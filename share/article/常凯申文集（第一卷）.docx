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anchor distT="0" distB="0" distL="114935" distR="114935" simplePos="0" relativeHeight="251669504" behindDoc="1" locked="0" layoutInCell="1" allowOverlap="1">
            <wp:simplePos x="0" y="0"/>
            <wp:positionH relativeFrom="column">
              <wp:posOffset>-461010</wp:posOffset>
            </wp:positionH>
            <wp:positionV relativeFrom="paragraph">
              <wp:posOffset>-495300</wp:posOffset>
            </wp:positionV>
            <wp:extent cx="7583170" cy="13292455"/>
            <wp:effectExtent l="0" t="0" r="17780" b="4445"/>
            <wp:wrapNone/>
            <wp:docPr id="1" name="图片 1" descr="1 (复件)"/>
            <wp:cNvGraphicFramePr/>
            <a:graphic xmlns:a="http://schemas.openxmlformats.org/drawingml/2006/main">
              <a:graphicData uri="http://schemas.openxmlformats.org/drawingml/2006/picture">
                <pic:pic xmlns:pic="http://schemas.openxmlformats.org/drawingml/2006/picture">
                  <pic:nvPicPr>
                    <pic:cNvPr id="1" name="图片 1" descr="1 (复件)"/>
                    <pic:cNvPicPr/>
                  </pic:nvPicPr>
                  <pic:blipFill>
                    <a:blip r:embed="rId4"/>
                    <a:stretch>
                      <a:fillRect/>
                    </a:stretch>
                  </pic:blipFill>
                  <pic:spPr>
                    <a:xfrm>
                      <a:off x="0" y="0"/>
                      <a:ext cx="7583170" cy="13292455"/>
                    </a:xfrm>
                    <a:prstGeom prst="rect">
                      <a:avLst/>
                    </a:prstGeom>
                  </pic:spPr>
                </pic:pic>
              </a:graphicData>
            </a:graphic>
          </wp:anchor>
        </w:drawing>
      </w:r>
    </w:p>
    <w:p>
      <w:pPr>
        <w:pStyle w:val="12"/>
        <w:tabs>
          <w:tab w:val="right" w:pos="10466"/>
        </w:tabs>
        <w:sectPr>
          <w:pgSz w:w="11906" w:h="16838"/>
          <w:pgMar w:top="720" w:right="720" w:bottom="720" w:left="720" w:header="851" w:footer="992" w:gutter="0"/>
          <w:cols w:space="425" w:num="1"/>
          <w:docGrid w:type="lines" w:linePitch="312" w:charSpace="0"/>
        </w:sectPr>
      </w:pPr>
      <w:r>
        <w:rPr>
          <w:sz w:val="21"/>
        </w:rPr>
        <mc:AlternateContent>
          <mc:Choice Requires="wps">
            <w:drawing>
              <wp:anchor distT="0" distB="0" distL="114300" distR="114300" simplePos="0" relativeHeight="251668480" behindDoc="0" locked="0" layoutInCell="1" allowOverlap="1">
                <wp:simplePos x="0" y="0"/>
                <wp:positionH relativeFrom="column">
                  <wp:posOffset>2344420</wp:posOffset>
                </wp:positionH>
                <wp:positionV relativeFrom="paragraph">
                  <wp:posOffset>3253105</wp:posOffset>
                </wp:positionV>
                <wp:extent cx="1828800" cy="6042025"/>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60420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ascii="华文隶书" w:hAnsi="华文隶书" w:eastAsia="华文隶书" w:cs="华文隶书"/>
                                <w:b/>
                                <w:bCs/>
                                <w:color w:val="504D59" w:themeColor="text1"/>
                                <w:sz w:val="44"/>
                                <w:szCs w:val="4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华文隶书" w:hAnsi="华文隶书" w:eastAsia="华文隶书" w:cs="华文隶书"/>
                                <w:b/>
                                <w:bCs/>
                                <w:color w:val="504D59" w:themeColor="text1"/>
                                <w:sz w:val="44"/>
                                <w:szCs w:val="4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r>
                              <w:rPr>
                                <w:rFonts w:hint="eastAsia" w:ascii="华文隶书" w:hAnsi="华文隶书" w:eastAsia="华文隶书" w:cs="华文隶书"/>
                                <w:b/>
                                <w:bCs/>
                                <w:color w:val="504D59" w:themeColor="text1"/>
                                <w:sz w:val="44"/>
                                <w:szCs w:val="4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w:t>
                            </w:r>
                            <w:r>
                              <w:rPr>
                                <w:rFonts w:hint="eastAsia" w:ascii="华文隶书" w:hAnsi="华文隶书" w:eastAsia="华文隶书" w:cs="华文隶书"/>
                                <w:b/>
                                <w:bCs/>
                                <w:color w:val="504D59" w:themeColor="text1"/>
                                <w:sz w:val="44"/>
                                <w:szCs w:val="4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2014-2019</w:t>
                            </w:r>
                            <w:r>
                              <w:rPr>
                                <w:rFonts w:hint="eastAsia" w:ascii="华文隶书" w:hAnsi="华文隶书" w:eastAsia="华文隶书" w:cs="华文隶书"/>
                                <w:b/>
                                <w:bCs/>
                                <w:color w:val="504D59" w:themeColor="text1"/>
                                <w:sz w:val="44"/>
                                <w:szCs w:val="4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w:t>
                            </w:r>
                          </w:p>
                          <w:p>
                            <w:pPr>
                              <w:rPr>
                                <w:rFonts w:hint="eastAsia" w:ascii="华文细黑" w:hAnsi="华文细黑" w:eastAsia="华文细黑" w:cs="华文细黑"/>
                                <w:b/>
                                <w:bCs/>
                                <w:color w:val="0000FF"/>
                                <w:sz w:val="28"/>
                                <w:szCs w:val="28"/>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57150" w14:prstMaterial="softEdge">
                                  <w14:bevelT w14:w="25400" w14:h="38100"/>
                                </w14:props3d>
                              </w:rPr>
                            </w:pPr>
                          </w:p>
                          <w:p>
                            <w:pPr>
                              <w:rPr>
                                <w:rFonts w:hint="eastAsia" w:ascii="华文细黑" w:hAnsi="华文细黑" w:eastAsia="华文细黑" w:cs="华文细黑"/>
                                <w:b/>
                                <w:bCs/>
                                <w:color w:val="0000FF"/>
                                <w:sz w:val="28"/>
                                <w:szCs w:val="28"/>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57150" w14:prstMaterial="softEdge">
                                  <w14:bevelT w14:w="25400" w14:h="38100"/>
                                </w14:props3d>
                              </w:rPr>
                            </w:pPr>
                          </w:p>
                          <w:p>
                            <w:pPr>
                              <w:rPr>
                                <w:rFonts w:hint="eastAsia" w:ascii="华文细黑" w:hAnsi="华文细黑" w:eastAsia="华文细黑" w:cs="华文细黑"/>
                                <w:b/>
                                <w:bCs/>
                                <w:color w:val="0000FF"/>
                                <w:sz w:val="28"/>
                                <w:szCs w:val="28"/>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57150" w14:prstMaterial="softEdge">
                                  <w14:bevelT w14:w="25400" w14:h="38100"/>
                                </w14:props3d>
                              </w:rPr>
                            </w:pPr>
                          </w:p>
                          <w:p>
                            <w:pPr>
                              <w:rPr>
                                <w:rFonts w:hint="eastAsia" w:ascii="华文细黑" w:hAnsi="华文细黑" w:eastAsia="华文细黑" w:cs="华文细黑"/>
                                <w:b/>
                                <w:bCs/>
                                <w:color w:val="0000FF"/>
                                <w:sz w:val="28"/>
                                <w:szCs w:val="28"/>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57150" w14:prstMaterial="softEdge">
                                  <w14:bevelT w14:w="25400" w14:h="38100"/>
                                </w14:props3d>
                              </w:rPr>
                            </w:pPr>
                          </w:p>
                          <w:p>
                            <w:pPr>
                              <w:rPr>
                                <w:rFonts w:hint="eastAsia" w:ascii="华文细黑" w:hAnsi="华文细黑" w:eastAsia="华文细黑" w:cs="华文细黑"/>
                                <w:b/>
                                <w:bCs/>
                                <w:color w:val="0000FF"/>
                                <w:sz w:val="28"/>
                                <w:szCs w:val="28"/>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57150" w14:prstMaterial="softEdge">
                                  <w14:bevelT w14:w="25400" w14:h="38100"/>
                                </w14:props3d>
                              </w:rPr>
                            </w:pPr>
                          </w:p>
                          <w:p>
                            <w:pPr>
                              <w:rPr>
                                <w:rFonts w:hint="eastAsia" w:ascii="华文细黑" w:hAnsi="华文细黑" w:eastAsia="华文细黑" w:cs="华文细黑"/>
                                <w:b/>
                                <w:bCs/>
                                <w:color w:val="0000FF"/>
                                <w:sz w:val="28"/>
                                <w:szCs w:val="28"/>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57150" w14:prstMaterial="softEdge">
                                  <w14:bevelT w14:w="25400" w14:h="38100"/>
                                </w14:props3d>
                              </w:rPr>
                            </w:pPr>
                          </w:p>
                          <w:p>
                            <w:pPr>
                              <w:rPr>
                                <w:rFonts w:hint="eastAsia" w:ascii="华文细黑" w:hAnsi="华文细黑" w:eastAsia="华文细黑" w:cs="华文细黑"/>
                                <w:b/>
                                <w:bCs/>
                                <w:color w:val="0000FF"/>
                                <w:sz w:val="28"/>
                                <w:szCs w:val="28"/>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57150" w14:prstMaterial="softEdge">
                                  <w14:bevelT w14:w="25400" w14:h="38100"/>
                                </w14:props3d>
                              </w:rPr>
                            </w:pPr>
                          </w:p>
                          <w:p>
                            <w:pPr>
                              <w:rPr>
                                <w:rFonts w:hint="eastAsia" w:ascii="华文细黑" w:hAnsi="华文细黑" w:eastAsia="华文细黑" w:cs="华文细黑"/>
                                <w:b/>
                                <w:bCs/>
                                <w:color w:val="00B050"/>
                                <w:sz w:val="28"/>
                                <w:szCs w:val="28"/>
                                <w14:shadow w14:blurRad="38100" w14:dist="19050" w14:dir="2700000" w14:sx="100000" w14:sy="100000" w14:kx="0" w14:ky="0" w14:algn="tl">
                                  <w14:schemeClr w14:val="dk1">
                                    <w14:alpha w14:val="60000"/>
                                  </w14:schemeClr>
                                </w14:shadow>
                              </w:rPr>
                            </w:pPr>
                          </w:p>
                          <w:p>
                            <w:pPr>
                              <w:jc w:val="center"/>
                              <w:rPr>
                                <w:rFonts w:hint="eastAsia" w:ascii="华文细黑" w:hAnsi="华文细黑" w:eastAsia="华文细黑" w:cs="华文细黑"/>
                                <w:b/>
                                <w:bCs/>
                                <w:color w:val="504D59"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ascii="华文细黑" w:hAnsi="华文细黑" w:eastAsia="华文细黑" w:cs="华文细黑"/>
                                <w:b/>
                                <w:bCs/>
                                <w:color w:val="504D59"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hint="default" w:ascii="华文细黑" w:hAnsi="华文细黑" w:eastAsia="华文细黑" w:cs="华文细黑"/>
                                <w:b/>
                                <w:bCs/>
                                <w:color w:val="504D59"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2019年8月</w:t>
                            </w:r>
                            <w:r>
                              <w:rPr>
                                <w:rFonts w:hint="default" w:ascii="华文细黑" w:hAnsi="华文细黑" w:eastAsia="华文细黑" w:cs="华文细黑"/>
                                <w:b/>
                                <w:bCs/>
                                <w:color w:val="504D59"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2</w:t>
                            </w:r>
                            <w:r>
                              <w:rPr>
                                <w:rFonts w:hint="default" w:ascii="华文细黑" w:hAnsi="华文细黑" w:eastAsia="华文细黑" w:cs="华文细黑"/>
                                <w:b/>
                                <w:bCs/>
                                <w:color w:val="504D59"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日</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4.6pt;margin-top:256.15pt;height:475.75pt;width:144pt;mso-wrap-style:none;z-index:251668480;mso-width-relative:page;mso-height-relative:page;" filled="f" stroked="f" coordsize="21600,21600" o:gfxdata="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BVDiYb3gAAAAwBAAAPAAAAAAAAAAEAIAAAADgAAABkcnMvZG93&#10;bnJldi54bWxQSwECFAAUAAAACACHTuJAFC2Yvx0CAAAXBAAADgAAAAAAAAABACAAAABDAQAAZHJz&#10;L2Uyb0RvYy54bWxQSwUGAAAAAAYABgBZAQAA0gUAAAAA&#10;">
                <v:fill on="f" focussize="0,0"/>
                <v:stroke on="f" weight="0.5pt"/>
                <v:imagedata o:title=""/>
                <o:lock v:ext="edit" aspectratio="f"/>
                <v:textbox>
                  <w:txbxContent>
                    <w:p>
                      <w:pPr>
                        <w:jc w:val="center"/>
                        <w:rPr>
                          <w:rFonts w:hint="eastAsia" w:ascii="华文隶书" w:hAnsi="华文隶书" w:eastAsia="华文隶书" w:cs="华文隶书"/>
                          <w:b/>
                          <w:bCs/>
                          <w:color w:val="504D59" w:themeColor="text1"/>
                          <w:sz w:val="44"/>
                          <w:szCs w:val="4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华文隶书" w:hAnsi="华文隶书" w:eastAsia="华文隶书" w:cs="华文隶书"/>
                          <w:b/>
                          <w:bCs/>
                          <w:color w:val="504D59" w:themeColor="text1"/>
                          <w:sz w:val="44"/>
                          <w:szCs w:val="4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w:t>
                      </w:r>
                      <w:r>
                        <w:rPr>
                          <w:rFonts w:hint="eastAsia" w:ascii="华文隶书" w:hAnsi="华文隶书" w:eastAsia="华文隶书" w:cs="华文隶书"/>
                          <w:b/>
                          <w:bCs/>
                          <w:color w:val="504D59" w:themeColor="text1"/>
                          <w:sz w:val="44"/>
                          <w:szCs w:val="4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w:t>
                      </w:r>
                      <w:r>
                        <w:rPr>
                          <w:rFonts w:hint="eastAsia" w:ascii="华文隶书" w:hAnsi="华文隶书" w:eastAsia="华文隶书" w:cs="华文隶书"/>
                          <w:b/>
                          <w:bCs/>
                          <w:color w:val="504D59" w:themeColor="text1"/>
                          <w:sz w:val="44"/>
                          <w:szCs w:val="4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2014-2019</w:t>
                      </w:r>
                      <w:r>
                        <w:rPr>
                          <w:rFonts w:hint="eastAsia" w:ascii="华文隶书" w:hAnsi="华文隶书" w:eastAsia="华文隶书" w:cs="华文隶书"/>
                          <w:b/>
                          <w:bCs/>
                          <w:color w:val="504D59" w:themeColor="text1"/>
                          <w:sz w:val="44"/>
                          <w:szCs w:val="44"/>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w:t>
                      </w:r>
                    </w:p>
                    <w:p>
                      <w:pPr>
                        <w:rPr>
                          <w:rFonts w:hint="eastAsia" w:ascii="华文细黑" w:hAnsi="华文细黑" w:eastAsia="华文细黑" w:cs="华文细黑"/>
                          <w:b/>
                          <w:bCs/>
                          <w:color w:val="0000FF"/>
                          <w:sz w:val="28"/>
                          <w:szCs w:val="28"/>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57150" w14:prstMaterial="softEdge">
                            <w14:bevelT w14:w="25400" w14:h="38100"/>
                          </w14:props3d>
                        </w:rPr>
                      </w:pPr>
                    </w:p>
                    <w:p>
                      <w:pPr>
                        <w:rPr>
                          <w:rFonts w:hint="eastAsia" w:ascii="华文细黑" w:hAnsi="华文细黑" w:eastAsia="华文细黑" w:cs="华文细黑"/>
                          <w:b/>
                          <w:bCs/>
                          <w:color w:val="0000FF"/>
                          <w:sz w:val="28"/>
                          <w:szCs w:val="28"/>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57150" w14:prstMaterial="softEdge">
                            <w14:bevelT w14:w="25400" w14:h="38100"/>
                          </w14:props3d>
                        </w:rPr>
                      </w:pPr>
                    </w:p>
                    <w:p>
                      <w:pPr>
                        <w:rPr>
                          <w:rFonts w:hint="eastAsia" w:ascii="华文细黑" w:hAnsi="华文细黑" w:eastAsia="华文细黑" w:cs="华文细黑"/>
                          <w:b/>
                          <w:bCs/>
                          <w:color w:val="0000FF"/>
                          <w:sz w:val="28"/>
                          <w:szCs w:val="28"/>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57150" w14:prstMaterial="softEdge">
                            <w14:bevelT w14:w="25400" w14:h="38100"/>
                          </w14:props3d>
                        </w:rPr>
                      </w:pPr>
                    </w:p>
                    <w:p>
                      <w:pPr>
                        <w:rPr>
                          <w:rFonts w:hint="eastAsia" w:ascii="华文细黑" w:hAnsi="华文细黑" w:eastAsia="华文细黑" w:cs="华文细黑"/>
                          <w:b/>
                          <w:bCs/>
                          <w:color w:val="0000FF"/>
                          <w:sz w:val="28"/>
                          <w:szCs w:val="28"/>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57150" w14:prstMaterial="softEdge">
                            <w14:bevelT w14:w="25400" w14:h="38100"/>
                          </w14:props3d>
                        </w:rPr>
                      </w:pPr>
                    </w:p>
                    <w:p>
                      <w:pPr>
                        <w:rPr>
                          <w:rFonts w:hint="eastAsia" w:ascii="华文细黑" w:hAnsi="华文细黑" w:eastAsia="华文细黑" w:cs="华文细黑"/>
                          <w:b/>
                          <w:bCs/>
                          <w:color w:val="0000FF"/>
                          <w:sz w:val="28"/>
                          <w:szCs w:val="28"/>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57150" w14:prstMaterial="softEdge">
                            <w14:bevelT w14:w="25400" w14:h="38100"/>
                          </w14:props3d>
                        </w:rPr>
                      </w:pPr>
                    </w:p>
                    <w:p>
                      <w:pPr>
                        <w:rPr>
                          <w:rFonts w:hint="eastAsia" w:ascii="华文细黑" w:hAnsi="华文细黑" w:eastAsia="华文细黑" w:cs="华文细黑"/>
                          <w:b/>
                          <w:bCs/>
                          <w:color w:val="0000FF"/>
                          <w:sz w:val="28"/>
                          <w:szCs w:val="28"/>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57150" w14:prstMaterial="softEdge">
                            <w14:bevelT w14:w="25400" w14:h="38100"/>
                          </w14:props3d>
                        </w:rPr>
                      </w:pPr>
                    </w:p>
                    <w:p>
                      <w:pPr>
                        <w:rPr>
                          <w:rFonts w:hint="eastAsia" w:ascii="华文细黑" w:hAnsi="华文细黑" w:eastAsia="华文细黑" w:cs="华文细黑"/>
                          <w:b/>
                          <w:bCs/>
                          <w:color w:val="0000FF"/>
                          <w:sz w:val="28"/>
                          <w:szCs w:val="28"/>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57150" w14:prstMaterial="softEdge">
                            <w14:bevelT w14:w="25400" w14:h="38100"/>
                          </w14:props3d>
                        </w:rPr>
                      </w:pPr>
                    </w:p>
                    <w:p>
                      <w:pPr>
                        <w:rPr>
                          <w:rFonts w:hint="eastAsia" w:ascii="华文细黑" w:hAnsi="华文细黑" w:eastAsia="华文细黑" w:cs="华文细黑"/>
                          <w:b/>
                          <w:bCs/>
                          <w:color w:val="00B050"/>
                          <w:sz w:val="28"/>
                          <w:szCs w:val="28"/>
                          <w14:shadow w14:blurRad="38100" w14:dist="19050" w14:dir="2700000" w14:sx="100000" w14:sy="100000" w14:kx="0" w14:ky="0" w14:algn="tl">
                            <w14:schemeClr w14:val="dk1">
                              <w14:alpha w14:val="60000"/>
                            </w14:schemeClr>
                          </w14:shadow>
                        </w:rPr>
                      </w:pPr>
                    </w:p>
                    <w:p>
                      <w:pPr>
                        <w:jc w:val="center"/>
                        <w:rPr>
                          <w:rFonts w:hint="eastAsia" w:ascii="华文细黑" w:hAnsi="华文细黑" w:eastAsia="华文细黑" w:cs="华文细黑"/>
                          <w:b/>
                          <w:bCs/>
                          <w:color w:val="504D59"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ascii="华文细黑" w:hAnsi="华文细黑" w:eastAsia="华文细黑" w:cs="华文细黑"/>
                          <w:b/>
                          <w:bCs/>
                          <w:color w:val="504D59"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hint="default" w:ascii="华文细黑" w:hAnsi="华文细黑" w:eastAsia="华文细黑" w:cs="华文细黑"/>
                          <w:b/>
                          <w:bCs/>
                          <w:color w:val="504D59"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2019年8月</w:t>
                      </w:r>
                      <w:r>
                        <w:rPr>
                          <w:rFonts w:hint="default" w:ascii="华文细黑" w:hAnsi="华文细黑" w:eastAsia="华文细黑" w:cs="华文细黑"/>
                          <w:b/>
                          <w:bCs/>
                          <w:color w:val="504D59"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2</w:t>
                      </w:r>
                      <w:r>
                        <w:rPr>
                          <w:rFonts w:hint="default" w:ascii="华文细黑" w:hAnsi="华文细黑" w:eastAsia="华文细黑" w:cs="华文细黑"/>
                          <w:b/>
                          <w:bCs/>
                          <w:color w:val="504D59"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日</w:t>
                      </w:r>
                    </w:p>
                  </w:txbxContent>
                </v:textbox>
              </v:shape>
            </w:pict>
          </mc:Fallback>
        </mc:AlternateContent>
      </w:r>
      <w:r>
        <w:drawing>
          <wp:anchor distT="0" distB="0" distL="114935" distR="114935" simplePos="0" relativeHeight="251665408" behindDoc="0" locked="0" layoutInCell="1" allowOverlap="1">
            <wp:simplePos x="0" y="0"/>
            <wp:positionH relativeFrom="column">
              <wp:posOffset>1318895</wp:posOffset>
            </wp:positionH>
            <wp:positionV relativeFrom="paragraph">
              <wp:posOffset>1221740</wp:posOffset>
            </wp:positionV>
            <wp:extent cx="4199890" cy="2038350"/>
            <wp:effectExtent l="0" t="0" r="10160" b="0"/>
            <wp:wrapNone/>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
                    <pic:cNvPicPr>
                      <a:picLocks noChangeAspect="1"/>
                    </pic:cNvPicPr>
                  </pic:nvPicPr>
                  <pic:blipFill>
                    <a:blip r:embed="rId5"/>
                    <a:stretch>
                      <a:fillRect/>
                    </a:stretch>
                  </pic:blipFill>
                  <pic:spPr>
                    <a:xfrm>
                      <a:off x="0" y="0"/>
                      <a:ext cx="4199890" cy="2038350"/>
                    </a:xfrm>
                    <a:prstGeom prst="rect">
                      <a:avLst/>
                    </a:prstGeom>
                  </pic:spPr>
                </pic:pic>
              </a:graphicData>
            </a:graphic>
          </wp:anchor>
        </w:drawing>
      </w:r>
    </w:p>
    <w:p>
      <w:pPr>
        <w:pStyle w:val="12"/>
        <w:tabs>
          <w:tab w:val="right" w:leader="dot" w:pos="10466"/>
        </w:tabs>
      </w:pPr>
      <w:bookmarkStart w:id="287" w:name="_GoBack"/>
      <w:bookmarkEnd w:id="287"/>
      <w:r>
        <w:fldChar w:fldCharType="begin"/>
      </w:r>
      <w:r>
        <w:instrText xml:space="preserve">TOC \o "1-3" \t "" \h \z \u </w:instrText>
      </w:r>
      <w:r>
        <w:fldChar w:fldCharType="separate"/>
      </w:r>
      <w:r>
        <w:fldChar w:fldCharType="begin"/>
      </w:r>
      <w:r>
        <w:instrText xml:space="preserve"> HYPERLINK \l _Toc1931158109 </w:instrText>
      </w:r>
      <w:r>
        <w:fldChar w:fldCharType="separate"/>
      </w:r>
      <w:r>
        <w:rPr>
          <w:rFonts w:hint="default"/>
        </w:rPr>
        <w:t>【前言】</w:t>
      </w:r>
      <w:r>
        <w:tab/>
      </w:r>
      <w:r>
        <w:fldChar w:fldCharType="begin"/>
      </w:r>
      <w:r>
        <w:instrText xml:space="preserve"> PAGEREF _Toc1931158109 </w:instrText>
      </w:r>
      <w:r>
        <w:fldChar w:fldCharType="separate"/>
      </w:r>
      <w:r>
        <w:t>11</w:t>
      </w:r>
      <w:r>
        <w:fldChar w:fldCharType="end"/>
      </w:r>
      <w:r>
        <w:fldChar w:fldCharType="end"/>
      </w:r>
    </w:p>
    <w:p>
      <w:pPr>
        <w:pStyle w:val="12"/>
        <w:tabs>
          <w:tab w:val="right" w:leader="dot" w:pos="10466"/>
        </w:tabs>
      </w:pPr>
      <w:r>
        <w:fldChar w:fldCharType="begin"/>
      </w:r>
      <w:r>
        <w:instrText xml:space="preserve"> HYPERLINK \l _Toc1747344161 </w:instrText>
      </w:r>
      <w:r>
        <w:fldChar w:fldCharType="separate"/>
      </w:r>
      <w:r>
        <w:rPr>
          <w:rFonts w:hint="default"/>
        </w:rPr>
        <w:t>【版权】</w:t>
      </w:r>
      <w:r>
        <w:tab/>
      </w:r>
      <w:r>
        <w:fldChar w:fldCharType="begin"/>
      </w:r>
      <w:r>
        <w:instrText xml:space="preserve"> PAGEREF _Toc1747344161 </w:instrText>
      </w:r>
      <w:r>
        <w:fldChar w:fldCharType="separate"/>
      </w:r>
      <w:r>
        <w:t>11</w:t>
      </w:r>
      <w:r>
        <w:fldChar w:fldCharType="end"/>
      </w:r>
      <w:r>
        <w:fldChar w:fldCharType="end"/>
      </w:r>
    </w:p>
    <w:p>
      <w:pPr>
        <w:pStyle w:val="12"/>
        <w:tabs>
          <w:tab w:val="right" w:leader="dot" w:pos="10466"/>
        </w:tabs>
      </w:pPr>
      <w:r>
        <w:fldChar w:fldCharType="begin"/>
      </w:r>
      <w:r>
        <w:instrText xml:space="preserve"> HYPERLINK \l _Toc828919352 </w:instrText>
      </w:r>
      <w:r>
        <w:fldChar w:fldCharType="separate"/>
      </w:r>
      <w:r>
        <w:rPr>
          <w:rFonts w:hint="default"/>
        </w:rPr>
        <w:t>【平台三篇】</w:t>
      </w:r>
      <w:r>
        <w:tab/>
      </w:r>
      <w:r>
        <w:fldChar w:fldCharType="begin"/>
      </w:r>
      <w:r>
        <w:instrText xml:space="preserve"> PAGEREF _Toc828919352 </w:instrText>
      </w:r>
      <w:r>
        <w:fldChar w:fldCharType="separate"/>
      </w:r>
      <w:r>
        <w:t>12</w:t>
      </w:r>
      <w:r>
        <w:fldChar w:fldCharType="end"/>
      </w:r>
      <w:r>
        <w:fldChar w:fldCharType="end"/>
      </w:r>
    </w:p>
    <w:p>
      <w:pPr>
        <w:pStyle w:val="15"/>
        <w:tabs>
          <w:tab w:val="right" w:leader="dot" w:pos="10466"/>
        </w:tabs>
      </w:pPr>
      <w:r>
        <w:fldChar w:fldCharType="begin"/>
      </w:r>
      <w:r>
        <w:instrText xml:space="preserve"> HYPERLINK \l _Toc983212122 </w:instrText>
      </w:r>
      <w:r>
        <w:fldChar w:fldCharType="separate"/>
      </w:r>
      <w:r>
        <w:rPr>
          <w:lang w:val="en-US" w:eastAsia="zh-CN"/>
        </w:rPr>
        <w:t>01、</w:t>
      </w:r>
      <w:r>
        <w:rPr>
          <w:rFonts w:hint="default"/>
          <w:lang w:val="en-US" w:eastAsia="zh-CN"/>
        </w:rPr>
        <w:t>《上篇：20年内，最好别去真的统一台湾》</w:t>
      </w:r>
      <w:r>
        <w:tab/>
      </w:r>
      <w:r>
        <w:fldChar w:fldCharType="begin"/>
      </w:r>
      <w:r>
        <w:instrText xml:space="preserve"> PAGEREF _Toc983212122 </w:instrText>
      </w:r>
      <w:r>
        <w:fldChar w:fldCharType="separate"/>
      </w:r>
      <w:r>
        <w:t>12</w:t>
      </w:r>
      <w:r>
        <w:fldChar w:fldCharType="end"/>
      </w:r>
      <w:r>
        <w:fldChar w:fldCharType="end"/>
      </w:r>
    </w:p>
    <w:p>
      <w:pPr>
        <w:pStyle w:val="15"/>
        <w:tabs>
          <w:tab w:val="right" w:leader="dot" w:pos="10466"/>
        </w:tabs>
      </w:pPr>
      <w:r>
        <w:fldChar w:fldCharType="begin"/>
      </w:r>
      <w:r>
        <w:instrText xml:space="preserve"> HYPERLINK \l _Toc1650877193 </w:instrText>
      </w:r>
      <w:r>
        <w:fldChar w:fldCharType="separate"/>
      </w:r>
      <w:r>
        <w:rPr>
          <w:lang w:val="en-US" w:eastAsia="zh-CN"/>
        </w:rPr>
        <w:t>02、</w:t>
      </w:r>
      <w:r>
        <w:rPr>
          <w:rFonts w:hint="default" w:ascii="Arial" w:hAnsi="Arial" w:eastAsia="宋体" w:cs="Arial"/>
          <w:i w:val="0"/>
          <w:caps w:val="0"/>
          <w:spacing w:val="0"/>
          <w:szCs w:val="24"/>
          <w:shd w:val="clear" w:fill="FFFFFF"/>
        </w:rPr>
        <w:t>《中篇：未来20年，大陆应该如何更优雅地处理台湾问题》</w:t>
      </w:r>
      <w:r>
        <w:tab/>
      </w:r>
      <w:r>
        <w:fldChar w:fldCharType="begin"/>
      </w:r>
      <w:r>
        <w:instrText xml:space="preserve"> PAGEREF _Toc1650877193 </w:instrText>
      </w:r>
      <w:r>
        <w:fldChar w:fldCharType="separate"/>
      </w:r>
      <w:r>
        <w:t>25</w:t>
      </w:r>
      <w:r>
        <w:fldChar w:fldCharType="end"/>
      </w:r>
      <w:r>
        <w:fldChar w:fldCharType="end"/>
      </w:r>
    </w:p>
    <w:p>
      <w:pPr>
        <w:pStyle w:val="8"/>
        <w:tabs>
          <w:tab w:val="right" w:leader="dot" w:pos="10466"/>
        </w:tabs>
      </w:pPr>
      <w:r>
        <w:fldChar w:fldCharType="begin"/>
      </w:r>
      <w:r>
        <w:instrText xml:space="preserve"> HYPERLINK \l _Toc662279244 </w:instrText>
      </w:r>
      <w:r>
        <w:fldChar w:fldCharType="separate"/>
      </w:r>
      <w:r>
        <w:rPr>
          <w:rFonts w:hint="default"/>
        </w:rPr>
        <w:t>〇、引言</w:t>
      </w:r>
      <w:r>
        <w:tab/>
      </w:r>
      <w:r>
        <w:fldChar w:fldCharType="begin"/>
      </w:r>
      <w:r>
        <w:instrText xml:space="preserve"> PAGEREF _Toc662279244 </w:instrText>
      </w:r>
      <w:r>
        <w:fldChar w:fldCharType="separate"/>
      </w:r>
      <w:r>
        <w:t>25</w:t>
      </w:r>
      <w:r>
        <w:fldChar w:fldCharType="end"/>
      </w:r>
      <w:r>
        <w:fldChar w:fldCharType="end"/>
      </w:r>
    </w:p>
    <w:p>
      <w:pPr>
        <w:pStyle w:val="8"/>
        <w:tabs>
          <w:tab w:val="right" w:leader="dot" w:pos="10466"/>
        </w:tabs>
      </w:pPr>
      <w:r>
        <w:fldChar w:fldCharType="begin"/>
      </w:r>
      <w:r>
        <w:instrText xml:space="preserve"> HYPERLINK \l _Toc238829406 </w:instrText>
      </w:r>
      <w:r>
        <w:fldChar w:fldCharType="separate"/>
      </w:r>
      <w:r>
        <w:rPr>
          <w:rFonts w:hint="default"/>
        </w:rPr>
        <w:t>一、现在收台不难</w:t>
      </w:r>
      <w:r>
        <w:tab/>
      </w:r>
      <w:r>
        <w:fldChar w:fldCharType="begin"/>
      </w:r>
      <w:r>
        <w:instrText xml:space="preserve"> PAGEREF _Toc238829406 </w:instrText>
      </w:r>
      <w:r>
        <w:fldChar w:fldCharType="separate"/>
      </w:r>
      <w:r>
        <w:t>25</w:t>
      </w:r>
      <w:r>
        <w:fldChar w:fldCharType="end"/>
      </w:r>
      <w:r>
        <w:fldChar w:fldCharType="end"/>
      </w:r>
    </w:p>
    <w:p>
      <w:pPr>
        <w:pStyle w:val="8"/>
        <w:tabs>
          <w:tab w:val="right" w:leader="dot" w:pos="10466"/>
        </w:tabs>
      </w:pPr>
      <w:r>
        <w:fldChar w:fldCharType="begin"/>
      </w:r>
      <w:r>
        <w:instrText xml:space="preserve"> HYPERLINK \l _Toc234818792 </w:instrText>
      </w:r>
      <w:r>
        <w:fldChar w:fldCharType="separate"/>
      </w:r>
      <w:r>
        <w:rPr>
          <w:rFonts w:hint="default"/>
        </w:rPr>
        <w:t>二、被忽视的群体</w:t>
      </w:r>
      <w:r>
        <w:tab/>
      </w:r>
      <w:r>
        <w:fldChar w:fldCharType="begin"/>
      </w:r>
      <w:r>
        <w:instrText xml:space="preserve"> PAGEREF _Toc234818792 </w:instrText>
      </w:r>
      <w:r>
        <w:fldChar w:fldCharType="separate"/>
      </w:r>
      <w:r>
        <w:t>27</w:t>
      </w:r>
      <w:r>
        <w:fldChar w:fldCharType="end"/>
      </w:r>
      <w:r>
        <w:fldChar w:fldCharType="end"/>
      </w:r>
    </w:p>
    <w:p>
      <w:pPr>
        <w:pStyle w:val="8"/>
        <w:tabs>
          <w:tab w:val="right" w:leader="dot" w:pos="10466"/>
        </w:tabs>
      </w:pPr>
      <w:r>
        <w:fldChar w:fldCharType="begin"/>
      </w:r>
      <w:r>
        <w:instrText xml:space="preserve"> HYPERLINK \l _Toc758938301 </w:instrText>
      </w:r>
      <w:r>
        <w:fldChar w:fldCharType="separate"/>
      </w:r>
      <w:r>
        <w:rPr>
          <w:rFonts w:hint="default"/>
        </w:rPr>
        <w:t>三、时机</w:t>
      </w:r>
      <w:r>
        <w:tab/>
      </w:r>
      <w:r>
        <w:fldChar w:fldCharType="begin"/>
      </w:r>
      <w:r>
        <w:instrText xml:space="preserve"> PAGEREF _Toc758938301 </w:instrText>
      </w:r>
      <w:r>
        <w:fldChar w:fldCharType="separate"/>
      </w:r>
      <w:r>
        <w:t>31</w:t>
      </w:r>
      <w:r>
        <w:fldChar w:fldCharType="end"/>
      </w:r>
      <w:r>
        <w:fldChar w:fldCharType="end"/>
      </w:r>
    </w:p>
    <w:p>
      <w:pPr>
        <w:pStyle w:val="8"/>
        <w:tabs>
          <w:tab w:val="right" w:leader="dot" w:pos="10466"/>
        </w:tabs>
      </w:pPr>
      <w:r>
        <w:fldChar w:fldCharType="begin"/>
      </w:r>
      <w:r>
        <w:instrText xml:space="preserve"> HYPERLINK \l _Toc711362342 </w:instrText>
      </w:r>
      <w:r>
        <w:fldChar w:fldCharType="separate"/>
      </w:r>
      <w:r>
        <w:rPr>
          <w:rFonts w:hint="default"/>
        </w:rPr>
        <w:t>四、上车还是挡车</w:t>
      </w:r>
      <w:r>
        <w:tab/>
      </w:r>
      <w:r>
        <w:fldChar w:fldCharType="begin"/>
      </w:r>
      <w:r>
        <w:instrText xml:space="preserve"> PAGEREF _Toc711362342 </w:instrText>
      </w:r>
      <w:r>
        <w:fldChar w:fldCharType="separate"/>
      </w:r>
      <w:r>
        <w:t>33</w:t>
      </w:r>
      <w:r>
        <w:fldChar w:fldCharType="end"/>
      </w:r>
      <w:r>
        <w:fldChar w:fldCharType="end"/>
      </w:r>
    </w:p>
    <w:p>
      <w:pPr>
        <w:pStyle w:val="8"/>
        <w:tabs>
          <w:tab w:val="right" w:leader="dot" w:pos="10466"/>
        </w:tabs>
      </w:pPr>
      <w:r>
        <w:fldChar w:fldCharType="begin"/>
      </w:r>
      <w:r>
        <w:instrText xml:space="preserve"> HYPERLINK \l _Toc216105759 </w:instrText>
      </w:r>
      <w:r>
        <w:fldChar w:fldCharType="separate"/>
      </w:r>
      <w:r>
        <w:rPr>
          <w:rFonts w:hint="default"/>
        </w:rPr>
        <w:t>五、工业人口</w:t>
      </w:r>
      <w:r>
        <w:tab/>
      </w:r>
      <w:r>
        <w:fldChar w:fldCharType="begin"/>
      </w:r>
      <w:r>
        <w:instrText xml:space="preserve"> PAGEREF _Toc216105759 </w:instrText>
      </w:r>
      <w:r>
        <w:fldChar w:fldCharType="separate"/>
      </w:r>
      <w:r>
        <w:t>37</w:t>
      </w:r>
      <w:r>
        <w:fldChar w:fldCharType="end"/>
      </w:r>
      <w:r>
        <w:fldChar w:fldCharType="end"/>
      </w:r>
    </w:p>
    <w:p>
      <w:pPr>
        <w:pStyle w:val="8"/>
        <w:tabs>
          <w:tab w:val="right" w:leader="dot" w:pos="10466"/>
        </w:tabs>
      </w:pPr>
      <w:r>
        <w:fldChar w:fldCharType="begin"/>
      </w:r>
      <w:r>
        <w:instrText xml:space="preserve"> HYPERLINK \l _Toc176241995 </w:instrText>
      </w:r>
      <w:r>
        <w:fldChar w:fldCharType="separate"/>
      </w:r>
      <w:r>
        <w:rPr>
          <w:rFonts w:hint="default"/>
        </w:rPr>
        <w:t>六、置身事外</w:t>
      </w:r>
      <w:r>
        <w:tab/>
      </w:r>
      <w:r>
        <w:fldChar w:fldCharType="begin"/>
      </w:r>
      <w:r>
        <w:instrText xml:space="preserve"> PAGEREF _Toc176241995 </w:instrText>
      </w:r>
      <w:r>
        <w:fldChar w:fldCharType="separate"/>
      </w:r>
      <w:r>
        <w:t>42</w:t>
      </w:r>
      <w:r>
        <w:fldChar w:fldCharType="end"/>
      </w:r>
      <w:r>
        <w:fldChar w:fldCharType="end"/>
      </w:r>
    </w:p>
    <w:p>
      <w:pPr>
        <w:pStyle w:val="8"/>
        <w:tabs>
          <w:tab w:val="right" w:leader="dot" w:pos="10466"/>
        </w:tabs>
      </w:pPr>
      <w:r>
        <w:fldChar w:fldCharType="begin"/>
      </w:r>
      <w:r>
        <w:instrText xml:space="preserve"> HYPERLINK \l _Toc91302081 </w:instrText>
      </w:r>
      <w:r>
        <w:fldChar w:fldCharType="separate"/>
      </w:r>
      <w:r>
        <w:rPr>
          <w:rFonts w:hint="default"/>
        </w:rPr>
        <w:t>七、粮食？这不都是粮食？</w:t>
      </w:r>
      <w:r>
        <w:tab/>
      </w:r>
      <w:r>
        <w:fldChar w:fldCharType="begin"/>
      </w:r>
      <w:r>
        <w:instrText xml:space="preserve"> PAGEREF _Toc91302081 </w:instrText>
      </w:r>
      <w:r>
        <w:fldChar w:fldCharType="separate"/>
      </w:r>
      <w:r>
        <w:t>43</w:t>
      </w:r>
      <w:r>
        <w:fldChar w:fldCharType="end"/>
      </w:r>
      <w:r>
        <w:fldChar w:fldCharType="end"/>
      </w:r>
    </w:p>
    <w:p>
      <w:pPr>
        <w:pStyle w:val="8"/>
        <w:tabs>
          <w:tab w:val="right" w:leader="dot" w:pos="10466"/>
        </w:tabs>
      </w:pPr>
      <w:r>
        <w:fldChar w:fldCharType="begin"/>
      </w:r>
      <w:r>
        <w:instrText xml:space="preserve"> HYPERLINK \l _Toc264369834 </w:instrText>
      </w:r>
      <w:r>
        <w:fldChar w:fldCharType="separate"/>
      </w:r>
      <w:r>
        <w:rPr>
          <w:rFonts w:hint="default"/>
        </w:rPr>
        <w:t>八、这一切都是体制问题</w:t>
      </w:r>
      <w:r>
        <w:tab/>
      </w:r>
      <w:r>
        <w:fldChar w:fldCharType="begin"/>
      </w:r>
      <w:r>
        <w:instrText xml:space="preserve"> PAGEREF _Toc264369834 </w:instrText>
      </w:r>
      <w:r>
        <w:fldChar w:fldCharType="separate"/>
      </w:r>
      <w:r>
        <w:t>47</w:t>
      </w:r>
      <w:r>
        <w:fldChar w:fldCharType="end"/>
      </w:r>
      <w:r>
        <w:fldChar w:fldCharType="end"/>
      </w:r>
    </w:p>
    <w:p>
      <w:pPr>
        <w:pStyle w:val="8"/>
        <w:tabs>
          <w:tab w:val="right" w:leader="dot" w:pos="10466"/>
        </w:tabs>
      </w:pPr>
      <w:r>
        <w:fldChar w:fldCharType="begin"/>
      </w:r>
      <w:r>
        <w:instrText xml:space="preserve"> HYPERLINK \l _Toc864078836 </w:instrText>
      </w:r>
      <w:r>
        <w:fldChar w:fldCharType="separate"/>
      </w:r>
      <w:r>
        <w:rPr>
          <w:rFonts w:hint="default"/>
        </w:rPr>
        <w:t>九、请用文明说服我</w:t>
      </w:r>
      <w:r>
        <w:tab/>
      </w:r>
      <w:r>
        <w:fldChar w:fldCharType="begin"/>
      </w:r>
      <w:r>
        <w:instrText xml:space="preserve"> PAGEREF _Toc864078836 </w:instrText>
      </w:r>
      <w:r>
        <w:fldChar w:fldCharType="separate"/>
      </w:r>
      <w:r>
        <w:t>51</w:t>
      </w:r>
      <w:r>
        <w:fldChar w:fldCharType="end"/>
      </w:r>
      <w:r>
        <w:fldChar w:fldCharType="end"/>
      </w:r>
    </w:p>
    <w:p>
      <w:pPr>
        <w:pStyle w:val="8"/>
        <w:tabs>
          <w:tab w:val="right" w:leader="dot" w:pos="10466"/>
        </w:tabs>
      </w:pPr>
      <w:r>
        <w:fldChar w:fldCharType="begin"/>
      </w:r>
      <w:r>
        <w:instrText xml:space="preserve"> HYPERLINK \l _Toc241438890 </w:instrText>
      </w:r>
      <w:r>
        <w:fldChar w:fldCharType="separate"/>
      </w:r>
      <w:r>
        <w:rPr>
          <w:rFonts w:hint="default"/>
        </w:rPr>
        <w:t>十、维稳——宝岛的用途</w:t>
      </w:r>
      <w:r>
        <w:tab/>
      </w:r>
      <w:r>
        <w:fldChar w:fldCharType="begin"/>
      </w:r>
      <w:r>
        <w:instrText xml:space="preserve"> PAGEREF _Toc241438890 </w:instrText>
      </w:r>
      <w:r>
        <w:fldChar w:fldCharType="separate"/>
      </w:r>
      <w:r>
        <w:t>57</w:t>
      </w:r>
      <w:r>
        <w:fldChar w:fldCharType="end"/>
      </w:r>
      <w:r>
        <w:fldChar w:fldCharType="end"/>
      </w:r>
    </w:p>
    <w:p>
      <w:pPr>
        <w:pStyle w:val="8"/>
        <w:tabs>
          <w:tab w:val="right" w:leader="dot" w:pos="10466"/>
        </w:tabs>
      </w:pPr>
      <w:r>
        <w:fldChar w:fldCharType="begin"/>
      </w:r>
      <w:r>
        <w:instrText xml:space="preserve"> HYPERLINK \l _Toc847927893 </w:instrText>
      </w:r>
      <w:r>
        <w:fldChar w:fldCharType="separate"/>
      </w:r>
      <w:r>
        <w:rPr>
          <w:rFonts w:hint="default"/>
        </w:rPr>
        <w:t>十一、颜色革命——单向的武器</w:t>
      </w:r>
      <w:r>
        <w:tab/>
      </w:r>
      <w:r>
        <w:fldChar w:fldCharType="begin"/>
      </w:r>
      <w:r>
        <w:instrText xml:space="preserve"> PAGEREF _Toc847927893 </w:instrText>
      </w:r>
      <w:r>
        <w:fldChar w:fldCharType="separate"/>
      </w:r>
      <w:r>
        <w:t>62</w:t>
      </w:r>
      <w:r>
        <w:fldChar w:fldCharType="end"/>
      </w:r>
      <w:r>
        <w:fldChar w:fldCharType="end"/>
      </w:r>
    </w:p>
    <w:p>
      <w:pPr>
        <w:pStyle w:val="8"/>
        <w:tabs>
          <w:tab w:val="right" w:leader="dot" w:pos="10466"/>
        </w:tabs>
      </w:pPr>
      <w:r>
        <w:fldChar w:fldCharType="begin"/>
      </w:r>
      <w:r>
        <w:instrText xml:space="preserve"> HYPERLINK \l _Toc96303633 </w:instrText>
      </w:r>
      <w:r>
        <w:fldChar w:fldCharType="separate"/>
      </w:r>
      <w:r>
        <w:rPr>
          <w:rFonts w:hint="default"/>
        </w:rPr>
        <w:t>十二、允许反击——台湾的机会</w:t>
      </w:r>
      <w:r>
        <w:tab/>
      </w:r>
      <w:r>
        <w:fldChar w:fldCharType="begin"/>
      </w:r>
      <w:r>
        <w:instrText xml:space="preserve"> PAGEREF _Toc96303633 </w:instrText>
      </w:r>
      <w:r>
        <w:fldChar w:fldCharType="separate"/>
      </w:r>
      <w:r>
        <w:t>64</w:t>
      </w:r>
      <w:r>
        <w:fldChar w:fldCharType="end"/>
      </w:r>
      <w:r>
        <w:fldChar w:fldCharType="end"/>
      </w:r>
    </w:p>
    <w:p>
      <w:pPr>
        <w:pStyle w:val="8"/>
        <w:tabs>
          <w:tab w:val="right" w:leader="dot" w:pos="10466"/>
        </w:tabs>
      </w:pPr>
      <w:r>
        <w:fldChar w:fldCharType="begin"/>
      </w:r>
      <w:r>
        <w:instrText xml:space="preserve"> HYPERLINK \l _Toc422091002 </w:instrText>
      </w:r>
      <w:r>
        <w:fldChar w:fldCharType="separate"/>
      </w:r>
      <w:r>
        <w:rPr>
          <w:rFonts w:hint="default"/>
        </w:rPr>
        <w:t>十三、给台湾绿营的建议</w:t>
      </w:r>
      <w:r>
        <w:tab/>
      </w:r>
      <w:r>
        <w:fldChar w:fldCharType="begin"/>
      </w:r>
      <w:r>
        <w:instrText xml:space="preserve"> PAGEREF _Toc422091002 </w:instrText>
      </w:r>
      <w:r>
        <w:fldChar w:fldCharType="separate"/>
      </w:r>
      <w:r>
        <w:t>67</w:t>
      </w:r>
      <w:r>
        <w:fldChar w:fldCharType="end"/>
      </w:r>
      <w:r>
        <w:fldChar w:fldCharType="end"/>
      </w:r>
    </w:p>
    <w:p>
      <w:pPr>
        <w:pStyle w:val="8"/>
        <w:tabs>
          <w:tab w:val="right" w:leader="dot" w:pos="10466"/>
        </w:tabs>
      </w:pPr>
      <w:r>
        <w:fldChar w:fldCharType="begin"/>
      </w:r>
      <w:r>
        <w:instrText xml:space="preserve"> HYPERLINK \l _Toc674180668 </w:instrText>
      </w:r>
      <w:r>
        <w:fldChar w:fldCharType="separate"/>
      </w:r>
      <w:r>
        <w:rPr>
          <w:rFonts w:hint="default"/>
        </w:rPr>
        <w:t>十四、探索——为中国也为世界</w:t>
      </w:r>
      <w:r>
        <w:tab/>
      </w:r>
      <w:r>
        <w:fldChar w:fldCharType="begin"/>
      </w:r>
      <w:r>
        <w:instrText xml:space="preserve"> PAGEREF _Toc674180668 </w:instrText>
      </w:r>
      <w:r>
        <w:fldChar w:fldCharType="separate"/>
      </w:r>
      <w:r>
        <w:t>68</w:t>
      </w:r>
      <w:r>
        <w:fldChar w:fldCharType="end"/>
      </w:r>
      <w:r>
        <w:fldChar w:fldCharType="end"/>
      </w:r>
    </w:p>
    <w:p>
      <w:pPr>
        <w:pStyle w:val="8"/>
        <w:tabs>
          <w:tab w:val="right" w:leader="dot" w:pos="10466"/>
        </w:tabs>
      </w:pPr>
      <w:r>
        <w:fldChar w:fldCharType="begin"/>
      </w:r>
      <w:r>
        <w:instrText xml:space="preserve"> HYPERLINK \l _Toc1202710770 </w:instrText>
      </w:r>
      <w:r>
        <w:fldChar w:fldCharType="separate"/>
      </w:r>
      <w:r>
        <w:rPr>
          <w:rFonts w:hint="default"/>
        </w:rPr>
        <w:t>十五、结语</w:t>
      </w:r>
      <w:r>
        <w:tab/>
      </w:r>
      <w:r>
        <w:fldChar w:fldCharType="begin"/>
      </w:r>
      <w:r>
        <w:instrText xml:space="preserve"> PAGEREF _Toc1202710770 </w:instrText>
      </w:r>
      <w:r>
        <w:fldChar w:fldCharType="separate"/>
      </w:r>
      <w:r>
        <w:t>72</w:t>
      </w:r>
      <w:r>
        <w:fldChar w:fldCharType="end"/>
      </w:r>
      <w:r>
        <w:fldChar w:fldCharType="end"/>
      </w:r>
    </w:p>
    <w:p>
      <w:pPr>
        <w:pStyle w:val="15"/>
        <w:tabs>
          <w:tab w:val="right" w:leader="dot" w:pos="10466"/>
        </w:tabs>
      </w:pPr>
      <w:r>
        <w:fldChar w:fldCharType="begin"/>
      </w:r>
      <w:r>
        <w:instrText xml:space="preserve"> HYPERLINK \l _Toc204982932 </w:instrText>
      </w:r>
      <w:r>
        <w:fldChar w:fldCharType="separate"/>
      </w:r>
      <w:r>
        <w:rPr>
          <w:lang w:val="en-US" w:eastAsia="zh-CN"/>
        </w:rPr>
        <w:t>03、</w:t>
      </w:r>
      <w:r>
        <w:rPr>
          <w:rFonts w:hint="default" w:ascii="Arial" w:hAnsi="Arial" w:eastAsia="宋体" w:cs="Arial"/>
          <w:i w:val="0"/>
          <w:caps w:val="0"/>
          <w:spacing w:val="0"/>
          <w:szCs w:val="24"/>
          <w:shd w:val="clear" w:fill="FFFFFF"/>
        </w:rPr>
        <w:t>《下篇：未来20年，我们应该以什么视角看待台湾问题》</w:t>
      </w:r>
      <w:r>
        <w:tab/>
      </w:r>
      <w:r>
        <w:fldChar w:fldCharType="begin"/>
      </w:r>
      <w:r>
        <w:instrText xml:space="preserve"> PAGEREF _Toc204982932 </w:instrText>
      </w:r>
      <w:r>
        <w:fldChar w:fldCharType="separate"/>
      </w:r>
      <w:r>
        <w:t>74</w:t>
      </w:r>
      <w:r>
        <w:fldChar w:fldCharType="end"/>
      </w:r>
      <w:r>
        <w:fldChar w:fldCharType="end"/>
      </w:r>
    </w:p>
    <w:p>
      <w:pPr>
        <w:pStyle w:val="8"/>
        <w:tabs>
          <w:tab w:val="right" w:leader="dot" w:pos="10466"/>
        </w:tabs>
      </w:pPr>
      <w:r>
        <w:fldChar w:fldCharType="begin"/>
      </w:r>
      <w:r>
        <w:instrText xml:space="preserve"> HYPERLINK \l _Toc838070646 </w:instrText>
      </w:r>
      <w:r>
        <w:fldChar w:fldCharType="separate"/>
      </w:r>
      <w:r>
        <w:rPr>
          <w:rFonts w:hint="default"/>
        </w:rPr>
        <w:t>目录</w:t>
      </w:r>
      <w:r>
        <w:tab/>
      </w:r>
      <w:r>
        <w:fldChar w:fldCharType="begin"/>
      </w:r>
      <w:r>
        <w:instrText xml:space="preserve"> PAGEREF _Toc838070646 </w:instrText>
      </w:r>
      <w:r>
        <w:fldChar w:fldCharType="separate"/>
      </w:r>
      <w:r>
        <w:t>74</w:t>
      </w:r>
      <w:r>
        <w:fldChar w:fldCharType="end"/>
      </w:r>
      <w:r>
        <w:fldChar w:fldCharType="end"/>
      </w:r>
    </w:p>
    <w:p>
      <w:pPr>
        <w:pStyle w:val="8"/>
        <w:tabs>
          <w:tab w:val="right" w:leader="dot" w:pos="10466"/>
        </w:tabs>
      </w:pPr>
      <w:r>
        <w:fldChar w:fldCharType="begin"/>
      </w:r>
      <w:r>
        <w:instrText xml:space="preserve"> HYPERLINK \l _Toc1369443955 </w:instrText>
      </w:r>
      <w:r>
        <w:fldChar w:fldCharType="separate"/>
      </w:r>
      <w:r>
        <w:rPr>
          <w:rFonts w:hint="default"/>
        </w:rPr>
        <w:t>零、引言</w:t>
      </w:r>
      <w:r>
        <w:tab/>
      </w:r>
      <w:r>
        <w:fldChar w:fldCharType="begin"/>
      </w:r>
      <w:r>
        <w:instrText xml:space="preserve"> PAGEREF _Toc1369443955 </w:instrText>
      </w:r>
      <w:r>
        <w:fldChar w:fldCharType="separate"/>
      </w:r>
      <w:r>
        <w:t>74</w:t>
      </w:r>
      <w:r>
        <w:fldChar w:fldCharType="end"/>
      </w:r>
      <w:r>
        <w:fldChar w:fldCharType="end"/>
      </w:r>
    </w:p>
    <w:p>
      <w:pPr>
        <w:pStyle w:val="8"/>
        <w:tabs>
          <w:tab w:val="right" w:leader="dot" w:pos="10466"/>
        </w:tabs>
      </w:pPr>
      <w:r>
        <w:fldChar w:fldCharType="begin"/>
      </w:r>
      <w:r>
        <w:instrText xml:space="preserve"> HYPERLINK \l _Toc609071894 </w:instrText>
      </w:r>
      <w:r>
        <w:fldChar w:fldCharType="separate"/>
      </w:r>
      <w:r>
        <w:rPr>
          <w:rFonts w:hint="default"/>
        </w:rPr>
        <w:t>一、金厦两边的标语</w:t>
      </w:r>
      <w:r>
        <w:tab/>
      </w:r>
      <w:r>
        <w:fldChar w:fldCharType="begin"/>
      </w:r>
      <w:r>
        <w:instrText xml:space="preserve"> PAGEREF _Toc609071894 </w:instrText>
      </w:r>
      <w:r>
        <w:fldChar w:fldCharType="separate"/>
      </w:r>
      <w:r>
        <w:t>75</w:t>
      </w:r>
      <w:r>
        <w:fldChar w:fldCharType="end"/>
      </w:r>
      <w:r>
        <w:fldChar w:fldCharType="end"/>
      </w:r>
    </w:p>
    <w:p>
      <w:pPr>
        <w:pStyle w:val="8"/>
        <w:tabs>
          <w:tab w:val="right" w:leader="dot" w:pos="10466"/>
        </w:tabs>
      </w:pPr>
      <w:r>
        <w:fldChar w:fldCharType="begin"/>
      </w:r>
      <w:r>
        <w:instrText xml:space="preserve"> HYPERLINK \l _Toc1587053268 </w:instrText>
      </w:r>
      <w:r>
        <w:fldChar w:fldCharType="separate"/>
      </w:r>
      <w:r>
        <w:rPr>
          <w:rFonts w:hint="default"/>
        </w:rPr>
        <w:t>二、统一与解放</w:t>
      </w:r>
      <w:r>
        <w:tab/>
      </w:r>
      <w:r>
        <w:fldChar w:fldCharType="begin"/>
      </w:r>
      <w:r>
        <w:instrText xml:space="preserve"> PAGEREF _Toc1587053268 </w:instrText>
      </w:r>
      <w:r>
        <w:fldChar w:fldCharType="separate"/>
      </w:r>
      <w:r>
        <w:t>78</w:t>
      </w:r>
      <w:r>
        <w:fldChar w:fldCharType="end"/>
      </w:r>
      <w:r>
        <w:fldChar w:fldCharType="end"/>
      </w:r>
    </w:p>
    <w:p>
      <w:pPr>
        <w:pStyle w:val="8"/>
        <w:tabs>
          <w:tab w:val="right" w:leader="dot" w:pos="10466"/>
        </w:tabs>
      </w:pPr>
      <w:r>
        <w:fldChar w:fldCharType="begin"/>
      </w:r>
      <w:r>
        <w:instrText xml:space="preserve"> HYPERLINK \l _Toc1111095094 </w:instrText>
      </w:r>
      <w:r>
        <w:fldChar w:fldCharType="separate"/>
      </w:r>
      <w:r>
        <w:rPr>
          <w:rFonts w:hint="default"/>
        </w:rPr>
        <w:t>三、字缝之上的“仁义道德”</w:t>
      </w:r>
      <w:r>
        <w:tab/>
      </w:r>
      <w:r>
        <w:fldChar w:fldCharType="begin"/>
      </w:r>
      <w:r>
        <w:instrText xml:space="preserve"> PAGEREF _Toc1111095094 </w:instrText>
      </w:r>
      <w:r>
        <w:fldChar w:fldCharType="separate"/>
      </w:r>
      <w:r>
        <w:t>81</w:t>
      </w:r>
      <w:r>
        <w:fldChar w:fldCharType="end"/>
      </w:r>
      <w:r>
        <w:fldChar w:fldCharType="end"/>
      </w:r>
    </w:p>
    <w:p>
      <w:pPr>
        <w:pStyle w:val="8"/>
        <w:tabs>
          <w:tab w:val="right" w:leader="dot" w:pos="10466"/>
        </w:tabs>
      </w:pPr>
      <w:r>
        <w:fldChar w:fldCharType="begin"/>
      </w:r>
      <w:r>
        <w:instrText xml:space="preserve"> HYPERLINK \l _Toc911481670 </w:instrText>
      </w:r>
      <w:r>
        <w:fldChar w:fldCharType="separate"/>
      </w:r>
      <w:r>
        <w:rPr>
          <w:rFonts w:hint="default"/>
        </w:rPr>
        <w:t>四、超越《1984》</w:t>
      </w:r>
      <w:r>
        <w:tab/>
      </w:r>
      <w:r>
        <w:fldChar w:fldCharType="begin"/>
      </w:r>
      <w:r>
        <w:instrText xml:space="preserve"> PAGEREF _Toc911481670 </w:instrText>
      </w:r>
      <w:r>
        <w:fldChar w:fldCharType="separate"/>
      </w:r>
      <w:r>
        <w:t>84</w:t>
      </w:r>
      <w:r>
        <w:fldChar w:fldCharType="end"/>
      </w:r>
      <w:r>
        <w:fldChar w:fldCharType="end"/>
      </w:r>
    </w:p>
    <w:p>
      <w:pPr>
        <w:pStyle w:val="8"/>
        <w:tabs>
          <w:tab w:val="right" w:leader="dot" w:pos="10466"/>
        </w:tabs>
      </w:pPr>
      <w:r>
        <w:fldChar w:fldCharType="begin"/>
      </w:r>
      <w:r>
        <w:instrText xml:space="preserve"> HYPERLINK \l _Toc1082632693 </w:instrText>
      </w:r>
      <w:r>
        <w:fldChar w:fldCharType="separate"/>
      </w:r>
      <w:r>
        <w:rPr>
          <w:rFonts w:hint="default"/>
        </w:rPr>
        <w:t>五、映射</w:t>
      </w:r>
      <w:r>
        <w:tab/>
      </w:r>
      <w:r>
        <w:fldChar w:fldCharType="begin"/>
      </w:r>
      <w:r>
        <w:instrText xml:space="preserve"> PAGEREF _Toc1082632693 </w:instrText>
      </w:r>
      <w:r>
        <w:fldChar w:fldCharType="separate"/>
      </w:r>
      <w:r>
        <w:t>89</w:t>
      </w:r>
      <w:r>
        <w:fldChar w:fldCharType="end"/>
      </w:r>
      <w:r>
        <w:fldChar w:fldCharType="end"/>
      </w:r>
    </w:p>
    <w:p>
      <w:pPr>
        <w:pStyle w:val="8"/>
        <w:tabs>
          <w:tab w:val="right" w:leader="dot" w:pos="10466"/>
        </w:tabs>
      </w:pPr>
      <w:r>
        <w:fldChar w:fldCharType="begin"/>
      </w:r>
      <w:r>
        <w:instrText xml:space="preserve"> HYPERLINK \l _Toc280157844 </w:instrText>
      </w:r>
      <w:r>
        <w:fldChar w:fldCharType="separate"/>
      </w:r>
      <w:r>
        <w:rPr>
          <w:rFonts w:hint="default"/>
        </w:rPr>
        <w:t>六、即将还完的贷款</w:t>
      </w:r>
      <w:r>
        <w:tab/>
      </w:r>
      <w:r>
        <w:fldChar w:fldCharType="begin"/>
      </w:r>
      <w:r>
        <w:instrText xml:space="preserve"> PAGEREF _Toc280157844 </w:instrText>
      </w:r>
      <w:r>
        <w:fldChar w:fldCharType="separate"/>
      </w:r>
      <w:r>
        <w:t>93</w:t>
      </w:r>
      <w:r>
        <w:fldChar w:fldCharType="end"/>
      </w:r>
      <w:r>
        <w:fldChar w:fldCharType="end"/>
      </w:r>
    </w:p>
    <w:p>
      <w:pPr>
        <w:pStyle w:val="8"/>
        <w:tabs>
          <w:tab w:val="right" w:leader="dot" w:pos="10466"/>
        </w:tabs>
      </w:pPr>
      <w:r>
        <w:fldChar w:fldCharType="begin"/>
      </w:r>
      <w:r>
        <w:instrText xml:space="preserve"> HYPERLINK \l _Toc1816919842 </w:instrText>
      </w:r>
      <w:r>
        <w:fldChar w:fldCharType="separate"/>
      </w:r>
      <w:r>
        <w:rPr>
          <w:rFonts w:hint="default"/>
        </w:rPr>
        <w:t>七、硬而脆的壳</w:t>
      </w:r>
      <w:r>
        <w:tab/>
      </w:r>
      <w:r>
        <w:fldChar w:fldCharType="begin"/>
      </w:r>
      <w:r>
        <w:instrText xml:space="preserve"> PAGEREF _Toc1816919842 </w:instrText>
      </w:r>
      <w:r>
        <w:fldChar w:fldCharType="separate"/>
      </w:r>
      <w:r>
        <w:t>97</w:t>
      </w:r>
      <w:r>
        <w:fldChar w:fldCharType="end"/>
      </w:r>
      <w:r>
        <w:fldChar w:fldCharType="end"/>
      </w:r>
    </w:p>
    <w:p>
      <w:pPr>
        <w:pStyle w:val="8"/>
        <w:tabs>
          <w:tab w:val="right" w:leader="dot" w:pos="10466"/>
        </w:tabs>
      </w:pPr>
      <w:r>
        <w:fldChar w:fldCharType="begin"/>
      </w:r>
      <w:r>
        <w:instrText xml:space="preserve"> HYPERLINK \l _Toc866307155 </w:instrText>
      </w:r>
      <w:r>
        <w:fldChar w:fldCharType="separate"/>
      </w:r>
      <w:r>
        <w:rPr>
          <w:rFonts w:hint="default"/>
        </w:rPr>
        <w:t>八、革命的首要问题</w:t>
      </w:r>
      <w:r>
        <w:tab/>
      </w:r>
      <w:r>
        <w:fldChar w:fldCharType="begin"/>
      </w:r>
      <w:r>
        <w:instrText xml:space="preserve"> PAGEREF _Toc866307155 </w:instrText>
      </w:r>
      <w:r>
        <w:fldChar w:fldCharType="separate"/>
      </w:r>
      <w:r>
        <w:t>99</w:t>
      </w:r>
      <w:r>
        <w:fldChar w:fldCharType="end"/>
      </w:r>
      <w:r>
        <w:fldChar w:fldCharType="end"/>
      </w:r>
    </w:p>
    <w:p>
      <w:pPr>
        <w:pStyle w:val="8"/>
        <w:tabs>
          <w:tab w:val="right" w:leader="dot" w:pos="10466"/>
        </w:tabs>
      </w:pPr>
      <w:r>
        <w:fldChar w:fldCharType="begin"/>
      </w:r>
      <w:r>
        <w:instrText xml:space="preserve"> HYPERLINK \l _Toc2027502005 </w:instrText>
      </w:r>
      <w:r>
        <w:fldChar w:fldCharType="separate"/>
      </w:r>
      <w:r>
        <w:rPr>
          <w:rFonts w:hint="default"/>
        </w:rPr>
        <w:t>九、操纵台湾民意</w:t>
      </w:r>
      <w:r>
        <w:tab/>
      </w:r>
      <w:r>
        <w:fldChar w:fldCharType="begin"/>
      </w:r>
      <w:r>
        <w:instrText xml:space="preserve"> PAGEREF _Toc2027502005 </w:instrText>
      </w:r>
      <w:r>
        <w:fldChar w:fldCharType="separate"/>
      </w:r>
      <w:r>
        <w:t>101</w:t>
      </w:r>
      <w:r>
        <w:fldChar w:fldCharType="end"/>
      </w:r>
      <w:r>
        <w:fldChar w:fldCharType="end"/>
      </w:r>
    </w:p>
    <w:p>
      <w:pPr>
        <w:pStyle w:val="8"/>
        <w:tabs>
          <w:tab w:val="right" w:leader="dot" w:pos="10466"/>
        </w:tabs>
      </w:pPr>
      <w:r>
        <w:fldChar w:fldCharType="begin"/>
      </w:r>
      <w:r>
        <w:instrText xml:space="preserve"> HYPERLINK \l _Toc498355546 </w:instrText>
      </w:r>
      <w:r>
        <w:fldChar w:fldCharType="separate"/>
      </w:r>
      <w:r>
        <w:rPr>
          <w:rFonts w:hint="default"/>
        </w:rPr>
        <w:t>十、爬不出的温柔陷阱</w:t>
      </w:r>
      <w:r>
        <w:tab/>
      </w:r>
      <w:r>
        <w:fldChar w:fldCharType="begin"/>
      </w:r>
      <w:r>
        <w:instrText xml:space="preserve"> PAGEREF _Toc498355546 </w:instrText>
      </w:r>
      <w:r>
        <w:fldChar w:fldCharType="separate"/>
      </w:r>
      <w:r>
        <w:t>104</w:t>
      </w:r>
      <w:r>
        <w:fldChar w:fldCharType="end"/>
      </w:r>
      <w:r>
        <w:fldChar w:fldCharType="end"/>
      </w:r>
    </w:p>
    <w:p>
      <w:pPr>
        <w:pStyle w:val="8"/>
        <w:tabs>
          <w:tab w:val="right" w:leader="dot" w:pos="10466"/>
        </w:tabs>
      </w:pPr>
      <w:r>
        <w:fldChar w:fldCharType="begin"/>
      </w:r>
      <w:r>
        <w:instrText xml:space="preserve"> HYPERLINK \l _Toc1849519277 </w:instrText>
      </w:r>
      <w:r>
        <w:fldChar w:fldCharType="separate"/>
      </w:r>
      <w:r>
        <w:rPr>
          <w:rFonts w:hint="default"/>
        </w:rPr>
        <w:t>十一、对大陆对台政策的建议</w:t>
      </w:r>
      <w:r>
        <w:tab/>
      </w:r>
      <w:r>
        <w:fldChar w:fldCharType="begin"/>
      </w:r>
      <w:r>
        <w:instrText xml:space="preserve"> PAGEREF _Toc1849519277 </w:instrText>
      </w:r>
      <w:r>
        <w:fldChar w:fldCharType="separate"/>
      </w:r>
      <w:r>
        <w:t>110</w:t>
      </w:r>
      <w:r>
        <w:fldChar w:fldCharType="end"/>
      </w:r>
      <w:r>
        <w:fldChar w:fldCharType="end"/>
      </w:r>
    </w:p>
    <w:p>
      <w:pPr>
        <w:pStyle w:val="8"/>
        <w:tabs>
          <w:tab w:val="right" w:leader="dot" w:pos="10466"/>
        </w:tabs>
      </w:pPr>
      <w:r>
        <w:fldChar w:fldCharType="begin"/>
      </w:r>
      <w:r>
        <w:instrText xml:space="preserve"> HYPERLINK \l _Toc1530895551 </w:instrText>
      </w:r>
      <w:r>
        <w:fldChar w:fldCharType="separate"/>
      </w:r>
      <w:r>
        <w:rPr>
          <w:rFonts w:hint="default"/>
        </w:rPr>
        <w:t>十二、台湾的学术价值</w:t>
      </w:r>
      <w:r>
        <w:tab/>
      </w:r>
      <w:r>
        <w:fldChar w:fldCharType="begin"/>
      </w:r>
      <w:r>
        <w:instrText xml:space="preserve"> PAGEREF _Toc1530895551 </w:instrText>
      </w:r>
      <w:r>
        <w:fldChar w:fldCharType="separate"/>
      </w:r>
      <w:r>
        <w:t>116</w:t>
      </w:r>
      <w:r>
        <w:fldChar w:fldCharType="end"/>
      </w:r>
      <w:r>
        <w:fldChar w:fldCharType="end"/>
      </w:r>
    </w:p>
    <w:p>
      <w:pPr>
        <w:pStyle w:val="8"/>
        <w:tabs>
          <w:tab w:val="right" w:leader="dot" w:pos="10466"/>
        </w:tabs>
      </w:pPr>
      <w:r>
        <w:fldChar w:fldCharType="begin"/>
      </w:r>
      <w:r>
        <w:instrText xml:space="preserve"> HYPERLINK \l _Toc1160634791 </w:instrText>
      </w:r>
      <w:r>
        <w:fldChar w:fldCharType="separate"/>
      </w:r>
      <w:r>
        <w:rPr>
          <w:rFonts w:hint="default"/>
        </w:rPr>
        <w:t>十三、不同的材料</w:t>
      </w:r>
      <w:r>
        <w:tab/>
      </w:r>
      <w:r>
        <w:fldChar w:fldCharType="begin"/>
      </w:r>
      <w:r>
        <w:instrText xml:space="preserve"> PAGEREF _Toc1160634791 </w:instrText>
      </w:r>
      <w:r>
        <w:fldChar w:fldCharType="separate"/>
      </w:r>
      <w:r>
        <w:t>118</w:t>
      </w:r>
      <w:r>
        <w:fldChar w:fldCharType="end"/>
      </w:r>
      <w:r>
        <w:fldChar w:fldCharType="end"/>
      </w:r>
    </w:p>
    <w:p>
      <w:pPr>
        <w:pStyle w:val="8"/>
        <w:tabs>
          <w:tab w:val="right" w:leader="dot" w:pos="10466"/>
        </w:tabs>
      </w:pPr>
      <w:r>
        <w:fldChar w:fldCharType="begin"/>
      </w:r>
      <w:r>
        <w:instrText xml:space="preserve"> HYPERLINK \l _Toc2088348684 </w:instrText>
      </w:r>
      <w:r>
        <w:fldChar w:fldCharType="separate"/>
      </w:r>
      <w:r>
        <w:rPr>
          <w:rFonts w:hint="default"/>
        </w:rPr>
        <w:t>十四、两朵乌云</w:t>
      </w:r>
      <w:r>
        <w:tab/>
      </w:r>
      <w:r>
        <w:fldChar w:fldCharType="begin"/>
      </w:r>
      <w:r>
        <w:instrText xml:space="preserve"> PAGEREF _Toc2088348684 </w:instrText>
      </w:r>
      <w:r>
        <w:fldChar w:fldCharType="separate"/>
      </w:r>
      <w:r>
        <w:t>120</w:t>
      </w:r>
      <w:r>
        <w:fldChar w:fldCharType="end"/>
      </w:r>
      <w:r>
        <w:fldChar w:fldCharType="end"/>
      </w:r>
    </w:p>
    <w:p>
      <w:pPr>
        <w:pStyle w:val="8"/>
        <w:tabs>
          <w:tab w:val="right" w:leader="dot" w:pos="10466"/>
        </w:tabs>
      </w:pPr>
      <w:r>
        <w:fldChar w:fldCharType="begin"/>
      </w:r>
      <w:r>
        <w:instrText xml:space="preserve"> HYPERLINK \l _Toc1765714343 </w:instrText>
      </w:r>
      <w:r>
        <w:fldChar w:fldCharType="separate"/>
      </w:r>
      <w:r>
        <w:rPr>
          <w:rFonts w:hint="default"/>
        </w:rPr>
        <w:t>十五、结语</w:t>
      </w:r>
      <w:r>
        <w:tab/>
      </w:r>
      <w:r>
        <w:fldChar w:fldCharType="begin"/>
      </w:r>
      <w:r>
        <w:instrText xml:space="preserve"> PAGEREF _Toc1765714343 </w:instrText>
      </w:r>
      <w:r>
        <w:fldChar w:fldCharType="separate"/>
      </w:r>
      <w:r>
        <w:t>122</w:t>
      </w:r>
      <w:r>
        <w:fldChar w:fldCharType="end"/>
      </w:r>
      <w:r>
        <w:fldChar w:fldCharType="end"/>
      </w:r>
    </w:p>
    <w:p>
      <w:pPr>
        <w:pStyle w:val="12"/>
        <w:tabs>
          <w:tab w:val="right" w:leader="dot" w:pos="10466"/>
        </w:tabs>
      </w:pPr>
      <w:r>
        <w:fldChar w:fldCharType="begin"/>
      </w:r>
      <w:r>
        <w:instrText xml:space="preserve"> HYPERLINK \l _Toc1919573092 </w:instrText>
      </w:r>
      <w:r>
        <w:fldChar w:fldCharType="separate"/>
      </w:r>
      <w:r>
        <w:rPr>
          <w:rFonts w:hint="default"/>
        </w:rPr>
        <w:t>【共产主义】</w:t>
      </w:r>
      <w:r>
        <w:tab/>
      </w:r>
      <w:r>
        <w:fldChar w:fldCharType="begin"/>
      </w:r>
      <w:r>
        <w:instrText xml:space="preserve"> PAGEREF _Toc1919573092 </w:instrText>
      </w:r>
      <w:r>
        <w:fldChar w:fldCharType="separate"/>
      </w:r>
      <w:r>
        <w:t>124</w:t>
      </w:r>
      <w:r>
        <w:fldChar w:fldCharType="end"/>
      </w:r>
      <w:r>
        <w:fldChar w:fldCharType="end"/>
      </w:r>
    </w:p>
    <w:p>
      <w:pPr>
        <w:pStyle w:val="15"/>
        <w:tabs>
          <w:tab w:val="right" w:leader="dot" w:pos="10466"/>
        </w:tabs>
      </w:pPr>
      <w:r>
        <w:fldChar w:fldCharType="begin"/>
      </w:r>
      <w:r>
        <w:instrText xml:space="preserve"> HYPERLINK \l _Toc652227378 </w:instrText>
      </w:r>
      <w:r>
        <w:fldChar w:fldCharType="separate"/>
      </w:r>
      <w:r>
        <w:rPr>
          <w:rFonts w:hint="default"/>
        </w:rPr>
        <w:t>04、</w:t>
      </w:r>
      <w:r>
        <w:rPr>
          <w:rFonts w:hint="default" w:ascii="Arial" w:hAnsi="Arial" w:cs="Arial"/>
          <w:i w:val="0"/>
          <w:caps w:val="0"/>
          <w:spacing w:val="0"/>
          <w:szCs w:val="24"/>
        </w:rPr>
        <w:t>《全景式构建共产主义社会的轮廓——对共产主义的有趣思考》</w:t>
      </w:r>
      <w:r>
        <w:tab/>
      </w:r>
      <w:r>
        <w:fldChar w:fldCharType="begin"/>
      </w:r>
      <w:r>
        <w:instrText xml:space="preserve"> PAGEREF _Toc652227378 </w:instrText>
      </w:r>
      <w:r>
        <w:fldChar w:fldCharType="separate"/>
      </w:r>
      <w:r>
        <w:t>124</w:t>
      </w:r>
      <w:r>
        <w:fldChar w:fldCharType="end"/>
      </w:r>
      <w:r>
        <w:fldChar w:fldCharType="end"/>
      </w:r>
    </w:p>
    <w:p>
      <w:pPr>
        <w:pStyle w:val="8"/>
        <w:tabs>
          <w:tab w:val="right" w:leader="dot" w:pos="10466"/>
        </w:tabs>
      </w:pPr>
      <w:r>
        <w:fldChar w:fldCharType="begin"/>
      </w:r>
      <w:r>
        <w:instrText xml:space="preserve"> HYPERLINK \l _Toc1981820102 </w:instrText>
      </w:r>
      <w:r>
        <w:fldChar w:fldCharType="separate"/>
      </w:r>
      <w:r>
        <w:rPr>
          <w:rFonts w:hint="default"/>
        </w:rPr>
        <w:t>理论总览</w:t>
      </w:r>
      <w:r>
        <w:tab/>
      </w:r>
      <w:r>
        <w:fldChar w:fldCharType="begin"/>
      </w:r>
      <w:r>
        <w:instrText xml:space="preserve"> PAGEREF _Toc1981820102 </w:instrText>
      </w:r>
      <w:r>
        <w:fldChar w:fldCharType="separate"/>
      </w:r>
      <w:r>
        <w:t>124</w:t>
      </w:r>
      <w:r>
        <w:fldChar w:fldCharType="end"/>
      </w:r>
      <w:r>
        <w:fldChar w:fldCharType="end"/>
      </w:r>
    </w:p>
    <w:p>
      <w:pPr>
        <w:pStyle w:val="8"/>
        <w:tabs>
          <w:tab w:val="right" w:leader="dot" w:pos="10466"/>
        </w:tabs>
      </w:pPr>
      <w:r>
        <w:fldChar w:fldCharType="begin"/>
      </w:r>
      <w:r>
        <w:instrText xml:space="preserve"> HYPERLINK \l _Toc2095815087 </w:instrText>
      </w:r>
      <w:r>
        <w:fldChar w:fldCharType="separate"/>
      </w:r>
      <w:r>
        <w:rPr>
          <w:rFonts w:hint="default"/>
        </w:rPr>
        <w:t>1、究竟生产力要发展到什么程度，共产主义社会才能实现？</w:t>
      </w:r>
      <w:r>
        <w:tab/>
      </w:r>
      <w:r>
        <w:fldChar w:fldCharType="begin"/>
      </w:r>
      <w:r>
        <w:instrText xml:space="preserve"> PAGEREF _Toc2095815087 </w:instrText>
      </w:r>
      <w:r>
        <w:fldChar w:fldCharType="separate"/>
      </w:r>
      <w:r>
        <w:t>129</w:t>
      </w:r>
      <w:r>
        <w:fldChar w:fldCharType="end"/>
      </w:r>
      <w:r>
        <w:fldChar w:fldCharType="end"/>
      </w:r>
    </w:p>
    <w:p>
      <w:pPr>
        <w:pStyle w:val="8"/>
        <w:tabs>
          <w:tab w:val="right" w:leader="dot" w:pos="10466"/>
        </w:tabs>
      </w:pPr>
      <w:r>
        <w:fldChar w:fldCharType="begin"/>
      </w:r>
      <w:r>
        <w:instrText xml:space="preserve"> HYPERLINK \l _Toc743529460 </w:instrText>
      </w:r>
      <w:r>
        <w:fldChar w:fldCharType="separate"/>
      </w:r>
      <w:r>
        <w:rPr>
          <w:rFonts w:hint="default"/>
        </w:rPr>
        <w:t>2、现在那些富人什么的，拥有的东西几十辈子都不一定消耗的完，他们什么时候觉得钱赚够了过？不还在拼命攫取财富吗？</w:t>
      </w:r>
      <w:r>
        <w:tab/>
      </w:r>
      <w:r>
        <w:fldChar w:fldCharType="begin"/>
      </w:r>
      <w:r>
        <w:instrText xml:space="preserve"> PAGEREF _Toc743529460 </w:instrText>
      </w:r>
      <w:r>
        <w:fldChar w:fldCharType="separate"/>
      </w:r>
      <w:r>
        <w:t>129</w:t>
      </w:r>
      <w:r>
        <w:fldChar w:fldCharType="end"/>
      </w:r>
      <w:r>
        <w:fldChar w:fldCharType="end"/>
      </w:r>
    </w:p>
    <w:p>
      <w:pPr>
        <w:pStyle w:val="8"/>
        <w:tabs>
          <w:tab w:val="right" w:leader="dot" w:pos="10466"/>
        </w:tabs>
      </w:pPr>
      <w:r>
        <w:fldChar w:fldCharType="begin"/>
      </w:r>
      <w:r>
        <w:instrText xml:space="preserve"> HYPERLINK \l _Toc98706288 </w:instrText>
      </w:r>
      <w:r>
        <w:fldChar w:fldCharType="separate"/>
      </w:r>
      <w:r>
        <w:rPr>
          <w:rFonts w:hint="default"/>
        </w:rPr>
        <w:t>3、共产主义社会是不是要“共产共妻”？</w:t>
      </w:r>
      <w:r>
        <w:tab/>
      </w:r>
      <w:r>
        <w:fldChar w:fldCharType="begin"/>
      </w:r>
      <w:r>
        <w:instrText xml:space="preserve"> PAGEREF _Toc98706288 </w:instrText>
      </w:r>
      <w:r>
        <w:fldChar w:fldCharType="separate"/>
      </w:r>
      <w:r>
        <w:t>130</w:t>
      </w:r>
      <w:r>
        <w:fldChar w:fldCharType="end"/>
      </w:r>
      <w:r>
        <w:fldChar w:fldCharType="end"/>
      </w:r>
    </w:p>
    <w:p>
      <w:pPr>
        <w:pStyle w:val="8"/>
        <w:tabs>
          <w:tab w:val="right" w:leader="dot" w:pos="10466"/>
        </w:tabs>
      </w:pPr>
      <w:r>
        <w:fldChar w:fldCharType="begin"/>
      </w:r>
      <w:r>
        <w:instrText xml:space="preserve"> HYPERLINK \l _Toc812410276 </w:instrText>
      </w:r>
      <w:r>
        <w:fldChar w:fldCharType="separate"/>
      </w:r>
      <w:r>
        <w:rPr>
          <w:rFonts w:hint="default"/>
        </w:rPr>
        <w:t>4、在共产主义社会里，66666或者88888888的QQ靓号分给谁呢？人总会有攀比心态吧？</w:t>
      </w:r>
      <w:r>
        <w:tab/>
      </w:r>
      <w:r>
        <w:fldChar w:fldCharType="begin"/>
      </w:r>
      <w:r>
        <w:instrText xml:space="preserve"> PAGEREF _Toc812410276 </w:instrText>
      </w:r>
      <w:r>
        <w:fldChar w:fldCharType="separate"/>
      </w:r>
      <w:r>
        <w:t>130</w:t>
      </w:r>
      <w:r>
        <w:fldChar w:fldCharType="end"/>
      </w:r>
      <w:r>
        <w:fldChar w:fldCharType="end"/>
      </w:r>
    </w:p>
    <w:p>
      <w:pPr>
        <w:pStyle w:val="8"/>
        <w:tabs>
          <w:tab w:val="right" w:leader="dot" w:pos="10466"/>
        </w:tabs>
      </w:pPr>
      <w:r>
        <w:fldChar w:fldCharType="begin"/>
      </w:r>
      <w:r>
        <w:instrText xml:space="preserve"> HYPERLINK \l _Toc984968350 </w:instrText>
      </w:r>
      <w:r>
        <w:fldChar w:fldCharType="separate"/>
      </w:r>
      <w:r>
        <w:rPr>
          <w:rFonts w:hint="default"/>
        </w:rPr>
        <w:t>5、共产主义社会会有三角恋吗？面对男神女神时，人人都想自己独自占用，这个问题怎么解决？</w:t>
      </w:r>
      <w:r>
        <w:tab/>
      </w:r>
      <w:r>
        <w:fldChar w:fldCharType="begin"/>
      </w:r>
      <w:r>
        <w:instrText xml:space="preserve"> PAGEREF _Toc984968350 </w:instrText>
      </w:r>
      <w:r>
        <w:fldChar w:fldCharType="separate"/>
      </w:r>
      <w:r>
        <w:t>130</w:t>
      </w:r>
      <w:r>
        <w:fldChar w:fldCharType="end"/>
      </w:r>
      <w:r>
        <w:fldChar w:fldCharType="end"/>
      </w:r>
    </w:p>
    <w:p>
      <w:pPr>
        <w:pStyle w:val="8"/>
        <w:tabs>
          <w:tab w:val="right" w:leader="dot" w:pos="10466"/>
        </w:tabs>
      </w:pPr>
      <w:r>
        <w:fldChar w:fldCharType="begin"/>
      </w:r>
      <w:r>
        <w:instrText xml:space="preserve"> HYPERLINK \l _Toc946634181 </w:instrText>
      </w:r>
      <w:r>
        <w:fldChar w:fldCharType="separate"/>
      </w:r>
      <w:r>
        <w:rPr>
          <w:rFonts w:hint="default"/>
        </w:rPr>
        <w:t>6、你把共产主义社会说的像天堂，那是不是现在就应该按照你的要求组织现在的生活？</w:t>
      </w:r>
      <w:r>
        <w:tab/>
      </w:r>
      <w:r>
        <w:fldChar w:fldCharType="begin"/>
      </w:r>
      <w:r>
        <w:instrText xml:space="preserve"> PAGEREF _Toc946634181 </w:instrText>
      </w:r>
      <w:r>
        <w:fldChar w:fldCharType="separate"/>
      </w:r>
      <w:r>
        <w:t>132</w:t>
      </w:r>
      <w:r>
        <w:fldChar w:fldCharType="end"/>
      </w:r>
      <w:r>
        <w:fldChar w:fldCharType="end"/>
      </w:r>
    </w:p>
    <w:p>
      <w:pPr>
        <w:pStyle w:val="8"/>
        <w:tabs>
          <w:tab w:val="right" w:leader="dot" w:pos="10466"/>
        </w:tabs>
      </w:pPr>
      <w:r>
        <w:fldChar w:fldCharType="begin"/>
      </w:r>
      <w:r>
        <w:instrText xml:space="preserve"> HYPERLINK \l _Toc908713909 </w:instrText>
      </w:r>
      <w:r>
        <w:fldChar w:fldCharType="separate"/>
      </w:r>
      <w:r>
        <w:rPr>
          <w:rFonts w:hint="default"/>
        </w:rPr>
        <w:t>7、共产主义社会中，都没有婚姻了，那想和异性的交往怎么办？</w:t>
      </w:r>
      <w:r>
        <w:tab/>
      </w:r>
      <w:r>
        <w:fldChar w:fldCharType="begin"/>
      </w:r>
      <w:r>
        <w:instrText xml:space="preserve"> PAGEREF _Toc908713909 </w:instrText>
      </w:r>
      <w:r>
        <w:fldChar w:fldCharType="separate"/>
      </w:r>
      <w:r>
        <w:t>132</w:t>
      </w:r>
      <w:r>
        <w:fldChar w:fldCharType="end"/>
      </w:r>
      <w:r>
        <w:fldChar w:fldCharType="end"/>
      </w:r>
    </w:p>
    <w:p>
      <w:pPr>
        <w:pStyle w:val="8"/>
        <w:tabs>
          <w:tab w:val="right" w:leader="dot" w:pos="10466"/>
        </w:tabs>
      </w:pPr>
      <w:r>
        <w:fldChar w:fldCharType="begin"/>
      </w:r>
      <w:r>
        <w:instrText xml:space="preserve"> HYPERLINK \l _Toc1407059352 </w:instrText>
      </w:r>
      <w:r>
        <w:fldChar w:fldCharType="separate"/>
      </w:r>
      <w:r>
        <w:rPr>
          <w:rFonts w:hint="default"/>
        </w:rPr>
        <w:t>8、可是我想要林志玲，林志玲只有1个，大家都想要怎么办？</w:t>
      </w:r>
      <w:r>
        <w:tab/>
      </w:r>
      <w:r>
        <w:fldChar w:fldCharType="begin"/>
      </w:r>
      <w:r>
        <w:instrText xml:space="preserve"> PAGEREF _Toc1407059352 </w:instrText>
      </w:r>
      <w:r>
        <w:fldChar w:fldCharType="separate"/>
      </w:r>
      <w:r>
        <w:t>133</w:t>
      </w:r>
      <w:r>
        <w:fldChar w:fldCharType="end"/>
      </w:r>
      <w:r>
        <w:fldChar w:fldCharType="end"/>
      </w:r>
    </w:p>
    <w:p>
      <w:pPr>
        <w:pStyle w:val="8"/>
        <w:tabs>
          <w:tab w:val="right" w:leader="dot" w:pos="10466"/>
        </w:tabs>
      </w:pPr>
      <w:r>
        <w:fldChar w:fldCharType="begin"/>
      </w:r>
      <w:r>
        <w:instrText xml:space="preserve"> HYPERLINK \l _Toc1620814850 </w:instrText>
      </w:r>
      <w:r>
        <w:fldChar w:fldCharType="separate"/>
      </w:r>
      <w:r>
        <w:rPr>
          <w:rFonts w:hint="default"/>
        </w:rPr>
        <w:t>9、共产主义社会声称按需分配，但客观资源是有限的，这个矛盾该如何解决？</w:t>
      </w:r>
      <w:r>
        <w:tab/>
      </w:r>
      <w:r>
        <w:fldChar w:fldCharType="begin"/>
      </w:r>
      <w:r>
        <w:instrText xml:space="preserve"> PAGEREF _Toc1620814850 </w:instrText>
      </w:r>
      <w:r>
        <w:fldChar w:fldCharType="separate"/>
      </w:r>
      <w:r>
        <w:t>133</w:t>
      </w:r>
      <w:r>
        <w:fldChar w:fldCharType="end"/>
      </w:r>
      <w:r>
        <w:fldChar w:fldCharType="end"/>
      </w:r>
    </w:p>
    <w:p>
      <w:pPr>
        <w:pStyle w:val="8"/>
        <w:tabs>
          <w:tab w:val="right" w:leader="dot" w:pos="10466"/>
        </w:tabs>
      </w:pPr>
      <w:r>
        <w:fldChar w:fldCharType="begin"/>
      </w:r>
      <w:r>
        <w:instrText xml:space="preserve"> HYPERLINK \l _Toc2111424679 </w:instrText>
      </w:r>
      <w:r>
        <w:fldChar w:fldCharType="separate"/>
      </w:r>
      <w:r>
        <w:rPr>
          <w:rFonts w:hint="default"/>
        </w:rPr>
        <w:t>10、可是我想要梵高的画，这东西总是稀缺的吧？如果大家都想要怎么办？</w:t>
      </w:r>
      <w:r>
        <w:tab/>
      </w:r>
      <w:r>
        <w:fldChar w:fldCharType="begin"/>
      </w:r>
      <w:r>
        <w:instrText xml:space="preserve"> PAGEREF _Toc2111424679 </w:instrText>
      </w:r>
      <w:r>
        <w:fldChar w:fldCharType="separate"/>
      </w:r>
      <w:r>
        <w:t>134</w:t>
      </w:r>
      <w:r>
        <w:fldChar w:fldCharType="end"/>
      </w:r>
      <w:r>
        <w:fldChar w:fldCharType="end"/>
      </w:r>
    </w:p>
    <w:p>
      <w:pPr>
        <w:pStyle w:val="8"/>
        <w:tabs>
          <w:tab w:val="right" w:leader="dot" w:pos="10466"/>
        </w:tabs>
      </w:pPr>
      <w:r>
        <w:fldChar w:fldCharType="begin"/>
      </w:r>
      <w:r>
        <w:instrText xml:space="preserve"> HYPERLINK \l _Toc1612042285 </w:instrText>
      </w:r>
      <w:r>
        <w:fldChar w:fldCharType="separate"/>
      </w:r>
      <w:r>
        <w:rPr>
          <w:rFonts w:hint="default"/>
        </w:rPr>
        <w:t>11、你再物质发达，总有些高端东西是稀缺的，所以永远无法做到按需分配，所以货币永远都会存在。</w:t>
      </w:r>
      <w:r>
        <w:tab/>
      </w:r>
      <w:r>
        <w:fldChar w:fldCharType="begin"/>
      </w:r>
      <w:r>
        <w:instrText xml:space="preserve"> PAGEREF _Toc1612042285 </w:instrText>
      </w:r>
      <w:r>
        <w:fldChar w:fldCharType="separate"/>
      </w:r>
      <w:r>
        <w:t>134</w:t>
      </w:r>
      <w:r>
        <w:fldChar w:fldCharType="end"/>
      </w:r>
      <w:r>
        <w:fldChar w:fldCharType="end"/>
      </w:r>
    </w:p>
    <w:p>
      <w:pPr>
        <w:pStyle w:val="8"/>
        <w:tabs>
          <w:tab w:val="right" w:leader="dot" w:pos="10466"/>
        </w:tabs>
      </w:pPr>
      <w:r>
        <w:fldChar w:fldCharType="begin"/>
      </w:r>
      <w:r>
        <w:instrText xml:space="preserve"> HYPERLINK \l _Toc311401848 </w:instrText>
      </w:r>
      <w:r>
        <w:fldChar w:fldCharType="separate"/>
      </w:r>
      <w:r>
        <w:rPr>
          <w:rFonts w:hint="default"/>
        </w:rPr>
        <w:t>12、接上一个问题，如果我就是和对方约好了，我们双方认同一种货币，我买他卖，这样不就违反了共产主义的生产关系吗？只要有几个人这样坚持，货币就会重新出现，共产主义整个体系不也就崩溃了？</w:t>
      </w:r>
      <w:r>
        <w:tab/>
      </w:r>
      <w:r>
        <w:fldChar w:fldCharType="begin"/>
      </w:r>
      <w:r>
        <w:instrText xml:space="preserve"> PAGEREF _Toc311401848 </w:instrText>
      </w:r>
      <w:r>
        <w:fldChar w:fldCharType="separate"/>
      </w:r>
      <w:r>
        <w:t>135</w:t>
      </w:r>
      <w:r>
        <w:fldChar w:fldCharType="end"/>
      </w:r>
      <w:r>
        <w:fldChar w:fldCharType="end"/>
      </w:r>
    </w:p>
    <w:p>
      <w:pPr>
        <w:pStyle w:val="8"/>
        <w:tabs>
          <w:tab w:val="right" w:leader="dot" w:pos="10466"/>
        </w:tabs>
      </w:pPr>
      <w:r>
        <w:fldChar w:fldCharType="begin"/>
      </w:r>
      <w:r>
        <w:instrText xml:space="preserve"> HYPERLINK \l _Toc1333384986 </w:instrText>
      </w:r>
      <w:r>
        <w:fldChar w:fldCharType="separate"/>
      </w:r>
      <w:r>
        <w:rPr>
          <w:rFonts w:hint="default"/>
        </w:rPr>
        <w:t>13、这么说，共产主义社会还有竞争吗？如果没竞争，社会怎么进步呢？</w:t>
      </w:r>
      <w:r>
        <w:tab/>
      </w:r>
      <w:r>
        <w:fldChar w:fldCharType="begin"/>
      </w:r>
      <w:r>
        <w:instrText xml:space="preserve"> PAGEREF _Toc1333384986 </w:instrText>
      </w:r>
      <w:r>
        <w:fldChar w:fldCharType="separate"/>
      </w:r>
      <w:r>
        <w:t>135</w:t>
      </w:r>
      <w:r>
        <w:fldChar w:fldCharType="end"/>
      </w:r>
      <w:r>
        <w:fldChar w:fldCharType="end"/>
      </w:r>
    </w:p>
    <w:p>
      <w:pPr>
        <w:pStyle w:val="8"/>
        <w:tabs>
          <w:tab w:val="right" w:leader="dot" w:pos="10466"/>
        </w:tabs>
      </w:pPr>
      <w:r>
        <w:fldChar w:fldCharType="begin"/>
      </w:r>
      <w:r>
        <w:instrText xml:space="preserve"> HYPERLINK \l _Toc73630531 </w:instrText>
      </w:r>
      <w:r>
        <w:fldChar w:fldCharType="separate"/>
      </w:r>
      <w:r>
        <w:rPr>
          <w:rFonts w:hint="default"/>
        </w:rPr>
        <w:t>14、你认为共产主义会出现，那如何解释你现在的民族主义思维呢？这二者可是有矛盾的啊</w:t>
      </w:r>
      <w:r>
        <w:tab/>
      </w:r>
      <w:r>
        <w:fldChar w:fldCharType="begin"/>
      </w:r>
      <w:r>
        <w:instrText xml:space="preserve"> PAGEREF _Toc73630531 </w:instrText>
      </w:r>
      <w:r>
        <w:fldChar w:fldCharType="separate"/>
      </w:r>
      <w:r>
        <w:t>136</w:t>
      </w:r>
      <w:r>
        <w:fldChar w:fldCharType="end"/>
      </w:r>
      <w:r>
        <w:fldChar w:fldCharType="end"/>
      </w:r>
    </w:p>
    <w:p>
      <w:pPr>
        <w:pStyle w:val="8"/>
        <w:tabs>
          <w:tab w:val="right" w:leader="dot" w:pos="10466"/>
        </w:tabs>
      </w:pPr>
      <w:r>
        <w:fldChar w:fldCharType="begin"/>
      </w:r>
      <w:r>
        <w:instrText xml:space="preserve"> HYPERLINK \l _Toc1898455117 </w:instrText>
      </w:r>
      <w:r>
        <w:fldChar w:fldCharType="separate"/>
      </w:r>
      <w:r>
        <w:rPr>
          <w:rFonts w:hint="default"/>
        </w:rPr>
        <w:t>15、你这个理论是建立在所有人都信仰共产主义，且人人智商相同，人人情商相同，人人按同一规则行事。按这个标准在地球上蚂蚁和蜜蜂已经实现了共产主义。</w:t>
      </w:r>
      <w:r>
        <w:tab/>
      </w:r>
      <w:r>
        <w:fldChar w:fldCharType="begin"/>
      </w:r>
      <w:r>
        <w:instrText xml:space="preserve"> PAGEREF _Toc1898455117 </w:instrText>
      </w:r>
      <w:r>
        <w:fldChar w:fldCharType="separate"/>
      </w:r>
      <w:r>
        <w:t>136</w:t>
      </w:r>
      <w:r>
        <w:fldChar w:fldCharType="end"/>
      </w:r>
      <w:r>
        <w:fldChar w:fldCharType="end"/>
      </w:r>
    </w:p>
    <w:p>
      <w:pPr>
        <w:pStyle w:val="8"/>
        <w:tabs>
          <w:tab w:val="right" w:leader="dot" w:pos="10466"/>
        </w:tabs>
      </w:pPr>
      <w:r>
        <w:fldChar w:fldCharType="begin"/>
      </w:r>
      <w:r>
        <w:instrText xml:space="preserve"> HYPERLINK \l _Toc296996432 </w:instrText>
      </w:r>
      <w:r>
        <w:fldChar w:fldCharType="separate"/>
      </w:r>
      <w:r>
        <w:rPr>
          <w:rFonts w:hint="default"/>
        </w:rPr>
        <w:t>16、共产主义社会就是人类的最终归宿和最终社会形态吗？</w:t>
      </w:r>
      <w:r>
        <w:tab/>
      </w:r>
      <w:r>
        <w:fldChar w:fldCharType="begin"/>
      </w:r>
      <w:r>
        <w:instrText xml:space="preserve"> PAGEREF _Toc296996432 </w:instrText>
      </w:r>
      <w:r>
        <w:fldChar w:fldCharType="separate"/>
      </w:r>
      <w:r>
        <w:t>136</w:t>
      </w:r>
      <w:r>
        <w:fldChar w:fldCharType="end"/>
      </w:r>
      <w:r>
        <w:fldChar w:fldCharType="end"/>
      </w:r>
    </w:p>
    <w:p>
      <w:pPr>
        <w:pStyle w:val="8"/>
        <w:tabs>
          <w:tab w:val="right" w:leader="dot" w:pos="10466"/>
        </w:tabs>
      </w:pPr>
      <w:r>
        <w:fldChar w:fldCharType="begin"/>
      </w:r>
      <w:r>
        <w:instrText xml:space="preserve"> HYPERLINK \l _Toc985112201 </w:instrText>
      </w:r>
      <w:r>
        <w:fldChar w:fldCharType="separate"/>
      </w:r>
      <w:r>
        <w:rPr>
          <w:rFonts w:hint="default"/>
        </w:rPr>
        <w:t>17、你说可控核聚变技术是共产主义社会的敲门砖，那如果最终我们没能搞出可控核聚变来怎么办？</w:t>
      </w:r>
      <w:r>
        <w:tab/>
      </w:r>
      <w:r>
        <w:fldChar w:fldCharType="begin"/>
      </w:r>
      <w:r>
        <w:instrText xml:space="preserve"> PAGEREF _Toc985112201 </w:instrText>
      </w:r>
      <w:r>
        <w:fldChar w:fldCharType="separate"/>
      </w:r>
      <w:r>
        <w:t>137</w:t>
      </w:r>
      <w:r>
        <w:fldChar w:fldCharType="end"/>
      </w:r>
      <w:r>
        <w:fldChar w:fldCharType="end"/>
      </w:r>
    </w:p>
    <w:p>
      <w:pPr>
        <w:pStyle w:val="8"/>
        <w:tabs>
          <w:tab w:val="right" w:leader="dot" w:pos="10466"/>
        </w:tabs>
      </w:pPr>
      <w:r>
        <w:fldChar w:fldCharType="begin"/>
      </w:r>
      <w:r>
        <w:instrText xml:space="preserve"> HYPERLINK \l _Toc833604162 </w:instrText>
      </w:r>
      <w:r>
        <w:fldChar w:fldCharType="separate"/>
      </w:r>
      <w:r>
        <w:rPr>
          <w:rFonts w:hint="default"/>
        </w:rPr>
        <w:t>18、即便我们能够从宇宙获得大量的物质和能量。依然无法解决物质和能量的稀缺性问题。因为在我们具有了大量的物质和能量的时候，我们对物质和能量的消耗也是非常非常大的。</w:t>
      </w:r>
      <w:r>
        <w:tab/>
      </w:r>
      <w:r>
        <w:fldChar w:fldCharType="begin"/>
      </w:r>
      <w:r>
        <w:instrText xml:space="preserve"> PAGEREF _Toc833604162 </w:instrText>
      </w:r>
      <w:r>
        <w:fldChar w:fldCharType="separate"/>
      </w:r>
      <w:r>
        <w:t>138</w:t>
      </w:r>
      <w:r>
        <w:fldChar w:fldCharType="end"/>
      </w:r>
      <w:r>
        <w:fldChar w:fldCharType="end"/>
      </w:r>
    </w:p>
    <w:p>
      <w:pPr>
        <w:pStyle w:val="8"/>
        <w:tabs>
          <w:tab w:val="right" w:leader="dot" w:pos="10466"/>
        </w:tabs>
      </w:pPr>
      <w:r>
        <w:fldChar w:fldCharType="begin"/>
      </w:r>
      <w:r>
        <w:instrText xml:space="preserve"> HYPERLINK \l _Toc577154276 </w:instrText>
      </w:r>
      <w:r>
        <w:fldChar w:fldCharType="separate"/>
      </w:r>
      <w:r>
        <w:rPr>
          <w:rFonts w:hint="default"/>
        </w:rPr>
        <w:t>19、 共产主义社会的住房问题怎么可以到达按需分配。如果每个人都想着在一个城市不同地方拥有园林式别墅怎么办？</w:t>
      </w:r>
      <w:r>
        <w:tab/>
      </w:r>
      <w:r>
        <w:fldChar w:fldCharType="begin"/>
      </w:r>
      <w:r>
        <w:instrText xml:space="preserve"> PAGEREF _Toc577154276 </w:instrText>
      </w:r>
      <w:r>
        <w:fldChar w:fldCharType="separate"/>
      </w:r>
      <w:r>
        <w:t>138</w:t>
      </w:r>
      <w:r>
        <w:fldChar w:fldCharType="end"/>
      </w:r>
      <w:r>
        <w:fldChar w:fldCharType="end"/>
      </w:r>
    </w:p>
    <w:p>
      <w:pPr>
        <w:pStyle w:val="8"/>
        <w:tabs>
          <w:tab w:val="right" w:leader="dot" w:pos="10466"/>
        </w:tabs>
      </w:pPr>
      <w:r>
        <w:fldChar w:fldCharType="begin"/>
      </w:r>
      <w:r>
        <w:instrText xml:space="preserve"> HYPERLINK \l _Toc654548396 </w:instrText>
      </w:r>
      <w:r>
        <w:fldChar w:fldCharType="separate"/>
      </w:r>
      <w:r>
        <w:rPr>
          <w:rFonts w:hint="default"/>
        </w:rPr>
        <w:t>20、 问题是大家都想坐办公室搞科研，谁能甄别哪一个人适合去做什么事呢？资本主义靠市场调控，共产主义呢？你想得很美好但是就像云端之星，可望不可及。</w:t>
      </w:r>
      <w:r>
        <w:tab/>
      </w:r>
      <w:r>
        <w:fldChar w:fldCharType="begin"/>
      </w:r>
      <w:r>
        <w:instrText xml:space="preserve"> PAGEREF _Toc654548396 </w:instrText>
      </w:r>
      <w:r>
        <w:fldChar w:fldCharType="separate"/>
      </w:r>
      <w:r>
        <w:t>139</w:t>
      </w:r>
      <w:r>
        <w:fldChar w:fldCharType="end"/>
      </w:r>
      <w:r>
        <w:fldChar w:fldCharType="end"/>
      </w:r>
    </w:p>
    <w:p>
      <w:pPr>
        <w:pStyle w:val="8"/>
        <w:tabs>
          <w:tab w:val="right" w:leader="dot" w:pos="10466"/>
        </w:tabs>
      </w:pPr>
      <w:r>
        <w:fldChar w:fldCharType="begin"/>
      </w:r>
      <w:r>
        <w:instrText xml:space="preserve"> HYPERLINK \l _Toc1699911317 </w:instrText>
      </w:r>
      <w:r>
        <w:fldChar w:fldCharType="separate"/>
      </w:r>
      <w:r>
        <w:rPr>
          <w:rFonts w:hint="default"/>
        </w:rPr>
        <w:t>21、共产主义社会中还有专利权吗？如果没有，大家怎么会把自己的劳动成果贡献出来呢？</w:t>
      </w:r>
      <w:r>
        <w:tab/>
      </w:r>
      <w:r>
        <w:fldChar w:fldCharType="begin"/>
      </w:r>
      <w:r>
        <w:instrText xml:space="preserve"> PAGEREF _Toc1699911317 </w:instrText>
      </w:r>
      <w:r>
        <w:fldChar w:fldCharType="separate"/>
      </w:r>
      <w:r>
        <w:t>140</w:t>
      </w:r>
      <w:r>
        <w:fldChar w:fldCharType="end"/>
      </w:r>
      <w:r>
        <w:fldChar w:fldCharType="end"/>
      </w:r>
    </w:p>
    <w:p>
      <w:pPr>
        <w:pStyle w:val="8"/>
        <w:tabs>
          <w:tab w:val="right" w:leader="dot" w:pos="10466"/>
        </w:tabs>
      </w:pPr>
      <w:r>
        <w:fldChar w:fldCharType="begin"/>
      </w:r>
      <w:r>
        <w:instrText xml:space="preserve"> HYPERLINK \l _Toc457172634 </w:instrText>
      </w:r>
      <w:r>
        <w:fldChar w:fldCharType="separate"/>
      </w:r>
      <w:r>
        <w:rPr>
          <w:rFonts w:hint="default"/>
        </w:rPr>
        <w:t>22、共产主义社会中还有法律的存在吗？如果没有，那出现犯罪怎么处理？</w:t>
      </w:r>
      <w:r>
        <w:tab/>
      </w:r>
      <w:r>
        <w:fldChar w:fldCharType="begin"/>
      </w:r>
      <w:r>
        <w:instrText xml:space="preserve"> PAGEREF _Toc457172634 </w:instrText>
      </w:r>
      <w:r>
        <w:fldChar w:fldCharType="separate"/>
      </w:r>
      <w:r>
        <w:t>141</w:t>
      </w:r>
      <w:r>
        <w:fldChar w:fldCharType="end"/>
      </w:r>
      <w:r>
        <w:fldChar w:fldCharType="end"/>
      </w:r>
    </w:p>
    <w:p>
      <w:pPr>
        <w:pStyle w:val="8"/>
        <w:tabs>
          <w:tab w:val="right" w:leader="dot" w:pos="10466"/>
        </w:tabs>
      </w:pPr>
      <w:r>
        <w:fldChar w:fldCharType="begin"/>
      </w:r>
      <w:r>
        <w:instrText xml:space="preserve"> HYPERLINK \l _Toc1152903942 </w:instrText>
      </w:r>
      <w:r>
        <w:fldChar w:fldCharType="separate"/>
      </w:r>
      <w:r>
        <w:rPr>
          <w:rFonts w:hint="default"/>
        </w:rPr>
        <w:t>23、 当人类进入共产主义后，是统一使用一种语言 ，还是使用翻译软件？如果是使用通用语言，是使用汉语还是英语？</w:t>
      </w:r>
      <w:r>
        <w:tab/>
      </w:r>
      <w:r>
        <w:fldChar w:fldCharType="begin"/>
      </w:r>
      <w:r>
        <w:instrText xml:space="preserve"> PAGEREF _Toc1152903942 </w:instrText>
      </w:r>
      <w:r>
        <w:fldChar w:fldCharType="separate"/>
      </w:r>
      <w:r>
        <w:t>143</w:t>
      </w:r>
      <w:r>
        <w:fldChar w:fldCharType="end"/>
      </w:r>
      <w:r>
        <w:fldChar w:fldCharType="end"/>
      </w:r>
    </w:p>
    <w:p>
      <w:pPr>
        <w:pStyle w:val="8"/>
        <w:tabs>
          <w:tab w:val="right" w:leader="dot" w:pos="10466"/>
        </w:tabs>
      </w:pPr>
      <w:r>
        <w:fldChar w:fldCharType="begin"/>
      </w:r>
      <w:r>
        <w:instrText xml:space="preserve"> HYPERLINK \l _Toc1401946947 </w:instrText>
      </w:r>
      <w:r>
        <w:fldChar w:fldCharType="separate"/>
      </w:r>
      <w:r>
        <w:rPr>
          <w:rFonts w:hint="default"/>
        </w:rPr>
        <w:t>24、共产主义社会的劳动组织形式是什么样的？谁来负责安排别人干什么？还会有懒汉吗？</w:t>
      </w:r>
      <w:r>
        <w:tab/>
      </w:r>
      <w:r>
        <w:fldChar w:fldCharType="begin"/>
      </w:r>
      <w:r>
        <w:instrText xml:space="preserve"> PAGEREF _Toc1401946947 </w:instrText>
      </w:r>
      <w:r>
        <w:fldChar w:fldCharType="separate"/>
      </w:r>
      <w:r>
        <w:t>143</w:t>
      </w:r>
      <w:r>
        <w:fldChar w:fldCharType="end"/>
      </w:r>
      <w:r>
        <w:fldChar w:fldCharType="end"/>
      </w:r>
    </w:p>
    <w:p>
      <w:pPr>
        <w:pStyle w:val="8"/>
        <w:tabs>
          <w:tab w:val="right" w:leader="dot" w:pos="10466"/>
        </w:tabs>
      </w:pPr>
      <w:r>
        <w:fldChar w:fldCharType="begin"/>
      </w:r>
      <w:r>
        <w:instrText xml:space="preserve"> HYPERLINK \l _Toc1988068185 </w:instrText>
      </w:r>
      <w:r>
        <w:fldChar w:fldCharType="separate"/>
      </w:r>
      <w:r>
        <w:rPr>
          <w:rFonts w:hint="default"/>
        </w:rPr>
        <w:t>25、共产主义社会的人口问题怎么解决，会出现“人口爆炸”或者是“没人愿意生孩子”的社会问题吗？</w:t>
      </w:r>
      <w:r>
        <w:tab/>
      </w:r>
      <w:r>
        <w:fldChar w:fldCharType="begin"/>
      </w:r>
      <w:r>
        <w:instrText xml:space="preserve"> PAGEREF _Toc1988068185 </w:instrText>
      </w:r>
      <w:r>
        <w:fldChar w:fldCharType="separate"/>
      </w:r>
      <w:r>
        <w:t>144</w:t>
      </w:r>
      <w:r>
        <w:fldChar w:fldCharType="end"/>
      </w:r>
      <w:r>
        <w:fldChar w:fldCharType="end"/>
      </w:r>
    </w:p>
    <w:p>
      <w:pPr>
        <w:pStyle w:val="8"/>
        <w:tabs>
          <w:tab w:val="right" w:leader="dot" w:pos="10466"/>
        </w:tabs>
      </w:pPr>
      <w:r>
        <w:fldChar w:fldCharType="begin"/>
      </w:r>
      <w:r>
        <w:instrText xml:space="preserve"> HYPERLINK \l _Toc166055085 </w:instrText>
      </w:r>
      <w:r>
        <w:fldChar w:fldCharType="separate"/>
      </w:r>
      <w:r>
        <w:rPr>
          <w:rFonts w:hint="default"/>
        </w:rPr>
        <w:t>26、按照你的理论，共产主义实现之后现在这些旧式道德就会没有了，家庭也没有了，我感到非常的难受和无法接受</w:t>
      </w:r>
      <w:r>
        <w:tab/>
      </w:r>
      <w:r>
        <w:fldChar w:fldCharType="begin"/>
      </w:r>
      <w:r>
        <w:instrText xml:space="preserve"> PAGEREF _Toc166055085 </w:instrText>
      </w:r>
      <w:r>
        <w:fldChar w:fldCharType="separate"/>
      </w:r>
      <w:r>
        <w:t>146</w:t>
      </w:r>
      <w:r>
        <w:fldChar w:fldCharType="end"/>
      </w:r>
      <w:r>
        <w:fldChar w:fldCharType="end"/>
      </w:r>
    </w:p>
    <w:p>
      <w:pPr>
        <w:pStyle w:val="8"/>
        <w:tabs>
          <w:tab w:val="right" w:leader="dot" w:pos="10466"/>
        </w:tabs>
      </w:pPr>
      <w:r>
        <w:fldChar w:fldCharType="begin"/>
      </w:r>
      <w:r>
        <w:instrText xml:space="preserve"> HYPERLINK \l _Toc1342811983 </w:instrText>
      </w:r>
      <w:r>
        <w:fldChar w:fldCharType="separate"/>
      </w:r>
      <w:r>
        <w:rPr>
          <w:rFonts w:hint="default"/>
        </w:rPr>
        <w:t>27、共产主义社会中的人们会不会过的很无聊？</w:t>
      </w:r>
      <w:r>
        <w:tab/>
      </w:r>
      <w:r>
        <w:fldChar w:fldCharType="begin"/>
      </w:r>
      <w:r>
        <w:instrText xml:space="preserve"> PAGEREF _Toc1342811983 </w:instrText>
      </w:r>
      <w:r>
        <w:fldChar w:fldCharType="separate"/>
      </w:r>
      <w:r>
        <w:t>146</w:t>
      </w:r>
      <w:r>
        <w:fldChar w:fldCharType="end"/>
      </w:r>
      <w:r>
        <w:fldChar w:fldCharType="end"/>
      </w:r>
    </w:p>
    <w:p>
      <w:pPr>
        <w:pStyle w:val="15"/>
        <w:tabs>
          <w:tab w:val="right" w:leader="dot" w:pos="10466"/>
        </w:tabs>
      </w:pPr>
      <w:r>
        <w:fldChar w:fldCharType="begin"/>
      </w:r>
      <w:r>
        <w:instrText xml:space="preserve"> HYPERLINK \l _Toc1606298880 </w:instrText>
      </w:r>
      <w:r>
        <w:fldChar w:fldCharType="separate"/>
      </w:r>
      <w:r>
        <w:rPr>
          <w:lang w:val="en-US" w:eastAsia="zh-CN"/>
        </w:rPr>
        <w:t>05、</w:t>
      </w:r>
      <w:r>
        <w:rPr>
          <w:rFonts w:hint="default" w:ascii="Arial" w:hAnsi="Arial" w:eastAsia="宋体" w:cs="Arial"/>
          <w:i w:val="0"/>
          <w:caps w:val="0"/>
          <w:spacing w:val="0"/>
          <w:szCs w:val="24"/>
          <w:shd w:val="clear" w:fill="FFFFFF"/>
        </w:rPr>
        <w:t>《相信共产主义是怎样的一种体验？》</w:t>
      </w:r>
      <w:r>
        <w:tab/>
      </w:r>
      <w:r>
        <w:fldChar w:fldCharType="begin"/>
      </w:r>
      <w:r>
        <w:instrText xml:space="preserve"> PAGEREF _Toc1606298880 </w:instrText>
      </w:r>
      <w:r>
        <w:fldChar w:fldCharType="separate"/>
      </w:r>
      <w:r>
        <w:t>149</w:t>
      </w:r>
      <w:r>
        <w:fldChar w:fldCharType="end"/>
      </w:r>
      <w:r>
        <w:fldChar w:fldCharType="end"/>
      </w:r>
    </w:p>
    <w:p>
      <w:pPr>
        <w:pStyle w:val="12"/>
        <w:tabs>
          <w:tab w:val="right" w:leader="dot" w:pos="10466"/>
        </w:tabs>
      </w:pPr>
      <w:r>
        <w:fldChar w:fldCharType="begin"/>
      </w:r>
      <w:r>
        <w:instrText xml:space="preserve"> HYPERLINK \l _Toc2085628177 </w:instrText>
      </w:r>
      <w:r>
        <w:fldChar w:fldCharType="separate"/>
      </w:r>
      <w:r>
        <w:rPr>
          <w:rFonts w:hint="default"/>
        </w:rPr>
        <w:t>【理论天地】</w:t>
      </w:r>
      <w:r>
        <w:tab/>
      </w:r>
      <w:r>
        <w:fldChar w:fldCharType="begin"/>
      </w:r>
      <w:r>
        <w:instrText xml:space="preserve"> PAGEREF _Toc2085628177 </w:instrText>
      </w:r>
      <w:r>
        <w:fldChar w:fldCharType="separate"/>
      </w:r>
      <w:r>
        <w:t>151</w:t>
      </w:r>
      <w:r>
        <w:fldChar w:fldCharType="end"/>
      </w:r>
      <w:r>
        <w:fldChar w:fldCharType="end"/>
      </w:r>
    </w:p>
    <w:p>
      <w:pPr>
        <w:pStyle w:val="15"/>
        <w:tabs>
          <w:tab w:val="right" w:leader="dot" w:pos="10466"/>
        </w:tabs>
      </w:pPr>
      <w:r>
        <w:fldChar w:fldCharType="begin"/>
      </w:r>
      <w:r>
        <w:instrText xml:space="preserve"> HYPERLINK \l _Toc1995039361 </w:instrText>
      </w:r>
      <w:r>
        <w:fldChar w:fldCharType="separate"/>
      </w:r>
      <w:r>
        <w:rPr>
          <w:rFonts w:hint="default"/>
        </w:rPr>
        <w:t>06、</w:t>
      </w:r>
      <w:r>
        <w:rPr>
          <w:rFonts w:hint="default" w:ascii="Arial" w:hAnsi="Arial" w:cs="Arial"/>
          <w:i w:val="0"/>
          <w:caps w:val="0"/>
          <w:spacing w:val="0"/>
          <w:szCs w:val="24"/>
        </w:rPr>
        <w:t>《为什么西方民主理论听上去很美，但实际执行时经常走样？》</w:t>
      </w:r>
      <w:r>
        <w:tab/>
      </w:r>
      <w:r>
        <w:fldChar w:fldCharType="begin"/>
      </w:r>
      <w:r>
        <w:instrText xml:space="preserve"> PAGEREF _Toc1995039361 </w:instrText>
      </w:r>
      <w:r>
        <w:fldChar w:fldCharType="separate"/>
      </w:r>
      <w:r>
        <w:t>151</w:t>
      </w:r>
      <w:r>
        <w:fldChar w:fldCharType="end"/>
      </w:r>
      <w:r>
        <w:fldChar w:fldCharType="end"/>
      </w:r>
    </w:p>
    <w:p>
      <w:pPr>
        <w:pStyle w:val="15"/>
        <w:tabs>
          <w:tab w:val="right" w:leader="dot" w:pos="10466"/>
        </w:tabs>
      </w:pPr>
      <w:r>
        <w:fldChar w:fldCharType="begin"/>
      </w:r>
      <w:r>
        <w:instrText xml:space="preserve"> HYPERLINK \l _Toc1440635334 </w:instrText>
      </w:r>
      <w:r>
        <w:fldChar w:fldCharType="separate"/>
      </w:r>
      <w:r>
        <w:rPr>
          <w:lang w:val="en-US" w:eastAsia="zh-CN"/>
        </w:rPr>
        <w:t>07、</w:t>
      </w:r>
      <w:r>
        <w:rPr>
          <w:rFonts w:hint="default" w:ascii="Arial" w:hAnsi="Arial" w:eastAsia="宋体" w:cs="Arial"/>
          <w:i w:val="0"/>
          <w:caps w:val="0"/>
          <w:spacing w:val="0"/>
          <w:szCs w:val="24"/>
          <w:shd w:val="clear" w:fill="FFFFFF"/>
        </w:rPr>
        <w:t>《既然社会主义比资本主义先进那么为什么先进的反而先灭亡？（苏联）》</w:t>
      </w:r>
      <w:r>
        <w:tab/>
      </w:r>
      <w:r>
        <w:fldChar w:fldCharType="begin"/>
      </w:r>
      <w:r>
        <w:instrText xml:space="preserve"> PAGEREF _Toc1440635334 </w:instrText>
      </w:r>
      <w:r>
        <w:fldChar w:fldCharType="separate"/>
      </w:r>
      <w:r>
        <w:t>153</w:t>
      </w:r>
      <w:r>
        <w:fldChar w:fldCharType="end"/>
      </w:r>
      <w:r>
        <w:fldChar w:fldCharType="end"/>
      </w:r>
    </w:p>
    <w:p>
      <w:pPr>
        <w:pStyle w:val="15"/>
        <w:tabs>
          <w:tab w:val="right" w:leader="dot" w:pos="10466"/>
        </w:tabs>
      </w:pPr>
      <w:r>
        <w:fldChar w:fldCharType="begin"/>
      </w:r>
      <w:r>
        <w:instrText xml:space="preserve"> HYPERLINK \l _Toc2033959617 </w:instrText>
      </w:r>
      <w:r>
        <w:fldChar w:fldCharType="separate"/>
      </w:r>
      <w:r>
        <w:rPr>
          <w:lang w:val="en-US" w:eastAsia="zh-CN"/>
        </w:rPr>
        <w:t>08、</w:t>
      </w:r>
      <w:r>
        <w:rPr>
          <w:rFonts w:hint="default" w:ascii="Arial" w:hAnsi="Arial" w:eastAsia="宋体" w:cs="Arial"/>
          <w:i w:val="0"/>
          <w:caps w:val="0"/>
          <w:spacing w:val="0"/>
          <w:szCs w:val="24"/>
          <w:shd w:val="clear" w:fill="FFFFFF"/>
        </w:rPr>
        <w:t>《怎么反驳撤侨是“浪费纳税人的钱”？》</w:t>
      </w:r>
      <w:r>
        <w:tab/>
      </w:r>
      <w:r>
        <w:fldChar w:fldCharType="begin"/>
      </w:r>
      <w:r>
        <w:instrText xml:space="preserve"> PAGEREF _Toc2033959617 </w:instrText>
      </w:r>
      <w:r>
        <w:fldChar w:fldCharType="separate"/>
      </w:r>
      <w:r>
        <w:t>155</w:t>
      </w:r>
      <w:r>
        <w:fldChar w:fldCharType="end"/>
      </w:r>
      <w:r>
        <w:fldChar w:fldCharType="end"/>
      </w:r>
    </w:p>
    <w:p>
      <w:pPr>
        <w:pStyle w:val="15"/>
        <w:tabs>
          <w:tab w:val="right" w:leader="dot" w:pos="10466"/>
        </w:tabs>
      </w:pPr>
      <w:r>
        <w:fldChar w:fldCharType="begin"/>
      </w:r>
      <w:r>
        <w:instrText xml:space="preserve"> HYPERLINK \l _Toc591085173 </w:instrText>
      </w:r>
      <w:r>
        <w:fldChar w:fldCharType="separate"/>
      </w:r>
      <w:r>
        <w:rPr>
          <w:lang w:val="en-US" w:eastAsia="zh-CN"/>
        </w:rPr>
        <w:t>09、</w:t>
      </w:r>
      <w:r>
        <w:rPr>
          <w:rFonts w:hint="default" w:ascii="Arial" w:hAnsi="Arial" w:eastAsia="宋体" w:cs="Arial"/>
          <w:i w:val="0"/>
          <w:caps w:val="0"/>
          <w:spacing w:val="0"/>
          <w:szCs w:val="24"/>
          <w:shd w:val="clear" w:fill="FFFFFF"/>
        </w:rPr>
        <w:t>《如何处理“发动人民群众”和“让专业的人去做事”的关系？》</w:t>
      </w:r>
      <w:r>
        <w:tab/>
      </w:r>
      <w:r>
        <w:fldChar w:fldCharType="begin"/>
      </w:r>
      <w:r>
        <w:instrText xml:space="preserve"> PAGEREF _Toc591085173 </w:instrText>
      </w:r>
      <w:r>
        <w:fldChar w:fldCharType="separate"/>
      </w:r>
      <w:r>
        <w:t>157</w:t>
      </w:r>
      <w:r>
        <w:fldChar w:fldCharType="end"/>
      </w:r>
      <w:r>
        <w:fldChar w:fldCharType="end"/>
      </w:r>
    </w:p>
    <w:p>
      <w:pPr>
        <w:pStyle w:val="15"/>
        <w:tabs>
          <w:tab w:val="right" w:leader="dot" w:pos="10466"/>
        </w:tabs>
      </w:pPr>
      <w:r>
        <w:fldChar w:fldCharType="begin"/>
      </w:r>
      <w:r>
        <w:instrText xml:space="preserve"> HYPERLINK \l _Toc1539341622 </w:instrText>
      </w:r>
      <w:r>
        <w:fldChar w:fldCharType="separate"/>
      </w:r>
      <w:r>
        <w:rPr>
          <w:lang w:val="en-US" w:eastAsia="zh-CN"/>
        </w:rPr>
        <w:t>10、</w:t>
      </w:r>
      <w:r>
        <w:rPr>
          <w:rFonts w:hint="default" w:ascii="Arial" w:hAnsi="Arial" w:eastAsia="宋体" w:cs="Arial"/>
          <w:i w:val="0"/>
          <w:caps w:val="0"/>
          <w:spacing w:val="0"/>
          <w:szCs w:val="24"/>
          <w:shd w:val="clear" w:fill="FFFFFF"/>
        </w:rPr>
        <w:t>《网络意识形态舆论战的微观层面基本理论和实用技巧》</w:t>
      </w:r>
      <w:r>
        <w:tab/>
      </w:r>
      <w:r>
        <w:fldChar w:fldCharType="begin"/>
      </w:r>
      <w:r>
        <w:instrText xml:space="preserve"> PAGEREF _Toc1539341622 </w:instrText>
      </w:r>
      <w:r>
        <w:fldChar w:fldCharType="separate"/>
      </w:r>
      <w:r>
        <w:t>161</w:t>
      </w:r>
      <w:r>
        <w:fldChar w:fldCharType="end"/>
      </w:r>
      <w:r>
        <w:fldChar w:fldCharType="end"/>
      </w:r>
    </w:p>
    <w:p>
      <w:pPr>
        <w:pStyle w:val="15"/>
        <w:tabs>
          <w:tab w:val="right" w:leader="dot" w:pos="10466"/>
        </w:tabs>
      </w:pPr>
      <w:r>
        <w:fldChar w:fldCharType="begin"/>
      </w:r>
      <w:r>
        <w:instrText xml:space="preserve"> HYPERLINK \l _Toc698886245 </w:instrText>
      </w:r>
      <w:r>
        <w:fldChar w:fldCharType="separate"/>
      </w:r>
      <w:r>
        <w:rPr>
          <w:lang w:val="en-US" w:eastAsia="zh-CN"/>
        </w:rPr>
        <w:t>11、</w:t>
      </w:r>
      <w:r>
        <w:rPr>
          <w:rFonts w:hint="default" w:ascii="Arial" w:hAnsi="Arial" w:eastAsia="宋体" w:cs="Arial"/>
          <w:i w:val="0"/>
          <w:caps w:val="0"/>
          <w:spacing w:val="0"/>
          <w:szCs w:val="24"/>
          <w:shd w:val="clear" w:fill="FFFFFF"/>
        </w:rPr>
        <w:t>《解决中国宗教问题的基本思路》</w:t>
      </w:r>
      <w:r>
        <w:tab/>
      </w:r>
      <w:r>
        <w:fldChar w:fldCharType="begin"/>
      </w:r>
      <w:r>
        <w:instrText xml:space="preserve"> PAGEREF _Toc698886245 </w:instrText>
      </w:r>
      <w:r>
        <w:fldChar w:fldCharType="separate"/>
      </w:r>
      <w:r>
        <w:t>168</w:t>
      </w:r>
      <w:r>
        <w:fldChar w:fldCharType="end"/>
      </w:r>
      <w:r>
        <w:fldChar w:fldCharType="end"/>
      </w:r>
    </w:p>
    <w:p>
      <w:pPr>
        <w:pStyle w:val="15"/>
        <w:tabs>
          <w:tab w:val="right" w:leader="dot" w:pos="10466"/>
        </w:tabs>
      </w:pPr>
      <w:r>
        <w:fldChar w:fldCharType="begin"/>
      </w:r>
      <w:r>
        <w:instrText xml:space="preserve"> HYPERLINK \l _Toc1576053523 </w:instrText>
      </w:r>
      <w:r>
        <w:fldChar w:fldCharType="separate"/>
      </w:r>
      <w:r>
        <w:rPr>
          <w:lang w:val="en-US" w:eastAsia="zh-CN"/>
        </w:rPr>
        <w:t>12、</w:t>
      </w:r>
      <w:r>
        <w:rPr>
          <w:rFonts w:hint="default" w:ascii="Arial" w:hAnsi="Arial" w:eastAsia="宋体" w:cs="Arial"/>
          <w:i w:val="0"/>
          <w:caps w:val="0"/>
          <w:spacing w:val="0"/>
          <w:szCs w:val="24"/>
          <w:shd w:val="clear" w:fill="FFFFFF"/>
        </w:rPr>
        <w:t>《知乎左派在理论水平上有什么缺陷？》</w:t>
      </w:r>
      <w:r>
        <w:tab/>
      </w:r>
      <w:r>
        <w:fldChar w:fldCharType="begin"/>
      </w:r>
      <w:r>
        <w:instrText xml:space="preserve"> PAGEREF _Toc1576053523 </w:instrText>
      </w:r>
      <w:r>
        <w:fldChar w:fldCharType="separate"/>
      </w:r>
      <w:r>
        <w:t>170</w:t>
      </w:r>
      <w:r>
        <w:fldChar w:fldCharType="end"/>
      </w:r>
      <w:r>
        <w:fldChar w:fldCharType="end"/>
      </w:r>
    </w:p>
    <w:p>
      <w:pPr>
        <w:pStyle w:val="15"/>
        <w:tabs>
          <w:tab w:val="right" w:leader="dot" w:pos="10466"/>
        </w:tabs>
      </w:pPr>
      <w:r>
        <w:fldChar w:fldCharType="begin"/>
      </w:r>
      <w:r>
        <w:instrText xml:space="preserve"> HYPERLINK \l _Toc338492156 </w:instrText>
      </w:r>
      <w:r>
        <w:fldChar w:fldCharType="separate"/>
      </w:r>
      <w:r>
        <w:rPr>
          <w:lang w:val="en-US" w:eastAsia="zh-CN"/>
        </w:rPr>
        <w:t>13、</w:t>
      </w:r>
      <w:r>
        <w:rPr>
          <w:rFonts w:hint="default" w:ascii="Arial" w:hAnsi="Arial" w:eastAsia="宋体" w:cs="Arial"/>
          <w:i w:val="0"/>
          <w:caps w:val="0"/>
          <w:spacing w:val="0"/>
          <w:szCs w:val="24"/>
          <w:shd w:val="clear" w:fill="FFFFFF"/>
        </w:rPr>
        <w:t>《为什么科学到今天已经发展得非常完善，却有人依然相信上帝的存在？》</w:t>
      </w:r>
      <w:r>
        <w:tab/>
      </w:r>
      <w:r>
        <w:fldChar w:fldCharType="begin"/>
      </w:r>
      <w:r>
        <w:instrText xml:space="preserve"> PAGEREF _Toc338492156 </w:instrText>
      </w:r>
      <w:r>
        <w:fldChar w:fldCharType="separate"/>
      </w:r>
      <w:r>
        <w:t>173</w:t>
      </w:r>
      <w:r>
        <w:fldChar w:fldCharType="end"/>
      </w:r>
      <w:r>
        <w:fldChar w:fldCharType="end"/>
      </w:r>
    </w:p>
    <w:p>
      <w:pPr>
        <w:pStyle w:val="15"/>
        <w:tabs>
          <w:tab w:val="right" w:leader="dot" w:pos="10466"/>
        </w:tabs>
      </w:pPr>
      <w:r>
        <w:fldChar w:fldCharType="begin"/>
      </w:r>
      <w:r>
        <w:instrText xml:space="preserve"> HYPERLINK \l _Toc1607600154 </w:instrText>
      </w:r>
      <w:r>
        <w:fldChar w:fldCharType="separate"/>
      </w:r>
      <w:r>
        <w:rPr>
          <w:lang w:val="en-US" w:eastAsia="zh-CN"/>
        </w:rPr>
        <w:t>14、</w:t>
      </w:r>
      <w:r>
        <w:rPr>
          <w:rFonts w:hint="default" w:ascii="Arial" w:hAnsi="Arial" w:eastAsia="宋体" w:cs="Arial"/>
          <w:i w:val="0"/>
          <w:caps w:val="0"/>
          <w:spacing w:val="0"/>
          <w:szCs w:val="24"/>
          <w:shd w:val="clear" w:fill="FFFFFF"/>
        </w:rPr>
        <w:t>《社会主义补课论该如何评价？》</w:t>
      </w:r>
      <w:r>
        <w:tab/>
      </w:r>
      <w:r>
        <w:fldChar w:fldCharType="begin"/>
      </w:r>
      <w:r>
        <w:instrText xml:space="preserve"> PAGEREF _Toc1607600154 </w:instrText>
      </w:r>
      <w:r>
        <w:fldChar w:fldCharType="separate"/>
      </w:r>
      <w:r>
        <w:t>175</w:t>
      </w:r>
      <w:r>
        <w:fldChar w:fldCharType="end"/>
      </w:r>
      <w:r>
        <w:fldChar w:fldCharType="end"/>
      </w:r>
    </w:p>
    <w:p>
      <w:pPr>
        <w:pStyle w:val="15"/>
        <w:tabs>
          <w:tab w:val="right" w:leader="dot" w:pos="10466"/>
        </w:tabs>
      </w:pPr>
      <w:r>
        <w:fldChar w:fldCharType="begin"/>
      </w:r>
      <w:r>
        <w:instrText xml:space="preserve"> HYPERLINK \l _Toc835629228 </w:instrText>
      </w:r>
      <w:r>
        <w:fldChar w:fldCharType="separate"/>
      </w:r>
      <w:r>
        <w:rPr>
          <w:lang w:val="en-US" w:eastAsia="zh-CN"/>
        </w:rPr>
        <w:t>15、</w:t>
      </w:r>
      <w:r>
        <w:rPr>
          <w:rFonts w:hint="default" w:ascii="Arial" w:hAnsi="Arial" w:eastAsia="宋体" w:cs="Arial"/>
          <w:i w:val="0"/>
          <w:caps w:val="0"/>
          <w:spacing w:val="0"/>
          <w:szCs w:val="24"/>
          <w:shd w:val="clear" w:fill="FFFFFF"/>
        </w:rPr>
        <w:t>《苏联解体带给我们的启示》</w:t>
      </w:r>
      <w:r>
        <w:rPr>
          <w:rFonts w:hint="default" w:ascii="Arial" w:hAnsi="Arial" w:eastAsia="宋体" w:cs="Arial"/>
          <w:i w:val="0"/>
          <w:caps w:val="0"/>
          <w:spacing w:val="0"/>
          <w:szCs w:val="24"/>
          <w:shd w:val="clear" w:fill="FFFFFF"/>
        </w:rPr>
        <w:t xml:space="preserve"> </w:t>
      </w:r>
      <w:r>
        <w:rPr>
          <w:rFonts w:hint="default" w:ascii="Arial" w:hAnsi="Arial" w:eastAsia="宋体" w:cs="Arial"/>
          <w:i w:val="0"/>
          <w:caps w:val="0"/>
          <w:spacing w:val="0"/>
          <w:szCs w:val="24"/>
          <w:shd w:val="clear" w:fill="FFFFFF"/>
        </w:rPr>
        <w:t>（常凯申第一定律）</w:t>
      </w:r>
      <w:r>
        <w:tab/>
      </w:r>
      <w:r>
        <w:fldChar w:fldCharType="begin"/>
      </w:r>
      <w:r>
        <w:instrText xml:space="preserve"> PAGEREF _Toc835629228 </w:instrText>
      </w:r>
      <w:r>
        <w:fldChar w:fldCharType="separate"/>
      </w:r>
      <w:r>
        <w:t>177</w:t>
      </w:r>
      <w:r>
        <w:fldChar w:fldCharType="end"/>
      </w:r>
      <w:r>
        <w:fldChar w:fldCharType="end"/>
      </w:r>
    </w:p>
    <w:p>
      <w:pPr>
        <w:pStyle w:val="15"/>
        <w:tabs>
          <w:tab w:val="right" w:leader="dot" w:pos="10466"/>
        </w:tabs>
      </w:pPr>
      <w:r>
        <w:fldChar w:fldCharType="begin"/>
      </w:r>
      <w:r>
        <w:instrText xml:space="preserve"> HYPERLINK \l _Toc1959307006 </w:instrText>
      </w:r>
      <w:r>
        <w:fldChar w:fldCharType="separate"/>
      </w:r>
      <w:r>
        <w:rPr>
          <w:lang w:val="en-US" w:eastAsia="zh-CN"/>
        </w:rPr>
        <w:t>16、</w:t>
      </w:r>
      <w:r>
        <w:rPr>
          <w:rFonts w:hint="default" w:ascii="Arial" w:hAnsi="Arial" w:eastAsia="宋体" w:cs="Arial"/>
          <w:i w:val="0"/>
          <w:caps w:val="0"/>
          <w:spacing w:val="0"/>
          <w:szCs w:val="24"/>
          <w:shd w:val="clear" w:fill="FFFFFF"/>
        </w:rPr>
        <w:t>《国际共产主义是否会卷土重来？》</w:t>
      </w:r>
      <w:r>
        <w:rPr>
          <w:rFonts w:hint="default" w:ascii="Arial" w:hAnsi="Arial" w:eastAsia="宋体" w:cs="Arial"/>
          <w:i w:val="0"/>
          <w:caps w:val="0"/>
          <w:spacing w:val="0"/>
          <w:szCs w:val="24"/>
          <w:shd w:val="clear" w:fill="FFFFFF"/>
        </w:rPr>
        <w:t xml:space="preserve"> </w:t>
      </w:r>
      <w:r>
        <w:rPr>
          <w:rFonts w:hint="default" w:ascii="Arial" w:hAnsi="Arial" w:eastAsia="宋体" w:cs="Arial"/>
          <w:i w:val="0"/>
          <w:caps w:val="0"/>
          <w:spacing w:val="0"/>
          <w:szCs w:val="24"/>
          <w:shd w:val="clear" w:fill="FFFFFF"/>
        </w:rPr>
        <w:t>（常凯申第二定律）</w:t>
      </w:r>
      <w:r>
        <w:tab/>
      </w:r>
      <w:r>
        <w:fldChar w:fldCharType="begin"/>
      </w:r>
      <w:r>
        <w:instrText xml:space="preserve"> PAGEREF _Toc1959307006 </w:instrText>
      </w:r>
      <w:r>
        <w:fldChar w:fldCharType="separate"/>
      </w:r>
      <w:r>
        <w:t>184</w:t>
      </w:r>
      <w:r>
        <w:fldChar w:fldCharType="end"/>
      </w:r>
      <w:r>
        <w:fldChar w:fldCharType="end"/>
      </w:r>
    </w:p>
    <w:p>
      <w:pPr>
        <w:pStyle w:val="15"/>
        <w:tabs>
          <w:tab w:val="right" w:leader="dot" w:pos="10466"/>
        </w:tabs>
      </w:pPr>
      <w:r>
        <w:fldChar w:fldCharType="begin"/>
      </w:r>
      <w:r>
        <w:instrText xml:space="preserve"> HYPERLINK \l _Toc1571541185 </w:instrText>
      </w:r>
      <w:r>
        <w:fldChar w:fldCharType="separate"/>
      </w:r>
      <w:r>
        <w:rPr>
          <w:lang w:val="en-US" w:eastAsia="zh-CN"/>
        </w:rPr>
        <w:t>17、</w:t>
      </w:r>
      <w:r>
        <w:rPr>
          <w:rFonts w:hint="default" w:ascii="Arial" w:hAnsi="Arial" w:eastAsia="宋体" w:cs="Arial"/>
          <w:i w:val="0"/>
          <w:caps w:val="0"/>
          <w:spacing w:val="0"/>
          <w:szCs w:val="24"/>
          <w:shd w:val="clear" w:fill="FFFFFF"/>
        </w:rPr>
        <w:t>《如何看待一神教在中国的扩张——“意识形态壳”的厚度理论》</w:t>
      </w:r>
      <w:r>
        <w:rPr>
          <w:rFonts w:hint="default" w:ascii="Arial" w:hAnsi="Arial" w:eastAsia="宋体" w:cs="Arial"/>
          <w:i w:val="0"/>
          <w:caps w:val="0"/>
          <w:spacing w:val="0"/>
          <w:szCs w:val="24"/>
          <w:shd w:val="clear" w:fill="FFFFFF"/>
        </w:rPr>
        <w:t xml:space="preserve"> </w:t>
      </w:r>
      <w:r>
        <w:rPr>
          <w:rFonts w:hint="default" w:ascii="Arial" w:hAnsi="Arial" w:eastAsia="宋体" w:cs="Arial"/>
          <w:i w:val="0"/>
          <w:caps w:val="0"/>
          <w:spacing w:val="0"/>
          <w:szCs w:val="24"/>
          <w:shd w:val="clear" w:fill="FFFFFF"/>
        </w:rPr>
        <w:t>（常凯申第三定律）</w:t>
      </w:r>
      <w:r>
        <w:tab/>
      </w:r>
      <w:r>
        <w:fldChar w:fldCharType="begin"/>
      </w:r>
      <w:r>
        <w:instrText xml:space="preserve"> PAGEREF _Toc1571541185 </w:instrText>
      </w:r>
      <w:r>
        <w:fldChar w:fldCharType="separate"/>
      </w:r>
      <w:r>
        <w:t>186</w:t>
      </w:r>
      <w:r>
        <w:fldChar w:fldCharType="end"/>
      </w:r>
      <w:r>
        <w:fldChar w:fldCharType="end"/>
      </w:r>
    </w:p>
    <w:p>
      <w:pPr>
        <w:pStyle w:val="15"/>
        <w:tabs>
          <w:tab w:val="right" w:leader="dot" w:pos="10466"/>
        </w:tabs>
      </w:pPr>
      <w:r>
        <w:fldChar w:fldCharType="begin"/>
      </w:r>
      <w:r>
        <w:instrText xml:space="preserve"> HYPERLINK \l _Toc300187865 </w:instrText>
      </w:r>
      <w:r>
        <w:fldChar w:fldCharType="separate"/>
      </w:r>
      <w:r>
        <w:rPr>
          <w:lang w:val="en-US" w:eastAsia="zh-CN"/>
        </w:rPr>
        <w:t>18、</w:t>
      </w:r>
      <w:r>
        <w:rPr>
          <w:rFonts w:hint="default" w:ascii="Arial" w:hAnsi="Arial" w:eastAsia="宋体" w:cs="Arial"/>
          <w:i w:val="0"/>
          <w:caps w:val="0"/>
          <w:spacing w:val="0"/>
          <w:szCs w:val="24"/>
          <w:shd w:val="clear" w:fill="FFFFFF"/>
        </w:rPr>
        <w:t>《对“2018基层治理十大痛点之首”的思考——用投票打分部分代替上级考察》</w:t>
      </w:r>
      <w:r>
        <w:tab/>
      </w:r>
      <w:r>
        <w:fldChar w:fldCharType="begin"/>
      </w:r>
      <w:r>
        <w:instrText xml:space="preserve"> PAGEREF _Toc300187865 </w:instrText>
      </w:r>
      <w:r>
        <w:fldChar w:fldCharType="separate"/>
      </w:r>
      <w:r>
        <w:t>189</w:t>
      </w:r>
      <w:r>
        <w:fldChar w:fldCharType="end"/>
      </w:r>
      <w:r>
        <w:fldChar w:fldCharType="end"/>
      </w:r>
    </w:p>
    <w:p>
      <w:pPr>
        <w:pStyle w:val="15"/>
        <w:tabs>
          <w:tab w:val="right" w:leader="dot" w:pos="10466"/>
        </w:tabs>
      </w:pPr>
      <w:r>
        <w:fldChar w:fldCharType="begin"/>
      </w:r>
      <w:r>
        <w:instrText xml:space="preserve"> HYPERLINK \l _Toc123225206 </w:instrText>
      </w:r>
      <w:r>
        <w:fldChar w:fldCharType="separate"/>
      </w:r>
      <w:r>
        <w:rPr>
          <w:lang w:val="en-US" w:eastAsia="zh-CN"/>
        </w:rPr>
        <w:t>19、</w:t>
      </w:r>
      <w:r>
        <w:rPr>
          <w:rFonts w:hint="default" w:ascii="Arial" w:hAnsi="Arial" w:eastAsia="宋体" w:cs="Arial"/>
          <w:i w:val="0"/>
          <w:caps w:val="0"/>
          <w:spacing w:val="0"/>
          <w:szCs w:val="24"/>
          <w:shd w:val="clear" w:fill="FFFFFF"/>
        </w:rPr>
        <w:t>《新疆启示：宗教不应该有“不可说”的护身符》</w:t>
      </w:r>
      <w:r>
        <w:tab/>
      </w:r>
      <w:r>
        <w:fldChar w:fldCharType="begin"/>
      </w:r>
      <w:r>
        <w:instrText xml:space="preserve"> PAGEREF _Toc123225206 </w:instrText>
      </w:r>
      <w:r>
        <w:fldChar w:fldCharType="separate"/>
      </w:r>
      <w:r>
        <w:t>191</w:t>
      </w:r>
      <w:r>
        <w:fldChar w:fldCharType="end"/>
      </w:r>
      <w:r>
        <w:fldChar w:fldCharType="end"/>
      </w:r>
    </w:p>
    <w:p>
      <w:pPr>
        <w:pStyle w:val="15"/>
        <w:tabs>
          <w:tab w:val="right" w:leader="dot" w:pos="10466"/>
        </w:tabs>
      </w:pPr>
      <w:r>
        <w:fldChar w:fldCharType="begin"/>
      </w:r>
      <w:r>
        <w:instrText xml:space="preserve"> HYPERLINK \l _Toc757442523 </w:instrText>
      </w:r>
      <w:r>
        <w:fldChar w:fldCharType="separate"/>
      </w:r>
      <w:r>
        <w:rPr>
          <w:lang w:val="en-US" w:eastAsia="zh-CN"/>
        </w:rPr>
        <w:t>20、</w:t>
      </w:r>
      <w:r>
        <w:rPr>
          <w:rFonts w:hint="default" w:ascii="Arial" w:hAnsi="Arial" w:eastAsia="宋体" w:cs="Arial"/>
          <w:i w:val="0"/>
          <w:caps w:val="0"/>
          <w:spacing w:val="0"/>
          <w:szCs w:val="24"/>
          <w:shd w:val="clear" w:fill="FFFFFF"/>
        </w:rPr>
        <w:t>《从斯里兰卡爆炸案，谈“片面尊重信仰”这层画皮》</w:t>
      </w:r>
      <w:r>
        <w:tab/>
      </w:r>
      <w:r>
        <w:fldChar w:fldCharType="begin"/>
      </w:r>
      <w:r>
        <w:instrText xml:space="preserve"> PAGEREF _Toc757442523 </w:instrText>
      </w:r>
      <w:r>
        <w:fldChar w:fldCharType="separate"/>
      </w:r>
      <w:r>
        <w:t>193</w:t>
      </w:r>
      <w:r>
        <w:fldChar w:fldCharType="end"/>
      </w:r>
      <w:r>
        <w:fldChar w:fldCharType="end"/>
      </w:r>
    </w:p>
    <w:p>
      <w:pPr>
        <w:pStyle w:val="15"/>
        <w:tabs>
          <w:tab w:val="right" w:leader="dot" w:pos="10466"/>
        </w:tabs>
      </w:pPr>
      <w:r>
        <w:fldChar w:fldCharType="begin"/>
      </w:r>
      <w:r>
        <w:instrText xml:space="preserve"> HYPERLINK \l _Toc373818396 </w:instrText>
      </w:r>
      <w:r>
        <w:fldChar w:fldCharType="separate"/>
      </w:r>
      <w:r>
        <w:rPr>
          <w:lang w:val="en-US" w:eastAsia="zh-CN"/>
        </w:rPr>
        <w:t>21、</w:t>
      </w:r>
      <w:r>
        <w:rPr>
          <w:rFonts w:hint="default" w:ascii="Arial" w:hAnsi="Arial" w:eastAsia="宋体" w:cs="Arial"/>
          <w:i w:val="0"/>
          <w:caps w:val="0"/>
          <w:spacing w:val="0"/>
          <w:szCs w:val="24"/>
          <w:shd w:val="clear" w:fill="FFFFFF"/>
        </w:rPr>
        <w:t>《对进一步改进我国工会工作的一些思考》</w:t>
      </w:r>
      <w:r>
        <w:tab/>
      </w:r>
      <w:r>
        <w:fldChar w:fldCharType="begin"/>
      </w:r>
      <w:r>
        <w:instrText xml:space="preserve"> PAGEREF _Toc373818396 </w:instrText>
      </w:r>
      <w:r>
        <w:fldChar w:fldCharType="separate"/>
      </w:r>
      <w:r>
        <w:t>196</w:t>
      </w:r>
      <w:r>
        <w:fldChar w:fldCharType="end"/>
      </w:r>
      <w:r>
        <w:fldChar w:fldCharType="end"/>
      </w:r>
    </w:p>
    <w:p>
      <w:pPr>
        <w:pStyle w:val="15"/>
        <w:tabs>
          <w:tab w:val="right" w:leader="dot" w:pos="10466"/>
        </w:tabs>
      </w:pPr>
      <w:r>
        <w:fldChar w:fldCharType="begin"/>
      </w:r>
      <w:r>
        <w:instrText xml:space="preserve"> HYPERLINK \l _Toc2021680323 </w:instrText>
      </w:r>
      <w:r>
        <w:fldChar w:fldCharType="separate"/>
      </w:r>
      <w:r>
        <w:rPr>
          <w:lang w:val="en-US" w:eastAsia="zh-CN"/>
        </w:rPr>
        <w:t>22、</w:t>
      </w:r>
      <w:r>
        <w:rPr>
          <w:rFonts w:hint="default" w:ascii="Arial" w:hAnsi="Arial" w:eastAsia="宋体" w:cs="Arial"/>
          <w:i w:val="0"/>
          <w:caps w:val="0"/>
          <w:spacing w:val="0"/>
          <w:szCs w:val="24"/>
          <w:shd w:val="clear" w:fill="FFFFFF"/>
        </w:rPr>
        <w:t>《靠认真干活换选票太累，还是搞社会撕裂轻松》</w:t>
      </w:r>
      <w:r>
        <w:tab/>
      </w:r>
      <w:r>
        <w:fldChar w:fldCharType="begin"/>
      </w:r>
      <w:r>
        <w:instrText xml:space="preserve"> PAGEREF _Toc2021680323 </w:instrText>
      </w:r>
      <w:r>
        <w:fldChar w:fldCharType="separate"/>
      </w:r>
      <w:r>
        <w:t>199</w:t>
      </w:r>
      <w:r>
        <w:fldChar w:fldCharType="end"/>
      </w:r>
      <w:r>
        <w:fldChar w:fldCharType="end"/>
      </w:r>
    </w:p>
    <w:p>
      <w:pPr>
        <w:pStyle w:val="15"/>
        <w:tabs>
          <w:tab w:val="right" w:leader="dot" w:pos="10466"/>
        </w:tabs>
      </w:pPr>
      <w:r>
        <w:fldChar w:fldCharType="begin"/>
      </w:r>
      <w:r>
        <w:instrText xml:space="preserve"> HYPERLINK \l _Toc1054438955 </w:instrText>
      </w:r>
      <w:r>
        <w:fldChar w:fldCharType="separate"/>
      </w:r>
      <w:r>
        <w:rPr>
          <w:lang w:val="en-US" w:eastAsia="zh-CN"/>
        </w:rPr>
        <w:t>23、</w:t>
      </w:r>
      <w:r>
        <w:rPr>
          <w:rFonts w:hint="default" w:ascii="Arial" w:hAnsi="Arial" w:eastAsia="宋体" w:cs="Arial"/>
          <w:i w:val="0"/>
          <w:caps w:val="0"/>
          <w:spacing w:val="0"/>
          <w:szCs w:val="24"/>
          <w:shd w:val="clear" w:fill="FFFFFF"/>
        </w:rPr>
        <w:t>《如何看待「民主的最大问题是让傻逼也有投票权」的观点？》</w:t>
      </w:r>
      <w:r>
        <w:tab/>
      </w:r>
      <w:r>
        <w:fldChar w:fldCharType="begin"/>
      </w:r>
      <w:r>
        <w:instrText xml:space="preserve"> PAGEREF _Toc1054438955 </w:instrText>
      </w:r>
      <w:r>
        <w:fldChar w:fldCharType="separate"/>
      </w:r>
      <w:r>
        <w:t>201</w:t>
      </w:r>
      <w:r>
        <w:fldChar w:fldCharType="end"/>
      </w:r>
      <w:r>
        <w:fldChar w:fldCharType="end"/>
      </w:r>
    </w:p>
    <w:p>
      <w:pPr>
        <w:pStyle w:val="12"/>
        <w:tabs>
          <w:tab w:val="right" w:leader="dot" w:pos="10466"/>
        </w:tabs>
      </w:pPr>
      <w:r>
        <w:fldChar w:fldCharType="begin"/>
      </w:r>
      <w:r>
        <w:instrText xml:space="preserve"> HYPERLINK \l _Toc1358930598 </w:instrText>
      </w:r>
      <w:r>
        <w:fldChar w:fldCharType="separate"/>
      </w:r>
      <w:r>
        <w:rPr>
          <w:rFonts w:hint="default"/>
        </w:rPr>
        <w:t>【工业文明】</w:t>
      </w:r>
      <w:r>
        <w:tab/>
      </w:r>
      <w:r>
        <w:fldChar w:fldCharType="begin"/>
      </w:r>
      <w:r>
        <w:instrText xml:space="preserve"> PAGEREF _Toc1358930598 </w:instrText>
      </w:r>
      <w:r>
        <w:fldChar w:fldCharType="separate"/>
      </w:r>
      <w:r>
        <w:t>206</w:t>
      </w:r>
      <w:r>
        <w:fldChar w:fldCharType="end"/>
      </w:r>
      <w:r>
        <w:fldChar w:fldCharType="end"/>
      </w:r>
    </w:p>
    <w:p>
      <w:pPr>
        <w:pStyle w:val="15"/>
        <w:tabs>
          <w:tab w:val="right" w:leader="dot" w:pos="10466"/>
        </w:tabs>
      </w:pPr>
      <w:r>
        <w:fldChar w:fldCharType="begin"/>
      </w:r>
      <w:r>
        <w:instrText xml:space="preserve"> HYPERLINK \l _Toc707800838 </w:instrText>
      </w:r>
      <w:r>
        <w:fldChar w:fldCharType="separate"/>
      </w:r>
      <w:r>
        <w:rPr>
          <w:rFonts w:hint="default"/>
        </w:rPr>
        <w:t>24、</w:t>
      </w:r>
      <w:r>
        <w:rPr>
          <w:rFonts w:hint="default" w:ascii="Arial" w:hAnsi="Arial" w:cs="Arial"/>
          <w:i w:val="0"/>
          <w:caps w:val="0"/>
          <w:spacing w:val="0"/>
          <w:szCs w:val="24"/>
        </w:rPr>
        <w:t>《从工业化角度，看国民党为什么必须要被推翻，中国才有希望》</w:t>
      </w:r>
      <w:r>
        <w:tab/>
      </w:r>
      <w:r>
        <w:fldChar w:fldCharType="begin"/>
      </w:r>
      <w:r>
        <w:instrText xml:space="preserve"> PAGEREF _Toc707800838 </w:instrText>
      </w:r>
      <w:r>
        <w:fldChar w:fldCharType="separate"/>
      </w:r>
      <w:r>
        <w:t>206</w:t>
      </w:r>
      <w:r>
        <w:fldChar w:fldCharType="end"/>
      </w:r>
      <w:r>
        <w:fldChar w:fldCharType="end"/>
      </w:r>
    </w:p>
    <w:p>
      <w:pPr>
        <w:pStyle w:val="15"/>
        <w:tabs>
          <w:tab w:val="right" w:leader="dot" w:pos="10466"/>
        </w:tabs>
      </w:pPr>
      <w:r>
        <w:fldChar w:fldCharType="begin"/>
      </w:r>
      <w:r>
        <w:instrText xml:space="preserve"> HYPERLINK \l _Toc1631593231 </w:instrText>
      </w:r>
      <w:r>
        <w:fldChar w:fldCharType="separate"/>
      </w:r>
      <w:r>
        <w:rPr>
          <w:lang w:val="en-US" w:eastAsia="zh-CN"/>
        </w:rPr>
        <w:t>25、</w:t>
      </w:r>
      <w:r>
        <w:rPr>
          <w:rFonts w:hint="default" w:ascii="Arial" w:hAnsi="Arial" w:eastAsia="宋体" w:cs="Arial"/>
          <w:i w:val="0"/>
          <w:caps w:val="0"/>
          <w:spacing w:val="0"/>
          <w:szCs w:val="24"/>
          <w:shd w:val="clear" w:fill="FFFFFF"/>
        </w:rPr>
        <w:t>《中国革命改变的，不止是中国国运，还有地球文明的未来》</w:t>
      </w:r>
      <w:r>
        <w:tab/>
      </w:r>
      <w:r>
        <w:fldChar w:fldCharType="begin"/>
      </w:r>
      <w:r>
        <w:instrText xml:space="preserve"> PAGEREF _Toc1631593231 </w:instrText>
      </w:r>
      <w:r>
        <w:fldChar w:fldCharType="separate"/>
      </w:r>
      <w:r>
        <w:t>208</w:t>
      </w:r>
      <w:r>
        <w:fldChar w:fldCharType="end"/>
      </w:r>
      <w:r>
        <w:fldChar w:fldCharType="end"/>
      </w:r>
    </w:p>
    <w:p>
      <w:pPr>
        <w:pStyle w:val="15"/>
        <w:tabs>
          <w:tab w:val="right" w:leader="dot" w:pos="10466"/>
        </w:tabs>
      </w:pPr>
      <w:r>
        <w:fldChar w:fldCharType="begin"/>
      </w:r>
      <w:r>
        <w:instrText xml:space="preserve"> HYPERLINK \l _Toc2013478994 </w:instrText>
      </w:r>
      <w:r>
        <w:fldChar w:fldCharType="separate"/>
      </w:r>
      <w:r>
        <w:rPr>
          <w:lang w:val="en-US" w:eastAsia="zh-CN"/>
        </w:rPr>
        <w:t>26、</w:t>
      </w:r>
      <w:r>
        <w:rPr>
          <w:rFonts w:hint="default" w:ascii="Arial" w:hAnsi="Arial" w:eastAsia="宋体" w:cs="Arial"/>
          <w:i w:val="0"/>
          <w:caps w:val="0"/>
          <w:spacing w:val="0"/>
          <w:szCs w:val="24"/>
          <w:shd w:val="clear" w:fill="FFFFFF"/>
        </w:rPr>
        <w:t>《如何评价毛泽东时代的工业化对现在中国工业实力的影响?》</w:t>
      </w:r>
      <w:r>
        <w:tab/>
      </w:r>
      <w:r>
        <w:fldChar w:fldCharType="begin"/>
      </w:r>
      <w:r>
        <w:instrText xml:space="preserve"> PAGEREF _Toc2013478994 </w:instrText>
      </w:r>
      <w:r>
        <w:fldChar w:fldCharType="separate"/>
      </w:r>
      <w:r>
        <w:t>211</w:t>
      </w:r>
      <w:r>
        <w:fldChar w:fldCharType="end"/>
      </w:r>
      <w:r>
        <w:fldChar w:fldCharType="end"/>
      </w:r>
    </w:p>
    <w:p>
      <w:pPr>
        <w:pStyle w:val="15"/>
        <w:tabs>
          <w:tab w:val="right" w:leader="dot" w:pos="10466"/>
        </w:tabs>
      </w:pPr>
      <w:r>
        <w:fldChar w:fldCharType="begin"/>
      </w:r>
      <w:r>
        <w:instrText xml:space="preserve"> HYPERLINK \l _Toc260228507 </w:instrText>
      </w:r>
      <w:r>
        <w:fldChar w:fldCharType="separate"/>
      </w:r>
      <w:r>
        <w:rPr>
          <w:lang w:val="en-US" w:eastAsia="zh-CN"/>
        </w:rPr>
        <w:t>27、</w:t>
      </w:r>
      <w:r>
        <w:rPr>
          <w:rFonts w:hint="default" w:ascii="Arial" w:hAnsi="Arial" w:eastAsia="宋体" w:cs="Arial"/>
          <w:i w:val="0"/>
          <w:caps w:val="0"/>
          <w:spacing w:val="0"/>
          <w:szCs w:val="24"/>
          <w:shd w:val="clear" w:fill="FFFFFF"/>
        </w:rPr>
        <w:t>《为什么古代的变法鲜有成功的，改革开放却能顺利执行？》</w:t>
      </w:r>
      <w:r>
        <w:tab/>
      </w:r>
      <w:r>
        <w:fldChar w:fldCharType="begin"/>
      </w:r>
      <w:r>
        <w:instrText xml:space="preserve"> PAGEREF _Toc260228507 </w:instrText>
      </w:r>
      <w:r>
        <w:fldChar w:fldCharType="separate"/>
      </w:r>
      <w:r>
        <w:t>213</w:t>
      </w:r>
      <w:r>
        <w:fldChar w:fldCharType="end"/>
      </w:r>
      <w:r>
        <w:fldChar w:fldCharType="end"/>
      </w:r>
    </w:p>
    <w:p>
      <w:pPr>
        <w:pStyle w:val="15"/>
        <w:tabs>
          <w:tab w:val="right" w:leader="dot" w:pos="10466"/>
        </w:tabs>
      </w:pPr>
      <w:r>
        <w:fldChar w:fldCharType="begin"/>
      </w:r>
      <w:r>
        <w:instrText xml:space="preserve"> HYPERLINK \l _Toc2088765865 </w:instrText>
      </w:r>
      <w:r>
        <w:fldChar w:fldCharType="separate"/>
      </w:r>
      <w:r>
        <w:rPr>
          <w:lang w:val="en-US" w:eastAsia="zh-CN"/>
        </w:rPr>
        <w:t>28、</w:t>
      </w:r>
      <w:r>
        <w:rPr>
          <w:rFonts w:hint="default" w:ascii="Arial" w:hAnsi="Arial" w:eastAsia="宋体" w:cs="Arial"/>
          <w:i w:val="0"/>
          <w:caps w:val="0"/>
          <w:spacing w:val="0"/>
          <w:szCs w:val="24"/>
          <w:shd w:val="clear" w:fill="FFFFFF"/>
        </w:rPr>
        <w:t>《中国大陆明明知道芯片不行，几十年前为什么不发展芯片？》</w:t>
      </w:r>
      <w:r>
        <w:tab/>
      </w:r>
      <w:r>
        <w:fldChar w:fldCharType="begin"/>
      </w:r>
      <w:r>
        <w:instrText xml:space="preserve"> PAGEREF _Toc2088765865 </w:instrText>
      </w:r>
      <w:r>
        <w:fldChar w:fldCharType="separate"/>
      </w:r>
      <w:r>
        <w:t>216</w:t>
      </w:r>
      <w:r>
        <w:fldChar w:fldCharType="end"/>
      </w:r>
      <w:r>
        <w:fldChar w:fldCharType="end"/>
      </w:r>
    </w:p>
    <w:p>
      <w:pPr>
        <w:pStyle w:val="12"/>
        <w:tabs>
          <w:tab w:val="right" w:leader="dot" w:pos="10466"/>
        </w:tabs>
      </w:pPr>
      <w:r>
        <w:fldChar w:fldCharType="begin"/>
      </w:r>
      <w:r>
        <w:instrText xml:space="preserve"> HYPERLINK \l _Toc1018899288 </w:instrText>
      </w:r>
      <w:r>
        <w:fldChar w:fldCharType="separate"/>
      </w:r>
      <w:r>
        <w:rPr>
          <w:rFonts w:hint="default"/>
        </w:rPr>
        <w:t>【其他涉台文章】</w:t>
      </w:r>
      <w:r>
        <w:tab/>
      </w:r>
      <w:r>
        <w:fldChar w:fldCharType="begin"/>
      </w:r>
      <w:r>
        <w:instrText xml:space="preserve"> PAGEREF _Toc1018899288 </w:instrText>
      </w:r>
      <w:r>
        <w:fldChar w:fldCharType="separate"/>
      </w:r>
      <w:r>
        <w:t>219</w:t>
      </w:r>
      <w:r>
        <w:fldChar w:fldCharType="end"/>
      </w:r>
      <w:r>
        <w:fldChar w:fldCharType="end"/>
      </w:r>
    </w:p>
    <w:p>
      <w:pPr>
        <w:pStyle w:val="15"/>
        <w:tabs>
          <w:tab w:val="right" w:leader="dot" w:pos="10466"/>
        </w:tabs>
      </w:pPr>
      <w:r>
        <w:fldChar w:fldCharType="begin"/>
      </w:r>
      <w:r>
        <w:instrText xml:space="preserve"> HYPERLINK \l _Toc1662175454 </w:instrText>
      </w:r>
      <w:r>
        <w:fldChar w:fldCharType="separate"/>
      </w:r>
      <w:r>
        <w:rPr>
          <w:rFonts w:hint="default"/>
        </w:rPr>
        <w:t>29、</w:t>
      </w:r>
      <w:r>
        <w:rPr>
          <w:rFonts w:hint="default" w:ascii="Arial" w:hAnsi="Arial" w:cs="Arial"/>
          <w:i w:val="0"/>
          <w:caps w:val="0"/>
          <w:spacing w:val="0"/>
          <w:szCs w:val="24"/>
        </w:rPr>
        <w:t>《台湾未来只有两种可能：和平统一，或者被大陆拒绝接纳》</w:t>
      </w:r>
      <w:r>
        <w:tab/>
      </w:r>
      <w:r>
        <w:fldChar w:fldCharType="begin"/>
      </w:r>
      <w:r>
        <w:instrText xml:space="preserve"> PAGEREF _Toc1662175454 </w:instrText>
      </w:r>
      <w:r>
        <w:fldChar w:fldCharType="separate"/>
      </w:r>
      <w:r>
        <w:t>219</w:t>
      </w:r>
      <w:r>
        <w:fldChar w:fldCharType="end"/>
      </w:r>
      <w:r>
        <w:fldChar w:fldCharType="end"/>
      </w:r>
    </w:p>
    <w:p>
      <w:pPr>
        <w:pStyle w:val="15"/>
        <w:tabs>
          <w:tab w:val="right" w:leader="dot" w:pos="10466"/>
        </w:tabs>
      </w:pPr>
      <w:r>
        <w:fldChar w:fldCharType="begin"/>
      </w:r>
      <w:r>
        <w:instrText xml:space="preserve"> HYPERLINK \l _Toc1929350402 </w:instrText>
      </w:r>
      <w:r>
        <w:fldChar w:fldCharType="separate"/>
      </w:r>
      <w:r>
        <w:rPr>
          <w:lang w:val="en-US" w:eastAsia="zh-CN"/>
        </w:rPr>
        <w:t>30、</w:t>
      </w:r>
      <w:r>
        <w:rPr>
          <w:rFonts w:hint="default" w:ascii="Arial" w:hAnsi="Arial" w:eastAsia="宋体" w:cs="Arial"/>
          <w:i w:val="0"/>
          <w:caps w:val="0"/>
          <w:spacing w:val="0"/>
          <w:szCs w:val="24"/>
          <w:shd w:val="clear" w:fill="FFFFFF"/>
        </w:rPr>
        <w:t>《大陆网友这次为什么要去Facebook上帮蔡英文主席助选？》</w:t>
      </w:r>
      <w:r>
        <w:tab/>
      </w:r>
      <w:r>
        <w:fldChar w:fldCharType="begin"/>
      </w:r>
      <w:r>
        <w:instrText xml:space="preserve"> PAGEREF _Toc1929350402 </w:instrText>
      </w:r>
      <w:r>
        <w:fldChar w:fldCharType="separate"/>
      </w:r>
      <w:r>
        <w:t>223</w:t>
      </w:r>
      <w:r>
        <w:fldChar w:fldCharType="end"/>
      </w:r>
      <w:r>
        <w:fldChar w:fldCharType="end"/>
      </w:r>
    </w:p>
    <w:p>
      <w:pPr>
        <w:pStyle w:val="15"/>
        <w:tabs>
          <w:tab w:val="right" w:leader="dot" w:pos="10466"/>
        </w:tabs>
      </w:pPr>
      <w:r>
        <w:fldChar w:fldCharType="begin"/>
      </w:r>
      <w:r>
        <w:instrText xml:space="preserve"> HYPERLINK \l _Toc1184954374 </w:instrText>
      </w:r>
      <w:r>
        <w:fldChar w:fldCharType="separate"/>
      </w:r>
      <w:r>
        <w:rPr>
          <w:lang w:val="en-US" w:eastAsia="zh-CN"/>
        </w:rPr>
        <w:t>31、</w:t>
      </w:r>
      <w:r>
        <w:rPr>
          <w:rFonts w:hint="default" w:ascii="Arial" w:hAnsi="Arial" w:eastAsia="宋体" w:cs="Arial"/>
          <w:i w:val="0"/>
          <w:caps w:val="0"/>
          <w:spacing w:val="0"/>
          <w:szCs w:val="24"/>
          <w:shd w:val="clear" w:fill="FFFFFF"/>
        </w:rPr>
        <w:t>《宝岛台湾，中国民主自由的珍贵实验田》</w:t>
      </w:r>
      <w:r>
        <w:tab/>
      </w:r>
      <w:r>
        <w:fldChar w:fldCharType="begin"/>
      </w:r>
      <w:r>
        <w:instrText xml:space="preserve"> PAGEREF _Toc1184954374 </w:instrText>
      </w:r>
      <w:r>
        <w:fldChar w:fldCharType="separate"/>
      </w:r>
      <w:r>
        <w:t>225</w:t>
      </w:r>
      <w:r>
        <w:fldChar w:fldCharType="end"/>
      </w:r>
      <w:r>
        <w:fldChar w:fldCharType="end"/>
      </w:r>
    </w:p>
    <w:p>
      <w:pPr>
        <w:pStyle w:val="15"/>
        <w:tabs>
          <w:tab w:val="right" w:leader="dot" w:pos="10466"/>
        </w:tabs>
      </w:pPr>
      <w:r>
        <w:fldChar w:fldCharType="begin"/>
      </w:r>
      <w:r>
        <w:instrText xml:space="preserve"> HYPERLINK \l _Toc857503789 </w:instrText>
      </w:r>
      <w:r>
        <w:fldChar w:fldCharType="separate"/>
      </w:r>
      <w:r>
        <w:rPr>
          <w:lang w:val="en-US" w:eastAsia="zh-CN"/>
        </w:rPr>
        <w:t>32、</w:t>
      </w:r>
      <w:r>
        <w:rPr>
          <w:rFonts w:hint="default" w:ascii="Arial" w:hAnsi="Arial" w:eastAsia="宋体" w:cs="Arial"/>
          <w:i w:val="0"/>
          <w:caps w:val="0"/>
          <w:spacing w:val="0"/>
          <w:szCs w:val="24"/>
          <w:shd w:val="clear" w:fill="FFFFFF"/>
        </w:rPr>
        <w:t>《为什么海峡两岸统一是唯一的选择？》</w:t>
      </w:r>
      <w:r>
        <w:tab/>
      </w:r>
      <w:r>
        <w:fldChar w:fldCharType="begin"/>
      </w:r>
      <w:r>
        <w:instrText xml:space="preserve"> PAGEREF _Toc857503789 </w:instrText>
      </w:r>
      <w:r>
        <w:fldChar w:fldCharType="separate"/>
      </w:r>
      <w:r>
        <w:t>228</w:t>
      </w:r>
      <w:r>
        <w:fldChar w:fldCharType="end"/>
      </w:r>
      <w:r>
        <w:fldChar w:fldCharType="end"/>
      </w:r>
    </w:p>
    <w:p>
      <w:pPr>
        <w:pStyle w:val="15"/>
        <w:tabs>
          <w:tab w:val="right" w:leader="dot" w:pos="10466"/>
        </w:tabs>
      </w:pPr>
      <w:r>
        <w:fldChar w:fldCharType="begin"/>
      </w:r>
      <w:r>
        <w:instrText xml:space="preserve"> HYPERLINK \l _Toc1388165634 </w:instrText>
      </w:r>
      <w:r>
        <w:fldChar w:fldCharType="separate"/>
      </w:r>
      <w:r>
        <w:rPr>
          <w:lang w:val="en-US" w:eastAsia="zh-CN"/>
        </w:rPr>
        <w:t>33、</w:t>
      </w:r>
      <w:r>
        <w:rPr>
          <w:rFonts w:hint="default" w:ascii="Arial" w:hAnsi="Arial" w:eastAsia="宋体" w:cs="Arial"/>
          <w:i w:val="0"/>
          <w:caps w:val="0"/>
          <w:spacing w:val="0"/>
          <w:szCs w:val="24"/>
          <w:shd w:val="clear" w:fill="FFFFFF"/>
        </w:rPr>
        <w:t>《如何评价《李毅台湾观选总结:和平统一已无可能》？》</w:t>
      </w:r>
      <w:r>
        <w:tab/>
      </w:r>
      <w:r>
        <w:fldChar w:fldCharType="begin"/>
      </w:r>
      <w:r>
        <w:instrText xml:space="preserve"> PAGEREF _Toc1388165634 </w:instrText>
      </w:r>
      <w:r>
        <w:fldChar w:fldCharType="separate"/>
      </w:r>
      <w:r>
        <w:t>230</w:t>
      </w:r>
      <w:r>
        <w:fldChar w:fldCharType="end"/>
      </w:r>
      <w:r>
        <w:fldChar w:fldCharType="end"/>
      </w:r>
    </w:p>
    <w:p>
      <w:pPr>
        <w:pStyle w:val="15"/>
        <w:tabs>
          <w:tab w:val="right" w:leader="dot" w:pos="10466"/>
        </w:tabs>
      </w:pPr>
      <w:r>
        <w:fldChar w:fldCharType="begin"/>
      </w:r>
      <w:r>
        <w:instrText xml:space="preserve"> HYPERLINK \l _Toc1123098903 </w:instrText>
      </w:r>
      <w:r>
        <w:fldChar w:fldCharType="separate"/>
      </w:r>
      <w:r>
        <w:rPr>
          <w:lang w:val="en-US" w:eastAsia="zh-CN"/>
        </w:rPr>
        <w:t>34、</w:t>
      </w:r>
      <w:r>
        <w:rPr>
          <w:rFonts w:hint="default" w:ascii="Arial" w:hAnsi="Arial" w:eastAsia="宋体" w:cs="Arial"/>
          <w:i w:val="0"/>
          <w:caps w:val="0"/>
          <w:spacing w:val="0"/>
          <w:szCs w:val="24"/>
          <w:shd w:val="clear" w:fill="FFFFFF"/>
        </w:rPr>
        <w:t>《台湾是如何作到今天这个地步的？》</w:t>
      </w:r>
      <w:r>
        <w:tab/>
      </w:r>
      <w:r>
        <w:fldChar w:fldCharType="begin"/>
      </w:r>
      <w:r>
        <w:instrText xml:space="preserve"> PAGEREF _Toc1123098903 </w:instrText>
      </w:r>
      <w:r>
        <w:fldChar w:fldCharType="separate"/>
      </w:r>
      <w:r>
        <w:t>236</w:t>
      </w:r>
      <w:r>
        <w:fldChar w:fldCharType="end"/>
      </w:r>
      <w:r>
        <w:fldChar w:fldCharType="end"/>
      </w:r>
    </w:p>
    <w:p>
      <w:pPr>
        <w:pStyle w:val="15"/>
        <w:tabs>
          <w:tab w:val="right" w:leader="dot" w:pos="10466"/>
        </w:tabs>
      </w:pPr>
      <w:r>
        <w:fldChar w:fldCharType="begin"/>
      </w:r>
      <w:r>
        <w:instrText xml:space="preserve"> HYPERLINK \l _Toc705059503 </w:instrText>
      </w:r>
      <w:r>
        <w:fldChar w:fldCharType="separate"/>
      </w:r>
      <w:r>
        <w:rPr>
          <w:lang w:val="en-US" w:eastAsia="zh-CN"/>
        </w:rPr>
        <w:t>35、</w:t>
      </w:r>
      <w:r>
        <w:rPr>
          <w:rFonts w:hint="default" w:ascii="Arial" w:hAnsi="Arial" w:eastAsia="宋体" w:cs="Arial"/>
          <w:i w:val="0"/>
          <w:caps w:val="0"/>
          <w:spacing w:val="0"/>
          <w:szCs w:val="24"/>
          <w:shd w:val="clear" w:fill="FFFFFF"/>
        </w:rPr>
        <w:t>《如何解决大陆和台湾双方青年矛盾越来越深的问题？》</w:t>
      </w:r>
      <w:r>
        <w:tab/>
      </w:r>
      <w:r>
        <w:fldChar w:fldCharType="begin"/>
      </w:r>
      <w:r>
        <w:instrText xml:space="preserve"> PAGEREF _Toc705059503 </w:instrText>
      </w:r>
      <w:r>
        <w:fldChar w:fldCharType="separate"/>
      </w:r>
      <w:r>
        <w:t>238</w:t>
      </w:r>
      <w:r>
        <w:fldChar w:fldCharType="end"/>
      </w:r>
      <w:r>
        <w:fldChar w:fldCharType="end"/>
      </w:r>
    </w:p>
    <w:p>
      <w:pPr>
        <w:pStyle w:val="15"/>
        <w:tabs>
          <w:tab w:val="right" w:leader="dot" w:pos="10466"/>
        </w:tabs>
      </w:pPr>
      <w:r>
        <w:fldChar w:fldCharType="begin"/>
      </w:r>
      <w:r>
        <w:instrText xml:space="preserve"> HYPERLINK \l _Toc681317320 </w:instrText>
      </w:r>
      <w:r>
        <w:fldChar w:fldCharType="separate"/>
      </w:r>
      <w:r>
        <w:rPr>
          <w:lang w:val="en-US" w:eastAsia="zh-CN"/>
        </w:rPr>
        <w:t>36、</w:t>
      </w:r>
      <w:r>
        <w:rPr>
          <w:rFonts w:hint="default" w:ascii="Arial" w:hAnsi="Arial" w:eastAsia="宋体" w:cs="Arial"/>
          <w:i w:val="0"/>
          <w:caps w:val="0"/>
          <w:spacing w:val="0"/>
          <w:szCs w:val="24"/>
          <w:shd w:val="clear" w:fill="FFFFFF"/>
        </w:rPr>
        <w:t>《好的国民党，就是死的国民党》</w:t>
      </w:r>
      <w:r>
        <w:tab/>
      </w:r>
      <w:r>
        <w:fldChar w:fldCharType="begin"/>
      </w:r>
      <w:r>
        <w:instrText xml:space="preserve"> PAGEREF _Toc681317320 </w:instrText>
      </w:r>
      <w:r>
        <w:fldChar w:fldCharType="separate"/>
      </w:r>
      <w:r>
        <w:t>240</w:t>
      </w:r>
      <w:r>
        <w:fldChar w:fldCharType="end"/>
      </w:r>
      <w:r>
        <w:fldChar w:fldCharType="end"/>
      </w:r>
    </w:p>
    <w:p>
      <w:pPr>
        <w:pStyle w:val="15"/>
        <w:tabs>
          <w:tab w:val="right" w:leader="dot" w:pos="10466"/>
        </w:tabs>
      </w:pPr>
      <w:r>
        <w:fldChar w:fldCharType="begin"/>
      </w:r>
      <w:r>
        <w:instrText xml:space="preserve"> HYPERLINK \l _Toc1009574872 </w:instrText>
      </w:r>
      <w:r>
        <w:fldChar w:fldCharType="separate"/>
      </w:r>
      <w:r>
        <w:rPr>
          <w:lang w:val="en-US" w:eastAsia="zh-CN"/>
        </w:rPr>
        <w:t>37、</w:t>
      </w:r>
      <w:r>
        <w:rPr>
          <w:rFonts w:hint="default" w:ascii="Arial" w:hAnsi="Arial" w:eastAsia="宋体" w:cs="Arial"/>
          <w:i w:val="0"/>
          <w:caps w:val="0"/>
          <w:spacing w:val="0"/>
          <w:szCs w:val="24"/>
          <w:shd w:val="clear" w:fill="FFFFFF"/>
        </w:rPr>
        <w:t>《中国到底需要多强大才会让台湾统一得心服口服？》</w:t>
      </w:r>
      <w:r>
        <w:tab/>
      </w:r>
      <w:r>
        <w:fldChar w:fldCharType="begin"/>
      </w:r>
      <w:r>
        <w:instrText xml:space="preserve"> PAGEREF _Toc1009574872 </w:instrText>
      </w:r>
      <w:r>
        <w:fldChar w:fldCharType="separate"/>
      </w:r>
      <w:r>
        <w:t>247</w:t>
      </w:r>
      <w:r>
        <w:fldChar w:fldCharType="end"/>
      </w:r>
      <w:r>
        <w:fldChar w:fldCharType="end"/>
      </w:r>
    </w:p>
    <w:p>
      <w:pPr>
        <w:pStyle w:val="15"/>
        <w:tabs>
          <w:tab w:val="right" w:leader="dot" w:pos="10466"/>
        </w:tabs>
      </w:pPr>
      <w:r>
        <w:fldChar w:fldCharType="begin"/>
      </w:r>
      <w:r>
        <w:instrText xml:space="preserve"> HYPERLINK \l _Toc1296144676 </w:instrText>
      </w:r>
      <w:r>
        <w:fldChar w:fldCharType="separate"/>
      </w:r>
      <w:r>
        <w:rPr>
          <w:lang w:val="en-US" w:eastAsia="zh-CN"/>
        </w:rPr>
        <w:t>38、</w:t>
      </w:r>
      <w:r>
        <w:rPr>
          <w:rFonts w:hint="default" w:ascii="Arial" w:hAnsi="Arial" w:eastAsia="宋体" w:cs="Arial"/>
          <w:i w:val="0"/>
          <w:caps w:val="0"/>
          <w:spacing w:val="0"/>
          <w:szCs w:val="24"/>
          <w:shd w:val="clear" w:fill="FFFFFF"/>
        </w:rPr>
        <w:t>《如何理性看待高涨仇台情绪对两岸发展？》</w:t>
      </w:r>
      <w:r>
        <w:tab/>
      </w:r>
      <w:r>
        <w:fldChar w:fldCharType="begin"/>
      </w:r>
      <w:r>
        <w:instrText xml:space="preserve"> PAGEREF _Toc1296144676 </w:instrText>
      </w:r>
      <w:r>
        <w:fldChar w:fldCharType="separate"/>
      </w:r>
      <w:r>
        <w:t>250</w:t>
      </w:r>
      <w:r>
        <w:fldChar w:fldCharType="end"/>
      </w:r>
      <w:r>
        <w:fldChar w:fldCharType="end"/>
      </w:r>
    </w:p>
    <w:p>
      <w:pPr>
        <w:pStyle w:val="15"/>
        <w:tabs>
          <w:tab w:val="right" w:leader="dot" w:pos="10466"/>
        </w:tabs>
      </w:pPr>
      <w:r>
        <w:fldChar w:fldCharType="begin"/>
      </w:r>
      <w:r>
        <w:instrText xml:space="preserve"> HYPERLINK \l _Toc73175295 </w:instrText>
      </w:r>
      <w:r>
        <w:fldChar w:fldCharType="separate"/>
      </w:r>
      <w:r>
        <w:rPr>
          <w:lang w:val="en-US" w:eastAsia="zh-CN"/>
        </w:rPr>
        <w:t>39、</w:t>
      </w:r>
      <w:r>
        <w:rPr>
          <w:rFonts w:hint="default" w:ascii="Arial" w:hAnsi="Arial" w:eastAsia="宋体" w:cs="Arial"/>
          <w:i w:val="0"/>
          <w:caps w:val="0"/>
          <w:spacing w:val="0"/>
          <w:szCs w:val="24"/>
          <w:shd w:val="clear" w:fill="FFFFFF"/>
        </w:rPr>
        <w:t>《彻底解决台湾问题的十六字方略》</w:t>
      </w:r>
      <w:r>
        <w:tab/>
      </w:r>
      <w:r>
        <w:fldChar w:fldCharType="begin"/>
      </w:r>
      <w:r>
        <w:instrText xml:space="preserve"> PAGEREF _Toc73175295 </w:instrText>
      </w:r>
      <w:r>
        <w:fldChar w:fldCharType="separate"/>
      </w:r>
      <w:r>
        <w:t>252</w:t>
      </w:r>
      <w:r>
        <w:fldChar w:fldCharType="end"/>
      </w:r>
      <w:r>
        <w:fldChar w:fldCharType="end"/>
      </w:r>
    </w:p>
    <w:p>
      <w:pPr>
        <w:pStyle w:val="15"/>
        <w:tabs>
          <w:tab w:val="right" w:leader="dot" w:pos="10466"/>
        </w:tabs>
      </w:pPr>
      <w:r>
        <w:fldChar w:fldCharType="begin"/>
      </w:r>
      <w:r>
        <w:instrText xml:space="preserve"> HYPERLINK \l _Toc1708461117 </w:instrText>
      </w:r>
      <w:r>
        <w:fldChar w:fldCharType="separate"/>
      </w:r>
      <w:r>
        <w:rPr>
          <w:lang w:val="en-US" w:eastAsia="zh-CN"/>
        </w:rPr>
        <w:t>40、</w:t>
      </w:r>
      <w:r>
        <w:rPr>
          <w:rFonts w:hint="default" w:ascii="Arial" w:hAnsi="Arial" w:eastAsia="宋体" w:cs="Arial"/>
          <w:i w:val="0"/>
          <w:caps w:val="0"/>
          <w:spacing w:val="0"/>
          <w:szCs w:val="24"/>
          <w:shd w:val="clear" w:fill="FFFFFF"/>
        </w:rPr>
        <w:t>《为什么部分台湾人爱讽刺支付宝？》</w:t>
      </w:r>
      <w:r>
        <w:tab/>
      </w:r>
      <w:r>
        <w:fldChar w:fldCharType="begin"/>
      </w:r>
      <w:r>
        <w:instrText xml:space="preserve"> PAGEREF _Toc1708461117 </w:instrText>
      </w:r>
      <w:r>
        <w:fldChar w:fldCharType="separate"/>
      </w:r>
      <w:r>
        <w:t>254</w:t>
      </w:r>
      <w:r>
        <w:fldChar w:fldCharType="end"/>
      </w:r>
      <w:r>
        <w:fldChar w:fldCharType="end"/>
      </w:r>
    </w:p>
    <w:p>
      <w:pPr>
        <w:pStyle w:val="15"/>
        <w:tabs>
          <w:tab w:val="right" w:leader="dot" w:pos="10466"/>
        </w:tabs>
      </w:pPr>
      <w:r>
        <w:fldChar w:fldCharType="begin"/>
      </w:r>
      <w:r>
        <w:instrText xml:space="preserve"> HYPERLINK \l _Toc724714552 </w:instrText>
      </w:r>
      <w:r>
        <w:fldChar w:fldCharType="separate"/>
      </w:r>
      <w:r>
        <w:rPr>
          <w:lang w:val="en-US" w:eastAsia="zh-CN"/>
        </w:rPr>
        <w:t>41、</w:t>
      </w:r>
      <w:r>
        <w:rPr>
          <w:rFonts w:hint="default" w:ascii="Arial" w:hAnsi="Arial" w:eastAsia="宋体" w:cs="Arial"/>
          <w:i w:val="0"/>
          <w:caps w:val="0"/>
          <w:spacing w:val="0"/>
          <w:szCs w:val="24"/>
          <w:shd w:val="clear" w:fill="FFFFFF"/>
        </w:rPr>
        <w:t>《大陸朋友如何看待台灣人矛盾的內心處境？》</w:t>
      </w:r>
      <w:r>
        <w:tab/>
      </w:r>
      <w:r>
        <w:fldChar w:fldCharType="begin"/>
      </w:r>
      <w:r>
        <w:instrText xml:space="preserve"> PAGEREF _Toc724714552 </w:instrText>
      </w:r>
      <w:r>
        <w:fldChar w:fldCharType="separate"/>
      </w:r>
      <w:r>
        <w:t>257</w:t>
      </w:r>
      <w:r>
        <w:fldChar w:fldCharType="end"/>
      </w:r>
      <w:r>
        <w:fldChar w:fldCharType="end"/>
      </w:r>
    </w:p>
    <w:p>
      <w:pPr>
        <w:pStyle w:val="15"/>
        <w:tabs>
          <w:tab w:val="right" w:leader="dot" w:pos="10466"/>
        </w:tabs>
      </w:pPr>
      <w:r>
        <w:fldChar w:fldCharType="begin"/>
      </w:r>
      <w:r>
        <w:instrText xml:space="preserve"> HYPERLINK \l _Toc411667451 </w:instrText>
      </w:r>
      <w:r>
        <w:fldChar w:fldCharType="separate"/>
      </w:r>
      <w:r>
        <w:rPr>
          <w:lang w:val="en-US" w:eastAsia="zh-CN"/>
        </w:rPr>
        <w:t>42、</w:t>
      </w:r>
      <w:r>
        <w:rPr>
          <w:rFonts w:hint="default" w:ascii="Arial" w:hAnsi="Arial" w:eastAsia="宋体" w:cs="Arial"/>
          <w:i w:val="0"/>
          <w:caps w:val="0"/>
          <w:spacing w:val="0"/>
          <w:szCs w:val="24"/>
          <w:shd w:val="clear" w:fill="FFFFFF"/>
        </w:rPr>
        <w:t>《当下“武统台湾”为什么不是一个好的选择》</w:t>
      </w:r>
      <w:r>
        <w:tab/>
      </w:r>
      <w:r>
        <w:fldChar w:fldCharType="begin"/>
      </w:r>
      <w:r>
        <w:instrText xml:space="preserve"> PAGEREF _Toc411667451 </w:instrText>
      </w:r>
      <w:r>
        <w:fldChar w:fldCharType="separate"/>
      </w:r>
      <w:r>
        <w:t>260</w:t>
      </w:r>
      <w:r>
        <w:fldChar w:fldCharType="end"/>
      </w:r>
      <w:r>
        <w:fldChar w:fldCharType="end"/>
      </w:r>
    </w:p>
    <w:p>
      <w:pPr>
        <w:pStyle w:val="15"/>
        <w:tabs>
          <w:tab w:val="right" w:leader="dot" w:pos="10466"/>
        </w:tabs>
      </w:pPr>
      <w:r>
        <w:fldChar w:fldCharType="begin"/>
      </w:r>
      <w:r>
        <w:instrText xml:space="preserve"> HYPERLINK \l _Toc1168577623 </w:instrText>
      </w:r>
      <w:r>
        <w:fldChar w:fldCharType="separate"/>
      </w:r>
      <w:r>
        <w:rPr>
          <w:lang w:val="en-US" w:eastAsia="zh-CN"/>
        </w:rPr>
        <w:t>43、</w:t>
      </w:r>
      <w:r>
        <w:rPr>
          <w:rFonts w:hint="default" w:ascii="Arial" w:hAnsi="Arial" w:eastAsia="宋体" w:cs="Arial"/>
          <w:i w:val="0"/>
          <w:caps w:val="0"/>
          <w:spacing w:val="0"/>
          <w:szCs w:val="24"/>
          <w:shd w:val="clear" w:fill="FFFFFF"/>
        </w:rPr>
        <w:t>《破“壳”而出——如何看待2018台湾九合一选举结果》</w:t>
      </w:r>
      <w:r>
        <w:tab/>
      </w:r>
      <w:r>
        <w:fldChar w:fldCharType="begin"/>
      </w:r>
      <w:r>
        <w:instrText xml:space="preserve"> PAGEREF _Toc1168577623 </w:instrText>
      </w:r>
      <w:r>
        <w:fldChar w:fldCharType="separate"/>
      </w:r>
      <w:r>
        <w:t>263</w:t>
      </w:r>
      <w:r>
        <w:fldChar w:fldCharType="end"/>
      </w:r>
      <w:r>
        <w:fldChar w:fldCharType="end"/>
      </w:r>
    </w:p>
    <w:p>
      <w:pPr>
        <w:pStyle w:val="8"/>
        <w:tabs>
          <w:tab w:val="right" w:leader="dot" w:pos="10466"/>
        </w:tabs>
      </w:pPr>
      <w:r>
        <w:fldChar w:fldCharType="begin"/>
      </w:r>
      <w:r>
        <w:instrText xml:space="preserve"> HYPERLINK \l _Toc1560343780 </w:instrText>
      </w:r>
      <w:r>
        <w:fldChar w:fldCharType="separate"/>
      </w:r>
      <w:r>
        <w:rPr>
          <w:rFonts w:hint="default"/>
        </w:rPr>
        <w:t>负面部分</w:t>
      </w:r>
      <w:r>
        <w:tab/>
      </w:r>
      <w:r>
        <w:fldChar w:fldCharType="begin"/>
      </w:r>
      <w:r>
        <w:instrText xml:space="preserve"> PAGEREF _Toc1560343780 </w:instrText>
      </w:r>
      <w:r>
        <w:fldChar w:fldCharType="separate"/>
      </w:r>
      <w:r>
        <w:t>264</w:t>
      </w:r>
      <w:r>
        <w:fldChar w:fldCharType="end"/>
      </w:r>
      <w:r>
        <w:fldChar w:fldCharType="end"/>
      </w:r>
    </w:p>
    <w:p>
      <w:pPr>
        <w:pStyle w:val="8"/>
        <w:tabs>
          <w:tab w:val="right" w:leader="dot" w:pos="10466"/>
        </w:tabs>
      </w:pPr>
      <w:r>
        <w:fldChar w:fldCharType="begin"/>
      </w:r>
      <w:r>
        <w:instrText xml:space="preserve"> HYPERLINK \l _Toc223490809 </w:instrText>
      </w:r>
      <w:r>
        <w:fldChar w:fldCharType="separate"/>
      </w:r>
      <w:r>
        <w:rPr>
          <w:rFonts w:hint="default"/>
        </w:rPr>
        <w:t>正面部分</w:t>
      </w:r>
      <w:r>
        <w:tab/>
      </w:r>
      <w:r>
        <w:fldChar w:fldCharType="begin"/>
      </w:r>
      <w:r>
        <w:instrText xml:space="preserve"> PAGEREF _Toc223490809 </w:instrText>
      </w:r>
      <w:r>
        <w:fldChar w:fldCharType="separate"/>
      </w:r>
      <w:r>
        <w:t>264</w:t>
      </w:r>
      <w:r>
        <w:fldChar w:fldCharType="end"/>
      </w:r>
      <w:r>
        <w:fldChar w:fldCharType="end"/>
      </w:r>
    </w:p>
    <w:p>
      <w:pPr>
        <w:pStyle w:val="8"/>
        <w:tabs>
          <w:tab w:val="right" w:leader="dot" w:pos="10466"/>
        </w:tabs>
      </w:pPr>
      <w:r>
        <w:fldChar w:fldCharType="begin"/>
      </w:r>
      <w:r>
        <w:instrText xml:space="preserve"> HYPERLINK \l _Toc592635160 </w:instrText>
      </w:r>
      <w:r>
        <w:fldChar w:fldCharType="separate"/>
      </w:r>
      <w:r>
        <w:rPr>
          <w:rFonts w:hint="default"/>
        </w:rPr>
        <w:t>不确定部分</w:t>
      </w:r>
      <w:r>
        <w:tab/>
      </w:r>
      <w:r>
        <w:fldChar w:fldCharType="begin"/>
      </w:r>
      <w:r>
        <w:instrText xml:space="preserve"> PAGEREF _Toc592635160 </w:instrText>
      </w:r>
      <w:r>
        <w:fldChar w:fldCharType="separate"/>
      </w:r>
      <w:r>
        <w:t>266</w:t>
      </w:r>
      <w:r>
        <w:fldChar w:fldCharType="end"/>
      </w:r>
      <w:r>
        <w:fldChar w:fldCharType="end"/>
      </w:r>
    </w:p>
    <w:p>
      <w:pPr>
        <w:pStyle w:val="8"/>
        <w:tabs>
          <w:tab w:val="right" w:leader="dot" w:pos="10466"/>
        </w:tabs>
      </w:pPr>
      <w:r>
        <w:fldChar w:fldCharType="begin"/>
      </w:r>
      <w:r>
        <w:instrText xml:space="preserve"> HYPERLINK \l _Toc1860531645 </w:instrText>
      </w:r>
      <w:r>
        <w:fldChar w:fldCharType="separate"/>
      </w:r>
      <w:r>
        <w:rPr>
          <w:rFonts w:hint="default"/>
        </w:rPr>
        <w:t>综述</w:t>
      </w:r>
      <w:r>
        <w:tab/>
      </w:r>
      <w:r>
        <w:fldChar w:fldCharType="begin"/>
      </w:r>
      <w:r>
        <w:instrText xml:space="preserve"> PAGEREF _Toc1860531645 </w:instrText>
      </w:r>
      <w:r>
        <w:fldChar w:fldCharType="separate"/>
      </w:r>
      <w:r>
        <w:t>266</w:t>
      </w:r>
      <w:r>
        <w:fldChar w:fldCharType="end"/>
      </w:r>
      <w:r>
        <w:fldChar w:fldCharType="end"/>
      </w:r>
    </w:p>
    <w:p>
      <w:pPr>
        <w:pStyle w:val="8"/>
        <w:tabs>
          <w:tab w:val="right" w:leader="dot" w:pos="10466"/>
        </w:tabs>
      </w:pPr>
      <w:r>
        <w:fldChar w:fldCharType="begin"/>
      </w:r>
      <w:r>
        <w:instrText xml:space="preserve"> HYPERLINK \l _Toc346716015 </w:instrText>
      </w:r>
      <w:r>
        <w:fldChar w:fldCharType="separate"/>
      </w:r>
      <w:r>
        <w:rPr>
          <w:rFonts w:hint="default"/>
        </w:rPr>
        <w:t>选后对台政策建议</w:t>
      </w:r>
      <w:r>
        <w:tab/>
      </w:r>
      <w:r>
        <w:fldChar w:fldCharType="begin"/>
      </w:r>
      <w:r>
        <w:instrText xml:space="preserve"> PAGEREF _Toc346716015 </w:instrText>
      </w:r>
      <w:r>
        <w:fldChar w:fldCharType="separate"/>
      </w:r>
      <w:r>
        <w:t>267</w:t>
      </w:r>
      <w:r>
        <w:fldChar w:fldCharType="end"/>
      </w:r>
      <w:r>
        <w:fldChar w:fldCharType="end"/>
      </w:r>
    </w:p>
    <w:p>
      <w:pPr>
        <w:pStyle w:val="15"/>
        <w:tabs>
          <w:tab w:val="right" w:leader="dot" w:pos="10466"/>
        </w:tabs>
      </w:pPr>
      <w:r>
        <w:fldChar w:fldCharType="begin"/>
      </w:r>
      <w:r>
        <w:instrText xml:space="preserve"> HYPERLINK \l _Toc1350077683 </w:instrText>
      </w:r>
      <w:r>
        <w:fldChar w:fldCharType="separate"/>
      </w:r>
      <w:r>
        <w:rPr>
          <w:lang w:val="en-US" w:eastAsia="zh-CN"/>
        </w:rPr>
        <w:t>44、</w:t>
      </w:r>
      <w:r>
        <w:rPr>
          <w:rFonts w:hint="default" w:ascii="Arial" w:hAnsi="Arial" w:eastAsia="宋体" w:cs="Arial"/>
          <w:i w:val="0"/>
          <w:caps w:val="0"/>
          <w:spacing w:val="0"/>
          <w:szCs w:val="24"/>
          <w:shd w:val="clear" w:fill="FFFFFF"/>
        </w:rPr>
        <w:t>《如果一定要给台湾让利，这“利”应该怎么“让”？》</w:t>
      </w:r>
      <w:r>
        <w:tab/>
      </w:r>
      <w:r>
        <w:fldChar w:fldCharType="begin"/>
      </w:r>
      <w:r>
        <w:instrText xml:space="preserve"> PAGEREF _Toc1350077683 </w:instrText>
      </w:r>
      <w:r>
        <w:fldChar w:fldCharType="separate"/>
      </w:r>
      <w:r>
        <w:t>268</w:t>
      </w:r>
      <w:r>
        <w:fldChar w:fldCharType="end"/>
      </w:r>
      <w:r>
        <w:fldChar w:fldCharType="end"/>
      </w:r>
    </w:p>
    <w:p>
      <w:pPr>
        <w:pStyle w:val="15"/>
        <w:tabs>
          <w:tab w:val="right" w:leader="dot" w:pos="10466"/>
        </w:tabs>
      </w:pPr>
      <w:r>
        <w:fldChar w:fldCharType="begin"/>
      </w:r>
      <w:r>
        <w:instrText xml:space="preserve"> HYPERLINK \l _Toc86866393 </w:instrText>
      </w:r>
      <w:r>
        <w:fldChar w:fldCharType="separate"/>
      </w:r>
      <w:r>
        <w:rPr>
          <w:lang w:val="en-US" w:eastAsia="zh-CN"/>
        </w:rPr>
        <w:t>45、</w:t>
      </w:r>
      <w:r>
        <w:rPr>
          <w:rFonts w:hint="default" w:ascii="Arial" w:hAnsi="Arial" w:eastAsia="宋体" w:cs="Arial"/>
          <w:i w:val="0"/>
          <w:caps w:val="0"/>
          <w:spacing w:val="0"/>
          <w:szCs w:val="24"/>
          <w:shd w:val="clear" w:fill="FFFFFF"/>
        </w:rPr>
        <w:t>《我国对台思想的一个误区：过于在意“两岸交流”》</w:t>
      </w:r>
      <w:r>
        <w:tab/>
      </w:r>
      <w:r>
        <w:fldChar w:fldCharType="begin"/>
      </w:r>
      <w:r>
        <w:instrText xml:space="preserve"> PAGEREF _Toc86866393 </w:instrText>
      </w:r>
      <w:r>
        <w:fldChar w:fldCharType="separate"/>
      </w:r>
      <w:r>
        <w:t>271</w:t>
      </w:r>
      <w:r>
        <w:fldChar w:fldCharType="end"/>
      </w:r>
      <w:r>
        <w:fldChar w:fldCharType="end"/>
      </w:r>
    </w:p>
    <w:p>
      <w:pPr>
        <w:pStyle w:val="15"/>
        <w:tabs>
          <w:tab w:val="right" w:leader="dot" w:pos="10466"/>
        </w:tabs>
      </w:pPr>
      <w:r>
        <w:fldChar w:fldCharType="begin"/>
      </w:r>
      <w:r>
        <w:instrText xml:space="preserve"> HYPERLINK \l _Toc220912691 </w:instrText>
      </w:r>
      <w:r>
        <w:fldChar w:fldCharType="separate"/>
      </w:r>
      <w:r>
        <w:rPr>
          <w:lang w:val="en-US" w:eastAsia="zh-CN"/>
        </w:rPr>
        <w:t>46、</w:t>
      </w:r>
      <w:r>
        <w:rPr>
          <w:rFonts w:hint="default" w:ascii="Arial" w:hAnsi="Arial" w:eastAsia="宋体" w:cs="Arial"/>
          <w:i w:val="0"/>
          <w:caps w:val="0"/>
          <w:spacing w:val="0"/>
          <w:szCs w:val="24"/>
          <w:shd w:val="clear" w:fill="FFFFFF"/>
        </w:rPr>
        <w:t>《为什么台湾有很多人拒绝接受“一国两制”？》</w:t>
      </w:r>
      <w:r>
        <w:tab/>
      </w:r>
      <w:r>
        <w:fldChar w:fldCharType="begin"/>
      </w:r>
      <w:r>
        <w:instrText xml:space="preserve"> PAGEREF _Toc220912691 </w:instrText>
      </w:r>
      <w:r>
        <w:fldChar w:fldCharType="separate"/>
      </w:r>
      <w:r>
        <w:t>274</w:t>
      </w:r>
      <w:r>
        <w:fldChar w:fldCharType="end"/>
      </w:r>
      <w:r>
        <w:fldChar w:fldCharType="end"/>
      </w:r>
    </w:p>
    <w:p>
      <w:pPr>
        <w:pStyle w:val="15"/>
        <w:tabs>
          <w:tab w:val="right" w:leader="dot" w:pos="10466"/>
        </w:tabs>
      </w:pPr>
      <w:r>
        <w:fldChar w:fldCharType="begin"/>
      </w:r>
      <w:r>
        <w:instrText xml:space="preserve"> HYPERLINK \l _Toc257032990 </w:instrText>
      </w:r>
      <w:r>
        <w:fldChar w:fldCharType="separate"/>
      </w:r>
      <w:r>
        <w:rPr>
          <w:lang w:val="en-US" w:eastAsia="zh-CN"/>
        </w:rPr>
        <w:t>47、</w:t>
      </w:r>
      <w:r>
        <w:rPr>
          <w:rFonts w:hint="default" w:ascii="Arial" w:hAnsi="Arial" w:eastAsia="宋体" w:cs="Arial"/>
          <w:i w:val="0"/>
          <w:caps w:val="0"/>
          <w:spacing w:val="0"/>
          <w:szCs w:val="24"/>
          <w:shd w:val="clear" w:fill="FFFFFF"/>
        </w:rPr>
        <w:t>《我们到底需要一个什么样的台湾？》</w:t>
      </w:r>
      <w:r>
        <w:tab/>
      </w:r>
      <w:r>
        <w:fldChar w:fldCharType="begin"/>
      </w:r>
      <w:r>
        <w:instrText xml:space="preserve"> PAGEREF _Toc257032990 </w:instrText>
      </w:r>
      <w:r>
        <w:fldChar w:fldCharType="separate"/>
      </w:r>
      <w:r>
        <w:t>277</w:t>
      </w:r>
      <w:r>
        <w:fldChar w:fldCharType="end"/>
      </w:r>
      <w:r>
        <w:fldChar w:fldCharType="end"/>
      </w:r>
    </w:p>
    <w:p>
      <w:pPr>
        <w:pStyle w:val="15"/>
        <w:tabs>
          <w:tab w:val="right" w:leader="dot" w:pos="10466"/>
        </w:tabs>
      </w:pPr>
      <w:r>
        <w:fldChar w:fldCharType="begin"/>
      </w:r>
      <w:r>
        <w:instrText xml:space="preserve"> HYPERLINK \l _Toc1445796991 </w:instrText>
      </w:r>
      <w:r>
        <w:fldChar w:fldCharType="separate"/>
      </w:r>
      <w:r>
        <w:rPr>
          <w:lang w:val="en-US" w:eastAsia="zh-CN"/>
        </w:rPr>
        <w:t>48、</w:t>
      </w:r>
      <w:r>
        <w:rPr>
          <w:rFonts w:hint="default" w:ascii="Arial" w:hAnsi="Arial" w:eastAsia="宋体" w:cs="Arial"/>
          <w:i w:val="0"/>
          <w:caps w:val="0"/>
          <w:spacing w:val="0"/>
          <w:szCs w:val="24"/>
          <w:shd w:val="clear" w:fill="FFFFFF"/>
        </w:rPr>
        <w:t>《“越穷越不会求解放”？——对台湾统派雁默兄文章的回应》</w:t>
      </w:r>
      <w:r>
        <w:tab/>
      </w:r>
      <w:r>
        <w:fldChar w:fldCharType="begin"/>
      </w:r>
      <w:r>
        <w:instrText xml:space="preserve"> PAGEREF _Toc1445796991 </w:instrText>
      </w:r>
      <w:r>
        <w:fldChar w:fldCharType="separate"/>
      </w:r>
      <w:r>
        <w:t>282</w:t>
      </w:r>
      <w:r>
        <w:fldChar w:fldCharType="end"/>
      </w:r>
      <w:r>
        <w:fldChar w:fldCharType="end"/>
      </w:r>
    </w:p>
    <w:p>
      <w:pPr>
        <w:pStyle w:val="15"/>
        <w:tabs>
          <w:tab w:val="right" w:leader="dot" w:pos="10466"/>
        </w:tabs>
      </w:pPr>
      <w:r>
        <w:fldChar w:fldCharType="begin"/>
      </w:r>
      <w:r>
        <w:instrText xml:space="preserve"> HYPERLINK \l _Toc928713529 </w:instrText>
      </w:r>
      <w:r>
        <w:fldChar w:fldCharType="separate"/>
      </w:r>
      <w:r>
        <w:rPr>
          <w:lang w:val="en-US" w:eastAsia="zh-CN"/>
        </w:rPr>
        <w:t>49、</w:t>
      </w:r>
      <w:r>
        <w:rPr>
          <w:rFonts w:hint="default" w:ascii="Arial" w:hAnsi="Arial" w:eastAsia="宋体" w:cs="Arial"/>
          <w:i w:val="0"/>
          <w:caps w:val="0"/>
          <w:spacing w:val="0"/>
          <w:szCs w:val="24"/>
          <w:shd w:val="clear" w:fill="FFFFFF"/>
        </w:rPr>
        <w:t>《专业学者一般总是更靠谱的，但台湾问题上可能存在例外》</w:t>
      </w:r>
      <w:r>
        <w:tab/>
      </w:r>
      <w:r>
        <w:fldChar w:fldCharType="begin"/>
      </w:r>
      <w:r>
        <w:instrText xml:space="preserve"> PAGEREF _Toc928713529 </w:instrText>
      </w:r>
      <w:r>
        <w:fldChar w:fldCharType="separate"/>
      </w:r>
      <w:r>
        <w:t>286</w:t>
      </w:r>
      <w:r>
        <w:fldChar w:fldCharType="end"/>
      </w:r>
      <w:r>
        <w:fldChar w:fldCharType="end"/>
      </w:r>
    </w:p>
    <w:p>
      <w:pPr>
        <w:pStyle w:val="15"/>
        <w:tabs>
          <w:tab w:val="right" w:leader="dot" w:pos="10466"/>
        </w:tabs>
      </w:pPr>
      <w:r>
        <w:fldChar w:fldCharType="begin"/>
      </w:r>
      <w:r>
        <w:instrText xml:space="preserve"> HYPERLINK \l _Toc1888626222 </w:instrText>
      </w:r>
      <w:r>
        <w:fldChar w:fldCharType="separate"/>
      </w:r>
      <w:r>
        <w:rPr>
          <w:lang w:val="en-US" w:eastAsia="zh-CN"/>
        </w:rPr>
        <w:t>50、</w:t>
      </w:r>
      <w:r>
        <w:rPr>
          <w:rFonts w:hint="default" w:ascii="Arial" w:hAnsi="Arial" w:eastAsia="宋体" w:cs="Arial"/>
          <w:i w:val="0"/>
          <w:caps w:val="0"/>
          <w:spacing w:val="0"/>
          <w:szCs w:val="24"/>
          <w:shd w:val="clear" w:fill="FFFFFF"/>
        </w:rPr>
        <w:t>《太阳花改变了大陆对台湾的观感，香港亦将步此后尘》</w:t>
      </w:r>
      <w:r>
        <w:tab/>
      </w:r>
      <w:r>
        <w:fldChar w:fldCharType="begin"/>
      </w:r>
      <w:r>
        <w:instrText xml:space="preserve"> PAGEREF _Toc1888626222 </w:instrText>
      </w:r>
      <w:r>
        <w:fldChar w:fldCharType="separate"/>
      </w:r>
      <w:r>
        <w:t>288</w:t>
      </w:r>
      <w:r>
        <w:fldChar w:fldCharType="end"/>
      </w:r>
      <w:r>
        <w:fldChar w:fldCharType="end"/>
      </w:r>
    </w:p>
    <w:p>
      <w:pPr>
        <w:pStyle w:val="15"/>
        <w:tabs>
          <w:tab w:val="right" w:leader="dot" w:pos="10466"/>
        </w:tabs>
      </w:pPr>
      <w:r>
        <w:fldChar w:fldCharType="begin"/>
      </w:r>
      <w:r>
        <w:instrText xml:space="preserve"> HYPERLINK \l _Toc1311792337 </w:instrText>
      </w:r>
      <w:r>
        <w:fldChar w:fldCharType="separate"/>
      </w:r>
      <w:r>
        <w:rPr>
          <w:lang w:val="en-US" w:eastAsia="zh-CN"/>
        </w:rPr>
        <w:t>51、</w:t>
      </w:r>
      <w:r>
        <w:rPr>
          <w:rFonts w:hint="default" w:ascii="Arial" w:hAnsi="Arial" w:eastAsia="宋体" w:cs="Arial"/>
          <w:i w:val="0"/>
          <w:caps w:val="0"/>
          <w:spacing w:val="0"/>
          <w:szCs w:val="24"/>
          <w:shd w:val="clear" w:fill="FFFFFF"/>
        </w:rPr>
        <w:t>《既然台湾民进党的统治如此糟糕，为什么老百姓不推翻他们？》</w:t>
      </w:r>
      <w:r>
        <w:tab/>
      </w:r>
      <w:r>
        <w:fldChar w:fldCharType="begin"/>
      </w:r>
      <w:r>
        <w:instrText xml:space="preserve"> PAGEREF _Toc1311792337 </w:instrText>
      </w:r>
      <w:r>
        <w:fldChar w:fldCharType="separate"/>
      </w:r>
      <w:r>
        <w:t>290</w:t>
      </w:r>
      <w:r>
        <w:fldChar w:fldCharType="end"/>
      </w:r>
      <w:r>
        <w:fldChar w:fldCharType="end"/>
      </w:r>
    </w:p>
    <w:p>
      <w:pPr>
        <w:pStyle w:val="12"/>
        <w:tabs>
          <w:tab w:val="right" w:leader="dot" w:pos="10466"/>
        </w:tabs>
      </w:pPr>
      <w:r>
        <w:fldChar w:fldCharType="begin"/>
      </w:r>
      <w:r>
        <w:instrText xml:space="preserve"> HYPERLINK \l _Toc1188942036 </w:instrText>
      </w:r>
      <w:r>
        <w:fldChar w:fldCharType="separate"/>
      </w:r>
      <w:r>
        <w:rPr>
          <w:rFonts w:hint="default"/>
        </w:rPr>
        <w:t>【舆论与意识形态研究】</w:t>
      </w:r>
      <w:r>
        <w:tab/>
      </w:r>
      <w:r>
        <w:fldChar w:fldCharType="begin"/>
      </w:r>
      <w:r>
        <w:instrText xml:space="preserve"> PAGEREF _Toc1188942036 </w:instrText>
      </w:r>
      <w:r>
        <w:fldChar w:fldCharType="separate"/>
      </w:r>
      <w:r>
        <w:t>292</w:t>
      </w:r>
      <w:r>
        <w:fldChar w:fldCharType="end"/>
      </w:r>
      <w:r>
        <w:fldChar w:fldCharType="end"/>
      </w:r>
    </w:p>
    <w:p>
      <w:pPr>
        <w:pStyle w:val="15"/>
        <w:tabs>
          <w:tab w:val="right" w:leader="dot" w:pos="10466"/>
        </w:tabs>
      </w:pPr>
      <w:r>
        <w:fldChar w:fldCharType="begin"/>
      </w:r>
      <w:r>
        <w:instrText xml:space="preserve"> HYPERLINK \l _Toc1829908439 </w:instrText>
      </w:r>
      <w:r>
        <w:fldChar w:fldCharType="separate"/>
      </w:r>
      <w:r>
        <w:rPr>
          <w:rFonts w:hint="default"/>
        </w:rPr>
        <w:t>52、</w:t>
      </w:r>
      <w:r>
        <w:rPr>
          <w:rFonts w:hint="default" w:ascii="Arial" w:hAnsi="Arial" w:cs="Arial"/>
          <w:i w:val="0"/>
          <w:caps w:val="0"/>
          <w:spacing w:val="0"/>
          <w:szCs w:val="24"/>
        </w:rPr>
        <w:t>《对那些动不动就“你国”、“小粉红”的人应该怎样回击？》</w:t>
      </w:r>
      <w:r>
        <w:tab/>
      </w:r>
      <w:r>
        <w:fldChar w:fldCharType="begin"/>
      </w:r>
      <w:r>
        <w:instrText xml:space="preserve"> PAGEREF _Toc1829908439 </w:instrText>
      </w:r>
      <w:r>
        <w:fldChar w:fldCharType="separate"/>
      </w:r>
      <w:r>
        <w:t>292</w:t>
      </w:r>
      <w:r>
        <w:fldChar w:fldCharType="end"/>
      </w:r>
      <w:r>
        <w:fldChar w:fldCharType="end"/>
      </w:r>
    </w:p>
    <w:p>
      <w:pPr>
        <w:pStyle w:val="15"/>
        <w:tabs>
          <w:tab w:val="right" w:leader="dot" w:pos="10466"/>
        </w:tabs>
      </w:pPr>
      <w:r>
        <w:fldChar w:fldCharType="begin"/>
      </w:r>
      <w:r>
        <w:instrText xml:space="preserve"> HYPERLINK \l _Toc183207978 </w:instrText>
      </w:r>
      <w:r>
        <w:fldChar w:fldCharType="separate"/>
      </w:r>
      <w:r>
        <w:rPr>
          <w:lang w:val="en-US" w:eastAsia="zh-CN"/>
        </w:rPr>
        <w:t>53、</w:t>
      </w:r>
      <w:r>
        <w:rPr>
          <w:rFonts w:hint="default" w:ascii="Arial" w:hAnsi="Arial" w:eastAsia="宋体" w:cs="Arial"/>
          <w:i w:val="0"/>
          <w:caps w:val="0"/>
          <w:spacing w:val="0"/>
          <w:szCs w:val="24"/>
          <w:shd w:val="clear" w:fill="FFFFFF"/>
        </w:rPr>
        <w:t>《如何看待部分左派也会使用“你国”这个词的现象？》</w:t>
      </w:r>
      <w:r>
        <w:tab/>
      </w:r>
      <w:r>
        <w:fldChar w:fldCharType="begin"/>
      </w:r>
      <w:r>
        <w:instrText xml:space="preserve"> PAGEREF _Toc183207978 </w:instrText>
      </w:r>
      <w:r>
        <w:fldChar w:fldCharType="separate"/>
      </w:r>
      <w:r>
        <w:t>294</w:t>
      </w:r>
      <w:r>
        <w:fldChar w:fldCharType="end"/>
      </w:r>
      <w:r>
        <w:fldChar w:fldCharType="end"/>
      </w:r>
    </w:p>
    <w:p>
      <w:pPr>
        <w:pStyle w:val="15"/>
        <w:tabs>
          <w:tab w:val="right" w:leader="dot" w:pos="10466"/>
        </w:tabs>
      </w:pPr>
      <w:r>
        <w:fldChar w:fldCharType="begin"/>
      </w:r>
      <w:r>
        <w:instrText xml:space="preserve"> HYPERLINK \l _Toc703633843 </w:instrText>
      </w:r>
      <w:r>
        <w:fldChar w:fldCharType="separate"/>
      </w:r>
      <w:r>
        <w:rPr>
          <w:lang w:val="en-US" w:eastAsia="zh-CN"/>
        </w:rPr>
        <w:t>54、</w:t>
      </w:r>
      <w:r>
        <w:rPr>
          <w:rFonts w:hint="default" w:ascii="Arial" w:hAnsi="Arial" w:eastAsia="宋体" w:cs="Arial"/>
          <w:i w:val="0"/>
          <w:caps w:val="0"/>
          <w:spacing w:val="0"/>
          <w:szCs w:val="24"/>
          <w:shd w:val="clear" w:fill="FFFFFF"/>
        </w:rPr>
        <w:t>《只要中国不是世界第一，那么中国舆论的泛政治化就会一直继续下去》</w:t>
      </w:r>
      <w:r>
        <w:tab/>
      </w:r>
      <w:r>
        <w:fldChar w:fldCharType="begin"/>
      </w:r>
      <w:r>
        <w:instrText xml:space="preserve"> PAGEREF _Toc703633843 </w:instrText>
      </w:r>
      <w:r>
        <w:fldChar w:fldCharType="separate"/>
      </w:r>
      <w:r>
        <w:t>296</w:t>
      </w:r>
      <w:r>
        <w:fldChar w:fldCharType="end"/>
      </w:r>
      <w:r>
        <w:fldChar w:fldCharType="end"/>
      </w:r>
    </w:p>
    <w:p>
      <w:pPr>
        <w:pStyle w:val="15"/>
        <w:tabs>
          <w:tab w:val="right" w:leader="dot" w:pos="10466"/>
        </w:tabs>
      </w:pPr>
      <w:r>
        <w:fldChar w:fldCharType="begin"/>
      </w:r>
      <w:r>
        <w:instrText xml:space="preserve"> HYPERLINK \l _Toc1611775194 </w:instrText>
      </w:r>
      <w:r>
        <w:fldChar w:fldCharType="separate"/>
      </w:r>
      <w:r>
        <w:rPr>
          <w:lang w:val="en-US" w:eastAsia="zh-CN"/>
        </w:rPr>
        <w:t>55、</w:t>
      </w:r>
      <w:r>
        <w:rPr>
          <w:rFonts w:hint="default" w:ascii="Arial" w:hAnsi="Arial" w:eastAsia="宋体" w:cs="Arial"/>
          <w:i w:val="0"/>
          <w:caps w:val="0"/>
          <w:spacing w:val="0"/>
          <w:szCs w:val="24"/>
          <w:shd w:val="clear" w:fill="FFFFFF"/>
        </w:rPr>
        <w:t>《如果美国未来大部分领域比不上中国，右派价值观会崩塌吗？》</w:t>
      </w:r>
      <w:r>
        <w:tab/>
      </w:r>
      <w:r>
        <w:fldChar w:fldCharType="begin"/>
      </w:r>
      <w:r>
        <w:instrText xml:space="preserve"> PAGEREF _Toc1611775194 </w:instrText>
      </w:r>
      <w:r>
        <w:fldChar w:fldCharType="separate"/>
      </w:r>
      <w:r>
        <w:t>298</w:t>
      </w:r>
      <w:r>
        <w:fldChar w:fldCharType="end"/>
      </w:r>
      <w:r>
        <w:fldChar w:fldCharType="end"/>
      </w:r>
    </w:p>
    <w:p>
      <w:pPr>
        <w:pStyle w:val="15"/>
        <w:tabs>
          <w:tab w:val="right" w:leader="dot" w:pos="10466"/>
        </w:tabs>
      </w:pPr>
      <w:r>
        <w:fldChar w:fldCharType="begin"/>
      </w:r>
      <w:r>
        <w:instrText xml:space="preserve"> HYPERLINK \l _Toc1368162352 </w:instrText>
      </w:r>
      <w:r>
        <w:fldChar w:fldCharType="separate"/>
      </w:r>
      <w:r>
        <w:rPr>
          <w:lang w:val="en-US" w:eastAsia="zh-CN"/>
        </w:rPr>
        <w:t>56、</w:t>
      </w:r>
      <w:r>
        <w:rPr>
          <w:rFonts w:hint="default" w:ascii="Arial" w:hAnsi="Arial" w:eastAsia="宋体" w:cs="Arial"/>
          <w:i w:val="0"/>
          <w:caps w:val="0"/>
          <w:spacing w:val="0"/>
          <w:szCs w:val="24"/>
          <w:shd w:val="clear" w:fill="FFFFFF"/>
        </w:rPr>
        <w:t>《我们的意识形态宣传工作有哪些弊病？》</w:t>
      </w:r>
      <w:r>
        <w:tab/>
      </w:r>
      <w:r>
        <w:fldChar w:fldCharType="begin"/>
      </w:r>
      <w:r>
        <w:instrText xml:space="preserve"> PAGEREF _Toc1368162352 </w:instrText>
      </w:r>
      <w:r>
        <w:fldChar w:fldCharType="separate"/>
      </w:r>
      <w:r>
        <w:t>302</w:t>
      </w:r>
      <w:r>
        <w:fldChar w:fldCharType="end"/>
      </w:r>
      <w:r>
        <w:fldChar w:fldCharType="end"/>
      </w:r>
    </w:p>
    <w:p>
      <w:pPr>
        <w:pStyle w:val="15"/>
        <w:tabs>
          <w:tab w:val="right" w:leader="dot" w:pos="10466"/>
        </w:tabs>
      </w:pPr>
      <w:r>
        <w:fldChar w:fldCharType="begin"/>
      </w:r>
      <w:r>
        <w:instrText xml:space="preserve"> HYPERLINK \l _Toc1561137632 </w:instrText>
      </w:r>
      <w:r>
        <w:fldChar w:fldCharType="separate"/>
      </w:r>
      <w:r>
        <w:rPr>
          <w:lang w:val="en-US" w:eastAsia="zh-CN"/>
        </w:rPr>
        <w:t>57、</w:t>
      </w:r>
      <w:r>
        <w:rPr>
          <w:rFonts w:hint="default" w:ascii="Arial" w:hAnsi="Arial" w:eastAsia="宋体" w:cs="Arial"/>
          <w:i w:val="0"/>
          <w:caps w:val="0"/>
          <w:spacing w:val="0"/>
          <w:szCs w:val="24"/>
          <w:shd w:val="clear" w:fill="FFFFFF"/>
        </w:rPr>
        <w:t>《中国政治意识形态教育的过去、尴尬现状与未来》</w:t>
      </w:r>
      <w:r>
        <w:tab/>
      </w:r>
      <w:r>
        <w:fldChar w:fldCharType="begin"/>
      </w:r>
      <w:r>
        <w:instrText xml:space="preserve"> PAGEREF _Toc1561137632 </w:instrText>
      </w:r>
      <w:r>
        <w:fldChar w:fldCharType="separate"/>
      </w:r>
      <w:r>
        <w:t>305</w:t>
      </w:r>
      <w:r>
        <w:fldChar w:fldCharType="end"/>
      </w:r>
      <w:r>
        <w:fldChar w:fldCharType="end"/>
      </w:r>
    </w:p>
    <w:p>
      <w:pPr>
        <w:pStyle w:val="15"/>
        <w:tabs>
          <w:tab w:val="right" w:leader="dot" w:pos="10466"/>
        </w:tabs>
      </w:pPr>
      <w:r>
        <w:fldChar w:fldCharType="begin"/>
      </w:r>
      <w:r>
        <w:instrText xml:space="preserve"> HYPERLINK \l _Toc852457180 </w:instrText>
      </w:r>
      <w:r>
        <w:fldChar w:fldCharType="separate"/>
      </w:r>
      <w:r>
        <w:rPr>
          <w:lang w:val="en-US" w:eastAsia="zh-CN"/>
        </w:rPr>
        <w:t>58、</w:t>
      </w:r>
      <w:r>
        <w:rPr>
          <w:rFonts w:hint="default" w:ascii="Arial" w:hAnsi="Arial" w:eastAsia="宋体" w:cs="Arial"/>
          <w:i w:val="0"/>
          <w:caps w:val="0"/>
          <w:spacing w:val="0"/>
          <w:szCs w:val="24"/>
          <w:shd w:val="clear" w:fill="FFFFFF"/>
        </w:rPr>
        <w:t>《为什么公知现在越来越难混？公知未来的发展出路又在何方？》</w:t>
      </w:r>
      <w:r>
        <w:tab/>
      </w:r>
      <w:r>
        <w:fldChar w:fldCharType="begin"/>
      </w:r>
      <w:r>
        <w:instrText xml:space="preserve"> PAGEREF _Toc852457180 </w:instrText>
      </w:r>
      <w:r>
        <w:fldChar w:fldCharType="separate"/>
      </w:r>
      <w:r>
        <w:t>307</w:t>
      </w:r>
      <w:r>
        <w:fldChar w:fldCharType="end"/>
      </w:r>
      <w:r>
        <w:fldChar w:fldCharType="end"/>
      </w:r>
    </w:p>
    <w:p>
      <w:pPr>
        <w:pStyle w:val="15"/>
        <w:tabs>
          <w:tab w:val="right" w:leader="dot" w:pos="10466"/>
        </w:tabs>
      </w:pPr>
      <w:r>
        <w:fldChar w:fldCharType="begin"/>
      </w:r>
      <w:r>
        <w:instrText xml:space="preserve"> HYPERLINK \l _Toc343777607 </w:instrText>
      </w:r>
      <w:r>
        <w:fldChar w:fldCharType="separate"/>
      </w:r>
      <w:r>
        <w:rPr>
          <w:lang w:val="en-US" w:eastAsia="zh-CN"/>
        </w:rPr>
        <w:t>59、</w:t>
      </w:r>
      <w:r>
        <w:rPr>
          <w:rFonts w:hint="default" w:ascii="Arial" w:hAnsi="Arial" w:eastAsia="宋体" w:cs="Arial"/>
          <w:i w:val="0"/>
          <w:caps w:val="0"/>
          <w:spacing w:val="0"/>
          <w:szCs w:val="24"/>
          <w:shd w:val="clear" w:fill="FFFFFF"/>
        </w:rPr>
        <w:t>《理智的爱国青年该如何看待小粉红？》</w:t>
      </w:r>
      <w:r>
        <w:tab/>
      </w:r>
      <w:r>
        <w:fldChar w:fldCharType="begin"/>
      </w:r>
      <w:r>
        <w:instrText xml:space="preserve"> PAGEREF _Toc343777607 </w:instrText>
      </w:r>
      <w:r>
        <w:fldChar w:fldCharType="separate"/>
      </w:r>
      <w:r>
        <w:t>311</w:t>
      </w:r>
      <w:r>
        <w:fldChar w:fldCharType="end"/>
      </w:r>
      <w:r>
        <w:fldChar w:fldCharType="end"/>
      </w:r>
    </w:p>
    <w:p>
      <w:pPr>
        <w:pStyle w:val="15"/>
        <w:tabs>
          <w:tab w:val="right" w:leader="dot" w:pos="10466"/>
        </w:tabs>
      </w:pPr>
      <w:r>
        <w:fldChar w:fldCharType="begin"/>
      </w:r>
      <w:r>
        <w:instrText xml:space="preserve"> HYPERLINK \l _Toc118713487 </w:instrText>
      </w:r>
      <w:r>
        <w:fldChar w:fldCharType="separate"/>
      </w:r>
      <w:r>
        <w:rPr>
          <w:lang w:val="en-US" w:eastAsia="zh-CN"/>
        </w:rPr>
        <w:t>60、</w:t>
      </w:r>
      <w:r>
        <w:rPr>
          <w:rFonts w:hint="default" w:ascii="Arial" w:hAnsi="Arial" w:eastAsia="宋体" w:cs="Arial"/>
          <w:i w:val="0"/>
          <w:caps w:val="0"/>
          <w:spacing w:val="0"/>
          <w:szCs w:val="24"/>
          <w:shd w:val="clear" w:fill="FFFFFF"/>
        </w:rPr>
        <w:t>《“小粉红”越来越多，会导致中国走上德日法西斯那样的侵略扩张道路吗？》</w:t>
      </w:r>
      <w:r>
        <w:tab/>
      </w:r>
      <w:r>
        <w:fldChar w:fldCharType="begin"/>
      </w:r>
      <w:r>
        <w:instrText xml:space="preserve"> PAGEREF _Toc118713487 </w:instrText>
      </w:r>
      <w:r>
        <w:fldChar w:fldCharType="separate"/>
      </w:r>
      <w:r>
        <w:t>314</w:t>
      </w:r>
      <w:r>
        <w:fldChar w:fldCharType="end"/>
      </w:r>
      <w:r>
        <w:fldChar w:fldCharType="end"/>
      </w:r>
    </w:p>
    <w:p>
      <w:pPr>
        <w:pStyle w:val="15"/>
        <w:tabs>
          <w:tab w:val="right" w:leader="dot" w:pos="10466"/>
        </w:tabs>
      </w:pPr>
      <w:r>
        <w:fldChar w:fldCharType="begin"/>
      </w:r>
      <w:r>
        <w:instrText xml:space="preserve"> HYPERLINK \l _Toc1533774501 </w:instrText>
      </w:r>
      <w:r>
        <w:fldChar w:fldCharType="separate"/>
      </w:r>
      <w:r>
        <w:rPr>
          <w:lang w:val="en-US" w:eastAsia="zh-CN"/>
        </w:rPr>
        <w:t>61、</w:t>
      </w:r>
      <w:r>
        <w:rPr>
          <w:rFonts w:hint="default" w:ascii="Arial" w:hAnsi="Arial" w:eastAsia="宋体" w:cs="Arial"/>
          <w:i w:val="0"/>
          <w:caps w:val="0"/>
          <w:spacing w:val="0"/>
          <w:szCs w:val="24"/>
          <w:shd w:val="clear" w:fill="FFFFFF"/>
        </w:rPr>
        <w:t>《如何看待一些负面舆论事件导致的信心动摇问题》</w:t>
      </w:r>
      <w:r>
        <w:tab/>
      </w:r>
      <w:r>
        <w:fldChar w:fldCharType="begin"/>
      </w:r>
      <w:r>
        <w:instrText xml:space="preserve"> PAGEREF _Toc1533774501 </w:instrText>
      </w:r>
      <w:r>
        <w:fldChar w:fldCharType="separate"/>
      </w:r>
      <w:r>
        <w:t>317</w:t>
      </w:r>
      <w:r>
        <w:fldChar w:fldCharType="end"/>
      </w:r>
      <w:r>
        <w:fldChar w:fldCharType="end"/>
      </w:r>
    </w:p>
    <w:p>
      <w:pPr>
        <w:pStyle w:val="15"/>
        <w:tabs>
          <w:tab w:val="right" w:leader="dot" w:pos="10466"/>
        </w:tabs>
      </w:pPr>
      <w:r>
        <w:fldChar w:fldCharType="begin"/>
      </w:r>
      <w:r>
        <w:instrText xml:space="preserve"> HYPERLINK \l _Toc1353352480 </w:instrText>
      </w:r>
      <w:r>
        <w:fldChar w:fldCharType="separate"/>
      </w:r>
      <w:r>
        <w:rPr>
          <w:lang w:val="en-US" w:eastAsia="zh-CN"/>
        </w:rPr>
        <w:t>62、</w:t>
      </w:r>
      <w:r>
        <w:rPr>
          <w:rFonts w:hint="default" w:ascii="Arial" w:hAnsi="Arial" w:eastAsia="宋体" w:cs="Arial"/>
          <w:i w:val="0"/>
          <w:caps w:val="0"/>
          <w:spacing w:val="0"/>
          <w:szCs w:val="24"/>
          <w:shd w:val="clear" w:fill="FFFFFF"/>
        </w:rPr>
        <w:t>《从对“少林寺升国旗”的舆论评论中，看引导网络舆论的几个实用技巧》</w:t>
      </w:r>
      <w:r>
        <w:tab/>
      </w:r>
      <w:r>
        <w:fldChar w:fldCharType="begin"/>
      </w:r>
      <w:r>
        <w:instrText xml:space="preserve"> PAGEREF _Toc1353352480 </w:instrText>
      </w:r>
      <w:r>
        <w:fldChar w:fldCharType="separate"/>
      </w:r>
      <w:r>
        <w:t>320</w:t>
      </w:r>
      <w:r>
        <w:fldChar w:fldCharType="end"/>
      </w:r>
      <w:r>
        <w:fldChar w:fldCharType="end"/>
      </w:r>
    </w:p>
    <w:p>
      <w:pPr>
        <w:pStyle w:val="15"/>
        <w:tabs>
          <w:tab w:val="right" w:leader="dot" w:pos="10466"/>
        </w:tabs>
      </w:pPr>
      <w:r>
        <w:fldChar w:fldCharType="begin"/>
      </w:r>
      <w:r>
        <w:instrText xml:space="preserve"> HYPERLINK \l _Toc1414858164 </w:instrText>
      </w:r>
      <w:r>
        <w:fldChar w:fldCharType="separate"/>
      </w:r>
      <w:r>
        <w:rPr>
          <w:lang w:val="en-US" w:eastAsia="zh-CN"/>
        </w:rPr>
        <w:t>63、</w:t>
      </w:r>
      <w:r>
        <w:rPr>
          <w:rFonts w:hint="default" w:ascii="Arial" w:hAnsi="Arial" w:eastAsia="宋体" w:cs="Arial"/>
          <w:i w:val="0"/>
          <w:caps w:val="0"/>
          <w:spacing w:val="0"/>
          <w:szCs w:val="24"/>
          <w:shd w:val="clear" w:fill="FFFFFF"/>
        </w:rPr>
        <w:t>《技术层面讨论“高铁霸座男”在舆论上翻盘所需要的技巧》</w:t>
      </w:r>
      <w:r>
        <w:tab/>
      </w:r>
      <w:r>
        <w:fldChar w:fldCharType="begin"/>
      </w:r>
      <w:r>
        <w:instrText xml:space="preserve"> PAGEREF _Toc1414858164 </w:instrText>
      </w:r>
      <w:r>
        <w:fldChar w:fldCharType="separate"/>
      </w:r>
      <w:r>
        <w:t>322</w:t>
      </w:r>
      <w:r>
        <w:fldChar w:fldCharType="end"/>
      </w:r>
      <w:r>
        <w:fldChar w:fldCharType="end"/>
      </w:r>
    </w:p>
    <w:p>
      <w:pPr>
        <w:pStyle w:val="15"/>
        <w:tabs>
          <w:tab w:val="right" w:leader="dot" w:pos="10466"/>
        </w:tabs>
      </w:pPr>
      <w:r>
        <w:fldChar w:fldCharType="begin"/>
      </w:r>
      <w:r>
        <w:instrText xml:space="preserve"> HYPERLINK \l _Toc1606949796 </w:instrText>
      </w:r>
      <w:r>
        <w:fldChar w:fldCharType="separate"/>
      </w:r>
      <w:r>
        <w:rPr>
          <w:lang w:val="en-US" w:eastAsia="zh-CN"/>
        </w:rPr>
        <w:t>64、</w:t>
      </w:r>
      <w:r>
        <w:rPr>
          <w:rFonts w:hint="default" w:ascii="Arial" w:hAnsi="Arial" w:eastAsia="宋体" w:cs="Arial"/>
          <w:i w:val="0"/>
          <w:caps w:val="0"/>
          <w:spacing w:val="0"/>
          <w:szCs w:val="24"/>
          <w:shd w:val="clear" w:fill="FFFFFF"/>
        </w:rPr>
        <w:t>《中国社会舆论对公权力执法过程中“我弱我有理”的评价变化和复杂情绪》</w:t>
      </w:r>
      <w:r>
        <w:tab/>
      </w:r>
      <w:r>
        <w:fldChar w:fldCharType="begin"/>
      </w:r>
      <w:r>
        <w:instrText xml:space="preserve"> PAGEREF _Toc1606949796 </w:instrText>
      </w:r>
      <w:r>
        <w:fldChar w:fldCharType="separate"/>
      </w:r>
      <w:r>
        <w:t>326</w:t>
      </w:r>
      <w:r>
        <w:fldChar w:fldCharType="end"/>
      </w:r>
      <w:r>
        <w:fldChar w:fldCharType="end"/>
      </w:r>
    </w:p>
    <w:p>
      <w:pPr>
        <w:pStyle w:val="15"/>
        <w:tabs>
          <w:tab w:val="right" w:leader="dot" w:pos="10466"/>
        </w:tabs>
      </w:pPr>
      <w:r>
        <w:fldChar w:fldCharType="begin"/>
      </w:r>
      <w:r>
        <w:instrText xml:space="preserve"> HYPERLINK \l _Toc914329949 </w:instrText>
      </w:r>
      <w:r>
        <w:fldChar w:fldCharType="separate"/>
      </w:r>
      <w:r>
        <w:rPr>
          <w:rFonts w:hint="eastAsia"/>
          <w:lang w:val="en-US" w:eastAsia="zh-CN"/>
        </w:rPr>
        <w:t>65、</w:t>
      </w:r>
      <w:r>
        <w:rPr>
          <w:rFonts w:hint="eastAsia" w:asciiTheme="minorEastAsia" w:hAnsiTheme="minorEastAsia" w:eastAsiaTheme="minorEastAsia" w:cstheme="minorEastAsia"/>
          <w:i w:val="0"/>
          <w:caps w:val="0"/>
          <w:spacing w:val="0"/>
          <w:szCs w:val="24"/>
          <w:shd w:val="clear" w:fill="FFFFFF"/>
        </w:rPr>
        <w:t>《如何看待部分网友在外国网站自发做战忽局？》</w:t>
      </w:r>
      <w:r>
        <w:tab/>
      </w:r>
      <w:r>
        <w:fldChar w:fldCharType="begin"/>
      </w:r>
      <w:r>
        <w:instrText xml:space="preserve"> PAGEREF _Toc914329949 </w:instrText>
      </w:r>
      <w:r>
        <w:fldChar w:fldCharType="separate"/>
      </w:r>
      <w:r>
        <w:t>331</w:t>
      </w:r>
      <w:r>
        <w:fldChar w:fldCharType="end"/>
      </w:r>
      <w:r>
        <w:fldChar w:fldCharType="end"/>
      </w:r>
    </w:p>
    <w:p>
      <w:pPr>
        <w:pStyle w:val="15"/>
        <w:tabs>
          <w:tab w:val="right" w:leader="dot" w:pos="10466"/>
        </w:tabs>
      </w:pPr>
      <w:r>
        <w:fldChar w:fldCharType="begin"/>
      </w:r>
      <w:r>
        <w:instrText xml:space="preserve"> HYPERLINK \l _Toc2139572716 </w:instrText>
      </w:r>
      <w:r>
        <w:fldChar w:fldCharType="separate"/>
      </w:r>
      <w:r>
        <w:rPr>
          <w:lang w:val="en-US" w:eastAsia="zh-CN"/>
        </w:rPr>
        <w:t>66、</w:t>
      </w:r>
      <w:r>
        <w:rPr>
          <w:rFonts w:hint="default" w:ascii="Arial" w:hAnsi="Arial" w:eastAsia="宋体" w:cs="Arial"/>
          <w:i w:val="0"/>
          <w:caps w:val="0"/>
          <w:spacing w:val="0"/>
          <w:szCs w:val="24"/>
          <w:shd w:val="clear" w:fill="FFFFFF"/>
        </w:rPr>
        <w:t>《为什么部分中国人会对外国人产生“莫名好感”》</w:t>
      </w:r>
      <w:r>
        <w:tab/>
      </w:r>
      <w:r>
        <w:fldChar w:fldCharType="begin"/>
      </w:r>
      <w:r>
        <w:instrText xml:space="preserve"> PAGEREF _Toc2139572716 </w:instrText>
      </w:r>
      <w:r>
        <w:fldChar w:fldCharType="separate"/>
      </w:r>
      <w:r>
        <w:t>334</w:t>
      </w:r>
      <w:r>
        <w:fldChar w:fldCharType="end"/>
      </w:r>
      <w:r>
        <w:fldChar w:fldCharType="end"/>
      </w:r>
    </w:p>
    <w:p>
      <w:pPr>
        <w:pStyle w:val="15"/>
        <w:tabs>
          <w:tab w:val="right" w:leader="dot" w:pos="10466"/>
        </w:tabs>
      </w:pPr>
      <w:r>
        <w:fldChar w:fldCharType="begin"/>
      </w:r>
      <w:r>
        <w:instrText xml:space="preserve"> HYPERLINK \l _Toc2018617247 </w:instrText>
      </w:r>
      <w:r>
        <w:fldChar w:fldCharType="separate"/>
      </w:r>
      <w:r>
        <w:rPr>
          <w:lang w:val="en-US" w:eastAsia="zh-CN"/>
        </w:rPr>
        <w:t>67、</w:t>
      </w:r>
      <w:r>
        <w:rPr>
          <w:rFonts w:hint="default" w:ascii="Arial" w:hAnsi="Arial" w:eastAsia="宋体" w:cs="Arial"/>
          <w:i w:val="0"/>
          <w:caps w:val="0"/>
          <w:spacing w:val="0"/>
          <w:szCs w:val="24"/>
          <w:shd w:val="clear" w:fill="FFFFFF"/>
        </w:rPr>
        <w:t>《可以从“顶层设计”的高度，去思考我国涉外事务的改革》</w:t>
      </w:r>
      <w:r>
        <w:tab/>
      </w:r>
      <w:r>
        <w:fldChar w:fldCharType="begin"/>
      </w:r>
      <w:r>
        <w:instrText xml:space="preserve"> PAGEREF _Toc2018617247 </w:instrText>
      </w:r>
      <w:r>
        <w:fldChar w:fldCharType="separate"/>
      </w:r>
      <w:r>
        <w:t>342</w:t>
      </w:r>
      <w:r>
        <w:fldChar w:fldCharType="end"/>
      </w:r>
      <w:r>
        <w:fldChar w:fldCharType="end"/>
      </w:r>
    </w:p>
    <w:p>
      <w:pPr>
        <w:pStyle w:val="15"/>
        <w:tabs>
          <w:tab w:val="right" w:leader="dot" w:pos="10466"/>
        </w:tabs>
      </w:pPr>
      <w:r>
        <w:fldChar w:fldCharType="begin"/>
      </w:r>
      <w:r>
        <w:instrText xml:space="preserve"> HYPERLINK \l _Toc2082907573 </w:instrText>
      </w:r>
      <w:r>
        <w:fldChar w:fldCharType="separate"/>
      </w:r>
      <w:r>
        <w:rPr>
          <w:lang w:val="en-US" w:eastAsia="zh-CN"/>
        </w:rPr>
        <w:t>68、</w:t>
      </w:r>
      <w:r>
        <w:rPr>
          <w:rFonts w:hint="default" w:ascii="Arial" w:hAnsi="Arial" w:eastAsia="宋体" w:cs="Arial"/>
          <w:i w:val="0"/>
          <w:caps w:val="0"/>
          <w:spacing w:val="0"/>
          <w:szCs w:val="24"/>
          <w:shd w:val="clear" w:fill="FFFFFF"/>
        </w:rPr>
        <w:t>《由杭州治理狗患引发的争论，思考基层治理体系的变革方向》</w:t>
      </w:r>
      <w:r>
        <w:tab/>
      </w:r>
      <w:r>
        <w:fldChar w:fldCharType="begin"/>
      </w:r>
      <w:r>
        <w:instrText xml:space="preserve"> PAGEREF _Toc2082907573 </w:instrText>
      </w:r>
      <w:r>
        <w:fldChar w:fldCharType="separate"/>
      </w:r>
      <w:r>
        <w:t>344</w:t>
      </w:r>
      <w:r>
        <w:fldChar w:fldCharType="end"/>
      </w:r>
      <w:r>
        <w:fldChar w:fldCharType="end"/>
      </w:r>
    </w:p>
    <w:p>
      <w:pPr>
        <w:pStyle w:val="15"/>
        <w:tabs>
          <w:tab w:val="right" w:leader="dot" w:pos="10466"/>
        </w:tabs>
      </w:pPr>
      <w:r>
        <w:fldChar w:fldCharType="begin"/>
      </w:r>
      <w:r>
        <w:instrText xml:space="preserve"> HYPERLINK \l _Toc1552432848 </w:instrText>
      </w:r>
      <w:r>
        <w:fldChar w:fldCharType="separate"/>
      </w:r>
      <w:r>
        <w:rPr>
          <w:lang w:val="en-US" w:eastAsia="zh-CN"/>
        </w:rPr>
        <w:t>69、</w:t>
      </w:r>
      <w:r>
        <w:rPr>
          <w:rFonts w:hint="default" w:ascii="Arial" w:hAnsi="Arial" w:eastAsia="宋体" w:cs="Arial"/>
          <w:i w:val="0"/>
          <w:caps w:val="0"/>
          <w:spacing w:val="0"/>
          <w:szCs w:val="24"/>
          <w:shd w:val="clear" w:fill="FFFFFF"/>
        </w:rPr>
        <w:t>《由台湾魏明仁先生对我的批判而想到的一些杂七杂八》</w:t>
      </w:r>
      <w:r>
        <w:tab/>
      </w:r>
      <w:r>
        <w:fldChar w:fldCharType="begin"/>
      </w:r>
      <w:r>
        <w:instrText xml:space="preserve"> PAGEREF _Toc1552432848 </w:instrText>
      </w:r>
      <w:r>
        <w:fldChar w:fldCharType="separate"/>
      </w:r>
      <w:r>
        <w:t>347</w:t>
      </w:r>
      <w:r>
        <w:fldChar w:fldCharType="end"/>
      </w:r>
      <w:r>
        <w:fldChar w:fldCharType="end"/>
      </w:r>
    </w:p>
    <w:p>
      <w:pPr>
        <w:pStyle w:val="15"/>
        <w:tabs>
          <w:tab w:val="right" w:leader="dot" w:pos="10466"/>
        </w:tabs>
      </w:pPr>
      <w:r>
        <w:fldChar w:fldCharType="begin"/>
      </w:r>
      <w:r>
        <w:instrText xml:space="preserve"> HYPERLINK \l _Toc94624408 </w:instrText>
      </w:r>
      <w:r>
        <w:fldChar w:fldCharType="separate"/>
      </w:r>
      <w:r>
        <w:rPr>
          <w:lang w:val="en-US" w:eastAsia="zh-CN"/>
        </w:rPr>
        <w:t>70、</w:t>
      </w:r>
      <w:r>
        <w:rPr>
          <w:rFonts w:hint="default" w:ascii="Arial" w:hAnsi="Arial" w:eastAsia="宋体" w:cs="Arial"/>
          <w:i w:val="0"/>
          <w:caps w:val="0"/>
          <w:spacing w:val="0"/>
          <w:szCs w:val="24"/>
          <w:shd w:val="clear" w:fill="FFFFFF"/>
        </w:rPr>
        <w:t>《洗脑三部曲：境外媒体的话术》</w:t>
      </w:r>
      <w:r>
        <w:tab/>
      </w:r>
      <w:r>
        <w:fldChar w:fldCharType="begin"/>
      </w:r>
      <w:r>
        <w:instrText xml:space="preserve"> PAGEREF _Toc94624408 </w:instrText>
      </w:r>
      <w:r>
        <w:fldChar w:fldCharType="separate"/>
      </w:r>
      <w:r>
        <w:t>351</w:t>
      </w:r>
      <w:r>
        <w:fldChar w:fldCharType="end"/>
      </w:r>
      <w:r>
        <w:fldChar w:fldCharType="end"/>
      </w:r>
    </w:p>
    <w:p>
      <w:pPr>
        <w:pStyle w:val="15"/>
        <w:tabs>
          <w:tab w:val="right" w:leader="dot" w:pos="10466"/>
        </w:tabs>
      </w:pPr>
      <w:r>
        <w:fldChar w:fldCharType="begin"/>
      </w:r>
      <w:r>
        <w:instrText xml:space="preserve"> HYPERLINK \l _Toc528059085 </w:instrText>
      </w:r>
      <w:r>
        <w:fldChar w:fldCharType="separate"/>
      </w:r>
      <w:r>
        <w:rPr>
          <w:lang w:val="en-US" w:eastAsia="zh-CN"/>
        </w:rPr>
        <w:t>71、</w:t>
      </w:r>
      <w:r>
        <w:rPr>
          <w:rFonts w:hint="default" w:ascii="Arial" w:hAnsi="Arial" w:eastAsia="宋体" w:cs="Arial"/>
          <w:i w:val="0"/>
          <w:caps w:val="0"/>
          <w:spacing w:val="0"/>
          <w:szCs w:val="24"/>
          <w:shd w:val="clear" w:fill="FFFFFF"/>
        </w:rPr>
        <w:t>《某些人不遗余力制造性别对立、挑动性别仇视，目的是什么？》</w:t>
      </w:r>
      <w:r>
        <w:tab/>
      </w:r>
      <w:r>
        <w:fldChar w:fldCharType="begin"/>
      </w:r>
      <w:r>
        <w:instrText xml:space="preserve"> PAGEREF _Toc528059085 </w:instrText>
      </w:r>
      <w:r>
        <w:fldChar w:fldCharType="separate"/>
      </w:r>
      <w:r>
        <w:t>354</w:t>
      </w:r>
      <w:r>
        <w:fldChar w:fldCharType="end"/>
      </w:r>
      <w:r>
        <w:fldChar w:fldCharType="end"/>
      </w:r>
    </w:p>
    <w:p>
      <w:pPr>
        <w:pStyle w:val="15"/>
        <w:tabs>
          <w:tab w:val="right" w:leader="dot" w:pos="10466"/>
        </w:tabs>
      </w:pPr>
      <w:r>
        <w:fldChar w:fldCharType="begin"/>
      </w:r>
      <w:r>
        <w:instrText xml:space="preserve"> HYPERLINK \l _Toc1265480845 </w:instrText>
      </w:r>
      <w:r>
        <w:fldChar w:fldCharType="separate"/>
      </w:r>
      <w:r>
        <w:rPr>
          <w:lang w:val="en-US" w:eastAsia="zh-CN"/>
        </w:rPr>
        <w:t>72、</w:t>
      </w:r>
      <w:r>
        <w:rPr>
          <w:rFonts w:hint="default" w:ascii="Arial" w:hAnsi="Arial" w:eastAsia="宋体" w:cs="Arial"/>
          <w:i w:val="0"/>
          <w:caps w:val="0"/>
          <w:spacing w:val="0"/>
          <w:szCs w:val="24"/>
          <w:shd w:val="clear" w:fill="FFFFFF"/>
        </w:rPr>
        <w:t>《在割裂社会煽动恨国方面，公知是1.0版，女拳是2.0版》</w:t>
      </w:r>
      <w:r>
        <w:tab/>
      </w:r>
      <w:r>
        <w:fldChar w:fldCharType="begin"/>
      </w:r>
      <w:r>
        <w:instrText xml:space="preserve"> PAGEREF _Toc1265480845 </w:instrText>
      </w:r>
      <w:r>
        <w:fldChar w:fldCharType="separate"/>
      </w:r>
      <w:r>
        <w:t>357</w:t>
      </w:r>
      <w:r>
        <w:fldChar w:fldCharType="end"/>
      </w:r>
      <w:r>
        <w:fldChar w:fldCharType="end"/>
      </w:r>
    </w:p>
    <w:p>
      <w:pPr>
        <w:pStyle w:val="8"/>
        <w:tabs>
          <w:tab w:val="right" w:leader="dot" w:pos="10466"/>
        </w:tabs>
      </w:pPr>
      <w:r>
        <w:fldChar w:fldCharType="begin"/>
      </w:r>
      <w:r>
        <w:instrText xml:space="preserve"> HYPERLINK \l _Toc441340423 </w:instrText>
      </w:r>
      <w:r>
        <w:fldChar w:fldCharType="separate"/>
      </w:r>
      <w:r>
        <w:rPr>
          <w:rFonts w:hint="default"/>
        </w:rPr>
        <w:t>1、话术</w:t>
      </w:r>
      <w:r>
        <w:tab/>
      </w:r>
      <w:r>
        <w:fldChar w:fldCharType="begin"/>
      </w:r>
      <w:r>
        <w:instrText xml:space="preserve"> PAGEREF _Toc441340423 </w:instrText>
      </w:r>
      <w:r>
        <w:fldChar w:fldCharType="separate"/>
      </w:r>
      <w:r>
        <w:t>357</w:t>
      </w:r>
      <w:r>
        <w:fldChar w:fldCharType="end"/>
      </w:r>
      <w:r>
        <w:fldChar w:fldCharType="end"/>
      </w:r>
    </w:p>
    <w:p>
      <w:pPr>
        <w:pStyle w:val="8"/>
        <w:tabs>
          <w:tab w:val="right" w:leader="dot" w:pos="10466"/>
        </w:tabs>
      </w:pPr>
      <w:r>
        <w:fldChar w:fldCharType="begin"/>
      </w:r>
      <w:r>
        <w:instrText xml:space="preserve"> HYPERLINK \l _Toc1878136769 </w:instrText>
      </w:r>
      <w:r>
        <w:fldChar w:fldCharType="separate"/>
      </w:r>
      <w:r>
        <w:rPr>
          <w:rFonts w:hint="default"/>
        </w:rPr>
        <w:t>2、韭菜地</w:t>
      </w:r>
      <w:r>
        <w:tab/>
      </w:r>
      <w:r>
        <w:fldChar w:fldCharType="begin"/>
      </w:r>
      <w:r>
        <w:instrText xml:space="preserve"> PAGEREF _Toc1878136769 </w:instrText>
      </w:r>
      <w:r>
        <w:fldChar w:fldCharType="separate"/>
      </w:r>
      <w:r>
        <w:t>357</w:t>
      </w:r>
      <w:r>
        <w:fldChar w:fldCharType="end"/>
      </w:r>
      <w:r>
        <w:fldChar w:fldCharType="end"/>
      </w:r>
    </w:p>
    <w:p>
      <w:pPr>
        <w:pStyle w:val="8"/>
        <w:tabs>
          <w:tab w:val="right" w:leader="dot" w:pos="10466"/>
        </w:tabs>
      </w:pPr>
      <w:r>
        <w:fldChar w:fldCharType="begin"/>
      </w:r>
      <w:r>
        <w:instrText xml:space="preserve"> HYPERLINK \l _Toc1352347238 </w:instrText>
      </w:r>
      <w:r>
        <w:fldChar w:fldCharType="separate"/>
      </w:r>
      <w:r>
        <w:rPr>
          <w:rFonts w:hint="default"/>
        </w:rPr>
        <w:t>3、链式反应</w:t>
      </w:r>
      <w:r>
        <w:tab/>
      </w:r>
      <w:r>
        <w:fldChar w:fldCharType="begin"/>
      </w:r>
      <w:r>
        <w:instrText xml:space="preserve"> PAGEREF _Toc1352347238 </w:instrText>
      </w:r>
      <w:r>
        <w:fldChar w:fldCharType="separate"/>
      </w:r>
      <w:r>
        <w:t>358</w:t>
      </w:r>
      <w:r>
        <w:fldChar w:fldCharType="end"/>
      </w:r>
      <w:r>
        <w:fldChar w:fldCharType="end"/>
      </w:r>
    </w:p>
    <w:p>
      <w:pPr>
        <w:pStyle w:val="15"/>
        <w:tabs>
          <w:tab w:val="right" w:leader="dot" w:pos="10466"/>
        </w:tabs>
      </w:pPr>
      <w:r>
        <w:fldChar w:fldCharType="begin"/>
      </w:r>
      <w:r>
        <w:instrText xml:space="preserve"> HYPERLINK \l _Toc662253114 </w:instrText>
      </w:r>
      <w:r>
        <w:fldChar w:fldCharType="separate"/>
      </w:r>
      <w:r>
        <w:rPr>
          <w:lang w:val="en-US" w:eastAsia="zh-CN"/>
        </w:rPr>
        <w:t>73、</w:t>
      </w:r>
      <w:r>
        <w:rPr>
          <w:rFonts w:hint="default" w:ascii="Arial" w:hAnsi="Arial" w:eastAsia="宋体" w:cs="Arial"/>
          <w:i w:val="0"/>
          <w:caps w:val="0"/>
          <w:spacing w:val="0"/>
          <w:szCs w:val="24"/>
          <w:shd w:val="clear" w:fill="FFFFFF"/>
        </w:rPr>
        <w:t>《当代中国社会“逆向民族主义心态”来源探析》</w:t>
      </w:r>
      <w:r>
        <w:tab/>
      </w:r>
      <w:r>
        <w:fldChar w:fldCharType="begin"/>
      </w:r>
      <w:r>
        <w:instrText xml:space="preserve"> PAGEREF _Toc662253114 </w:instrText>
      </w:r>
      <w:r>
        <w:fldChar w:fldCharType="separate"/>
      </w:r>
      <w:r>
        <w:t>360</w:t>
      </w:r>
      <w:r>
        <w:fldChar w:fldCharType="end"/>
      </w:r>
      <w:r>
        <w:fldChar w:fldCharType="end"/>
      </w:r>
    </w:p>
    <w:p>
      <w:pPr>
        <w:pStyle w:val="15"/>
        <w:tabs>
          <w:tab w:val="right" w:leader="dot" w:pos="10466"/>
        </w:tabs>
      </w:pPr>
      <w:r>
        <w:fldChar w:fldCharType="begin"/>
      </w:r>
      <w:r>
        <w:instrText xml:space="preserve"> HYPERLINK \l _Toc2135169759 </w:instrText>
      </w:r>
      <w:r>
        <w:fldChar w:fldCharType="separate"/>
      </w:r>
      <w:r>
        <w:rPr>
          <w:lang w:val="en-US" w:eastAsia="zh-CN"/>
        </w:rPr>
        <w:t>74、</w:t>
      </w:r>
      <w:r>
        <w:rPr>
          <w:rFonts w:hint="default" w:ascii="Arial" w:hAnsi="Arial" w:eastAsia="宋体" w:cs="Arial"/>
          <w:i w:val="0"/>
          <w:caps w:val="0"/>
          <w:spacing w:val="0"/>
          <w:szCs w:val="24"/>
          <w:shd w:val="clear" w:fill="FFFFFF"/>
        </w:rPr>
        <w:t>《谈谈“女拳”》</w:t>
      </w:r>
      <w:r>
        <w:tab/>
      </w:r>
      <w:r>
        <w:fldChar w:fldCharType="begin"/>
      </w:r>
      <w:r>
        <w:instrText xml:space="preserve"> PAGEREF _Toc2135169759 </w:instrText>
      </w:r>
      <w:r>
        <w:fldChar w:fldCharType="separate"/>
      </w:r>
      <w:r>
        <w:t>363</w:t>
      </w:r>
      <w:r>
        <w:fldChar w:fldCharType="end"/>
      </w:r>
      <w:r>
        <w:fldChar w:fldCharType="end"/>
      </w:r>
    </w:p>
    <w:p>
      <w:pPr>
        <w:pStyle w:val="15"/>
        <w:tabs>
          <w:tab w:val="right" w:leader="dot" w:pos="10466"/>
        </w:tabs>
      </w:pPr>
      <w:r>
        <w:fldChar w:fldCharType="begin"/>
      </w:r>
      <w:r>
        <w:instrText xml:space="preserve"> HYPERLINK \l _Toc650660582 </w:instrText>
      </w:r>
      <w:r>
        <w:fldChar w:fldCharType="separate"/>
      </w:r>
      <w:r>
        <w:rPr>
          <w:lang w:val="en-US" w:eastAsia="zh-CN"/>
        </w:rPr>
        <w:t>75、</w:t>
      </w:r>
      <w:r>
        <w:rPr>
          <w:rFonts w:hint="default" w:ascii="Arial" w:hAnsi="Arial" w:eastAsia="宋体" w:cs="Arial"/>
          <w:i w:val="0"/>
          <w:caps w:val="0"/>
          <w:spacing w:val="0"/>
          <w:szCs w:val="24"/>
          <w:shd w:val="clear" w:fill="FFFFFF"/>
        </w:rPr>
        <w:t>《公知貌似只是对体制不满，为什么却经常在国家民族问题上也站在对立面？》</w:t>
      </w:r>
      <w:r>
        <w:tab/>
      </w:r>
      <w:r>
        <w:fldChar w:fldCharType="begin"/>
      </w:r>
      <w:r>
        <w:instrText xml:space="preserve"> PAGEREF _Toc650660582 </w:instrText>
      </w:r>
      <w:r>
        <w:fldChar w:fldCharType="separate"/>
      </w:r>
      <w:r>
        <w:t>367</w:t>
      </w:r>
      <w:r>
        <w:fldChar w:fldCharType="end"/>
      </w:r>
      <w:r>
        <w:fldChar w:fldCharType="end"/>
      </w:r>
    </w:p>
    <w:p>
      <w:pPr>
        <w:pStyle w:val="15"/>
        <w:tabs>
          <w:tab w:val="right" w:leader="dot" w:pos="10466"/>
        </w:tabs>
      </w:pPr>
      <w:r>
        <w:fldChar w:fldCharType="begin"/>
      </w:r>
      <w:r>
        <w:instrText xml:space="preserve"> HYPERLINK \l _Toc1590966643 </w:instrText>
      </w:r>
      <w:r>
        <w:fldChar w:fldCharType="separate"/>
      </w:r>
      <w:r>
        <w:rPr>
          <w:lang w:val="en-US" w:eastAsia="zh-CN"/>
        </w:rPr>
        <w:t>76、</w:t>
      </w:r>
      <w:r>
        <w:rPr>
          <w:rFonts w:hint="default" w:ascii="Arial" w:hAnsi="Arial" w:eastAsia="宋体" w:cs="Arial"/>
          <w:i w:val="0"/>
          <w:caps w:val="0"/>
          <w:spacing w:val="0"/>
          <w:szCs w:val="24"/>
          <w:shd w:val="clear" w:fill="FFFFFF"/>
        </w:rPr>
        <w:t>《“思想上入党”难的深层次原因——从厦门大学田佳良事件说开去》</w:t>
      </w:r>
      <w:r>
        <w:tab/>
      </w:r>
      <w:r>
        <w:fldChar w:fldCharType="begin"/>
      </w:r>
      <w:r>
        <w:instrText xml:space="preserve"> PAGEREF _Toc1590966643 </w:instrText>
      </w:r>
      <w:r>
        <w:fldChar w:fldCharType="separate"/>
      </w:r>
      <w:r>
        <w:t>370</w:t>
      </w:r>
      <w:r>
        <w:fldChar w:fldCharType="end"/>
      </w:r>
      <w:r>
        <w:fldChar w:fldCharType="end"/>
      </w:r>
    </w:p>
    <w:p>
      <w:pPr>
        <w:pStyle w:val="8"/>
        <w:tabs>
          <w:tab w:val="right" w:leader="dot" w:pos="10466"/>
        </w:tabs>
      </w:pPr>
      <w:r>
        <w:fldChar w:fldCharType="begin"/>
      </w:r>
      <w:r>
        <w:instrText xml:space="preserve"> HYPERLINK \l _Toc1876312333 </w:instrText>
      </w:r>
      <w:r>
        <w:fldChar w:fldCharType="separate"/>
      </w:r>
      <w:r>
        <w:rPr>
          <w:rFonts w:hint="eastAsia"/>
        </w:rPr>
        <w:t>目录</w:t>
      </w:r>
      <w:r>
        <w:tab/>
      </w:r>
      <w:r>
        <w:fldChar w:fldCharType="begin"/>
      </w:r>
      <w:r>
        <w:instrText xml:space="preserve"> PAGEREF _Toc1876312333 </w:instrText>
      </w:r>
      <w:r>
        <w:fldChar w:fldCharType="separate"/>
      </w:r>
      <w:r>
        <w:t>370</w:t>
      </w:r>
      <w:r>
        <w:fldChar w:fldCharType="end"/>
      </w:r>
      <w:r>
        <w:fldChar w:fldCharType="end"/>
      </w:r>
    </w:p>
    <w:p>
      <w:pPr>
        <w:pStyle w:val="8"/>
        <w:tabs>
          <w:tab w:val="right" w:leader="dot" w:pos="10466"/>
        </w:tabs>
      </w:pPr>
      <w:r>
        <w:fldChar w:fldCharType="begin"/>
      </w:r>
      <w:r>
        <w:instrText xml:space="preserve"> HYPERLINK \l _Toc1962452919 </w:instrText>
      </w:r>
      <w:r>
        <w:fldChar w:fldCharType="separate"/>
      </w:r>
      <w:r>
        <w:rPr>
          <w:rFonts w:hint="eastAsia"/>
        </w:rPr>
        <w:t>零、引言</w:t>
      </w:r>
      <w:r>
        <w:tab/>
      </w:r>
      <w:r>
        <w:fldChar w:fldCharType="begin"/>
      </w:r>
      <w:r>
        <w:instrText xml:space="preserve"> PAGEREF _Toc1962452919 </w:instrText>
      </w:r>
      <w:r>
        <w:fldChar w:fldCharType="separate"/>
      </w:r>
      <w:r>
        <w:t>370</w:t>
      </w:r>
      <w:r>
        <w:fldChar w:fldCharType="end"/>
      </w:r>
      <w:r>
        <w:fldChar w:fldCharType="end"/>
      </w:r>
    </w:p>
    <w:p>
      <w:pPr>
        <w:pStyle w:val="8"/>
        <w:tabs>
          <w:tab w:val="right" w:leader="dot" w:pos="10466"/>
        </w:tabs>
      </w:pPr>
      <w:r>
        <w:fldChar w:fldCharType="begin"/>
      </w:r>
      <w:r>
        <w:instrText xml:space="preserve"> HYPERLINK \l _Toc632425032 </w:instrText>
      </w:r>
      <w:r>
        <w:fldChar w:fldCharType="separate"/>
      </w:r>
      <w:r>
        <w:rPr>
          <w:rFonts w:hint="eastAsia"/>
        </w:rPr>
        <w:t>一、革命时代</w:t>
      </w:r>
      <w:r>
        <w:tab/>
      </w:r>
      <w:r>
        <w:fldChar w:fldCharType="begin"/>
      </w:r>
      <w:r>
        <w:instrText xml:space="preserve"> PAGEREF _Toc632425032 </w:instrText>
      </w:r>
      <w:r>
        <w:fldChar w:fldCharType="separate"/>
      </w:r>
      <w:r>
        <w:t>370</w:t>
      </w:r>
      <w:r>
        <w:fldChar w:fldCharType="end"/>
      </w:r>
      <w:r>
        <w:fldChar w:fldCharType="end"/>
      </w:r>
    </w:p>
    <w:p>
      <w:pPr>
        <w:pStyle w:val="8"/>
        <w:tabs>
          <w:tab w:val="right" w:leader="dot" w:pos="10466"/>
        </w:tabs>
      </w:pPr>
      <w:r>
        <w:fldChar w:fldCharType="begin"/>
      </w:r>
      <w:r>
        <w:instrText xml:space="preserve"> HYPERLINK \l _Toc1558737125 </w:instrText>
      </w:r>
      <w:r>
        <w:fldChar w:fldCharType="separate"/>
      </w:r>
      <w:r>
        <w:rPr>
          <w:rFonts w:hint="eastAsia"/>
        </w:rPr>
        <w:t>二、建设时代</w:t>
      </w:r>
      <w:r>
        <w:tab/>
      </w:r>
      <w:r>
        <w:fldChar w:fldCharType="begin"/>
      </w:r>
      <w:r>
        <w:instrText xml:space="preserve"> PAGEREF _Toc1558737125 </w:instrText>
      </w:r>
      <w:r>
        <w:fldChar w:fldCharType="separate"/>
      </w:r>
      <w:r>
        <w:t>371</w:t>
      </w:r>
      <w:r>
        <w:fldChar w:fldCharType="end"/>
      </w:r>
      <w:r>
        <w:fldChar w:fldCharType="end"/>
      </w:r>
    </w:p>
    <w:p>
      <w:pPr>
        <w:pStyle w:val="8"/>
        <w:tabs>
          <w:tab w:val="right" w:leader="dot" w:pos="10466"/>
        </w:tabs>
      </w:pPr>
      <w:r>
        <w:fldChar w:fldCharType="begin"/>
      </w:r>
      <w:r>
        <w:instrText xml:space="preserve"> HYPERLINK \l _Toc2145660897 </w:instrText>
      </w:r>
      <w:r>
        <w:fldChar w:fldCharType="separate"/>
      </w:r>
      <w:r>
        <w:rPr>
          <w:rFonts w:hint="eastAsia"/>
        </w:rPr>
        <w:t>三、改革时代</w:t>
      </w:r>
      <w:r>
        <w:tab/>
      </w:r>
      <w:r>
        <w:fldChar w:fldCharType="begin"/>
      </w:r>
      <w:r>
        <w:instrText xml:space="preserve"> PAGEREF _Toc2145660897 </w:instrText>
      </w:r>
      <w:r>
        <w:fldChar w:fldCharType="separate"/>
      </w:r>
      <w:r>
        <w:t>372</w:t>
      </w:r>
      <w:r>
        <w:fldChar w:fldCharType="end"/>
      </w:r>
      <w:r>
        <w:fldChar w:fldCharType="end"/>
      </w:r>
    </w:p>
    <w:p>
      <w:pPr>
        <w:pStyle w:val="8"/>
        <w:tabs>
          <w:tab w:val="right" w:leader="dot" w:pos="10466"/>
        </w:tabs>
      </w:pPr>
      <w:r>
        <w:fldChar w:fldCharType="begin"/>
      </w:r>
      <w:r>
        <w:instrText xml:space="preserve"> HYPERLINK \l _Toc1336058875 </w:instrText>
      </w:r>
      <w:r>
        <w:fldChar w:fldCharType="separate"/>
      </w:r>
      <w:r>
        <w:rPr>
          <w:rFonts w:hint="eastAsia"/>
        </w:rPr>
        <w:t>四、崛起时代</w:t>
      </w:r>
      <w:r>
        <w:tab/>
      </w:r>
      <w:r>
        <w:fldChar w:fldCharType="begin"/>
      </w:r>
      <w:r>
        <w:instrText xml:space="preserve"> PAGEREF _Toc1336058875 </w:instrText>
      </w:r>
      <w:r>
        <w:fldChar w:fldCharType="separate"/>
      </w:r>
      <w:r>
        <w:t>374</w:t>
      </w:r>
      <w:r>
        <w:fldChar w:fldCharType="end"/>
      </w:r>
      <w:r>
        <w:fldChar w:fldCharType="end"/>
      </w:r>
    </w:p>
    <w:p>
      <w:pPr>
        <w:pStyle w:val="8"/>
        <w:tabs>
          <w:tab w:val="right" w:leader="dot" w:pos="10466"/>
        </w:tabs>
      </w:pPr>
      <w:r>
        <w:fldChar w:fldCharType="begin"/>
      </w:r>
      <w:r>
        <w:instrText xml:space="preserve"> HYPERLINK \l _Toc1023028671 </w:instrText>
      </w:r>
      <w:r>
        <w:fldChar w:fldCharType="separate"/>
      </w:r>
      <w:r>
        <w:rPr>
          <w:rFonts w:hint="eastAsia"/>
        </w:rPr>
        <w:t>五、过渡时代</w:t>
      </w:r>
      <w:r>
        <w:tab/>
      </w:r>
      <w:r>
        <w:fldChar w:fldCharType="begin"/>
      </w:r>
      <w:r>
        <w:instrText xml:space="preserve"> PAGEREF _Toc1023028671 </w:instrText>
      </w:r>
      <w:r>
        <w:fldChar w:fldCharType="separate"/>
      </w:r>
      <w:r>
        <w:t>375</w:t>
      </w:r>
      <w:r>
        <w:fldChar w:fldCharType="end"/>
      </w:r>
      <w:r>
        <w:fldChar w:fldCharType="end"/>
      </w:r>
    </w:p>
    <w:p>
      <w:pPr>
        <w:pStyle w:val="15"/>
        <w:tabs>
          <w:tab w:val="right" w:leader="dot" w:pos="10466"/>
        </w:tabs>
      </w:pPr>
      <w:r>
        <w:fldChar w:fldCharType="begin"/>
      </w:r>
      <w:r>
        <w:instrText xml:space="preserve"> HYPERLINK \l _Toc1366339601 </w:instrText>
      </w:r>
      <w:r>
        <w:fldChar w:fldCharType="separate"/>
      </w:r>
      <w:r>
        <w:rPr>
          <w:lang w:val="en-US" w:eastAsia="zh-CN"/>
        </w:rPr>
        <w:t>77、</w:t>
      </w:r>
      <w:r>
        <w:rPr>
          <w:rFonts w:hint="default" w:ascii="Arial" w:hAnsi="Arial" w:eastAsia="宋体" w:cs="Arial"/>
          <w:i w:val="0"/>
          <w:caps w:val="0"/>
          <w:spacing w:val="0"/>
          <w:szCs w:val="24"/>
          <w:shd w:val="clear" w:fill="FFFFFF"/>
        </w:rPr>
        <w:t>《官媒与自媒体——网络舆论对不同发声主体的宽容性差异辨析》</w:t>
      </w:r>
      <w:r>
        <w:tab/>
      </w:r>
      <w:r>
        <w:fldChar w:fldCharType="begin"/>
      </w:r>
      <w:r>
        <w:instrText xml:space="preserve"> PAGEREF _Toc1366339601 </w:instrText>
      </w:r>
      <w:r>
        <w:fldChar w:fldCharType="separate"/>
      </w:r>
      <w:r>
        <w:t>377</w:t>
      </w:r>
      <w:r>
        <w:fldChar w:fldCharType="end"/>
      </w:r>
      <w:r>
        <w:fldChar w:fldCharType="end"/>
      </w:r>
    </w:p>
    <w:p>
      <w:pPr>
        <w:pStyle w:val="15"/>
        <w:tabs>
          <w:tab w:val="right" w:leader="dot" w:pos="10466"/>
        </w:tabs>
      </w:pPr>
      <w:r>
        <w:fldChar w:fldCharType="begin"/>
      </w:r>
      <w:r>
        <w:instrText xml:space="preserve"> HYPERLINK \l _Toc749712859 </w:instrText>
      </w:r>
      <w:r>
        <w:fldChar w:fldCharType="separate"/>
      </w:r>
      <w:r>
        <w:rPr>
          <w:lang w:val="en-US" w:eastAsia="zh-CN"/>
        </w:rPr>
        <w:t>78、</w:t>
      </w:r>
      <w:r>
        <w:rPr>
          <w:rFonts w:hint="default" w:ascii="Arial" w:hAnsi="Arial" w:eastAsia="宋体" w:cs="Arial"/>
          <w:i w:val="0"/>
          <w:caps w:val="0"/>
          <w:spacing w:val="0"/>
          <w:szCs w:val="24"/>
          <w:shd w:val="clear" w:fill="FFFFFF"/>
        </w:rPr>
        <w:t>《回答知乎问题：说对国家失望的人，你们都为国家做了什么》</w:t>
      </w:r>
      <w:r>
        <w:tab/>
      </w:r>
      <w:r>
        <w:fldChar w:fldCharType="begin"/>
      </w:r>
      <w:r>
        <w:instrText xml:space="preserve"> PAGEREF _Toc749712859 </w:instrText>
      </w:r>
      <w:r>
        <w:fldChar w:fldCharType="separate"/>
      </w:r>
      <w:r>
        <w:t>380</w:t>
      </w:r>
      <w:r>
        <w:fldChar w:fldCharType="end"/>
      </w:r>
      <w:r>
        <w:fldChar w:fldCharType="end"/>
      </w:r>
    </w:p>
    <w:p>
      <w:pPr>
        <w:pStyle w:val="15"/>
        <w:tabs>
          <w:tab w:val="right" w:leader="dot" w:pos="10466"/>
        </w:tabs>
      </w:pPr>
      <w:r>
        <w:fldChar w:fldCharType="begin"/>
      </w:r>
      <w:r>
        <w:instrText xml:space="preserve"> HYPERLINK \l _Toc1875485851 </w:instrText>
      </w:r>
      <w:r>
        <w:fldChar w:fldCharType="separate"/>
      </w:r>
      <w:r>
        <w:rPr>
          <w:lang w:val="en-US" w:eastAsia="zh-CN"/>
        </w:rPr>
        <w:t>79、</w:t>
      </w:r>
      <w:r>
        <w:rPr>
          <w:rFonts w:hint="default" w:ascii="Arial" w:hAnsi="Arial" w:eastAsia="宋体" w:cs="Arial"/>
          <w:i w:val="0"/>
          <w:caps w:val="0"/>
          <w:spacing w:val="0"/>
          <w:szCs w:val="24"/>
          <w:shd w:val="clear" w:fill="FFFFFF"/>
        </w:rPr>
        <w:t>《政府应该如何走出塔西佗陷阱》</w:t>
      </w:r>
      <w:r>
        <w:tab/>
      </w:r>
      <w:r>
        <w:fldChar w:fldCharType="begin"/>
      </w:r>
      <w:r>
        <w:instrText xml:space="preserve"> PAGEREF _Toc1875485851 </w:instrText>
      </w:r>
      <w:r>
        <w:fldChar w:fldCharType="separate"/>
      </w:r>
      <w:r>
        <w:t>384</w:t>
      </w:r>
      <w:r>
        <w:fldChar w:fldCharType="end"/>
      </w:r>
      <w:r>
        <w:fldChar w:fldCharType="end"/>
      </w:r>
    </w:p>
    <w:p>
      <w:pPr>
        <w:pStyle w:val="15"/>
        <w:tabs>
          <w:tab w:val="right" w:leader="dot" w:pos="10466"/>
        </w:tabs>
      </w:pPr>
      <w:r>
        <w:fldChar w:fldCharType="begin"/>
      </w:r>
      <w:r>
        <w:instrText xml:space="preserve"> HYPERLINK \l _Toc1710117209 </w:instrText>
      </w:r>
      <w:r>
        <w:fldChar w:fldCharType="separate"/>
      </w:r>
      <w:r>
        <w:rPr>
          <w:lang w:val="en-US" w:eastAsia="zh-CN"/>
        </w:rPr>
        <w:t>80、</w:t>
      </w:r>
      <w:r>
        <w:rPr>
          <w:rFonts w:hint="default" w:ascii="Arial" w:hAnsi="Arial" w:eastAsia="宋体" w:cs="Arial"/>
          <w:i w:val="0"/>
          <w:caps w:val="0"/>
          <w:spacing w:val="0"/>
          <w:szCs w:val="24"/>
          <w:shd w:val="clear" w:fill="FFFFFF"/>
        </w:rPr>
        <w:t>《如何评价「乌有之乡」为代表的这一系左派？》</w:t>
      </w:r>
      <w:r>
        <w:tab/>
      </w:r>
      <w:r>
        <w:fldChar w:fldCharType="begin"/>
      </w:r>
      <w:r>
        <w:instrText xml:space="preserve"> PAGEREF _Toc1710117209 </w:instrText>
      </w:r>
      <w:r>
        <w:fldChar w:fldCharType="separate"/>
      </w:r>
      <w:r>
        <w:t>386</w:t>
      </w:r>
      <w:r>
        <w:fldChar w:fldCharType="end"/>
      </w:r>
      <w:r>
        <w:fldChar w:fldCharType="end"/>
      </w:r>
    </w:p>
    <w:p>
      <w:pPr>
        <w:pStyle w:val="15"/>
        <w:tabs>
          <w:tab w:val="right" w:leader="dot" w:pos="10466"/>
        </w:tabs>
      </w:pPr>
      <w:r>
        <w:fldChar w:fldCharType="begin"/>
      </w:r>
      <w:r>
        <w:instrText xml:space="preserve"> HYPERLINK \l _Toc868426347 </w:instrText>
      </w:r>
      <w:r>
        <w:fldChar w:fldCharType="separate"/>
      </w:r>
      <w:r>
        <w:rPr>
          <w:rFonts w:hint="default"/>
        </w:rPr>
        <w:t>81、</w:t>
      </w:r>
      <w:r>
        <w:rPr>
          <w:rFonts w:hint="default" w:ascii="Arial" w:hAnsi="Arial" w:cs="Arial"/>
          <w:i w:val="0"/>
          <w:caps w:val="0"/>
          <w:spacing w:val="0"/>
          <w:szCs w:val="24"/>
        </w:rPr>
        <w:t>《如何看待“阶级斗争”已经过时的观点？》</w:t>
      </w:r>
      <w:r>
        <w:tab/>
      </w:r>
      <w:r>
        <w:fldChar w:fldCharType="begin"/>
      </w:r>
      <w:r>
        <w:instrText xml:space="preserve"> PAGEREF _Toc868426347 </w:instrText>
      </w:r>
      <w:r>
        <w:fldChar w:fldCharType="separate"/>
      </w:r>
      <w:r>
        <w:t>388</w:t>
      </w:r>
      <w:r>
        <w:fldChar w:fldCharType="end"/>
      </w:r>
      <w:r>
        <w:fldChar w:fldCharType="end"/>
      </w:r>
    </w:p>
    <w:p>
      <w:pPr>
        <w:pStyle w:val="12"/>
        <w:tabs>
          <w:tab w:val="right" w:leader="dot" w:pos="10466"/>
        </w:tabs>
      </w:pPr>
      <w:r>
        <w:fldChar w:fldCharType="begin"/>
      </w:r>
      <w:r>
        <w:instrText xml:space="preserve"> HYPERLINK \l _Toc1261776704 </w:instrText>
      </w:r>
      <w:r>
        <w:fldChar w:fldCharType="separate"/>
      </w:r>
      <w:r>
        <w:rPr>
          <w:rFonts w:hint="default"/>
        </w:rPr>
        <w:t>【基础民生】</w:t>
      </w:r>
      <w:r>
        <w:tab/>
      </w:r>
      <w:r>
        <w:fldChar w:fldCharType="begin"/>
      </w:r>
      <w:r>
        <w:instrText xml:space="preserve"> PAGEREF _Toc1261776704 </w:instrText>
      </w:r>
      <w:r>
        <w:fldChar w:fldCharType="separate"/>
      </w:r>
      <w:r>
        <w:t>391</w:t>
      </w:r>
      <w:r>
        <w:fldChar w:fldCharType="end"/>
      </w:r>
      <w:r>
        <w:fldChar w:fldCharType="end"/>
      </w:r>
    </w:p>
    <w:p>
      <w:pPr>
        <w:pStyle w:val="15"/>
        <w:tabs>
          <w:tab w:val="right" w:leader="dot" w:pos="10466"/>
        </w:tabs>
      </w:pPr>
      <w:r>
        <w:fldChar w:fldCharType="begin"/>
      </w:r>
      <w:r>
        <w:instrText xml:space="preserve"> HYPERLINK \l _Toc915986041 </w:instrText>
      </w:r>
      <w:r>
        <w:fldChar w:fldCharType="separate"/>
      </w:r>
      <w:r>
        <w:rPr>
          <w:rFonts w:hint="default"/>
        </w:rPr>
        <w:t>82、</w:t>
      </w:r>
      <w:r>
        <w:rPr>
          <w:rFonts w:hint="default" w:ascii="Arial" w:hAnsi="Arial" w:cs="Arial"/>
          <w:i w:val="0"/>
          <w:caps w:val="0"/>
          <w:spacing w:val="0"/>
          <w:szCs w:val="24"/>
        </w:rPr>
        <w:t>《如何看待深圳两会上“阿玛尼”呼吁“不要让一张试卷决定未来”》</w:t>
      </w:r>
      <w:r>
        <w:tab/>
      </w:r>
      <w:r>
        <w:fldChar w:fldCharType="begin"/>
      </w:r>
      <w:r>
        <w:instrText xml:space="preserve"> PAGEREF _Toc915986041 </w:instrText>
      </w:r>
      <w:r>
        <w:fldChar w:fldCharType="separate"/>
      </w:r>
      <w:r>
        <w:t>391</w:t>
      </w:r>
      <w:r>
        <w:fldChar w:fldCharType="end"/>
      </w:r>
      <w:r>
        <w:fldChar w:fldCharType="end"/>
      </w:r>
    </w:p>
    <w:p>
      <w:pPr>
        <w:pStyle w:val="15"/>
        <w:tabs>
          <w:tab w:val="right" w:leader="dot" w:pos="10466"/>
        </w:tabs>
      </w:pPr>
      <w:r>
        <w:fldChar w:fldCharType="begin"/>
      </w:r>
      <w:r>
        <w:instrText xml:space="preserve"> HYPERLINK \l _Toc135800863 </w:instrText>
      </w:r>
      <w:r>
        <w:fldChar w:fldCharType="separate"/>
      </w:r>
      <w:r>
        <w:rPr>
          <w:lang w:val="en-US" w:eastAsia="zh-CN"/>
        </w:rPr>
        <w:t>83、</w:t>
      </w:r>
      <w:r>
        <w:rPr>
          <w:rFonts w:hint="default" w:ascii="Arial" w:hAnsi="Arial" w:eastAsia="宋体" w:cs="Arial"/>
          <w:i w:val="0"/>
          <w:caps w:val="0"/>
          <w:spacing w:val="0"/>
          <w:szCs w:val="24"/>
          <w:shd w:val="clear" w:fill="FFFFFF"/>
        </w:rPr>
        <w:t>《进一步解放思想：在疫苗领域恢复计划体制和国营企业》</w:t>
      </w:r>
      <w:r>
        <w:tab/>
      </w:r>
      <w:r>
        <w:fldChar w:fldCharType="begin"/>
      </w:r>
      <w:r>
        <w:instrText xml:space="preserve"> PAGEREF _Toc135800863 </w:instrText>
      </w:r>
      <w:r>
        <w:fldChar w:fldCharType="separate"/>
      </w:r>
      <w:r>
        <w:t>393</w:t>
      </w:r>
      <w:r>
        <w:fldChar w:fldCharType="end"/>
      </w:r>
      <w:r>
        <w:fldChar w:fldCharType="end"/>
      </w:r>
    </w:p>
    <w:p>
      <w:pPr>
        <w:pStyle w:val="15"/>
        <w:tabs>
          <w:tab w:val="right" w:leader="dot" w:pos="10466"/>
        </w:tabs>
      </w:pPr>
      <w:r>
        <w:fldChar w:fldCharType="begin"/>
      </w:r>
      <w:r>
        <w:instrText xml:space="preserve"> HYPERLINK \l _Toc721242852 </w:instrText>
      </w:r>
      <w:r>
        <w:fldChar w:fldCharType="separate"/>
      </w:r>
      <w:r>
        <w:rPr>
          <w:lang w:val="en-US" w:eastAsia="zh-CN"/>
        </w:rPr>
        <w:t>84、</w:t>
      </w:r>
      <w:r>
        <w:rPr>
          <w:rFonts w:hint="default" w:ascii="Arial" w:hAnsi="Arial" w:eastAsia="宋体" w:cs="Arial"/>
          <w:i w:val="0"/>
          <w:caps w:val="0"/>
          <w:spacing w:val="0"/>
          <w:szCs w:val="24"/>
          <w:shd w:val="clear" w:fill="FFFFFF"/>
        </w:rPr>
        <w:t>《疫苗问题上，国营企业缺乏偷工减料和造假的动机》</w:t>
      </w:r>
      <w:r>
        <w:tab/>
      </w:r>
      <w:r>
        <w:fldChar w:fldCharType="begin"/>
      </w:r>
      <w:r>
        <w:instrText xml:space="preserve"> PAGEREF _Toc721242852 </w:instrText>
      </w:r>
      <w:r>
        <w:fldChar w:fldCharType="separate"/>
      </w:r>
      <w:r>
        <w:t>396</w:t>
      </w:r>
      <w:r>
        <w:fldChar w:fldCharType="end"/>
      </w:r>
      <w:r>
        <w:fldChar w:fldCharType="end"/>
      </w:r>
    </w:p>
    <w:p>
      <w:pPr>
        <w:pStyle w:val="15"/>
        <w:tabs>
          <w:tab w:val="right" w:leader="dot" w:pos="10466"/>
        </w:tabs>
      </w:pPr>
      <w:r>
        <w:fldChar w:fldCharType="begin"/>
      </w:r>
      <w:r>
        <w:instrText xml:space="preserve"> HYPERLINK \l _Toc1830315990 </w:instrText>
      </w:r>
      <w:r>
        <w:fldChar w:fldCharType="separate"/>
      </w:r>
      <w:r>
        <w:rPr>
          <w:lang w:val="en-US" w:eastAsia="zh-CN"/>
        </w:rPr>
        <w:t>85、</w:t>
      </w:r>
      <w:r>
        <w:rPr>
          <w:rFonts w:hint="default" w:ascii="Arial" w:hAnsi="Arial" w:eastAsia="宋体" w:cs="Arial"/>
          <w:i w:val="0"/>
          <w:caps w:val="0"/>
          <w:spacing w:val="0"/>
          <w:szCs w:val="24"/>
          <w:shd w:val="clear" w:fill="FFFFFF"/>
        </w:rPr>
        <w:t>《在疫苗问题上，靠监管最多治标，加上计划体制和国营化才治本》</w:t>
      </w:r>
      <w:r>
        <w:tab/>
      </w:r>
      <w:r>
        <w:fldChar w:fldCharType="begin"/>
      </w:r>
      <w:r>
        <w:instrText xml:space="preserve"> PAGEREF _Toc1830315990 </w:instrText>
      </w:r>
      <w:r>
        <w:fldChar w:fldCharType="separate"/>
      </w:r>
      <w:r>
        <w:t>399</w:t>
      </w:r>
      <w:r>
        <w:fldChar w:fldCharType="end"/>
      </w:r>
      <w:r>
        <w:fldChar w:fldCharType="end"/>
      </w:r>
    </w:p>
    <w:p>
      <w:pPr>
        <w:pStyle w:val="15"/>
        <w:tabs>
          <w:tab w:val="right" w:leader="dot" w:pos="10466"/>
        </w:tabs>
      </w:pPr>
      <w:r>
        <w:fldChar w:fldCharType="begin"/>
      </w:r>
      <w:r>
        <w:instrText xml:space="preserve"> HYPERLINK \l _Toc127889931 </w:instrText>
      </w:r>
      <w:r>
        <w:fldChar w:fldCharType="separate"/>
      </w:r>
      <w:r>
        <w:rPr>
          <w:lang w:val="en-US" w:eastAsia="zh-CN"/>
        </w:rPr>
        <w:t>86、</w:t>
      </w:r>
      <w:r>
        <w:rPr>
          <w:rFonts w:hint="default" w:ascii="Arial" w:hAnsi="Arial" w:eastAsia="宋体" w:cs="Arial"/>
          <w:i w:val="0"/>
          <w:caps w:val="0"/>
          <w:spacing w:val="0"/>
          <w:szCs w:val="24"/>
          <w:shd w:val="clear" w:fill="FFFFFF"/>
        </w:rPr>
        <w:t>《结不起婚不敢生娃，我们应该如何真正化解社会焦虑？》</w:t>
      </w:r>
      <w:r>
        <w:tab/>
      </w:r>
      <w:r>
        <w:fldChar w:fldCharType="begin"/>
      </w:r>
      <w:r>
        <w:instrText xml:space="preserve"> PAGEREF _Toc127889931 </w:instrText>
      </w:r>
      <w:r>
        <w:fldChar w:fldCharType="separate"/>
      </w:r>
      <w:r>
        <w:t>405</w:t>
      </w:r>
      <w:r>
        <w:fldChar w:fldCharType="end"/>
      </w:r>
      <w:r>
        <w:fldChar w:fldCharType="end"/>
      </w:r>
    </w:p>
    <w:p>
      <w:pPr>
        <w:pStyle w:val="15"/>
        <w:tabs>
          <w:tab w:val="right" w:leader="dot" w:pos="10466"/>
        </w:tabs>
      </w:pPr>
      <w:r>
        <w:fldChar w:fldCharType="begin"/>
      </w:r>
      <w:r>
        <w:instrText xml:space="preserve"> HYPERLINK \l _Toc592376451 </w:instrText>
      </w:r>
      <w:r>
        <w:fldChar w:fldCharType="separate"/>
      </w:r>
      <w:r>
        <w:rPr>
          <w:lang w:val="en-US" w:eastAsia="zh-CN"/>
        </w:rPr>
        <w:t>87、</w:t>
      </w:r>
      <w:r>
        <w:rPr>
          <w:rFonts w:hint="default" w:ascii="Arial" w:hAnsi="Arial" w:eastAsia="宋体" w:cs="Arial"/>
          <w:i w:val="0"/>
          <w:caps w:val="0"/>
          <w:spacing w:val="0"/>
          <w:szCs w:val="24"/>
          <w:shd w:val="clear" w:fill="FFFFFF"/>
        </w:rPr>
        <w:t>《《焦点访谈》暗访沈阳医院骗保，再次揭示了基础民生领域市场化的弊端》</w:t>
      </w:r>
      <w:r>
        <w:tab/>
      </w:r>
      <w:r>
        <w:fldChar w:fldCharType="begin"/>
      </w:r>
      <w:r>
        <w:instrText xml:space="preserve"> PAGEREF _Toc592376451 </w:instrText>
      </w:r>
      <w:r>
        <w:fldChar w:fldCharType="separate"/>
      </w:r>
      <w:r>
        <w:t>414</w:t>
      </w:r>
      <w:r>
        <w:fldChar w:fldCharType="end"/>
      </w:r>
      <w:r>
        <w:fldChar w:fldCharType="end"/>
      </w:r>
    </w:p>
    <w:p>
      <w:pPr>
        <w:pStyle w:val="15"/>
        <w:tabs>
          <w:tab w:val="right" w:leader="dot" w:pos="10466"/>
        </w:tabs>
      </w:pPr>
      <w:r>
        <w:fldChar w:fldCharType="begin"/>
      </w:r>
      <w:r>
        <w:instrText xml:space="preserve"> HYPERLINK \l _Toc1765739915 </w:instrText>
      </w:r>
      <w:r>
        <w:fldChar w:fldCharType="separate"/>
      </w:r>
      <w:r>
        <w:rPr>
          <w:lang w:val="en-US" w:eastAsia="zh-CN"/>
        </w:rPr>
        <w:t>88、</w:t>
      </w:r>
      <w:r>
        <w:rPr>
          <w:rFonts w:hint="default" w:ascii="Arial" w:hAnsi="Arial" w:eastAsia="宋体" w:cs="Arial"/>
          <w:i w:val="0"/>
          <w:caps w:val="0"/>
          <w:spacing w:val="0"/>
          <w:szCs w:val="24"/>
          <w:shd w:val="clear" w:fill="FFFFFF"/>
        </w:rPr>
        <w:t>《导致红黄蓝股票一夜暴跌53%的中央学前教育改革文件到底写了什么？》</w:t>
      </w:r>
      <w:r>
        <w:tab/>
      </w:r>
      <w:r>
        <w:fldChar w:fldCharType="begin"/>
      </w:r>
      <w:r>
        <w:instrText xml:space="preserve"> PAGEREF _Toc1765739915 </w:instrText>
      </w:r>
      <w:r>
        <w:fldChar w:fldCharType="separate"/>
      </w:r>
      <w:r>
        <w:t>417</w:t>
      </w:r>
      <w:r>
        <w:fldChar w:fldCharType="end"/>
      </w:r>
      <w:r>
        <w:fldChar w:fldCharType="end"/>
      </w:r>
    </w:p>
    <w:p>
      <w:pPr>
        <w:pStyle w:val="15"/>
        <w:tabs>
          <w:tab w:val="right" w:leader="dot" w:pos="10466"/>
        </w:tabs>
      </w:pPr>
      <w:r>
        <w:fldChar w:fldCharType="begin"/>
      </w:r>
      <w:r>
        <w:instrText xml:space="preserve"> HYPERLINK \l _Toc1680322779 </w:instrText>
      </w:r>
      <w:r>
        <w:fldChar w:fldCharType="separate"/>
      </w:r>
      <w:r>
        <w:rPr>
          <w:lang w:val="en-US" w:eastAsia="zh-CN"/>
        </w:rPr>
        <w:t>89、</w:t>
      </w:r>
      <w:r>
        <w:rPr>
          <w:rFonts w:hint="default" w:ascii="Arial" w:hAnsi="Arial" w:eastAsia="宋体" w:cs="Arial"/>
          <w:i w:val="0"/>
          <w:caps w:val="0"/>
          <w:spacing w:val="0"/>
          <w:szCs w:val="24"/>
          <w:shd w:val="clear" w:fill="FFFFFF"/>
        </w:rPr>
        <w:t>《被批判了四十年的“应试教育”，真的阻碍创造力吗？》</w:t>
      </w:r>
      <w:r>
        <w:tab/>
      </w:r>
      <w:r>
        <w:fldChar w:fldCharType="begin"/>
      </w:r>
      <w:r>
        <w:instrText xml:space="preserve"> PAGEREF _Toc1680322779 </w:instrText>
      </w:r>
      <w:r>
        <w:fldChar w:fldCharType="separate"/>
      </w:r>
      <w:r>
        <w:t>423</w:t>
      </w:r>
      <w:r>
        <w:fldChar w:fldCharType="end"/>
      </w:r>
      <w:r>
        <w:fldChar w:fldCharType="end"/>
      </w:r>
    </w:p>
    <w:p>
      <w:pPr>
        <w:pStyle w:val="8"/>
        <w:tabs>
          <w:tab w:val="right" w:leader="dot" w:pos="10466"/>
        </w:tabs>
      </w:pPr>
      <w:r>
        <w:fldChar w:fldCharType="begin"/>
      </w:r>
      <w:r>
        <w:instrText xml:space="preserve"> HYPERLINK \l _Toc687000859 </w:instrText>
      </w:r>
      <w:r>
        <w:fldChar w:fldCharType="separate"/>
      </w:r>
      <w:r>
        <w:rPr>
          <w:rFonts w:hint="default"/>
        </w:rPr>
        <w:t>1、中国人真的没有创造力吗？</w:t>
      </w:r>
      <w:r>
        <w:tab/>
      </w:r>
      <w:r>
        <w:fldChar w:fldCharType="begin"/>
      </w:r>
      <w:r>
        <w:instrText xml:space="preserve"> PAGEREF _Toc687000859 </w:instrText>
      </w:r>
      <w:r>
        <w:fldChar w:fldCharType="separate"/>
      </w:r>
      <w:r>
        <w:t>424</w:t>
      </w:r>
      <w:r>
        <w:fldChar w:fldCharType="end"/>
      </w:r>
      <w:r>
        <w:fldChar w:fldCharType="end"/>
      </w:r>
    </w:p>
    <w:p>
      <w:pPr>
        <w:pStyle w:val="8"/>
        <w:tabs>
          <w:tab w:val="right" w:leader="dot" w:pos="10466"/>
        </w:tabs>
      </w:pPr>
      <w:r>
        <w:fldChar w:fldCharType="begin"/>
      </w:r>
      <w:r>
        <w:instrText xml:space="preserve"> HYPERLINK \l _Toc146315353 </w:instrText>
      </w:r>
      <w:r>
        <w:fldChar w:fldCharType="separate"/>
      </w:r>
      <w:r>
        <w:rPr>
          <w:rFonts w:hint="default"/>
        </w:rPr>
        <w:t>2、“应试教育”真的摧残创造力吗？</w:t>
      </w:r>
      <w:r>
        <w:tab/>
      </w:r>
      <w:r>
        <w:fldChar w:fldCharType="begin"/>
      </w:r>
      <w:r>
        <w:instrText xml:space="preserve"> PAGEREF _Toc146315353 </w:instrText>
      </w:r>
      <w:r>
        <w:fldChar w:fldCharType="separate"/>
      </w:r>
      <w:r>
        <w:t>425</w:t>
      </w:r>
      <w:r>
        <w:fldChar w:fldCharType="end"/>
      </w:r>
      <w:r>
        <w:fldChar w:fldCharType="end"/>
      </w:r>
    </w:p>
    <w:p>
      <w:pPr>
        <w:pStyle w:val="8"/>
        <w:tabs>
          <w:tab w:val="right" w:leader="dot" w:pos="10466"/>
        </w:tabs>
      </w:pPr>
      <w:r>
        <w:fldChar w:fldCharType="begin"/>
      </w:r>
      <w:r>
        <w:instrText xml:space="preserve"> HYPERLINK \l _Toc798319976 </w:instrText>
      </w:r>
      <w:r>
        <w:fldChar w:fldCharType="separate"/>
      </w:r>
      <w:r>
        <w:rPr>
          <w:rFonts w:hint="default"/>
        </w:rPr>
        <w:t>3、如何评价应试教育？</w:t>
      </w:r>
      <w:r>
        <w:tab/>
      </w:r>
      <w:r>
        <w:fldChar w:fldCharType="begin"/>
      </w:r>
      <w:r>
        <w:instrText xml:space="preserve"> PAGEREF _Toc798319976 </w:instrText>
      </w:r>
      <w:r>
        <w:fldChar w:fldCharType="separate"/>
      </w:r>
      <w:r>
        <w:t>426</w:t>
      </w:r>
      <w:r>
        <w:fldChar w:fldCharType="end"/>
      </w:r>
      <w:r>
        <w:fldChar w:fldCharType="end"/>
      </w:r>
    </w:p>
    <w:p>
      <w:pPr>
        <w:pStyle w:val="15"/>
        <w:tabs>
          <w:tab w:val="right" w:leader="dot" w:pos="10466"/>
        </w:tabs>
      </w:pPr>
      <w:r>
        <w:fldChar w:fldCharType="begin"/>
      </w:r>
      <w:r>
        <w:instrText xml:space="preserve"> HYPERLINK \l _Toc1128341283 </w:instrText>
      </w:r>
      <w:r>
        <w:fldChar w:fldCharType="separate"/>
      </w:r>
      <w:r>
        <w:rPr>
          <w:lang w:val="en-US" w:eastAsia="zh-CN"/>
        </w:rPr>
        <w:t>90、</w:t>
      </w:r>
      <w:r>
        <w:rPr>
          <w:rFonts w:hint="default" w:ascii="Arial" w:hAnsi="Arial" w:eastAsia="宋体" w:cs="Arial"/>
          <w:i w:val="0"/>
          <w:caps w:val="0"/>
          <w:spacing w:val="0"/>
          <w:szCs w:val="24"/>
          <w:shd w:val="clear" w:fill="FFFFFF"/>
        </w:rPr>
        <w:t>《为社会办医留发展空间而严控公立医院的做法，应当谨慎》</w:t>
      </w:r>
      <w:r>
        <w:tab/>
      </w:r>
      <w:r>
        <w:fldChar w:fldCharType="begin"/>
      </w:r>
      <w:r>
        <w:instrText xml:space="preserve"> PAGEREF _Toc1128341283 </w:instrText>
      </w:r>
      <w:r>
        <w:fldChar w:fldCharType="separate"/>
      </w:r>
      <w:r>
        <w:t>428</w:t>
      </w:r>
      <w:r>
        <w:fldChar w:fldCharType="end"/>
      </w:r>
      <w:r>
        <w:fldChar w:fldCharType="end"/>
      </w:r>
    </w:p>
    <w:p>
      <w:pPr>
        <w:pStyle w:val="12"/>
        <w:tabs>
          <w:tab w:val="right" w:leader="dot" w:pos="10466"/>
        </w:tabs>
      </w:pPr>
      <w:r>
        <w:fldChar w:fldCharType="begin"/>
      </w:r>
      <w:r>
        <w:instrText xml:space="preserve"> HYPERLINK \l _Toc2024452122 </w:instrText>
      </w:r>
      <w:r>
        <w:fldChar w:fldCharType="separate"/>
      </w:r>
      <w:r>
        <w:rPr>
          <w:rFonts w:hint="default"/>
        </w:rPr>
        <w:t>【面向未来】</w:t>
      </w:r>
      <w:r>
        <w:tab/>
      </w:r>
      <w:r>
        <w:fldChar w:fldCharType="begin"/>
      </w:r>
      <w:r>
        <w:instrText xml:space="preserve"> PAGEREF _Toc2024452122 </w:instrText>
      </w:r>
      <w:r>
        <w:fldChar w:fldCharType="separate"/>
      </w:r>
      <w:r>
        <w:t>430</w:t>
      </w:r>
      <w:r>
        <w:fldChar w:fldCharType="end"/>
      </w:r>
      <w:r>
        <w:fldChar w:fldCharType="end"/>
      </w:r>
    </w:p>
    <w:p>
      <w:pPr>
        <w:pStyle w:val="15"/>
        <w:tabs>
          <w:tab w:val="right" w:leader="dot" w:pos="10466"/>
        </w:tabs>
      </w:pPr>
      <w:r>
        <w:fldChar w:fldCharType="begin"/>
      </w:r>
      <w:r>
        <w:instrText xml:space="preserve"> HYPERLINK \l _Toc3183566 </w:instrText>
      </w:r>
      <w:r>
        <w:fldChar w:fldCharType="separate"/>
      </w:r>
      <w:r>
        <w:rPr>
          <w:rFonts w:hint="default"/>
        </w:rPr>
        <w:t>91、</w:t>
      </w:r>
      <w:r>
        <w:rPr>
          <w:rFonts w:hint="default" w:ascii="Arial" w:hAnsi="Arial" w:cs="Arial"/>
          <w:i w:val="0"/>
          <w:caps w:val="0"/>
          <w:spacing w:val="0"/>
          <w:szCs w:val="24"/>
        </w:rPr>
        <w:t>《一切历史都是当代史：毛泽东在后世的地位会越来越高》</w:t>
      </w:r>
      <w:r>
        <w:tab/>
      </w:r>
      <w:r>
        <w:fldChar w:fldCharType="begin"/>
      </w:r>
      <w:r>
        <w:instrText xml:space="preserve"> PAGEREF _Toc3183566 </w:instrText>
      </w:r>
      <w:r>
        <w:fldChar w:fldCharType="separate"/>
      </w:r>
      <w:r>
        <w:t>430</w:t>
      </w:r>
      <w:r>
        <w:fldChar w:fldCharType="end"/>
      </w:r>
      <w:r>
        <w:fldChar w:fldCharType="end"/>
      </w:r>
    </w:p>
    <w:p>
      <w:pPr>
        <w:pStyle w:val="15"/>
        <w:tabs>
          <w:tab w:val="right" w:leader="dot" w:pos="10466"/>
        </w:tabs>
      </w:pPr>
      <w:r>
        <w:fldChar w:fldCharType="begin"/>
      </w:r>
      <w:r>
        <w:instrText xml:space="preserve"> HYPERLINK \l _Toc1790594397 </w:instrText>
      </w:r>
      <w:r>
        <w:fldChar w:fldCharType="separate"/>
      </w:r>
      <w:r>
        <w:rPr>
          <w:lang w:val="en-US" w:eastAsia="zh-CN"/>
        </w:rPr>
        <w:t>92、</w:t>
      </w:r>
      <w:r>
        <w:rPr>
          <w:rFonts w:hint="default" w:ascii="Arial" w:hAnsi="Arial" w:eastAsia="宋体" w:cs="Arial"/>
          <w:i w:val="0"/>
          <w:caps w:val="0"/>
          <w:spacing w:val="0"/>
          <w:szCs w:val="24"/>
          <w:shd w:val="clear" w:fill="FFFFFF"/>
        </w:rPr>
        <w:t>《立贴为证，15年内，中国就会获得诺贝尔自然科学奖》</w:t>
      </w:r>
      <w:r>
        <w:tab/>
      </w:r>
      <w:r>
        <w:fldChar w:fldCharType="begin"/>
      </w:r>
      <w:r>
        <w:instrText xml:space="preserve"> PAGEREF _Toc1790594397 </w:instrText>
      </w:r>
      <w:r>
        <w:fldChar w:fldCharType="separate"/>
      </w:r>
      <w:r>
        <w:t>432</w:t>
      </w:r>
      <w:r>
        <w:fldChar w:fldCharType="end"/>
      </w:r>
      <w:r>
        <w:fldChar w:fldCharType="end"/>
      </w:r>
    </w:p>
    <w:p>
      <w:pPr>
        <w:pStyle w:val="15"/>
        <w:tabs>
          <w:tab w:val="right" w:leader="dot" w:pos="10466"/>
        </w:tabs>
      </w:pPr>
      <w:r>
        <w:fldChar w:fldCharType="begin"/>
      </w:r>
      <w:r>
        <w:instrText xml:space="preserve"> HYPERLINK \l _Toc2012138233 </w:instrText>
      </w:r>
      <w:r>
        <w:fldChar w:fldCharType="separate"/>
      </w:r>
      <w:r>
        <w:rPr>
          <w:lang w:val="en-US" w:eastAsia="zh-CN"/>
        </w:rPr>
        <w:t>93、</w:t>
      </w:r>
      <w:r>
        <w:rPr>
          <w:rFonts w:hint="default" w:ascii="Arial" w:hAnsi="Arial" w:eastAsia="宋体" w:cs="Arial"/>
          <w:i w:val="0"/>
          <w:caps w:val="0"/>
          <w:spacing w:val="0"/>
          <w:szCs w:val="24"/>
          <w:shd w:val="clear" w:fill="FFFFFF"/>
        </w:rPr>
        <w:t>《预测：如果越南真的加入TPP，很可能下场是被西方颜色革命》</w:t>
      </w:r>
      <w:r>
        <w:tab/>
      </w:r>
      <w:r>
        <w:fldChar w:fldCharType="begin"/>
      </w:r>
      <w:r>
        <w:instrText xml:space="preserve"> PAGEREF _Toc2012138233 </w:instrText>
      </w:r>
      <w:r>
        <w:fldChar w:fldCharType="separate"/>
      </w:r>
      <w:r>
        <w:t>433</w:t>
      </w:r>
      <w:r>
        <w:fldChar w:fldCharType="end"/>
      </w:r>
      <w:r>
        <w:fldChar w:fldCharType="end"/>
      </w:r>
    </w:p>
    <w:p>
      <w:pPr>
        <w:pStyle w:val="15"/>
        <w:tabs>
          <w:tab w:val="right" w:leader="dot" w:pos="10466"/>
        </w:tabs>
      </w:pPr>
      <w:r>
        <w:fldChar w:fldCharType="begin"/>
      </w:r>
      <w:r>
        <w:instrText xml:space="preserve"> HYPERLINK \l _Toc653844148 </w:instrText>
      </w:r>
      <w:r>
        <w:fldChar w:fldCharType="separate"/>
      </w:r>
      <w:r>
        <w:rPr>
          <w:lang w:val="en-US" w:eastAsia="zh-CN"/>
        </w:rPr>
        <w:t>94、</w:t>
      </w:r>
      <w:r>
        <w:rPr>
          <w:rFonts w:hint="default" w:ascii="Arial" w:hAnsi="Arial" w:eastAsia="宋体" w:cs="Arial"/>
          <w:i w:val="0"/>
          <w:caps w:val="0"/>
          <w:spacing w:val="0"/>
          <w:szCs w:val="24"/>
          <w:shd w:val="clear" w:fill="FFFFFF"/>
        </w:rPr>
        <w:t>《预测公知精英未来在中国人获诺贝尔奖方面的喷法》</w:t>
      </w:r>
      <w:r>
        <w:tab/>
      </w:r>
      <w:r>
        <w:fldChar w:fldCharType="begin"/>
      </w:r>
      <w:r>
        <w:instrText xml:space="preserve"> PAGEREF _Toc653844148 </w:instrText>
      </w:r>
      <w:r>
        <w:fldChar w:fldCharType="separate"/>
      </w:r>
      <w:r>
        <w:t>435</w:t>
      </w:r>
      <w:r>
        <w:fldChar w:fldCharType="end"/>
      </w:r>
      <w:r>
        <w:fldChar w:fldCharType="end"/>
      </w:r>
    </w:p>
    <w:p>
      <w:pPr>
        <w:pStyle w:val="15"/>
        <w:tabs>
          <w:tab w:val="right" w:leader="dot" w:pos="10466"/>
        </w:tabs>
      </w:pPr>
      <w:r>
        <w:fldChar w:fldCharType="begin"/>
      </w:r>
      <w:r>
        <w:instrText xml:space="preserve"> HYPERLINK \l _Toc1234077393 </w:instrText>
      </w:r>
      <w:r>
        <w:fldChar w:fldCharType="separate"/>
      </w:r>
      <w:r>
        <w:rPr>
          <w:lang w:val="en-US" w:eastAsia="zh-CN"/>
        </w:rPr>
        <w:t>95、</w:t>
      </w:r>
      <w:r>
        <w:rPr>
          <w:rFonts w:hint="default" w:ascii="Arial" w:hAnsi="Arial" w:eastAsia="宋体" w:cs="Arial"/>
          <w:i w:val="0"/>
          <w:caps w:val="0"/>
          <w:spacing w:val="0"/>
          <w:szCs w:val="24"/>
          <w:shd w:val="clear" w:fill="FFFFFF"/>
        </w:rPr>
        <w:t>《你最担心下一代人会对哪些我们熟知的东西一无所知？》</w:t>
      </w:r>
      <w:r>
        <w:tab/>
      </w:r>
      <w:r>
        <w:fldChar w:fldCharType="begin"/>
      </w:r>
      <w:r>
        <w:instrText xml:space="preserve"> PAGEREF _Toc1234077393 </w:instrText>
      </w:r>
      <w:r>
        <w:fldChar w:fldCharType="separate"/>
      </w:r>
      <w:r>
        <w:t>436</w:t>
      </w:r>
      <w:r>
        <w:fldChar w:fldCharType="end"/>
      </w:r>
      <w:r>
        <w:fldChar w:fldCharType="end"/>
      </w:r>
    </w:p>
    <w:p>
      <w:pPr>
        <w:pStyle w:val="15"/>
        <w:tabs>
          <w:tab w:val="right" w:leader="dot" w:pos="10466"/>
        </w:tabs>
      </w:pPr>
      <w:r>
        <w:fldChar w:fldCharType="begin"/>
      </w:r>
      <w:r>
        <w:instrText xml:space="preserve"> HYPERLINK \l _Toc1740966919 </w:instrText>
      </w:r>
      <w:r>
        <w:fldChar w:fldCharType="separate"/>
      </w:r>
      <w:r>
        <w:rPr>
          <w:lang w:val="en-US" w:eastAsia="zh-CN"/>
        </w:rPr>
        <w:t>96、</w:t>
      </w:r>
      <w:r>
        <w:rPr>
          <w:rFonts w:hint="default" w:ascii="Arial" w:hAnsi="Arial" w:eastAsia="宋体" w:cs="Arial"/>
          <w:i w:val="0"/>
          <w:caps w:val="0"/>
          <w:spacing w:val="0"/>
          <w:szCs w:val="24"/>
          <w:shd w:val="clear" w:fill="FFFFFF"/>
        </w:rPr>
        <w:t>《未来的中国会大规模地出现类似「平成废物」、「天然优越」之类的人吗？如何避免？》</w:t>
      </w:r>
      <w:r>
        <w:tab/>
      </w:r>
      <w:r>
        <w:fldChar w:fldCharType="begin"/>
      </w:r>
      <w:r>
        <w:instrText xml:space="preserve"> PAGEREF _Toc1740966919 </w:instrText>
      </w:r>
      <w:r>
        <w:fldChar w:fldCharType="separate"/>
      </w:r>
      <w:r>
        <w:t>437</w:t>
      </w:r>
      <w:r>
        <w:fldChar w:fldCharType="end"/>
      </w:r>
      <w:r>
        <w:fldChar w:fldCharType="end"/>
      </w:r>
    </w:p>
    <w:p>
      <w:pPr>
        <w:pStyle w:val="15"/>
        <w:tabs>
          <w:tab w:val="right" w:leader="dot" w:pos="10466"/>
        </w:tabs>
      </w:pPr>
      <w:r>
        <w:fldChar w:fldCharType="begin"/>
      </w:r>
      <w:r>
        <w:instrText xml:space="preserve"> HYPERLINK \l _Toc468813420 </w:instrText>
      </w:r>
      <w:r>
        <w:fldChar w:fldCharType="separate"/>
      </w:r>
      <w:r>
        <w:rPr>
          <w:lang w:val="en-US" w:eastAsia="zh-CN"/>
        </w:rPr>
        <w:t>97、</w:t>
      </w:r>
      <w:r>
        <w:rPr>
          <w:rFonts w:hint="default" w:ascii="Arial" w:hAnsi="Arial" w:eastAsia="宋体" w:cs="Arial"/>
          <w:i w:val="0"/>
          <w:caps w:val="0"/>
          <w:spacing w:val="0"/>
          <w:szCs w:val="24"/>
          <w:shd w:val="clear" w:fill="FFFFFF"/>
        </w:rPr>
        <w:t>《我们什么时候能走出社会主义初级阶段？》</w:t>
      </w:r>
      <w:r>
        <w:tab/>
      </w:r>
      <w:r>
        <w:fldChar w:fldCharType="begin"/>
      </w:r>
      <w:r>
        <w:instrText xml:space="preserve"> PAGEREF _Toc468813420 </w:instrText>
      </w:r>
      <w:r>
        <w:fldChar w:fldCharType="separate"/>
      </w:r>
      <w:r>
        <w:t>439</w:t>
      </w:r>
      <w:r>
        <w:fldChar w:fldCharType="end"/>
      </w:r>
      <w:r>
        <w:fldChar w:fldCharType="end"/>
      </w:r>
    </w:p>
    <w:p>
      <w:pPr>
        <w:pStyle w:val="15"/>
        <w:tabs>
          <w:tab w:val="right" w:leader="dot" w:pos="10466"/>
        </w:tabs>
      </w:pPr>
      <w:r>
        <w:fldChar w:fldCharType="begin"/>
      </w:r>
      <w:r>
        <w:instrText xml:space="preserve"> HYPERLINK \l _Toc1866502425 </w:instrText>
      </w:r>
      <w:r>
        <w:fldChar w:fldCharType="separate"/>
      </w:r>
      <w:r>
        <w:rPr>
          <w:lang w:val="en-US" w:eastAsia="zh-CN"/>
        </w:rPr>
        <w:t>98、</w:t>
      </w:r>
      <w:r>
        <w:rPr>
          <w:rFonts w:hint="default" w:ascii="Arial" w:hAnsi="Arial" w:eastAsia="宋体" w:cs="Arial"/>
          <w:i w:val="0"/>
          <w:caps w:val="0"/>
          <w:spacing w:val="0"/>
          <w:szCs w:val="24"/>
          <w:shd w:val="clear" w:fill="FFFFFF"/>
        </w:rPr>
        <w:t>《中国和日本怎样才能消弭百年来的宿怨？》</w:t>
      </w:r>
      <w:r>
        <w:tab/>
      </w:r>
      <w:r>
        <w:fldChar w:fldCharType="begin"/>
      </w:r>
      <w:r>
        <w:instrText xml:space="preserve"> PAGEREF _Toc1866502425 </w:instrText>
      </w:r>
      <w:r>
        <w:fldChar w:fldCharType="separate"/>
      </w:r>
      <w:r>
        <w:t>443</w:t>
      </w:r>
      <w:r>
        <w:fldChar w:fldCharType="end"/>
      </w:r>
      <w:r>
        <w:fldChar w:fldCharType="end"/>
      </w:r>
    </w:p>
    <w:p>
      <w:pPr>
        <w:pStyle w:val="15"/>
        <w:tabs>
          <w:tab w:val="right" w:leader="dot" w:pos="10466"/>
        </w:tabs>
      </w:pPr>
      <w:r>
        <w:fldChar w:fldCharType="begin"/>
      </w:r>
      <w:r>
        <w:instrText xml:space="preserve"> HYPERLINK \l _Toc1152220396 </w:instrText>
      </w:r>
      <w:r>
        <w:fldChar w:fldCharType="separate"/>
      </w:r>
      <w:r>
        <w:rPr>
          <w:lang w:val="en-US" w:eastAsia="zh-CN"/>
        </w:rPr>
        <w:t>99、</w:t>
      </w:r>
      <w:r>
        <w:rPr>
          <w:rFonts w:hint="default" w:ascii="Arial" w:hAnsi="Arial" w:eastAsia="宋体" w:cs="Arial"/>
          <w:i w:val="0"/>
          <w:caps w:val="0"/>
          <w:spacing w:val="0"/>
          <w:szCs w:val="24"/>
          <w:shd w:val="clear" w:fill="FFFFFF"/>
        </w:rPr>
        <w:t>《如何看待中国未来百年国运及面临的挑战》</w:t>
      </w:r>
      <w:r>
        <w:tab/>
      </w:r>
      <w:r>
        <w:fldChar w:fldCharType="begin"/>
      </w:r>
      <w:r>
        <w:instrText xml:space="preserve"> PAGEREF _Toc1152220396 </w:instrText>
      </w:r>
      <w:r>
        <w:fldChar w:fldCharType="separate"/>
      </w:r>
      <w:r>
        <w:t>445</w:t>
      </w:r>
      <w:r>
        <w:fldChar w:fldCharType="end"/>
      </w:r>
      <w:r>
        <w:fldChar w:fldCharType="end"/>
      </w:r>
    </w:p>
    <w:p>
      <w:pPr>
        <w:pStyle w:val="8"/>
        <w:tabs>
          <w:tab w:val="right" w:leader="dot" w:pos="10466"/>
        </w:tabs>
      </w:pPr>
      <w:r>
        <w:fldChar w:fldCharType="begin"/>
      </w:r>
      <w:r>
        <w:instrText xml:space="preserve"> HYPERLINK \l _Toc466990669 </w:instrText>
      </w:r>
      <w:r>
        <w:fldChar w:fldCharType="separate"/>
      </w:r>
      <w:r>
        <w:rPr>
          <w:rFonts w:hint="eastAsia"/>
        </w:rPr>
        <w:t>1、人口问题</w:t>
      </w:r>
      <w:r>
        <w:tab/>
      </w:r>
      <w:r>
        <w:fldChar w:fldCharType="begin"/>
      </w:r>
      <w:r>
        <w:instrText xml:space="preserve"> PAGEREF _Toc466990669 </w:instrText>
      </w:r>
      <w:r>
        <w:fldChar w:fldCharType="separate"/>
      </w:r>
      <w:r>
        <w:t>445</w:t>
      </w:r>
      <w:r>
        <w:fldChar w:fldCharType="end"/>
      </w:r>
      <w:r>
        <w:fldChar w:fldCharType="end"/>
      </w:r>
    </w:p>
    <w:p>
      <w:pPr>
        <w:pStyle w:val="8"/>
        <w:tabs>
          <w:tab w:val="right" w:leader="dot" w:pos="10466"/>
        </w:tabs>
      </w:pPr>
      <w:r>
        <w:fldChar w:fldCharType="begin"/>
      </w:r>
      <w:r>
        <w:instrText xml:space="preserve"> HYPERLINK \l _Toc1055077652 </w:instrText>
      </w:r>
      <w:r>
        <w:fldChar w:fldCharType="separate"/>
      </w:r>
      <w:r>
        <w:rPr>
          <w:rFonts w:hint="eastAsia"/>
        </w:rPr>
        <w:t>2、宗教问题</w:t>
      </w:r>
      <w:r>
        <w:tab/>
      </w:r>
      <w:r>
        <w:fldChar w:fldCharType="begin"/>
      </w:r>
      <w:r>
        <w:instrText xml:space="preserve"> PAGEREF _Toc1055077652 </w:instrText>
      </w:r>
      <w:r>
        <w:fldChar w:fldCharType="separate"/>
      </w:r>
      <w:r>
        <w:t>449</w:t>
      </w:r>
      <w:r>
        <w:fldChar w:fldCharType="end"/>
      </w:r>
      <w:r>
        <w:fldChar w:fldCharType="end"/>
      </w:r>
    </w:p>
    <w:p>
      <w:pPr>
        <w:pStyle w:val="8"/>
        <w:tabs>
          <w:tab w:val="right" w:leader="dot" w:pos="10466"/>
        </w:tabs>
      </w:pPr>
      <w:r>
        <w:fldChar w:fldCharType="begin"/>
      </w:r>
      <w:r>
        <w:instrText xml:space="preserve"> HYPERLINK \l _Toc27765419 </w:instrText>
      </w:r>
      <w:r>
        <w:fldChar w:fldCharType="separate"/>
      </w:r>
      <w:r>
        <w:rPr>
          <w:rFonts w:hint="eastAsia"/>
        </w:rPr>
        <w:t>3、第四次科技革命的问题</w:t>
      </w:r>
      <w:r>
        <w:tab/>
      </w:r>
      <w:r>
        <w:fldChar w:fldCharType="begin"/>
      </w:r>
      <w:r>
        <w:instrText xml:space="preserve"> PAGEREF _Toc27765419 </w:instrText>
      </w:r>
      <w:r>
        <w:fldChar w:fldCharType="separate"/>
      </w:r>
      <w:r>
        <w:t>450</w:t>
      </w:r>
      <w:r>
        <w:fldChar w:fldCharType="end"/>
      </w:r>
      <w:r>
        <w:fldChar w:fldCharType="end"/>
      </w:r>
    </w:p>
    <w:p>
      <w:pPr>
        <w:pStyle w:val="8"/>
        <w:tabs>
          <w:tab w:val="right" w:leader="dot" w:pos="10466"/>
        </w:tabs>
      </w:pPr>
      <w:r>
        <w:fldChar w:fldCharType="begin"/>
      </w:r>
      <w:r>
        <w:instrText xml:space="preserve"> HYPERLINK \l _Toc1833330271 </w:instrText>
      </w:r>
      <w:r>
        <w:fldChar w:fldCharType="separate"/>
      </w:r>
      <w:r>
        <w:rPr>
          <w:rFonts w:hint="eastAsia"/>
        </w:rPr>
        <w:t>4、印度问题</w:t>
      </w:r>
      <w:r>
        <w:tab/>
      </w:r>
      <w:r>
        <w:fldChar w:fldCharType="begin"/>
      </w:r>
      <w:r>
        <w:instrText xml:space="preserve"> PAGEREF _Toc1833330271 </w:instrText>
      </w:r>
      <w:r>
        <w:fldChar w:fldCharType="separate"/>
      </w:r>
      <w:r>
        <w:t>451</w:t>
      </w:r>
      <w:r>
        <w:fldChar w:fldCharType="end"/>
      </w:r>
      <w:r>
        <w:fldChar w:fldCharType="end"/>
      </w:r>
    </w:p>
    <w:p>
      <w:pPr>
        <w:pStyle w:val="8"/>
        <w:tabs>
          <w:tab w:val="right" w:leader="dot" w:pos="10466"/>
        </w:tabs>
      </w:pPr>
      <w:r>
        <w:fldChar w:fldCharType="begin"/>
      </w:r>
      <w:r>
        <w:instrText xml:space="preserve"> HYPERLINK \l _Toc1804790511 </w:instrText>
      </w:r>
      <w:r>
        <w:fldChar w:fldCharType="separate"/>
      </w:r>
      <w:r>
        <w:rPr>
          <w:rFonts w:hint="eastAsia"/>
        </w:rPr>
        <w:t>5、国内制度建设</w:t>
      </w:r>
      <w:r>
        <w:tab/>
      </w:r>
      <w:r>
        <w:fldChar w:fldCharType="begin"/>
      </w:r>
      <w:r>
        <w:instrText xml:space="preserve"> PAGEREF _Toc1804790511 </w:instrText>
      </w:r>
      <w:r>
        <w:fldChar w:fldCharType="separate"/>
      </w:r>
      <w:r>
        <w:t>454</w:t>
      </w:r>
      <w:r>
        <w:fldChar w:fldCharType="end"/>
      </w:r>
      <w:r>
        <w:fldChar w:fldCharType="end"/>
      </w:r>
    </w:p>
    <w:p>
      <w:pPr>
        <w:pStyle w:val="15"/>
        <w:tabs>
          <w:tab w:val="right" w:leader="dot" w:pos="10466"/>
        </w:tabs>
      </w:pPr>
      <w:r>
        <w:fldChar w:fldCharType="begin"/>
      </w:r>
      <w:r>
        <w:instrText xml:space="preserve"> HYPERLINK \l _Toc1903251270 </w:instrText>
      </w:r>
      <w:r>
        <w:fldChar w:fldCharType="separate"/>
      </w:r>
      <w:r>
        <w:rPr>
          <w:lang w:val="en-US" w:eastAsia="zh-CN"/>
        </w:rPr>
        <w:t>100、</w:t>
      </w:r>
      <w:r>
        <w:rPr>
          <w:rFonts w:hint="default" w:ascii="Arial" w:hAnsi="Arial" w:eastAsia="宋体" w:cs="Arial"/>
          <w:i w:val="0"/>
          <w:caps w:val="0"/>
          <w:spacing w:val="0"/>
          <w:szCs w:val="24"/>
          <w:shd w:val="clear" w:fill="FFFFFF"/>
        </w:rPr>
        <w:t>《当我们成为了历史以后，未来会怎样评价我们？》</w:t>
      </w:r>
      <w:r>
        <w:tab/>
      </w:r>
      <w:r>
        <w:fldChar w:fldCharType="begin"/>
      </w:r>
      <w:r>
        <w:instrText xml:space="preserve"> PAGEREF _Toc1903251270 </w:instrText>
      </w:r>
      <w:r>
        <w:fldChar w:fldCharType="separate"/>
      </w:r>
      <w:r>
        <w:t>456</w:t>
      </w:r>
      <w:r>
        <w:fldChar w:fldCharType="end"/>
      </w:r>
      <w:r>
        <w:fldChar w:fldCharType="end"/>
      </w:r>
    </w:p>
    <w:p>
      <w:pPr>
        <w:pStyle w:val="15"/>
        <w:tabs>
          <w:tab w:val="right" w:leader="dot" w:pos="10466"/>
        </w:tabs>
      </w:pPr>
      <w:r>
        <w:fldChar w:fldCharType="begin"/>
      </w:r>
      <w:r>
        <w:instrText xml:space="preserve"> HYPERLINK \l _Toc1395963832 </w:instrText>
      </w:r>
      <w:r>
        <w:fldChar w:fldCharType="separate"/>
      </w:r>
      <w:r>
        <w:rPr>
          <w:lang w:val="en-US" w:eastAsia="zh-CN"/>
        </w:rPr>
        <w:t>101、</w:t>
      </w:r>
      <w:r>
        <w:rPr>
          <w:rFonts w:hint="default" w:ascii="Arial" w:hAnsi="Arial" w:eastAsia="宋体" w:cs="Arial"/>
          <w:i w:val="0"/>
          <w:caps w:val="0"/>
          <w:spacing w:val="0"/>
          <w:szCs w:val="24"/>
          <w:shd w:val="clear" w:fill="FFFFFF"/>
        </w:rPr>
        <w:t>《什么时候西方世界和印度的矛盾会激化？》</w:t>
      </w:r>
      <w:r>
        <w:tab/>
      </w:r>
      <w:r>
        <w:fldChar w:fldCharType="begin"/>
      </w:r>
      <w:r>
        <w:instrText xml:space="preserve"> PAGEREF _Toc1395963832 </w:instrText>
      </w:r>
      <w:r>
        <w:fldChar w:fldCharType="separate"/>
      </w:r>
      <w:r>
        <w:t>458</w:t>
      </w:r>
      <w:r>
        <w:fldChar w:fldCharType="end"/>
      </w:r>
      <w:r>
        <w:fldChar w:fldCharType="end"/>
      </w:r>
    </w:p>
    <w:p>
      <w:pPr>
        <w:pStyle w:val="12"/>
        <w:tabs>
          <w:tab w:val="right" w:leader="dot" w:pos="10466"/>
        </w:tabs>
      </w:pPr>
      <w:r>
        <w:fldChar w:fldCharType="begin"/>
      </w:r>
      <w:r>
        <w:instrText xml:space="preserve"> HYPERLINK \l _Toc525733210 </w:instrText>
      </w:r>
      <w:r>
        <w:fldChar w:fldCharType="separate"/>
      </w:r>
      <w:r>
        <w:rPr>
          <w:rFonts w:hint="default"/>
        </w:rPr>
        <w:t>【一本正经的胡说八道+脑洞大开】</w:t>
      </w:r>
      <w:r>
        <w:tab/>
      </w:r>
      <w:r>
        <w:fldChar w:fldCharType="begin"/>
      </w:r>
      <w:r>
        <w:instrText xml:space="preserve"> PAGEREF _Toc525733210 </w:instrText>
      </w:r>
      <w:r>
        <w:fldChar w:fldCharType="separate"/>
      </w:r>
      <w:r>
        <w:t>459</w:t>
      </w:r>
      <w:r>
        <w:fldChar w:fldCharType="end"/>
      </w:r>
      <w:r>
        <w:fldChar w:fldCharType="end"/>
      </w:r>
    </w:p>
    <w:p>
      <w:pPr>
        <w:pStyle w:val="15"/>
        <w:tabs>
          <w:tab w:val="right" w:leader="dot" w:pos="10466"/>
        </w:tabs>
      </w:pPr>
      <w:r>
        <w:fldChar w:fldCharType="begin"/>
      </w:r>
      <w:r>
        <w:instrText xml:space="preserve"> HYPERLINK \l _Toc1017544327 </w:instrText>
      </w:r>
      <w:r>
        <w:fldChar w:fldCharType="separate"/>
      </w:r>
      <w:r>
        <w:rPr>
          <w:rFonts w:hint="default"/>
        </w:rPr>
        <w:t>102、</w:t>
      </w:r>
      <w:r>
        <w:rPr>
          <w:rFonts w:hint="default" w:ascii="Arial" w:hAnsi="Arial" w:cs="Arial"/>
          <w:i w:val="0"/>
          <w:caps w:val="0"/>
          <w:spacing w:val="0"/>
          <w:szCs w:val="24"/>
        </w:rPr>
        <w:t>《曹长青同志简历》</w:t>
      </w:r>
      <w:r>
        <w:tab/>
      </w:r>
      <w:r>
        <w:fldChar w:fldCharType="begin"/>
      </w:r>
      <w:r>
        <w:instrText xml:space="preserve"> PAGEREF _Toc1017544327 </w:instrText>
      </w:r>
      <w:r>
        <w:fldChar w:fldCharType="separate"/>
      </w:r>
      <w:r>
        <w:t>459</w:t>
      </w:r>
      <w:r>
        <w:fldChar w:fldCharType="end"/>
      </w:r>
      <w:r>
        <w:fldChar w:fldCharType="end"/>
      </w:r>
    </w:p>
    <w:p>
      <w:pPr>
        <w:pStyle w:val="15"/>
        <w:tabs>
          <w:tab w:val="right" w:leader="dot" w:pos="10466"/>
        </w:tabs>
      </w:pPr>
      <w:r>
        <w:fldChar w:fldCharType="begin"/>
      </w:r>
      <w:r>
        <w:instrText xml:space="preserve"> HYPERLINK \l _Toc164466225 </w:instrText>
      </w:r>
      <w:r>
        <w:fldChar w:fldCharType="separate"/>
      </w:r>
      <w:r>
        <w:rPr>
          <w:lang w:val="en-US" w:eastAsia="zh-CN"/>
        </w:rPr>
        <w:t>104、</w:t>
      </w:r>
      <w:r>
        <w:rPr>
          <w:rFonts w:hint="default" w:ascii="Arial" w:hAnsi="Arial" w:eastAsia="宋体" w:cs="Arial"/>
          <w:i w:val="0"/>
          <w:caps w:val="0"/>
          <w:spacing w:val="0"/>
          <w:szCs w:val="24"/>
          <w:shd w:val="clear" w:fill="FFFFFF"/>
        </w:rPr>
        <w:t>《战略忽悠职业资格考试培训班讲课记录》</w:t>
      </w:r>
      <w:r>
        <w:tab/>
      </w:r>
      <w:r>
        <w:fldChar w:fldCharType="begin"/>
      </w:r>
      <w:r>
        <w:instrText xml:space="preserve"> PAGEREF _Toc164466225 </w:instrText>
      </w:r>
      <w:r>
        <w:fldChar w:fldCharType="separate"/>
      </w:r>
      <w:r>
        <w:t>462</w:t>
      </w:r>
      <w:r>
        <w:fldChar w:fldCharType="end"/>
      </w:r>
      <w:r>
        <w:fldChar w:fldCharType="end"/>
      </w:r>
    </w:p>
    <w:p>
      <w:pPr>
        <w:pStyle w:val="15"/>
        <w:tabs>
          <w:tab w:val="right" w:leader="dot" w:pos="10466"/>
        </w:tabs>
      </w:pPr>
      <w:r>
        <w:fldChar w:fldCharType="begin"/>
      </w:r>
      <w:r>
        <w:instrText xml:space="preserve"> HYPERLINK \l _Toc661534073 </w:instrText>
      </w:r>
      <w:r>
        <w:fldChar w:fldCharType="separate"/>
      </w:r>
      <w:r>
        <w:rPr>
          <w:lang w:val="en-US" w:eastAsia="zh-CN"/>
        </w:rPr>
        <w:t>105、</w:t>
      </w:r>
      <w:r>
        <w:rPr>
          <w:rFonts w:hint="default" w:ascii="Arial" w:hAnsi="Arial" w:eastAsia="宋体" w:cs="Arial"/>
          <w:i w:val="0"/>
          <w:caps w:val="0"/>
          <w:spacing w:val="0"/>
          <w:szCs w:val="24"/>
          <w:shd w:val="clear" w:fill="FFFFFF"/>
        </w:rPr>
        <w:t>《如果1949年国民党胜利了，今天的中国会是什么样子？（2016版）》</w:t>
      </w:r>
      <w:r>
        <w:tab/>
      </w:r>
      <w:r>
        <w:fldChar w:fldCharType="begin"/>
      </w:r>
      <w:r>
        <w:instrText xml:space="preserve"> PAGEREF _Toc661534073 </w:instrText>
      </w:r>
      <w:r>
        <w:fldChar w:fldCharType="separate"/>
      </w:r>
      <w:r>
        <w:t>467</w:t>
      </w:r>
      <w:r>
        <w:fldChar w:fldCharType="end"/>
      </w:r>
      <w:r>
        <w:fldChar w:fldCharType="end"/>
      </w:r>
    </w:p>
    <w:p>
      <w:pPr>
        <w:pStyle w:val="15"/>
        <w:tabs>
          <w:tab w:val="right" w:leader="dot" w:pos="10466"/>
        </w:tabs>
      </w:pPr>
      <w:r>
        <w:fldChar w:fldCharType="begin"/>
      </w:r>
      <w:r>
        <w:instrText xml:space="preserve"> HYPERLINK \l _Toc1738787179 </w:instrText>
      </w:r>
      <w:r>
        <w:fldChar w:fldCharType="separate"/>
      </w:r>
      <w:r>
        <w:rPr>
          <w:rFonts w:hint="default"/>
        </w:rPr>
        <w:t>106、</w:t>
      </w:r>
      <w:r>
        <w:rPr>
          <w:rFonts w:hint="default" w:ascii="Arial" w:hAnsi="Arial" w:cs="Arial"/>
          <w:i w:val="0"/>
          <w:caps w:val="0"/>
          <w:spacing w:val="0"/>
          <w:szCs w:val="24"/>
        </w:rPr>
        <w:t>《如果1949年国民党胜利了，今天的中国会是什么样子？（2019版）》</w:t>
      </w:r>
      <w:r>
        <w:tab/>
      </w:r>
      <w:r>
        <w:fldChar w:fldCharType="begin"/>
      </w:r>
      <w:r>
        <w:instrText xml:space="preserve"> PAGEREF _Toc1738787179 </w:instrText>
      </w:r>
      <w:r>
        <w:fldChar w:fldCharType="separate"/>
      </w:r>
      <w:r>
        <w:t>469</w:t>
      </w:r>
      <w:r>
        <w:fldChar w:fldCharType="end"/>
      </w:r>
      <w:r>
        <w:fldChar w:fldCharType="end"/>
      </w:r>
    </w:p>
    <w:p>
      <w:pPr>
        <w:pStyle w:val="15"/>
        <w:tabs>
          <w:tab w:val="right" w:leader="dot" w:pos="10466"/>
        </w:tabs>
      </w:pPr>
      <w:r>
        <w:fldChar w:fldCharType="begin"/>
      </w:r>
      <w:r>
        <w:instrText xml:space="preserve"> HYPERLINK \l _Toc1994782215 </w:instrText>
      </w:r>
      <w:r>
        <w:fldChar w:fldCharType="separate"/>
      </w:r>
      <w:r>
        <w:rPr>
          <w:lang w:val="en-US" w:eastAsia="zh-CN"/>
        </w:rPr>
        <w:t>107、</w:t>
      </w:r>
      <w:r>
        <w:rPr>
          <w:rFonts w:hint="default" w:ascii="Arial" w:hAnsi="Arial" w:eastAsia="宋体" w:cs="Arial"/>
          <w:i w:val="0"/>
          <w:caps w:val="0"/>
          <w:spacing w:val="0"/>
          <w:szCs w:val="24"/>
          <w:shd w:val="clear" w:fill="FFFFFF"/>
        </w:rPr>
        <w:t>《如何评价台湾2017年8月15日的大停电？》</w:t>
      </w:r>
      <w:r>
        <w:tab/>
      </w:r>
      <w:r>
        <w:fldChar w:fldCharType="begin"/>
      </w:r>
      <w:r>
        <w:instrText xml:space="preserve"> PAGEREF _Toc1994782215 </w:instrText>
      </w:r>
      <w:r>
        <w:fldChar w:fldCharType="separate"/>
      </w:r>
      <w:r>
        <w:t>471</w:t>
      </w:r>
      <w:r>
        <w:fldChar w:fldCharType="end"/>
      </w:r>
      <w:r>
        <w:fldChar w:fldCharType="end"/>
      </w:r>
    </w:p>
    <w:p>
      <w:pPr>
        <w:pStyle w:val="15"/>
        <w:tabs>
          <w:tab w:val="right" w:leader="dot" w:pos="10466"/>
        </w:tabs>
      </w:pPr>
      <w:r>
        <w:fldChar w:fldCharType="begin"/>
      </w:r>
      <w:r>
        <w:instrText xml:space="preserve"> HYPERLINK \l _Toc789424004 </w:instrText>
      </w:r>
      <w:r>
        <w:fldChar w:fldCharType="separate"/>
      </w:r>
      <w:r>
        <w:rPr>
          <w:lang w:val="en-US" w:eastAsia="zh-CN"/>
        </w:rPr>
        <w:t>108、</w:t>
      </w:r>
      <w:r>
        <w:rPr>
          <w:rFonts w:hint="default" w:ascii="Arial" w:hAnsi="Arial" w:eastAsia="宋体" w:cs="Arial"/>
          <w:i w:val="0"/>
          <w:caps w:val="0"/>
          <w:spacing w:val="0"/>
          <w:szCs w:val="24"/>
          <w:shd w:val="clear" w:fill="FFFFFF"/>
        </w:rPr>
        <w:t>《有什么你觉的很好的idea，却一直没时间来实现？》</w:t>
      </w:r>
      <w:r>
        <w:tab/>
      </w:r>
      <w:r>
        <w:fldChar w:fldCharType="begin"/>
      </w:r>
      <w:r>
        <w:instrText xml:space="preserve"> PAGEREF _Toc789424004 </w:instrText>
      </w:r>
      <w:r>
        <w:fldChar w:fldCharType="separate"/>
      </w:r>
      <w:r>
        <w:t>474</w:t>
      </w:r>
      <w:r>
        <w:fldChar w:fldCharType="end"/>
      </w:r>
      <w:r>
        <w:fldChar w:fldCharType="end"/>
      </w:r>
    </w:p>
    <w:p>
      <w:pPr>
        <w:pStyle w:val="15"/>
        <w:tabs>
          <w:tab w:val="right" w:leader="dot" w:pos="10466"/>
        </w:tabs>
      </w:pPr>
      <w:r>
        <w:fldChar w:fldCharType="begin"/>
      </w:r>
      <w:r>
        <w:instrText xml:space="preserve"> HYPERLINK \l _Toc183679983 </w:instrText>
      </w:r>
      <w:r>
        <w:fldChar w:fldCharType="separate"/>
      </w:r>
      <w:r>
        <w:rPr>
          <w:lang w:val="en-US" w:eastAsia="zh-CN"/>
        </w:rPr>
        <w:t>109、</w:t>
      </w:r>
      <w:r>
        <w:rPr>
          <w:rFonts w:hint="default" w:ascii="Arial" w:hAnsi="Arial" w:eastAsia="宋体" w:cs="Arial"/>
          <w:i w:val="0"/>
          <w:caps w:val="0"/>
          <w:spacing w:val="0"/>
          <w:szCs w:val="24"/>
          <w:shd w:val="clear" w:fill="FFFFFF"/>
        </w:rPr>
        <w:t>《由视觉中国事件引发的脑洞：照片的著作权还有必要保护吗？》</w:t>
      </w:r>
      <w:r>
        <w:tab/>
      </w:r>
      <w:r>
        <w:fldChar w:fldCharType="begin"/>
      </w:r>
      <w:r>
        <w:instrText xml:space="preserve"> PAGEREF _Toc183679983 </w:instrText>
      </w:r>
      <w:r>
        <w:fldChar w:fldCharType="separate"/>
      </w:r>
      <w:r>
        <w:t>476</w:t>
      </w:r>
      <w:r>
        <w:fldChar w:fldCharType="end"/>
      </w:r>
      <w:r>
        <w:fldChar w:fldCharType="end"/>
      </w:r>
    </w:p>
    <w:p>
      <w:pPr>
        <w:pStyle w:val="15"/>
        <w:tabs>
          <w:tab w:val="right" w:leader="dot" w:pos="10466"/>
        </w:tabs>
      </w:pPr>
      <w:r>
        <w:fldChar w:fldCharType="begin"/>
      </w:r>
      <w:r>
        <w:instrText xml:space="preserve"> HYPERLINK \l _Toc1613038483 </w:instrText>
      </w:r>
      <w:r>
        <w:fldChar w:fldCharType="separate"/>
      </w:r>
      <w:r>
        <w:rPr>
          <w:lang w:val="en-US" w:eastAsia="zh-CN"/>
        </w:rPr>
        <w:t>110、</w:t>
      </w:r>
      <w:r>
        <w:rPr>
          <w:rFonts w:hint="default" w:ascii="Arial" w:hAnsi="Arial" w:eastAsia="宋体" w:cs="Arial"/>
          <w:i w:val="0"/>
          <w:caps w:val="0"/>
          <w:spacing w:val="0"/>
          <w:szCs w:val="24"/>
          <w:shd w:val="clear" w:fill="FFFFFF"/>
        </w:rPr>
        <w:t>《想到一个科幻小说构思，如果有人能写出来的话也许会很有趣》</w:t>
      </w:r>
      <w:r>
        <w:tab/>
      </w:r>
      <w:r>
        <w:fldChar w:fldCharType="begin"/>
      </w:r>
      <w:r>
        <w:instrText xml:space="preserve"> PAGEREF _Toc1613038483 </w:instrText>
      </w:r>
      <w:r>
        <w:fldChar w:fldCharType="separate"/>
      </w:r>
      <w:r>
        <w:t>478</w:t>
      </w:r>
      <w:r>
        <w:fldChar w:fldCharType="end"/>
      </w:r>
      <w:r>
        <w:fldChar w:fldCharType="end"/>
      </w:r>
    </w:p>
    <w:p>
      <w:pPr>
        <w:pStyle w:val="15"/>
        <w:tabs>
          <w:tab w:val="right" w:leader="dot" w:pos="10466"/>
        </w:tabs>
      </w:pPr>
      <w:r>
        <w:fldChar w:fldCharType="begin"/>
      </w:r>
      <w:r>
        <w:instrText xml:space="preserve"> HYPERLINK \l _Toc322263135 </w:instrText>
      </w:r>
      <w:r>
        <w:fldChar w:fldCharType="separate"/>
      </w:r>
      <w:r>
        <w:rPr>
          <w:lang w:val="en-US" w:eastAsia="zh-CN"/>
        </w:rPr>
        <w:t>111、</w:t>
      </w:r>
      <w:r>
        <w:rPr>
          <w:rFonts w:hint="default" w:ascii="Arial" w:hAnsi="Arial" w:eastAsia="宋体" w:cs="Arial"/>
          <w:i w:val="0"/>
          <w:caps w:val="0"/>
          <w:spacing w:val="0"/>
          <w:szCs w:val="24"/>
          <w:shd w:val="clear" w:fill="FFFFFF"/>
        </w:rPr>
        <w:t>《台湾统一之后，如何发挥自身优势、打造特色产业，让台湾发大财？》</w:t>
      </w:r>
      <w:r>
        <w:tab/>
      </w:r>
      <w:r>
        <w:fldChar w:fldCharType="begin"/>
      </w:r>
      <w:r>
        <w:instrText xml:space="preserve"> PAGEREF _Toc322263135 </w:instrText>
      </w:r>
      <w:r>
        <w:fldChar w:fldCharType="separate"/>
      </w:r>
      <w:r>
        <w:t>480</w:t>
      </w:r>
      <w:r>
        <w:fldChar w:fldCharType="end"/>
      </w:r>
      <w:r>
        <w:fldChar w:fldCharType="end"/>
      </w:r>
    </w:p>
    <w:p>
      <w:pPr>
        <w:pStyle w:val="12"/>
        <w:tabs>
          <w:tab w:val="right" w:leader="dot" w:pos="10466"/>
        </w:tabs>
      </w:pPr>
      <w:r>
        <w:fldChar w:fldCharType="begin"/>
      </w:r>
      <w:r>
        <w:instrText xml:space="preserve"> HYPERLINK \l _Toc870680842 </w:instrText>
      </w:r>
      <w:r>
        <w:fldChar w:fldCharType="separate"/>
      </w:r>
      <w:r>
        <w:rPr>
          <w:rFonts w:hint="default"/>
        </w:rPr>
        <w:t>【历史风云】</w:t>
      </w:r>
      <w:r>
        <w:tab/>
      </w:r>
      <w:r>
        <w:fldChar w:fldCharType="begin"/>
      </w:r>
      <w:r>
        <w:instrText xml:space="preserve"> PAGEREF _Toc870680842 </w:instrText>
      </w:r>
      <w:r>
        <w:fldChar w:fldCharType="separate"/>
      </w:r>
      <w:r>
        <w:t>482</w:t>
      </w:r>
      <w:r>
        <w:fldChar w:fldCharType="end"/>
      </w:r>
      <w:r>
        <w:fldChar w:fldCharType="end"/>
      </w:r>
    </w:p>
    <w:p>
      <w:pPr>
        <w:pStyle w:val="15"/>
        <w:tabs>
          <w:tab w:val="right" w:leader="dot" w:pos="10466"/>
        </w:tabs>
      </w:pPr>
      <w:r>
        <w:fldChar w:fldCharType="begin"/>
      </w:r>
      <w:r>
        <w:instrText xml:space="preserve"> HYPERLINK \l _Toc1759353836 </w:instrText>
      </w:r>
      <w:r>
        <w:fldChar w:fldCharType="separate"/>
      </w:r>
      <w:r>
        <w:rPr>
          <w:rFonts w:hint="default"/>
        </w:rPr>
        <w:t>112、</w:t>
      </w:r>
      <w:r>
        <w:rPr>
          <w:rFonts w:hint="default" w:ascii="Arial" w:hAnsi="Arial" w:cs="Arial"/>
          <w:i w:val="0"/>
          <w:caps w:val="0"/>
          <w:spacing w:val="0"/>
          <w:szCs w:val="24"/>
        </w:rPr>
        <w:t>《对苏东剧变和那场风波，有必要从另一个角度去研究一下》</w:t>
      </w:r>
      <w:r>
        <w:tab/>
      </w:r>
      <w:r>
        <w:fldChar w:fldCharType="begin"/>
      </w:r>
      <w:r>
        <w:instrText xml:space="preserve"> PAGEREF _Toc1759353836 </w:instrText>
      </w:r>
      <w:r>
        <w:fldChar w:fldCharType="separate"/>
      </w:r>
      <w:r>
        <w:t>482</w:t>
      </w:r>
      <w:r>
        <w:fldChar w:fldCharType="end"/>
      </w:r>
      <w:r>
        <w:fldChar w:fldCharType="end"/>
      </w:r>
    </w:p>
    <w:p>
      <w:pPr>
        <w:pStyle w:val="15"/>
        <w:tabs>
          <w:tab w:val="right" w:leader="dot" w:pos="10466"/>
        </w:tabs>
      </w:pPr>
      <w:r>
        <w:fldChar w:fldCharType="begin"/>
      </w:r>
      <w:r>
        <w:instrText xml:space="preserve"> HYPERLINK \l _Toc1120583111 </w:instrText>
      </w:r>
      <w:r>
        <w:fldChar w:fldCharType="separate"/>
      </w:r>
      <w:r>
        <w:rPr>
          <w:lang w:val="en-US" w:eastAsia="zh-CN"/>
        </w:rPr>
        <w:t>113、</w:t>
      </w:r>
      <w:r>
        <w:rPr>
          <w:rFonts w:hint="default" w:ascii="Arial" w:hAnsi="Arial" w:eastAsia="宋体" w:cs="Arial"/>
          <w:i w:val="0"/>
          <w:caps w:val="0"/>
          <w:spacing w:val="0"/>
          <w:szCs w:val="24"/>
          <w:shd w:val="clear" w:fill="FFFFFF"/>
        </w:rPr>
        <w:t>《2016年回看2008年，你有哪些感触？》</w:t>
      </w:r>
      <w:r>
        <w:tab/>
      </w:r>
      <w:r>
        <w:fldChar w:fldCharType="begin"/>
      </w:r>
      <w:r>
        <w:instrText xml:space="preserve"> PAGEREF _Toc1120583111 </w:instrText>
      </w:r>
      <w:r>
        <w:fldChar w:fldCharType="separate"/>
      </w:r>
      <w:r>
        <w:t>485</w:t>
      </w:r>
      <w:r>
        <w:fldChar w:fldCharType="end"/>
      </w:r>
      <w:r>
        <w:fldChar w:fldCharType="end"/>
      </w:r>
    </w:p>
    <w:p>
      <w:pPr>
        <w:pStyle w:val="15"/>
        <w:tabs>
          <w:tab w:val="right" w:leader="dot" w:pos="10466"/>
        </w:tabs>
      </w:pPr>
      <w:r>
        <w:fldChar w:fldCharType="begin"/>
      </w:r>
      <w:r>
        <w:instrText xml:space="preserve"> HYPERLINK \l _Toc1999022125 </w:instrText>
      </w:r>
      <w:r>
        <w:fldChar w:fldCharType="separate"/>
      </w:r>
      <w:r>
        <w:rPr>
          <w:lang w:val="en-US" w:eastAsia="zh-CN"/>
        </w:rPr>
        <w:t>114、</w:t>
      </w:r>
      <w:r>
        <w:rPr>
          <w:rFonts w:hint="default" w:ascii="Arial" w:hAnsi="Arial" w:eastAsia="宋体" w:cs="Arial"/>
          <w:i w:val="0"/>
          <w:caps w:val="0"/>
          <w:spacing w:val="0"/>
          <w:szCs w:val="24"/>
          <w:shd w:val="clear" w:fill="FFFFFF"/>
        </w:rPr>
        <w:t>《中国发展的到底有多快？》</w:t>
      </w:r>
      <w:r>
        <w:tab/>
      </w:r>
      <w:r>
        <w:fldChar w:fldCharType="begin"/>
      </w:r>
      <w:r>
        <w:instrText xml:space="preserve"> PAGEREF _Toc1999022125 </w:instrText>
      </w:r>
      <w:r>
        <w:fldChar w:fldCharType="separate"/>
      </w:r>
      <w:r>
        <w:t>487</w:t>
      </w:r>
      <w:r>
        <w:fldChar w:fldCharType="end"/>
      </w:r>
      <w:r>
        <w:fldChar w:fldCharType="end"/>
      </w:r>
    </w:p>
    <w:p>
      <w:pPr>
        <w:pStyle w:val="15"/>
        <w:tabs>
          <w:tab w:val="right" w:leader="dot" w:pos="10466"/>
        </w:tabs>
      </w:pPr>
      <w:r>
        <w:fldChar w:fldCharType="begin"/>
      </w:r>
      <w:r>
        <w:instrText xml:space="preserve"> HYPERLINK \l _Toc1636322310 </w:instrText>
      </w:r>
      <w:r>
        <w:fldChar w:fldCharType="separate"/>
      </w:r>
      <w:r>
        <w:rPr>
          <w:lang w:val="en-US" w:eastAsia="zh-CN"/>
        </w:rPr>
        <w:t>115、</w:t>
      </w:r>
      <w:r>
        <w:rPr>
          <w:rFonts w:hint="default" w:ascii="Arial" w:hAnsi="Arial" w:eastAsia="宋体" w:cs="Arial"/>
          <w:i w:val="0"/>
          <w:caps w:val="0"/>
          <w:spacing w:val="0"/>
          <w:szCs w:val="24"/>
          <w:shd w:val="clear" w:fill="FFFFFF"/>
        </w:rPr>
        <w:t>《如何评价苏联红军对中国东北的所作所为？》</w:t>
      </w:r>
      <w:r>
        <w:tab/>
      </w:r>
      <w:r>
        <w:fldChar w:fldCharType="begin"/>
      </w:r>
      <w:r>
        <w:instrText xml:space="preserve"> PAGEREF _Toc1636322310 </w:instrText>
      </w:r>
      <w:r>
        <w:fldChar w:fldCharType="separate"/>
      </w:r>
      <w:r>
        <w:t>496</w:t>
      </w:r>
      <w:r>
        <w:fldChar w:fldCharType="end"/>
      </w:r>
      <w:r>
        <w:fldChar w:fldCharType="end"/>
      </w:r>
    </w:p>
    <w:p>
      <w:pPr>
        <w:pStyle w:val="15"/>
        <w:tabs>
          <w:tab w:val="right" w:leader="dot" w:pos="10466"/>
        </w:tabs>
      </w:pPr>
      <w:r>
        <w:fldChar w:fldCharType="begin"/>
      </w:r>
      <w:r>
        <w:instrText xml:space="preserve"> HYPERLINK \l _Toc1123766678 </w:instrText>
      </w:r>
      <w:r>
        <w:fldChar w:fldCharType="separate"/>
      </w:r>
      <w:r>
        <w:rPr>
          <w:lang w:val="en-US" w:eastAsia="zh-CN"/>
        </w:rPr>
        <w:t>116、</w:t>
      </w:r>
      <w:r>
        <w:rPr>
          <w:rFonts w:hint="default" w:ascii="Arial" w:hAnsi="Arial" w:eastAsia="宋体" w:cs="Arial"/>
          <w:i w:val="0"/>
          <w:caps w:val="0"/>
          <w:spacing w:val="0"/>
          <w:szCs w:val="24"/>
          <w:shd w:val="clear" w:fill="FFFFFF"/>
        </w:rPr>
        <w:t>《从百年来汉字拉丁化的纠结反复现象说开去》</w:t>
      </w:r>
      <w:r>
        <w:tab/>
      </w:r>
      <w:r>
        <w:fldChar w:fldCharType="begin"/>
      </w:r>
      <w:r>
        <w:instrText xml:space="preserve"> PAGEREF _Toc1123766678 </w:instrText>
      </w:r>
      <w:r>
        <w:fldChar w:fldCharType="separate"/>
      </w:r>
      <w:r>
        <w:t>498</w:t>
      </w:r>
      <w:r>
        <w:fldChar w:fldCharType="end"/>
      </w:r>
      <w:r>
        <w:fldChar w:fldCharType="end"/>
      </w:r>
    </w:p>
    <w:p>
      <w:pPr>
        <w:pStyle w:val="15"/>
        <w:tabs>
          <w:tab w:val="right" w:leader="dot" w:pos="10466"/>
        </w:tabs>
      </w:pPr>
      <w:r>
        <w:fldChar w:fldCharType="begin"/>
      </w:r>
      <w:r>
        <w:instrText xml:space="preserve"> HYPERLINK \l _Toc1642132875 </w:instrText>
      </w:r>
      <w:r>
        <w:fldChar w:fldCharType="separate"/>
      </w:r>
      <w:r>
        <w:rPr>
          <w:lang w:val="en-US" w:eastAsia="zh-CN"/>
        </w:rPr>
        <w:t>117、</w:t>
      </w:r>
      <w:r>
        <w:rPr>
          <w:rFonts w:hint="default" w:ascii="Arial" w:hAnsi="Arial" w:eastAsia="宋体" w:cs="Arial"/>
          <w:i w:val="0"/>
          <w:caps w:val="0"/>
          <w:spacing w:val="0"/>
          <w:szCs w:val="24"/>
          <w:shd w:val="clear" w:fill="FFFFFF"/>
        </w:rPr>
        <w:t>《什么样的历史人物会被后世记得更久，有更高的历史地位？》</w:t>
      </w:r>
      <w:r>
        <w:tab/>
      </w:r>
      <w:r>
        <w:fldChar w:fldCharType="begin"/>
      </w:r>
      <w:r>
        <w:instrText xml:space="preserve"> PAGEREF _Toc1642132875 </w:instrText>
      </w:r>
      <w:r>
        <w:fldChar w:fldCharType="separate"/>
      </w:r>
      <w:r>
        <w:t>503</w:t>
      </w:r>
      <w:r>
        <w:fldChar w:fldCharType="end"/>
      </w:r>
      <w:r>
        <w:fldChar w:fldCharType="end"/>
      </w:r>
    </w:p>
    <w:p>
      <w:pPr>
        <w:pStyle w:val="15"/>
        <w:tabs>
          <w:tab w:val="right" w:leader="dot" w:pos="10466"/>
        </w:tabs>
      </w:pPr>
      <w:r>
        <w:fldChar w:fldCharType="begin"/>
      </w:r>
      <w:r>
        <w:instrText xml:space="preserve"> HYPERLINK \l _Toc1500976895 </w:instrText>
      </w:r>
      <w:r>
        <w:fldChar w:fldCharType="separate"/>
      </w:r>
      <w:r>
        <w:rPr>
          <w:rFonts w:hint="default"/>
        </w:rPr>
        <w:t>118、</w:t>
      </w:r>
      <w:r>
        <w:rPr>
          <w:rFonts w:hint="default" w:ascii="Arial" w:hAnsi="Arial" w:cs="Arial"/>
          <w:i w:val="0"/>
          <w:caps w:val="0"/>
          <w:spacing w:val="0"/>
          <w:szCs w:val="24"/>
        </w:rPr>
        <w:t>《从旧报纸回忆80后们共同经历的国家历史（上篇）》</w:t>
      </w:r>
      <w:r>
        <w:tab/>
      </w:r>
      <w:r>
        <w:fldChar w:fldCharType="begin"/>
      </w:r>
      <w:r>
        <w:instrText xml:space="preserve"> PAGEREF _Toc1500976895 </w:instrText>
      </w:r>
      <w:r>
        <w:fldChar w:fldCharType="separate"/>
      </w:r>
      <w:r>
        <w:t>506</w:t>
      </w:r>
      <w:r>
        <w:fldChar w:fldCharType="end"/>
      </w:r>
      <w:r>
        <w:fldChar w:fldCharType="end"/>
      </w:r>
    </w:p>
    <w:p>
      <w:pPr>
        <w:pStyle w:val="15"/>
        <w:tabs>
          <w:tab w:val="right" w:leader="dot" w:pos="10466"/>
        </w:tabs>
      </w:pPr>
      <w:r>
        <w:fldChar w:fldCharType="begin"/>
      </w:r>
      <w:r>
        <w:instrText xml:space="preserve"> HYPERLINK \l _Toc1777610826 </w:instrText>
      </w:r>
      <w:r>
        <w:fldChar w:fldCharType="separate"/>
      </w:r>
      <w:r>
        <w:rPr>
          <w:rFonts w:hint="default"/>
        </w:rPr>
        <w:t>119、</w:t>
      </w:r>
      <w:r>
        <w:rPr>
          <w:rFonts w:hint="default" w:ascii="Arial" w:hAnsi="Arial" w:cs="Arial"/>
          <w:i w:val="0"/>
          <w:caps w:val="0"/>
          <w:spacing w:val="0"/>
          <w:szCs w:val="24"/>
        </w:rPr>
        <w:t>《从旧报纸回忆80后们共同经历的国家历史（下篇）》</w:t>
      </w:r>
      <w:r>
        <w:tab/>
      </w:r>
      <w:r>
        <w:fldChar w:fldCharType="begin"/>
      </w:r>
      <w:r>
        <w:instrText xml:space="preserve"> PAGEREF _Toc1777610826 </w:instrText>
      </w:r>
      <w:r>
        <w:fldChar w:fldCharType="separate"/>
      </w:r>
      <w:r>
        <w:t>506</w:t>
      </w:r>
      <w:r>
        <w:fldChar w:fldCharType="end"/>
      </w:r>
      <w:r>
        <w:fldChar w:fldCharType="end"/>
      </w:r>
    </w:p>
    <w:p>
      <w:pPr>
        <w:pStyle w:val="15"/>
        <w:tabs>
          <w:tab w:val="right" w:leader="dot" w:pos="10466"/>
        </w:tabs>
      </w:pPr>
      <w:r>
        <w:fldChar w:fldCharType="begin"/>
      </w:r>
      <w:r>
        <w:instrText xml:space="preserve"> HYPERLINK \l _Toc728726620 </w:instrText>
      </w:r>
      <w:r>
        <w:fldChar w:fldCharType="separate"/>
      </w:r>
      <w:r>
        <w:rPr>
          <w:lang w:val="en-US" w:eastAsia="zh-CN"/>
        </w:rPr>
        <w:t>120、</w:t>
      </w:r>
      <w:r>
        <w:rPr>
          <w:rFonts w:hint="default" w:ascii="Arial" w:hAnsi="Arial" w:eastAsia="宋体" w:cs="Arial"/>
          <w:i w:val="0"/>
          <w:caps w:val="0"/>
          <w:spacing w:val="0"/>
          <w:szCs w:val="24"/>
          <w:shd w:val="clear" w:fill="FFFFFF"/>
        </w:rPr>
        <w:t>《时光荏苒二十年，纪念南联盟大使馆炸馆事件》</w:t>
      </w:r>
      <w:r>
        <w:tab/>
      </w:r>
      <w:r>
        <w:fldChar w:fldCharType="begin"/>
      </w:r>
      <w:r>
        <w:instrText xml:space="preserve"> PAGEREF _Toc728726620 </w:instrText>
      </w:r>
      <w:r>
        <w:fldChar w:fldCharType="separate"/>
      </w:r>
      <w:r>
        <w:t>507</w:t>
      </w:r>
      <w:r>
        <w:fldChar w:fldCharType="end"/>
      </w:r>
      <w:r>
        <w:fldChar w:fldCharType="end"/>
      </w:r>
    </w:p>
    <w:p>
      <w:pPr>
        <w:pStyle w:val="15"/>
        <w:tabs>
          <w:tab w:val="right" w:leader="dot" w:pos="10466"/>
        </w:tabs>
      </w:pPr>
      <w:r>
        <w:fldChar w:fldCharType="begin"/>
      </w:r>
      <w:r>
        <w:instrText xml:space="preserve"> HYPERLINK \l _Toc1094460166 </w:instrText>
      </w:r>
      <w:r>
        <w:fldChar w:fldCharType="separate"/>
      </w:r>
      <w:r>
        <w:rPr>
          <w:lang w:val="en-US" w:eastAsia="zh-CN"/>
        </w:rPr>
        <w:t>121、</w:t>
      </w:r>
      <w:r>
        <w:rPr>
          <w:rFonts w:hint="default" w:ascii="Arial" w:hAnsi="Arial" w:eastAsia="宋体" w:cs="Arial"/>
          <w:i w:val="0"/>
          <w:caps w:val="0"/>
          <w:spacing w:val="0"/>
          <w:szCs w:val="24"/>
          <w:shd w:val="clear" w:fill="FFFFFF"/>
        </w:rPr>
        <w:t>《纵观五百年中国史，他的胜利无人能及——纪念毛泽东逝世42周年》</w:t>
      </w:r>
      <w:r>
        <w:tab/>
      </w:r>
      <w:r>
        <w:fldChar w:fldCharType="begin"/>
      </w:r>
      <w:r>
        <w:instrText xml:space="preserve"> PAGEREF _Toc1094460166 </w:instrText>
      </w:r>
      <w:r>
        <w:fldChar w:fldCharType="separate"/>
      </w:r>
      <w:r>
        <w:t>512</w:t>
      </w:r>
      <w:r>
        <w:fldChar w:fldCharType="end"/>
      </w:r>
      <w:r>
        <w:fldChar w:fldCharType="end"/>
      </w:r>
    </w:p>
    <w:p>
      <w:pPr>
        <w:pStyle w:val="15"/>
        <w:tabs>
          <w:tab w:val="right" w:leader="dot" w:pos="10466"/>
        </w:tabs>
      </w:pPr>
      <w:r>
        <w:fldChar w:fldCharType="begin"/>
      </w:r>
      <w:r>
        <w:instrText xml:space="preserve"> HYPERLINK \l _Toc98940598 </w:instrText>
      </w:r>
      <w:r>
        <w:fldChar w:fldCharType="separate"/>
      </w:r>
      <w:r>
        <w:rPr>
          <w:lang w:val="en-US" w:eastAsia="zh-CN"/>
        </w:rPr>
        <w:t>122、</w:t>
      </w:r>
      <w:r>
        <w:rPr>
          <w:rFonts w:hint="default" w:ascii="Arial" w:hAnsi="Arial" w:eastAsia="宋体" w:cs="Arial"/>
          <w:i w:val="0"/>
          <w:caps w:val="0"/>
          <w:spacing w:val="0"/>
          <w:szCs w:val="24"/>
          <w:shd w:val="clear" w:fill="FFFFFF"/>
        </w:rPr>
        <w:t>《如果汉唐就搞宪政民主，能否跳出“治乱循环”的历史周期律？》</w:t>
      </w:r>
      <w:r>
        <w:tab/>
      </w:r>
      <w:r>
        <w:fldChar w:fldCharType="begin"/>
      </w:r>
      <w:r>
        <w:instrText xml:space="preserve"> PAGEREF _Toc98940598 </w:instrText>
      </w:r>
      <w:r>
        <w:fldChar w:fldCharType="separate"/>
      </w:r>
      <w:r>
        <w:t>515</w:t>
      </w:r>
      <w:r>
        <w:fldChar w:fldCharType="end"/>
      </w:r>
      <w:r>
        <w:fldChar w:fldCharType="end"/>
      </w:r>
    </w:p>
    <w:p>
      <w:pPr>
        <w:pStyle w:val="12"/>
        <w:tabs>
          <w:tab w:val="right" w:leader="dot" w:pos="10466"/>
        </w:tabs>
      </w:pPr>
      <w:r>
        <w:fldChar w:fldCharType="begin"/>
      </w:r>
      <w:r>
        <w:instrText xml:space="preserve"> HYPERLINK \l _Toc447745397 </w:instrText>
      </w:r>
      <w:r>
        <w:fldChar w:fldCharType="separate"/>
      </w:r>
      <w:r>
        <w:rPr>
          <w:rFonts w:hint="default"/>
        </w:rPr>
        <w:t>【文化散论】</w:t>
      </w:r>
      <w:r>
        <w:tab/>
      </w:r>
      <w:r>
        <w:fldChar w:fldCharType="begin"/>
      </w:r>
      <w:r>
        <w:instrText xml:space="preserve"> PAGEREF _Toc447745397 </w:instrText>
      </w:r>
      <w:r>
        <w:fldChar w:fldCharType="separate"/>
      </w:r>
      <w:r>
        <w:t>517</w:t>
      </w:r>
      <w:r>
        <w:fldChar w:fldCharType="end"/>
      </w:r>
      <w:r>
        <w:fldChar w:fldCharType="end"/>
      </w:r>
    </w:p>
    <w:p>
      <w:pPr>
        <w:pStyle w:val="15"/>
        <w:tabs>
          <w:tab w:val="right" w:leader="dot" w:pos="10466"/>
        </w:tabs>
      </w:pPr>
      <w:r>
        <w:fldChar w:fldCharType="begin"/>
      </w:r>
      <w:r>
        <w:instrText xml:space="preserve"> HYPERLINK \l _Toc99196914 </w:instrText>
      </w:r>
      <w:r>
        <w:fldChar w:fldCharType="separate"/>
      </w:r>
      <w:r>
        <w:rPr>
          <w:rFonts w:hint="default"/>
        </w:rPr>
        <w:t>123、</w:t>
      </w:r>
      <w:r>
        <w:rPr>
          <w:rFonts w:hint="default" w:ascii="Arial" w:hAnsi="Arial" w:cs="Arial"/>
          <w:i w:val="0"/>
          <w:caps w:val="0"/>
          <w:spacing w:val="0"/>
          <w:szCs w:val="24"/>
        </w:rPr>
        <w:t>《大年初一，去看了《流浪地球》》</w:t>
      </w:r>
      <w:r>
        <w:tab/>
      </w:r>
      <w:r>
        <w:fldChar w:fldCharType="begin"/>
      </w:r>
      <w:r>
        <w:instrText xml:space="preserve"> PAGEREF _Toc99196914 </w:instrText>
      </w:r>
      <w:r>
        <w:fldChar w:fldCharType="separate"/>
      </w:r>
      <w:r>
        <w:t>517</w:t>
      </w:r>
      <w:r>
        <w:fldChar w:fldCharType="end"/>
      </w:r>
      <w:r>
        <w:fldChar w:fldCharType="end"/>
      </w:r>
    </w:p>
    <w:p>
      <w:pPr>
        <w:pStyle w:val="15"/>
        <w:tabs>
          <w:tab w:val="right" w:leader="dot" w:pos="10466"/>
        </w:tabs>
      </w:pPr>
      <w:r>
        <w:fldChar w:fldCharType="begin"/>
      </w:r>
      <w:r>
        <w:instrText xml:space="preserve"> HYPERLINK \l _Toc565931268 </w:instrText>
      </w:r>
      <w:r>
        <w:fldChar w:fldCharType="separate"/>
      </w:r>
      <w:r>
        <w:rPr>
          <w:lang w:val="en-US" w:eastAsia="zh-CN"/>
        </w:rPr>
        <w:t>124、</w:t>
      </w:r>
      <w:r>
        <w:rPr>
          <w:rFonts w:hint="default" w:ascii="Arial" w:hAnsi="Arial" w:eastAsia="宋体" w:cs="Arial"/>
          <w:i w:val="0"/>
          <w:caps w:val="0"/>
          <w:spacing w:val="0"/>
          <w:szCs w:val="24"/>
          <w:shd w:val="clear" w:fill="FFFFFF"/>
        </w:rPr>
        <w:t>《《流浪地球》大获成功，哪篇刘慈欣的小说会成为下一个票房奇迹？》</w:t>
      </w:r>
      <w:r>
        <w:tab/>
      </w:r>
      <w:r>
        <w:fldChar w:fldCharType="begin"/>
      </w:r>
      <w:r>
        <w:instrText xml:space="preserve"> PAGEREF _Toc565931268 </w:instrText>
      </w:r>
      <w:r>
        <w:fldChar w:fldCharType="separate"/>
      </w:r>
      <w:r>
        <w:t>520</w:t>
      </w:r>
      <w:r>
        <w:fldChar w:fldCharType="end"/>
      </w:r>
      <w:r>
        <w:fldChar w:fldCharType="end"/>
      </w:r>
    </w:p>
    <w:p>
      <w:pPr>
        <w:pStyle w:val="8"/>
        <w:tabs>
          <w:tab w:val="right" w:leader="dot" w:pos="10466"/>
        </w:tabs>
      </w:pPr>
      <w:r>
        <w:fldChar w:fldCharType="begin"/>
      </w:r>
      <w:r>
        <w:instrText xml:space="preserve"> HYPERLINK \l _Toc1502823049 </w:instrText>
      </w:r>
      <w:r>
        <w:fldChar w:fldCharType="separate"/>
      </w:r>
      <w:r>
        <w:rPr>
          <w:rFonts w:hint="default" w:ascii="Arial" w:hAnsi="Arial" w:cs="Arial"/>
          <w:i w:val="0"/>
          <w:caps w:val="0"/>
          <w:spacing w:val="0"/>
          <w:szCs w:val="33"/>
        </w:rPr>
        <w:t xml:space="preserve"> </w:t>
      </w:r>
      <w:r>
        <w:rPr>
          <w:rFonts w:hint="default"/>
          <w:bCs w:val="0"/>
        </w:rPr>
        <w:t>01【鲸歌】（改编指数：★）</w:t>
      </w:r>
      <w:r>
        <w:tab/>
      </w:r>
      <w:r>
        <w:fldChar w:fldCharType="begin"/>
      </w:r>
      <w:r>
        <w:instrText xml:space="preserve"> PAGEREF _Toc1502823049 </w:instrText>
      </w:r>
      <w:r>
        <w:fldChar w:fldCharType="separate"/>
      </w:r>
      <w:r>
        <w:t>521</w:t>
      </w:r>
      <w:r>
        <w:fldChar w:fldCharType="end"/>
      </w:r>
      <w:r>
        <w:fldChar w:fldCharType="end"/>
      </w:r>
    </w:p>
    <w:p>
      <w:pPr>
        <w:pStyle w:val="8"/>
        <w:tabs>
          <w:tab w:val="right" w:leader="dot" w:pos="10466"/>
        </w:tabs>
      </w:pPr>
      <w:r>
        <w:fldChar w:fldCharType="begin"/>
      </w:r>
      <w:r>
        <w:instrText xml:space="preserve"> HYPERLINK \l _Toc126962333 </w:instrText>
      </w:r>
      <w:r>
        <w:fldChar w:fldCharType="separate"/>
      </w:r>
      <w:r>
        <w:rPr>
          <w:rFonts w:hint="default" w:ascii="Arial" w:hAnsi="Arial" w:cs="Arial"/>
          <w:i w:val="0"/>
          <w:caps w:val="0"/>
          <w:spacing w:val="0"/>
          <w:szCs w:val="33"/>
        </w:rPr>
        <w:t xml:space="preserve"> </w:t>
      </w:r>
      <w:r>
        <w:rPr>
          <w:rFonts w:hint="default"/>
          <w:bCs w:val="0"/>
        </w:rPr>
        <w:t>02【微观尽头】（改编指数：★☆）</w:t>
      </w:r>
      <w:r>
        <w:tab/>
      </w:r>
      <w:r>
        <w:fldChar w:fldCharType="begin"/>
      </w:r>
      <w:r>
        <w:instrText xml:space="preserve"> PAGEREF _Toc126962333 </w:instrText>
      </w:r>
      <w:r>
        <w:fldChar w:fldCharType="separate"/>
      </w:r>
      <w:r>
        <w:t>521</w:t>
      </w:r>
      <w:r>
        <w:fldChar w:fldCharType="end"/>
      </w:r>
      <w:r>
        <w:fldChar w:fldCharType="end"/>
      </w:r>
    </w:p>
    <w:p>
      <w:pPr>
        <w:pStyle w:val="8"/>
        <w:tabs>
          <w:tab w:val="right" w:leader="dot" w:pos="10466"/>
        </w:tabs>
      </w:pPr>
      <w:r>
        <w:fldChar w:fldCharType="begin"/>
      </w:r>
      <w:r>
        <w:instrText xml:space="preserve"> HYPERLINK \l _Toc251777891 </w:instrText>
      </w:r>
      <w:r>
        <w:fldChar w:fldCharType="separate"/>
      </w:r>
      <w:r>
        <w:rPr>
          <w:rFonts w:hint="default" w:ascii="Arial" w:hAnsi="Arial" w:cs="Arial"/>
          <w:i w:val="0"/>
          <w:caps w:val="0"/>
          <w:spacing w:val="0"/>
          <w:szCs w:val="33"/>
        </w:rPr>
        <w:t xml:space="preserve"> </w:t>
      </w:r>
      <w:r>
        <w:rPr>
          <w:rFonts w:hint="default"/>
          <w:bCs w:val="0"/>
        </w:rPr>
        <w:t>03【坍缩】（改编指数：★☆）</w:t>
      </w:r>
      <w:r>
        <w:tab/>
      </w:r>
      <w:r>
        <w:fldChar w:fldCharType="begin"/>
      </w:r>
      <w:r>
        <w:instrText xml:space="preserve"> PAGEREF _Toc251777891 </w:instrText>
      </w:r>
      <w:r>
        <w:fldChar w:fldCharType="separate"/>
      </w:r>
      <w:r>
        <w:t>521</w:t>
      </w:r>
      <w:r>
        <w:fldChar w:fldCharType="end"/>
      </w:r>
      <w:r>
        <w:fldChar w:fldCharType="end"/>
      </w:r>
    </w:p>
    <w:p>
      <w:pPr>
        <w:pStyle w:val="8"/>
        <w:tabs>
          <w:tab w:val="right" w:leader="dot" w:pos="10466"/>
        </w:tabs>
      </w:pPr>
      <w:r>
        <w:fldChar w:fldCharType="begin"/>
      </w:r>
      <w:r>
        <w:instrText xml:space="preserve"> HYPERLINK \l _Toc1160129912 </w:instrText>
      </w:r>
      <w:r>
        <w:fldChar w:fldCharType="separate"/>
      </w:r>
      <w:r>
        <w:rPr>
          <w:rFonts w:hint="default"/>
          <w:bCs w:val="0"/>
        </w:rPr>
        <w:t>04【带上她的眼晴】（改编指数：★★★☆）</w:t>
      </w:r>
      <w:r>
        <w:tab/>
      </w:r>
      <w:r>
        <w:fldChar w:fldCharType="begin"/>
      </w:r>
      <w:r>
        <w:instrText xml:space="preserve"> PAGEREF _Toc1160129912 </w:instrText>
      </w:r>
      <w:r>
        <w:fldChar w:fldCharType="separate"/>
      </w:r>
      <w:r>
        <w:t>521</w:t>
      </w:r>
      <w:r>
        <w:fldChar w:fldCharType="end"/>
      </w:r>
      <w:r>
        <w:fldChar w:fldCharType="end"/>
      </w:r>
    </w:p>
    <w:p>
      <w:pPr>
        <w:pStyle w:val="8"/>
        <w:tabs>
          <w:tab w:val="right" w:leader="dot" w:pos="10466"/>
        </w:tabs>
      </w:pPr>
      <w:r>
        <w:fldChar w:fldCharType="begin"/>
      </w:r>
      <w:r>
        <w:instrText xml:space="preserve"> HYPERLINK \l _Toc2030213604 </w:instrText>
      </w:r>
      <w:r>
        <w:fldChar w:fldCharType="separate"/>
      </w:r>
      <w:r>
        <w:rPr>
          <w:rFonts w:hint="default" w:ascii="Arial" w:hAnsi="Arial" w:cs="Arial"/>
          <w:i w:val="0"/>
          <w:caps w:val="0"/>
          <w:spacing w:val="0"/>
          <w:szCs w:val="33"/>
        </w:rPr>
        <w:t xml:space="preserve"> </w:t>
      </w:r>
      <w:r>
        <w:rPr>
          <w:rFonts w:hint="default"/>
        </w:rPr>
        <w:t>05【地火】（改编指数：★★★★）</w:t>
      </w:r>
      <w:r>
        <w:tab/>
      </w:r>
      <w:r>
        <w:fldChar w:fldCharType="begin"/>
      </w:r>
      <w:r>
        <w:instrText xml:space="preserve"> PAGEREF _Toc2030213604 </w:instrText>
      </w:r>
      <w:r>
        <w:fldChar w:fldCharType="separate"/>
      </w:r>
      <w:r>
        <w:t>521</w:t>
      </w:r>
      <w:r>
        <w:fldChar w:fldCharType="end"/>
      </w:r>
      <w:r>
        <w:fldChar w:fldCharType="end"/>
      </w:r>
    </w:p>
    <w:p>
      <w:pPr>
        <w:pStyle w:val="8"/>
        <w:tabs>
          <w:tab w:val="right" w:leader="dot" w:pos="10466"/>
        </w:tabs>
      </w:pPr>
      <w:r>
        <w:fldChar w:fldCharType="begin"/>
      </w:r>
      <w:r>
        <w:instrText xml:space="preserve"> HYPERLINK \l _Toc1647741723 </w:instrText>
      </w:r>
      <w:r>
        <w:fldChar w:fldCharType="separate"/>
      </w:r>
      <w:r>
        <w:rPr>
          <w:rFonts w:hint="default" w:ascii="Arial" w:hAnsi="Arial" w:cs="Arial"/>
          <w:i w:val="0"/>
          <w:caps w:val="0"/>
          <w:spacing w:val="0"/>
          <w:szCs w:val="33"/>
        </w:rPr>
        <w:t xml:space="preserve"> </w:t>
      </w:r>
      <w:r>
        <w:rPr>
          <w:rFonts w:hint="default"/>
        </w:rPr>
        <w:t>06【流浪地球】（改编指数：★★★★☆）</w:t>
      </w:r>
      <w:r>
        <w:tab/>
      </w:r>
      <w:r>
        <w:fldChar w:fldCharType="begin"/>
      </w:r>
      <w:r>
        <w:instrText xml:space="preserve"> PAGEREF _Toc1647741723 </w:instrText>
      </w:r>
      <w:r>
        <w:fldChar w:fldCharType="separate"/>
      </w:r>
      <w:r>
        <w:t>521</w:t>
      </w:r>
      <w:r>
        <w:fldChar w:fldCharType="end"/>
      </w:r>
      <w:r>
        <w:fldChar w:fldCharType="end"/>
      </w:r>
    </w:p>
    <w:p>
      <w:pPr>
        <w:pStyle w:val="8"/>
        <w:tabs>
          <w:tab w:val="right" w:leader="dot" w:pos="10466"/>
        </w:tabs>
      </w:pPr>
      <w:r>
        <w:fldChar w:fldCharType="begin"/>
      </w:r>
      <w:r>
        <w:instrText xml:space="preserve"> HYPERLINK \l _Toc1685863123 </w:instrText>
      </w:r>
      <w:r>
        <w:fldChar w:fldCharType="separate"/>
      </w:r>
      <w:r>
        <w:rPr>
          <w:rFonts w:hint="default" w:ascii="Arial" w:hAnsi="Arial" w:cs="Arial"/>
          <w:i w:val="0"/>
          <w:caps w:val="0"/>
          <w:spacing w:val="0"/>
          <w:szCs w:val="33"/>
        </w:rPr>
        <w:t xml:space="preserve"> </w:t>
      </w:r>
      <w:r>
        <w:rPr>
          <w:rFonts w:hint="default"/>
        </w:rPr>
        <w:t>07【乡村教师】（改编指数：★★★）</w:t>
      </w:r>
      <w:r>
        <w:tab/>
      </w:r>
      <w:r>
        <w:fldChar w:fldCharType="begin"/>
      </w:r>
      <w:r>
        <w:instrText xml:space="preserve"> PAGEREF _Toc1685863123 </w:instrText>
      </w:r>
      <w:r>
        <w:fldChar w:fldCharType="separate"/>
      </w:r>
      <w:r>
        <w:t>522</w:t>
      </w:r>
      <w:r>
        <w:fldChar w:fldCharType="end"/>
      </w:r>
      <w:r>
        <w:fldChar w:fldCharType="end"/>
      </w:r>
    </w:p>
    <w:p>
      <w:pPr>
        <w:pStyle w:val="8"/>
        <w:tabs>
          <w:tab w:val="right" w:leader="dot" w:pos="10466"/>
        </w:tabs>
      </w:pPr>
      <w:r>
        <w:fldChar w:fldCharType="begin"/>
      </w:r>
      <w:r>
        <w:instrText xml:space="preserve"> HYPERLINK \l _Toc900274283 </w:instrText>
      </w:r>
      <w:r>
        <w:fldChar w:fldCharType="separate"/>
      </w:r>
      <w:r>
        <w:rPr>
          <w:rFonts w:hint="default" w:ascii="Arial" w:hAnsi="Arial" w:cs="Arial"/>
          <w:i w:val="0"/>
          <w:caps w:val="0"/>
          <w:spacing w:val="0"/>
          <w:szCs w:val="33"/>
        </w:rPr>
        <w:t xml:space="preserve"> </w:t>
      </w:r>
      <w:r>
        <w:rPr>
          <w:rFonts w:hint="default"/>
        </w:rPr>
        <w:t>08【微纪元】（改编指数：★★★☆）</w:t>
      </w:r>
      <w:r>
        <w:tab/>
      </w:r>
      <w:r>
        <w:fldChar w:fldCharType="begin"/>
      </w:r>
      <w:r>
        <w:instrText xml:space="preserve"> PAGEREF _Toc900274283 </w:instrText>
      </w:r>
      <w:r>
        <w:fldChar w:fldCharType="separate"/>
      </w:r>
      <w:r>
        <w:t>522</w:t>
      </w:r>
      <w:r>
        <w:fldChar w:fldCharType="end"/>
      </w:r>
      <w:r>
        <w:fldChar w:fldCharType="end"/>
      </w:r>
    </w:p>
    <w:p>
      <w:pPr>
        <w:pStyle w:val="8"/>
        <w:tabs>
          <w:tab w:val="right" w:leader="dot" w:pos="10466"/>
        </w:tabs>
      </w:pPr>
      <w:r>
        <w:fldChar w:fldCharType="begin"/>
      </w:r>
      <w:r>
        <w:instrText xml:space="preserve"> HYPERLINK \l _Toc1812207948 </w:instrText>
      </w:r>
      <w:r>
        <w:fldChar w:fldCharType="separate"/>
      </w:r>
      <w:r>
        <w:rPr>
          <w:rFonts w:hint="default" w:ascii="Arial" w:hAnsi="Arial" w:cs="Arial"/>
          <w:i w:val="0"/>
          <w:caps w:val="0"/>
          <w:spacing w:val="0"/>
          <w:szCs w:val="33"/>
        </w:rPr>
        <w:t xml:space="preserve"> </w:t>
      </w:r>
      <w:r>
        <w:rPr>
          <w:rFonts w:hint="default"/>
        </w:rPr>
        <w:t>09【纤维】（改编指数：★★）</w:t>
      </w:r>
      <w:r>
        <w:tab/>
      </w:r>
      <w:r>
        <w:fldChar w:fldCharType="begin"/>
      </w:r>
      <w:r>
        <w:instrText xml:space="preserve"> PAGEREF _Toc1812207948 </w:instrText>
      </w:r>
      <w:r>
        <w:fldChar w:fldCharType="separate"/>
      </w:r>
      <w:r>
        <w:t>522</w:t>
      </w:r>
      <w:r>
        <w:fldChar w:fldCharType="end"/>
      </w:r>
      <w:r>
        <w:fldChar w:fldCharType="end"/>
      </w:r>
    </w:p>
    <w:p>
      <w:pPr>
        <w:pStyle w:val="8"/>
        <w:tabs>
          <w:tab w:val="right" w:leader="dot" w:pos="10466"/>
        </w:tabs>
      </w:pPr>
      <w:r>
        <w:fldChar w:fldCharType="begin"/>
      </w:r>
      <w:r>
        <w:instrText xml:space="preserve"> HYPERLINK \l _Toc199913548 </w:instrText>
      </w:r>
      <w:r>
        <w:fldChar w:fldCharType="separate"/>
      </w:r>
      <w:r>
        <w:rPr>
          <w:rFonts w:hint="default" w:ascii="Arial" w:hAnsi="Arial" w:cs="Arial"/>
          <w:i w:val="0"/>
          <w:caps w:val="0"/>
          <w:spacing w:val="0"/>
          <w:szCs w:val="33"/>
        </w:rPr>
        <w:t xml:space="preserve"> </w:t>
      </w:r>
      <w:r>
        <w:rPr>
          <w:rFonts w:hint="default"/>
        </w:rPr>
        <w:t>10【命运】（改编指数：★★★）</w:t>
      </w:r>
      <w:r>
        <w:tab/>
      </w:r>
      <w:r>
        <w:fldChar w:fldCharType="begin"/>
      </w:r>
      <w:r>
        <w:instrText xml:space="preserve"> PAGEREF _Toc199913548 </w:instrText>
      </w:r>
      <w:r>
        <w:fldChar w:fldCharType="separate"/>
      </w:r>
      <w:r>
        <w:t>522</w:t>
      </w:r>
      <w:r>
        <w:fldChar w:fldCharType="end"/>
      </w:r>
      <w:r>
        <w:fldChar w:fldCharType="end"/>
      </w:r>
    </w:p>
    <w:p>
      <w:pPr>
        <w:pStyle w:val="8"/>
        <w:tabs>
          <w:tab w:val="right" w:leader="dot" w:pos="10466"/>
        </w:tabs>
      </w:pPr>
      <w:r>
        <w:fldChar w:fldCharType="begin"/>
      </w:r>
      <w:r>
        <w:instrText xml:space="preserve"> HYPERLINK \l _Toc491577814 </w:instrText>
      </w:r>
      <w:r>
        <w:fldChar w:fldCharType="separate"/>
      </w:r>
      <w:r>
        <w:rPr>
          <w:rFonts w:hint="default"/>
        </w:rPr>
        <w:t>11【全频带阻塞干扰】（改编指数：★）</w:t>
      </w:r>
      <w:r>
        <w:tab/>
      </w:r>
      <w:r>
        <w:fldChar w:fldCharType="begin"/>
      </w:r>
      <w:r>
        <w:instrText xml:space="preserve"> PAGEREF _Toc491577814 </w:instrText>
      </w:r>
      <w:r>
        <w:fldChar w:fldCharType="separate"/>
      </w:r>
      <w:r>
        <w:t>522</w:t>
      </w:r>
      <w:r>
        <w:fldChar w:fldCharType="end"/>
      </w:r>
      <w:r>
        <w:fldChar w:fldCharType="end"/>
      </w:r>
    </w:p>
    <w:p>
      <w:pPr>
        <w:pStyle w:val="8"/>
        <w:tabs>
          <w:tab w:val="right" w:leader="dot" w:pos="10466"/>
        </w:tabs>
      </w:pPr>
      <w:r>
        <w:fldChar w:fldCharType="begin"/>
      </w:r>
      <w:r>
        <w:instrText xml:space="preserve"> HYPERLINK \l _Toc1659506515 </w:instrText>
      </w:r>
      <w:r>
        <w:fldChar w:fldCharType="separate"/>
      </w:r>
      <w:r>
        <w:rPr>
          <w:rFonts w:hint="default" w:ascii="Arial" w:hAnsi="Arial" w:cs="Arial"/>
          <w:i w:val="0"/>
          <w:caps w:val="0"/>
          <w:spacing w:val="0"/>
          <w:szCs w:val="33"/>
        </w:rPr>
        <w:t xml:space="preserve"> </w:t>
      </w:r>
      <w:r>
        <w:rPr>
          <w:rFonts w:hint="default"/>
        </w:rPr>
        <w:t>12【信使】（改编指数：★★☆）</w:t>
      </w:r>
      <w:r>
        <w:tab/>
      </w:r>
      <w:r>
        <w:fldChar w:fldCharType="begin"/>
      </w:r>
      <w:r>
        <w:instrText xml:space="preserve"> PAGEREF _Toc1659506515 </w:instrText>
      </w:r>
      <w:r>
        <w:fldChar w:fldCharType="separate"/>
      </w:r>
      <w:r>
        <w:t>523</w:t>
      </w:r>
      <w:r>
        <w:fldChar w:fldCharType="end"/>
      </w:r>
      <w:r>
        <w:fldChar w:fldCharType="end"/>
      </w:r>
    </w:p>
    <w:p>
      <w:pPr>
        <w:pStyle w:val="8"/>
        <w:tabs>
          <w:tab w:val="right" w:leader="dot" w:pos="10466"/>
        </w:tabs>
      </w:pPr>
      <w:r>
        <w:fldChar w:fldCharType="begin"/>
      </w:r>
      <w:r>
        <w:instrText xml:space="preserve"> HYPERLINK \l _Toc989337553 </w:instrText>
      </w:r>
      <w:r>
        <w:fldChar w:fldCharType="separate"/>
      </w:r>
      <w:r>
        <w:rPr>
          <w:rFonts w:hint="default" w:ascii="Arial" w:hAnsi="Arial" w:cs="Arial"/>
          <w:i w:val="0"/>
          <w:caps w:val="0"/>
          <w:spacing w:val="0"/>
          <w:szCs w:val="33"/>
        </w:rPr>
        <w:t xml:space="preserve"> </w:t>
      </w:r>
      <w:r>
        <w:rPr>
          <w:rFonts w:hint="default"/>
        </w:rPr>
        <w:t>13【混沌蝴蝶】（改编指数：★★★）</w:t>
      </w:r>
      <w:r>
        <w:tab/>
      </w:r>
      <w:r>
        <w:fldChar w:fldCharType="begin"/>
      </w:r>
      <w:r>
        <w:instrText xml:space="preserve"> PAGEREF _Toc989337553 </w:instrText>
      </w:r>
      <w:r>
        <w:fldChar w:fldCharType="separate"/>
      </w:r>
      <w:r>
        <w:t>523</w:t>
      </w:r>
      <w:r>
        <w:fldChar w:fldCharType="end"/>
      </w:r>
      <w:r>
        <w:fldChar w:fldCharType="end"/>
      </w:r>
    </w:p>
    <w:p>
      <w:pPr>
        <w:pStyle w:val="8"/>
        <w:tabs>
          <w:tab w:val="right" w:leader="dot" w:pos="10466"/>
        </w:tabs>
      </w:pPr>
      <w:r>
        <w:fldChar w:fldCharType="begin"/>
      </w:r>
      <w:r>
        <w:instrText xml:space="preserve"> HYPERLINK \l _Toc675257797 </w:instrText>
      </w:r>
      <w:r>
        <w:fldChar w:fldCharType="separate"/>
      </w:r>
      <w:r>
        <w:rPr>
          <w:rFonts w:hint="default" w:ascii="Arial" w:hAnsi="Arial" w:cs="Arial"/>
          <w:i w:val="0"/>
          <w:caps w:val="0"/>
          <w:spacing w:val="0"/>
          <w:szCs w:val="33"/>
        </w:rPr>
        <w:t xml:space="preserve"> </w:t>
      </w:r>
      <w:r>
        <w:rPr>
          <w:rFonts w:hint="default"/>
        </w:rPr>
        <w:t>14【西洋】（改编指数：★☆）</w:t>
      </w:r>
      <w:r>
        <w:tab/>
      </w:r>
      <w:r>
        <w:fldChar w:fldCharType="begin"/>
      </w:r>
      <w:r>
        <w:instrText xml:space="preserve"> PAGEREF _Toc675257797 </w:instrText>
      </w:r>
      <w:r>
        <w:fldChar w:fldCharType="separate"/>
      </w:r>
      <w:r>
        <w:t>523</w:t>
      </w:r>
      <w:r>
        <w:fldChar w:fldCharType="end"/>
      </w:r>
      <w:r>
        <w:fldChar w:fldCharType="end"/>
      </w:r>
    </w:p>
    <w:p>
      <w:pPr>
        <w:pStyle w:val="8"/>
        <w:tabs>
          <w:tab w:val="right" w:leader="dot" w:pos="10466"/>
        </w:tabs>
      </w:pPr>
      <w:r>
        <w:fldChar w:fldCharType="begin"/>
      </w:r>
      <w:r>
        <w:instrText xml:space="preserve"> HYPERLINK \l _Toc1125061350 </w:instrText>
      </w:r>
      <w:r>
        <w:fldChar w:fldCharType="separate"/>
      </w:r>
      <w:r>
        <w:rPr>
          <w:rFonts w:hint="default" w:ascii="Arial" w:hAnsi="Arial" w:cs="Arial"/>
          <w:i w:val="0"/>
          <w:caps w:val="0"/>
          <w:spacing w:val="0"/>
          <w:szCs w:val="33"/>
        </w:rPr>
        <w:t xml:space="preserve"> </w:t>
      </w:r>
      <w:r>
        <w:rPr>
          <w:rFonts w:hint="default"/>
        </w:rPr>
        <w:t>15【中国太阳】（改编指数：★★★★★）</w:t>
      </w:r>
      <w:r>
        <w:tab/>
      </w:r>
      <w:r>
        <w:fldChar w:fldCharType="begin"/>
      </w:r>
      <w:r>
        <w:instrText xml:space="preserve"> PAGEREF _Toc1125061350 </w:instrText>
      </w:r>
      <w:r>
        <w:fldChar w:fldCharType="separate"/>
      </w:r>
      <w:r>
        <w:t>523</w:t>
      </w:r>
      <w:r>
        <w:fldChar w:fldCharType="end"/>
      </w:r>
      <w:r>
        <w:fldChar w:fldCharType="end"/>
      </w:r>
    </w:p>
    <w:p>
      <w:pPr>
        <w:pStyle w:val="8"/>
        <w:tabs>
          <w:tab w:val="right" w:leader="dot" w:pos="10466"/>
        </w:tabs>
      </w:pPr>
      <w:r>
        <w:fldChar w:fldCharType="begin"/>
      </w:r>
      <w:r>
        <w:instrText xml:space="preserve"> HYPERLINK \l _Toc1311600688 </w:instrText>
      </w:r>
      <w:r>
        <w:fldChar w:fldCharType="separate"/>
      </w:r>
      <w:r>
        <w:rPr>
          <w:rFonts w:hint="default" w:ascii="Arial" w:hAnsi="Arial" w:cs="Arial"/>
          <w:i w:val="0"/>
          <w:caps w:val="0"/>
          <w:spacing w:val="0"/>
          <w:szCs w:val="33"/>
        </w:rPr>
        <w:t xml:space="preserve"> </w:t>
      </w:r>
      <w:r>
        <w:rPr>
          <w:rFonts w:hint="default"/>
        </w:rPr>
        <w:t>16【梦之海】（改编指数：★★）</w:t>
      </w:r>
      <w:r>
        <w:tab/>
      </w:r>
      <w:r>
        <w:fldChar w:fldCharType="begin"/>
      </w:r>
      <w:r>
        <w:instrText xml:space="preserve"> PAGEREF _Toc1311600688 </w:instrText>
      </w:r>
      <w:r>
        <w:fldChar w:fldCharType="separate"/>
      </w:r>
      <w:r>
        <w:t>523</w:t>
      </w:r>
      <w:r>
        <w:fldChar w:fldCharType="end"/>
      </w:r>
      <w:r>
        <w:fldChar w:fldCharType="end"/>
      </w:r>
    </w:p>
    <w:p>
      <w:pPr>
        <w:pStyle w:val="8"/>
        <w:tabs>
          <w:tab w:val="right" w:leader="dot" w:pos="10466"/>
        </w:tabs>
      </w:pPr>
      <w:r>
        <w:fldChar w:fldCharType="begin"/>
      </w:r>
      <w:r>
        <w:instrText xml:space="preserve"> HYPERLINK \l _Toc1545938640 </w:instrText>
      </w:r>
      <w:r>
        <w:fldChar w:fldCharType="separate"/>
      </w:r>
      <w:r>
        <w:rPr>
          <w:rFonts w:hint="default" w:ascii="Arial" w:hAnsi="Arial" w:cs="Arial"/>
          <w:i w:val="0"/>
          <w:caps w:val="0"/>
          <w:spacing w:val="0"/>
          <w:szCs w:val="33"/>
        </w:rPr>
        <w:t xml:space="preserve"> </w:t>
      </w:r>
      <w:r>
        <w:rPr>
          <w:rFonts w:hint="default"/>
        </w:rPr>
        <w:t>17【朝闻道】（改编指数：★★☆）</w:t>
      </w:r>
      <w:r>
        <w:tab/>
      </w:r>
      <w:r>
        <w:fldChar w:fldCharType="begin"/>
      </w:r>
      <w:r>
        <w:instrText xml:space="preserve"> PAGEREF _Toc1545938640 </w:instrText>
      </w:r>
      <w:r>
        <w:fldChar w:fldCharType="separate"/>
      </w:r>
      <w:r>
        <w:t>524</w:t>
      </w:r>
      <w:r>
        <w:fldChar w:fldCharType="end"/>
      </w:r>
      <w:r>
        <w:fldChar w:fldCharType="end"/>
      </w:r>
    </w:p>
    <w:p>
      <w:pPr>
        <w:pStyle w:val="8"/>
        <w:tabs>
          <w:tab w:val="right" w:leader="dot" w:pos="10466"/>
        </w:tabs>
      </w:pPr>
      <w:r>
        <w:fldChar w:fldCharType="begin"/>
      </w:r>
      <w:r>
        <w:instrText xml:space="preserve"> HYPERLINK \l _Toc736931538 </w:instrText>
      </w:r>
      <w:r>
        <w:fldChar w:fldCharType="separate"/>
      </w:r>
      <w:r>
        <w:rPr>
          <w:rFonts w:hint="default" w:ascii="Arial" w:hAnsi="Arial" w:cs="Arial"/>
          <w:i w:val="0"/>
          <w:caps w:val="0"/>
          <w:spacing w:val="0"/>
          <w:szCs w:val="33"/>
        </w:rPr>
        <w:t xml:space="preserve"> </w:t>
      </w:r>
      <w:r>
        <w:rPr>
          <w:rFonts w:hint="default"/>
        </w:rPr>
        <w:t>18【天使时代】【魔鬼积木】（改编指数：★★☆）</w:t>
      </w:r>
      <w:r>
        <w:tab/>
      </w:r>
      <w:r>
        <w:fldChar w:fldCharType="begin"/>
      </w:r>
      <w:r>
        <w:instrText xml:space="preserve"> PAGEREF _Toc736931538 </w:instrText>
      </w:r>
      <w:r>
        <w:fldChar w:fldCharType="separate"/>
      </w:r>
      <w:r>
        <w:t>524</w:t>
      </w:r>
      <w:r>
        <w:fldChar w:fldCharType="end"/>
      </w:r>
      <w:r>
        <w:fldChar w:fldCharType="end"/>
      </w:r>
    </w:p>
    <w:p>
      <w:pPr>
        <w:pStyle w:val="8"/>
        <w:tabs>
          <w:tab w:val="right" w:leader="dot" w:pos="10466"/>
        </w:tabs>
      </w:pPr>
      <w:r>
        <w:fldChar w:fldCharType="begin"/>
      </w:r>
      <w:r>
        <w:instrText xml:space="preserve"> HYPERLINK \l _Toc284700152 </w:instrText>
      </w:r>
      <w:r>
        <w:fldChar w:fldCharType="separate"/>
      </w:r>
      <w:r>
        <w:rPr>
          <w:rFonts w:hint="default" w:ascii="Arial" w:hAnsi="Arial" w:cs="Arial"/>
          <w:i w:val="0"/>
          <w:caps w:val="0"/>
          <w:spacing w:val="0"/>
          <w:szCs w:val="33"/>
        </w:rPr>
        <w:t xml:space="preserve"> </w:t>
      </w:r>
      <w:r>
        <w:rPr>
          <w:rFonts w:hint="default"/>
        </w:rPr>
        <w:t>19【吞食者】（改编指数：★★★★☆）</w:t>
      </w:r>
      <w:r>
        <w:tab/>
      </w:r>
      <w:r>
        <w:fldChar w:fldCharType="begin"/>
      </w:r>
      <w:r>
        <w:instrText xml:space="preserve"> PAGEREF _Toc284700152 </w:instrText>
      </w:r>
      <w:r>
        <w:fldChar w:fldCharType="separate"/>
      </w:r>
      <w:r>
        <w:t>524</w:t>
      </w:r>
      <w:r>
        <w:fldChar w:fldCharType="end"/>
      </w:r>
      <w:r>
        <w:fldChar w:fldCharType="end"/>
      </w:r>
    </w:p>
    <w:p>
      <w:pPr>
        <w:pStyle w:val="8"/>
        <w:tabs>
          <w:tab w:val="right" w:leader="dot" w:pos="10466"/>
        </w:tabs>
      </w:pPr>
      <w:r>
        <w:fldChar w:fldCharType="begin"/>
      </w:r>
      <w:r>
        <w:instrText xml:space="preserve"> HYPERLINK \l _Toc1397477117 </w:instrText>
      </w:r>
      <w:r>
        <w:fldChar w:fldCharType="separate"/>
      </w:r>
      <w:r>
        <w:rPr>
          <w:rFonts w:hint="default" w:ascii="Arial" w:hAnsi="Arial" w:cs="Arial"/>
          <w:i w:val="0"/>
          <w:caps w:val="0"/>
          <w:spacing w:val="0"/>
          <w:szCs w:val="33"/>
        </w:rPr>
        <w:t xml:space="preserve"> </w:t>
      </w:r>
      <w:r>
        <w:rPr>
          <w:rFonts w:hint="default"/>
        </w:rPr>
        <w:t>20【诗云】（改编指数：★★★）</w:t>
      </w:r>
      <w:r>
        <w:tab/>
      </w:r>
      <w:r>
        <w:fldChar w:fldCharType="begin"/>
      </w:r>
      <w:r>
        <w:instrText xml:space="preserve"> PAGEREF _Toc1397477117 </w:instrText>
      </w:r>
      <w:r>
        <w:fldChar w:fldCharType="separate"/>
      </w:r>
      <w:r>
        <w:t>524</w:t>
      </w:r>
      <w:r>
        <w:fldChar w:fldCharType="end"/>
      </w:r>
      <w:r>
        <w:fldChar w:fldCharType="end"/>
      </w:r>
    </w:p>
    <w:p>
      <w:pPr>
        <w:pStyle w:val="8"/>
        <w:tabs>
          <w:tab w:val="right" w:leader="dot" w:pos="10466"/>
        </w:tabs>
      </w:pPr>
      <w:r>
        <w:fldChar w:fldCharType="begin"/>
      </w:r>
      <w:r>
        <w:instrText xml:space="preserve"> HYPERLINK \l _Toc225770200 </w:instrText>
      </w:r>
      <w:r>
        <w:fldChar w:fldCharType="separate"/>
      </w:r>
      <w:r>
        <w:rPr>
          <w:rFonts w:hint="default" w:ascii="Arial" w:hAnsi="Arial" w:cs="Arial"/>
          <w:i w:val="0"/>
          <w:caps w:val="0"/>
          <w:spacing w:val="0"/>
          <w:szCs w:val="33"/>
        </w:rPr>
        <w:t xml:space="preserve"> </w:t>
      </w:r>
      <w:r>
        <w:rPr>
          <w:rFonts w:hint="default"/>
        </w:rPr>
        <w:t>21【光荣与梦想】（改编指数：★★）</w:t>
      </w:r>
      <w:r>
        <w:tab/>
      </w:r>
      <w:r>
        <w:fldChar w:fldCharType="begin"/>
      </w:r>
      <w:r>
        <w:instrText xml:space="preserve"> PAGEREF _Toc225770200 </w:instrText>
      </w:r>
      <w:r>
        <w:fldChar w:fldCharType="separate"/>
      </w:r>
      <w:r>
        <w:t>524</w:t>
      </w:r>
      <w:r>
        <w:fldChar w:fldCharType="end"/>
      </w:r>
      <w:r>
        <w:fldChar w:fldCharType="end"/>
      </w:r>
    </w:p>
    <w:p>
      <w:pPr>
        <w:pStyle w:val="8"/>
        <w:tabs>
          <w:tab w:val="right" w:leader="dot" w:pos="10466"/>
        </w:tabs>
      </w:pPr>
      <w:r>
        <w:fldChar w:fldCharType="begin"/>
      </w:r>
      <w:r>
        <w:instrText xml:space="preserve"> HYPERLINK \l _Toc1408466830 </w:instrText>
      </w:r>
      <w:r>
        <w:fldChar w:fldCharType="separate"/>
      </w:r>
      <w:r>
        <w:rPr>
          <w:rFonts w:hint="default" w:ascii="Arial" w:hAnsi="Arial" w:cs="Arial"/>
          <w:i w:val="0"/>
          <w:caps w:val="0"/>
          <w:spacing w:val="0"/>
          <w:szCs w:val="33"/>
        </w:rPr>
        <w:t xml:space="preserve"> </w:t>
      </w:r>
      <w:r>
        <w:rPr>
          <w:rFonts w:hint="default"/>
        </w:rPr>
        <w:t>22【地球大炮】（改编指数：★★★★☆）</w:t>
      </w:r>
      <w:r>
        <w:tab/>
      </w:r>
      <w:r>
        <w:fldChar w:fldCharType="begin"/>
      </w:r>
      <w:r>
        <w:instrText xml:space="preserve"> PAGEREF _Toc1408466830 </w:instrText>
      </w:r>
      <w:r>
        <w:fldChar w:fldCharType="separate"/>
      </w:r>
      <w:r>
        <w:t>524</w:t>
      </w:r>
      <w:r>
        <w:fldChar w:fldCharType="end"/>
      </w:r>
      <w:r>
        <w:fldChar w:fldCharType="end"/>
      </w:r>
    </w:p>
    <w:p>
      <w:pPr>
        <w:pStyle w:val="8"/>
        <w:tabs>
          <w:tab w:val="right" w:leader="dot" w:pos="10466"/>
        </w:tabs>
      </w:pPr>
      <w:r>
        <w:fldChar w:fldCharType="begin"/>
      </w:r>
      <w:r>
        <w:instrText xml:space="preserve"> HYPERLINK \l _Toc892126344 </w:instrText>
      </w:r>
      <w:r>
        <w:fldChar w:fldCharType="separate"/>
      </w:r>
      <w:r>
        <w:rPr>
          <w:rFonts w:hint="default" w:ascii="Arial" w:hAnsi="Arial" w:cs="Arial"/>
          <w:i w:val="0"/>
          <w:caps w:val="0"/>
          <w:spacing w:val="0"/>
          <w:szCs w:val="33"/>
        </w:rPr>
        <w:t xml:space="preserve"> </w:t>
      </w:r>
      <w:r>
        <w:rPr>
          <w:rFonts w:hint="default"/>
        </w:rPr>
        <w:t>23【思想者】（改编指数：★☆）</w:t>
      </w:r>
      <w:r>
        <w:tab/>
      </w:r>
      <w:r>
        <w:fldChar w:fldCharType="begin"/>
      </w:r>
      <w:r>
        <w:instrText xml:space="preserve"> PAGEREF _Toc892126344 </w:instrText>
      </w:r>
      <w:r>
        <w:fldChar w:fldCharType="separate"/>
      </w:r>
      <w:r>
        <w:t>525</w:t>
      </w:r>
      <w:r>
        <w:fldChar w:fldCharType="end"/>
      </w:r>
      <w:r>
        <w:fldChar w:fldCharType="end"/>
      </w:r>
    </w:p>
    <w:p>
      <w:pPr>
        <w:pStyle w:val="8"/>
        <w:tabs>
          <w:tab w:val="right" w:leader="dot" w:pos="10466"/>
        </w:tabs>
      </w:pPr>
      <w:r>
        <w:fldChar w:fldCharType="begin"/>
      </w:r>
      <w:r>
        <w:instrText xml:space="preserve"> HYPERLINK \l _Toc1726747096 </w:instrText>
      </w:r>
      <w:r>
        <w:fldChar w:fldCharType="separate"/>
      </w:r>
      <w:r>
        <w:rPr>
          <w:rFonts w:hint="default" w:ascii="Arial" w:hAnsi="Arial" w:cs="Arial"/>
          <w:i w:val="0"/>
          <w:caps w:val="0"/>
          <w:spacing w:val="0"/>
          <w:szCs w:val="33"/>
        </w:rPr>
        <w:t xml:space="preserve"> </w:t>
      </w:r>
      <w:r>
        <w:rPr>
          <w:rFonts w:hint="default"/>
        </w:rPr>
        <w:t>24【圆圆的肥皂泡】（改编指数：★★★★）</w:t>
      </w:r>
      <w:r>
        <w:tab/>
      </w:r>
      <w:r>
        <w:fldChar w:fldCharType="begin"/>
      </w:r>
      <w:r>
        <w:instrText xml:space="preserve"> PAGEREF _Toc1726747096 </w:instrText>
      </w:r>
      <w:r>
        <w:fldChar w:fldCharType="separate"/>
      </w:r>
      <w:r>
        <w:t>525</w:t>
      </w:r>
      <w:r>
        <w:fldChar w:fldCharType="end"/>
      </w:r>
      <w:r>
        <w:fldChar w:fldCharType="end"/>
      </w:r>
    </w:p>
    <w:p>
      <w:pPr>
        <w:pStyle w:val="8"/>
        <w:tabs>
          <w:tab w:val="right" w:leader="dot" w:pos="10466"/>
        </w:tabs>
      </w:pPr>
      <w:r>
        <w:fldChar w:fldCharType="begin"/>
      </w:r>
      <w:r>
        <w:instrText xml:space="preserve"> HYPERLINK \l _Toc1038594008 </w:instrText>
      </w:r>
      <w:r>
        <w:fldChar w:fldCharType="separate"/>
      </w:r>
      <w:r>
        <w:rPr>
          <w:rFonts w:hint="default" w:hAnsi="Calibri" w:cs="Calibri" w:asciiTheme="minorAscii"/>
          <w:i w:val="0"/>
          <w:caps w:val="0"/>
          <w:spacing w:val="0"/>
          <w:szCs w:val="32"/>
        </w:rPr>
        <w:t>25</w:t>
      </w:r>
      <w:r>
        <w:rPr>
          <w:rFonts w:hint="default" w:ascii="Arial" w:hAnsi="Arial" w:cs="Arial"/>
          <w:i w:val="0"/>
          <w:caps w:val="0"/>
          <w:spacing w:val="0"/>
          <w:szCs w:val="32"/>
        </w:rPr>
        <w:t>【白垩纪往事】（改编指数：★★★☆）</w:t>
      </w:r>
      <w:r>
        <w:tab/>
      </w:r>
      <w:r>
        <w:fldChar w:fldCharType="begin"/>
      </w:r>
      <w:r>
        <w:instrText xml:space="preserve"> PAGEREF _Toc1038594008 </w:instrText>
      </w:r>
      <w:r>
        <w:fldChar w:fldCharType="separate"/>
      </w:r>
      <w:r>
        <w:t>525</w:t>
      </w:r>
      <w:r>
        <w:fldChar w:fldCharType="end"/>
      </w:r>
      <w:r>
        <w:fldChar w:fldCharType="end"/>
      </w:r>
    </w:p>
    <w:p>
      <w:pPr>
        <w:pStyle w:val="8"/>
        <w:tabs>
          <w:tab w:val="right" w:leader="dot" w:pos="10466"/>
        </w:tabs>
      </w:pPr>
      <w:r>
        <w:fldChar w:fldCharType="begin"/>
      </w:r>
      <w:r>
        <w:instrText xml:space="preserve"> HYPERLINK \l _Toc1620852964 </w:instrText>
      </w:r>
      <w:r>
        <w:fldChar w:fldCharType="separate"/>
      </w:r>
      <w:r>
        <w:rPr>
          <w:rFonts w:hint="default" w:ascii="Arial" w:hAnsi="Arial" w:cs="Arial"/>
          <w:i w:val="0"/>
          <w:caps w:val="0"/>
          <w:spacing w:val="0"/>
          <w:szCs w:val="33"/>
        </w:rPr>
        <w:t xml:space="preserve"> </w:t>
      </w:r>
      <w:r>
        <w:rPr>
          <w:rFonts w:hint="default"/>
        </w:rPr>
        <w:t>26【镜子】（改编指数：★☆）</w:t>
      </w:r>
      <w:r>
        <w:tab/>
      </w:r>
      <w:r>
        <w:fldChar w:fldCharType="begin"/>
      </w:r>
      <w:r>
        <w:instrText xml:space="preserve"> PAGEREF _Toc1620852964 </w:instrText>
      </w:r>
      <w:r>
        <w:fldChar w:fldCharType="separate"/>
      </w:r>
      <w:r>
        <w:t>525</w:t>
      </w:r>
      <w:r>
        <w:fldChar w:fldCharType="end"/>
      </w:r>
      <w:r>
        <w:fldChar w:fldCharType="end"/>
      </w:r>
    </w:p>
    <w:p>
      <w:pPr>
        <w:pStyle w:val="8"/>
        <w:tabs>
          <w:tab w:val="right" w:leader="dot" w:pos="10466"/>
        </w:tabs>
      </w:pPr>
      <w:r>
        <w:fldChar w:fldCharType="begin"/>
      </w:r>
      <w:r>
        <w:instrText xml:space="preserve"> HYPERLINK \l _Toc673723614 </w:instrText>
      </w:r>
      <w:r>
        <w:fldChar w:fldCharType="separate"/>
      </w:r>
      <w:r>
        <w:rPr>
          <w:rFonts w:hint="default" w:ascii="Arial" w:hAnsi="Arial" w:cs="Arial"/>
          <w:i w:val="0"/>
          <w:caps w:val="0"/>
          <w:spacing w:val="0"/>
          <w:szCs w:val="33"/>
        </w:rPr>
        <w:t xml:space="preserve"> </w:t>
      </w:r>
      <w:r>
        <w:rPr>
          <w:rFonts w:hint="default"/>
        </w:rPr>
        <w:t>27【赡养上帝】（改编指数：★★★★）</w:t>
      </w:r>
      <w:r>
        <w:tab/>
      </w:r>
      <w:r>
        <w:fldChar w:fldCharType="begin"/>
      </w:r>
      <w:r>
        <w:instrText xml:space="preserve"> PAGEREF _Toc673723614 </w:instrText>
      </w:r>
      <w:r>
        <w:fldChar w:fldCharType="separate"/>
      </w:r>
      <w:r>
        <w:t>525</w:t>
      </w:r>
      <w:r>
        <w:fldChar w:fldCharType="end"/>
      </w:r>
      <w:r>
        <w:fldChar w:fldCharType="end"/>
      </w:r>
    </w:p>
    <w:p>
      <w:pPr>
        <w:pStyle w:val="8"/>
        <w:tabs>
          <w:tab w:val="right" w:leader="dot" w:pos="10466"/>
        </w:tabs>
      </w:pPr>
      <w:r>
        <w:fldChar w:fldCharType="begin"/>
      </w:r>
      <w:r>
        <w:instrText xml:space="preserve"> HYPERLINK \l _Toc1137534607 </w:instrText>
      </w:r>
      <w:r>
        <w:fldChar w:fldCharType="separate"/>
      </w:r>
      <w:r>
        <w:rPr>
          <w:rFonts w:hint="default" w:ascii="Arial" w:hAnsi="Arial" w:cs="Arial"/>
          <w:i w:val="0"/>
          <w:caps w:val="0"/>
          <w:spacing w:val="0"/>
          <w:szCs w:val="33"/>
        </w:rPr>
        <w:t xml:space="preserve"> </w:t>
      </w:r>
      <w:r>
        <w:rPr>
          <w:rFonts w:hint="default"/>
        </w:rPr>
        <w:t>28【欢乐颂】（改编指数：★★）</w:t>
      </w:r>
      <w:r>
        <w:tab/>
      </w:r>
      <w:r>
        <w:fldChar w:fldCharType="begin"/>
      </w:r>
      <w:r>
        <w:instrText xml:space="preserve"> PAGEREF _Toc1137534607 </w:instrText>
      </w:r>
      <w:r>
        <w:fldChar w:fldCharType="separate"/>
      </w:r>
      <w:r>
        <w:t>526</w:t>
      </w:r>
      <w:r>
        <w:fldChar w:fldCharType="end"/>
      </w:r>
      <w:r>
        <w:fldChar w:fldCharType="end"/>
      </w:r>
    </w:p>
    <w:p>
      <w:pPr>
        <w:pStyle w:val="8"/>
        <w:tabs>
          <w:tab w:val="right" w:leader="dot" w:pos="10466"/>
        </w:tabs>
      </w:pPr>
      <w:r>
        <w:fldChar w:fldCharType="begin"/>
      </w:r>
      <w:r>
        <w:instrText xml:space="preserve"> HYPERLINK \l _Toc2068598361 </w:instrText>
      </w:r>
      <w:r>
        <w:fldChar w:fldCharType="separate"/>
      </w:r>
      <w:r>
        <w:rPr>
          <w:rFonts w:hint="default" w:ascii="Arial" w:hAnsi="Arial" w:cs="Arial"/>
          <w:i w:val="0"/>
          <w:caps w:val="0"/>
          <w:spacing w:val="0"/>
          <w:szCs w:val="33"/>
        </w:rPr>
        <w:t xml:space="preserve"> </w:t>
      </w:r>
      <w:r>
        <w:rPr>
          <w:rFonts w:hint="default"/>
        </w:rPr>
        <w:t>29【赡养人类】（改编指数：★★★）</w:t>
      </w:r>
      <w:r>
        <w:tab/>
      </w:r>
      <w:r>
        <w:fldChar w:fldCharType="begin"/>
      </w:r>
      <w:r>
        <w:instrText xml:space="preserve"> PAGEREF _Toc2068598361 </w:instrText>
      </w:r>
      <w:r>
        <w:fldChar w:fldCharType="separate"/>
      </w:r>
      <w:r>
        <w:t>526</w:t>
      </w:r>
      <w:r>
        <w:fldChar w:fldCharType="end"/>
      </w:r>
      <w:r>
        <w:fldChar w:fldCharType="end"/>
      </w:r>
    </w:p>
    <w:p>
      <w:pPr>
        <w:pStyle w:val="8"/>
        <w:tabs>
          <w:tab w:val="right" w:leader="dot" w:pos="10466"/>
        </w:tabs>
      </w:pPr>
      <w:r>
        <w:fldChar w:fldCharType="begin"/>
      </w:r>
      <w:r>
        <w:instrText xml:space="preserve"> HYPERLINK \l _Toc772920529 </w:instrText>
      </w:r>
      <w:r>
        <w:fldChar w:fldCharType="separate"/>
      </w:r>
      <w:r>
        <w:rPr>
          <w:rFonts w:hint="default" w:ascii="Arial" w:hAnsi="Arial" w:cs="Arial"/>
          <w:i w:val="0"/>
          <w:caps w:val="0"/>
          <w:spacing w:val="0"/>
          <w:szCs w:val="33"/>
        </w:rPr>
        <w:t xml:space="preserve"> </w:t>
      </w:r>
      <w:r>
        <w:rPr>
          <w:rFonts w:hint="default"/>
        </w:rPr>
        <w:t>30【山】【海水高山】（改编指数：★★★）</w:t>
      </w:r>
      <w:r>
        <w:tab/>
      </w:r>
      <w:r>
        <w:fldChar w:fldCharType="begin"/>
      </w:r>
      <w:r>
        <w:instrText xml:space="preserve"> PAGEREF _Toc772920529 </w:instrText>
      </w:r>
      <w:r>
        <w:fldChar w:fldCharType="separate"/>
      </w:r>
      <w:r>
        <w:t>526</w:t>
      </w:r>
      <w:r>
        <w:fldChar w:fldCharType="end"/>
      </w:r>
      <w:r>
        <w:fldChar w:fldCharType="end"/>
      </w:r>
    </w:p>
    <w:p>
      <w:pPr>
        <w:pStyle w:val="8"/>
        <w:tabs>
          <w:tab w:val="right" w:leader="dot" w:pos="10466"/>
        </w:tabs>
      </w:pPr>
      <w:r>
        <w:fldChar w:fldCharType="begin"/>
      </w:r>
      <w:r>
        <w:instrText xml:space="preserve"> HYPERLINK \l _Toc1703465875 </w:instrText>
      </w:r>
      <w:r>
        <w:fldChar w:fldCharType="separate"/>
      </w:r>
      <w:r>
        <w:rPr>
          <w:rFonts w:hint="default" w:ascii="Arial" w:hAnsi="Arial" w:cs="Arial"/>
          <w:i w:val="0"/>
          <w:caps w:val="0"/>
          <w:spacing w:val="0"/>
          <w:szCs w:val="33"/>
        </w:rPr>
        <w:t xml:space="preserve"> </w:t>
      </w:r>
      <w:r>
        <w:rPr>
          <w:rFonts w:hint="default"/>
        </w:rPr>
        <w:t>31【2018年4月1日】（改编指数：★★★☆）</w:t>
      </w:r>
      <w:r>
        <w:tab/>
      </w:r>
      <w:r>
        <w:fldChar w:fldCharType="begin"/>
      </w:r>
      <w:r>
        <w:instrText xml:space="preserve"> PAGEREF _Toc1703465875 </w:instrText>
      </w:r>
      <w:r>
        <w:fldChar w:fldCharType="separate"/>
      </w:r>
      <w:r>
        <w:t>526</w:t>
      </w:r>
      <w:r>
        <w:fldChar w:fldCharType="end"/>
      </w:r>
      <w:r>
        <w:fldChar w:fldCharType="end"/>
      </w:r>
    </w:p>
    <w:p>
      <w:pPr>
        <w:pStyle w:val="8"/>
        <w:tabs>
          <w:tab w:val="right" w:leader="dot" w:pos="10466"/>
        </w:tabs>
      </w:pPr>
      <w:r>
        <w:fldChar w:fldCharType="begin"/>
      </w:r>
      <w:r>
        <w:instrText xml:space="preserve"> HYPERLINK \l _Toc1423937762 </w:instrText>
      </w:r>
      <w:r>
        <w:fldChar w:fldCharType="separate"/>
      </w:r>
      <w:r>
        <w:rPr>
          <w:rFonts w:hint="default" w:ascii="Arial" w:hAnsi="Arial" w:cs="Arial"/>
          <w:i w:val="0"/>
          <w:caps w:val="0"/>
          <w:spacing w:val="0"/>
          <w:szCs w:val="33"/>
        </w:rPr>
        <w:t xml:space="preserve"> </w:t>
      </w:r>
      <w:r>
        <w:rPr>
          <w:rFonts w:hint="default"/>
        </w:rPr>
        <w:t>32【人生】（改编指数：☆）</w:t>
      </w:r>
      <w:r>
        <w:tab/>
      </w:r>
      <w:r>
        <w:fldChar w:fldCharType="begin"/>
      </w:r>
      <w:r>
        <w:instrText xml:space="preserve"> PAGEREF _Toc1423937762 </w:instrText>
      </w:r>
      <w:r>
        <w:fldChar w:fldCharType="separate"/>
      </w:r>
      <w:r>
        <w:t>526</w:t>
      </w:r>
      <w:r>
        <w:fldChar w:fldCharType="end"/>
      </w:r>
      <w:r>
        <w:fldChar w:fldCharType="end"/>
      </w:r>
    </w:p>
    <w:p>
      <w:pPr>
        <w:pStyle w:val="8"/>
        <w:tabs>
          <w:tab w:val="right" w:leader="dot" w:pos="10466"/>
        </w:tabs>
      </w:pPr>
      <w:r>
        <w:fldChar w:fldCharType="begin"/>
      </w:r>
      <w:r>
        <w:instrText xml:space="preserve"> HYPERLINK \l _Toc899882862 </w:instrText>
      </w:r>
      <w:r>
        <w:fldChar w:fldCharType="separate"/>
      </w:r>
      <w:r>
        <w:rPr>
          <w:rFonts w:hint="default" w:ascii="Arial" w:hAnsi="Arial" w:cs="Arial"/>
          <w:i w:val="0"/>
          <w:caps w:val="0"/>
          <w:spacing w:val="0"/>
          <w:szCs w:val="33"/>
        </w:rPr>
        <w:t xml:space="preserve"> </w:t>
      </w:r>
      <w:r>
        <w:rPr>
          <w:rFonts w:hint="default"/>
        </w:rPr>
        <w:t>33【太原之恋】（改编指数：★★★）</w:t>
      </w:r>
      <w:r>
        <w:tab/>
      </w:r>
      <w:r>
        <w:fldChar w:fldCharType="begin"/>
      </w:r>
      <w:r>
        <w:instrText xml:space="preserve"> PAGEREF _Toc899882862 </w:instrText>
      </w:r>
      <w:r>
        <w:fldChar w:fldCharType="separate"/>
      </w:r>
      <w:r>
        <w:t>526</w:t>
      </w:r>
      <w:r>
        <w:fldChar w:fldCharType="end"/>
      </w:r>
      <w:r>
        <w:fldChar w:fldCharType="end"/>
      </w:r>
    </w:p>
    <w:p>
      <w:pPr>
        <w:pStyle w:val="8"/>
        <w:tabs>
          <w:tab w:val="right" w:leader="dot" w:pos="10466"/>
        </w:tabs>
      </w:pPr>
      <w:r>
        <w:fldChar w:fldCharType="begin"/>
      </w:r>
      <w:r>
        <w:instrText xml:space="preserve"> HYPERLINK \l _Toc1955243766 </w:instrText>
      </w:r>
      <w:r>
        <w:fldChar w:fldCharType="separate"/>
      </w:r>
      <w:r>
        <w:rPr>
          <w:rFonts w:hint="default" w:ascii="Arial" w:hAnsi="Arial" w:cs="Arial"/>
          <w:i w:val="0"/>
          <w:caps w:val="0"/>
          <w:spacing w:val="0"/>
          <w:szCs w:val="33"/>
        </w:rPr>
        <w:t xml:space="preserve"> </w:t>
      </w:r>
      <w:r>
        <w:rPr>
          <w:rFonts w:hint="default"/>
        </w:rPr>
        <w:t>34【时间移民】（改编指数：★★☆）</w:t>
      </w:r>
      <w:r>
        <w:tab/>
      </w:r>
      <w:r>
        <w:fldChar w:fldCharType="begin"/>
      </w:r>
      <w:r>
        <w:instrText xml:space="preserve"> PAGEREF _Toc1955243766 </w:instrText>
      </w:r>
      <w:r>
        <w:fldChar w:fldCharType="separate"/>
      </w:r>
      <w:r>
        <w:t>527</w:t>
      </w:r>
      <w:r>
        <w:fldChar w:fldCharType="end"/>
      </w:r>
      <w:r>
        <w:fldChar w:fldCharType="end"/>
      </w:r>
    </w:p>
    <w:p>
      <w:pPr>
        <w:pStyle w:val="8"/>
        <w:tabs>
          <w:tab w:val="right" w:leader="dot" w:pos="10466"/>
        </w:tabs>
      </w:pPr>
      <w:r>
        <w:fldChar w:fldCharType="begin"/>
      </w:r>
      <w:r>
        <w:instrText xml:space="preserve"> HYPERLINK \l _Toc436584027 </w:instrText>
      </w:r>
      <w:r>
        <w:fldChar w:fldCharType="separate"/>
      </w:r>
      <w:r>
        <w:rPr>
          <w:rFonts w:hint="default" w:ascii="Arial" w:hAnsi="Arial" w:cs="Arial"/>
          <w:i w:val="0"/>
          <w:caps w:val="0"/>
          <w:spacing w:val="0"/>
          <w:szCs w:val="33"/>
        </w:rPr>
        <w:t xml:space="preserve"> </w:t>
      </w:r>
      <w:r>
        <w:rPr>
          <w:rFonts w:hint="default"/>
        </w:rPr>
        <w:t>35【月夜】（改编指数：★★）</w:t>
      </w:r>
      <w:r>
        <w:tab/>
      </w:r>
      <w:r>
        <w:fldChar w:fldCharType="begin"/>
      </w:r>
      <w:r>
        <w:instrText xml:space="preserve"> PAGEREF _Toc436584027 </w:instrText>
      </w:r>
      <w:r>
        <w:fldChar w:fldCharType="separate"/>
      </w:r>
      <w:r>
        <w:t>527</w:t>
      </w:r>
      <w:r>
        <w:fldChar w:fldCharType="end"/>
      </w:r>
      <w:r>
        <w:fldChar w:fldCharType="end"/>
      </w:r>
    </w:p>
    <w:p>
      <w:pPr>
        <w:pStyle w:val="8"/>
        <w:tabs>
          <w:tab w:val="right" w:leader="dot" w:pos="10466"/>
        </w:tabs>
      </w:pPr>
      <w:r>
        <w:fldChar w:fldCharType="begin"/>
      </w:r>
      <w:r>
        <w:instrText xml:space="preserve"> HYPERLINK \l _Toc782612818 </w:instrText>
      </w:r>
      <w:r>
        <w:fldChar w:fldCharType="separate"/>
      </w:r>
      <w:r>
        <w:rPr>
          <w:rFonts w:hint="default" w:ascii="Arial" w:hAnsi="Arial" w:cs="Arial"/>
          <w:i w:val="0"/>
          <w:caps w:val="0"/>
          <w:spacing w:val="0"/>
          <w:szCs w:val="33"/>
        </w:rPr>
        <w:t xml:space="preserve"> </w:t>
      </w:r>
      <w:r>
        <w:rPr>
          <w:rFonts w:hint="default"/>
        </w:rPr>
        <w:t>36【烧火工】（改编指数：★☆）</w:t>
      </w:r>
      <w:r>
        <w:tab/>
      </w:r>
      <w:r>
        <w:fldChar w:fldCharType="begin"/>
      </w:r>
      <w:r>
        <w:instrText xml:space="preserve"> PAGEREF _Toc782612818 </w:instrText>
      </w:r>
      <w:r>
        <w:fldChar w:fldCharType="separate"/>
      </w:r>
      <w:r>
        <w:t>527</w:t>
      </w:r>
      <w:r>
        <w:fldChar w:fldCharType="end"/>
      </w:r>
      <w:r>
        <w:fldChar w:fldCharType="end"/>
      </w:r>
    </w:p>
    <w:p>
      <w:pPr>
        <w:pStyle w:val="8"/>
        <w:tabs>
          <w:tab w:val="right" w:leader="dot" w:pos="10466"/>
        </w:tabs>
      </w:pPr>
      <w:r>
        <w:fldChar w:fldCharType="begin"/>
      </w:r>
      <w:r>
        <w:instrText xml:space="preserve"> HYPERLINK \l _Toc1455501841 </w:instrText>
      </w:r>
      <w:r>
        <w:fldChar w:fldCharType="separate"/>
      </w:r>
      <w:r>
        <w:rPr>
          <w:rFonts w:hint="default" w:ascii="Arial" w:hAnsi="Arial" w:cs="Arial"/>
          <w:i w:val="0"/>
          <w:caps w:val="0"/>
          <w:spacing w:val="0"/>
          <w:szCs w:val="33"/>
        </w:rPr>
        <w:t xml:space="preserve"> </w:t>
      </w:r>
      <w:r>
        <w:rPr>
          <w:rFonts w:hint="default"/>
        </w:rPr>
        <w:t>37【中国2185】（改编指数：★☆）</w:t>
      </w:r>
      <w:r>
        <w:tab/>
      </w:r>
      <w:r>
        <w:fldChar w:fldCharType="begin"/>
      </w:r>
      <w:r>
        <w:instrText xml:space="preserve"> PAGEREF _Toc1455501841 </w:instrText>
      </w:r>
      <w:r>
        <w:fldChar w:fldCharType="separate"/>
      </w:r>
      <w:r>
        <w:t>527</w:t>
      </w:r>
      <w:r>
        <w:fldChar w:fldCharType="end"/>
      </w:r>
      <w:r>
        <w:fldChar w:fldCharType="end"/>
      </w:r>
    </w:p>
    <w:p>
      <w:pPr>
        <w:pStyle w:val="8"/>
        <w:tabs>
          <w:tab w:val="right" w:leader="dot" w:pos="10466"/>
        </w:tabs>
      </w:pPr>
      <w:r>
        <w:fldChar w:fldCharType="begin"/>
      </w:r>
      <w:r>
        <w:instrText xml:space="preserve"> HYPERLINK \l _Toc2122447150 </w:instrText>
      </w:r>
      <w:r>
        <w:fldChar w:fldCharType="separate"/>
      </w:r>
      <w:r>
        <w:rPr>
          <w:rFonts w:hint="default" w:ascii="Arial" w:hAnsi="Arial" w:cs="Arial"/>
          <w:i w:val="0"/>
          <w:caps w:val="0"/>
          <w:spacing w:val="0"/>
          <w:szCs w:val="33"/>
        </w:rPr>
        <w:t xml:space="preserve"> </w:t>
      </w:r>
      <w:r>
        <w:rPr>
          <w:rFonts w:hint="default"/>
        </w:rPr>
        <w:t>38【超新星纪元】（改编指数：★★★☆）</w:t>
      </w:r>
      <w:r>
        <w:tab/>
      </w:r>
      <w:r>
        <w:fldChar w:fldCharType="begin"/>
      </w:r>
      <w:r>
        <w:instrText xml:space="preserve"> PAGEREF _Toc2122447150 </w:instrText>
      </w:r>
      <w:r>
        <w:fldChar w:fldCharType="separate"/>
      </w:r>
      <w:r>
        <w:t>527</w:t>
      </w:r>
      <w:r>
        <w:fldChar w:fldCharType="end"/>
      </w:r>
      <w:r>
        <w:fldChar w:fldCharType="end"/>
      </w:r>
    </w:p>
    <w:p>
      <w:pPr>
        <w:pStyle w:val="8"/>
        <w:tabs>
          <w:tab w:val="right" w:leader="dot" w:pos="10466"/>
        </w:tabs>
      </w:pPr>
      <w:r>
        <w:fldChar w:fldCharType="begin"/>
      </w:r>
      <w:r>
        <w:instrText xml:space="preserve"> HYPERLINK \l _Toc1682887101 </w:instrText>
      </w:r>
      <w:r>
        <w:fldChar w:fldCharType="separate"/>
      </w:r>
      <w:r>
        <w:rPr>
          <w:rFonts w:hint="default"/>
        </w:rPr>
        <w:t>39【球状闪电】（改编指数：★★★★）</w:t>
      </w:r>
      <w:r>
        <w:tab/>
      </w:r>
      <w:r>
        <w:fldChar w:fldCharType="begin"/>
      </w:r>
      <w:r>
        <w:instrText xml:space="preserve"> PAGEREF _Toc1682887101 </w:instrText>
      </w:r>
      <w:r>
        <w:fldChar w:fldCharType="separate"/>
      </w:r>
      <w:r>
        <w:t>528</w:t>
      </w:r>
      <w:r>
        <w:fldChar w:fldCharType="end"/>
      </w:r>
      <w:r>
        <w:fldChar w:fldCharType="end"/>
      </w:r>
    </w:p>
    <w:p>
      <w:pPr>
        <w:pStyle w:val="8"/>
        <w:tabs>
          <w:tab w:val="right" w:leader="dot" w:pos="10466"/>
        </w:tabs>
      </w:pPr>
      <w:r>
        <w:fldChar w:fldCharType="begin"/>
      </w:r>
      <w:r>
        <w:instrText xml:space="preserve"> HYPERLINK \l _Toc1120226141 </w:instrText>
      </w:r>
      <w:r>
        <w:fldChar w:fldCharType="separate"/>
      </w:r>
      <w:r>
        <w:rPr>
          <w:rFonts w:hint="default" w:ascii="Arial" w:hAnsi="Arial" w:cs="Arial"/>
          <w:i w:val="0"/>
          <w:caps w:val="0"/>
          <w:spacing w:val="0"/>
          <w:szCs w:val="33"/>
        </w:rPr>
        <w:t xml:space="preserve"> </w:t>
      </w:r>
      <w:r>
        <w:rPr>
          <w:rFonts w:hint="default"/>
        </w:rPr>
        <w:t>40【三体】（改编指数：★★★★☆）</w:t>
      </w:r>
      <w:r>
        <w:tab/>
      </w:r>
      <w:r>
        <w:fldChar w:fldCharType="begin"/>
      </w:r>
      <w:r>
        <w:instrText xml:space="preserve"> PAGEREF _Toc1120226141 </w:instrText>
      </w:r>
      <w:r>
        <w:fldChar w:fldCharType="separate"/>
      </w:r>
      <w:r>
        <w:t>528</w:t>
      </w:r>
      <w:r>
        <w:fldChar w:fldCharType="end"/>
      </w:r>
      <w:r>
        <w:fldChar w:fldCharType="end"/>
      </w:r>
    </w:p>
    <w:p>
      <w:pPr>
        <w:pStyle w:val="15"/>
        <w:tabs>
          <w:tab w:val="right" w:leader="dot" w:pos="10466"/>
        </w:tabs>
      </w:pPr>
      <w:r>
        <w:fldChar w:fldCharType="begin"/>
      </w:r>
      <w:r>
        <w:instrText xml:space="preserve"> HYPERLINK \l _Toc174877050 </w:instrText>
      </w:r>
      <w:r>
        <w:fldChar w:fldCharType="separate"/>
      </w:r>
      <w:r>
        <w:rPr>
          <w:lang w:val="en-US" w:eastAsia="zh-CN"/>
        </w:rPr>
        <w:t>125、</w:t>
      </w:r>
      <w:r>
        <w:rPr>
          <w:rFonts w:hint="default" w:ascii="Arial" w:hAnsi="Arial" w:eastAsia="宋体" w:cs="Arial"/>
          <w:i w:val="0"/>
          <w:caps w:val="0"/>
          <w:spacing w:val="0"/>
          <w:szCs w:val="24"/>
          <w:shd w:val="clear" w:fill="FFFFFF"/>
        </w:rPr>
        <w:t>《为什么有些女生觉得男生聊历史很有魅力，聊政治却很令人反感？》</w:t>
      </w:r>
      <w:r>
        <w:tab/>
      </w:r>
      <w:r>
        <w:fldChar w:fldCharType="begin"/>
      </w:r>
      <w:r>
        <w:instrText xml:space="preserve"> PAGEREF _Toc174877050 </w:instrText>
      </w:r>
      <w:r>
        <w:fldChar w:fldCharType="separate"/>
      </w:r>
      <w:r>
        <w:t>529</w:t>
      </w:r>
      <w:r>
        <w:fldChar w:fldCharType="end"/>
      </w:r>
      <w:r>
        <w:fldChar w:fldCharType="end"/>
      </w:r>
    </w:p>
    <w:p>
      <w:pPr>
        <w:pStyle w:val="12"/>
        <w:tabs>
          <w:tab w:val="right" w:leader="dot" w:pos="10466"/>
        </w:tabs>
      </w:pPr>
      <w:r>
        <w:fldChar w:fldCharType="begin"/>
      </w:r>
      <w:r>
        <w:instrText xml:space="preserve"> HYPERLINK \l _Toc26981268 </w:instrText>
      </w:r>
      <w:r>
        <w:fldChar w:fldCharType="separate"/>
      </w:r>
      <w:r>
        <w:rPr>
          <w:rFonts w:hint="default"/>
        </w:rPr>
        <w:t>【社会万象】</w:t>
      </w:r>
      <w:r>
        <w:tab/>
      </w:r>
      <w:r>
        <w:fldChar w:fldCharType="begin"/>
      </w:r>
      <w:r>
        <w:instrText xml:space="preserve"> PAGEREF _Toc26981268 </w:instrText>
      </w:r>
      <w:r>
        <w:fldChar w:fldCharType="separate"/>
      </w:r>
      <w:r>
        <w:t>530</w:t>
      </w:r>
      <w:r>
        <w:fldChar w:fldCharType="end"/>
      </w:r>
      <w:r>
        <w:fldChar w:fldCharType="end"/>
      </w:r>
    </w:p>
    <w:p>
      <w:pPr>
        <w:pStyle w:val="15"/>
        <w:tabs>
          <w:tab w:val="right" w:leader="dot" w:pos="10466"/>
        </w:tabs>
      </w:pPr>
      <w:r>
        <w:fldChar w:fldCharType="begin"/>
      </w:r>
      <w:r>
        <w:instrText xml:space="preserve"> HYPERLINK \l _Toc632249008 </w:instrText>
      </w:r>
      <w:r>
        <w:fldChar w:fldCharType="separate"/>
      </w:r>
      <w:r>
        <w:rPr>
          <w:rFonts w:hint="default"/>
        </w:rPr>
        <w:t>126、</w:t>
      </w:r>
      <w:r>
        <w:rPr>
          <w:rFonts w:hint="default" w:ascii="Arial" w:hAnsi="Arial" w:cs="Arial"/>
          <w:i w:val="0"/>
          <w:caps w:val="0"/>
          <w:spacing w:val="0"/>
          <w:szCs w:val="24"/>
        </w:rPr>
        <w:t>《如何看待杨振宁、姚期智放弃外国国籍，转为中国科学院院士？》</w:t>
      </w:r>
      <w:r>
        <w:tab/>
      </w:r>
      <w:r>
        <w:fldChar w:fldCharType="begin"/>
      </w:r>
      <w:r>
        <w:instrText xml:space="preserve"> PAGEREF _Toc632249008 </w:instrText>
      </w:r>
      <w:r>
        <w:fldChar w:fldCharType="separate"/>
      </w:r>
      <w:r>
        <w:t>530</w:t>
      </w:r>
      <w:r>
        <w:fldChar w:fldCharType="end"/>
      </w:r>
      <w:r>
        <w:fldChar w:fldCharType="end"/>
      </w:r>
    </w:p>
    <w:p>
      <w:pPr>
        <w:pStyle w:val="15"/>
        <w:tabs>
          <w:tab w:val="right" w:leader="dot" w:pos="10466"/>
        </w:tabs>
      </w:pPr>
      <w:r>
        <w:fldChar w:fldCharType="begin"/>
      </w:r>
      <w:r>
        <w:instrText xml:space="preserve"> HYPERLINK \l _Toc1164214603 </w:instrText>
      </w:r>
      <w:r>
        <w:fldChar w:fldCharType="separate"/>
      </w:r>
      <w:r>
        <w:rPr>
          <w:rFonts w:hint="default"/>
        </w:rPr>
        <w:t>127、</w:t>
      </w:r>
      <w:r>
        <w:rPr>
          <w:rFonts w:hint="default" w:ascii="Arial" w:hAnsi="Arial" w:cs="Arial"/>
          <w:i w:val="0"/>
          <w:caps w:val="0"/>
          <w:spacing w:val="0"/>
          <w:szCs w:val="24"/>
        </w:rPr>
        <w:t>《再论“如何看待杨振宁、姚期智转为中国国籍并加入中科院？”》</w:t>
      </w:r>
      <w:r>
        <w:tab/>
      </w:r>
      <w:r>
        <w:fldChar w:fldCharType="begin"/>
      </w:r>
      <w:r>
        <w:instrText xml:space="preserve"> PAGEREF _Toc1164214603 </w:instrText>
      </w:r>
      <w:r>
        <w:fldChar w:fldCharType="separate"/>
      </w:r>
      <w:r>
        <w:t>532</w:t>
      </w:r>
      <w:r>
        <w:fldChar w:fldCharType="end"/>
      </w:r>
      <w:r>
        <w:fldChar w:fldCharType="end"/>
      </w:r>
    </w:p>
    <w:p>
      <w:pPr>
        <w:pStyle w:val="15"/>
        <w:tabs>
          <w:tab w:val="right" w:leader="dot" w:pos="10466"/>
        </w:tabs>
      </w:pPr>
      <w:r>
        <w:fldChar w:fldCharType="begin"/>
      </w:r>
      <w:r>
        <w:instrText xml:space="preserve"> HYPERLINK \l _Toc702239065 </w:instrText>
      </w:r>
      <w:r>
        <w:fldChar w:fldCharType="separate"/>
      </w:r>
      <w:r>
        <w:rPr>
          <w:lang w:val="en-US" w:eastAsia="zh-CN"/>
        </w:rPr>
        <w:t>128、</w:t>
      </w:r>
      <w:r>
        <w:rPr>
          <w:rFonts w:hint="default" w:ascii="Arial" w:hAnsi="Arial" w:eastAsia="宋体" w:cs="Arial"/>
          <w:i w:val="0"/>
          <w:caps w:val="0"/>
          <w:spacing w:val="0"/>
          <w:szCs w:val="24"/>
          <w:shd w:val="clear" w:fill="FFFFFF"/>
        </w:rPr>
        <w:t>《如何看待成都兰桂坊西班牙男子和中国女子的公共场合不雅视频事件？》</w:t>
      </w:r>
      <w:r>
        <w:tab/>
      </w:r>
      <w:r>
        <w:fldChar w:fldCharType="begin"/>
      </w:r>
      <w:r>
        <w:instrText xml:space="preserve"> PAGEREF _Toc702239065 </w:instrText>
      </w:r>
      <w:r>
        <w:fldChar w:fldCharType="separate"/>
      </w:r>
      <w:r>
        <w:t>535</w:t>
      </w:r>
      <w:r>
        <w:fldChar w:fldCharType="end"/>
      </w:r>
      <w:r>
        <w:fldChar w:fldCharType="end"/>
      </w:r>
    </w:p>
    <w:p>
      <w:pPr>
        <w:pStyle w:val="15"/>
        <w:tabs>
          <w:tab w:val="right" w:leader="dot" w:pos="10466"/>
        </w:tabs>
      </w:pPr>
      <w:r>
        <w:fldChar w:fldCharType="begin"/>
      </w:r>
      <w:r>
        <w:instrText xml:space="preserve"> HYPERLINK \l _Toc1757310359 </w:instrText>
      </w:r>
      <w:r>
        <w:fldChar w:fldCharType="separate"/>
      </w:r>
      <w:r>
        <w:rPr>
          <w:lang w:val="en-US" w:eastAsia="zh-CN"/>
        </w:rPr>
        <w:t>129、</w:t>
      </w:r>
      <w:r>
        <w:rPr>
          <w:rFonts w:hint="default" w:ascii="Arial" w:hAnsi="Arial" w:eastAsia="宋体" w:cs="Arial"/>
          <w:i w:val="0"/>
          <w:caps w:val="0"/>
          <w:spacing w:val="0"/>
          <w:szCs w:val="24"/>
          <w:shd w:val="clear" w:fill="FFFFFF"/>
        </w:rPr>
        <w:t>《如何看待美国社会的枪击事件》</w:t>
      </w:r>
      <w:r>
        <w:tab/>
      </w:r>
      <w:r>
        <w:fldChar w:fldCharType="begin"/>
      </w:r>
      <w:r>
        <w:instrText xml:space="preserve"> PAGEREF _Toc1757310359 </w:instrText>
      </w:r>
      <w:r>
        <w:fldChar w:fldCharType="separate"/>
      </w:r>
      <w:r>
        <w:t>537</w:t>
      </w:r>
      <w:r>
        <w:fldChar w:fldCharType="end"/>
      </w:r>
      <w:r>
        <w:fldChar w:fldCharType="end"/>
      </w:r>
    </w:p>
    <w:p>
      <w:pPr>
        <w:pStyle w:val="15"/>
        <w:tabs>
          <w:tab w:val="right" w:leader="dot" w:pos="10466"/>
        </w:tabs>
      </w:pPr>
      <w:r>
        <w:fldChar w:fldCharType="begin"/>
      </w:r>
      <w:r>
        <w:instrText xml:space="preserve"> HYPERLINK \l _Toc328331644 </w:instrText>
      </w:r>
      <w:r>
        <w:fldChar w:fldCharType="separate"/>
      </w:r>
      <w:r>
        <w:rPr>
          <w:lang w:val="en-US" w:eastAsia="zh-CN"/>
        </w:rPr>
        <w:t>130、</w:t>
      </w:r>
      <w:r>
        <w:rPr>
          <w:rFonts w:hint="default" w:ascii="Arial" w:hAnsi="Arial" w:eastAsia="宋体" w:cs="Arial"/>
          <w:i w:val="0"/>
          <w:caps w:val="0"/>
          <w:spacing w:val="0"/>
          <w:szCs w:val="24"/>
          <w:shd w:val="clear" w:fill="FFFFFF"/>
        </w:rPr>
        <w:t>《如何看待昆山宝马纹身男“龙哥”当街行凶追砍路人却被反杀？》</w:t>
      </w:r>
      <w:r>
        <w:tab/>
      </w:r>
      <w:r>
        <w:fldChar w:fldCharType="begin"/>
      </w:r>
      <w:r>
        <w:instrText xml:space="preserve"> PAGEREF _Toc328331644 </w:instrText>
      </w:r>
      <w:r>
        <w:fldChar w:fldCharType="separate"/>
      </w:r>
      <w:r>
        <w:t>539</w:t>
      </w:r>
      <w:r>
        <w:fldChar w:fldCharType="end"/>
      </w:r>
      <w:r>
        <w:fldChar w:fldCharType="end"/>
      </w:r>
    </w:p>
    <w:p>
      <w:pPr>
        <w:pStyle w:val="15"/>
        <w:tabs>
          <w:tab w:val="right" w:leader="dot" w:pos="10466"/>
        </w:tabs>
      </w:pPr>
      <w:r>
        <w:fldChar w:fldCharType="begin"/>
      </w:r>
      <w:r>
        <w:instrText xml:space="preserve"> HYPERLINK \l _Toc100694057 </w:instrText>
      </w:r>
      <w:r>
        <w:fldChar w:fldCharType="separate"/>
      </w:r>
      <w:r>
        <w:rPr>
          <w:lang w:val="en-US" w:eastAsia="zh-CN"/>
        </w:rPr>
        <w:t>131、</w:t>
      </w:r>
      <w:r>
        <w:rPr>
          <w:rFonts w:hint="default" w:ascii="Arial" w:hAnsi="Arial" w:eastAsia="宋体" w:cs="Arial"/>
          <w:i w:val="0"/>
          <w:caps w:val="0"/>
          <w:spacing w:val="0"/>
          <w:szCs w:val="24"/>
          <w:shd w:val="clear" w:fill="FFFFFF"/>
        </w:rPr>
        <w:t>《从网络舆论对“昆山龙哥”死掉后的狂欢，看黑恶势力给群众带来的恐惧》</w:t>
      </w:r>
      <w:r>
        <w:tab/>
      </w:r>
      <w:r>
        <w:fldChar w:fldCharType="begin"/>
      </w:r>
      <w:r>
        <w:instrText xml:space="preserve"> PAGEREF _Toc100694057 </w:instrText>
      </w:r>
      <w:r>
        <w:fldChar w:fldCharType="separate"/>
      </w:r>
      <w:r>
        <w:t>541</w:t>
      </w:r>
      <w:r>
        <w:fldChar w:fldCharType="end"/>
      </w:r>
      <w:r>
        <w:fldChar w:fldCharType="end"/>
      </w:r>
    </w:p>
    <w:p>
      <w:pPr>
        <w:pStyle w:val="15"/>
        <w:tabs>
          <w:tab w:val="right" w:leader="dot" w:pos="10466"/>
        </w:tabs>
      </w:pPr>
      <w:r>
        <w:fldChar w:fldCharType="begin"/>
      </w:r>
      <w:r>
        <w:instrText xml:space="preserve"> HYPERLINK \l _Toc346758249 </w:instrText>
      </w:r>
      <w:r>
        <w:fldChar w:fldCharType="separate"/>
      </w:r>
      <w:r>
        <w:rPr>
          <w:lang w:val="en-US" w:eastAsia="zh-CN"/>
        </w:rPr>
        <w:t>132、</w:t>
      </w:r>
      <w:r>
        <w:rPr>
          <w:rFonts w:hint="default" w:ascii="Arial" w:hAnsi="Arial" w:eastAsia="宋体" w:cs="Arial"/>
          <w:i w:val="0"/>
          <w:caps w:val="0"/>
          <w:spacing w:val="0"/>
          <w:szCs w:val="24"/>
          <w:shd w:val="clear" w:fill="FFFFFF"/>
        </w:rPr>
        <w:t>《遇到“昆山龙哥”，我们“正当防卫只能靠跑”？》</w:t>
      </w:r>
      <w:r>
        <w:tab/>
      </w:r>
      <w:r>
        <w:fldChar w:fldCharType="begin"/>
      </w:r>
      <w:r>
        <w:instrText xml:space="preserve"> PAGEREF _Toc346758249 </w:instrText>
      </w:r>
      <w:r>
        <w:fldChar w:fldCharType="separate"/>
      </w:r>
      <w:r>
        <w:t>544</w:t>
      </w:r>
      <w:r>
        <w:fldChar w:fldCharType="end"/>
      </w:r>
      <w:r>
        <w:fldChar w:fldCharType="end"/>
      </w:r>
    </w:p>
    <w:p>
      <w:pPr>
        <w:pStyle w:val="15"/>
        <w:tabs>
          <w:tab w:val="right" w:leader="dot" w:pos="10466"/>
        </w:tabs>
      </w:pPr>
      <w:r>
        <w:fldChar w:fldCharType="begin"/>
      </w:r>
      <w:r>
        <w:instrText xml:space="preserve"> HYPERLINK \l _Toc613031796 </w:instrText>
      </w:r>
      <w:r>
        <w:fldChar w:fldCharType="separate"/>
      </w:r>
      <w:r>
        <w:rPr>
          <w:lang w:val="en-US" w:eastAsia="zh-CN"/>
        </w:rPr>
        <w:t>133、</w:t>
      </w:r>
      <w:r>
        <w:rPr>
          <w:rFonts w:hint="default" w:ascii="Arial" w:hAnsi="Arial" w:eastAsia="宋体" w:cs="Arial"/>
          <w:i w:val="0"/>
          <w:caps w:val="0"/>
          <w:spacing w:val="0"/>
          <w:szCs w:val="24"/>
          <w:shd w:val="clear" w:fill="FFFFFF"/>
        </w:rPr>
        <w:t>《“昆山龙哥”案尘埃落定，既是舆论的胜利，也是法律和人民的胜利》</w:t>
      </w:r>
      <w:r>
        <w:tab/>
      </w:r>
      <w:r>
        <w:fldChar w:fldCharType="begin"/>
      </w:r>
      <w:r>
        <w:instrText xml:space="preserve"> PAGEREF _Toc613031796 </w:instrText>
      </w:r>
      <w:r>
        <w:fldChar w:fldCharType="separate"/>
      </w:r>
      <w:r>
        <w:t>547</w:t>
      </w:r>
      <w:r>
        <w:fldChar w:fldCharType="end"/>
      </w:r>
      <w:r>
        <w:fldChar w:fldCharType="end"/>
      </w:r>
    </w:p>
    <w:p>
      <w:pPr>
        <w:pStyle w:val="15"/>
        <w:tabs>
          <w:tab w:val="right" w:leader="dot" w:pos="10466"/>
        </w:tabs>
      </w:pPr>
      <w:r>
        <w:fldChar w:fldCharType="begin"/>
      </w:r>
      <w:r>
        <w:instrText xml:space="preserve"> HYPERLINK \l _Toc1498171175 </w:instrText>
      </w:r>
      <w:r>
        <w:fldChar w:fldCharType="separate"/>
      </w:r>
      <w:r>
        <w:rPr>
          <w:lang w:val="en-US" w:eastAsia="zh-CN"/>
        </w:rPr>
        <w:t>134、</w:t>
      </w:r>
      <w:r>
        <w:rPr>
          <w:rFonts w:hint="default" w:ascii="Arial" w:hAnsi="Arial" w:eastAsia="宋体" w:cs="Arial"/>
          <w:i w:val="0"/>
          <w:caps w:val="0"/>
          <w:spacing w:val="0"/>
          <w:szCs w:val="24"/>
          <w:shd w:val="clear" w:fill="FFFFFF"/>
        </w:rPr>
        <w:t>《日常交往中，我们应如何摆正来华外国人的位置》</w:t>
      </w:r>
      <w:r>
        <w:tab/>
      </w:r>
      <w:r>
        <w:fldChar w:fldCharType="begin"/>
      </w:r>
      <w:r>
        <w:instrText xml:space="preserve"> PAGEREF _Toc1498171175 </w:instrText>
      </w:r>
      <w:r>
        <w:fldChar w:fldCharType="separate"/>
      </w:r>
      <w:r>
        <w:t>549</w:t>
      </w:r>
      <w:r>
        <w:fldChar w:fldCharType="end"/>
      </w:r>
      <w:r>
        <w:fldChar w:fldCharType="end"/>
      </w:r>
    </w:p>
    <w:p>
      <w:pPr>
        <w:pStyle w:val="15"/>
        <w:tabs>
          <w:tab w:val="right" w:leader="dot" w:pos="10466"/>
        </w:tabs>
      </w:pPr>
      <w:r>
        <w:fldChar w:fldCharType="begin"/>
      </w:r>
      <w:r>
        <w:instrText xml:space="preserve"> HYPERLINK \l _Toc572528450 </w:instrText>
      </w:r>
      <w:r>
        <w:fldChar w:fldCharType="separate"/>
      </w:r>
      <w:r>
        <w:rPr>
          <w:lang w:val="en-US" w:eastAsia="zh-CN"/>
        </w:rPr>
        <w:t>135、</w:t>
      </w:r>
      <w:r>
        <w:rPr>
          <w:rFonts w:hint="default" w:ascii="Arial" w:hAnsi="Arial" w:eastAsia="宋体" w:cs="Arial"/>
          <w:i w:val="0"/>
          <w:caps w:val="0"/>
          <w:spacing w:val="0"/>
          <w:szCs w:val="24"/>
          <w:shd w:val="clear" w:fill="FFFFFF"/>
        </w:rPr>
        <w:t>《驻外大使馆积极为中国在外公民利益怼外国政府，以后应该成为常态》</w:t>
      </w:r>
      <w:r>
        <w:tab/>
      </w:r>
      <w:r>
        <w:fldChar w:fldCharType="begin"/>
      </w:r>
      <w:r>
        <w:instrText xml:space="preserve"> PAGEREF _Toc572528450 </w:instrText>
      </w:r>
      <w:r>
        <w:fldChar w:fldCharType="separate"/>
      </w:r>
      <w:r>
        <w:t>553</w:t>
      </w:r>
      <w:r>
        <w:fldChar w:fldCharType="end"/>
      </w:r>
      <w:r>
        <w:fldChar w:fldCharType="end"/>
      </w:r>
    </w:p>
    <w:p>
      <w:pPr>
        <w:pStyle w:val="15"/>
        <w:tabs>
          <w:tab w:val="right" w:leader="dot" w:pos="10466"/>
        </w:tabs>
      </w:pPr>
      <w:r>
        <w:fldChar w:fldCharType="begin"/>
      </w:r>
      <w:r>
        <w:instrText xml:space="preserve"> HYPERLINK \l _Toc2021498626 </w:instrText>
      </w:r>
      <w:r>
        <w:fldChar w:fldCharType="separate"/>
      </w:r>
      <w:r>
        <w:rPr>
          <w:lang w:val="en-US" w:eastAsia="zh-CN"/>
        </w:rPr>
        <w:t>136、</w:t>
      </w:r>
      <w:r>
        <w:rPr>
          <w:rFonts w:hint="default" w:ascii="Arial" w:hAnsi="Arial" w:eastAsia="宋体" w:cs="Arial"/>
          <w:i w:val="0"/>
          <w:caps w:val="0"/>
          <w:spacing w:val="0"/>
          <w:szCs w:val="24"/>
          <w:shd w:val="clear" w:fill="FFFFFF"/>
        </w:rPr>
        <w:t>《我国不但不应该废除死刑，还应该降低刑事责任年龄》</w:t>
      </w:r>
      <w:r>
        <w:tab/>
      </w:r>
      <w:r>
        <w:fldChar w:fldCharType="begin"/>
      </w:r>
      <w:r>
        <w:instrText xml:space="preserve"> PAGEREF _Toc2021498626 </w:instrText>
      </w:r>
      <w:r>
        <w:fldChar w:fldCharType="separate"/>
      </w:r>
      <w:r>
        <w:t>558</w:t>
      </w:r>
      <w:r>
        <w:fldChar w:fldCharType="end"/>
      </w:r>
      <w:r>
        <w:fldChar w:fldCharType="end"/>
      </w:r>
    </w:p>
    <w:p>
      <w:pPr>
        <w:pStyle w:val="15"/>
        <w:tabs>
          <w:tab w:val="right" w:leader="dot" w:pos="10466"/>
        </w:tabs>
      </w:pPr>
      <w:r>
        <w:fldChar w:fldCharType="begin"/>
      </w:r>
      <w:r>
        <w:instrText xml:space="preserve"> HYPERLINK \l _Toc242813871 </w:instrText>
      </w:r>
      <w:r>
        <w:fldChar w:fldCharType="separate"/>
      </w:r>
      <w:r>
        <w:rPr>
          <w:lang w:val="en-US" w:eastAsia="zh-CN"/>
        </w:rPr>
        <w:t>137、</w:t>
      </w:r>
      <w:r>
        <w:rPr>
          <w:rFonts w:hint="default" w:ascii="Arial" w:hAnsi="Arial" w:eastAsia="宋体" w:cs="Arial"/>
          <w:i w:val="0"/>
          <w:caps w:val="0"/>
          <w:spacing w:val="0"/>
          <w:szCs w:val="24"/>
          <w:shd w:val="clear" w:fill="FFFFFF"/>
        </w:rPr>
        <w:t>《孟晚舟事件提醒中国：转换思维，走出“舒适圈”心理》</w:t>
      </w:r>
      <w:r>
        <w:tab/>
      </w:r>
      <w:r>
        <w:fldChar w:fldCharType="begin"/>
      </w:r>
      <w:r>
        <w:instrText xml:space="preserve"> PAGEREF _Toc242813871 </w:instrText>
      </w:r>
      <w:r>
        <w:fldChar w:fldCharType="separate"/>
      </w:r>
      <w:r>
        <w:t>563</w:t>
      </w:r>
      <w:r>
        <w:fldChar w:fldCharType="end"/>
      </w:r>
      <w:r>
        <w:fldChar w:fldCharType="end"/>
      </w:r>
    </w:p>
    <w:p>
      <w:pPr>
        <w:pStyle w:val="15"/>
        <w:tabs>
          <w:tab w:val="right" w:leader="dot" w:pos="10466"/>
        </w:tabs>
      </w:pPr>
      <w:r>
        <w:fldChar w:fldCharType="begin"/>
      </w:r>
      <w:r>
        <w:instrText xml:space="preserve"> HYPERLINK \l _Toc151791898 </w:instrText>
      </w:r>
      <w:r>
        <w:fldChar w:fldCharType="separate"/>
      </w:r>
      <w:r>
        <w:rPr>
          <w:lang w:val="en-US" w:eastAsia="zh-CN"/>
        </w:rPr>
        <w:t>138、</w:t>
      </w:r>
      <w:r>
        <w:rPr>
          <w:rFonts w:hint="default" w:ascii="Arial" w:hAnsi="Arial" w:eastAsia="宋体" w:cs="Arial"/>
          <w:i w:val="0"/>
          <w:caps w:val="0"/>
          <w:spacing w:val="0"/>
          <w:szCs w:val="24"/>
          <w:shd w:val="clear" w:fill="FFFFFF"/>
        </w:rPr>
        <w:t>《对12岁弑母男孩束手无策，这是对法制社会的羞辱，应成为修改刑法契机》</w:t>
      </w:r>
      <w:r>
        <w:tab/>
      </w:r>
      <w:r>
        <w:fldChar w:fldCharType="begin"/>
      </w:r>
      <w:r>
        <w:instrText xml:space="preserve"> PAGEREF _Toc151791898 </w:instrText>
      </w:r>
      <w:r>
        <w:fldChar w:fldCharType="separate"/>
      </w:r>
      <w:r>
        <w:t>566</w:t>
      </w:r>
      <w:r>
        <w:fldChar w:fldCharType="end"/>
      </w:r>
      <w:r>
        <w:fldChar w:fldCharType="end"/>
      </w:r>
    </w:p>
    <w:p>
      <w:pPr>
        <w:pStyle w:val="15"/>
        <w:tabs>
          <w:tab w:val="right" w:leader="dot" w:pos="10466"/>
        </w:tabs>
      </w:pPr>
      <w:r>
        <w:fldChar w:fldCharType="begin"/>
      </w:r>
      <w:r>
        <w:instrText xml:space="preserve"> HYPERLINK \l _Toc912608986 </w:instrText>
      </w:r>
      <w:r>
        <w:fldChar w:fldCharType="separate"/>
      </w:r>
      <w:r>
        <w:rPr>
          <w:rFonts w:hint="eastAsia" w:asciiTheme="minorEastAsia" w:hAnsiTheme="minorEastAsia" w:eastAsiaTheme="minorEastAsia" w:cstheme="minorEastAsia"/>
          <w:lang w:val="en-US" w:eastAsia="zh-CN"/>
        </w:rPr>
        <w:t>1</w:t>
      </w:r>
      <w:r>
        <w:rPr>
          <w:rFonts w:hint="eastAsia" w:asciiTheme="minorEastAsia" w:hAnsiTheme="minorEastAsia" w:eastAsiaTheme="minorEastAsia" w:cstheme="minorEastAsia"/>
          <w:lang w:eastAsia="zh-CN"/>
        </w:rPr>
        <w:t>39</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i w:val="0"/>
          <w:caps w:val="0"/>
          <w:spacing w:val="0"/>
          <w:szCs w:val="24"/>
          <w:shd w:val="clear" w:fill="FFFFFF"/>
        </w:rPr>
        <w:t>《996现象令人纠结之处，在于它只是庞大线团的一个线头》</w:t>
      </w:r>
      <w:r>
        <w:tab/>
      </w:r>
      <w:r>
        <w:fldChar w:fldCharType="begin"/>
      </w:r>
      <w:r>
        <w:instrText xml:space="preserve"> PAGEREF _Toc912608986 </w:instrText>
      </w:r>
      <w:r>
        <w:fldChar w:fldCharType="separate"/>
      </w:r>
      <w:r>
        <w:t>569</w:t>
      </w:r>
      <w:r>
        <w:fldChar w:fldCharType="end"/>
      </w:r>
      <w:r>
        <w:fldChar w:fldCharType="end"/>
      </w:r>
    </w:p>
    <w:p>
      <w:pPr>
        <w:pStyle w:val="15"/>
        <w:tabs>
          <w:tab w:val="right" w:leader="dot" w:pos="10466"/>
        </w:tabs>
      </w:pPr>
      <w:r>
        <w:fldChar w:fldCharType="begin"/>
      </w:r>
      <w:r>
        <w:instrText xml:space="preserve"> HYPERLINK \l _Toc1863666836 </w:instrText>
      </w:r>
      <w:r>
        <w:fldChar w:fldCharType="separate"/>
      </w:r>
      <w:r>
        <w:rPr>
          <w:lang w:val="en-US" w:eastAsia="zh-CN"/>
        </w:rPr>
        <w:t>14</w:t>
      </w:r>
      <w:r>
        <w:rPr>
          <w:lang w:eastAsia="zh-CN"/>
        </w:rPr>
        <w:t>0</w:t>
      </w:r>
      <w:r>
        <w:rPr>
          <w:lang w:val="en-US" w:eastAsia="zh-CN"/>
        </w:rPr>
        <w:t>、</w:t>
      </w:r>
      <w:r>
        <w:rPr>
          <w:rFonts w:hint="default" w:ascii="Arial" w:hAnsi="Arial" w:eastAsia="宋体" w:cs="Arial"/>
          <w:i w:val="0"/>
          <w:caps w:val="0"/>
          <w:spacing w:val="0"/>
          <w:szCs w:val="24"/>
          <w:shd w:val="clear" w:fill="FFFFFF"/>
        </w:rPr>
        <w:t>《我国应当设立全国统一的留学生入学考试》（A方案）</w:t>
      </w:r>
      <w:r>
        <w:tab/>
      </w:r>
      <w:r>
        <w:fldChar w:fldCharType="begin"/>
      </w:r>
      <w:r>
        <w:instrText xml:space="preserve"> PAGEREF _Toc1863666836 </w:instrText>
      </w:r>
      <w:r>
        <w:fldChar w:fldCharType="separate"/>
      </w:r>
      <w:r>
        <w:t>572</w:t>
      </w:r>
      <w:r>
        <w:fldChar w:fldCharType="end"/>
      </w:r>
      <w:r>
        <w:fldChar w:fldCharType="end"/>
      </w:r>
    </w:p>
    <w:p>
      <w:pPr>
        <w:pStyle w:val="15"/>
        <w:tabs>
          <w:tab w:val="right" w:leader="dot" w:pos="10466"/>
        </w:tabs>
      </w:pPr>
      <w:r>
        <w:fldChar w:fldCharType="begin"/>
      </w:r>
      <w:r>
        <w:instrText xml:space="preserve"> HYPERLINK \l _Toc825515512 </w:instrText>
      </w:r>
      <w:r>
        <w:fldChar w:fldCharType="separate"/>
      </w:r>
      <w:r>
        <w:rPr>
          <w:lang w:val="en-US" w:eastAsia="zh-CN"/>
        </w:rPr>
        <w:t>141、</w:t>
      </w:r>
      <w:r>
        <w:rPr>
          <w:rFonts w:hint="default" w:ascii="Arial" w:hAnsi="Arial" w:eastAsia="宋体" w:cs="Arial"/>
          <w:i w:val="0"/>
          <w:caps w:val="0"/>
          <w:spacing w:val="0"/>
          <w:szCs w:val="24"/>
          <w:shd w:val="clear" w:fill="FFFFFF"/>
        </w:rPr>
        <w:t>《我国应当设立全国统一的留学生入学考试》（B方案）</w:t>
      </w:r>
      <w:r>
        <w:tab/>
      </w:r>
      <w:r>
        <w:fldChar w:fldCharType="begin"/>
      </w:r>
      <w:r>
        <w:instrText xml:space="preserve"> PAGEREF _Toc825515512 </w:instrText>
      </w:r>
      <w:r>
        <w:fldChar w:fldCharType="separate"/>
      </w:r>
      <w:r>
        <w:t>573</w:t>
      </w:r>
      <w:r>
        <w:fldChar w:fldCharType="end"/>
      </w:r>
      <w:r>
        <w:fldChar w:fldCharType="end"/>
      </w:r>
    </w:p>
    <w:p>
      <w:pPr>
        <w:pStyle w:val="15"/>
        <w:tabs>
          <w:tab w:val="right" w:leader="dot" w:pos="10466"/>
        </w:tabs>
      </w:pPr>
      <w:r>
        <w:fldChar w:fldCharType="begin"/>
      </w:r>
      <w:r>
        <w:instrText xml:space="preserve"> HYPERLINK \l _Toc2050143593 </w:instrText>
      </w:r>
      <w:r>
        <w:fldChar w:fldCharType="separate"/>
      </w:r>
      <w:r>
        <w:rPr>
          <w:lang w:val="en-US" w:eastAsia="zh-CN"/>
        </w:rPr>
        <w:t>142、</w:t>
      </w:r>
      <w:r>
        <w:rPr>
          <w:rFonts w:hint="default" w:ascii="Arial" w:hAnsi="Arial" w:eastAsia="宋体" w:cs="Arial"/>
          <w:i w:val="0"/>
          <w:caps w:val="0"/>
          <w:spacing w:val="0"/>
          <w:szCs w:val="24"/>
          <w:shd w:val="clear" w:fill="FFFFFF"/>
        </w:rPr>
        <w:t>《无原则讨好来华留学生、外国人，会有利于培养“亲华派”吗？》</w:t>
      </w:r>
      <w:r>
        <w:tab/>
      </w:r>
      <w:r>
        <w:fldChar w:fldCharType="begin"/>
      </w:r>
      <w:r>
        <w:instrText xml:space="preserve"> PAGEREF _Toc2050143593 </w:instrText>
      </w:r>
      <w:r>
        <w:fldChar w:fldCharType="separate"/>
      </w:r>
      <w:r>
        <w:t>574</w:t>
      </w:r>
      <w:r>
        <w:fldChar w:fldCharType="end"/>
      </w:r>
      <w:r>
        <w:fldChar w:fldCharType="end"/>
      </w:r>
    </w:p>
    <w:p>
      <w:pPr>
        <w:pStyle w:val="15"/>
        <w:tabs>
          <w:tab w:val="right" w:leader="dot" w:pos="10466"/>
        </w:tabs>
      </w:pPr>
      <w:r>
        <w:fldChar w:fldCharType="begin"/>
      </w:r>
      <w:r>
        <w:instrText xml:space="preserve"> HYPERLINK \l _Toc1784781549 </w:instrText>
      </w:r>
      <w:r>
        <w:fldChar w:fldCharType="separate"/>
      </w:r>
      <w:r>
        <w:rPr>
          <w:lang w:val="en-US" w:eastAsia="zh-CN"/>
        </w:rPr>
        <w:t>143、</w:t>
      </w:r>
      <w:r>
        <w:rPr>
          <w:rFonts w:hint="default" w:ascii="Arial" w:hAnsi="Arial" w:eastAsia="宋体" w:cs="Arial"/>
          <w:i w:val="0"/>
          <w:caps w:val="0"/>
          <w:spacing w:val="0"/>
          <w:szCs w:val="24"/>
          <w:shd w:val="clear" w:fill="FFFFFF"/>
        </w:rPr>
        <w:t>《管理外国留学生，不妨借鉴“普世价值”的思维》</w:t>
      </w:r>
      <w:r>
        <w:tab/>
      </w:r>
      <w:r>
        <w:fldChar w:fldCharType="begin"/>
      </w:r>
      <w:r>
        <w:instrText xml:space="preserve"> PAGEREF _Toc1784781549 </w:instrText>
      </w:r>
      <w:r>
        <w:fldChar w:fldCharType="separate"/>
      </w:r>
      <w:r>
        <w:t>577</w:t>
      </w:r>
      <w:r>
        <w:fldChar w:fldCharType="end"/>
      </w:r>
      <w:r>
        <w:fldChar w:fldCharType="end"/>
      </w:r>
    </w:p>
    <w:p>
      <w:pPr>
        <w:pStyle w:val="12"/>
        <w:tabs>
          <w:tab w:val="right" w:leader="dot" w:pos="10466"/>
        </w:tabs>
      </w:pPr>
      <w:r>
        <w:fldChar w:fldCharType="begin"/>
      </w:r>
      <w:r>
        <w:instrText xml:space="preserve"> HYPERLINK \l _Toc1598436041 </w:instrText>
      </w:r>
      <w:r>
        <w:fldChar w:fldCharType="separate"/>
      </w:r>
      <w:r>
        <w:rPr>
          <w:rFonts w:hint="default"/>
        </w:rPr>
        <w:t>【“凯申杯”台湾时事政治知识竞赛】</w:t>
      </w:r>
      <w:r>
        <w:tab/>
      </w:r>
      <w:r>
        <w:fldChar w:fldCharType="begin"/>
      </w:r>
      <w:r>
        <w:instrText xml:space="preserve"> PAGEREF _Toc1598436041 </w:instrText>
      </w:r>
      <w:r>
        <w:fldChar w:fldCharType="separate"/>
      </w:r>
      <w:r>
        <w:t>578</w:t>
      </w:r>
      <w:r>
        <w:fldChar w:fldCharType="end"/>
      </w:r>
      <w:r>
        <w:fldChar w:fldCharType="end"/>
      </w:r>
    </w:p>
    <w:p>
      <w:pPr>
        <w:pStyle w:val="15"/>
        <w:tabs>
          <w:tab w:val="right" w:leader="dot" w:pos="10466"/>
        </w:tabs>
      </w:pPr>
      <w:r>
        <w:fldChar w:fldCharType="begin"/>
      </w:r>
      <w:r>
        <w:instrText xml:space="preserve"> HYPERLINK \l _Toc1606125820 </w:instrText>
      </w:r>
      <w:r>
        <w:fldChar w:fldCharType="separate"/>
      </w:r>
      <w:r>
        <w:rPr>
          <w:rFonts w:hint="default"/>
        </w:rPr>
        <w:t>144、</w:t>
      </w:r>
      <w:r>
        <w:rPr>
          <w:rFonts w:hint="default" w:ascii="Arial" w:hAnsi="Arial" w:cs="Arial"/>
          <w:i w:val="0"/>
          <w:caps w:val="0"/>
          <w:spacing w:val="0"/>
          <w:szCs w:val="24"/>
        </w:rPr>
        <w:t>第一届（2014年）</w:t>
      </w:r>
      <w:r>
        <w:tab/>
      </w:r>
      <w:r>
        <w:fldChar w:fldCharType="begin"/>
      </w:r>
      <w:r>
        <w:instrText xml:space="preserve"> PAGEREF _Toc1606125820 </w:instrText>
      </w:r>
      <w:r>
        <w:fldChar w:fldCharType="separate"/>
      </w:r>
      <w:r>
        <w:t>578</w:t>
      </w:r>
      <w:r>
        <w:fldChar w:fldCharType="end"/>
      </w:r>
      <w:r>
        <w:fldChar w:fldCharType="end"/>
      </w:r>
    </w:p>
    <w:p>
      <w:pPr>
        <w:pStyle w:val="15"/>
        <w:tabs>
          <w:tab w:val="right" w:leader="dot" w:pos="10466"/>
        </w:tabs>
      </w:pPr>
      <w:r>
        <w:fldChar w:fldCharType="begin"/>
      </w:r>
      <w:r>
        <w:instrText xml:space="preserve"> HYPERLINK \l _Toc1061235664 </w:instrText>
      </w:r>
      <w:r>
        <w:fldChar w:fldCharType="separate"/>
      </w:r>
      <w:r>
        <w:rPr>
          <w:lang w:val="en-US" w:eastAsia="zh-CN"/>
        </w:rPr>
        <w:t>145、</w:t>
      </w:r>
      <w:r>
        <w:rPr>
          <w:rFonts w:hint="default" w:ascii="Arial" w:hAnsi="Arial" w:eastAsia="宋体" w:cs="Arial"/>
          <w:i w:val="0"/>
          <w:caps w:val="0"/>
          <w:spacing w:val="0"/>
          <w:szCs w:val="24"/>
          <w:shd w:val="clear" w:fill="FFFFFF"/>
        </w:rPr>
        <w:t>第二届（2015年）</w:t>
      </w:r>
      <w:r>
        <w:tab/>
      </w:r>
      <w:r>
        <w:fldChar w:fldCharType="begin"/>
      </w:r>
      <w:r>
        <w:instrText xml:space="preserve"> PAGEREF _Toc1061235664 </w:instrText>
      </w:r>
      <w:r>
        <w:fldChar w:fldCharType="separate"/>
      </w:r>
      <w:r>
        <w:t>582</w:t>
      </w:r>
      <w:r>
        <w:fldChar w:fldCharType="end"/>
      </w:r>
      <w:r>
        <w:fldChar w:fldCharType="end"/>
      </w:r>
    </w:p>
    <w:p>
      <w:pPr>
        <w:pStyle w:val="15"/>
        <w:tabs>
          <w:tab w:val="right" w:leader="dot" w:pos="10466"/>
        </w:tabs>
      </w:pPr>
      <w:r>
        <w:fldChar w:fldCharType="begin"/>
      </w:r>
      <w:r>
        <w:instrText xml:space="preserve"> HYPERLINK \l _Toc350835256 </w:instrText>
      </w:r>
      <w:r>
        <w:fldChar w:fldCharType="separate"/>
      </w:r>
      <w:r>
        <w:rPr>
          <w:lang w:val="en-US" w:eastAsia="zh-CN"/>
        </w:rPr>
        <w:t>146、</w:t>
      </w:r>
      <w:r>
        <w:rPr>
          <w:rFonts w:hint="default" w:ascii="Arial" w:hAnsi="Arial" w:eastAsia="宋体" w:cs="Arial"/>
          <w:i w:val="0"/>
          <w:caps w:val="0"/>
          <w:spacing w:val="0"/>
          <w:szCs w:val="24"/>
          <w:shd w:val="clear" w:fill="FFFFFF"/>
        </w:rPr>
        <w:t>第三届（2016年）</w:t>
      </w:r>
      <w:r>
        <w:tab/>
      </w:r>
      <w:r>
        <w:fldChar w:fldCharType="begin"/>
      </w:r>
      <w:r>
        <w:instrText xml:space="preserve"> PAGEREF _Toc350835256 </w:instrText>
      </w:r>
      <w:r>
        <w:fldChar w:fldCharType="separate"/>
      </w:r>
      <w:r>
        <w:t>586</w:t>
      </w:r>
      <w:r>
        <w:fldChar w:fldCharType="end"/>
      </w:r>
      <w:r>
        <w:fldChar w:fldCharType="end"/>
      </w:r>
    </w:p>
    <w:p>
      <w:pPr>
        <w:pStyle w:val="15"/>
        <w:tabs>
          <w:tab w:val="right" w:leader="dot" w:pos="10466"/>
        </w:tabs>
      </w:pPr>
      <w:r>
        <w:fldChar w:fldCharType="begin"/>
      </w:r>
      <w:r>
        <w:instrText xml:space="preserve"> HYPERLINK \l _Toc1413885938 </w:instrText>
      </w:r>
      <w:r>
        <w:fldChar w:fldCharType="separate"/>
      </w:r>
      <w:r>
        <w:rPr>
          <w:lang w:val="en-US" w:eastAsia="zh-CN"/>
        </w:rPr>
        <w:t>147、</w:t>
      </w:r>
      <w:r>
        <w:rPr>
          <w:rFonts w:hint="default" w:ascii="Arial" w:hAnsi="Arial" w:eastAsia="宋体" w:cs="Arial"/>
          <w:i w:val="0"/>
          <w:caps w:val="0"/>
          <w:spacing w:val="0"/>
          <w:szCs w:val="24"/>
          <w:shd w:val="clear" w:fill="FFFFFF"/>
        </w:rPr>
        <w:t>第四届（2017年）</w:t>
      </w:r>
      <w:r>
        <w:tab/>
      </w:r>
      <w:r>
        <w:fldChar w:fldCharType="begin"/>
      </w:r>
      <w:r>
        <w:instrText xml:space="preserve"> PAGEREF _Toc1413885938 </w:instrText>
      </w:r>
      <w:r>
        <w:fldChar w:fldCharType="separate"/>
      </w:r>
      <w:r>
        <w:t>591</w:t>
      </w:r>
      <w:r>
        <w:fldChar w:fldCharType="end"/>
      </w:r>
      <w:r>
        <w:fldChar w:fldCharType="end"/>
      </w:r>
    </w:p>
    <w:p>
      <w:pPr>
        <w:pStyle w:val="15"/>
        <w:tabs>
          <w:tab w:val="right" w:leader="dot" w:pos="10466"/>
        </w:tabs>
      </w:pPr>
      <w:r>
        <w:fldChar w:fldCharType="begin"/>
      </w:r>
      <w:r>
        <w:instrText xml:space="preserve"> HYPERLINK \l _Toc1497819691 </w:instrText>
      </w:r>
      <w:r>
        <w:fldChar w:fldCharType="separate"/>
      </w:r>
      <w:r>
        <w:rPr>
          <w:lang w:val="en-US" w:eastAsia="zh-CN"/>
        </w:rPr>
        <w:t>148、</w:t>
      </w:r>
      <w:r>
        <w:rPr>
          <w:rFonts w:hint="default" w:ascii="Arial" w:hAnsi="Arial" w:eastAsia="宋体" w:cs="Arial"/>
          <w:i w:val="0"/>
          <w:caps w:val="0"/>
          <w:spacing w:val="0"/>
          <w:szCs w:val="24"/>
          <w:shd w:val="clear" w:fill="FFFFFF"/>
        </w:rPr>
        <w:t>第五届（2018年）</w:t>
      </w:r>
      <w:r>
        <w:tab/>
      </w:r>
      <w:r>
        <w:fldChar w:fldCharType="begin"/>
      </w:r>
      <w:r>
        <w:instrText xml:space="preserve"> PAGEREF _Toc1497819691 </w:instrText>
      </w:r>
      <w:r>
        <w:fldChar w:fldCharType="separate"/>
      </w:r>
      <w:r>
        <w:t>602</w:t>
      </w:r>
      <w:r>
        <w:fldChar w:fldCharType="end"/>
      </w:r>
      <w:r>
        <w:fldChar w:fldCharType="end"/>
      </w:r>
    </w:p>
    <w:p>
      <w:r>
        <w:fldChar w:fldCharType="end"/>
      </w:r>
    </w:p>
    <w:p>
      <w:pPr>
        <w:sectPr>
          <w:pgSz w:w="11906" w:h="16838"/>
          <w:pgMar w:top="720" w:right="720" w:bottom="720" w:left="720" w:header="851" w:footer="992" w:gutter="0"/>
          <w:cols w:space="425" w:num="1"/>
          <w:docGrid w:type="lines" w:linePitch="312" w:charSpace="0"/>
        </w:sectPr>
      </w:pPr>
    </w:p>
    <w:p/>
    <w:p>
      <w:pPr>
        <w:pStyle w:val="2"/>
      </w:pPr>
      <w:bookmarkStart w:id="0" w:name="_Toc1931158109"/>
      <w:r>
        <w:rPr>
          <w:rFonts w:hint="default"/>
        </w:rPr>
        <w:t>【前言】</w:t>
      </w:r>
      <w:bookmarkEnd w:id="0"/>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从2015年起，在知乎上使用“常凯申”这个ID写一些文字，这些文字之前在多个网络平台发表过。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第一卷共收集了自2014年起，至2019年7月31日的共</w:t>
      </w:r>
      <w:r>
        <w:rPr>
          <w:rFonts w:hint="default" w:ascii="Arial" w:hAnsi="Arial" w:cs="Arial"/>
          <w:b/>
          <w:i w:val="0"/>
          <w:caps w:val="0"/>
          <w:color w:val="333333"/>
          <w:spacing w:val="0"/>
          <w:sz w:val="24"/>
          <w:szCs w:val="24"/>
        </w:rPr>
        <w:t>148篇个人原创文章</w:t>
      </w:r>
      <w:r>
        <w:rPr>
          <w:rFonts w:hint="default" w:ascii="Arial" w:hAnsi="Arial" w:cs="Arial"/>
          <w:i w:val="0"/>
          <w:caps w:val="0"/>
          <w:color w:val="333333"/>
          <w:spacing w:val="0"/>
          <w:sz w:val="24"/>
          <w:szCs w:val="24"/>
        </w:rPr>
        <w:t>，供查阅和备份。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虽然并不太全，但已经尽最大努力去搜集了。一来有一些文章丢失找不到了，二来一些太短的文章就不去收录了。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2"/>
        <w:rPr>
          <w:rFonts w:hint="default"/>
        </w:rPr>
      </w:pPr>
      <w:bookmarkStart w:id="1" w:name="_Toc1747344161"/>
      <w:r>
        <w:rPr>
          <w:rFonts w:hint="default"/>
        </w:rPr>
        <w:t>【版权】</w:t>
      </w:r>
      <w:bookmarkEnd w:id="1"/>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关于本人原创文章的版权声明</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从</w:t>
      </w:r>
      <w:r>
        <w:rPr>
          <w:rFonts w:hint="eastAsia" w:asciiTheme="minorEastAsia" w:hAnsiTheme="minorEastAsia" w:eastAsiaTheme="minorEastAsia" w:cstheme="minorEastAsia"/>
          <w:i w:val="0"/>
          <w:caps w:val="0"/>
          <w:color w:val="333333"/>
          <w:spacing w:val="0"/>
          <w:kern w:val="0"/>
          <w:sz w:val="24"/>
          <w:szCs w:val="24"/>
          <w:shd w:val="clear" w:fill="FFFFFF"/>
          <w:lang w:eastAsia="zh-CN" w:bidi="ar"/>
        </w:rPr>
        <w:t>几</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年</w:t>
      </w:r>
      <w:r>
        <w:rPr>
          <w:rFonts w:hint="eastAsia" w:asciiTheme="minorEastAsia" w:hAnsiTheme="minorEastAsia" w:eastAsiaTheme="minorEastAsia" w:cstheme="minorEastAsia"/>
          <w:i w:val="0"/>
          <w:caps w:val="0"/>
          <w:color w:val="333333"/>
          <w:spacing w:val="0"/>
          <w:kern w:val="0"/>
          <w:sz w:val="24"/>
          <w:szCs w:val="24"/>
          <w:shd w:val="clear" w:fill="FFFFFF"/>
          <w:lang w:eastAsia="zh-CN" w:bidi="ar"/>
        </w:rPr>
        <w:t>前</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开始，陆陆续续在知乎、微博、微信等地方写过一些文字。也经常有网友私信询问，某篇文章是否可以转载等等。现在做一个统一的说明：</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1、我原创的所有文章，均可以随意转载，可以转载到任何网站、任何公开或私人的媒体载体上。</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2、转载前不需要申请，也不需要告知作者本人。</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3、转载时可以注明原作者，也可以不注明，也可以以转载者自己的原创身份发表，我本人没有意见。</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4、所有文章的部分或局部，只要是我原创的（引文不包括），均可以应用于各种商业或者非商业需要，我本人没有意见</w:t>
      </w:r>
      <w:r>
        <w:rPr>
          <w:rFonts w:hint="default" w:asciiTheme="minorEastAsia" w:hAnsiTheme="minorEastAsia" w:cstheme="minorEastAsia"/>
          <w:i w:val="0"/>
          <w:caps w:val="0"/>
          <w:color w:val="333333"/>
          <w:spacing w:val="0"/>
          <w:kern w:val="0"/>
          <w:sz w:val="24"/>
          <w:szCs w:val="24"/>
          <w:shd w:val="clear" w:fill="FFFFFF"/>
          <w:lang w:eastAsia="zh-CN" w:bidi="ar"/>
        </w:rPr>
        <w:t>（使用者自行承担文责）</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，如果真有商业收益（估计也不太可能</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drawing>
          <wp:inline distT="0" distB="0" distL="114300" distR="114300">
            <wp:extent cx="342900" cy="342900"/>
            <wp:effectExtent l="0" t="0" r="0" b="0"/>
            <wp:docPr id="57" name="图片 75" descr="[允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5" descr="[允悲]"/>
                    <pic:cNvPicPr>
                      <a:picLocks noChangeAspect="1"/>
                    </pic:cNvPicPr>
                  </pic:nvPicPr>
                  <pic:blipFill>
                    <a:blip r:embed="rId6"/>
                    <a:stretch>
                      <a:fillRect/>
                    </a:stretch>
                  </pic:blipFill>
                  <pic:spPr>
                    <a:xfrm>
                      <a:off x="0" y="0"/>
                      <a:ext cx="342900" cy="342900"/>
                    </a:xfrm>
                    <a:prstGeom prst="rect">
                      <a:avLst/>
                    </a:prstGeom>
                    <a:noFill/>
                    <a:ln w="9525">
                      <a:noFill/>
                    </a:ln>
                  </pic:spPr>
                </pic:pic>
              </a:graphicData>
            </a:graphic>
          </wp:inline>
        </w:draw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），也不需要分给我。</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5、如果之前本人有过版权声明，以更宽容的版本为准。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换句话说，中心思想就是：文章写了就是给人看的，别人愿意看，我就很高兴了，至于知不知道作者是谁并不重要。甚至如果愿意，任何人都可以把我的过往文章写本书以自己的名字出版了（当然估计也出版不了，只是举个例子</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drawing>
          <wp:inline distT="0" distB="0" distL="114300" distR="114300">
            <wp:extent cx="342900" cy="342900"/>
            <wp:effectExtent l="0" t="0" r="0" b="0"/>
            <wp:docPr id="56" name="图片 76" descr="[允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6" descr="[允悲]"/>
                    <pic:cNvPicPr>
                      <a:picLocks noChangeAspect="1"/>
                    </pic:cNvPicPr>
                  </pic:nvPicPr>
                  <pic:blipFill>
                    <a:blip r:embed="rId6"/>
                    <a:stretch>
                      <a:fillRect/>
                    </a:stretch>
                  </pic:blipFill>
                  <pic:spPr>
                    <a:xfrm>
                      <a:off x="0" y="0"/>
                      <a:ext cx="342900" cy="342900"/>
                    </a:xfrm>
                    <a:prstGeom prst="rect">
                      <a:avLst/>
                    </a:prstGeom>
                    <a:noFill/>
                    <a:ln w="9525">
                      <a:noFill/>
                    </a:ln>
                  </pic:spPr>
                </pic:pic>
              </a:graphicData>
            </a:graphic>
          </wp:inline>
        </w:draw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），我都没意见。</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p>
    <w:p>
      <w:pPr>
        <w:keepNext w:val="0"/>
        <w:keepLines w:val="0"/>
        <w:widowControl/>
        <w:suppressLineNumbers w:val="0"/>
        <w:jc w:val="right"/>
        <w:rPr>
          <w:rFonts w:hint="default"/>
        </w:rPr>
        <w:sectPr>
          <w:pgSz w:w="11906" w:h="16838"/>
          <w:pgMar w:top="720" w:right="720" w:bottom="720" w:left="720" w:header="851" w:footer="992" w:gutter="0"/>
          <w:cols w:space="425" w:num="1"/>
          <w:docGrid w:type="lines" w:linePitch="312" w:charSpace="0"/>
        </w:sectPr>
      </w:pPr>
      <w:r>
        <w:rPr>
          <w:rFonts w:hint="default" w:asciiTheme="minorEastAsia" w:hAnsiTheme="minorEastAsia" w:cstheme="minorEastAsia"/>
          <w:i w:val="0"/>
          <w:caps w:val="0"/>
          <w:color w:val="333333"/>
          <w:spacing w:val="0"/>
          <w:kern w:val="0"/>
          <w:sz w:val="24"/>
          <w:szCs w:val="24"/>
          <w:shd w:val="clear" w:fill="FFFFFF"/>
          <w:lang w:eastAsia="zh-CN" w:bidi="ar"/>
        </w:rPr>
        <w:t>2019-6-17</w:t>
      </w:r>
    </w:p>
    <w:p>
      <w:pPr>
        <w:pStyle w:val="2"/>
      </w:pPr>
      <w:bookmarkStart w:id="2" w:name="_Toc828919352"/>
      <w:r>
        <w:rPr>
          <w:rFonts w:hint="default"/>
        </w:rPr>
        <w:t>【平台三篇】</w:t>
      </w:r>
      <w:bookmarkEnd w:id="2"/>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关于如何解决台湾问题的三篇长文，探讨台湾问题的本质与解决策略，看完之后基本可以不需要看其他涉台类文章了。</w:t>
      </w:r>
    </w:p>
    <w:p/>
    <w:p>
      <w:pPr>
        <w:pStyle w:val="3"/>
        <w:jc w:val="center"/>
        <w:rPr>
          <w:b/>
          <w:lang w:val="en-US" w:eastAsia="zh-CN"/>
        </w:rPr>
      </w:pPr>
      <w:bookmarkStart w:id="3" w:name="_Toc983212122"/>
      <w:r>
        <w:rPr>
          <w:b/>
          <w:lang w:val="en-US" w:eastAsia="zh-CN"/>
        </w:rPr>
        <w:t>01、</w:t>
      </w:r>
      <w:r>
        <w:rPr>
          <w:rFonts w:hint="default"/>
          <w:b/>
          <w:lang w:val="en-US" w:eastAsia="zh-CN"/>
        </w:rPr>
        <w:fldChar w:fldCharType="begin"/>
      </w:r>
      <w:r>
        <w:rPr>
          <w:rFonts w:hint="default"/>
          <w:b/>
          <w:lang w:val="en-US" w:eastAsia="zh-CN"/>
        </w:rPr>
        <w:instrText xml:space="preserve"> HYPERLINK "https://www.zhihu.com/question/22712491/answer/81713151" \t "/home/mecup/文档\\x/_blank" </w:instrText>
      </w:r>
      <w:r>
        <w:rPr>
          <w:rFonts w:hint="default"/>
          <w:b/>
          <w:lang w:val="en-US" w:eastAsia="zh-CN"/>
        </w:rPr>
        <w:fldChar w:fldCharType="separate"/>
      </w:r>
      <w:r>
        <w:rPr>
          <w:rFonts w:hint="default"/>
          <w:b/>
          <w:lang w:val="en-US" w:eastAsia="zh-CN"/>
        </w:rPr>
        <w:t>《上篇：20年内，最好别去真的统一台湾》</w:t>
      </w:r>
      <w:r>
        <w:rPr>
          <w:rFonts w:hint="default"/>
          <w:b/>
          <w:lang w:val="en-US" w:eastAsia="zh-CN"/>
        </w:rPr>
        <w:fldChar w:fldCharType="end"/>
      </w:r>
      <w:bookmarkEnd w:id="3"/>
    </w:p>
    <w:p>
      <w:pPr>
        <w:jc w:val="center"/>
      </w:pPr>
      <w:r>
        <w:t>2016年1月15日</w:t>
      </w:r>
    </w:p>
    <w:p>
      <w:pPr>
        <w:pStyle w:val="17"/>
        <w:keepNext w:val="0"/>
        <w:keepLines w:val="0"/>
        <w:widowControl/>
        <w:suppressLineNumbers w:val="0"/>
      </w:pPr>
      <w:r>
        <w:t>在文章开始之前，先提前一天，恭喜民主进步党蔡英文主席在明天的2016年台湾领导人选举中，以较大票数优势成功击败朱立伦、宋楚瑜，当选台湾最高领导人。</w:t>
      </w:r>
    </w:p>
    <w:p>
      <w:pPr>
        <w:pStyle w:val="17"/>
        <w:keepNext w:val="0"/>
        <w:keepLines w:val="0"/>
        <w:widowControl/>
        <w:suppressLineNumbers w:val="0"/>
      </w:pPr>
      <w:r>
        <w:t>好了，开始正式答题。答主说的“大陆和台湾统一”，我这里把它理解为“台湾现政权所辖范围并入中华人民共和国”。下面的所有论述，都是基于这个前提开展的。</w:t>
      </w:r>
    </w:p>
    <w:p>
      <w:pPr>
        <w:pStyle w:val="17"/>
        <w:keepNext w:val="0"/>
        <w:keepLines w:val="0"/>
        <w:widowControl/>
        <w:suppressLineNumbers w:val="0"/>
      </w:pPr>
      <w:r>
        <w:t>先亮一个观点，可能是和很多人不一样的，那就是：</w:t>
      </w:r>
      <w:r>
        <w:rPr>
          <w:b/>
        </w:rPr>
        <w:t>20年内，最好别去真的统一台湾，至于武统更是下下策，除非台湾真的不顾一切搞法理独立。</w:t>
      </w:r>
    </w:p>
    <w:p>
      <w:pPr>
        <w:pStyle w:val="17"/>
        <w:keepNext w:val="0"/>
        <w:keepLines w:val="0"/>
        <w:widowControl/>
        <w:suppressLineNumbers w:val="0"/>
      </w:pPr>
      <w:r>
        <w:t>很多网友看到本次选举中蔡英文领先，都很高兴：蔡英文上台太好了，终于可以武统了，就算不武统，也可以“地动山摇”了。很多网友对本届政府抱有较高期待，希望他们在任期内解决台湾问题。</w:t>
      </w:r>
      <w:r>
        <w:br w:type="textWrapping"/>
      </w:r>
      <w:r>
        <w:t>爱国之心可嘉，但这并不是最好的解决方案。</w:t>
      </w:r>
    </w:p>
    <w:p>
      <w:pPr>
        <w:pStyle w:val="17"/>
        <w:keepNext w:val="0"/>
        <w:keepLines w:val="0"/>
        <w:widowControl/>
        <w:suppressLineNumbers w:val="0"/>
      </w:pPr>
      <w:r>
        <w:t>台湾现在的处境，就像是一条已经上钩的鱼，鱼线足够结实，这条鱼本身已经是跑不掉的了。（关于这部分的论述，请参考：</w:t>
      </w:r>
      <w:r>
        <w:fldChar w:fldCharType="begin"/>
      </w:r>
      <w:r>
        <w:instrText xml:space="preserve"> HYPERLINK "https://www.zhihu.com/question/27506201/answer/51941812" </w:instrText>
      </w:r>
      <w:r>
        <w:fldChar w:fldCharType="separate"/>
      </w:r>
      <w:r>
        <w:rPr>
          <w:rStyle w:val="22"/>
        </w:rPr>
        <w:t>如何看待台湾的未来？ - 常凯申的回答</w:t>
      </w:r>
      <w:r>
        <w:fldChar w:fldCharType="end"/>
      </w:r>
      <w:r>
        <w:t>）</w:t>
      </w:r>
    </w:p>
    <w:p>
      <w:pPr>
        <w:pStyle w:val="17"/>
        <w:keepNext w:val="0"/>
        <w:keepLines w:val="0"/>
        <w:widowControl/>
        <w:suppressLineNumbers w:val="0"/>
      </w:pPr>
      <w:r>
        <w:t>但是，是否要着急现在就把它提上来呢？我的看法是暂时不要把这条鱼提出水，因为现在（20年以内）并不是最好的时机。</w:t>
      </w:r>
    </w:p>
    <w:p>
      <w:pPr>
        <w:pStyle w:val="17"/>
        <w:keepNext w:val="0"/>
        <w:keepLines w:val="0"/>
        <w:widowControl/>
        <w:suppressLineNumbers w:val="0"/>
      </w:pPr>
      <w:r>
        <w:rPr>
          <w:b/>
        </w:rPr>
        <w:t>一、短时间（15-20年）内如果收回台湾，效果必然很差，无论文统武统</w:t>
      </w:r>
    </w:p>
    <w:p>
      <w:pPr>
        <w:pStyle w:val="17"/>
        <w:keepNext w:val="0"/>
        <w:keepLines w:val="0"/>
        <w:widowControl/>
        <w:suppressLineNumbers w:val="0"/>
      </w:pPr>
      <w:r>
        <w:t>如果现在就收回台湾，实现统一，后果是什么呢？我们可以想一下香港的现状。</w:t>
      </w:r>
      <w:r>
        <w:br w:type="textWrapping"/>
      </w:r>
      <w:r>
        <w:t>收回香港的时间，恰恰是中国大陆经济快速起飞之前的时间点，如下图所示：</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3057525" cy="1785620"/>
            <wp:effectExtent l="0" t="0" r="9525" b="5080"/>
            <wp:docPr id="6"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7"/>
                    <pic:cNvPicPr>
                      <a:picLocks noChangeAspect="1"/>
                    </pic:cNvPicPr>
                  </pic:nvPicPr>
                  <pic:blipFill>
                    <a:blip r:embed="rId7"/>
                    <a:stretch>
                      <a:fillRect/>
                    </a:stretch>
                  </pic:blipFill>
                  <pic:spPr>
                    <a:xfrm>
                      <a:off x="0" y="0"/>
                      <a:ext cx="3057525" cy="1785620"/>
                    </a:xfrm>
                    <a:prstGeom prst="rect">
                      <a:avLst/>
                    </a:prstGeom>
                    <a:noFill/>
                    <a:ln w="9525">
                      <a:noFill/>
                    </a:ln>
                  </pic:spPr>
                </pic:pic>
              </a:graphicData>
            </a:graphic>
          </wp:inline>
        </w:draw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正如香港首任特首董建华说的那样：</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"https://link.zhihu.com/?target=http://www.guancha.cn/local/2014_10_24_279312.shtml" \t "/home/mecup/文档\\x/_blank" </w:instrText>
      </w:r>
      <w:r>
        <w:rPr>
          <w:rFonts w:ascii="宋体" w:hAnsi="宋体" w:eastAsia="宋体" w:cs="宋体"/>
          <w:kern w:val="0"/>
          <w:sz w:val="24"/>
          <w:szCs w:val="24"/>
          <w:lang w:val="en-US" w:eastAsia="zh-CN" w:bidi="ar"/>
        </w:rPr>
        <w:fldChar w:fldCharType="separate"/>
      </w:r>
      <w:r>
        <w:rPr>
          <w:rStyle w:val="22"/>
          <w:rFonts w:ascii="宋体" w:hAnsi="宋体" w:eastAsia="宋体" w:cs="宋体"/>
          <w:sz w:val="24"/>
          <w:szCs w:val="24"/>
        </w:rPr>
        <w:t>董建华再谈“占中”：香港回归时GDP占全国16% 现仅3%</w:t>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可以很明显看到，香港回归十八年来，香港与大陆相比，正在快速衰落。回归之前任何一个大陆城市经济都远在香港之下，而今天京沪广深四城市的经济总量全部超过香港。</w:t>
      </w:r>
    </w:p>
    <w:p>
      <w:pPr>
        <w:pStyle w:val="17"/>
        <w:keepNext w:val="0"/>
        <w:keepLines w:val="0"/>
        <w:widowControl/>
        <w:suppressLineNumbers w:val="0"/>
      </w:pPr>
      <w:r>
        <w:t>那从部分香港人的想法来说，这个罪魁祸首是谁呢：当然是回归中国啦，在我大英帝国治下，香港是一颗东方明珠，是国际性大都市；而回归中国之后，香港却迅速变成普通一线城市，甚至还有变成二线城市的趋势！</w:t>
      </w:r>
      <w:r>
        <w:br w:type="textWrapping"/>
      </w:r>
      <w:r>
        <w:t>经济基础决定上层建筑，所谓的什么“公民提名”、什么“洗脑教科书”、什么“嘘国歌事件”之类的喧嚣，只不过是陆港经济地位逆转大背景之下的具体体现而已。</w:t>
      </w:r>
    </w:p>
    <w:p>
      <w:pPr>
        <w:pStyle w:val="17"/>
        <w:keepNext w:val="0"/>
        <w:keepLines w:val="0"/>
        <w:widowControl/>
        <w:suppressLineNumbers w:val="0"/>
      </w:pPr>
      <w:r>
        <w:t>对于部分香港人来说，他们无视香港台湾本身崛起的偶然性，一厢情愿认为港台的暂时领先是天经地义，是制度、文化、思想等等的优势。其实只不过是这种领先正好持续了一两代人而已，但对于这一两代人而言，这就是他们的全部了。仅仅因为回归时间和香港相对衰落时间上的巧合性，就把香港相对衰落的这个锅，扣在了中国大陆执政党，甚至全体大陆人民头上。</w:t>
      </w:r>
      <w:r>
        <w:br w:type="textWrapping"/>
      </w:r>
      <w:r>
        <w:t>甚至连台湾的绿营也利用了这一点，打出了“票选国民党，台湾变香港”的口号，来恐吓民众，争取选票。</w:t>
      </w:r>
    </w:p>
    <w:p>
      <w:pPr>
        <w:pStyle w:val="17"/>
        <w:keepNext w:val="0"/>
        <w:keepLines w:val="0"/>
        <w:widowControl/>
        <w:suppressLineNumbers w:val="0"/>
      </w:pPr>
      <w:r>
        <w:rPr>
          <w:u w:val="single"/>
        </w:rPr>
        <w:t>台湾和香港的崛起类似，本身是基于一个世纪以来的机缘巧合，大背景是中国近代以来的农业社会，面对西方工业社会步步进逼下的分崩离析。而当中国这个人口大国重新整合起来，建立了自己的工业体系之后，台湾的依附式经济必然会在中国经济巨大体量的黑洞之下，逐渐被撕裂和衰落。这个衰落过程是不可逆的，直到台湾回到历史上它应有的位置——中华文明边陲的一个小海岛，一个普通的沿海省份。</w:t>
      </w:r>
    </w:p>
    <w:p>
      <w:pPr>
        <w:pStyle w:val="17"/>
        <w:keepNext w:val="0"/>
        <w:keepLines w:val="0"/>
        <w:widowControl/>
        <w:suppressLineNumbers w:val="0"/>
      </w:pPr>
      <w:r>
        <w:t>但现在的台湾，这个过程尚没有走完，虽然经历了“失去的20年”，但经济底子仍然还在，还有一批像台积电这样的世界先进的电子企业，还有名义上高达20000美元以上的人均GDP。</w:t>
      </w:r>
    </w:p>
    <w:p>
      <w:pPr>
        <w:pStyle w:val="17"/>
        <w:keepNext w:val="0"/>
        <w:keepLines w:val="0"/>
        <w:widowControl/>
        <w:suppressLineNumbers w:val="0"/>
      </w:pPr>
      <w:r>
        <w:t>一个已经在下行通道中的台湾，同时还自持有一定底子很傲娇的台湾，如果现在收回，那台湾人必然将未来注定衰落的下场，把这种不满全部扣到中国政府甚至人民头上。届时我们收回的，将是一个对大陆充满怨气的、视大陆和大陆人为“夺人财路杀人父母”、对大陆恨之入骨的超大号香港。届时台湾的动荡，对大陆精力的消耗，将远远超过现在的香港。</w:t>
      </w:r>
    </w:p>
    <w:p>
      <w:pPr>
        <w:pStyle w:val="17"/>
        <w:keepNext w:val="0"/>
        <w:keepLines w:val="0"/>
        <w:widowControl/>
        <w:suppressLineNumbers w:val="0"/>
      </w:pPr>
      <w:r>
        <w:t>大陆出于政治考虑，肯定会承诺“统一后继续保障台湾经济的繁荣”，而我们前面论述过，台湾现在相对于大陆的发达是历史的偶然，是注定要继续相对衰落的。那怎么办呢，为了兑现承诺，大陆政府必然会数倍于现在对台湾让利，甚至是直接巨资补贴，靠抽取14亿大陆人的血，来养着这2300万大爷，来小心翼翼换取它们表面上的认同。</w:t>
      </w:r>
    </w:p>
    <w:p>
      <w:pPr>
        <w:pStyle w:val="17"/>
        <w:keepNext w:val="0"/>
        <w:keepLines w:val="0"/>
        <w:widowControl/>
        <w:suppressLineNumbers w:val="0"/>
      </w:pPr>
      <w:r>
        <w:t>有人可能会说，这没关系，我们使用武力统一，打下来的地盘，我们说什么就是什么，更不用让利。武统之后，谁敢搞台独，我们就杀他的头，像当年的日本一样严酷统治60年，自然台湾就服了。或者干脆“留岛不留人”，更利索。</w:t>
      </w:r>
      <w:r>
        <w:br w:type="textWrapping"/>
      </w:r>
      <w:r>
        <w:t>说这种话的人，忽视了一个基本事实：现在是人权意识、法治思想占主导的21世纪，不是20世纪，更不是19世纪。别说在自己国土上搞血腥屠杀了。武统之后，就算是把台湾现在的几个独派头目枪决都很难做到，更别说那些几百万的台湾年青一代“天然独”了。</w:t>
      </w:r>
      <w:r>
        <w:br w:type="textWrapping"/>
      </w:r>
      <w:r>
        <w:t>再者，打这样一场战争，不是大陆和台湾双方的事情，大陆这边还需要对国际上的一些国家做出一些让步，还要承担战争之后台湾人妻离子散的仇视，更会有相当一部分台湾人把大陆视为“打断台湾社会文明进程”的最大刽子手，甚至被大陆内部相当人视为“毁灭了华人社会最后一块民主文明的圣地”。</w:t>
      </w:r>
      <w:r>
        <w:br w:type="textWrapping"/>
      </w:r>
      <w:r>
        <w:t>同时大陆政府为了弥补这一巴掌，会给台湾甜枣（无休止大规模让利、补贴，为了证明回归后台湾更好）。这样的代价，在现代社会下，几乎已经超出了获得台湾这块土地的收益，得不偿失。</w:t>
      </w:r>
    </w:p>
    <w:p>
      <w:pPr>
        <w:pStyle w:val="17"/>
        <w:keepNext w:val="0"/>
        <w:keepLines w:val="0"/>
        <w:widowControl/>
        <w:suppressLineNumbers w:val="0"/>
      </w:pPr>
      <w:r>
        <w:rPr>
          <w:b/>
        </w:rPr>
        <w:t>二、怎样的统一，才是成本最低，效果最好的？</w:t>
      </w:r>
    </w:p>
    <w:p>
      <w:pPr>
        <w:pStyle w:val="17"/>
        <w:keepNext w:val="0"/>
        <w:keepLines w:val="0"/>
        <w:widowControl/>
        <w:suppressLineNumbers w:val="0"/>
      </w:pPr>
      <w:r>
        <w:t>好了，为什么现在收回台湾，会有上面这些诸多负面效果呢？答案其实只有四个字：</w:t>
      </w:r>
      <w:r>
        <w:rPr>
          <w:b/>
        </w:rPr>
        <w:t>现在的台湾，还——不——够——惨！</w:t>
      </w:r>
    </w:p>
    <w:p>
      <w:pPr>
        <w:pStyle w:val="17"/>
        <w:keepNext w:val="0"/>
        <w:keepLines w:val="0"/>
        <w:widowControl/>
        <w:suppressLineNumbers w:val="0"/>
      </w:pPr>
      <w:r>
        <w:t>因为台湾现在不够惨，所以它是一个美好事物，中国统一之后它的光芒暗淡了，是中国的错。</w:t>
      </w:r>
      <w:r>
        <w:br w:type="textWrapping"/>
      </w:r>
      <w:r>
        <w:t>因为台湾现在不够惨，所以它是一个美好事物，中国统一后它的民主没有了，是中国的错。</w:t>
      </w:r>
      <w:r>
        <w:br w:type="textWrapping"/>
      </w:r>
      <w:r>
        <w:t>因为台湾现在不够惨，所以它是一个美好事物，中国统一后它的经济变成一个普通省份，是中国的错。</w:t>
      </w:r>
      <w:r>
        <w:br w:type="textWrapping"/>
      </w:r>
      <w:r>
        <w:t>因为台湾现在不够惨，所以它是一个美好事物，中国统一之后台湾的衰落，全部都是中国的错。</w:t>
      </w:r>
      <w:r>
        <w:br w:type="textWrapping"/>
      </w:r>
      <w:r>
        <w:t>因为台湾现在不够惨，所以它是一个美好事物，我们台湾人在这个岛屿上生活的好好的，都是你们中国把我们的生活给毁了，你们是我们最大的仇人！</w:t>
      </w:r>
      <w:r>
        <w:br w:type="textWrapping"/>
      </w:r>
      <w:r>
        <w:t>因为台湾现在不够惨，所以它是一个美好事物，我们大陆人日常生活中的种种不如意，也许换个制度就能解决，就能过上像曾经台湾人的美好生活，但是中国政府把实行这个制度的最后华人社会给毁了！把我们的希望给毁了！</w:t>
      </w:r>
    </w:p>
    <w:p>
      <w:pPr>
        <w:pStyle w:val="17"/>
        <w:keepNext w:val="0"/>
        <w:keepLines w:val="0"/>
        <w:widowControl/>
        <w:suppressLineNumbers w:val="0"/>
      </w:pPr>
      <w:r>
        <w:t>不止是中国政府的错，还是14亿中国人的错，是你们毁掉了一个具有“浓浓人情味”的美好岛屿；是你们毁掉了华人世界唯一一颗民主的灯塔，断绝了中华文明走向自由民主的最后希望。</w:t>
      </w:r>
      <w:r>
        <w:br w:type="textWrapping"/>
      </w:r>
      <w:r>
        <w:t>你们将背负着永远的罪恶，你们断绝了中华文明的另一种可能，也许它是中华文明的希望彼岸。</w:t>
      </w:r>
    </w:p>
    <w:p>
      <w:pPr>
        <w:pStyle w:val="17"/>
        <w:keepNext w:val="0"/>
        <w:keepLines w:val="0"/>
        <w:widowControl/>
        <w:suppressLineNumbers w:val="0"/>
      </w:pPr>
      <w:r>
        <w:t>一个美好的事物状态被改变，大家都会伤心；但是如果一个丑陋的事物状态被改变，那么大家则往往会无动于衷，甚至还会开心：破相等于整容了。</w:t>
      </w:r>
    </w:p>
    <w:p>
      <w:pPr>
        <w:pStyle w:val="17"/>
        <w:keepNext w:val="0"/>
        <w:keepLines w:val="0"/>
        <w:widowControl/>
        <w:suppressLineNumbers w:val="0"/>
      </w:pPr>
      <w:r>
        <w:rPr>
          <w:b/>
        </w:rPr>
        <w:t>只有台湾变的足够惨，才能心甘情愿归附中国，甚至是主动跪求中国大陆接纳，以上所有的问题才能得到最圆满的解决。</w:t>
      </w:r>
      <w:r>
        <w:rPr>
          <w:b/>
          <w:u w:val="single"/>
        </w:rPr>
        <w:t>但同时，这不能是由于中国大陆主动出手造成的，至少不那么明显</w:t>
      </w:r>
      <w:r>
        <w:rPr>
          <w:b/>
        </w:rPr>
        <w:t>。</w:t>
      </w:r>
    </w:p>
    <w:p>
      <w:pPr>
        <w:pStyle w:val="17"/>
        <w:keepNext w:val="0"/>
        <w:keepLines w:val="0"/>
        <w:widowControl/>
        <w:suppressLineNumbers w:val="0"/>
      </w:pPr>
      <w:r>
        <w:rPr>
          <w:u w:val="single"/>
        </w:rPr>
        <w:t>中国大陆要苦口婆心规劝台湾，甚至要求主动帮助台湾，但台湾一意孤行拒绝和中国大陆接近，最终走向自我衰落、四面楚歌才幡然悔悟，以一个反面教材的形象列入中国历史，</w:t>
      </w:r>
      <w:r>
        <w:rPr>
          <w:b/>
          <w:u w:val="single"/>
        </w:rPr>
        <w:t>这才是最完美的剧本——一个熊孩子不听父母教诲，调皮捣蛋，最终吃亏后自己灰溜溜回家</w:t>
      </w:r>
      <w:r>
        <w:rPr>
          <w:u w:val="single"/>
        </w:rPr>
        <w:t>。</w:t>
      </w:r>
      <w:r>
        <w:rPr>
          <w:b/>
        </w:rPr>
        <w:t>这样的统一，是成本最低，效果最好的，绝对不会有香港那种后遗症。</w:t>
      </w:r>
    </w:p>
    <w:p>
      <w:pPr>
        <w:pStyle w:val="17"/>
        <w:keepNext w:val="0"/>
        <w:keepLines w:val="0"/>
        <w:widowControl/>
        <w:suppressLineNumbers w:val="0"/>
      </w:pPr>
      <w:r>
        <w:t>而要达成这样的剧本，就需要台湾方面配合演出，这也是为什么这次选举蔡英文上台，对大陆是最好结果的原因。可以参考一下两个答案：</w:t>
      </w:r>
      <w:r>
        <w:br w:type="textWrapping"/>
      </w:r>
      <w:r>
        <w:fldChar w:fldCharType="begin"/>
      </w:r>
      <w:r>
        <w:instrText xml:space="preserve"> HYPERLINK "https://www.zhihu.com/question/37372823/answer/72045149" </w:instrText>
      </w:r>
      <w:r>
        <w:fldChar w:fldCharType="separate"/>
      </w:r>
      <w:r>
        <w:rPr>
          <w:rStyle w:val="22"/>
        </w:rPr>
        <w:t>如何看待「围观」蔡英文 Facebook 主页的中国大陆网民？ - 常凯申的回答</w:t>
      </w:r>
      <w:r>
        <w:fldChar w:fldCharType="end"/>
      </w:r>
      <w:r>
        <w:br w:type="textWrapping"/>
      </w:r>
      <w:r>
        <w:fldChar w:fldCharType="begin"/>
      </w:r>
      <w:r>
        <w:instrText xml:space="preserve"> HYPERLINK "https://www.zhihu.com/question/36869765/answer/80095426" </w:instrText>
      </w:r>
      <w:r>
        <w:fldChar w:fldCharType="separate"/>
      </w:r>
      <w:r>
        <w:rPr>
          <w:rStyle w:val="22"/>
        </w:rPr>
        <w:t>若民进党执政台湾，2016年的中国大陆会有多难？ - 常凯申的回答</w:t>
      </w:r>
      <w:r>
        <w:fldChar w:fldCharType="end"/>
      </w:r>
    </w:p>
    <w:p>
      <w:pPr>
        <w:pStyle w:val="17"/>
        <w:keepNext w:val="0"/>
        <w:keepLines w:val="0"/>
        <w:widowControl/>
        <w:suppressLineNumbers w:val="0"/>
      </w:pPr>
      <w:r>
        <w:rPr>
          <w:b/>
        </w:rPr>
        <w:t>三、那些容易被忽视的，台湾统一对中国的影响</w:t>
      </w:r>
    </w:p>
    <w:p>
      <w:pPr>
        <w:pStyle w:val="17"/>
        <w:keepNext w:val="0"/>
        <w:keepLines w:val="0"/>
        <w:widowControl/>
        <w:suppressLineNumbers w:val="0"/>
      </w:pPr>
      <w:r>
        <w:t>这个部分本来构思要写很长，每个影响都会详细论述，但写出来之后，篇幅可能会有现在的2-3倍长。实在是比较耗费精力，因此下面就长话短说了，会有些虎头蛇尾。</w:t>
      </w:r>
      <w:r>
        <w:br w:type="textWrapping"/>
      </w:r>
      <w:r>
        <w:t>那些很多网友都说到的影响，例如地缘政治上的第一岛链终结之类的，我这里就不提了。下面说几个可能容易被忽视的影响：</w:t>
      </w:r>
    </w:p>
    <w:p>
      <w:pPr>
        <w:keepNext w:val="0"/>
        <w:keepLines w:val="0"/>
        <w:widowControl/>
        <w:suppressLineNumbers w:val="0"/>
        <w:jc w:val="left"/>
      </w:pPr>
    </w:p>
    <w:p>
      <w:pPr>
        <w:pStyle w:val="17"/>
        <w:keepNext w:val="0"/>
        <w:keepLines w:val="0"/>
        <w:widowControl/>
        <w:suppressLineNumbers w:val="0"/>
      </w:pPr>
      <w:r>
        <w:rPr>
          <w:b/>
        </w:rPr>
        <w:t>1、借力打力，彻底毁灭国民党，终结国共意识形态之争</w:t>
      </w:r>
    </w:p>
    <w:p>
      <w:pPr>
        <w:pStyle w:val="17"/>
        <w:keepNext w:val="0"/>
        <w:keepLines w:val="0"/>
        <w:widowControl/>
        <w:suppressLineNumbers w:val="0"/>
      </w:pPr>
      <w:r>
        <w:t>现在的中国国民党，本身没什么战斗力。对中国大陆执政党没什么威胁，但国民党这个招牌则不然，时至今日，它对大陆意识形态领域仍然有一定的心理投射作用。</w:t>
      </w:r>
    </w:p>
    <w:p>
      <w:pPr>
        <w:pStyle w:val="17"/>
        <w:keepNext w:val="0"/>
        <w:keepLines w:val="0"/>
        <w:widowControl/>
        <w:suppressLineNumbers w:val="0"/>
      </w:pPr>
      <w:r>
        <w:t>随着中国互联网的普及，“国粉”这个人群也逐渐为人所知，甚至在一段时期内大行其道。</w:t>
      </w:r>
      <w:r>
        <w:br w:type="textWrapping"/>
      </w:r>
      <w:r>
        <w:t>其实在上世纪八十年代末，就有人叫嚣“把国民党请回来共同执政”，这大概是改革开放后最早的一批国粉。</w:t>
      </w:r>
      <w:r>
        <w:br w:type="textWrapping"/>
      </w:r>
      <w:r>
        <w:t>作为一个被中共赶出大陆的政党，由于它在历史上和中共的敌对，为大陆相当一部分人提供了一种心理投射选项——因为出于对大陆执政党的不满，转而去拥护它历史上的敌人。至于这个敌人现在本身是否还是当年的国民党，至于现在这个国民党究竟水平怎么样，这些都不重要，重要的是这块招牌，这个曾经的“另一种可能”。</w:t>
      </w:r>
      <w:r>
        <w:br w:type="textWrapping"/>
      </w:r>
      <w:r>
        <w:t>其实很好理解，古代造反也是如此，经常会打着前朝皇帝后裔的名义，至于这个后裔是不是个白痴，甚至是否真的存在，这都不重要，重要的是这个招牌，就会有号召力，就会产生心理投射的影响。</w:t>
      </w:r>
    </w:p>
    <w:p>
      <w:pPr>
        <w:pStyle w:val="17"/>
        <w:keepNext w:val="0"/>
        <w:keepLines w:val="0"/>
        <w:widowControl/>
        <w:suppressLineNumbers w:val="0"/>
      </w:pPr>
      <w:r>
        <w:rPr>
          <w:u w:val="single"/>
        </w:rPr>
        <w:t>如果短时间内统一，那么国民党这个老对手的躯壳，必然会被带到统一之后的台湾，甚至会辐射到整个中国大陆，由此带来的中国民间意识形态领域的冲突和争斗，不利于中国大陆的发展。</w:t>
      </w:r>
    </w:p>
    <w:p>
      <w:pPr>
        <w:pStyle w:val="17"/>
        <w:keepNext w:val="0"/>
        <w:keepLines w:val="0"/>
        <w:widowControl/>
        <w:suppressLineNumbers w:val="0"/>
      </w:pPr>
      <w:r>
        <w:rPr>
          <w:b/>
        </w:rPr>
        <w:t>因此，在解决台湾问题之前，必须要先解决掉国民党。当然，不能由大陆这边动手，原因同上。</w:t>
      </w:r>
      <w:r>
        <w:br w:type="textWrapping"/>
      </w:r>
      <w:r>
        <w:rPr>
          <w:b/>
        </w:rPr>
        <w:t>所以，我们需要民进党这个近乎完美的白手套。</w:t>
      </w:r>
    </w:p>
    <w:p>
      <w:pPr>
        <w:pStyle w:val="17"/>
        <w:keepNext w:val="0"/>
        <w:keepLines w:val="0"/>
        <w:widowControl/>
        <w:suppressLineNumbers w:val="0"/>
      </w:pPr>
      <w:r>
        <w:t>国民党是个靠利益暂时表面上团结在一起的政党，这次蔡英文主席上台后，如果立法院能占到多数，那么很有可能会通过《不当党产处置法案》。只要国民党的党产被抽掉，这个党派有不小的概率会分崩离析。</w:t>
      </w:r>
      <w:r>
        <w:br w:type="textWrapping"/>
      </w:r>
      <w:r>
        <w:t>就算这次不能得手，未来民进党还有至少四年或者八年的时间，去慢慢做这件事。</w:t>
      </w:r>
    </w:p>
    <w:p>
      <w:pPr>
        <w:pStyle w:val="17"/>
        <w:keepNext w:val="0"/>
        <w:keepLines w:val="0"/>
        <w:widowControl/>
        <w:suppressLineNumbers w:val="0"/>
      </w:pPr>
      <w:r>
        <w:rPr>
          <w:b/>
        </w:rPr>
        <w:t>2、树立一个负面典型，终结中国意识形态之争</w:t>
      </w:r>
    </w:p>
    <w:p>
      <w:pPr>
        <w:pStyle w:val="17"/>
        <w:keepNext w:val="0"/>
        <w:keepLines w:val="0"/>
        <w:widowControl/>
        <w:suppressLineNumbers w:val="0"/>
      </w:pPr>
      <w:r>
        <w:t>对于一个国家来说，具体政策的争论不可怕，而且还有好处，真理越辩越明，在充分讨论之后，可能会得到更优秀的方案。</w:t>
      </w:r>
      <w:r>
        <w:br w:type="textWrapping"/>
      </w:r>
      <w:r>
        <w:t>可怕的是意识形态之争，如果一个国家内部，意识形态是撕裂的，而不是由一种占据主导，那么任何具体政策争论最终都会变成意识形态争论，而意识形态争论又是几乎无法通过争论来消弭的。</w:t>
      </w:r>
      <w:r>
        <w:br w:type="textWrapping"/>
      </w:r>
      <w:r>
        <w:t>关于这部分，可以参考这个答案：</w:t>
      </w:r>
      <w:r>
        <w:fldChar w:fldCharType="begin"/>
      </w:r>
      <w:r>
        <w:instrText xml:space="preserve"> HYPERLINK "https://www.zhihu.com/question/22945309/answer/57797988" </w:instrText>
      </w:r>
      <w:r>
        <w:fldChar w:fldCharType="separate"/>
      </w:r>
      <w:r>
        <w:rPr>
          <w:rStyle w:val="22"/>
        </w:rPr>
        <w:t>西方民主是否有天然缺陷？ - 常凯申的回答</w:t>
      </w:r>
      <w:r>
        <w:fldChar w:fldCharType="end"/>
      </w:r>
      <w:r>
        <w:br w:type="textWrapping"/>
      </w:r>
      <w:r>
        <w:t>例如雾霾，本来是一个很现实的技术问题。但有意思的是，讨论逐渐深入之后，这个话题却逐渐变成了意识形态上的对立，两派的观点分界，和它们的政治观点分界几乎重合。</w:t>
      </w:r>
      <w:r>
        <w:br w:type="textWrapping"/>
      </w:r>
      <w:r>
        <w:t>如果讨论问题的时候，双方无法就事论事，几页之后，都演变成意识形态上的对立。那么这样的交流只有撕裂社会的作用，而没有“越辩越明”的作用。</w:t>
      </w:r>
    </w:p>
    <w:p>
      <w:pPr>
        <w:pStyle w:val="17"/>
        <w:keepNext w:val="0"/>
        <w:keepLines w:val="0"/>
        <w:widowControl/>
        <w:suppressLineNumbers w:val="0"/>
      </w:pPr>
      <w:r>
        <w:rPr>
          <w:u w:val="single"/>
        </w:rPr>
        <w:t>对于现在处于主导地位的意识形态而言，挑战有两个，一个是“老路”，一个是“邪路”。</w:t>
      </w:r>
      <w:r>
        <w:br w:type="textWrapping"/>
      </w:r>
      <w:r>
        <w:t>“老路”这边，现在已经有了一个朝鲜用来做负面典型；但“邪路”这边，还缺一个很合适的例子。</w:t>
      </w:r>
      <w:r>
        <w:br w:type="textWrapping"/>
      </w:r>
      <w:r>
        <w:t>印度算是一个典型，但别人又说了“民族不同没有可比性，为什么不看华人社会中实行自由民主同时又很富裕的台湾呢？”</w:t>
      </w:r>
    </w:p>
    <w:p>
      <w:pPr>
        <w:pStyle w:val="17"/>
        <w:keepNext w:val="0"/>
        <w:keepLines w:val="0"/>
        <w:widowControl/>
        <w:suppressLineNumbers w:val="0"/>
      </w:pPr>
      <w:r>
        <w:t>印度的体量和中国相当，从这个角度来说，是一个不错的素材。</w:t>
      </w:r>
      <w:r>
        <w:br w:type="textWrapping"/>
      </w:r>
      <w:r>
        <w:t>而从民族文化角度，台湾则是“邪路”“负面典型”最好的一块备选材料，不过，还需要打磨。</w:t>
      </w:r>
    </w:p>
    <w:p>
      <w:pPr>
        <w:pStyle w:val="17"/>
        <w:keepNext w:val="0"/>
        <w:keepLines w:val="0"/>
        <w:widowControl/>
        <w:suppressLineNumbers w:val="0"/>
      </w:pPr>
      <w:r>
        <w:t>这也是前面说的，为什么中国大陆最好不要主动出手武统台湾的原因之一。因为台湾的衰落是注定的，你中国大陆在这个时候要一插手，这个事情就说不清楚了，锅算谁的？</w:t>
      </w:r>
      <w:r>
        <w:br w:type="textWrapping"/>
      </w:r>
      <w:r>
        <w:t>要让全世界看到，台湾走邪路自己把自己折腾死；而不是让全世界看到，中国大陆上去一板砖把已经自己作死得了病、本来就要死的台湾给拍死。</w:t>
      </w:r>
    </w:p>
    <w:p>
      <w:pPr>
        <w:pStyle w:val="17"/>
        <w:keepNext w:val="0"/>
        <w:keepLines w:val="0"/>
        <w:widowControl/>
        <w:suppressLineNumbers w:val="0"/>
      </w:pPr>
      <w:r>
        <w:t>中国大陆最好的方式，就是一边努力发展自己的国力，提高自己的科技力量、企业力量、国民待遇，完善社会发展，然后站在旁边冷冷看着台湾自己慢慢把自己折腾死。</w:t>
      </w:r>
    </w:p>
    <w:p>
      <w:pPr>
        <w:pStyle w:val="17"/>
        <w:keepNext w:val="0"/>
        <w:keepLines w:val="0"/>
        <w:widowControl/>
        <w:suppressLineNumbers w:val="0"/>
      </w:pPr>
      <w:r>
        <w:t>当然，这个过程中，大陆这边姿态一定要做出来，例如苦口婆心劝台湾：“我给你们让利，你们就签了服贸和货贸吧，这对你们有好处，真的”。</w:t>
      </w:r>
      <w:r>
        <w:br w:type="textWrapping"/>
      </w:r>
      <w:r>
        <w:t>然后，可以用在台湾的某些力量，鼓噪说“这是大陆的阴谋，是来统战我们的，台湾人都不要相信，服贸货贸千万不要签”。例如陈为廷、林飞帆、黄国昌这样的人，天然可以为大陆所用，一定要让他们自己挡下来，而不是大陆这边不给他们签。</w:t>
      </w:r>
    </w:p>
    <w:p>
      <w:pPr>
        <w:pStyle w:val="17"/>
        <w:keepNext w:val="0"/>
        <w:keepLines w:val="0"/>
        <w:widowControl/>
        <w:suppressLineNumbers w:val="0"/>
      </w:pPr>
      <w:r>
        <w:t>我救生圈已经扔了，你自己不抱，死了不但和我没关系，你的尸体还最终证明了我的正确。</w:t>
      </w:r>
    </w:p>
    <w:p>
      <w:pPr>
        <w:pStyle w:val="17"/>
        <w:keepNext w:val="0"/>
        <w:keepLines w:val="0"/>
        <w:widowControl/>
        <w:suppressLineNumbers w:val="0"/>
      </w:pPr>
      <w:r>
        <w:t>台湾这条鱼，最好的吃法，是一鱼两吃。拿下台湾是一回事，更重要的是，是对中国大陆内部的影响。</w:t>
      </w:r>
    </w:p>
    <w:p>
      <w:pPr>
        <w:pStyle w:val="17"/>
        <w:keepNext w:val="0"/>
        <w:keepLines w:val="0"/>
        <w:widowControl/>
        <w:suppressLineNumbers w:val="0"/>
      </w:pPr>
      <w:r>
        <w:rPr>
          <w:b/>
        </w:rPr>
        <w:t>3、统一台湾本身现在就能做到，但要的是诛心</w:t>
      </w:r>
    </w:p>
    <w:p>
      <w:pPr>
        <w:pStyle w:val="17"/>
        <w:keepNext w:val="0"/>
        <w:keepLines w:val="0"/>
        <w:widowControl/>
        <w:suppressLineNumbers w:val="0"/>
      </w:pPr>
      <w:r>
        <w:t>拿下台湾岛本身现在已经可以做到，当然代价比较大。</w:t>
      </w:r>
      <w:r>
        <w:br w:type="textWrapping"/>
      </w:r>
      <w:r>
        <w:t>但更重要的，是诛心，是要让台湾人心服口服，主动心甘情愿来降。这样才保证不会反复，不会有后遗症，成本最低。</w:t>
      </w:r>
    </w:p>
    <w:p>
      <w:pPr>
        <w:pStyle w:val="17"/>
        <w:keepNext w:val="0"/>
        <w:keepLines w:val="0"/>
        <w:widowControl/>
        <w:suppressLineNumbers w:val="0"/>
      </w:pPr>
      <w:r>
        <w:t>用我在另外答案中的一句话来说：</w:t>
      </w:r>
      <w:r>
        <w:br w:type="textWrapping"/>
      </w:r>
      <w:r>
        <w:rPr>
          <w:u w:val="single"/>
        </w:rPr>
        <w:t>我们需要的，是一个经济上走投无路，穷困潦倒，社会矛盾尖锐，万般无奈之下来跪求大陆接纳的台湾，而不是一个充满经济优越感，趾高气昂，心向美日对抗中华，满口“民主自由”道德优越感的台湾。只有台湾变成前者，此时的统一成本才是最低的，才最符合中华民族的整体利益。</w:t>
      </w:r>
    </w:p>
    <w:p>
      <w:pPr>
        <w:keepNext w:val="0"/>
        <w:keepLines w:val="0"/>
        <w:widowControl/>
        <w:suppressLineNumbers w:val="0"/>
        <w:jc w:val="left"/>
      </w:pPr>
    </w:p>
    <w:p>
      <w:pPr>
        <w:pStyle w:val="17"/>
        <w:keepNext w:val="0"/>
        <w:keepLines w:val="0"/>
        <w:widowControl/>
        <w:suppressLineNumbers w:val="0"/>
      </w:pPr>
      <w:r>
        <w:t>用某篇名著的最后一段，来为本文做一个结束：</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“他抬头看着那张庞大的脸。他花了四十年的功夫才知道那黑色的大胡子后面的笑容是什么样的笑容。哦，残酷的、没有必要的误会！哦，背离慈爱胸怀的顽固不化的流亡者！”</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”他鼻梁两侧流下了带着酒气的泪。但是没有事，一切都很好，斗争已经结束了。他热爱老大哥。“</w:t>
      </w:r>
    </w:p>
    <w:p>
      <w:pPr>
        <w:keepNext w:val="0"/>
        <w:keepLines w:val="0"/>
        <w:widowControl/>
        <w:suppressLineNumbers w:val="0"/>
        <w:jc w:val="left"/>
      </w:pPr>
    </w:p>
    <w:p>
      <w:pPr>
        <w:pStyle w:val="17"/>
        <w:keepNext w:val="0"/>
        <w:keepLines w:val="0"/>
        <w:widowControl/>
        <w:suppressLineNumbers w:val="0"/>
      </w:pPr>
      <w:r>
        <w:t>当然了，从道义和事实上讲，中国大陆不是老大哥，台湾也不是温斯顿。但单就台湾统一之后台湾人对中国的态度，达到上面的效果是最好不过的了。</w:t>
      </w:r>
    </w:p>
    <w:p>
      <w:pPr>
        <w:pStyle w:val="17"/>
        <w:keepNext w:val="0"/>
        <w:keepLines w:val="0"/>
        <w:widowControl/>
        <w:suppressLineNumbers w:val="0"/>
      </w:pPr>
      <w:r>
        <w:t>最后，祝愿台湾人民明天（2016.01.16）度过美好的一天，用你们手中的选票，给民主进步党一个希望，给台湾一个未来！</w:t>
      </w:r>
    </w:p>
    <w:p>
      <w:pPr>
        <w:pStyle w:val="17"/>
        <w:keepNext w:val="0"/>
        <w:keepLines w:val="0"/>
        <w:widowControl/>
        <w:suppressLineNumbers w:val="0"/>
      </w:pPr>
      <w:r>
        <w:t>2016年1月15日晚</w:t>
      </w:r>
    </w:p>
    <w:p>
      <w:pPr>
        <w:pStyle w:val="17"/>
        <w:keepNext w:val="0"/>
        <w:keepLines w:val="0"/>
        <w:widowControl/>
        <w:suppressLineNumbers w:val="0"/>
      </w:pPr>
      <w:r>
        <w:t>------------------------------------- 2016.1.18补充 ------------------------------------</w:t>
      </w:r>
    </w:p>
    <w:p>
      <w:pPr>
        <w:pStyle w:val="17"/>
        <w:keepNext w:val="0"/>
        <w:keepLines w:val="0"/>
        <w:widowControl/>
        <w:suppressLineNumbers w:val="0"/>
      </w:pPr>
      <w:r>
        <w:t>这篇答案发布之后，出乎意料收到了不少关注，昨晚翻墙看了看，居然还被转到了台湾的PTT上。</w:t>
      </w:r>
      <w:r>
        <w:br w:type="textWrapping"/>
      </w:r>
      <w:r>
        <w:t>在这篇答案的评论下面，有一些网友提出了一些质疑或者疑问，这里我挑选几个提到比较多的，集中总结回复一下。</w:t>
      </w:r>
    </w:p>
    <w:p>
      <w:pPr>
        <w:pStyle w:val="17"/>
        <w:keepNext w:val="0"/>
        <w:keepLines w:val="0"/>
        <w:widowControl/>
        <w:suppressLineNumbers w:val="0"/>
      </w:pPr>
      <w:r>
        <w:rPr>
          <w:b/>
        </w:rPr>
        <w:t>问题1：你说台湾彻底衰落后就会要求回归，那为什么朝鲜经济这么差，却不想并入韩国？</w:t>
      </w:r>
      <w:r>
        <w:br w:type="textWrapping"/>
      </w:r>
      <w:r>
        <w:t>答：因为朝鲜不是一个信息开放社会。韩国经济再好，韩国人生活再过的比我好，我就是油盐不进，我就是看不见看不见看不见。</w:t>
      </w:r>
      <w:r>
        <w:br w:type="textWrapping"/>
      </w:r>
      <w:r>
        <w:t>既然普通朝鲜百姓并不知道韩国怎么样（或者是隐约听说，但缺乏更进一步的体会），那就没有对比，没有对比，就没有烦恼。</w:t>
      </w:r>
      <w:r>
        <w:br w:type="textWrapping"/>
      </w:r>
      <w:r>
        <w:t>而台湾是一个信息上的开放社会，只要大陆在经济上的压倒优势强大到连台湾普通人都能明显感觉到的程度，必然会以各种渠道和形式，在台湾岛内产生巨大心理影响。</w:t>
      </w:r>
    </w:p>
    <w:p>
      <w:pPr>
        <w:pStyle w:val="17"/>
        <w:keepNext w:val="0"/>
        <w:keepLines w:val="0"/>
        <w:widowControl/>
        <w:suppressLineNumbers w:val="0"/>
      </w:pPr>
      <w:r>
        <w:rPr>
          <w:b/>
        </w:rPr>
        <w:t>问题2：你说台湾彻底衰落后就会要求回归，那为什么外蒙古经济这么差，却不想并入中国？</w:t>
      </w:r>
      <w:r>
        <w:br w:type="textWrapping"/>
      </w:r>
      <w:r>
        <w:t>答：其实，大多数时候，经济弱小一方的政治实体，都不会因为经济糟糕而选择主动希望并入强大的一方。</w:t>
      </w:r>
      <w:r>
        <w:br w:type="textWrapping"/>
      </w:r>
      <w:r>
        <w:t>因为这个世界上还有其他更棘手的因素：宗教、语言、文化、民族……</w:t>
      </w:r>
      <w:r>
        <w:br w:type="textWrapping"/>
      </w:r>
      <w:r>
        <w:t>只有很罕见的情况，例如东西德国、南北朝鲜、海峡两岸这种，仅仅因为历史上的政治军事因素而被分裂为两部分的，才比较适合这种可能。</w:t>
      </w:r>
    </w:p>
    <w:p>
      <w:pPr>
        <w:pStyle w:val="17"/>
        <w:keepNext w:val="0"/>
        <w:keepLines w:val="0"/>
        <w:widowControl/>
        <w:suppressLineNumbers w:val="0"/>
      </w:pPr>
      <w:r>
        <w:rPr>
          <w:b/>
        </w:rPr>
        <w:t>问题3：如果台湾衰落之后，不找中国怎么办，人家可以投靠美国啊？</w:t>
      </w:r>
      <w:r>
        <w:br w:type="textWrapping"/>
      </w:r>
      <w:r>
        <w:t>答：可以参考这个答案：</w:t>
      </w:r>
      <w:r>
        <w:fldChar w:fldCharType="begin"/>
      </w:r>
      <w:r>
        <w:instrText xml:space="preserve"> HYPERLINK "https://www.zhihu.com/question/39529769/answer/81798574" </w:instrText>
      </w:r>
      <w:r>
        <w:fldChar w:fldCharType="separate"/>
      </w:r>
      <w:r>
        <w:rPr>
          <w:rStyle w:val="22"/>
        </w:rPr>
        <w:t>有人说让台湾足够惨了再收回，那美国不会暗中支援台湾吗？ - 常凯申的回答</w:t>
      </w:r>
      <w:r>
        <w:fldChar w:fldCharType="end"/>
      </w:r>
    </w:p>
    <w:p>
      <w:pPr>
        <w:pStyle w:val="17"/>
        <w:keepNext w:val="0"/>
        <w:keepLines w:val="0"/>
        <w:widowControl/>
        <w:suppressLineNumbers w:val="0"/>
      </w:pPr>
      <w:r>
        <w:rPr>
          <w:b/>
        </w:rPr>
        <w:t>问题4：如果台湾衰落之后，不找中国怎么办，人家可以投靠日本啊？</w:t>
      </w:r>
      <w:r>
        <w:br w:type="textWrapping"/>
      </w:r>
      <w:r>
        <w:t>答：看到这个问题，我第一时间脑子里想到了下面这段《三国演义》中的原文，挺有意思的：</w:t>
      </w:r>
    </w:p>
    <w:p>
      <w:pPr>
        <w:pStyle w:val="17"/>
        <w:keepNext w:val="0"/>
        <w:keepLines w:val="0"/>
        <w:widowControl/>
        <w:suppressLineNumbers w:val="0"/>
      </w:pPr>
      <w:r>
        <w:t>却说后主在成都，闻邓艾取了绵竹，诸葛瞻父子已亡，大惊，急召文武商议。近臣奏曰：“城外百姓，扶老携幼，哭声大震，各逃生命。”后主惊惶无措。忽哨马报到，说魏兵将近城下。多官议曰：“兵微将寡，难以迎敌；不如早弃成都，奔南中七郡。其地险峻，可以自守，就借蛮兵，再来克复未迟。”光禄大夫谯周曰：“不可。南蛮久反之人，平昔无惠；今若投之，必遭大祸。”</w:t>
      </w:r>
      <w:r>
        <w:rPr>
          <w:u w:val="single"/>
        </w:rPr>
        <w:t>多官又奏曰：“蜀、吴既同盟，今事急矣，可以投之。”周又谏曰：“自古以来，无寄他国为天子者。臣料</w:t>
      </w:r>
      <w:r>
        <w:rPr>
          <w:b/>
          <w:u w:val="single"/>
        </w:rPr>
        <w:t>魏能吞吴，吴不能吞魏。若称臣于吴，是一辱也；若吴被魏所吞，陛下再称臣于魏，是两番之辱矣</w:t>
      </w:r>
      <w:r>
        <w:rPr>
          <w:u w:val="single"/>
        </w:rPr>
        <w:t>。不如不投吴而降魏。魏必裂土以封陛下，则上能自守宗庙，下可以保安黎民。愿陛下思之。</w:t>
      </w:r>
      <w:r>
        <w:t>”</w:t>
      </w:r>
    </w:p>
    <w:p>
      <w:pPr>
        <w:pStyle w:val="17"/>
        <w:keepNext w:val="0"/>
        <w:keepLines w:val="0"/>
        <w:widowControl/>
        <w:suppressLineNumbers w:val="0"/>
      </w:pPr>
      <w:r>
        <w:t>下图是OCED预测的2030年各国GDP比重（来源：</w:t>
      </w:r>
      <w:r>
        <w:fldChar w:fldCharType="begin"/>
      </w:r>
      <w:r>
        <w:instrText xml:space="preserve"> HYPERLINK "https://link.zhihu.com/?target=http://www.guancha.cn/Macroeconomy/2012_11_11_108888.shtml" \t "/home/mecup/文档\\x/_blank" </w:instrText>
      </w:r>
      <w:r>
        <w:fldChar w:fldCharType="separate"/>
      </w:r>
      <w:r>
        <w:rPr>
          <w:rStyle w:val="22"/>
        </w:rPr>
        <w:t>http://www.guancha.cn/Macroeconomy/2012_11_11_108888.shtml</w:t>
      </w:r>
      <w:r>
        <w:fldChar w:fldCharType="end"/>
      </w:r>
      <w:r>
        <w:t>）</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495040" cy="2117725"/>
            <wp:effectExtent l="0" t="0" r="10160" b="15875"/>
            <wp:docPr id="8"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9"/>
                    <pic:cNvPicPr>
                      <a:picLocks noChangeAspect="1"/>
                    </pic:cNvPicPr>
                  </pic:nvPicPr>
                  <pic:blipFill>
                    <a:blip r:embed="rId8"/>
                    <a:stretch>
                      <a:fillRect/>
                    </a:stretch>
                  </pic:blipFill>
                  <pic:spPr>
                    <a:xfrm>
                      <a:off x="0" y="0"/>
                      <a:ext cx="3495040" cy="211772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到时候，连日本自己都要重新回到历史上的地位，重新变成中华文明的附庸，还顾得上台湾？</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届时，历史上真正意义的“中日友好”也会到来。</w:t>
      </w:r>
    </w:p>
    <w:p>
      <w:pPr>
        <w:pStyle w:val="17"/>
        <w:keepNext w:val="0"/>
        <w:keepLines w:val="0"/>
        <w:widowControl/>
        <w:suppressLineNumbers w:val="0"/>
      </w:pPr>
      <w:r>
        <w:rPr>
          <w:b/>
        </w:rPr>
        <w:t>问题5：你凭什么说台湾未来会衰落？如果不衰落，你的立论基础不就没了吗？</w:t>
      </w:r>
      <w:r>
        <w:br w:type="textWrapping"/>
      </w:r>
      <w:r>
        <w:t>答：这个问题我刚才写了一堆，但后来又删了，因为有篇七年前的文章，在这个角度上写的更好。当然，这篇文章中并没有明确提到台湾，但是可以类推：</w:t>
      </w:r>
      <w:r>
        <w:br w:type="textWrapping"/>
      </w:r>
      <w:r>
        <w:t>《谈将成为“发达国家粉碎机”的中国》：</w:t>
      </w:r>
      <w:r>
        <w:fldChar w:fldCharType="begin"/>
      </w:r>
      <w:r>
        <w:instrText xml:space="preserve"> HYPERLINK "https://link.zhihu.com/?target=http://lt.cjdby.net/thread-1182684-1-1.html" \t "/home/mecup/文档\\x/_blank" </w:instrText>
      </w:r>
      <w:r>
        <w:fldChar w:fldCharType="separate"/>
      </w:r>
      <w:r>
        <w:rPr>
          <w:rStyle w:val="22"/>
        </w:rPr>
        <w:t>http://lt.cjdby.net/thread-1182684-1-1.html</w:t>
      </w:r>
      <w:r>
        <w:fldChar w:fldCharType="end"/>
      </w:r>
      <w:r>
        <w:br w:type="textWrapping"/>
      </w:r>
      <w:r>
        <w:t>转一篇来自台湾绿营媒体的文章，配合食用更佳：</w:t>
      </w:r>
      <w:r>
        <w:br w:type="textWrapping"/>
      </w:r>
      <w:r>
        <w:fldChar w:fldCharType="begin"/>
      </w:r>
      <w:r>
        <w:instrText xml:space="preserve"> HYPERLINK "https://www.zhihu.com/question/20764512/answer/76434047" </w:instrText>
      </w:r>
      <w:r>
        <w:fldChar w:fldCharType="separate"/>
      </w:r>
      <w:r>
        <w:rPr>
          <w:rStyle w:val="22"/>
        </w:rPr>
        <w:t>台湾电子厂商的未来在哪儿？ - 常凯申的回答</w:t>
      </w:r>
      <w:r>
        <w:fldChar w:fldCharType="end"/>
      </w:r>
      <w:r>
        <w:br w:type="textWrapping"/>
      </w:r>
      <w:r>
        <w:t>这篇也可供参考：</w:t>
      </w:r>
      <w:r>
        <w:fldChar w:fldCharType="begin"/>
      </w:r>
      <w:r>
        <w:instrText xml:space="preserve"> HYPERLINK "https://www.zhihu.com/question/21439723/answer/52390630" </w:instrText>
      </w:r>
      <w:r>
        <w:fldChar w:fldCharType="separate"/>
      </w:r>
      <w:r>
        <w:rPr>
          <w:rStyle w:val="22"/>
        </w:rPr>
        <w:t>欧洲发达国家政府为什么实行高福利？ - 常凯申的回答</w:t>
      </w:r>
      <w:r>
        <w:fldChar w:fldCharType="end"/>
      </w:r>
    </w:p>
    <w:p>
      <w:pPr>
        <w:pStyle w:val="17"/>
        <w:keepNext w:val="0"/>
        <w:keepLines w:val="0"/>
        <w:widowControl/>
        <w:suppressLineNumbers w:val="0"/>
      </w:pPr>
      <w:r>
        <w:rPr>
          <w:b/>
        </w:rPr>
        <w:t>问题6：20年后，台湾还支持统一的老一辈人都死绝了，新生代接收台独教育，必然更是天然独，对中国一点感情都没有了，怎么可能主动找中国统一呢？</w:t>
      </w:r>
      <w:r>
        <w:br w:type="textWrapping"/>
      </w:r>
      <w:r>
        <w:t>答：下面这两篇答案中，都有部分论述这个问题</w:t>
      </w:r>
      <w:r>
        <w:br w:type="textWrapping"/>
      </w:r>
      <w:r>
        <w:fldChar w:fldCharType="begin"/>
      </w:r>
      <w:r>
        <w:instrText xml:space="preserve"> HYPERLINK "https://www.zhihu.com/question/26777732/answer/52400195" </w:instrText>
      </w:r>
      <w:r>
        <w:fldChar w:fldCharType="separate"/>
      </w:r>
      <w:r>
        <w:rPr>
          <w:rStyle w:val="22"/>
        </w:rPr>
        <w:t>台湾统一以后，台湾会有什么样可能的实质性改变？ - 常凯申的回答</w:t>
      </w:r>
      <w:r>
        <w:fldChar w:fldCharType="end"/>
      </w:r>
      <w:r>
        <w:br w:type="textWrapping"/>
      </w:r>
      <w:r>
        <w:fldChar w:fldCharType="begin"/>
      </w:r>
      <w:r>
        <w:instrText xml:space="preserve"> HYPERLINK "https://www.zhihu.com/question/27506201/answer/51941812" </w:instrText>
      </w:r>
      <w:r>
        <w:fldChar w:fldCharType="separate"/>
      </w:r>
      <w:r>
        <w:rPr>
          <w:rStyle w:val="22"/>
        </w:rPr>
        <w:t>如何看待台湾的未来？ - 常凯申的回答</w:t>
      </w:r>
      <w:r>
        <w:fldChar w:fldCharType="end"/>
      </w:r>
      <w:r>
        <w:br w:type="textWrapping"/>
      </w:r>
      <w:r>
        <w:t>然后我再补充一下。教育和意识形态这个东西，其实在现实面前，是非常脆弱的。当中国强大到一定程度并被台湾普通人所感知的时候，甚至随便一件普通事情就能改变几十年的教育结果。</w:t>
      </w:r>
      <w:r>
        <w:br w:type="textWrapping"/>
      </w:r>
      <w:r>
        <w:rPr>
          <w:u w:val="single"/>
        </w:rPr>
        <w:t>如果我们对此无法想象的话，可以回忆一下上世纪八十年代，那个新中国历史上的“悬空时代”。</w:t>
      </w:r>
      <w:r>
        <w:br w:type="textWrapping"/>
      </w:r>
      <w:r>
        <w:t>当时的中国，经历了几十年高强度的革命教育，也有过“要拯救世界三分之二人口”的盲目自信自大。但是打开国门，在看到与西方世界的巨大物质差距之后，整个一代人的信仰几乎彻底崩塌，短短十年时间，差不多整个知识阶层就倒向了西方世界——这可是一个和中国在宗教、文化、历史、甚至语言上都完全不同的国度啊，这个时候需要什么“感情”才能认同吗？</w:t>
      </w:r>
      <w:r>
        <w:br w:type="textWrapping"/>
      </w:r>
      <w:r>
        <w:rPr>
          <w:u w:val="single"/>
        </w:rPr>
        <w:t>如果还没有直观上的体会，可以看一下下面这个答案</w:t>
      </w:r>
      <w:r>
        <w:t>。上世纪八十年代末，CCTV拍摄了一部著名的政治评论片，你可以从这些解说词中，看到那个年代中国知识阶层面对强大对手的绝望和无助，并最终转化为倾心仰慕对方，甚至彻底否定自身原有信念的过程。</w:t>
      </w:r>
      <w:r>
        <w:br w:type="textWrapping"/>
      </w:r>
      <w:r>
        <w:fldChar w:fldCharType="begin"/>
      </w:r>
      <w:r>
        <w:instrText xml:space="preserve"> HYPERLINK "https://www.zhihu.com/question/20303715/answer/44214687" </w:instrText>
      </w:r>
      <w:r>
        <w:fldChar w:fldCharType="separate"/>
      </w:r>
      <w:r>
        <w:rPr>
          <w:rStyle w:val="22"/>
        </w:rPr>
        <w:t>《河殇》的主要内容是什么？ - 知乎用户的回答</w:t>
      </w:r>
      <w:r>
        <w:fldChar w:fldCharType="end"/>
      </w:r>
    </w:p>
    <w:p>
      <w:pPr>
        <w:pStyle w:val="17"/>
        <w:keepNext w:val="0"/>
        <w:keepLines w:val="0"/>
        <w:widowControl/>
        <w:suppressLineNumbers w:val="0"/>
      </w:pPr>
      <w:r>
        <w:t>很多人只想到了老一辈台湾人通过亲情和国家认同途径而建立起来的“亲中”认同。</w:t>
      </w:r>
      <w:r>
        <w:br w:type="textWrapping"/>
      </w:r>
      <w:r>
        <w:t>却很少有人想到，这种认同其实可以通过另外一种途径重新建立起来。</w:t>
      </w:r>
    </w:p>
    <w:p>
      <w:pPr>
        <w:pStyle w:val="17"/>
        <w:keepNext w:val="0"/>
        <w:keepLines w:val="0"/>
        <w:widowControl/>
        <w:suppressLineNumbers w:val="0"/>
      </w:pPr>
      <w:r>
        <w:t>对于同文同种的台湾，只要第二种途径建立起来认同之后，随着统一日久，第一种途径的认同也会慢慢建立起来，最终完成对台湾的彻底同化。</w:t>
      </w:r>
    </w:p>
    <w:p>
      <w:pPr>
        <w:pStyle w:val="17"/>
        <w:keepNext w:val="0"/>
        <w:keepLines w:val="0"/>
        <w:widowControl/>
        <w:suppressLineNumbers w:val="0"/>
      </w:pPr>
      <w:r>
        <w:rPr>
          <w:b/>
        </w:rPr>
        <w:t>问题7：你凭什么认为中国20年后就一定能继续发展强大？</w:t>
      </w:r>
      <w:r>
        <w:br w:type="textWrapping"/>
      </w:r>
      <w:r>
        <w:t>答：因为中国有世界上最庞大的工业人口数量，可以参考我的这个答案：</w:t>
      </w:r>
      <w:r>
        <w:br w:type="textWrapping"/>
      </w:r>
      <w:r>
        <w:fldChar w:fldCharType="begin"/>
      </w:r>
      <w:r>
        <w:instrText xml:space="preserve"> HYPERLINK "https://www.zhihu.com/question/36335459/answer/76248877" </w:instrText>
      </w:r>
      <w:r>
        <w:fldChar w:fldCharType="separate"/>
      </w:r>
      <w:r>
        <w:rPr>
          <w:rStyle w:val="22"/>
        </w:rPr>
        <w:t>如何看待1935年遵义会议？ - 常凯申的回答</w:t>
      </w:r>
      <w:r>
        <w:fldChar w:fldCharType="end"/>
      </w:r>
      <w:r>
        <w:br w:type="textWrapping"/>
      </w:r>
      <w:r>
        <w:t>你没看错，就是“数量”，但不是“人口数量”，而是“工业人口数量”，二者是有巨大差别的。</w:t>
      </w:r>
      <w:r>
        <w:br w:type="textWrapping"/>
      </w:r>
      <w:r>
        <w:t>当然，中国总人口的红利减少确实是客观问题，但由于中国教育、基础设施建设和工业化进程不断深入，从总人口中被发掘出来，被裹挟进入工业化社会的“工业人口”占总人口的比例也在不断提高，在一定程度上可以抵消总人口数量的问题。</w:t>
      </w:r>
      <w:r>
        <w:br w:type="textWrapping"/>
      </w:r>
      <w:r>
        <w:t>“工业人口数量论”，是我在《大目标》这本书中看到的，视角很新颖，推荐阅读：</w:t>
      </w:r>
      <w:r>
        <w:fldChar w:fldCharType="begin"/>
      </w:r>
      <w:r>
        <w:instrText xml:space="preserve"> HYPERLINK "https://link.zhihu.com/?target=http://vdisk.weibo.com/s/G808I" \t "/home/mecup/文档\\x/_blank" </w:instrText>
      </w:r>
      <w:r>
        <w:fldChar w:fldCharType="separate"/>
      </w:r>
      <w:r>
        <w:rPr>
          <w:rStyle w:val="22"/>
        </w:rPr>
        <w:t xml:space="preserve">大目标.pdf </w:t>
      </w:r>
      <w:r>
        <w:fldChar w:fldCharType="end"/>
      </w:r>
      <w:r>
        <w:br w:type="textWrapping"/>
      </w:r>
      <w:r>
        <w:t>另外，下面这几篇答案和文章也可供参考：</w:t>
      </w:r>
      <w:r>
        <w:br w:type="textWrapping"/>
      </w:r>
      <w:r>
        <w:fldChar w:fldCharType="begin"/>
      </w:r>
      <w:r>
        <w:instrText xml:space="preserve"> HYPERLINK "https://www.zhihu.com/question/23889802/answer/52389328" </w:instrText>
      </w:r>
      <w:r>
        <w:fldChar w:fldCharType="separate"/>
      </w:r>
      <w:r>
        <w:rPr>
          <w:rStyle w:val="22"/>
        </w:rPr>
        <w:t>大革命失败后，中国共产党为什么以推翻国民党政府统治作为革命的直接目标？ - 常凯申的回答</w:t>
      </w:r>
      <w:r>
        <w:fldChar w:fldCharType="end"/>
      </w:r>
      <w:r>
        <w:br w:type="textWrapping"/>
      </w:r>
      <w:r>
        <w:fldChar w:fldCharType="begin"/>
      </w:r>
      <w:r>
        <w:instrText xml:space="preserve"> HYPERLINK "https://link.zhihu.com/?target=http://mil.news.sina.com.cn/2015-10-08/1009840526.html" \t "/home/mecup/文档\\x/_blank" </w:instrText>
      </w:r>
      <w:r>
        <w:fldChar w:fldCharType="separate"/>
      </w:r>
      <w:r>
        <w:rPr>
          <w:rStyle w:val="22"/>
        </w:rPr>
        <w:t>中国是发达国家的粉碎机？多行业剖析中国制造</w:t>
      </w:r>
      <w:r>
        <w:fldChar w:fldCharType="end"/>
      </w:r>
      <w:r>
        <w:br w:type="textWrapping"/>
      </w:r>
      <w:r>
        <w:t>《见龙在田：中国科技和世界大势》：</w:t>
      </w:r>
      <w:r>
        <w:fldChar w:fldCharType="begin"/>
      </w:r>
      <w:r>
        <w:instrText xml:space="preserve"> HYPERLINK "https://link.zhihu.com/?target=http://weibo.com/p/1001603864112261145733" \t "/home/mecup/文档\\x/_blank" </w:instrText>
      </w:r>
      <w:r>
        <w:fldChar w:fldCharType="separate"/>
      </w:r>
      <w:r>
        <w:rPr>
          <w:rStyle w:val="22"/>
        </w:rPr>
        <w:t>http://weibo.com/p/1001603864112261145733</w:t>
      </w:r>
      <w:r>
        <w:fldChar w:fldCharType="end"/>
      </w:r>
    </w:p>
    <w:p>
      <w:pPr>
        <w:keepNext w:val="0"/>
        <w:keepLines w:val="0"/>
        <w:widowControl/>
        <w:suppressLineNumbers w:val="0"/>
        <w:jc w:val="left"/>
      </w:pPr>
      <w:r>
        <w:rPr>
          <w:rFonts w:ascii="宋体" w:hAnsi="宋体" w:eastAsia="宋体" w:cs="宋体"/>
          <w:b/>
          <w:kern w:val="0"/>
          <w:sz w:val="24"/>
          <w:szCs w:val="24"/>
          <w:lang w:val="en-US" w:eastAsia="zh-CN" w:bidi="ar"/>
        </w:rPr>
        <w:t>问题8：你说台湾可以作为一个“西式民主”的失败典型，但可是还有美国这个最成功的典型啊？</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答：没错，即使台湾届时真的衰败了，成了一个负面典型，仍然可能不会彻底终结中国国内的意识形态之争，当然，会对这场意识形态之争划上一个不算完整的句号。经此收台一役，虽然没有最后胜利，但意识形态领域的争论必然会大大弱化——因为体量方面的负面典型有了印度，同文同种方面的负面典型有了台湾，填补了关键空白。</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中国的最终目标，不是小小的台湾，收复台湾，只不过是中国复兴过程中“顺便完成”的工作而已。</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如果要彻底、不留残余地终结中国的意识形态之争，把现有的“普世价值”拉到和我们价值观平等的层面上，让中国的争论回归到“就事论事”的政策讨论、技术讨论层面，中国需要超越的，是美国这个最成功的典型。</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如果再想更进一步，在根本上巩固这种优势，甚至反戈一击，把中国意识形态上升为新的唯一“普世价值”，那可能要超过的，是整个西方世界的力量总和。</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xml:space="preserve">引用一下我在 </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"https://www.zhihu.com/question/27506201/answer/51941812" </w:instrText>
      </w:r>
      <w:r>
        <w:rPr>
          <w:rFonts w:ascii="宋体" w:hAnsi="宋体" w:eastAsia="宋体" w:cs="宋体"/>
          <w:kern w:val="0"/>
          <w:sz w:val="24"/>
          <w:szCs w:val="24"/>
          <w:lang w:val="en-US" w:eastAsia="zh-CN" w:bidi="ar"/>
        </w:rPr>
        <w:fldChar w:fldCharType="separate"/>
      </w:r>
      <w:r>
        <w:rPr>
          <w:rStyle w:val="22"/>
          <w:rFonts w:ascii="宋体" w:hAnsi="宋体" w:eastAsia="宋体" w:cs="宋体"/>
          <w:sz w:val="24"/>
          <w:szCs w:val="24"/>
        </w:rPr>
        <w:t>如何看待台湾的未来？ - 常凯申的回答</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 xml:space="preserve"> 中答案的其中一段话</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台湾人为什么抗拒统一，其实就一个原因，大陆穷，没了。</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这里的穷，不仅仅是经济上的，还包括科技上的，社会发展阶段上的，意识形态上的，等等各方面。</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换句话说，你的价值观和我不和</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为什么不和？因为你和现在世界上最强大的国家的价值观不和，而我们台湾人认为那是普世价值，是人类未来的方向。</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怎么扭转这个观念？</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很简单，让我们的价值观成为普世价值，至少是把现有的“普世价值”拉到和我们的价值观平等的档次上来。</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要做到什么程度？</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经济上超过美国、科学技术上超过美国、社会发展上超过美国、在国际事务中的发言权上超过美国。</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如果能做到这一切，那现有的“普世价值”还靠什么来支撑呢？必然会轰然倒塌，就像当年的苏联意识形态一样。</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到那个时候，还需要和台湾谈统一吗？台独的思想根基都整个被抽空了。</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而实现这样的物质基础和社会基础，在未来四十年内，是有不小概率成为现实的。</w:t>
      </w:r>
    </w:p>
    <w:p>
      <w:pPr>
        <w:keepNext w:val="0"/>
        <w:keepLines w:val="0"/>
        <w:widowControl/>
        <w:suppressLineNumbers w:val="0"/>
        <w:jc w:val="left"/>
      </w:pPr>
    </w:p>
    <w:p>
      <w:pPr>
        <w:pStyle w:val="17"/>
        <w:keepNext w:val="0"/>
        <w:keepLines w:val="0"/>
        <w:widowControl/>
        <w:suppressLineNumbers w:val="0"/>
      </w:pPr>
      <w:r>
        <w:rPr>
          <w:b/>
        </w:rPr>
        <w:t>问题9：就算大陆不管台湾，台湾衰落之后，难道就不会像现在这样，把脏水泼到中国大陆头上吗？就不会把台湾衰落的锅全扣到中国大陆头上吗？</w:t>
      </w:r>
      <w:r>
        <w:br w:type="textWrapping"/>
      </w:r>
      <w:r>
        <w:t>答：首先，这个答案部分可以参考第六个问题。</w:t>
      </w:r>
      <w:r>
        <w:br w:type="textWrapping"/>
      </w:r>
      <w:r>
        <w:t>其次，不是想泼就能泼的。假如朝鲜明天变成一个对外界信息流通开放的国家，不用互联网时代的开放程度，有中国八十年代的对外信息流通程度就足够了。当朝鲜人看到自己过的日子，再看到外面列强过的日子，这个时候，他们还会再相信金家王朝说的：“这都是美帝给我们造成的，和我们金家无关”的话语吗？</w:t>
      </w:r>
      <w:r>
        <w:br w:type="textWrapping"/>
      </w:r>
      <w:r>
        <w:rPr>
          <w:u w:val="single"/>
        </w:rPr>
        <w:t>再说了，我投降了，不就不打压我了吗，实行了他们的制度，甚至并入他们，我不就也能享受他们的好生活了吗？</w:t>
      </w:r>
      <w:r>
        <w:br w:type="textWrapping"/>
      </w:r>
      <w:r>
        <w:t>如果不容易有直观体验的话，可以回忆一下，上世纪九十年代初苏联刚解体时，俄罗斯对西方的幻想。</w:t>
      </w:r>
    </w:p>
    <w:p>
      <w:pPr>
        <w:pStyle w:val="17"/>
        <w:keepNext w:val="0"/>
        <w:keepLines w:val="0"/>
        <w:widowControl/>
        <w:suppressLineNumbers w:val="0"/>
      </w:pPr>
      <w:r>
        <w:rPr>
          <w:b/>
        </w:rPr>
        <w:t>问题10：如果台湾真的在党争虚耗下折腾到面临生死存亡了，他们难道不会团结起来、抛弃党争，共度难关吗？</w:t>
      </w:r>
      <w:r>
        <w:br w:type="textWrapping"/>
      </w:r>
      <w:r>
        <w:t>答：团结起来，抛弃党争，吼啊，我们都愿意啊，但问题是，你团结在我身边，还是我团结在你身边？</w:t>
      </w:r>
      <w:r>
        <w:br w:type="textWrapping"/>
      </w:r>
      <w:r>
        <w:t>如果仍然不容易有直观体验的话，可以去看一下晚明史。</w:t>
      </w:r>
    </w:p>
    <w:p>
      <w:pPr>
        <w:pStyle w:val="17"/>
        <w:keepNext w:val="0"/>
        <w:keepLines w:val="0"/>
        <w:widowControl/>
        <w:suppressLineNumbers w:val="0"/>
      </w:pPr>
      <w:r>
        <w:rPr>
          <w:b/>
        </w:rPr>
        <w:t>问题11：也就是说，在台湾没有完全腐烂之前，我们就只能看着台湾敲诈我们，骂我们，恶心我们吗？</w:t>
      </w:r>
      <w:r>
        <w:br w:type="textWrapping"/>
      </w:r>
      <w:r>
        <w:t>答：当然不是。</w:t>
      </w:r>
      <w:r>
        <w:br w:type="textWrapping"/>
      </w:r>
      <w:r>
        <w:t>两个概念要区分：大陆不</w:t>
      </w:r>
      <w:r>
        <w:rPr>
          <w:b/>
        </w:rPr>
        <w:t>主动</w:t>
      </w:r>
      <w:r>
        <w:t>出手实质性打压台湾，并不意味着逆来顺受，忍气吞声。</w:t>
      </w:r>
      <w:r>
        <w:br w:type="textWrapping"/>
      </w:r>
      <w:r>
        <w:t>比如，如果蔡英文叫嚣要重新开启“烽火外交”，那就完全可以剥夺台湾的几个邦交国警告一下。</w:t>
      </w:r>
      <w:r>
        <w:br w:type="textWrapping"/>
      </w:r>
      <w:r>
        <w:t>要利用台湾内部的反陆思潮，适时反击，把这个“适度”紧张关系在一个较长的时间内，保持下去。这样才有利于刺激台湾内部在一个时间范围内，日益走向民粹化。</w:t>
      </w:r>
      <w:r>
        <w:br w:type="textWrapping"/>
      </w:r>
      <w:r>
        <w:t>接下来，当他们发现即使是“爱台湾”的民进党完全执政，面对大陆也毫无还手之力时；当他们发现，他们日夜咒骂大陆，但工作和生活离开大陆的产品、机会、科技就不能运转时，那种无力感和绝望感，也就离上世纪八十年代中国面对西方的感觉不远了。</w:t>
      </w:r>
      <w:r>
        <w:br w:type="textWrapping"/>
      </w:r>
      <w:r>
        <w:t>接下来会发生什么呢？其实是很有想象空间的。</w:t>
      </w:r>
    </w:p>
    <w:p>
      <w:pPr>
        <w:pStyle w:val="17"/>
        <w:keepNext w:val="0"/>
        <w:keepLines w:val="0"/>
        <w:widowControl/>
        <w:suppressLineNumbers w:val="0"/>
      </w:pPr>
      <w:r>
        <w:t>------------------------------------- 2016.1.19补充 ------------------------------------</w:t>
      </w:r>
      <w:r>
        <w:br w:type="textWrapping"/>
      </w:r>
      <w:r>
        <w:rPr>
          <w:b/>
        </w:rPr>
        <w:t>问题12：照你这么说，1997年收回香港是错误的喽？收回太早了？</w:t>
      </w:r>
      <w:r>
        <w:br w:type="textWrapping"/>
      </w:r>
      <w:r>
        <w:t>答：当然不是。</w:t>
      </w:r>
      <w:r>
        <w:br w:type="textWrapping"/>
      </w:r>
      <w:r>
        <w:t>由于有新界租借99年这个事情，因此1997年，是中英双方都可以下的一个台阶。对中国政府来说，也是必须要下的一个台阶，否则无法对国内交代。</w:t>
      </w:r>
      <w:r>
        <w:br w:type="textWrapping"/>
      </w:r>
      <w:r>
        <w:t>“如果中国在1997年还不把香港收回,任何一个中国政府和领导人都不能向中国人民交代,那就意味着现在的中国政府是晚清政府,现在的中国领导人是李鸿章”</w:t>
      </w:r>
      <w:r>
        <w:br w:type="textWrapping"/>
      </w:r>
      <w:r>
        <w:t>而台湾则没有这种明确的时间节点限制，因此可以寻找最有利于大陆的时机来收回。</w:t>
      </w:r>
      <w:r>
        <w:br w:type="textWrapping"/>
      </w:r>
      <w:r>
        <w:t>顺便说一句，台湾衰落之后，对香港的形势同样也是一个巩固。</w:t>
      </w:r>
      <w:r>
        <w:br w:type="textWrapping"/>
      </w:r>
      <w:r>
        <w:t>“看看那个离家出走的熊孩子，混成什么惨样了？你之前还哭着喊着要离家出走，还把自己学习不好归咎在父母身上，现在看见了吧，亏了当初没由着你的性子来吧？”</w:t>
      </w:r>
      <w:r>
        <w:br w:type="textWrapping"/>
      </w:r>
      <w:r>
        <w:t>港台方面不是大肆鼓噪“不要让台湾变香港”、“台湾，请踩在香港的尸体上远离中国”吗？</w:t>
      </w:r>
      <w:r>
        <w:br w:type="textWrapping"/>
      </w:r>
      <w:r>
        <w:t>很好，那就借坡下驴，让台湾经济和民生衰落到“欲变香港尚不可得”的地步，一鱼两吃，同时解决两地的意识形态认同问题。</w:t>
      </w:r>
    </w:p>
    <w:p>
      <w:pPr>
        <w:pStyle w:val="17"/>
        <w:keepNext w:val="0"/>
        <w:keepLines w:val="0"/>
        <w:widowControl/>
        <w:suppressLineNumbers w:val="0"/>
      </w:pPr>
      <w:r>
        <w:rPr>
          <w:b/>
        </w:rPr>
        <w:t>问题13：20年谁都说不好怎么样，万一中国大陆这边提前崩溃了怎么办？为什么不趁着现在对台湾优势很大，先把台湾拿在手里再说？</w:t>
      </w:r>
      <w:r>
        <w:br w:type="textWrapping"/>
      </w:r>
      <w:r>
        <w:t>答：台湾问题，以今天大陆的实力而言，已经是一个疥癣之疾。现在考虑的不是能不能收回的问题，而是怎么更优雅的收回，怎么收回成本最低，怎么在收回的同时顺便更好实现其他目标。</w:t>
      </w:r>
      <w:r>
        <w:br w:type="textWrapping"/>
      </w:r>
      <w:r>
        <w:t>退一万步说，假如真的未来20年大陆这边崩溃了，你就算现在收回台湾都没用，因为无论文统武统，20年根本捂不热（香港现在已经回归18年了）。到时候，别说台湾了，连香港、新疆、西藏，甚至宁夏、青海都可能会被从中国剥去。如果真要崩溃，你就算收回了台湾，也无法制止这种崩溃。</w:t>
      </w:r>
      <w:r>
        <w:br w:type="textWrapping"/>
      </w:r>
      <w:r>
        <w:t>大陆这边未来20年，最重要的是做好自己的事情，搞好国内经济、搞好产业升级、扩军下饺子备战，搞好大国政治。而不要为了台湾这种小事打乱自己的有序步点，只要我们自己这边搞好了，实力越来越强，与美国差距越来越小，那台湾就越来越没有可能跑掉，时间就可以说在我们这一边。</w:t>
      </w:r>
    </w:p>
    <w:p>
      <w:pPr>
        <w:pStyle w:val="17"/>
        <w:keepNext w:val="0"/>
        <w:keepLines w:val="0"/>
        <w:widowControl/>
        <w:suppressLineNumbers w:val="0"/>
      </w:pPr>
      <w:r>
        <w:rPr>
          <w:b/>
        </w:rPr>
        <w:t>问题14：台湾很重要，是第一岛链的组成部分，不拿下台湾，怎么破解第一岛链呢？怎么能实现中华民族的复兴呢？</w:t>
      </w:r>
      <w:r>
        <w:br w:type="textWrapping"/>
      </w:r>
      <w:r>
        <w:t>答：是否能破解第一岛链，在根本上取决于中国的军事实力，取决于中国五大军种的实力，而不是一个岛屿的位置。</w:t>
      </w:r>
      <w:r>
        <w:br w:type="textWrapping"/>
      </w:r>
      <w:r>
        <w:t>古巴长期反美，美国是不是因为古巴在身边，自己的舰队就出不来海了？就不敢从古巴门口走了？古巴这么反美，今天有胆子主动邀请外国来驻军吗？台湾是一个道理，以现在台湾的军事水平，在大陆不攻打台湾的前提下，有胆子主动与外国军队合作实质封锁中国吗？弄个铺路爪这样的探测器，已经是差不多极限了。</w:t>
      </w:r>
      <w:r>
        <w:br w:type="textWrapping"/>
      </w:r>
      <w:r>
        <w:t>只要台湾保持军事上的“相对”中立，被大陆威慑住不敢真刀真枪对抗，这暂时就足够了。</w:t>
      </w:r>
      <w:r>
        <w:br w:type="textWrapping"/>
      </w:r>
      <w:r>
        <w:t>如果中国军队足够强，那么第一岛链上的外国势力，不会把力量无谓暴露在中国打击之下，必然要向第二岛链收缩。如果力量对比再变化，甚至会收缩到夏威夷去。</w:t>
      </w:r>
      <w:r>
        <w:br w:type="textWrapping"/>
      </w:r>
      <w:r>
        <w:t>如果中国军队很弱，根本用不到什么第一岛链，当年蒋介石匪军甚至能开着船到大陆沿海来撒野。</w:t>
      </w:r>
      <w:r>
        <w:br w:type="textWrapping"/>
      </w:r>
      <w:r>
        <w:t>关键是要做好自己的事情。</w:t>
      </w:r>
    </w:p>
    <w:p>
      <w:pPr>
        <w:pStyle w:val="17"/>
        <w:keepNext w:val="0"/>
        <w:keepLines w:val="0"/>
        <w:widowControl/>
        <w:suppressLineNumbers w:val="0"/>
      </w:pPr>
      <w:r>
        <w:rPr>
          <w:b/>
        </w:rPr>
        <w:t>问题15：你这篇文章只考虑大陆和台湾的互动，却忽视了外部力量，美国、欧洲、日本，他们不会当搅屎棍阻碍这一切发生吗？</w:t>
      </w:r>
      <w:r>
        <w:br w:type="textWrapping"/>
      </w:r>
      <w:r>
        <w:t>答：先看一下下面这幅图，是美国兰德公司的预测</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5567680" cy="5198745"/>
            <wp:effectExtent l="0" t="0" r="13970" b="1905"/>
            <wp:docPr id="10"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61"/>
                    <pic:cNvPicPr>
                      <a:picLocks noChangeAspect="1"/>
                    </pic:cNvPicPr>
                  </pic:nvPicPr>
                  <pic:blipFill>
                    <a:blip r:embed="rId9"/>
                    <a:stretch>
                      <a:fillRect/>
                    </a:stretch>
                  </pic:blipFill>
                  <pic:spPr>
                    <a:xfrm>
                      <a:off x="0" y="0"/>
                      <a:ext cx="5567680" cy="5198745"/>
                    </a:xfrm>
                    <a:prstGeom prst="rect">
                      <a:avLst/>
                    </a:prstGeom>
                    <a:noFill/>
                    <a:ln w="9525">
                      <a:noFill/>
                    </a:ln>
                  </pic:spPr>
                </pic:pic>
              </a:graphicData>
            </a:graphic>
          </wp:inline>
        </w:draw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"https://link.zhihu.com/?target=http://news.ifeng.com/a/20151120/46319619_0.shtml" \t "/home/mecup/文档\\x/_blank" </w:instrText>
      </w:r>
      <w:r>
        <w:rPr>
          <w:rFonts w:ascii="宋体" w:hAnsi="宋体" w:eastAsia="宋体" w:cs="宋体"/>
          <w:kern w:val="0"/>
          <w:sz w:val="24"/>
          <w:szCs w:val="24"/>
          <w:lang w:val="en-US" w:eastAsia="zh-CN" w:bidi="ar"/>
        </w:rPr>
        <w:fldChar w:fldCharType="separate"/>
      </w:r>
      <w:r>
        <w:rPr>
          <w:rStyle w:val="22"/>
          <w:rFonts w:ascii="宋体" w:hAnsi="宋体" w:eastAsia="宋体" w:cs="宋体"/>
          <w:sz w:val="24"/>
          <w:szCs w:val="24"/>
        </w:rPr>
        <w:t>兰德：现在美国空军全上阵 也“协防”不了台湾</w:t>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美国不是不想借台湾遏制中国，但任何事情都要考虑成本，尤其对美国这样一个精明的商业国家，事发前就能看出投入大于产出的事情，美国一般是不会去做的，更不会仅出于意识形态就去做某件利益上吃亏的事情。</w:t>
      </w:r>
    </w:p>
    <w:p>
      <w:pPr>
        <w:pStyle w:val="17"/>
        <w:keepNext w:val="0"/>
        <w:keepLines w:val="0"/>
        <w:widowControl/>
        <w:suppressLineNumbers w:val="0"/>
      </w:pPr>
      <w:r>
        <w:t>如果我能借台湾打断中国的复兴之路，彻底消灭一个潜在的对手，那当然是最好的。</w:t>
      </w:r>
      <w:r>
        <w:br w:type="textWrapping"/>
      </w:r>
      <w:r>
        <w:t>但是如果这个成本太高，风险太高，无法实现呢？</w:t>
      </w:r>
      <w:r>
        <w:br w:type="textWrapping"/>
      </w:r>
      <w:r>
        <w:t>那就退而求其次，尽量拖延统一时间，多从两岸分裂中捞取一点利益是一点，多榨台湾一点是一点。等到中美力量对比到一定程度，台湾也榨干了，再最后把台湾卖给中国，换取最后一笔款子，收工走人。蚊子腿再小也是肉，多吃一口是一口。</w:t>
      </w:r>
    </w:p>
    <w:p>
      <w:pPr>
        <w:pStyle w:val="17"/>
        <w:keepNext w:val="0"/>
        <w:keepLines w:val="0"/>
        <w:widowControl/>
        <w:suppressLineNumbers w:val="0"/>
      </w:pPr>
      <w:r>
        <w:t>美国尚且只能如此，更别说域外没有直接利益关系还有求于中国的欧洲，以及心有余力不足的日本了。</w:t>
      </w:r>
    </w:p>
    <w:p>
      <w:pPr>
        <w:pStyle w:val="17"/>
        <w:keepNext w:val="0"/>
        <w:keepLines w:val="0"/>
        <w:widowControl/>
        <w:suppressLineNumbers w:val="0"/>
      </w:pPr>
      <w:r>
        <w:rPr>
          <w:b/>
        </w:rPr>
        <w:t>问题16：台湾穷了就一定会跪求回归吗？就算不投靠美国日本，就不能自己有骨气过苦日子吗？他们要是不吃嗟来之食呢？台湾人也有自己的尊严吧？</w:t>
      </w:r>
      <w:r>
        <w:br w:type="textWrapping"/>
      </w:r>
      <w:r>
        <w:t>答：问这个问题的朋友，往往都自己脑补这样一幅画面：隔壁老王很有钱，而小张没有钱，当老王天天对着小张炫耀自己又买了什么车，又泡了什么MM，又去海天盛筵玩的很爽、又对小张颐指气使肆意嘲笑、一幅得意洋洋的时候，小张肯定心里是极大愤怒，肯定不会因为对方有钱而认同对方，反而会更疏远、讨厌、鄙视老王。</w:t>
      </w:r>
    </w:p>
    <w:p>
      <w:pPr>
        <w:pStyle w:val="17"/>
        <w:keepNext w:val="0"/>
        <w:keepLines w:val="0"/>
        <w:widowControl/>
        <w:suppressLineNumbers w:val="0"/>
      </w:pPr>
      <w:r>
        <w:t>这个模型对吗？</w:t>
      </w:r>
      <w:r>
        <w:br w:type="textWrapping"/>
      </w:r>
      <w:r>
        <w:t>如果简单用人与人的交往场景这么理解国际政治经济的话，只能说是太年轻、太简单，有时还有点天真。</w:t>
      </w:r>
    </w:p>
    <w:p>
      <w:pPr>
        <w:pStyle w:val="17"/>
        <w:keepNext w:val="0"/>
        <w:keepLines w:val="0"/>
        <w:widowControl/>
        <w:suppressLineNumbers w:val="0"/>
      </w:pPr>
      <w:r>
        <w:rPr>
          <w:b/>
        </w:rPr>
        <w:t>16.1 台湾相对大陆的衰落达到一定深度后，必然会在心理上造成对大陆的仰望</w:t>
      </w:r>
      <w:r>
        <w:br w:type="textWrapping"/>
      </w:r>
      <w:r>
        <w:t>对于中国、美国、欧洲这样的非初级资源出口国来说，有钱，就意味着拥有强大的工业体系。而它给弱小一方带来意识形态渗透及和平演变压力，是以下面这些形式释放出来的：</w:t>
      </w:r>
      <w:r>
        <w:br w:type="textWrapping"/>
      </w:r>
      <w:r>
        <w:t>（下面说的情况是当</w:t>
      </w:r>
      <w:r>
        <w:rPr>
          <w:b/>
        </w:rPr>
        <w:t>陆台实力进一步失衡时</w:t>
      </w:r>
      <w:r>
        <w:t>，并不是现在，不过其实下面某些条，在现在就已经有点苗头了）</w:t>
      </w:r>
    </w:p>
    <w:p>
      <w:pPr>
        <w:keepNext w:val="0"/>
        <w:keepLines w:val="0"/>
        <w:widowControl/>
        <w:numPr>
          <w:ilvl w:val="0"/>
          <w:numId w:val="1"/>
        </w:numPr>
        <w:suppressLineNumbers w:val="0"/>
        <w:spacing w:before="0" w:beforeAutospacing="1" w:after="0" w:afterAutospacing="1"/>
        <w:ind w:left="720" w:hanging="360"/>
      </w:pPr>
      <w:r>
        <w:t>如果，台湾人发现，自己看到的各种学术、技术书籍，越来越多都是对岸出版</w:t>
      </w:r>
    </w:p>
    <w:p>
      <w:pPr>
        <w:keepNext w:val="0"/>
        <w:keepLines w:val="0"/>
        <w:widowControl/>
        <w:numPr>
          <w:ilvl w:val="0"/>
          <w:numId w:val="1"/>
        </w:numPr>
        <w:suppressLineNumbers w:val="0"/>
        <w:spacing w:before="0" w:beforeAutospacing="1" w:after="0" w:afterAutospacing="1"/>
        <w:ind w:left="720" w:hanging="360"/>
      </w:pPr>
      <w:r>
        <w:t>如果，台湾人发现，活跃在自己荧幕上的电视剧电影、明星都是来自对岸</w:t>
      </w:r>
    </w:p>
    <w:p>
      <w:pPr>
        <w:keepNext w:val="0"/>
        <w:keepLines w:val="0"/>
        <w:widowControl/>
        <w:numPr>
          <w:ilvl w:val="0"/>
          <w:numId w:val="1"/>
        </w:numPr>
        <w:suppressLineNumbers w:val="0"/>
        <w:spacing w:before="0" w:beforeAutospacing="1" w:after="0" w:afterAutospacing="1"/>
        <w:ind w:left="720" w:hanging="360"/>
      </w:pPr>
      <w:r>
        <w:t>如果，台湾人发现，对岸普通人的用到的东西，越来越比自己更新潮，更现代化</w:t>
      </w:r>
    </w:p>
    <w:p>
      <w:pPr>
        <w:keepNext w:val="0"/>
        <w:keepLines w:val="0"/>
        <w:widowControl/>
        <w:numPr>
          <w:ilvl w:val="0"/>
          <w:numId w:val="1"/>
        </w:numPr>
        <w:suppressLineNumbers w:val="0"/>
        <w:spacing w:before="0" w:beforeAutospacing="1" w:after="0" w:afterAutospacing="1"/>
        <w:ind w:left="720" w:hanging="360"/>
      </w:pPr>
      <w:r>
        <w:t>如果，台湾人发现，对岸普通享受的公共资源，（广义）社会福利，超过自己甚至比自己优越的时候</w:t>
      </w:r>
    </w:p>
    <w:p>
      <w:pPr>
        <w:keepNext w:val="0"/>
        <w:keepLines w:val="0"/>
        <w:widowControl/>
        <w:numPr>
          <w:ilvl w:val="0"/>
          <w:numId w:val="1"/>
        </w:numPr>
        <w:suppressLineNumbers w:val="0"/>
        <w:spacing w:before="0" w:beforeAutospacing="1" w:after="0" w:afterAutospacing="1"/>
        <w:ind w:left="720" w:hanging="360"/>
      </w:pPr>
      <w:r>
        <w:t>如果，台湾人发现，自己社会乱象逐渐从政治领域扩大到普通人生活的领域，而对岸仍然社会稳定的时候</w:t>
      </w:r>
    </w:p>
    <w:p>
      <w:pPr>
        <w:keepNext w:val="0"/>
        <w:keepLines w:val="0"/>
        <w:widowControl/>
        <w:numPr>
          <w:ilvl w:val="0"/>
          <w:numId w:val="1"/>
        </w:numPr>
        <w:suppressLineNumbers w:val="0"/>
        <w:spacing w:before="0" w:beforeAutospacing="1" w:after="0" w:afterAutospacing="1"/>
        <w:ind w:left="720" w:hanging="360"/>
      </w:pPr>
      <w:r>
        <w:t>如果，台湾人发现，在国际上、国际组织上，越来越多的高级官员来自对岸的时候</w:t>
      </w:r>
    </w:p>
    <w:p>
      <w:pPr>
        <w:keepNext w:val="0"/>
        <w:keepLines w:val="0"/>
        <w:widowControl/>
        <w:numPr>
          <w:ilvl w:val="0"/>
          <w:numId w:val="1"/>
        </w:numPr>
        <w:suppressLineNumbers w:val="0"/>
        <w:spacing w:before="0" w:beforeAutospacing="1" w:after="0" w:afterAutospacing="1"/>
        <w:ind w:left="720" w:hanging="360"/>
      </w:pPr>
      <w:r>
        <w:t>如果，台湾人发现，自己用的新科技产品，也越来越多是来自对岸的时候，甚至离不开这些科技产品时</w:t>
      </w:r>
    </w:p>
    <w:p>
      <w:pPr>
        <w:keepNext w:val="0"/>
        <w:keepLines w:val="0"/>
        <w:widowControl/>
        <w:numPr>
          <w:ilvl w:val="0"/>
          <w:numId w:val="1"/>
        </w:numPr>
        <w:suppressLineNumbers w:val="0"/>
        <w:spacing w:before="0" w:beforeAutospacing="1" w:after="0" w:afterAutospacing="1"/>
        <w:ind w:left="720" w:hanging="360"/>
      </w:pPr>
      <w:r>
        <w:t>如果，台湾人发现，随着经济萎靡，本土治安越来越差，而对岸仍然治安相对良好的情况时</w:t>
      </w:r>
    </w:p>
    <w:p>
      <w:pPr>
        <w:keepNext w:val="0"/>
        <w:keepLines w:val="0"/>
        <w:widowControl/>
        <w:numPr>
          <w:ilvl w:val="0"/>
          <w:numId w:val="1"/>
        </w:numPr>
        <w:suppressLineNumbers w:val="0"/>
        <w:spacing w:before="0" w:beforeAutospacing="1" w:after="0" w:afterAutospacing="1"/>
        <w:ind w:left="720" w:hanging="360"/>
      </w:pPr>
      <w:r>
        <w:t>如果，台湾人发现，世界上的新科学中心，正由欧美转移到中国的时候，中国自然科学诺奖得主越来越多时</w:t>
      </w:r>
    </w:p>
    <w:p>
      <w:pPr>
        <w:keepNext w:val="0"/>
        <w:keepLines w:val="0"/>
        <w:widowControl/>
        <w:numPr>
          <w:ilvl w:val="0"/>
          <w:numId w:val="1"/>
        </w:numPr>
        <w:suppressLineNumbers w:val="0"/>
        <w:spacing w:before="0" w:beforeAutospacing="1" w:after="0" w:afterAutospacing="1"/>
        <w:ind w:left="720" w:hanging="360"/>
      </w:pPr>
      <w:r>
        <w:t>如果，台湾人发现，台湾本土企业日益凋零，死的死，跑的跑，而对岸世界500强企业占40%的时候</w:t>
      </w:r>
    </w:p>
    <w:p>
      <w:pPr>
        <w:keepNext w:val="0"/>
        <w:keepLines w:val="0"/>
        <w:widowControl/>
        <w:numPr>
          <w:ilvl w:val="0"/>
          <w:numId w:val="1"/>
        </w:numPr>
        <w:suppressLineNumbers w:val="0"/>
        <w:spacing w:before="0" w:beforeAutospacing="1" w:after="0" w:afterAutospacing="1"/>
        <w:ind w:left="720" w:hanging="360"/>
      </w:pPr>
      <w:r>
        <w:t>如果，台湾人发现，无论怎么政党轮替，台湾都一直沉沦下去且速度越来越快，而对岸却成为超级大国的时候</w:t>
      </w:r>
    </w:p>
    <w:p>
      <w:pPr>
        <w:keepNext w:val="0"/>
        <w:keepLines w:val="0"/>
        <w:widowControl/>
        <w:numPr>
          <w:ilvl w:val="0"/>
          <w:numId w:val="1"/>
        </w:numPr>
        <w:suppressLineNumbers w:val="0"/>
        <w:spacing w:before="0" w:beforeAutospacing="1" w:after="0" w:afterAutospacing="1"/>
        <w:ind w:left="720" w:hanging="360"/>
      </w:pPr>
      <w:r>
        <w:t>如果，台湾人发现，自己大学毕业之后，去大陆工作的薪水，比台湾要高出两三倍的时候</w:t>
      </w:r>
    </w:p>
    <w:p>
      <w:pPr>
        <w:keepNext w:val="0"/>
        <w:keepLines w:val="0"/>
        <w:widowControl/>
        <w:suppressLineNumbers w:val="0"/>
        <w:jc w:val="left"/>
      </w:pPr>
      <w:r>
        <w:rPr>
          <w:rFonts w:ascii="宋体" w:hAnsi="宋体" w:eastAsia="宋体" w:cs="宋体"/>
          <w:b/>
          <w:kern w:val="0"/>
          <w:sz w:val="24"/>
          <w:szCs w:val="24"/>
          <w:lang w:val="en-US" w:eastAsia="zh-CN" w:bidi="ar"/>
        </w:rPr>
        <w:t>如果还不好理解，就多想想中国人八十年代，是如何仰望美国的。</w:t>
      </w:r>
      <w:r>
        <w:rPr>
          <w:rFonts w:ascii="宋体" w:hAnsi="宋体" w:eastAsia="宋体" w:cs="宋体"/>
          <w:kern w:val="0"/>
          <w:sz w:val="24"/>
          <w:szCs w:val="24"/>
          <w:lang w:val="en-US" w:eastAsia="zh-CN" w:bidi="ar"/>
        </w:rPr>
        <w:t>是美国人拿着钞票在你眼前喊“</w:t>
      </w:r>
      <w:r>
        <w:rPr>
          <w:rFonts w:ascii="宋体" w:hAnsi="宋体" w:eastAsia="宋体" w:cs="宋体"/>
          <w:kern w:val="0"/>
          <w:sz w:val="24"/>
          <w:szCs w:val="24"/>
          <w:u w:val="single"/>
          <w:lang w:val="en-US" w:eastAsia="zh-CN" w:bidi="ar"/>
        </w:rPr>
        <w:t>我有钱我有钱我真的有钱</w:t>
      </w:r>
      <w:r>
        <w:rPr>
          <w:rFonts w:ascii="宋体" w:hAnsi="宋体" w:eastAsia="宋体" w:cs="宋体"/>
          <w:kern w:val="0"/>
          <w:sz w:val="24"/>
          <w:szCs w:val="24"/>
          <w:lang w:val="en-US" w:eastAsia="zh-CN" w:bidi="ar"/>
        </w:rPr>
        <w:t>”导致的仰望吗？不是！是那些美国时时处处举手投足中，漫不经心的细节中展现的那些巨大差距。</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借</w:t>
      </w:r>
      <w:r>
        <w:rPr>
          <w:rFonts w:ascii="宋体" w:hAnsi="宋体" w:eastAsia="宋体" w:cs="宋体"/>
          <w:b/>
          <w:kern w:val="0"/>
          <w:sz w:val="24"/>
          <w:szCs w:val="24"/>
          <w:lang w:val="en-US" w:eastAsia="zh-CN" w:bidi="ar"/>
        </w:rPr>
        <w:t>马前卒</w:t>
      </w:r>
      <w:r>
        <w:rPr>
          <w:rFonts w:ascii="宋体" w:hAnsi="宋体" w:eastAsia="宋体" w:cs="宋体"/>
          <w:kern w:val="0"/>
          <w:sz w:val="24"/>
          <w:szCs w:val="24"/>
          <w:lang w:val="en-US" w:eastAsia="zh-CN" w:bidi="ar"/>
        </w:rPr>
        <w:t>的一篇文章中的两段话</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我是1981年生人，小时候有个美国连续剧</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link.zhihu.com/?target=http://jump.bdimg.com/safecheck/index?url=rN3wPs8te/pL4AOY0zAwhz3wi8AXlR5gsMEbyYdIw61+X3LfLfS1FcDR12yl4AulNITmPaZ9lzqlbs+6szamHLel8om1RYJOH2yzIMrVIOWeEODjt9EYvEgLVY0sdTYyWPCuOEbRGsiBJ7NEbPx3Q7NSa6lenGvIBYFjnCWtQ20zxnlsyefL23QGkyiBxcBWV4y1JILedwmOpOrGImw5upuQye2MG4bWMDxm7iZ2BjQ=" \t "/home/mecup/文档\\x/_blank" </w:instrText>
      </w:r>
      <w:r>
        <w:rPr>
          <w:rFonts w:hint="eastAsia" w:ascii="宋体" w:hAnsi="宋体" w:eastAsia="宋体" w:cs="宋体"/>
          <w:kern w:val="0"/>
          <w:sz w:val="24"/>
          <w:szCs w:val="24"/>
          <w:lang w:val="en-US" w:eastAsia="zh-CN" w:bidi="ar"/>
        </w:rPr>
        <w:fldChar w:fldCharType="separate"/>
      </w:r>
      <w:r>
        <w:rPr>
          <w:rStyle w:val="22"/>
          <w:rFonts w:hint="eastAsia" w:ascii="宋体" w:hAnsi="宋体" w:eastAsia="宋体" w:cs="宋体"/>
          <w:sz w:val="24"/>
          <w:szCs w:val="24"/>
        </w:rPr>
        <w:t>《神探亨特》</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我天天追着看，现在你问我剧情？抱歉，不记得了……我只记得普通美国人都有汽车，只记得他们打电话不当回事，城市里到处都是楼房和整洁的街道，从来不缺肉类食物……当然还记得枪战很激烈，男女主角很潇洒。但到底办了什么案子，我一点都想不起来。</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为啥？因为人总是优先获取自己最缺的东西。吃自助餐的时候如此，摄入文化产品的时候也如此。我当时生活在破旧的小镇，出行靠自行车，叮叮当当地轧在尘沙飞扬的土路上，同学夏天碰到下雨往往不穿鞋。那时楼房是富裕的象征，轿车是领导的身份标识，生活在这样一个空间里，你给我看美国电影电视剧，我当然首先注意到那些最新奇、最能给我带来冲击的东西。我和朋友在上学路上讨论起电视节目，也首先是美国人的</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link.zhihu.com/?target=http://jump.bdimg.com/safecheck/index?url=rN3wPs8te/pL4AOY0zAwhz3wi8AXlR5gsMEbyYdIw61jf2/qgBMaGmnkydoGl79jqOarqI6NsNK3pfKJtUWCTh9ssyDK1SDlnhDg47fRGLxIC1WNLHU2MljwrjhG0RrIgSezRGz8d0OzUmupXpxryAWBY5wlrUNtM8Z5bMnny9t0BpMogcXAVleMtSSC3ncJjqTqxiJsObqbkMntjBuG1jA8Zu4mdgY0" \t "/home/mecup/文档\\x/_blank" </w:instrText>
      </w:r>
      <w:r>
        <w:rPr>
          <w:rFonts w:hint="eastAsia" w:ascii="宋体" w:hAnsi="宋体" w:eastAsia="宋体" w:cs="宋体"/>
          <w:kern w:val="0"/>
          <w:sz w:val="24"/>
          <w:szCs w:val="24"/>
          <w:lang w:val="en-US" w:eastAsia="zh-CN" w:bidi="ar"/>
        </w:rPr>
        <w:fldChar w:fldCharType="separate"/>
      </w:r>
      <w:r>
        <w:rPr>
          <w:rStyle w:val="22"/>
          <w:rFonts w:hint="eastAsia" w:ascii="宋体" w:hAnsi="宋体" w:eastAsia="宋体" w:cs="宋体"/>
          <w:sz w:val="24"/>
          <w:szCs w:val="24"/>
        </w:rPr>
        <w:t>生活方式</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，其次才是剧情。甚至科幻片也不例外——剧中人的日常生活已经够科幻了。90年代引进美剧</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link.zhihu.com/?target=http://jump.bdimg.com/safecheck/index?url=rN3wPs8te/pL4AOY0zAwhz3wi8AXlR5gsMEbyYdIw61+X3LfLfS1FWEpUs1SeXsHSvC15/8MQasR/ipgZYKWKCJjrlJfaGyHXrFKr4XEc/oV0rsM/W/ehK2oFpmdY3q9V0LsaDl4ULGxP9UEyobF2Qw85em/XvrsT2LSw+/UtOzSxnLuQCpcSNgkZ9uN1LZKooBDWVqri6ZJ3ezHzYWemKVLERg84DvZdj2oeHoEzTI=" \t "/home/mecup/文档\\x/_blank" </w:instrText>
      </w:r>
      <w:r>
        <w:rPr>
          <w:rFonts w:hint="eastAsia" w:ascii="宋体" w:hAnsi="宋体" w:eastAsia="宋体" w:cs="宋体"/>
          <w:kern w:val="0"/>
          <w:sz w:val="24"/>
          <w:szCs w:val="24"/>
          <w:lang w:val="en-US" w:eastAsia="zh-CN" w:bidi="ar"/>
        </w:rPr>
        <w:fldChar w:fldCharType="separate"/>
      </w:r>
      <w:r>
        <w:rPr>
          <w:rStyle w:val="22"/>
          <w:rFonts w:hint="eastAsia" w:ascii="宋体" w:hAnsi="宋体" w:eastAsia="宋体" w:cs="宋体"/>
          <w:sz w:val="24"/>
          <w:szCs w:val="24"/>
        </w:rPr>
        <w:t>《成长的烦恼》</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，这个片到我读大学的时候（1998年）再重播，宿舍里居然还经常讨论他们的日常生活细节。要知道，我的学校可是在中国最发达的城市——上海。</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"https://www.zhihu.com/question/25681683/answer/74360277" </w:instrText>
      </w:r>
      <w:r>
        <w:rPr>
          <w:rFonts w:hint="eastAsia" w:ascii="宋体" w:hAnsi="宋体" w:eastAsia="宋体" w:cs="宋体"/>
          <w:kern w:val="0"/>
          <w:sz w:val="24"/>
          <w:szCs w:val="24"/>
          <w:lang w:val="en-US" w:eastAsia="zh-CN" w:bidi="ar"/>
        </w:rPr>
        <w:fldChar w:fldCharType="separate"/>
      </w:r>
      <w:r>
        <w:rPr>
          <w:rStyle w:val="22"/>
          <w:rFonts w:hint="eastAsia" w:ascii="宋体" w:hAnsi="宋体" w:eastAsia="宋体" w:cs="宋体"/>
          <w:sz w:val="24"/>
          <w:szCs w:val="24"/>
        </w:rPr>
        <w:t>中国目前的经济发展水平到底怎么样？ - 马前卒的回答</w:t>
      </w:r>
      <w:r>
        <w:rPr>
          <w:rFonts w:hint="eastAsia" w:ascii="宋体" w:hAnsi="宋体" w:eastAsia="宋体" w:cs="宋体"/>
          <w:kern w:val="0"/>
          <w:sz w:val="24"/>
          <w:szCs w:val="24"/>
          <w:lang w:val="en-US" w:eastAsia="zh-CN" w:bidi="ar"/>
        </w:rPr>
        <w:fldChar w:fldCharType="end"/>
      </w:r>
    </w:p>
    <w:p>
      <w:pPr>
        <w:keepNext w:val="0"/>
        <w:keepLines w:val="0"/>
        <w:widowControl/>
        <w:suppressLineNumbers w:val="0"/>
        <w:jc w:val="left"/>
      </w:pPr>
    </w:p>
    <w:p>
      <w:pPr>
        <w:pStyle w:val="17"/>
        <w:keepNext w:val="0"/>
        <w:keepLines w:val="0"/>
        <w:widowControl/>
        <w:suppressLineNumbers w:val="0"/>
      </w:pPr>
      <w:r>
        <w:rPr>
          <w:b/>
        </w:rPr>
        <w:t>16.2 台湾经济深度衰落后，必然导致台湾社会道德的大崩溃</w:t>
      </w:r>
      <w:r>
        <w:br w:type="textWrapping"/>
      </w:r>
      <w:r>
        <w:rPr>
          <w:u w:val="single"/>
        </w:rPr>
        <w:t>一个人穷，那可能就是穷。但一个社会穷，那往往带来的不仅仅是穷。</w:t>
      </w:r>
      <w:r>
        <w:br w:type="textWrapping"/>
      </w:r>
      <w:r>
        <w:t>经济基础决定上层建筑。对“由奢入俭难”的台湾衰败之后，不仅仅是工资少的问题。</w:t>
      </w:r>
    </w:p>
    <w:p>
      <w:pPr>
        <w:pStyle w:val="17"/>
        <w:keepNext w:val="0"/>
        <w:keepLines w:val="0"/>
        <w:widowControl/>
        <w:suppressLineNumbers w:val="0"/>
      </w:pPr>
      <w:r>
        <w:t>政党恶斗会加剧，因为总蛋糕少了，为了争夺自己的那一份，必然更加不顾吃相，工于心计。</w:t>
      </w:r>
      <w:r>
        <w:br w:type="textWrapping"/>
      </w:r>
      <w:r>
        <w:t>社会总资源少了，大家所得少了，彼此竞争加剧，还有闲情逸致“温良恭俭让”、“浓浓人情味”吗？</w:t>
      </w:r>
      <w:r>
        <w:br w:type="textWrapping"/>
      </w:r>
      <w:r>
        <w:t>经济乏力，科研经费减少，还能有创新吗（当然现在也没多少）？怎么办呢？只能跟着别人后面山寨了。山寨还是好的，还说明有上进心，以台湾的心气，到时候恐怕直接“造不如买，买不如租”了。</w:t>
      </w:r>
      <w:r>
        <w:br w:type="textWrapping"/>
      </w:r>
      <w:r>
        <w:t>经济衰落，个人生活必然拮据，那么社会上的肮脏事情将会大量增加。例如老公送老婆去卖淫挣钱（上世纪90年代大下岗时的真实案例）、年轻人暴力犯罪、诈骗团伙猖獗、黑社会火并，校园吸毒贩毒，援助交际……这些乱象都会增加。个人的安全感也将会迅速下降，进一步加深台湾的人才外流，步入恶性循环。</w:t>
      </w:r>
      <w:r>
        <w:br w:type="textWrapping"/>
      </w:r>
      <w:r>
        <w:t>仓廪足而知荣辱，穷山恶水多刁民，这是中国老祖宗用朴素的语言在解释“生产力决定生产关系，经济基础决定上层建筑”的马克思主义理论。</w:t>
      </w:r>
      <w:r>
        <w:rPr>
          <w:b/>
        </w:rPr>
        <w:t>台湾衰败后，在经济衰落的大背景下，社会道德同样必然快速衰落。</w:t>
      </w:r>
    </w:p>
    <w:p>
      <w:pPr>
        <w:pStyle w:val="17"/>
        <w:keepNext w:val="0"/>
        <w:keepLines w:val="0"/>
        <w:widowControl/>
        <w:suppressLineNumbers w:val="0"/>
      </w:pPr>
      <w:r>
        <w:t>届时，大陆这边，在舆论上攻击台湾时用的不是“你怎么没钱”，而是“你怎么上厕所不关门”、“你们怎么道德如此败坏”、“你们怎么让老婆出来卖淫挣钱”、“台湾的中华文明被岛民彻底毁了”。</w:t>
      </w:r>
      <w:r>
        <w:br w:type="textWrapping"/>
      </w:r>
      <w:r>
        <w:t>有些人想象的是，台湾虽然没钱，但是风骨尚在、道德优越感尚在、民主信仰尚在，照样拒绝统一。</w:t>
      </w:r>
      <w:r>
        <w:br w:type="textWrapping"/>
      </w:r>
      <w:r>
        <w:t>经济劣势只会导致经济上的问题？某些朋友想的太天真了。</w:t>
      </w:r>
      <w:r>
        <w:br w:type="textWrapping"/>
      </w:r>
      <w:r>
        <w:rPr>
          <w:u w:val="single"/>
        </w:rPr>
        <w:t>一个社会对另一个社会一旦建立起并保持经济上较大的优势，随着时间流逝，一两代人以内，滞后于经济基础的上层建筑将也随之改变，届时前者必然同样也会取得意识形态上的优势。</w:t>
      </w:r>
      <w:r>
        <w:br w:type="textWrapping"/>
      </w:r>
      <w:r>
        <w:t>为什么说“马克思主义政治经济学”？因为 政治！经济！二者密不可分，无法割裂！</w:t>
      </w:r>
    </w:p>
    <w:p>
      <w:pPr>
        <w:pStyle w:val="17"/>
        <w:keepNext w:val="0"/>
        <w:keepLines w:val="0"/>
        <w:widowControl/>
        <w:suppressLineNumbers w:val="0"/>
      </w:pPr>
      <w:r>
        <w:rPr>
          <w:u w:val="single"/>
        </w:rPr>
        <w:t>台湾的经济衰落甚至崩溃后，大陆将面对一个彻底失掉自己自信心、仰望大陆文明、甚至在道德和文明程度上都自卑自怨、彻底否定自己的台湾。</w:t>
      </w:r>
      <w:r>
        <w:br w:type="textWrapping"/>
      </w:r>
      <w:r>
        <w:t>“风骨”的背后，需要有经济的支撑。经济衰落只是开始，但造成的结果，远远不止于经济层面。</w:t>
      </w:r>
    </w:p>
    <w:p>
      <w:pPr>
        <w:pStyle w:val="17"/>
        <w:keepNext w:val="0"/>
        <w:keepLines w:val="0"/>
        <w:widowControl/>
        <w:suppressLineNumbers w:val="0"/>
      </w:pPr>
      <w:r>
        <w:t>唯一不利的因素是，几十年后的我们，以及我们的后代，看到一个这样的台湾，即使对方跪求，是否还愿意接纳？</w:t>
      </w:r>
      <w:r>
        <w:br w:type="textWrapping"/>
      </w:r>
      <w:r>
        <w:t>希望大家教育自己的孩子，台湾是我们的领土，未来台湾无论变成什么烂样衰样，都要捏着鼻子接纳回来，拿回来再进行“社会主义改造”就是了。</w:t>
      </w:r>
      <w:r>
        <w:br w:type="textWrapping"/>
      </w:r>
      <w:r>
        <w:t>参考：</w:t>
      </w:r>
      <w:r>
        <w:fldChar w:fldCharType="begin"/>
      </w:r>
      <w:r>
        <w:instrText xml:space="preserve"> HYPERLINK "https://www.zhihu.com/question/27506201/answer/51941812" </w:instrText>
      </w:r>
      <w:r>
        <w:fldChar w:fldCharType="separate"/>
      </w:r>
      <w:r>
        <w:rPr>
          <w:rStyle w:val="22"/>
        </w:rPr>
        <w:t>如何看待台湾的未来？ - 常凯申的回答</w:t>
      </w:r>
      <w:r>
        <w:fldChar w:fldCharType="end"/>
      </w:r>
    </w:p>
    <w:p>
      <w:pPr>
        <w:pStyle w:val="17"/>
        <w:keepNext w:val="0"/>
        <w:keepLines w:val="0"/>
        <w:widowControl/>
        <w:suppressLineNumbers w:val="0"/>
      </w:pPr>
      <w:r>
        <w:rPr>
          <w:b/>
        </w:rPr>
        <w:t>问题17：在台湾衰落的过程中，大陆这边能做点什么，加快这个过程？</w:t>
      </w:r>
      <w:r>
        <w:br w:type="textWrapping"/>
      </w:r>
      <w:r>
        <w:t>答：</w:t>
      </w:r>
      <w:r>
        <w:br w:type="textWrapping"/>
      </w:r>
      <w:r>
        <w:rPr>
          <w:b/>
        </w:rPr>
        <w:t>17.1 从政府和企业界的角度</w:t>
      </w:r>
      <w:r>
        <w:br w:type="textWrapping"/>
      </w:r>
      <w:r>
        <w:t>打蛇打七寸——生产力决定生产关系，经济基础决定上层建筑。</w:t>
      </w:r>
    </w:p>
    <w:p>
      <w:pPr>
        <w:pStyle w:val="17"/>
        <w:keepNext w:val="0"/>
        <w:keepLines w:val="0"/>
        <w:widowControl/>
        <w:suppressLineNumbers w:val="0"/>
      </w:pPr>
      <w:r>
        <w:t>要尽快拿下台湾目前最骄傲，最有优势、利润丰厚的支柱产业——电子产业。</w:t>
      </w:r>
      <w:r>
        <w:br w:type="textWrapping"/>
      </w:r>
      <w:r>
        <w:t>红色供应链这两年日益成气候，正在逐渐蚕食台湾这块最核心的产业。</w:t>
      </w:r>
      <w:r>
        <w:br w:type="textWrapping"/>
      </w:r>
      <w:r>
        <w:t>能收购的收购，能搬到大陆来的搬过来，不能收购也不愿搬家的，就大力扶植本土同类企业壮大，挤死他们。</w:t>
      </w:r>
      <w:r>
        <w:br w:type="textWrapping"/>
      </w:r>
      <w:r>
        <w:t>这不算政治打压，出手的都是大陆商业公司，你竞争不过别人，那是市场竞争失败，无关政治。</w:t>
      </w:r>
      <w:r>
        <w:br w:type="textWrapping"/>
      </w:r>
      <w:r>
        <w:t>其他产业以此类推。</w:t>
      </w:r>
      <w:r>
        <w:br w:type="textWrapping"/>
      </w:r>
      <w:r>
        <w:t>其实这不能算针对台湾，大陆有13亿人口，而目前发达国家总人口数量也才10亿左右。</w:t>
      </w:r>
      <w:r>
        <w:br w:type="textWrapping"/>
      </w:r>
      <w:r>
        <w:t>要让这13亿人口的生活水平提高到发达水平，就必然有人被挤下来。而且以现在地球资源的承载能力，把发达国家人口挤下一半来，中国的人均GDP大概也不一定能到现在台湾的22000美元。</w:t>
      </w:r>
      <w:r>
        <w:br w:type="textWrapping"/>
      </w:r>
      <w:r>
        <w:t>中国也许暂时没办法让中国人的生活水平提高到欧美现有标准，但可以把他们拉低到和我们差不多穷。</w:t>
      </w:r>
      <w:r>
        <w:br w:type="textWrapping"/>
      </w:r>
      <w:r>
        <w:t>所以台湾人不用不满，我们不是冲着你们来的，还会有很多发达国家的人陪着你们一起下来的，你们并不孤单。</w:t>
      </w:r>
    </w:p>
    <w:p>
      <w:pPr>
        <w:pStyle w:val="17"/>
        <w:keepNext w:val="0"/>
        <w:keepLines w:val="0"/>
        <w:widowControl/>
        <w:suppressLineNumbers w:val="0"/>
      </w:pPr>
      <w:r>
        <w:rPr>
          <w:b/>
        </w:rPr>
        <w:t>17.2 从普通人角度</w:t>
      </w:r>
      <w:r>
        <w:br w:type="textWrapping"/>
      </w:r>
      <w:r>
        <w:t>好好学习、天天向上，多学习先进科技知识，在工作中多创新。多挣钱，多提高个人文化，个人修养，身体健康。</w:t>
      </w:r>
      <w:r>
        <w:br w:type="textWrapping"/>
      </w:r>
      <w:r>
        <w:t>你的努力可以帮中国人在弱肉强食的国际丛林中争取到一份筹码，同样也可以为祖国统一大业贡献一份力量。</w:t>
      </w:r>
    </w:p>
    <w:p>
      <w:pPr>
        <w:pStyle w:val="17"/>
        <w:keepNext w:val="0"/>
        <w:keepLines w:val="0"/>
        <w:widowControl/>
        <w:suppressLineNumbers w:val="0"/>
      </w:pPr>
      <w:r>
        <w:rPr>
          <w:b/>
        </w:rPr>
        <w:t>17.3 从民间网络娱乐角度（这部分属于娱乐脑洞，请勿真实模仿）</w:t>
      </w:r>
      <w:r>
        <w:br w:type="textWrapping"/>
      </w:r>
      <w:r>
        <w:t>反正现在去fb都很容易了，可以以</w:t>
      </w:r>
      <w:r>
        <w:rPr>
          <w:b/>
        </w:rPr>
        <w:t>娱乐</w:t>
      </w:r>
      <w:r>
        <w:t>的心态，研究一下：</w:t>
      </w:r>
      <w:r>
        <w:br w:type="textWrapping"/>
      </w:r>
      <w:r>
        <w:t>如何能推动台湾的民粹氛围继续深化</w:t>
      </w:r>
      <w:r>
        <w:br w:type="textWrapping"/>
      </w:r>
      <w:r>
        <w:t>如何能让更极端的绿营，例如黄国昌的时代力量这样的，更进一步走到前台</w:t>
      </w:r>
      <w:r>
        <w:br w:type="textWrapping"/>
      </w:r>
      <w:r>
        <w:t>如何能趁着这波选举氛围，趁热打铁，让台湾社会更快毁掉国民党，收监马英九，刺激台湾恶斗</w:t>
      </w:r>
      <w:r>
        <w:br w:type="textWrapping"/>
      </w:r>
      <w:r>
        <w:t>如何对台湾极少数还有点能耐的技术官僚，玩点反间计什么的……</w:t>
      </w:r>
      <w:r>
        <w:br w:type="textWrapping"/>
      </w:r>
      <w:r>
        <w:t>如何能抬升民主小将们的地位，例如：大陆最怕太阳花占领台湾“立法会”，最怕帆神、廷神这样的民主斗士……</w:t>
      </w:r>
      <w:r>
        <w:br w:type="textWrapping"/>
      </w:r>
      <w:r>
        <w:t>比发表情包大战好玩多了^_^</w:t>
      </w:r>
    </w:p>
    <w:p>
      <w:pPr>
        <w:pStyle w:val="17"/>
        <w:keepNext w:val="0"/>
        <w:keepLines w:val="0"/>
        <w:widowControl/>
        <w:suppressLineNumbers w:val="0"/>
      </w:pPr>
      <w:r>
        <w:rPr>
          <w:b/>
        </w:rPr>
        <w:t>问题18：你写了这么多，而且已经被转载到了台湾的PTT论坛，也被台湾发行量第一的《自由时报》网站报道了，不怕台湾那边看到之后明白了么？</w:t>
      </w:r>
      <w:r>
        <w:br w:type="textWrapping"/>
      </w:r>
      <w:r>
        <w:t>答：这篇文章中写的，没有任何阴谋，全都是阳谋。都是完全可以公开的。</w:t>
      </w:r>
      <w:r>
        <w:br w:type="textWrapping"/>
      </w:r>
      <w:r>
        <w:t>哪怕台湾那边人手一份，他们仍然会按照这个步骤，一步步走下来。</w:t>
      </w:r>
    </w:p>
    <w:p>
      <w:pPr>
        <w:keepNext w:val="0"/>
        <w:keepLines w:val="0"/>
        <w:widowControl/>
        <w:suppressLineNumbers w:val="0"/>
        <w:jc w:val="left"/>
      </w:pPr>
      <w:r>
        <w:rPr>
          <w:rFonts w:ascii="宋体" w:hAnsi="宋体" w:eastAsia="宋体" w:cs="宋体"/>
          <w:kern w:val="0"/>
          <w:sz w:val="24"/>
          <w:szCs w:val="24"/>
          <w:lang w:val="en-US" w:eastAsia="zh-CN" w:bidi="ar"/>
        </w:rPr>
        <w:t>蓝湾：啊，我看到了一篇文章，好可怕</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绿湾：是啊，我们一定要停止民粹</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蓝湾：对，你先停吧，我们一起爱台湾</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绿湾：好啊，你先停</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蓝湾：你先停</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绿湾：你先停</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蓝湾：你先停</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w:t>
      </w:r>
    </w:p>
    <w:p>
      <w:pPr>
        <w:rPr>
          <w:rFonts w:ascii="Arial" w:hAnsi="Arial" w:eastAsia="宋体" w:cs="Arial"/>
          <w:i w:val="0"/>
          <w:caps w:val="0"/>
          <w:color w:val="333333"/>
          <w:spacing w:val="0"/>
          <w:kern w:val="0"/>
          <w:sz w:val="24"/>
          <w:szCs w:val="24"/>
          <w:shd w:val="clear" w:fill="FFFFFF"/>
          <w:lang w:val="en-US" w:eastAsia="zh-CN" w:bidi="ar"/>
        </w:rPr>
      </w:pPr>
      <w:r>
        <w:rPr>
          <w:rFonts w:ascii="Arial" w:hAnsi="Arial" w:eastAsia="宋体" w:cs="Arial"/>
          <w:i w:val="0"/>
          <w:caps w:val="0"/>
          <w:color w:val="333333"/>
          <w:spacing w:val="0"/>
          <w:kern w:val="0"/>
          <w:sz w:val="24"/>
          <w:szCs w:val="24"/>
          <w:shd w:val="clear" w:fill="FFFFFF"/>
          <w:lang w:val="en-US" w:eastAsia="zh-CN" w:bidi="ar"/>
        </w:rPr>
        <w:br w:type="page"/>
      </w:r>
    </w:p>
    <w:p>
      <w:pPr>
        <w:pStyle w:val="3"/>
        <w:jc w:val="center"/>
        <w:rPr>
          <w:rFonts w:hint="default"/>
          <w:color w:val="504D59" w:themeColor="text1"/>
          <w:lang w:val="en-US" w:eastAsia="zh-CN"/>
          <w14:textFill>
            <w14:solidFill>
              <w14:schemeClr w14:val="tx1"/>
            </w14:solidFill>
          </w14:textFill>
        </w:rPr>
      </w:pPr>
      <w:bookmarkStart w:id="4" w:name="_Toc1650877193"/>
      <w:r>
        <w:rPr>
          <w:lang w:val="en-US" w:eastAsia="zh-CN"/>
        </w:rPr>
        <w:t>02、</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"https://www.weibo.com/ttarticle/p/show?id=2309404305149383295697&amp;mod=zwenzhang"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《中篇：未来20年，大陆应该如何更优雅地处理台湾问题》</w:t>
      </w:r>
      <w:r>
        <w:rPr>
          <w:rFonts w:hint="default"/>
          <w:color w:val="504D59" w:themeColor="text1"/>
          <w:lang w:val="en-US" w:eastAsia="zh-CN"/>
          <w14:textFill>
            <w14:solidFill>
              <w14:schemeClr w14:val="tx1"/>
            </w14:solidFill>
          </w14:textFill>
        </w:rPr>
        <w:fldChar w:fldCharType="end"/>
      </w:r>
      <w:bookmarkEnd w:id="4"/>
    </w:p>
    <w:p>
      <w:pPr>
        <w:keepNext w:val="0"/>
        <w:keepLines w:val="0"/>
        <w:widowControl/>
        <w:suppressLineNumbers w:val="0"/>
        <w:jc w:val="center"/>
        <w:rPr>
          <w:rFonts w:hint="default" w:ascii="Arial" w:hAnsi="Arial" w:eastAsia="宋体" w:cs="Arial"/>
          <w:i w:val="0"/>
          <w:caps w:val="0"/>
          <w:color w:val="504D59" w:themeColor="text1"/>
          <w:spacing w:val="0"/>
          <w:kern w:val="0"/>
          <w:sz w:val="21"/>
          <w:szCs w:val="21"/>
          <w:u w:val="none"/>
          <w:shd w:val="clear" w:fill="FFFFFF"/>
          <w:lang w:eastAsia="zh-CN" w:bidi="ar"/>
          <w14:textFill>
            <w14:solidFill>
              <w14:schemeClr w14:val="tx1"/>
            </w14:solidFill>
          </w14:textFill>
        </w:rPr>
      </w:pPr>
      <w:r>
        <w:rPr>
          <w:rFonts w:hint="default" w:ascii="Arial" w:hAnsi="Arial" w:eastAsia="宋体" w:cs="Arial"/>
          <w:i w:val="0"/>
          <w:caps w:val="0"/>
          <w:color w:val="504D59" w:themeColor="text1"/>
          <w:spacing w:val="0"/>
          <w:kern w:val="0"/>
          <w:sz w:val="21"/>
          <w:szCs w:val="21"/>
          <w:u w:val="none"/>
          <w:shd w:val="clear" w:fill="FFFFFF"/>
          <w:lang w:eastAsia="zh-CN" w:bidi="ar"/>
          <w14:textFill>
            <w14:solidFill>
              <w14:schemeClr w14:val="tx1"/>
            </w14:solidFill>
          </w14:textFill>
        </w:rPr>
        <w:t>2016年6月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ascii="Arial" w:hAnsi="Arial" w:cs="Arial"/>
          <w:i w:val="0"/>
          <w:caps w:val="0"/>
          <w:color w:val="333333"/>
          <w:spacing w:val="0"/>
          <w:sz w:val="24"/>
          <w:szCs w:val="24"/>
        </w:rPr>
      </w:pPr>
      <w:r>
        <w:rPr>
          <w:rFonts w:hint="default" w:ascii="Arial" w:hAnsi="Arial" w:cs="Arial"/>
          <w:b/>
          <w:i w:val="0"/>
          <w:caps w:val="0"/>
          <w:color w:val="333333"/>
          <w:spacing w:val="0"/>
          <w:sz w:val="24"/>
          <w:szCs w:val="24"/>
        </w:rPr>
        <w:t>目录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〇、引言</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一、现在收台不难</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二、被忽视的群体</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三、时机</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四、上车还是挡车</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五、工业人口</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六、置身事外</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七、粮食？这不都是粮食？</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八、这一切都是体制问题</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九、请用文明说服我</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十、维稳——宝岛的用途</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十一、颜色革命——单向的武器</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十二、允许反击——台湾的机会</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十三、给台湾绿营的建议</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十四、探索——为中国也为世界</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十五、结语</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25" o:spt="1" style="height:1.5pt;width:432pt;" fillcolor="#333333" filled="t" stroked="f" coordsize="21600,21600" o:hr="t" o:hrstd="t" o:hrnoshade="t" o:hralign="center">
            <v:path/>
            <v:fill on="t" focussize="0,0"/>
            <v:stroke on="f"/>
            <v:imagedata o:title=""/>
            <o:lock v:ext="edit"/>
            <w10:wrap type="none"/>
            <w10:anchorlock/>
          </v:rect>
        </w:pict>
      </w:r>
    </w:p>
    <w:p>
      <w:pPr>
        <w:pStyle w:val="4"/>
        <w:rPr>
          <w:rFonts w:hint="default"/>
        </w:rPr>
      </w:pPr>
      <w:bookmarkStart w:id="5" w:name="_Toc662279244"/>
      <w:r>
        <w:rPr>
          <w:rFonts w:hint="default"/>
        </w:rPr>
        <w:t>〇、引言</w:t>
      </w:r>
      <w:bookmarkEnd w:id="5"/>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五个月之前，曾经在知乎写过一个答案《</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20年内，最好别去真的统一台湾</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》（下面简称</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《别》</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文），描述了我对台湾问题的一些的观点和建议。而今天这篇文章，可以算作是它的姊妹篇或者是深入篇吧，希望通过本文，把之前那篇文章中没有讲透，或者着力较少的一些部分能再补充一下。同时，也会有一些新的东西。</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《别》</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文中讨论过的一些内容，有些可能就不会再在本文中重复了，因此在阅读顺序方面，如果没有阅读过</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《别》</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文的，建议先阅读</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《别》</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文之后再阅读本文。同时，出于保持本文相对独立性和阅读流畅性的考虑，也有一些观点会再次提及。</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在正文开始之前送上迟来的祝贺——蔡英文主席就任台湾地区领导人已满一个月，这段时间干的不错。</w:t>
      </w:r>
    </w:p>
    <w:p>
      <w:pPr>
        <w:pStyle w:val="4"/>
        <w:rPr>
          <w:rFonts w:hint="default"/>
        </w:rPr>
      </w:pPr>
      <w:bookmarkStart w:id="6" w:name="_Toc238829406"/>
      <w:r>
        <w:rPr>
          <w:rFonts w:hint="default"/>
        </w:rPr>
        <w:t>一、现在收台不难</w:t>
      </w:r>
      <w:bookmarkEnd w:id="6"/>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对于今天的中国大陆来说，收复台湾已经不像二十年前那样，是个风险性相当高的赌博。如果中国大陆愿意的话，收台只是付出多少的问题，而且这种付出也并没有高到无法忍受、动摇国本的程度。</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现在的两岸军事力量，已经完全失衡，在这样压倒性的力量对比面前，台湾方面的一切诡计都是没有意义的。</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当然了，虽然某些台湾同胞并不认同这一点，例如下面这位台湾专家：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2700655" cy="9669145"/>
            <wp:effectExtent l="0" t="0" r="4445" b="8255"/>
            <wp:docPr id="1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descr="IMG_256"/>
                    <pic:cNvPicPr>
                      <a:picLocks noChangeAspect="1"/>
                    </pic:cNvPicPr>
                  </pic:nvPicPr>
                  <pic:blipFill>
                    <a:blip r:embed="rId10"/>
                    <a:stretch>
                      <a:fillRect/>
                    </a:stretch>
                  </pic:blipFill>
                  <pic:spPr>
                    <a:xfrm>
                      <a:off x="0" y="0"/>
                      <a:ext cx="2700655" cy="966914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上面这种言论是军事上的，还有政治上的。例如我不止一次在PTT上看到这样的观点：老共不敢武力统一台湾，因为新疆和西藏时刻都准备独立，你一打台湾，他们在背后就闹独立，到时候“支那”自然四分五裂，台湾独立成功。</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这种自我安慰的神奇言论还有很多，大多数都只能用作相声段子。但有一个因素仍然是值得重视的，那就是美国的介入，而这也是很多台湾同胞的梦中救星。</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今天的台海局势，如果说要翻盘，那也只有美国能做得到。但以今天中国的军事实力而言，除非是美国自己也不想好好过日子了，起举国之力来讨伐。否则如果只是小打小闹，不但无法改变最终的结果，还会在战后毫无意义地与中国交恶。</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美国是个精明的商业国家，考虑的是利益最大化。当然，仁义道德也是要的，但是……山姆大叔，眼前要出售的这两份美国国债，你能分清楚哪份是普世价值的，哪份是“专制集权”的吗？</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有许多台湾同胞，总觉得地球是围着他们转的，他们一声令下，美国、日本、菲律宾、韩国、东突、缅甸、印度、藏独、越南、英国、法国、德国、意大利……等等就一拥而上，用自己国家士兵的血来为台湾争取独立，而完全无视今天中国在这些国家外交、经贸版图中的重要地位。</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些国家中，真正有能力、有本事、有胆量来搅动台海的，也就只有美国而已。从料敌从宽的角度说，中国军队在备战的时候，必须把美军参战，作为一个考虑进去的因素，以打赢/吓阻来犯的美军为训练目标。在外交层面，如果真的考虑要武力统一，那么在一些非核心的利益方面，向美国妥协一些，用来换取美国中立或者仅仅是口头声援台湾，也不是不能接受。</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总之，老美你要玩真的，我自己残废了也能给你弄个重伤，所以最好咱俩别两败俱伤让欧俄得利。你是生意人，你在大陆的利益远远超过在台湾的利益，做这种傻事对你没好处不是吗，拿着给你的钱在一边看着，对大家都好。如果你觉得在国内对部分人不好交代，咬牙切齿骂我两句出出气，我当没听见就是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至于日本，如果不满足于观战，而是跃跃欲试想来帮忙，那尽可以放马过来试试。实力暂时不如弗利萨大王，打个基纽队长还是没问题的。</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之所以上面只讨论了武统的部分，是因为以台湾今天的民意，和平统一根本做不到。当然了，也有“半和统”的可能，例如开战之前或者开战不久台湾就投降了，但那本质上还是在武力的威慑之下。</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所以说，如果想要在短期内统一，只有武力一种途径，而且这条路是可以达到国家统一的目的的。</w:t>
      </w:r>
      <w:r>
        <w:rPr>
          <w:rFonts w:hint="default" w:ascii="Arial" w:hAnsi="Arial" w:cs="Arial"/>
          <w:b/>
          <w:i w:val="0"/>
          <w:caps w:val="0"/>
          <w:color w:val="333333"/>
          <w:spacing w:val="0"/>
          <w:sz w:val="24"/>
          <w:szCs w:val="24"/>
        </w:rPr>
        <w:t>​</w:t>
      </w:r>
    </w:p>
    <w:p>
      <w:pPr>
        <w:pStyle w:val="4"/>
        <w:rPr>
          <w:rFonts w:hint="default"/>
        </w:rPr>
      </w:pPr>
      <w:bookmarkStart w:id="7" w:name="_Toc234818792"/>
      <w:r>
        <w:rPr>
          <w:rFonts w:hint="default"/>
        </w:rPr>
        <w:t>二、被忽视的群体</w:t>
      </w:r>
      <w:bookmarkEnd w:id="7"/>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就像在</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《别》</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文中说的那样，打下台湾或者是逼统台湾，这仅仅是事情的开始而已。一口肉不是说吃下肚子就算完了，还要彻底消化才行。不然，吃下不但不能解饿，还会肚子疼。</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打下台湾之后，战争创伤、台湾民众的安抚、对外国妥协的兑现、战争的费用、战后台湾的治理模式、对台独的处理等等，都是麻烦事，也就是我们常说的——打下台湾容易，但治理困难。</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对上面这些不同角度的问题，</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《别》</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文中讨论过一些，目前网上有很多其他文章也已经充分讨论过了，本文就不再展开论述了。但还有一个问题似乎很少有人提到，这个问题不是来自于刚刚被打下的台湾，也不是虎视眈眈的外国，它来自一个讨论台湾统一后的治理问题时常常被忽视的群体。</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让我们来思考一个问题，为什么民国时期，各地动乱频繁，山头变幻大王旗，而上世纪四十年代末共产党的军队席卷全国，陆续打下这些地方之后，在很短时间内就能把这些地方的社会动荡平定下来，不再有成规模的反复，而且还能较长期获得这些地方民众的拥护？</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当然，原因可能有很多，土改稳定了民心，杀恶霸顺了民意，剿土匪提供了和平环境，赶走金圆券稳定了金融，兴修农田提高了粮食产量……等等。但从老百姓的朴素角度其实就一条：</w:t>
      </w:r>
      <w:r>
        <w:rPr>
          <w:rFonts w:hint="default" w:ascii="Arial" w:hAnsi="Arial" w:cs="Arial"/>
          <w:b/>
          <w:i w:val="0"/>
          <w:caps w:val="0"/>
          <w:color w:val="333333"/>
          <w:spacing w:val="0"/>
          <w:sz w:val="24"/>
          <w:szCs w:val="24"/>
        </w:rPr>
        <w:t>日子好过了</w:t>
      </w:r>
      <w:r>
        <w:rPr>
          <w:rFonts w:hint="default" w:ascii="Arial" w:hAnsi="Arial" w:cs="Arial"/>
          <w:i w:val="0"/>
          <w:caps w:val="0"/>
          <w:color w:val="333333"/>
          <w:spacing w:val="0"/>
          <w:sz w:val="24"/>
          <w:szCs w:val="24"/>
        </w:rPr>
        <w:t>。</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共产党来了，百姓日子好过了，一方面固然是共产党更清廉，社会动员能力更强，组织模式更先进，但另一个不容忽视的原因是：史上头号共谍蒋中正成功地把当时中国百姓的满意阈值降到了一个非常低的程度。</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参考阅读：</w:t>
      </w:r>
      <w:r>
        <w:rPr>
          <w:rFonts w:hint="default" w:ascii="Arial" w:hAnsi="Arial" w:cs="Arial"/>
          <w:i w:val="0"/>
          <w:caps w:val="0"/>
          <w:color w:val="333333"/>
          <w:spacing w:val="0"/>
          <w:sz w:val="24"/>
          <w:szCs w:val="24"/>
        </w:rPr>
        <w:br w:type="textWrapping"/>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"https://www.zhihu.com/question/27910412"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民国政府到底腐败到什么程度？ -历史</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br w:type="textWrapping"/>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"https://www.zhihu.com/question/35163527/answer/61479765"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民国很黑哒，大家不要萌它，关于民国的一些资料</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在上世纪20年代末，红军的活动范围更倾向于那些穷困地区，因为一是红军实力弱，只能找那些国民党统治薄弱的地带；另一个原因是那些地方穷，因为穷，人民日子过不下去，所以才更有改变的动力。而到了40年代末，在先总统蒋公二十多年的不懈努力下，尤其是“劫收”政策和“消灭假币运动”政策实施后，终于弄到连国统区大城市的中产阶级日子都过不下去了，至于广大农村就更不用说了，饥荒死人跟家常便饭一样，为反抗国民政府暴政的共产党员源源不断的产生提供了深厚的土壤。</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毛主席在他的文章中，也多次感谢过蒋中正同志为中国革命所做出的贡献。毕竟，连毛泽东这样的战略高手自己也预计解放战争要打五年，但蒋中正的强大还是无情地击碎了他的幻想。</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所以，建国之后，就算遇到麻烦，就算中国新生的工业化幼苗需要从原本就贫瘠的农业中持续吸血来养育，甚至哪怕遇到三年严重困难，建国初的三十年也没有发生过大规模的叛乱或者“起义”。其中一个原因是，即使是建国后生活最艰苦的时代，也只不过是相当于部分地区短暂回到了民国时代的日常而已。</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越是靠近现代的国内政权争夺，你拿下了一个地方，并且要这个地方稳定且拥护你，那就越要让百姓对比之前的生活，认为自己过的更好。共产党在中国大陆基本上做到了，蒋介石留下的的摊子太烂了，因此给中共用来改善的空间很大。</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但今天的台湾，情况则大不一样了。得益于日本的经营、国军在大陆的搜刮、战后西方的援助和技术转移，再加上独裁者蒋经国的手段，台湾现在是一个名义上人均GDP超过22000美元的准发达经济体，而中国大陆只有8000美元。更复杂的是，台湾和大陆的经济水平还在不断快速接近，上世纪80年代随便来个从台湾到大陆探亲的都是大款，而今天台湾已经开始有台劳来大陆打工了。在台湾人均GDP存量居高，但增量却持续低迷的情况下，大陆拿下台湾后，怎么做到让本来就虚高的台湾经济重新掉头上扬？</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只有一种方法：</w:t>
      </w:r>
      <w:r>
        <w:rPr>
          <w:rFonts w:hint="default" w:ascii="Arial" w:hAnsi="Arial" w:cs="Arial"/>
          <w:b/>
          <w:i w:val="0"/>
          <w:caps w:val="0"/>
          <w:color w:val="333333"/>
          <w:spacing w:val="0"/>
          <w:sz w:val="24"/>
          <w:szCs w:val="24"/>
        </w:rPr>
        <w:t>让利</w:t>
      </w:r>
      <w:r>
        <w:rPr>
          <w:rFonts w:hint="default" w:ascii="Arial" w:hAnsi="Arial" w:cs="Arial"/>
          <w:i w:val="0"/>
          <w:caps w:val="0"/>
          <w:color w:val="333333"/>
          <w:spacing w:val="0"/>
          <w:sz w:val="24"/>
          <w:szCs w:val="24"/>
        </w:rPr>
        <w:t>。搜刮人家GDP只有8000美元，拥有14亿人口的中国大陆，去供养2300万台湾人，维持他们的生活水平不下降，甚至有所提升。</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但，这是我们想看到的结果吗？我们花了这么多力气统一，收获就是请回家2300万大爷吗？如果不让利，收复台湾之后，台湾经济继续按照原有的走势下跌，民众生活困苦，统一后的台湾局势能稳定吗？</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有的朋友可能又会说了：我们没必要承诺什么保证台湾的繁荣稳定，就算台湾经济不行，如果台独分子借机闹事，反正是武统，我们杀了他们不就得了。基于这种简单想法，大陆网络上还衍生出了诸如“留岛不留人”、“把台湾人迁徙到内陆，置换台湾人口”等种种言论。这些不切实际的言论本质上是部分大陆网民面对台湾现有独立民意高涨，对统一后难以治理的焦躁和沮丧。</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这又牵出了另外一个问题：</w:t>
      </w:r>
      <w:r>
        <w:rPr>
          <w:rFonts w:hint="default" w:ascii="Arial" w:hAnsi="Arial" w:cs="Arial"/>
          <w:b/>
          <w:i w:val="0"/>
          <w:caps w:val="0"/>
          <w:color w:val="333333"/>
          <w:spacing w:val="0"/>
          <w:sz w:val="24"/>
          <w:szCs w:val="24"/>
        </w:rPr>
        <w:t>就算是武统，我们真的能在台湾为所欲为吗？</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答案是不行。除了激起台湾本土的反抗情绪，和外国势力浑水摸鱼之外。</w:t>
      </w:r>
      <w:r>
        <w:rPr>
          <w:rFonts w:hint="default" w:ascii="Arial" w:hAnsi="Arial" w:cs="Arial"/>
          <w:b/>
          <w:i w:val="0"/>
          <w:caps w:val="0"/>
          <w:color w:val="333333"/>
          <w:spacing w:val="0"/>
          <w:sz w:val="24"/>
          <w:szCs w:val="24"/>
        </w:rPr>
        <w:t>最大的阻力，是前面提到的那个讨论台湾治理问题时经常被忽视的群体——中国大陆民众自己。</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中国大陆生活水平、社会秩序、教育程度的快速提高，以及互联网带来的信息前所未有的流动便捷，正在深刻改变着中国大陆的社会舆论生态。这一点，似乎很多喊着强硬处理台湾问题的网友都没有考虑进去。</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“留岛不留人”？呵呵，自己回想一下</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"https://baike.baidu.com/item/%E9%BB%91%E9%BE%99%E6%B1%9F%E5%BA%86%E5%AE%89%E7%81%AB%E8%BD%A6%E7%AB%99%E6%9A%B4%E5%8A%9B%E8%A2%AD%E8%AD%A6%E4%BA%8B%E4%BB%B6"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黑龙江庆安火车站暴力袭警事件</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中，大陆网民吵翻天的情景吧。</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可是暴力袭警的啊，被枪击致死后，大陆网民都骂成一片，吵成一片，相当比例的人都无法接受警察的做法，动不动就喊“为什么不打腿”。那么，人家在台湾的PTT上只是骂你一句“支那猪”、“支那贱畜”而已，只是语言上的攻击，按照和庆安事件同样的衡量标准，罪刑要相适，只是斗斗嘴，或者上上街而已，按法律你凭什么就能把人家杀了？还要杀2300万？包括天真可爱的小孩子，或者让这些孩子和骂你的父母阴阳两隔？</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5715000" cy="3733800"/>
            <wp:effectExtent l="0" t="0" r="0" b="0"/>
            <wp:docPr id="11"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_257"/>
                    <pic:cNvPicPr>
                      <a:picLocks noChangeAspect="1"/>
                    </pic:cNvPicPr>
                  </pic:nvPicPr>
                  <pic:blipFill>
                    <a:blip r:embed="rId11"/>
                    <a:stretch>
                      <a:fillRect/>
                    </a:stretch>
                  </pic:blipFill>
                  <pic:spPr>
                    <a:xfrm>
                      <a:off x="0" y="0"/>
                      <a:ext cx="5715000" cy="3733800"/>
                    </a:xfrm>
                    <a:prstGeom prst="rect">
                      <a:avLst/>
                    </a:prstGeom>
                    <a:noFill/>
                    <a:ln w="9525">
                      <a:noFill/>
                    </a:ln>
                  </pic:spPr>
                </pic:pic>
              </a:graphicData>
            </a:graphic>
          </wp:inline>
        </w:drawing>
      </w:r>
      <w:r>
        <w:rPr>
          <w:rFonts w:hint="default" w:ascii="Arial" w:hAnsi="Arial" w:cs="Arial"/>
          <w:i w:val="0"/>
          <w:caps w:val="0"/>
          <w:color w:val="333333"/>
          <w:spacing w:val="0"/>
          <w:sz w:val="24"/>
          <w:szCs w:val="24"/>
        </w:rPr>
        <w:br w:type="textWrapping"/>
      </w:r>
      <w:r>
        <w:rPr>
          <w:rFonts w:hint="default" w:ascii="Arial" w:hAnsi="Arial" w:cs="Arial"/>
          <w:i w:val="0"/>
          <w:caps w:val="0"/>
          <w:color w:val="808080"/>
          <w:spacing w:val="0"/>
          <w:sz w:val="18"/>
          <w:szCs w:val="18"/>
        </w:rPr>
        <w:t>上图为活泼可爱的台湾小朋友，下得去手吗？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“把台湾人强制迁徙，改变台湾人口结构”，这个就更不用说了，回想一下大陆网民自己在大陆“强拆”新闻下面是怎么骂的吧。你现在要强制搬迁2300万人……就因为其中某些人骂了你？</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现代人在网上发言，和面对现实时的表现，很可能是完全两种反应。就像最近台湾的</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"https://baike.baidu.com/link?url=hNGipuR8FubzGn06l8GY7FvnSnBcL_tholsUda1EQ7v7ftHGA61cKhQ4fJCWj5T-jXfApMo1ggz_mhKHJMoUL70_2oX62Am0IkSEK10jrue"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洪素珠</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事件，那些观点其实只不过是PTT的日常罢了，可是PTT上也摆出一副谴责的样子。因为在网上骂骂“支那贱民”，和真的当面去羞辱一个老人，中间还隔着不小的鸿沟。</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同理，别看很多大陆网民平时看到台湾网络上的一些言论暴怒的样子，要真是在各种媒体渠道上看到血淋淋展现出的台湾民众在大陆军警枪下被杀掉或者被强制搬离自己生活半个世纪的房子的时候，很多生活在承平日久中、连杀鸡都没见过的大陆网民在心理上根本无法承受这种冲击。到时候其中相当大比例的人会分分钟调转舆论枪口，忘掉之前面对“支那贱畜”时自己愤怒喊出的“留岛不留人”，转而开始抨击这种泯灭人性的暴政行为——民意如流水，变化可是很快的，经常关注台湾政治的朋友，应当更加清楚这一点吧。</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今天的中国大陆社会氛围，在尊重生命和人权方面，已经越来越向西方社会靠拢，整个社会舆论，尤其是以教育程度较高的年轻人组成的网络舆论更是如此，表现出来的是对社会负面的承受能力“越来越</w:t>
      </w:r>
      <w:r>
        <w:rPr>
          <w:rFonts w:hint="default" w:ascii="Arial" w:hAnsi="Arial" w:cs="Arial"/>
          <w:b/>
          <w:i w:val="0"/>
          <w:caps w:val="0"/>
          <w:color w:val="333333"/>
          <w:spacing w:val="0"/>
          <w:sz w:val="24"/>
          <w:szCs w:val="24"/>
        </w:rPr>
        <w:t>脆弱</w:t>
      </w:r>
      <w:r>
        <w:rPr>
          <w:rFonts w:hint="default" w:ascii="Arial" w:hAnsi="Arial" w:cs="Arial"/>
          <w:i w:val="0"/>
          <w:caps w:val="0"/>
          <w:color w:val="333333"/>
          <w:spacing w:val="0"/>
          <w:sz w:val="24"/>
          <w:szCs w:val="24"/>
        </w:rPr>
        <w:t>”，越来越接近“普世价值”。当然，这里的“脆弱”和“普世价值”都是中性词，不含褒贬。</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这几天的</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"http://news.qq.com/a/20160610/019484.htm"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深圳警察查女孩身份证事件</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是最新的例子，这种级别的事件，放在上世纪八九十年代，根本就不会引发任何社会关注——这也算个事？就算是放在十年前，影响力也不会太大，顶多是一篇普通的网络新闻，有上个几百骂帖的回复而已。而2016年的今天，这件事情变得全国皆知，已经发酵了快一个星期，央视等各路媒体包括微信微博讨论了个底朝天。</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种变化的背后，是中国大陆快速提升的公民素质、政府治理水平、受教育人口数量、网络普及范围、信息扩散速度。它们从两个方面起作用：1、坏事传播的更快更广了，倒逼政府在民众面前更谦卑更及时回应民意；2、由于社会不断进步，较严重的问题被逐渐解决变得罕见，公众对负面新闻恶劣程度的容忍阈值在不断下降。</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在这种情况下，你收回了台湾，而且又是武统，到时候台湾却又治理不好，你觉得大陆公众会怎么看待收台这个操作呢。</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有人说，台湾出了什么坏事管我屁事，我看重的是那块土地。可是别忘了，武统收回来之后，台湾就是真的一个省了，和广东福建是一样的，到时候你还会这样想吗？难道雷洋案中，对警察执法问题的指责，只是来自北京网民吗？难道指责深圳警察查身份证过程中不当行为的，只是深圳网民吗？</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雷洋案为什么能有这么大的动静，除去上面说的几个方面的原因，还有就是这个案件的某些特征，更容易给网民以代入感——我也有可能会被公权力这样。同理，台湾回归了，那就和其他省份一样了。如果大陆军警在台湾打打杀杀，届时大陆民众自己就可能会承受不了——你能在外省这么搞，如果日久成了常态，我们习惯了，那会不会有一天搞到我头上？民间舆论上来了一施压一议论一成热点，届时的台湾，将是打不得，碰不得，还要想怎么维持甚至擢升台湾经济，来维持台湾的稳定。到最后，靠</w:t>
      </w:r>
      <w:r>
        <w:rPr>
          <w:rFonts w:hint="default" w:ascii="Arial" w:hAnsi="Arial" w:cs="Arial"/>
          <w:b/>
          <w:i w:val="0"/>
          <w:caps w:val="0"/>
          <w:color w:val="333333"/>
          <w:spacing w:val="0"/>
          <w:sz w:val="24"/>
          <w:szCs w:val="24"/>
        </w:rPr>
        <w:t>让利</w:t>
      </w:r>
      <w:r>
        <w:rPr>
          <w:rFonts w:hint="default" w:ascii="Arial" w:hAnsi="Arial" w:cs="Arial"/>
          <w:i w:val="0"/>
          <w:caps w:val="0"/>
          <w:color w:val="333333"/>
          <w:spacing w:val="0"/>
          <w:sz w:val="24"/>
          <w:szCs w:val="24"/>
        </w:rPr>
        <w:t>来暂时收买台湾民意将会是大概率事件，因为大陆政府焦头烂额之下，这样做最省事。</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而且，恐怕让利也未必能完全解决问题，因为台湾现在年轻人已经是天然独了。武力统一之后较短时间内，他们由于之前受蓝绿两党的恐吓，心中的共产党形象还是青面獠牙、杀人如麻的怪物（部分台湾年轻人经常喜欢拿西藏来举例，声称台湾统一之后，就会像西藏人那样被“集体屠杀”），还心有忌惮，不会太造次。可是这样也只能吓唬他们很短的时间，一旦稍加接触，当这帮台湾年轻人发现共产党和他们心中的恐怖形象相去甚远，对待他们其实并没有什么太多强力办法的时候，当他们发现出于国内国际观瞻，TG将比在大陆更不敢采用强力手段的时候。这些人借各种冠冕堂皇的理由给你来上几个“太阳花”，就够喝一壶，你还不能太使劲揍他们，顶多关上一段时间。而他们中的“陈为廷”、“林飞帆”们，将会被天然独年轻人们视作“反抗支那殖民统治的台湾英雄”、“反对独裁暴政的民主斗士”，加上还有西方NGO提供的“坐牢工资”，后来者必定趋之如骛。就算台湾废宅们不敢上山打游击，可是要真是搞软对抗，搞各种“和平静坐”、“占领101大楼”、“非暴力不合作”之类的东西恶心你，也是很闹心的。</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如果还不理解，就想想香港最近的一些事情吧，大陆在这些地方，能做的非常有限。稍微出格一点，就会招致极为猛烈的舆论压力。</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还有，更重要的，就是在</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《别》</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文中说的，弄到这样份上的一个台湾，将会被岛内和大陆的很多人视为“民主消失，台湾陨落”的最好证据，日后台湾本应继续自己走下去的衰落之路，全顺势赖在了大陆政府、大陆人民和“国家统一理念”上，一万张嘴也说不清了。这样的台湾，将持续动荡很长时间，会消耗大陆非常多的精力和资源，甚至会影响到大陆本来的崛起进程。</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这样的台湾，就真是砸在手里的沉重包袱了，那将是中国的噩梦。</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所以，我们需要一个台湾版的“蒋中正”，在统一之前，在台湾替我们做一些事情，一些我们不方便去做的事情。</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吃生肉肯定会肚子疼，入口之前，先要把它烧熟。</w:t>
      </w:r>
    </w:p>
    <w:p>
      <w:pPr>
        <w:pStyle w:val="4"/>
        <w:rPr>
          <w:rFonts w:hint="default"/>
        </w:rPr>
      </w:pPr>
      <w:bookmarkStart w:id="8" w:name="_Toc758938301"/>
      <w:r>
        <w:rPr>
          <w:rFonts w:hint="default"/>
        </w:rPr>
        <w:t>三、时机</w:t>
      </w:r>
      <w:bookmarkEnd w:id="8"/>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包袱归包袱，但是如果台湾当局真的一意孤行，直接搞法理独立，那么就算是生肉，大陆这边也必须、只能咬牙吞进去。虽然会肚子疼、买药、旷工、去医院打吊瓶，甚至动手术，那也没办法，也要忍过去，也必须不能让台湾分裂出去。</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如果台湾不法理独立的话，那么什么时候，肉才算熟了呢？我认为至少要到绝大多数沿海省份的人均GDP全部超过台湾，</w:t>
      </w:r>
      <w:r>
        <w:rPr>
          <w:rFonts w:hint="default" w:ascii="Arial" w:hAnsi="Arial" w:cs="Arial"/>
          <w:b/>
          <w:i w:val="0"/>
          <w:caps w:val="0"/>
          <w:color w:val="333333"/>
          <w:spacing w:val="0"/>
          <w:sz w:val="24"/>
          <w:szCs w:val="24"/>
        </w:rPr>
        <w:t>更保险的炖法，是当台湾人均GDP在30多个省市自治区中排名在20位之后的时候，这样吃起来更熟成一些。</w:t>
      </w:r>
      <w:r>
        <w:rPr>
          <w:rFonts w:hint="default" w:ascii="Arial" w:hAnsi="Arial" w:cs="Arial"/>
          <w:i w:val="0"/>
          <w:caps w:val="0"/>
          <w:color w:val="333333"/>
          <w:spacing w:val="0"/>
          <w:sz w:val="24"/>
          <w:szCs w:val="24"/>
        </w:rPr>
        <w:t>经济越差，台湾越没有顽固抗衡的底气，消化起来也越轻松，当然了，前提是，经济是被台湾自己搞坏的，不是被我们的炸弹炸烂的。</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今天的台湾名义上的GDP排名全国第六，而人均GDP超过22000美元，高居各省之首：</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《第一财经日报》本报记者统计发现，2015年又有1个省份的人均GDP达到了1万美元，使迈进“1万美元俱乐部”的省份增加到了10个。</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"http://mt.sohu.com/20160203/n436763921.shtml"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2015年各省人均GDP排名10省份进入“1万美元俱乐部”</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看上去还有比较遥远的距离。不过如果看历史，双方差距缩小的速度也是不慢的：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3474085" cy="3569335"/>
            <wp:effectExtent l="0" t="0" r="12065" b="12065"/>
            <wp:docPr id="12" name="图片 1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IMG_258"/>
                    <pic:cNvPicPr>
                      <a:picLocks noChangeAspect="1"/>
                    </pic:cNvPicPr>
                  </pic:nvPicPr>
                  <pic:blipFill>
                    <a:blip r:embed="rId12"/>
                    <a:stretch>
                      <a:fillRect/>
                    </a:stretch>
                  </pic:blipFill>
                  <pic:spPr>
                    <a:xfrm>
                      <a:off x="0" y="0"/>
                      <a:ext cx="3474085" cy="356933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大陆与台湾的人均GDP差距逐年缩小，已经从2007年的7.1倍缩小到2013年的3.1倍，这还是总量除以全大陆13亿人口得到的平均值，如果以和台湾人口相当的上海市为例，上海已经超过台湾。广州经济实力2015年经济总量预计赶上新加坡、香港。连香港政界人士都指出，大陆城市经济发展势头越来越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台湾也一样，1990年台湾的GDP总值是1700亿美元，大陆当时是3878亿美元，台湾相当大陆的43.8%；但是到2014年，台湾的GDP总值是5283亿美元，大陆却已飙升达10兆1681亿美元，台湾GDP总值仅占大陆的5.2%，消长之快，令人惊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right"/>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"http://www.huaxia.com/tslj/jjsp/2016/01/4693413.html"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《旺报：台湾人均GDP为何一直在倒退？》</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时间在我们一边。</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有人可能会说，现在大陆经济不好啊，都L型走势了，你还这么有自信？</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要L都L，全世界都差不多，台湾也不例外，台湾2015年GDP增长率仅仅为0.85%。至于2016年，不少经济学家甚至预测会负增长。因此，陆台双方的经济差距仍然会缩小。</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另外，我对大陆的经济是有信心的，因为大陆的工业人口数量摆在这里、科技人员的数量摆在这里、科技人员的质量在不断上升、中国的制造业的规模摆在这里、世界第一大市场摆在这里、中国企业越来越多地进入世界500强，越来越多的全球科技公司并购、越来越多的PCT专利和论文，越来越多的世界首创性的技术井喷……一个世界第一大工业国家的基本盘在这里，就算有暂时的盘整，也不会妨碍国势相对于其他国家的整体上升趋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drawing>
          <wp:inline distT="0" distB="0" distL="114300" distR="114300">
            <wp:extent cx="6642100" cy="4897120"/>
            <wp:effectExtent l="0" t="0" r="6350" b="1778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3"/>
                    <a:stretch>
                      <a:fillRect/>
                    </a:stretch>
                  </pic:blipFill>
                  <pic:spPr>
                    <a:xfrm>
                      <a:off x="0" y="0"/>
                      <a:ext cx="6642100" cy="489712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想想美国，历史上出现过多少次经济危机，甚至是1929-1933这样的重大危机。但是当时的美国工业相对于其他国家的基本盘的优势明显，这些经济危机最多只能是暂时延缓它的上升势头。</w:t>
      </w:r>
    </w:p>
    <w:p>
      <w:pPr>
        <w:pStyle w:val="4"/>
        <w:rPr>
          <w:rFonts w:hint="default"/>
        </w:rPr>
      </w:pPr>
      <w:bookmarkStart w:id="9" w:name="_Toc711362342"/>
      <w:r>
        <w:rPr>
          <w:rFonts w:hint="default"/>
        </w:rPr>
        <w:t>四、上车还是挡车</w:t>
      </w:r>
      <w:bookmarkEnd w:id="9"/>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作为一个依附型经济实体，台湾二战后崛起的关键因素之一就在于“抱大腿”，大腿抱上了，抱对了，台湾就能兴旺。在战后相当长的时间里，台湾确实抱上了西方，尤其是美国这颗粗大腿。从而获得了市场、技术、资本。这些东西加在一个小小的台湾上，迅速把台湾推向了繁荣。</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但是，随着中国大陆的快速崛起，这个新兴的巨大吸金黑洞也把近在咫尺的台湾经济牢牢吸住。</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台湾是出口导向经济体，GDP超过6成来自出口的贡献，投资与消费仅占4成，必须与足够规模的市场依赖共生。台湾在经济发展初期曾高度依赖北美市场，随着全球消费市场的相对兴衰而逐渐发生变化。目前台湾的出口近40%集中于大陆，24%集中东南亚，只有10%到美国市场；在投资方面，台湾对外投资超过半数以上集中于中国大陆。</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"http://news.163.com/16/0525/14/BNTT54MH00014AEE.html"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放弃大陆 台湾经济只会更困顿</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虽然台湾政治人物们反复嘟囔着“不要和大陆走的太近”，天然独们咬牙切齿喊着“通匪”，但对于视金钱为指南针的台商，没有人愿意和钱过不去。大家纷纷投入到热火朝天的中国特色社会主义建设热潮中。</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根据国家统计局的数字，2015年，中国对世界经济增长的贡献率在25%以上。表现就是：世界各国，甚至包括那些欧洲老牌资本主义强国，纷纷放下身段，和北京亲密互动，各方面合作协议签个不停。发展中国家更是如此，尤其是有各种资源的发展中国家。中国有钱，人家有矿有油，于是一拍即合。中国金主进货多少，甚至可以左右这个国家是否下顿还能吃的好。</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中国作为新的世界引擎，这辆顺风车的车票正在被世界各国争先恐后购买（</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"http://money.163.com/15/0929/07/B4LOB6R300254TI5.html"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习近平：欢迎各国搭乘中国发展“顺风车”实现共同发展</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），作为一个从上世纪90年代就关注新闻联播的网民，能明显感到今天中国领导人的出访和接见外国领导人来访的密度，要远远超过20年前，甚至是10年前。</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台湾的政商集团，更是不会放过这个机会，搭车的姿势更加风骚。不但要求搭车，还要求享受头等座（让利），甚至到了反客为主、厚颜无耻的程度。</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链接：</w:t>
      </w:r>
      <w:r>
        <w:rPr>
          <w:rFonts w:hint="default" w:ascii="Arial" w:hAnsi="Arial" w:cs="Arial"/>
          <w:i w:val="0"/>
          <w:caps w:val="0"/>
          <w:color w:val="333333"/>
          <w:spacing w:val="0"/>
          <w:sz w:val="24"/>
          <w:szCs w:val="24"/>
        </w:rPr>
        <w:br w:type="textWrapping"/>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"http://www.huaxia.com/thpl/sdfx/2971746.html"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台湾海基会秘书长：两岸产业分工合作，不要恶性竞争</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"http://www.chinatimes.com/cn/realtimenews/20160525006539-260409"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台湾工商团体秘书长：大陆可以先单方面对台实施货贸服贸</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过去八年，以马英九为首的国民党诈骗集团，嘴上说着“九二共识”，每年就能轻松从大陆拿去上千亿美元的顺差（</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"http://paper.people.com.cn/rmrbhwb/html/2015-01/15/content_1521219.htm"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2014年台湾对大陆贸易顺差逾千亿美元</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），然后回去继续搞“独台”，而国台办也乐得养寇自重。以行政命令要求大陆企业采购台湾水果、海产品、工业品，强行为台湾输血，但对方吃归吃，却丝毫不领情。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2009年上半年，工业和信息化部、国务院台湾事务办公室连续两次组织中国大陆九大彩电厂商赴中国台湾采购液晶面板，总金额高达44亿美元，总量超过1200万片。此举甚至一度被评价为“将中国台湾企业拉出了金融危机泥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年2月份，韩国企业突然以现金向中国台湾广达、奇美采购了400万片库存，并签署2009年度采购协议，这种控制市场供应量的行为，立刻让中国大陆面板出现严重的供不应求。同时韩国企业压缩对华液晶出口量，开始涨价。接下来的6个月面板价格涨幅达到了30%以上，导致中国大陆彩电企业再次陷入困境。中国台湾企业坐视这种局面，跟进控制产量，从中获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right"/>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"http://money.163.com/13/0827/08/97981EJR00253DC8_all.html" \l "p2"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——液晶面板十年：尊严与误解（全文）</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至于服贸协定就更不用说了，对大陆而言，几乎就是不平等条约了。</w:t>
      </w:r>
      <w:r>
        <w:rPr>
          <w:rFonts w:hint="default" w:ascii="Arial" w:hAnsi="Arial" w:cs="Arial"/>
          <w:i w:val="0"/>
          <w:caps w:val="0"/>
          <w:color w:val="333333"/>
          <w:spacing w:val="0"/>
          <w:sz w:val="24"/>
          <w:szCs w:val="24"/>
        </w:rPr>
        <w:br w:type="textWrapping"/>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"http://news.qq.com/cross/20151107/6OP1tU48.html?tu_biz=1.114.1.0"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链接：2008年以来两岸23项政策红利</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但幸运的是，台湾年轻的觉醒一代横空出世了，他们强烈反对这样的“卖台”政府，于是终于把诈骗集团国民党赶下了台。此后，继任的蔡英文主席在5月20日，终于没有说出那四个字的通关密码。</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台湾天然独的觉醒一代，似乎非常反感和中国大陆有任何的交集。520之后，大陆缩小了赴台陆客团的规模，PTT论坛上一片“终于可以去旅游了”、“终于可以不用和支那人挤来挤去了”的欢呼。</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对大陆而言这是个非常好的机会。台湾作为依附型经济，只能抱大腿搭顺风车，而现在东亚地区最大的大腿、最快的顺风车就是中国大陆。你不抱不搭，那就必然加速衰落。至于美国日本，这两位一个想着怎么把瘦肉精猪和过期武器高价卖给台湾，一个想着怎么把辐射食品卖到台湾。台湾也就是在中国大陆面前敢耍横敢撒娇敢喊着“你如果不顺我意我就用选票教训你”，到了国际上的残酷较量，谁理台湾的茬？美日给你两个耳光，台湾照样也得赔笑。</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现在台湾的年轻一代多数人对世界大势懵然不知，活在自己幻想的世界中，却能对台湾政府产生巨大政治影响。大陆一定要好好利用他们。</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更重要的是，台湾不仅仅是不搭车的问题，它还站在了这辆车的前面，挡了路。</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八十年代两岸产业刚刚开始接触的时候，是有很大的互补性的。台湾负责科技研发、设计、大陆负责组装卖苦力就行了。那个时候，台商开的鞋厂衬衫厂，对大陆地方政府来说都是招商引资的重要目标，给各种优惠政策。台商也凭借剥削大陆廉价劳动力，赚的盆满钚满。</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但慢慢大陆的各项产业也起来了，并开始对台湾形成了竞争，台湾面对大陆的技术优势领域越来越少。例如我们消费者相对熟悉的手机领域、面板领域，台湾企业都曾经风头甚劲。现在呢，出货量前十名中，早就看不见HTC的踪影；面对复仇的大陆面板，台湾也是连连后退，并由此导致液晶电视大幅降价。（链接：</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"http://display.ofweek.com/2016-03/ART-8321303-8420-29078495.html"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陆潮冲击 台湾面板接单少三成</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对于中国大陆来说，这只不过是必须要做的事情而已。我们有14亿人口，超过地球上发达国家的总人口数量。这么庞大的人口要吃饭、要住房、要旅游、还不要雾霾、还要不停电、还要工资高、还要养老金高、还要医疗报销比例提升……靠十个八个的产业，能托的动吗？肯定不行，中国大陆就像一头巨兽一样，不断从产业链的下层，疯狂的向上吃，以满足本国人口日益膨胀的生活改善需求。现在已经吃到了220多种工业品产量世界第一的地步（链接：</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"http://news.xinhuanet.com/fortune/2013-03/25/c_115145563.htm"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工信部部长：中国220多种工业品产量居全球第一位</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）就这样，中国政府还整天饱受国内指责，中国百姓还抱怨生活改善的慢。</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而这种国内的压力进一步促使政府更大决心投入到技术进步中，中国企业在国际竞争中继续把西方原本高贵的高科技产品一个个做成白菜价。可以说，</w:t>
      </w:r>
      <w:r>
        <w:rPr>
          <w:rFonts w:hint="default" w:ascii="Arial" w:hAnsi="Arial" w:cs="Arial"/>
          <w:b/>
          <w:i w:val="0"/>
          <w:caps w:val="0"/>
          <w:color w:val="333333"/>
          <w:spacing w:val="0"/>
          <w:sz w:val="24"/>
          <w:szCs w:val="24"/>
        </w:rPr>
        <w:t>所谓“高科技”的东西，是完全由中国人来定义的</w:t>
      </w:r>
      <w:r>
        <w:rPr>
          <w:rFonts w:hint="default" w:ascii="Arial" w:hAnsi="Arial" w:cs="Arial"/>
          <w:i w:val="0"/>
          <w:caps w:val="0"/>
          <w:color w:val="333333"/>
          <w:spacing w:val="0"/>
          <w:sz w:val="24"/>
          <w:szCs w:val="24"/>
        </w:rPr>
        <w:t>。中国人暂时做不出来的，就叫做高科技，而一个原本属于“高科技”的东西一旦被中国人做出来了，出现了一个价值洼地，立刻一大群中国公司像狼一样扑上去分食利润，迅速把这个行业的超额利润拉到微利。没办法，中国人太多了，要想让14亿人都过上好日子，还要继续往前吃下去。</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中国大陆和越南、巴西这些现在或者曾经看上去势头很猛的新兴国家有个根本的不同，那就是在建国之后的工业化初期，目标就瞄向了世界科技的最前沿，几十年来始终盯住。1949年的时候，中国还是个极为落后的农业国，但二十年之后，就搞出了两弹一星这样的世界尖端科技，而这样的奇迹，是发生在中国还有数亿人生活在贫困之中，多数人连省城都没有去过的时代。</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面对中国的极端贫困落后，高瞻远瞩的新中国第一代领导人找到了从根本上解决中国落后问题的钥匙——发展科学技术，搞工业化，并做出了下面这段精辟的论述：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说到‘施仁政’，我们是要施仁政的。但是，什么是最大的仁政呢？是抗美援朝。要施这个最大的仁政，就要有牺牲，就要用钱，就要多收些农业税。多收一些农业税，有些人就哇哇叫，还说什么他们是代表农民利益。我就不赞成这种意见。抗美援朝是施仁政，现在发展工业建设也是施仁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所谓仁政有两种：一种是为人民的当前利益，另一种是为人民的长远利益，例如抗美援朝，建设重工业。前一种是小仁政，后一种是</w:t>
      </w:r>
      <w:r>
        <w:rPr>
          <w:rFonts w:hint="default" w:ascii="Arial" w:hAnsi="Arial" w:cs="Arial"/>
          <w:b/>
          <w:i w:val="0"/>
          <w:caps w:val="0"/>
          <w:color w:val="333333"/>
          <w:spacing w:val="0"/>
          <w:sz w:val="24"/>
          <w:szCs w:val="24"/>
        </w:rPr>
        <w:t>大仁政</w:t>
      </w:r>
      <w:r>
        <w:rPr>
          <w:rFonts w:hint="default" w:ascii="Arial" w:hAnsi="Arial" w:cs="Arial"/>
          <w:i w:val="0"/>
          <w:caps w:val="0"/>
          <w:color w:val="333333"/>
          <w:spacing w:val="0"/>
          <w:sz w:val="24"/>
          <w:szCs w:val="24"/>
        </w:rPr>
        <w:t>。两者必须兼顾，不兼顾是错误的。那末重点放在什么地方呢？重点应当放在</w:t>
      </w:r>
      <w:r>
        <w:rPr>
          <w:rFonts w:hint="default" w:ascii="Arial" w:hAnsi="Arial" w:cs="Arial"/>
          <w:b/>
          <w:i w:val="0"/>
          <w:caps w:val="0"/>
          <w:color w:val="333333"/>
          <w:spacing w:val="0"/>
          <w:sz w:val="24"/>
          <w:szCs w:val="24"/>
        </w:rPr>
        <w:t>大仁政</w:t>
      </w:r>
      <w:r>
        <w:rPr>
          <w:rFonts w:hint="default" w:ascii="Arial" w:hAnsi="Arial" w:cs="Arial"/>
          <w:i w:val="0"/>
          <w:caps w:val="0"/>
          <w:color w:val="333333"/>
          <w:spacing w:val="0"/>
          <w:sz w:val="24"/>
          <w:szCs w:val="24"/>
        </w:rPr>
        <w:t>上。现在，</w:t>
      </w:r>
      <w:r>
        <w:rPr>
          <w:rFonts w:hint="default" w:ascii="Arial" w:hAnsi="Arial" w:cs="Arial"/>
          <w:b/>
          <w:i w:val="0"/>
          <w:caps w:val="0"/>
          <w:color w:val="333333"/>
          <w:spacing w:val="0"/>
          <w:sz w:val="24"/>
          <w:szCs w:val="24"/>
        </w:rPr>
        <w:t>我们施仁政的重点应当放在建设重工业上</w:t>
      </w:r>
      <w:r>
        <w:rPr>
          <w:rFonts w:hint="default" w:ascii="Arial" w:hAnsi="Arial" w:cs="Arial"/>
          <w:i w:val="0"/>
          <w:caps w:val="0"/>
          <w:color w:val="333333"/>
          <w:spacing w:val="0"/>
          <w:sz w:val="24"/>
          <w:szCs w:val="24"/>
        </w:rPr>
        <w:t>。要建设，就要资金。所以，人民的生活虽然要改善，但一时又不能改善很多。就是说，人民生活不可不改善，不可多改善；不可不照顾，不可多照顾。照顾小仁政，妨碍</w:t>
      </w:r>
      <w:r>
        <w:rPr>
          <w:rFonts w:hint="default" w:ascii="Arial" w:hAnsi="Arial" w:cs="Arial"/>
          <w:b/>
          <w:i w:val="0"/>
          <w:caps w:val="0"/>
          <w:color w:val="333333"/>
          <w:spacing w:val="0"/>
          <w:sz w:val="24"/>
          <w:szCs w:val="24"/>
        </w:rPr>
        <w:t>大仁政</w:t>
      </w:r>
      <w:r>
        <w:rPr>
          <w:rFonts w:hint="default" w:ascii="Arial" w:hAnsi="Arial" w:cs="Arial"/>
          <w:i w:val="0"/>
          <w:caps w:val="0"/>
          <w:color w:val="333333"/>
          <w:spacing w:val="0"/>
          <w:sz w:val="24"/>
          <w:szCs w:val="24"/>
        </w:rPr>
        <w:t>，这是施仁政的偏向。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有的朋友现在片面强调小仁政，其实就是要抗美援朝战争别打了，重工业建设别干了。我们必须批评这种错误思想。”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right"/>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"http://www.guancha.cn/YouYanRuYu/2014_10_17_276792.shtml"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——《有言如玉 | 想要特蕾莎？看看毛泽东如何谈大仁政和小仁政》</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也正因为中国几十年如一日执行“科技工业立国”的国策，并且由于中国人口众多，被新中国的工业化改革所激发出的工业人口和科技人口的数量也是非常巨大的。所以中国可以在几乎所有科技领域进行追赶和超越，而不是像那些人口只有几千万数量的国家，就算搞工业化，也只能有余力在一部分领域有所突破。早在1993年（大家可以自行想象一下那个年代的中国科技水平），世界著名科学家杨振宁就以此为依据做过一个超前的预测：</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那么，有人问，到21世纪会发生什么现象？要想预测未来当然是非常困难的事情，但是一个长远的社会动态通常都有很深的很长远的因素。我个人认为，以下的几个长远的因素是使得一个社会、一个国家能够有辉煌的科技发展的必要条件。第一个是需要有聪明的年轻人，有头脑做科学研究；第二是需要有重视纪律、重视忍耐心、重视勤奋的社会传统；第三要有决心；第四要有经济条件。我认为这四项在21世纪中国都会具备的。当然有人讲，你讲得太简单了，中国将有许许多多问题，会有政治动乱，有接班人问题、政治体制问题、贫富不均问题、外交问题，简直数不清的问题。</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不错，不错，这些问题都会发生，可是我们看看20世纪发生了什么事情，这个世纪是中国以极高的速度从零开始达到一个把近代科技本土化了的局面。这样一个发展是在什么情形之下出现的呢？是经过两次大革命，经过了无数次的内战，经过了日本的侵略，经过了种种的困难，经济的困难、外交的困难，经过了史无前例的“文化大革命”的摧残。可是，这一切的一切都并没有阻挡中国20世纪科技的蓬勃发展。为什么？</w:t>
      </w:r>
      <w:r>
        <w:rPr>
          <w:rFonts w:hint="default" w:ascii="Arial" w:hAnsi="Arial" w:eastAsia="宋体" w:cs="Arial"/>
          <w:b/>
          <w:i w:val="0"/>
          <w:caps w:val="0"/>
          <w:color w:val="808080"/>
          <w:spacing w:val="0"/>
          <w:kern w:val="0"/>
          <w:sz w:val="24"/>
          <w:szCs w:val="24"/>
          <w:shd w:val="clear" w:fill="F2F2F5"/>
          <w:lang w:val="en-US" w:eastAsia="zh-CN" w:bidi="ar"/>
        </w:rPr>
        <w:t>因为科技的发展所需要的原来很简单，只是我刚才所讲的四个条件，只要有人才、有纪律、有决心、有经济的支持，中国在20世纪里有前三者，到了21世纪我认为将四者具备</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，所以我对21世纪中国科技的发展是绝对乐观的。</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"http://www.ksstjxx.com/kexue-2/zutiweb/zu41/090.htm"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——《近代科学进入中国的回顾与前瞻（1993） 杨振宁》</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今天，杨振宁的这个预言正在逐渐变成现实。</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所以，巴西、阿根廷这样的国家，必然在一段时期内的初级工业欣欣向荣之后，跌入中等收入陷阱，因为它压根就没真正预先为大规模产业升级做过什么实质上的技术储备。对于现在西方非常看好的越南，我的判断也是如此：越南未来将会有一段时间的快速增长，但它没有技术升级的能力，也没有足够的工业人口数量，因此它无法像中国这样从低级工业开始不断向上进行“发达国家粉碎”，这段基于“廉价劳动力”的快速增长之后，越南将止步于此，并在之后坠入越南意义上的中等收入陷阱。接下来，在积攒了一段时间的民众愤怒之后，在西方和平导演的演变中，越共下台，瓜分国有资源开始，休克疗法走起。当然，到时候，中国企业也可以过去分一杯羹。</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而对于中国来说，它会一直由低到高粉碎下去，先是亚洲四小虎、接下来是东欧南欧这些准发达国家。一旦被中国甩在后面并粉碎掉，就再也没有重新出头之日。</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链接：</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"http://bbs.tianya.cn/post-worldlook-284885-1.shtml"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也谈即将成为“发达国家粉碎机”的中国(转载)_国际观察</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而现在，终于轮到台湾的产业挡在前面了。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芯片及其周边的半导体行业，利润丰厚（</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"http://war.163.com/14/1009/09/A83RC9S600011MTO.html"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中国年耗资1.3万亿进口芯片</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），味道很鲜美，如果拿下，又能让14亿人中的相当一部分，生活水平提高那么一点点。</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最近一两年，中国政府和企业在这个方面的动作频繁，未来十年，这个目前台湾的支柱产业，将成为中国大陆正面强攻的目标。</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链接：</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"http://www.eepw.com.cn/article/201604/289569.htm"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国家大基金推动集成电路产业整体提升</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中国现在有雄厚的资本，有经济的活力，有良好的基础设施，有国家的决心和意志，有充足的高素质人才，面对台湾的半导体产业，所缺的只是时间。假以时日，让台积电、大立光、联发科这些台湾的支柱企业，重蹈它们的手机和面板同行们的路，是完全可以做到的。</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产业存在过度集中的现象，以2014年为例，全年电子产品出口突破1000亿美元大关，可以说是支撑外贸出口维持正增长的关键所在。其中表现优异的电子出口产品包括集成电路、记忆体（DRAM）、二极体、太阳能电池等（链接：</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"http://www.huaxia.com/zt/pl/14-057/4207703.html"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2014-2015年台湾经济形势回顾与展望</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）。可以看出，在台湾经济日趋衰落的大背景下，以上这些领域，就是台湾赖以维持“小确幸”的最后支柱了。</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半导体行业是台湾的最大支柱型产业，单IC产业也来说就占了整个台湾GDP的14% ,如果把面板，LED(发光二极管)，太阳能以及MEMS(微机电)这些广义的半导体行业也算进来的话那更是接近全台湾GDP的</w:t>
      </w:r>
      <w:r>
        <w:rPr>
          <w:rFonts w:hint="default" w:ascii="Arial" w:hAnsi="Arial" w:eastAsia="宋体" w:cs="Arial"/>
          <w:b/>
          <w:i w:val="0"/>
          <w:caps w:val="0"/>
          <w:color w:val="808080"/>
          <w:spacing w:val="0"/>
          <w:kern w:val="0"/>
          <w:sz w:val="24"/>
          <w:szCs w:val="24"/>
          <w:shd w:val="clear" w:fill="F2F2F5"/>
          <w:lang w:val="en-US" w:eastAsia="zh-CN" w:bidi="ar"/>
        </w:rPr>
        <w:t>35%</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。而这些仅仅只是上述半导体元器件的占比, 还不是整各IT产业(信息电子成品)的占比。近年来在台湾整体经济形势困顿的情况下 ,半导体产业占台湾GDP以及出口的比重更是节节攀高 , 所以整各半导体行业对台湾的重要性可见一般,甚至可以说是维系台湾命脉的产业。</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"https://wenku.baidu.com/link?url=u9QspfeUFh2SDo8sa8k-_VCdEUP-7QFNYEaKTFi_94ZLowEcdUEgVNnl8Or4bfc2pfRmRbv3zUD8ZNOCccEJp0b7cLrw9h1-fJRLoTA9Jf7"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——《2015年大陆、台湾半导体产业发展分析(上)》</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台湾不上大陆这辆“顺风车”，表面上看，仅仅是无法获得之前的让利而已。但更深层次的，是直接挡在了大陆这辆怒吼前行的巨车前方。</w:t>
      </w:r>
      <w:r>
        <w:rPr>
          <w:rFonts w:hint="default" w:ascii="Arial" w:hAnsi="Arial" w:cs="Arial"/>
          <w:b/>
          <w:i w:val="0"/>
          <w:caps w:val="0"/>
          <w:color w:val="333333"/>
          <w:spacing w:val="0"/>
          <w:sz w:val="24"/>
          <w:szCs w:val="24"/>
        </w:rPr>
        <w:t>搭不上车拿不到让利是次要的，被碾到粉身碎骨，才是更严重的下场。</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台湾当然也有少数精英看到了这种危险，</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"http://news.ifeng.com/a/20150927/44746106_0.shtml"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去年，台湾海基会董事长访问大陆的时候，就希望大陆能把台商的意见纳入到“十三五”的规划之中</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。当然，520之后，这已经是不可能具体落实的了。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只要蔡英文在520喊出了“九二共识”这个通关密码，大陆就存在让台湾上车的可能，就像马英九过去八年那样，那台湾的衰落速度将被大大拖慢。还好，蔡英文主席坚持了立场，这点应该感谢蔡主席，感谢民进党，感谢时代力量，感谢台湾的“觉醒青年”。</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终于，今天的台湾已经信心满满地站在路中间，拿着棍棒要和我们玩一场螳臂当车的游戏了。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不过，稍有常识的人都会看出，如果我们的产业升级继续前进，这个螳臂当车的台湾，难道能够阻挡得了吗？</w:t>
      </w:r>
    </w:p>
    <w:p>
      <w:pPr>
        <w:pStyle w:val="4"/>
        <w:rPr>
          <w:rFonts w:hint="default"/>
        </w:rPr>
      </w:pPr>
      <w:bookmarkStart w:id="10" w:name="_Toc216105759"/>
      <w:r>
        <w:rPr>
          <w:rFonts w:hint="default"/>
        </w:rPr>
        <w:t>五、工业人口</w:t>
      </w:r>
      <w:bookmarkEnd w:id="10"/>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肯定有朋友有疑问，你这篇文章，以及之前的</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《别》</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文，成立的前提，都是大陆未来20年持续繁荣，台湾未来20年经济持续萎靡。但中国大陆现在有这么多社会问题，20年之后的事情你怎么能说的准？万一台湾在蔡英文的带领下经济蒸蒸日上呢？</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如果要预测20年这种较长跨度时间的走势，其实反而比预测3-5年内的要容易。因为预测的经济周期越短，越容易受到各种短期因素的影响，越不好预测。</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就像你掷骰子，如果让你预测接下来的3次各面出现的概率，这个难度就比较大。但是如果预测接下来的10000次，那就容易了，各面出现的概率都非常趋向于六分之一。</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那么，影响一个国家长期经济走势的是什么因素呢？</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现代经济是建立在工业化的基础之上的，掌握的工业产业越多越高端，产业链越完整，获得的经济利益就越高，就能支撑更多的人口过上富裕的生活。</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如何才能做到掌握更多的工业产业？强烈建议大家在向下阅读之前，先看一下这篇文章《</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"https://zhuanlan.zhihu.com/p/19847014"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论工业人口基数在工业化发展中的重要作用</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》，讲的非常清楚。</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如果不愿意看，那我简单总结引用一下：</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工业时代的特征，是用机器制造机器，但设计和维护机器仍然要靠人。随着工业化的深入，产业链越拉越长，产业分工越来越细。而一个人的精力是有限的，这导致了现代社会的每个人的专业知识都会越来越窄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每一台机器设备都是由大量零件组成，要保证工业的正常运转，必须保证每一个零件都有充足的备份，要生产，更是必须有无数的零件被生产出来。每一个零件的设计、制造、改进，都必须经过长久的研究、思考和试验才能完成。把工艺记录下来放在图书馆，等需要时再去查阅是行不通的，因为</w:t>
      </w:r>
      <w:r>
        <w:rPr>
          <w:rFonts w:hint="default" w:ascii="Arial" w:hAnsi="Arial" w:cs="Arial"/>
          <w:b/>
          <w:i w:val="0"/>
          <w:caps w:val="0"/>
          <w:color w:val="333333"/>
          <w:spacing w:val="0"/>
          <w:sz w:val="24"/>
          <w:szCs w:val="24"/>
        </w:rPr>
        <w:t>没有人能基于不熟悉的产品进行二次开发升级，没有长时间的研究和使用，工业不可能有进步。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在工业生产中，平均每个基本配件，至少要有一个专职人员来研究和生产，同时还至少要有一个徒弟，在学习中把工艺诀窍传承下去。随着工业化的发展，机器设备复杂性的增加，核心产业所产业的工业人口和工业技术的复杂程度，以及基本配件的数量都在同比例的增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只靠核心工业是无法组成一个完整的社会，有了重工业，还要有消费品工业，建筑业、交通运输、商业、农业、矿业、教育、服务业，还要有负责管理的行政，负责保卫国家的军事建设，需要保障民生抚养的社会保障。这些行业都需要大量的劳动人口，只有这些行业都配齐了，工业体系才能运转顺畅，人民才能拥有高质量，有保障的，轻松和相对富足的生活。而这些劳动人口还有自己需要抚养的，缺乏足够劳动能力的子女和老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因此，</w:t>
      </w:r>
      <w:r>
        <w:rPr>
          <w:rFonts w:hint="default" w:ascii="Arial" w:hAnsi="Arial" w:cs="Arial"/>
          <w:b/>
          <w:i w:val="0"/>
          <w:caps w:val="0"/>
          <w:color w:val="333333"/>
          <w:spacing w:val="0"/>
          <w:sz w:val="24"/>
          <w:szCs w:val="24"/>
        </w:rPr>
        <w:t>一个独立的完整的工业体系所需要的人口，大约是其基本配件数量的10倍，最低不能低于5倍。</w:t>
      </w:r>
      <w:r>
        <w:rPr>
          <w:rFonts w:hint="default" w:ascii="Arial" w:hAnsi="Arial" w:cs="Arial"/>
          <w:i w:val="0"/>
          <w:caps w:val="0"/>
          <w:color w:val="333333"/>
          <w:spacing w:val="0"/>
          <w:sz w:val="24"/>
          <w:szCs w:val="24"/>
        </w:rPr>
        <w:t>特别是重工业，它是生产制造机器的机器的地方，肩负着技术升级的重任。</w:t>
      </w:r>
      <w:r>
        <w:rPr>
          <w:rFonts w:hint="default" w:ascii="Arial" w:hAnsi="Arial" w:cs="Arial"/>
          <w:b/>
          <w:i w:val="0"/>
          <w:caps w:val="0"/>
          <w:color w:val="333333"/>
          <w:spacing w:val="0"/>
          <w:sz w:val="24"/>
          <w:szCs w:val="24"/>
        </w:rPr>
        <w:t>技术升级，开发出新一代的机械设备，需要有大量的高素质人才向未知的领域发起冲锋，耗费大量的时间和资源，在无数的失败和经验总结中，获得那少的可怜的，可行的技术升级路线。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在工业时代，小国寡民者，没有参与世界争霸的资格！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19世纪中后期，工业体系只有蒸汽机这一种动力，当时最复杂的工业品无非是铁甲舰，一条铁甲舰大概由几十万种零部件组成，所以，当时一个工业国光是核心产品，就需要上百万人口才能满足。所以当时最小的工业国比利时也有400万人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第二次工业革命后，电器、内燃机、化工等的出现，工业体系的基本零部件种类翻了几倍，至少要近千万核心劳动力才能构建完整的工业体系了。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当时人口最少的工业国强国是法国，大概是4100万人口，而且工业体系还不完整。英国大概是4700万人口。至于低于这个人口基数的，</w:t>
      </w:r>
      <w:r>
        <w:rPr>
          <w:rFonts w:hint="default" w:ascii="Arial" w:hAnsi="Arial" w:cs="Arial"/>
          <w:b/>
          <w:i w:val="0"/>
          <w:caps w:val="0"/>
          <w:color w:val="333333"/>
          <w:spacing w:val="0"/>
          <w:sz w:val="24"/>
          <w:szCs w:val="24"/>
        </w:rPr>
        <w:t>就自动剔除初列强行列</w:t>
      </w:r>
      <w:r>
        <w:rPr>
          <w:rFonts w:hint="default" w:ascii="Arial" w:hAnsi="Arial" w:cs="Arial"/>
          <w:i w:val="0"/>
          <w:caps w:val="0"/>
          <w:color w:val="333333"/>
          <w:spacing w:val="0"/>
          <w:sz w:val="24"/>
          <w:szCs w:val="24"/>
        </w:rPr>
        <w:t>，这个时期，真正能够称的上列强的，只有5个国家，美德苏日英。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第一次工业革命对人口的要求是百万级别，第二次工业革命对人口的要求是千万级别。而第三次工业革命之后，工业体系更加复杂，工业产品更加多元，知识更加艰深，每个人穷其一生，也只能在自己很狭窄的专业范围内做到熟悉，此时要建立相对完整的工业体系，“基础配置”的人口基数上升到了亿级。这个时候，像英法这种曾经领先的国家，完全落后于新兴的大国美国。因为它们的人口太少，只能撑起部分工业产业——这也是联合为欧盟的考虑之一。</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另外还有一个问题，工业人口不等同于人口，晚清人口远远多于西方列强，但绝大多数人口都在封建土地所有制束缚下，过着小农经济下自给自足式的生活，文盲率高达90%以上，几乎完全游离于工业文明之外，这样的人口再多，也无法在工业社会中发挥它们的作用。外在表现就是空有四亿人口的大清王朝，面对几千万人口的西方列强的坚船利炮，不堪一击。</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得益于1949年之后以“工业立国”为实际国策的新中国的建立，十几个雄心勃勃的“五年计划”依次展开。新中国领导层敏锐地意识到了：只有把中国庞大的人口转换成庞大的工业人口，才能从根本意义上让中国崛起。于是，一场遍及全国的土地改革和扫盲运动开始了。</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经过近50年的不懈努力，使文盲比率由1949年中华人民共和国成立初的80%以上下降至2000年的6.72%，这是20世纪中国教育史上最有标志性的成就，是中国教育史上最辉煌的篇章。这一重要目标的实现不仅意味着中国教育取得了最辉煌的成就，同时也意味着中国的人口素质有了一个明显的提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通过土地改革，新中国清除掉了地主阶级这个阻碍工业化的食利阶层，把资源、土地和被土地束缚的人口解放出来，投入到工业化的建设之中。而人类历史上最大的“人口——&gt;工业人口”的转化，也在这个国家徐徐展开：</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1951年到1956年，小学毕业生从每年100万增加到500万；</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1957年到1968年，初中毕业生从每年100万增加到500万；</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1971年到1976年，高中毕业生从每年100万增加到500万；</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1997年大学招生达到每年100万，1998年大学招生108万，是大学招生超过100万的第二年。</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1997+4=2001，从2001年到2008年，大学毕业生从每年100万增加到500万！</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2016年，预计将有770万大学毕业生，54万人获得硕士学位，6万人获得博士学位。</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"https://www.guancha.cn/MaPing/2016_06_09_363380_s.shtml"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《马平：超越冷战思维，延续中国经济奇迹》</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人可能会说，你这没用。中国的教育都是专制独裁的填鸭式教育，是扼杀创造力的。就算博士硕士再多，也只是没有创造力只会抄袭的呆滞木偶。现在咱们用的高科技玩意不全是西方人发明的吗，中国人只会山寨，为什么不去发明创造呢？</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这是互联网上一个常见的错误逻辑，其错误在于：用与A同时发生的事情B，来作为A的原因。但AB同时出现，并不代表B就是A的原因。</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中国科技在几百年前就实际上落后于西方，而中国真正意义的工业化始自上世纪50年代（之前那些不成体系的零星工厂只是像历史课本中的“资本主义萌芽”那样聊胜于无罢了）。那是什么时候了，西方的第三次工业革命都开始了，中国这边的第一次工业革命的课还没补呢！中国这边一边搞第一次、第二次工业革命的补课，一边还要瞄准西方第三次工业革命的最新成果（上世纪50年代中国就开始搞半导体和计算机）。</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我的绘画能力不强，脑子里一直有一个四格漫画，但是画不出来——</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第一格：中国落后西方100米，旁观者：太烂了，只有全盘西化才能解决问题</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第二格：中国落后西方50米，旁观者：落后这么多，你国果然是无能啊</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第三格：中国落后西方20米，旁观者：怎么人家一直比你强呢？说明你国教育太差了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第四格：中国落后西方5米，旁观者：都快七十年了还落后，还说这不是体制问题？</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要说创新，那只有先追上才能创新，这个是常识。但现在的某些所谓的批评者，完全无视科学规律，在他们脑子里，科学研究和创新完全不需要累积，只需要拍脑子一想就可以——既然人家可以拍脑袋想出来，而你拍脑袋想不出来，所以肯定是你的想象力被教育扼杀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我曾经做过一个类比。一个国家的科技水平就相当于一堵墙的高度，而每一批人才，就相当于一块砖。中国的“砖”并不比西方短，只是因为之前历史原因导致墙的高度太矮，这块砖本身可能甚至比西方的砖还高，但是垒到墙上之后总高度仍然较低。其表现就是：西方仍然屡屡获得诺贝尔奖，中国这边仍然处于追赶状态。用更简单的话说，就是增量和存量的矛盾。</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现在没有任何依据可以证明，中国的教育，尤其是基础教育体系比西方糟糕，恰恰相反，近年来的一些中外交流的事例，反而体现了中国体制教育下学生的优秀。</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链接：</w:t>
      </w:r>
      <w:r>
        <w:rPr>
          <w:rFonts w:hint="default" w:ascii="Arial" w:hAnsi="Arial" w:cs="Arial"/>
          <w:i w:val="0"/>
          <w:caps w:val="0"/>
          <w:color w:val="333333"/>
          <w:spacing w:val="0"/>
          <w:sz w:val="24"/>
          <w:szCs w:val="24"/>
        </w:rPr>
        <w:br w:type="textWrapping"/>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"https://baobao.sohu.com/20150717/n416983743.shtml"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中国教育错了吗？看丹麦与中国初三学生对比</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br w:type="textWrapping"/>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"https://www.acfun.tv/v/ac1990060"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丹麦和中国学生</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br w:type="textWrapping"/>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"https://v.ifeng.com/news/society/201312/015bfd64-1621-443a-9a9f-ee18fd57fbc5.shtml?ptag=vsogou"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PISA2012上海学生再夺世界第一</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br w:type="textWrapping"/>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"https://www.yinews.cn/article/1113601.shtm"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BBC纪录片结局上演大逆转：中国老师赢了！</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br w:type="textWrapping"/>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"https://edu.163.com/14/1117/10/AB8C449E00294IIH.html"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英国教育大臣呼吁:全英学校学习中国式课堂教育</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在科技研究领域，想象力是要基于坚实的理论和实践积累的。空有想象力而没有坚实的基础，只能造就像“诺贝尔哥”那样的民科。连日本现在也后悔了：</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"https://www.guancha.cn/Neighbors/2016_06_19_364621.shtml"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宽松教育失败！日本教育重回“填鸭式”</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虽然我们的底子薄，但一块块砖累积上去，经过了六十七年来一代代人的努力，今天的中国科技，终于进入了一个井喷时期。</w:t>
      </w:r>
      <w:r>
        <w:rPr>
          <w:rFonts w:hint="default" w:ascii="Arial" w:hAnsi="Arial" w:cs="Arial"/>
          <w:i w:val="0"/>
          <w:caps w:val="0"/>
          <w:color w:val="333333"/>
          <w:spacing w:val="0"/>
          <w:sz w:val="24"/>
          <w:szCs w:val="24"/>
        </w:rPr>
        <w:br w:type="textWrapping"/>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"https://www.zhihu.com/question/47696077"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如何看待近一段时间（2016.6）我国科技成果的井喷现象？这种现象能够持续吗？原因是什么？- 自然科学</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今天的中国，在很多前沿领域已经追平甚至领先于西方发达国家。很多落后的部分，恰恰是发端于第二次工业革命和第一次工业革命的一些工业领域，例如汽车、机械，因为在这些工业行业里面，对方有几十年甚至上百年的工艺积累和理解，这对我们来说，都需要时间去慢慢磨。当然，如果有革命性的技术颠覆的话，也有弯道超车的可能。</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今天的中国，经过六十七年来的不懈努力，已经拥有了世界上最庞大的工业人口，这意味着什么呢？</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对于人类文明而言，现在第三次工业革命的红利已经吃的差不多了，科技前沿领域正在碰到天花板。这代表现有过着舒适生活的发达国家人口数量，已经是目前科技水平下，所能支撑的最大人口数量了。这个发达国家人口数量，在十亿左右，而现在，中国这个拥有13亿人口的大国，正在拼命把自己的人口往里送。这意味着，如果技术没有太大突破和进步，将有一大批没有自己核心技术的伪发达国家（地区）在这个过程中被挤下来。</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以代工为主的台湾，将首当其冲。这在上一章里已经提到了。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同时，中国挤进去的过程，也是全世界剧烈动荡的过程，因为中国人口超过目前发达国家人口的总和。大象要坐进浴缸，浴缸本身会破的。</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个过程中，原先高举自由贸易大旗的发达国家们，将会纷纷祭起贸易壁垒、孤立主义的武器。原本我有钱，我可以养难民，可以发高福利，可以高喊普世价值人类大同。但现在我的高利润被都“山寨公司”挤没了，那怎么办呢？</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看看英国脱欧、欧美普遍右转和特朗普的得势，应该有点眼熟吧。</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个危机虽然不能归咎于中国造成的，但恐怕却只有中国能解决——只有进一步做大整个蛋糕，才能容纳下更多的人过发达国家的生活，而这要求人类的科技有进一步的提升，要开辟新的技术领域和工业产业链，这样才能吸纳更多的工业人口，进而支撑更多的支持这些工业体系的服务人口。</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按照前三次工业革命的规律，第四次工业革命的产业链将更长，工业体系将更加复杂，零件数量将更加庞大。亿级人口数量的国家，也将无法做到支撑全部工业链，顶多只能在局部取得突破。</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要想引领第四次工业革命，这个底线可能要上升到十亿人口数量级别才行。</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b/>
          <w:i w:val="0"/>
          <w:caps w:val="0"/>
          <w:color w:val="333333"/>
          <w:spacing w:val="0"/>
          <w:sz w:val="24"/>
          <w:szCs w:val="24"/>
        </w:rPr>
        <w:t>只有中国能做到这一点</w:t>
      </w:r>
      <w:r>
        <w:rPr>
          <w:rFonts w:hint="default" w:ascii="Arial" w:hAnsi="Arial" w:cs="Arial"/>
          <w:i w:val="0"/>
          <w:caps w:val="0"/>
          <w:color w:val="333333"/>
          <w:spacing w:val="0"/>
          <w:sz w:val="24"/>
          <w:szCs w:val="24"/>
        </w:rPr>
        <w:t>，印度由于工业人口比例过低而暂时不能满足。</w:t>
      </w:r>
      <w:r>
        <w:rPr>
          <w:rFonts w:hint="default" w:ascii="Arial" w:hAnsi="Arial" w:cs="Arial"/>
          <w:i w:val="0"/>
          <w:caps w:val="0"/>
          <w:color w:val="333333"/>
          <w:spacing w:val="0"/>
          <w:sz w:val="24"/>
          <w:szCs w:val="24"/>
        </w:rPr>
        <w:br w:type="textWrapping"/>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"https://world.huanqiu.com/exclusive/2015-12/8129063.html"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美媒：印度3亿人不通电 仍严重依赖煤为燃料</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br w:type="textWrapping"/>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"https://news.xinhuanet.com/fortune/2014-01/30/c_119192166.htm"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联合国报告显示印度文盲人口占全球37%-新华网</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以前在网易跟帖里经常有人喊“美利坚，人类的希望”。</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未来，很有可能要变成“中华人民共和国，人类的希望”了。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今天的台湾，连第三次工业革命状态下，都是靠融入其他工业产业链，做代工才能生存。前沿科学领域，几乎没有多少台湾本土做出的成果。如果说蔡英文政府或者说台湾未来任何一届政府，能够在20年后给台湾希望，那么就问一下：</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台湾的可控核聚变技术发展的怎么样？</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台湾的量子通信及量子计算技术怎么样？</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台湾的航天技术怎么样？</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台湾的互联网和超级计算机技术怎么样？</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些可能是下一次工业革命先导性的技术储备都没有，年轻人天天想着开个花店咖啡店过小确幸，未来台湾靠什么去幻想那个并不存在的”重新崛起“？真以为能做半导体代工一辈子？也不看看摩尔定律这个柠檬中还能榨出几滴水？</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现在在所有科学前沿领域都和美国较劲的，也就是中国了，欧洲算个整体的话也加上。</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“今天的中国人缺乏创新能力”，这种话，美国人暂时说说也就罢了，即使是欧洲人和日本人，说这话的时候也要掂量掂量。至于台湾某些人天天把这个挂在嘴上……我就不说什么了。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链接：</w:t>
      </w:r>
      <w:r>
        <w:rPr>
          <w:rFonts w:hint="default" w:ascii="Arial" w:hAnsi="Arial" w:cs="Arial"/>
          <w:i w:val="0"/>
          <w:caps w:val="0"/>
          <w:color w:val="333333"/>
          <w:spacing w:val="0"/>
          <w:sz w:val="24"/>
          <w:szCs w:val="24"/>
        </w:rPr>
        <w:br w:type="textWrapping"/>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"https://www.guancha.cn/YuanLanFeng/2015_08_12_330260_1.shtml"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中国科技实力正以多快的加速度逼近美国</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br w:type="textWrapping"/>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"https://www.guancha.cn/YuanLanFeng/2015_12_14_344562_s.shtml"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从2015年国际物理学十大突破看中国的科技实力</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br w:type="textWrapping"/>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"https://www.zhihu.com/question/29381717/answer/79874661"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有哪些东西是中国首创而不是山寨？- 常凯申的回答</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第四次工业革命还没来的时候，中国这个粉碎机，将逐渐把台湾工业慢慢粉碎掉；如果第四次工业革命真的来了，那连粉碎都不需要了，直接碾压。</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在中国重新回到历史上的辉煌面前，甚至在引领人类文明的波澜壮阔前景面前，台湾问题，不过是一个小小的杂质而已。为了它去打乱我们的发展目标，去扰乱我们的政策重点，毫无必要。我们现在要做的，第一是技术暴兵，第二是社会稳定，第三是让民众生活水平逐步提高。至于台湾问题，我们的工作做好了，自然水到渠成。</w:t>
      </w:r>
    </w:p>
    <w:p>
      <w:pPr>
        <w:pStyle w:val="4"/>
        <w:rPr>
          <w:rFonts w:hint="default"/>
        </w:rPr>
      </w:pPr>
      <w:bookmarkStart w:id="11" w:name="_Toc176241995"/>
      <w:r>
        <w:rPr>
          <w:rFonts w:hint="default"/>
        </w:rPr>
        <w:t>六、置身事外</w:t>
      </w:r>
      <w:bookmarkEnd w:id="11"/>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从上面的论述可以看出，如果我们要想更快地、代价更小的收复台湾，并且希望统一之后台湾更温顺，那么就要先打垮台湾的经济。否则，一个心气颇高，满脑子都是“台湾人有民主自由很优越不屑和你们支那猪一国”的想法，是不可能真的心悦诚服和大陆统一的。</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那么，又有网友问了，既然如此，</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"https://www.zhihu.com/question/47532022"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大陆为何不狠狠的对台湾来一次经济制裁？</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这样不就可以更直接，更快的打击台湾经济了吗？</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答案是效果不好。</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首先，这样明显的经济制裁，其实和武统一样，都是把对方的仇恨拉倒了自己身上。我们是要塑造一个熊孩子自己作死，不听劝告的形象，最后吃了亏我们再和蔼和亲站出来。你这么一弄，和直接自己赤膊上阵把它吊起来当众打耳光是一样的，到时候台湾经济是下去了，可是这个锅算谁的呢？怎么方便把这个锅扣在“民主自由”头上呢？人家会说，这是你自己打死的啊，不是人家作死的嘛。不利于后面的操作。</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第二，这样力度太大，万一把“觉醒一代”给弄醒了，真的恢复到马英九时代一边玩“独台”一边喊“九二共识”要让利的状态，反而麻烦。</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第三，冷对抗+不让利+产业竞争，已经足够打击台湾经济了，再搞明面上的经济制裁，意义不大。</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总之，在台湾衰落的过程中，大陆最好是在表面上保持一个置身事外的形象。只从暗处使劲，从经济这个软刀子上下手，以两岸企业间的商业竞争为实施手段，少从上层建筑层面动大家都看得见的真刀子。</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b/>
          <w:i w:val="0"/>
          <w:caps w:val="0"/>
          <w:color w:val="333333"/>
          <w:spacing w:val="0"/>
          <w:sz w:val="24"/>
          <w:szCs w:val="24"/>
        </w:rPr>
        <w:t>在军事上</w:t>
      </w:r>
      <w:r>
        <w:rPr>
          <w:rFonts w:hint="default" w:ascii="Arial" w:hAnsi="Arial" w:cs="Arial"/>
          <w:i w:val="0"/>
          <w:caps w:val="0"/>
          <w:color w:val="333333"/>
          <w:spacing w:val="0"/>
          <w:sz w:val="24"/>
          <w:szCs w:val="24"/>
        </w:rPr>
        <w:t>，扩军备战，威慑台独，目的是不让台独势力铤而走险。台湾不独，大陆不武，把台湾这条鱼拖在“和平衰落”的区间内耗着。</w:t>
      </w:r>
      <w:r>
        <w:rPr>
          <w:rFonts w:hint="default" w:ascii="Arial" w:hAnsi="Arial" w:cs="Arial"/>
          <w:i w:val="0"/>
          <w:caps w:val="0"/>
          <w:color w:val="333333"/>
          <w:spacing w:val="0"/>
          <w:sz w:val="24"/>
          <w:szCs w:val="24"/>
        </w:rPr>
        <w:br w:type="textWrapping"/>
      </w:r>
      <w:r>
        <w:rPr>
          <w:rFonts w:hint="default" w:ascii="Arial" w:hAnsi="Arial" w:cs="Arial"/>
          <w:b/>
          <w:i w:val="0"/>
          <w:caps w:val="0"/>
          <w:color w:val="333333"/>
          <w:spacing w:val="0"/>
          <w:sz w:val="24"/>
          <w:szCs w:val="24"/>
        </w:rPr>
        <w:t>在经济上</w:t>
      </w:r>
      <w:r>
        <w:rPr>
          <w:rFonts w:hint="default" w:ascii="Arial" w:hAnsi="Arial" w:cs="Arial"/>
          <w:i w:val="0"/>
          <w:caps w:val="0"/>
          <w:color w:val="333333"/>
          <w:spacing w:val="0"/>
          <w:sz w:val="24"/>
          <w:szCs w:val="24"/>
        </w:rPr>
        <w:t>则是重点有针对性扶植大陆本土半导体企业，按照名单用商业手段绞杀台湾有生力量（链接：</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"http://www.askci.com/news/chanye/2015/11/07/959397tnb.shtml"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2015台湾半导体行业上市公司100强排名</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），包括挤倒、收购、吸引其迁入大陆等等手段。</w:t>
      </w:r>
      <w:r>
        <w:rPr>
          <w:rFonts w:hint="default" w:ascii="Arial" w:hAnsi="Arial" w:cs="Arial"/>
          <w:i w:val="0"/>
          <w:caps w:val="0"/>
          <w:color w:val="333333"/>
          <w:spacing w:val="0"/>
          <w:sz w:val="24"/>
          <w:szCs w:val="24"/>
        </w:rPr>
        <w:br w:type="textWrapping"/>
      </w:r>
      <w:r>
        <w:rPr>
          <w:rFonts w:hint="default" w:ascii="Arial" w:hAnsi="Arial" w:cs="Arial"/>
          <w:b/>
          <w:i w:val="0"/>
          <w:caps w:val="0"/>
          <w:color w:val="333333"/>
          <w:spacing w:val="0"/>
          <w:sz w:val="24"/>
          <w:szCs w:val="24"/>
        </w:rPr>
        <w:t>在政治上</w:t>
      </w:r>
      <w:r>
        <w:rPr>
          <w:rFonts w:hint="default" w:ascii="Arial" w:hAnsi="Arial" w:cs="Arial"/>
          <w:i w:val="0"/>
          <w:caps w:val="0"/>
          <w:color w:val="333333"/>
          <w:spacing w:val="0"/>
          <w:sz w:val="24"/>
          <w:szCs w:val="24"/>
        </w:rPr>
        <w:t>，继续喊“两岸一家亲”，继续笑容可掬地促进双方民间人员交流，继续在嘴上抨击台独言论和人物。把大陆和台湾的关系维持在“冷对抗”和“冷和平”之间。如果非要对台湾政治力量撒钱，那也把资金多用点在台湾的红统力量身上，冷落蓝营，可以考虑暗中扶植绿营人物，如果能借他们的手粉碎国民党最好。</w:t>
      </w:r>
      <w:r>
        <w:rPr>
          <w:rFonts w:hint="default" w:ascii="Arial" w:hAnsi="Arial" w:cs="Arial"/>
          <w:i w:val="0"/>
          <w:caps w:val="0"/>
          <w:color w:val="333333"/>
          <w:spacing w:val="0"/>
          <w:sz w:val="24"/>
          <w:szCs w:val="24"/>
        </w:rPr>
        <w:br w:type="textWrapping"/>
      </w:r>
      <w:r>
        <w:rPr>
          <w:rFonts w:hint="default" w:ascii="Arial" w:hAnsi="Arial" w:cs="Arial"/>
          <w:b/>
          <w:i w:val="0"/>
          <w:caps w:val="0"/>
          <w:color w:val="333333"/>
          <w:spacing w:val="0"/>
          <w:sz w:val="24"/>
          <w:szCs w:val="24"/>
        </w:rPr>
        <w:t>在外交上</w:t>
      </w:r>
      <w:r>
        <w:rPr>
          <w:rFonts w:hint="default" w:ascii="Arial" w:hAnsi="Arial" w:cs="Arial"/>
          <w:i w:val="0"/>
          <w:caps w:val="0"/>
          <w:color w:val="333333"/>
          <w:spacing w:val="0"/>
          <w:sz w:val="24"/>
          <w:szCs w:val="24"/>
        </w:rPr>
        <w:t>，继续孤立台湾，不允许台湾在国际上搞阴谋诡计。</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要达到一个什么结果呢？从台湾同胞的视角，台湾衰落过程的前半部分最好是这样的：</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阿共仔这么多年来没什么本事，只是嘴上吓唬台湾却不敢打，我们不怕啦。不过我们台湾自己的企业真的很不争气，这些年效益下滑这么多真没用，还输给南韩，不过这些黑心老板倒闭也是活该，给薪水这么少，肯定吸引不到人才啊，还骂我们年轻人草莓。其实还不是台湾黑心企业家自己没用，不去搞产业升级，整天只会代工。政府也是，干什么吃的啦，只会喊口号。算啦算啦，不去想这么多事情，我又不是总统，虽然只能拿20K，但还是可以安心小确幸的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完全用商业手段打垮台湾经济，消灭台湾产业。</w:t>
      </w:r>
      <w:r>
        <w:rPr>
          <w:rFonts w:hint="default" w:ascii="Arial" w:hAnsi="Arial" w:cs="Arial"/>
          <w:b/>
          <w:i w:val="0"/>
          <w:caps w:val="0"/>
          <w:color w:val="333333"/>
          <w:spacing w:val="0"/>
          <w:sz w:val="24"/>
          <w:szCs w:val="24"/>
        </w:rPr>
        <w:t>多用看不见的手</w:t>
      </w:r>
      <w:r>
        <w:rPr>
          <w:rFonts w:hint="default" w:ascii="Arial" w:hAnsi="Arial" w:cs="Arial"/>
          <w:i w:val="0"/>
          <w:caps w:val="0"/>
          <w:color w:val="333333"/>
          <w:spacing w:val="0"/>
          <w:sz w:val="24"/>
          <w:szCs w:val="24"/>
        </w:rPr>
        <w:t>，少用像经济制裁这样看得见的手，为接下来的步骤打好基础。这个上半场，最好能在10年之内完成，完成的衡量标准是：通过竞争和收购，消灭台湾大部分有竞争力的半导体企业，同时在台湾产业资本妄图抽身逃跑到的其他新兴科技产业领域实现对对方的成功围堵阻击。</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经济基础决定上层建筑，台湾经济被“看不见的手”打垮之后，接下来，上层建筑领域将会发生一些化学变化，台湾的衰落过程也将进入更有趣的下半场。</w:t>
      </w:r>
    </w:p>
    <w:p>
      <w:pPr>
        <w:pStyle w:val="4"/>
        <w:rPr>
          <w:rFonts w:hint="default"/>
        </w:rPr>
      </w:pPr>
      <w:bookmarkStart w:id="12" w:name="_Toc91302081"/>
      <w:r>
        <w:rPr>
          <w:rFonts w:hint="default"/>
        </w:rPr>
        <w:t>七、粮食？这不都是粮食？</w:t>
      </w:r>
      <w:bookmarkEnd w:id="12"/>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其实，无论是大陆还是台湾，都有不少人对台湾经济衰落之后会发生的事情缺乏概念。一个很简单的想当然的观念是：台湾同胞的生活和现在相比不会有太多变化，仅仅可能是工资少点、开的车便宜点而已。大家该吃吃，该喝喝，该玩玩，该小确幸继续小确幸，没什么改变。台湾社会还是温良恭俭让，还是“浓浓的人情味”，大家共度时艰就是了嘛。</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种想法在台湾尤其浓烈，其表现就是，很多台湾同胞面对大陆的时候，时不时表现出的那种——你们大陆人这么在意国家强盛，在我们看来非常可笑。虽然你们有什么超级计算机，什么J20，但那和百姓生活有什么关系呢？我们台湾有小确幸，有温情的民主社会，有你们没有的选票。虽然我们没有那些强国的东西，但不妨碍我们过美好的日子啊。</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龙应台更简单更直白地做了概括——我不在乎大国崛起，我只在乎小民尊严——硬生生把国家发展和普通民众的生活割裂甚至对立起来：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w:t>
      </w:r>
      <w:r>
        <w:rPr>
          <w:rFonts w:hint="default" w:ascii="Arial" w:hAnsi="Arial" w:cs="Arial"/>
          <w:i/>
          <w:caps w:val="0"/>
          <w:color w:val="333333"/>
          <w:spacing w:val="0"/>
          <w:sz w:val="24"/>
          <w:szCs w:val="24"/>
        </w:rPr>
        <w:t> 我们就从“大国崛起”这个词说起吧。我很愿意看到中国的崛起，可是我希望它是以文明的力量来崛起的。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　　如何衡量文明？我愿意跟大家分享我自己衡量文明的一把尺。它不太难。看一个城市的文明的程度，就看这个城市怎样对待它的精神病人，它对于残障者的服务做到什么地步，它对鳏寡孤独的照顾到什么程度，它怎样对待所谓的盲流民工底层人民。对我而言，这是非常具体的文明的尺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　　一个国家文明到哪里，我看这个国家怎么对待外来移民，怎么对待它的少数族群。我观察这个国家的多数如何对待它的少数——这当然也包含十三亿人如何对待两千三百万人！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caps w:val="0"/>
          <w:color w:val="333333"/>
          <w:spacing w:val="0"/>
          <w:sz w:val="24"/>
          <w:szCs w:val="24"/>
        </w:rPr>
        <w:t>       谁在乎“大国崛起”？至少我不在乎。我在乎的是刚才我所说的文明刻度</w:t>
      </w:r>
      <w:r>
        <w:rPr>
          <w:rFonts w:hint="default" w:ascii="Arial" w:hAnsi="Arial" w:cs="Arial"/>
          <w:i/>
          <w:caps w:val="0"/>
          <w:color w:val="333333"/>
          <w:spacing w:val="0"/>
          <w:sz w:val="24"/>
          <w:szCs w:val="24"/>
        </w:rPr>
        <w:t>——你这大国怎么对待你的弱势与少数，你怎么包容意见不同的异议份子，这，才是我在乎的。如果说，所谓的大国崛起，它的人民所引以自豪的，是军事的耀武扬威，经济的财大气粗，政治势力的唯我独尊，那我宁可它不崛起，因为这种性质的崛起，很可能最终为它自己的人民以及人类社区带来灾难和危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right"/>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"http://www.21ccom.net/articles/lsjd/lsjj/article_2010081015350.html"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——《龙应台：我们的“中国梦”――北大演讲全文》</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单就龙应台举的几个例子，包括精神病人、残障者、鳏寡孤独等等这些体现社会对弱势群体的关心上，台湾现在确实比大陆做的好。但这是建立在什么上的呢？</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要知道，精神病人、残障者、鳏寡孤独，这些都是从事社会生产较少，甚至完全无法提供社会生产贡献的人群，他们更依赖于社会单方面对他们的付出。而这种单方面付出，是建立在社会较为成熟的发展程度上，是建立在社会有较多富余资源的程度上。换句话说，这样的“温情”，这样的人权，正是建立在物质基础之上的。</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如果这种“社会富余资源”不再存在了呢？如果物质基础被抽掉了呢？这些弱势群体成为首当其冲的受害者是很自然的，而接下来，就是普通民众。</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诺格拉（JulioNoguera）原本在一家面包店上班，生活无忧，但最近他失去了工作，每天都不得不将傍晚的时间用来在垃圾堆里翻找食物。</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“我只能到这里来找吃的，因为如果我不这么做，就只能活活饿死。”诺格拉今天的收获是一堆发霉的土豆，“现在的局面已经到了这个地步，没有人帮助别人，也没有人派发食物。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5238750" cy="3486150"/>
            <wp:effectExtent l="0" t="0" r="0" b="0"/>
            <wp:docPr id="14" name="图片 1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60"/>
                    <pic:cNvPicPr>
                      <a:picLocks noChangeAspect="1"/>
                    </pic:cNvPicPr>
                  </pic:nvPicPr>
                  <pic:blipFill>
                    <a:blip r:embed="rId14"/>
                    <a:stretch>
                      <a:fillRect/>
                    </a:stretch>
                  </pic:blipFill>
                  <pic:spPr>
                    <a:xfrm>
                      <a:off x="0" y="0"/>
                      <a:ext cx="5238750" cy="3486150"/>
                    </a:xfrm>
                    <a:prstGeom prst="rect">
                      <a:avLst/>
                    </a:prstGeom>
                    <a:noFill/>
                    <a:ln w="9525">
                      <a:noFill/>
                    </a:ln>
                  </pic:spPr>
                </pic:pic>
              </a:graphicData>
            </a:graphic>
          </wp:inline>
        </w:drawing>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在委内瑞拉首都加拉加斯，最初原本只是失业者每天傍晚在商家抛弃的烂水果和蔬菜当中翻找，但现在，这支“破烂大军”的队伍已经空前壮大，小企业主、大学学生、退休的老人等等都已经加入进来。这些新成员原本以为自己是属于可以高枕无忧的中产阶级，但是三位数的通货膨胀、食品短缺和货币的崩溃却让他们的生活水准一日千里。</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"http://finance.sina.com.cn/stock/usstock/c/2016-06-09/doc-ifxszkzy4997641.shtml"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垃圾堆里觅食委内瑞拉中产阶级梦碎</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委内瑞拉当年也是过的很滋润的，但现在为什么沦落成了这样的窘境？很简单，石油价格下降了。换句话说，委内瑞拉的石油换不来像之前这么多的外汇了，他们就无法用这些外汇来购买各种必需品，生活水平自然大幅下降。</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台湾的道路是同样的，一旦台湾半导体产业这只生金蛋的鸡被用商业竞争手段摧毁（当然，其他残余产业在大陆的粉碎机面前同样不会独善其身），台湾的外汇收入也将大幅度下降。</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而台湾的粮食自给率呢，2011年的数据，是只有30%左右（来源：</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"http://money.163.com/11/0512/15/73S74IP100253B0H.html"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台湾粮食自给率低至三成二</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当然，台湾粮食自给率现在低，一定程度是因为有外部粮食竞争的结果，但三成二也确实太低了，一旦出事，是无法完全保证自给的。台湾农场面积零碎狭小，到上世纪90年代末，平均每户耕地面积为1.1公顷，每人耕地面积为0.2公顷。这样的农场结构严重阻碍着农业机械化的推行与生产力的提高，大型农业机械使用率偏低，这决定了台湾的粮食生产不会有太多的潜力可挖。而粮食问题只是一小部分，像台湾这种地域狭小人口不多的海岛，必然有大量日常产品是需要从岛外进口，才能维持台湾岛上正常的现代化生活的。</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有很多日常的服务和产品，当充足的时候，可能都觉察不到它们的存在。而一旦紧缺，它们的重要性才会被人记起——就像委内瑞拉垃圾堆里面的食物一样。</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得益于暂时还有竞争力的部分技术，已经过了很久的舒适现代化生活。一旦台湾无法提供足够外界所需要的工业品，也就没有外汇去换取维持现代化生活所需要的各种基础产品。如果台湾的工业能力逐渐在外部竞争中被剥夺之后，这样的现代化生活也将随之大幅度倒退甚至崩溃。</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崩溃之后是什么样子呢？与想象中的对外仇恨不同，战争将首先在台湾社会内部爆发——为了争夺最基本的生活资源——就像今天为了食物的普通委内瑞拉人一样。</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“移民结束了!”智子再次鞠躬，“谢谢各位，谢谢所有的人!这是一个伟人的壮举，可以和原始人类在几万年前走出非洲相比。两个文明的新纪元开始了!”</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这时，会场的所有人都紧张地抬起头来，外面又传来一声爆炸，会场上方的三盏长条形吊灯摇晃起来，所有的影子也随着晃动，仿佛大厦摇摇欲坠。智子的声音在继续:</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“在伟大的三体舰队给你们带来美好的新生活之前，所有人还必须经历艰难的三个月.我希望人类的表现像这次移民一样出色!</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“现在我宣布:澳大利亚保留地与外界完全隔绝，七个强互作用力宇宙探测器和地球治安军将对这块大陆实施严密封锁，任何企图离开澳大利亚的人都将被视为三体世界领土的侵略者而坚决消灭!</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“对地球的去威胁化将继续进行，这三个月的时间，保留地必须处于低技术的农业社会状态，禁止使用包括电力在内的任何现代技术。各位都已看到，治安军正在系统地拆除澳大利亚所有的发电设施。”</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程心周围的人们都互相交换着日光，每个人都希望别人帮助自己把握智子最后一段话中的含义，因为那太令人难以置信了。</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“这是屠杀!”会场中有人声嘶力竭地喊道，所有的影子仍在摇晃，像绞架上的尸体。</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这是屠杀。</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本来，四十二亿人在澳大利亚生活并不是一件难以想象的事，移民完成后，澳大利亚的人口密度为每平方公里五百多人，比移民前日本的人口密度高不太多。</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先前设想中，人类在澳大利亚的生存是以高效率农业生产为基础的，在移民的过程中。有大批农业工厂也迁移到澳大利亚，一部分已经重新装配完成。在农业工厂里，经过基因改造的农作物以高出传作物几十倍的速度生长，但自然的光照不可能为这种生长提供足够量，只能使用人工产生的超强光照，这就需要大量的电力。</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一旦电力中断，在这些农业工厂的培养槽中，那些能够吸收紫外线甚至X 射线进行光合作用的农作物，将在一两天内腐烂。</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而现有的存粮，只够四十二亿人维持一个月。</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“您的这种理解让我无法理解。”智子对喊“屠杀”的人露出真诚的迷惑表情。</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“那粮食呢?！粮食从哪里来?!”又有人喊道，他们对智子的恐惧已经消失，只剩下极度的绝望‘</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智子环视大厅中所有的人，</w:t>
      </w:r>
      <w:r>
        <w:rPr>
          <w:rFonts w:hint="default" w:ascii="Arial" w:hAnsi="Arial" w:eastAsia="宋体" w:cs="Arial"/>
          <w:b/>
          <w:i w:val="0"/>
          <w:caps w:val="0"/>
          <w:color w:val="808080"/>
          <w:spacing w:val="0"/>
          <w:kern w:val="0"/>
          <w:sz w:val="24"/>
          <w:szCs w:val="24"/>
          <w:shd w:val="clear" w:fill="F2F2F5"/>
          <w:lang w:val="en-US" w:eastAsia="zh-CN" w:bidi="ar"/>
        </w:rPr>
        <w:t>“粮食? 这不都是粮食?每个人看看你们的周围，都是粮食，活生生的粮食。”</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智子是很平静地说出这话的，好像真的是在提醒人们被遗忘的粮仓。</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"http://www.99lib.net/book/3317/index.htm"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——《三体Ⅲ·死神永生》</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当然，《三体》中的智子不需要考虑地球人类的观感，所以可以采用直接破坏基础设施这种手段。但对于台湾问题则不行，大陆剥夺台湾工业能力的方式，只能用看不见的手。</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即使是智子，完成把42亿地球人类集中到澳大利亚这种艰巨工作，也要靠治安军的配合。同样，要剥夺台湾工业能力，大陆也需要台湾内部的配合——要让台湾自己走上挡车而不是上车的道路。</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几十年前的台湾社会是没有“小确幸”的，那是台湾朝气蓬勃的时代。而今天，暮气笼罩下的台湾，年轻人既然看不到未来，看不到希望，那就自然会把注意力集中在目前还能把握的温暖生活上，自然会钟情于“小确幸”。但是随着暮气的继续加深，“小确幸”也只是一种“一过性”的现象。</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委内瑞拉拥有的石油毕竟是工业社会的血液，而且埋在地下谁也拿不走，随着石油价格回暖，委内瑞拉还是会再缓过来的。但是至于台湾赖以生存的工业能力，一旦没了……想想被拆毁了发电设施却还有42亿人口要吃饭的澳大利亚吧。</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没了整体的崛起，原本普遍且默认就有的个体尊严也将不复存在。接下来，尊严只能靠每个个体自己去争取了，而这种争取的方式，往往也是社会内部残酷的零和游戏。</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希望各位台湾同胞在20年之后，都能吃掉粮食而生存下来，坚持到统一之后带来的美好新生活，而不是在那之前就被粮食吃掉。</w:t>
      </w:r>
    </w:p>
    <w:p>
      <w:pPr>
        <w:pStyle w:val="4"/>
        <w:rPr>
          <w:rFonts w:hint="default"/>
        </w:rPr>
      </w:pPr>
      <w:bookmarkStart w:id="13" w:name="_Toc264369834"/>
      <w:r>
        <w:rPr>
          <w:rFonts w:hint="default"/>
        </w:rPr>
        <w:t>八、这一切都是体制问题</w:t>
      </w:r>
      <w:bookmarkEnd w:id="13"/>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b w:val="0"/>
          <w:bCs/>
          <w:i w:val="0"/>
          <w:caps w:val="0"/>
          <w:color w:val="333333"/>
          <w:spacing w:val="0"/>
          <w:sz w:val="24"/>
          <w:szCs w:val="24"/>
        </w:rPr>
      </w:pPr>
      <w:r>
        <w:rPr>
          <w:rFonts w:hint="default" w:ascii="Arial" w:hAnsi="Arial" w:cs="Arial"/>
          <w:b w:val="0"/>
          <w:bCs/>
          <w:i w:val="0"/>
          <w:caps w:val="0"/>
          <w:color w:val="333333"/>
          <w:spacing w:val="0"/>
          <w:sz w:val="24"/>
          <w:szCs w:val="24"/>
        </w:rPr>
        <w:t>在知乎上搜索“社会主义+和平演变”，可以找到好几个相关的问题，例如：</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EB7350"/>
          <w:spacing w:val="0"/>
          <w:sz w:val="24"/>
          <w:szCs w:val="24"/>
          <w:u w:val="none"/>
        </w:rPr>
        <w:fldChar w:fldCharType="begin"/>
      </w:r>
      <w:r>
        <w:rPr>
          <w:rFonts w:hint="default" w:ascii="Arial" w:hAnsi="Arial" w:cs="Arial"/>
          <w:b w:val="0"/>
          <w:bCs/>
          <w:i w:val="0"/>
          <w:caps w:val="0"/>
          <w:color w:val="EB7350"/>
          <w:spacing w:val="0"/>
          <w:sz w:val="24"/>
          <w:szCs w:val="24"/>
          <w:u w:val="none"/>
        </w:rPr>
        <w:instrText xml:space="preserve"> HYPERLINK "https://www.zhihu.com/question/35083570" \t "/home/mecup/文档\\x/_blank" </w:instrText>
      </w:r>
      <w:r>
        <w:rPr>
          <w:rFonts w:hint="default" w:ascii="Arial" w:hAnsi="Arial" w:cs="Arial"/>
          <w:b w:val="0"/>
          <w:bCs/>
          <w:i w:val="0"/>
          <w:caps w:val="0"/>
          <w:color w:val="EB7350"/>
          <w:spacing w:val="0"/>
          <w:sz w:val="24"/>
          <w:szCs w:val="24"/>
          <w:u w:val="none"/>
        </w:rPr>
        <w:fldChar w:fldCharType="separate"/>
      </w:r>
      <w:r>
        <w:rPr>
          <w:rStyle w:val="22"/>
          <w:rFonts w:hint="default" w:ascii="Arial" w:hAnsi="Arial" w:cs="Arial"/>
          <w:b w:val="0"/>
          <w:bCs/>
          <w:i w:val="0"/>
          <w:caps w:val="0"/>
          <w:color w:val="EB7350"/>
          <w:spacing w:val="0"/>
          <w:sz w:val="24"/>
          <w:szCs w:val="24"/>
          <w:u w:val="none"/>
        </w:rPr>
        <w:t>为什么社会主义国家总是担心来自资本主义国家的和平演变？为什么社会主义国家不去和平演变那些资本主义国家？- 历史</w:t>
      </w:r>
      <w:r>
        <w:rPr>
          <w:rFonts w:hint="default" w:ascii="Arial" w:hAnsi="Arial" w:cs="Arial"/>
          <w:b w:val="0"/>
          <w:bCs/>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"https://www.zhihu.com/question/21196467"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为什么社会主义会被和平演变? -政治</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在我看来，这个问题如果仅仅从社会主义和资本主义的角度去考虑，可能会陷入一些社会形态的细枝末节而无法自拔。而如果从“强者”和“弱者”的角度去看待，可能会更清晰一些。</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回想一百多年前，当古老的中华文明，第一次接触来自近代西方文明的战争入侵时，是什么表现呢？</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“该女主年甫二十二岁，何以被推为一国之主？有无匹配？其夫何名何人，在该国现居何职？”(《筹办夷务始末·道光朝》第四册，中华书局1964年版，第1752~1753页)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总之，都开战两年了，道光帝对英吉利的反应还是：这乱七八糟的特么的是什么玩意？</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当然，清朝的皇帝也不是都对西方完全一无所知，例如乾隆帝就曾经与法国耶稣会士蒋友仁进行过几次较长时间的谈话，向他询问了许多有关欧洲国家的问题（链接：</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"http://mt.sohu.com/20150426/n411908361.shtml"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《乾隆不和英国建交 不是愚昧自大而是战略上的考量》</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）。不过，这样的谈话，也仅仅是了解和皮毛接触而已。至于说要学习西方文明，对于天朝上国来说，那是完全不可想象的。</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那中国又是如何真正逐渐放弃天朝上国的思想，甚至在清末民国时期走向另一个极端：在西方面前完全自卑，彻底否定自己一切的呢？是血淋淋的现实带来的一次次的战争失败，贸易上的完全失衡，是一件件西方科技产物带来的震撼。这个“刺激”的过程用了几十年的时间，而不是鸦片战争失败后就马上出现的。</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弱者一方首先看到的，当然是器物方面的差距：洋人坚船利炮。被器物刺激过一段时间后，弱者一方就会进一步思考：是什么造就了他们能走到坚船利炮这一步，而我们就不行？</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下面是一道多选题：</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一个学霸，经常考90分以上，一个学渣，只考30多分，那么以下哪个或哪些因素可能是导致这种现象的原因？</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A、学霸用了A出版社的辅导书，学渣用了B出版社的辅导书</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B、学霸每天上学穿绿裙子，学渣上学则是穿吊带裤</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C、学霸总结了一套有效率的学习方法，学渣只会死记硬背</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D、学霸每天学习时间很少，天天玩，学渣写作业经常写到晚上10点</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E、学霸是中国男子国家足球队的球迷，而学渣是意大利队的球迷</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ABCDE五个选项，每个都是学霸和学渣的区别，到底哪个或者哪些才是真正起到作用的？这个原因并不像后来看到的那么好找，因为中国和西方不同的地方太多了。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在历史上，落后的弱者找过各种原因，在百度或知乎上搜索“近代落后原因”，可以看到眼花缭乱五花八门的答案。大家终于发现中国确实是落后了，有人认为是穿了吊带裤所致，有人认为是买了B出版社的书，有人认为是意大利队惹的祸，有人认为是花在学习上的时间太多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处于经济和技术实力明显落后的一方，如果自身国家或者文化并不完全封闭，面对强者必然会产生对自身的疑问甚至否定。而否定的内容，就是和强者不一样的地方。人们往往会直白地这样想——一、他比我强；二、他这个地方和我不一样；三、所以我把这个地方改的和他一样；四、我也就强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后来，有人想出了更极端和偷懒的方式：算了算了，老子也不找到底是哪个因素起作用了，直接全盘西化，让西方殖民我们300年，这个问题不就解决了嘛……比如下面这位：</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问：中国可能在根本上加以改造吗?</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答：不可能，即使一两个统治者下决心，也没办法，因为没有土壤。</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问：那什么条件下，中国才有可能实现一个真正的历史变革呢?</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答：三百年殖民地。香港一百年殖民地变成今天这样，中国那么大，当然需要三百年殖民地，才会变成今天香港这样，三百年够不够，我还有怀疑。</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——香港《解放月报》1988年12月号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上世纪八十年代，弱者一方在找原因的时候，首先看到的，是那些和强者看上去差异最明显，表面上似乎最有关系的差别因素，例如我们耳熟能详的——政治体制问题。</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为什么呢？首先，因为这个因素看上去貌似很清晰——人家政府怎么就能把国家治理好，你就治理不好呢？而你和人家的体制又不一样，那肯定是你这个政府的体制不行啊！</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其次，这个因素的改变看上去最“立竿见影”——我说他不行，我行我上啊，多简单直接？我们弱，体制设计不合理，而强者之所以强，是因为他体制先进，那我把强者的“体制”抄过来不就解决问题了吗？</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第三，主观上看，这个因素本身更有“可变性”。我要说是黄种人基因不行，那接下来然后呢？我又不能换身皮，这个理论对我没好处啊。而政治体制问题则不然，这东西能改啊！如果我是投机主义者，真成了的话，我还能分杯羹；如果我是理想主义者，我可以投身时代变革，名垂千古。</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第四，冷战时期意识形态高度对立，双方都把“对方和我意识形态不同”深深刻在脑子里。这样，双方实力上的此消彼长，更容易被解释为是政治体制的关系。</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从这个角度看当年的东欧剧变，与其说是资本主义对社会主义的和平演变，不如说是强者对弱者的和平演变。换句话说，和平演变不是资本主义的专利，而是强者的专利。</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结合上一章节的内容，台湾被剥夺工业能力之后，如果社会出现动荡混乱，生活水平大幅度倒退，民众会怎么想呢？</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台湾和大陆是同一人种，语言相同，地域接近。最大的不同，就是天天在台湾民众耳边回响的“政治体制差异”。</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好了，如果届时大陆欣欣向荣，台湾民众回头看看自己过的日子，自己也肯定会开始找原因的。</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找什么原因呢？自然是会想当然地去往双方最大的差异方面去看。</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会找到什么呢——政治体制差异</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有人可能会反对，这不可能。台湾是民主自由的社会，就算日子过的再差，也不可能会羡慕“专制社会”。说这话的人，一般是没真的亲身体验过“日子过的差”，尤其是从一个发达的现代社会，回到“日子过的差”。</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菲律宾和新加坡，你会选哪个生活？印度和中国，你会选哪个投胎？</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所谓的“自由民主”，其实并不是什么天生的普世价值，只不过恰好是因为</w:t>
      </w:r>
      <w:r>
        <w:rPr>
          <w:rFonts w:hint="default" w:ascii="Arial" w:hAnsi="Arial" w:cs="Arial"/>
          <w:b/>
          <w:i w:val="0"/>
          <w:caps w:val="0"/>
          <w:color w:val="333333"/>
          <w:spacing w:val="0"/>
          <w:sz w:val="24"/>
          <w:szCs w:val="24"/>
        </w:rPr>
        <w:t>目前</w:t>
      </w:r>
      <w:r>
        <w:rPr>
          <w:rFonts w:hint="default" w:ascii="Arial" w:hAnsi="Arial" w:cs="Arial"/>
          <w:i w:val="0"/>
          <w:caps w:val="0"/>
          <w:color w:val="333333"/>
          <w:spacing w:val="0"/>
          <w:sz w:val="24"/>
          <w:szCs w:val="24"/>
        </w:rPr>
        <w:t>经济科技最先进的国家，实行的是这个而已，或者说是标榜自己实行这个而已。对普通人来说，与其说羡慕“普世价值”，还不如说是羡慕这些标榜“普世价值”的国家的生活水平。</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某某大腕明星穿一条绿裙子出场，然后同款裙子在淘宝热卖，不一定是因为裙子本身有多么好，而更多的是因为明星穿了它。决定因素在于明星，而不在于那条裙子本身。</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历史上这种事多了，20世纪30年代，苏联的一枝独秀和它所采取的“计划”方式，引起了西方世界的极大兴趣。当时西方人士纷纷前往苏联取经。美国的一名记者从苏联回国后告诉国人：“我看到了未来，它行得通。”一时之间，“计划”成为最时髦的名词。</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谁的经济好，科技发达，民众生活好，谁的价值观就会是“普世价值”。因为其他国家也想过上这样的好日子，又认为这种“普世价值”是经济好科技好的原因，那自己就会产生学习这种价值的动力，这种价值也就上升为“普世价值”。换句话说就是：经济基础决定上层建筑。</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其实随着今天中国经济和科技的不断崛起，其发展道路已经开始在世界上零星产生了一些认同者和学习者（虽然距离上升为新的普世价值还有较长的路要走）：</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这是一个一百年多年前就被标签为“非洲代表，黑人希望”的国家，一个以“零殖民历史”傲视非洲大陆的国家。这里是非洲的政治中心，从五六十年代起，联合国、非盟等众多机构云集它的首都，如今它多了一个身份：</w:t>
      </w:r>
      <w:r>
        <w:rPr>
          <w:rFonts w:hint="default" w:ascii="Arial" w:hAnsi="Arial" w:eastAsia="宋体" w:cs="Arial"/>
          <w:b/>
          <w:i w:val="0"/>
          <w:caps w:val="0"/>
          <w:color w:val="808080"/>
          <w:spacing w:val="0"/>
          <w:kern w:val="0"/>
          <w:sz w:val="24"/>
          <w:szCs w:val="24"/>
          <w:shd w:val="clear" w:fill="F2F2F5"/>
          <w:lang w:val="en-US" w:eastAsia="zh-CN" w:bidi="ar"/>
        </w:rPr>
        <w:t>中国发展模式最积极的模仿者。全面向东看——这就是埃塞俄比亚</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在几乎所有埃塞俄比亚人眼里，中国就是一个发达国家——而且，对于他们来说，这种发达和之前羡慕的美国有很大不同：</w:t>
      </w:r>
      <w:r>
        <w:rPr>
          <w:rFonts w:hint="default" w:ascii="Arial" w:hAnsi="Arial" w:eastAsia="宋体" w:cs="Arial"/>
          <w:b/>
          <w:i w:val="0"/>
          <w:caps w:val="0"/>
          <w:color w:val="808080"/>
          <w:spacing w:val="0"/>
          <w:kern w:val="0"/>
          <w:sz w:val="24"/>
          <w:szCs w:val="24"/>
          <w:shd w:val="clear" w:fill="F2F2F5"/>
          <w:lang w:val="en-US" w:eastAsia="zh-CN" w:bidi="ar"/>
        </w:rPr>
        <w:t>美国模式可望不可及</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，对于埃塞俄比亚这种历来贫穷的国家是一个“远在天边的天堂”，它的富贵只有少数移民的贵族能够享受，</w:t>
      </w:r>
      <w:r>
        <w:rPr>
          <w:rFonts w:hint="default" w:ascii="Arial" w:hAnsi="Arial" w:eastAsia="宋体" w:cs="Arial"/>
          <w:b/>
          <w:i w:val="0"/>
          <w:caps w:val="0"/>
          <w:color w:val="808080"/>
          <w:spacing w:val="0"/>
          <w:kern w:val="0"/>
          <w:sz w:val="24"/>
          <w:szCs w:val="24"/>
          <w:shd w:val="clear" w:fill="F2F2F5"/>
          <w:lang w:val="en-US" w:eastAsia="zh-CN" w:bidi="ar"/>
        </w:rPr>
        <w:t>而中国模式是他们可望又可及的，很有希望在有生之年在本土实现。</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b/>
          <w:i w:val="0"/>
          <w:caps w:val="0"/>
          <w:color w:val="808080"/>
          <w:spacing w:val="0"/>
          <w:kern w:val="0"/>
          <w:sz w:val="24"/>
          <w:szCs w:val="24"/>
          <w:shd w:val="clear" w:fill="F2F2F5"/>
          <w:lang w:val="en-US" w:eastAsia="zh-CN" w:bidi="ar"/>
        </w:rPr>
        <w:t>埃塞俄比亚政府开始全力宣传中国发展模式。这个国家“全面向东看”已经有10年时间</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，只不过作为西方援助的传统重点国家，埃塞俄比亚一直要兼顾东西方平衡，不能贸然得罪美国。但是十几年的经济发展下来，埃塞俄比亚政府也知道哪种模式更有效。</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笔者被告知，近五六年来，埃塞俄比亚中学课本里有那么一课：中国在近代也贫穷落后，但近几十年通过勤奋创造了经济奇迹，既然中国能由穷变富，那么埃塞俄比亚也能创造经济奇迹。这篇课文在埃塞俄比亚青年中产生了极大的震撼，希望到中国学习的年轻人非常多。</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埃塞俄比亚智库和宣传部门选定了中国和韩国作为研究的主要对象——主要是中国，从2014年起制作纪录片在国家电视台播放。就笔者观察，埃塞俄比亚国家电视台（总共有5个台）里从新闻到音乐节目，</w:t>
      </w:r>
      <w:r>
        <w:rPr>
          <w:rFonts w:hint="default" w:ascii="Arial" w:hAnsi="Arial" w:eastAsia="宋体" w:cs="Arial"/>
          <w:b/>
          <w:i w:val="0"/>
          <w:caps w:val="0"/>
          <w:color w:val="808080"/>
          <w:spacing w:val="0"/>
          <w:kern w:val="0"/>
          <w:sz w:val="24"/>
          <w:szCs w:val="24"/>
          <w:shd w:val="clear" w:fill="F2F2F5"/>
          <w:lang w:val="en-US" w:eastAsia="zh-CN" w:bidi="ar"/>
        </w:rPr>
        <w:t>充斥着“发展，发展，发展”</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，MTV里面到处是高速公路、水电大坝，以及中国和埃塞俄比亚的国旗。</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的确，“发展”（development）这个词在埃塞俄比亚已经获得了最高合法性，就如同“改革”在中国的合法性一样。只要提发展，没人敢反对你。即便反对派（</w:t>
      </w:r>
      <w:r>
        <w:rPr>
          <w:rFonts w:hint="default" w:ascii="Arial" w:hAnsi="Arial" w:eastAsia="宋体" w:cs="Arial"/>
          <w:b/>
          <w:i w:val="0"/>
          <w:caps w:val="0"/>
          <w:color w:val="808080"/>
          <w:spacing w:val="0"/>
          <w:kern w:val="0"/>
          <w:sz w:val="24"/>
          <w:szCs w:val="24"/>
          <w:shd w:val="clear" w:fill="F2F2F5"/>
          <w:lang w:val="en-US" w:eastAsia="zh-CN" w:bidi="ar"/>
        </w:rPr>
        <w:t>埃塞俄比亚实行压倒性政党体制，反对派没有政治影响力</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，但媒体还有两三家）也不反对发展，不反对修铁路、水电站。</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这种对发展的渴望甚至蔓延到学术界。在西方定义的主流经济学界中，主张用大项目推动发展的政治经济学（PoliticalEconomy）是没有位置的，但是在埃塞俄比亚，张夏准（韩国知名发展领域学者）、约翰逊（ChalmersJohnson，在80年代关注日韩发展而总结出“发展型国家”的概念）等在中国也被归入政治学领域的学者在这里却是最有影响力的经济学家，报纸用成版成版的专栏讨论他们的观点。</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而“发展主义国家（developmentalstate）”干脆成了埃塞俄比亚的国家政策——因为西方经济学者片面鼓吹私有化的论调已经让这个国家从上到下感到厌烦，他们反而想要迫切了解能成为国民经济支柱的国家控股的大型组织发展壮大的秘诀。其他国家（甚至在中国）长期被压制的边缘学派在这里反而是主流学派，埃塞俄比亚渴求发展的心愿可见一斑。只是从他们最渴望学习的中国过来的还都是工程师和工头，真正通晓中国几十年发展经验的中国发展学学者还尚未与埃塞系统接触。</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"http://www.guancha.cn/Jian-Lian/2014_05_06_227015.shtml"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简练：中国是埃塞俄比亚的榜样</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人类本身就是崇尚强者的生物。像大清那样，死抱着自己的“普世价值”不松手的，也不是没有。但即使拥有几千年帝制历史、作为一种原发性文明源产地的中国，在现实面前也不得不改弦更张，向西方文明低头，希望借助西方文明成果来改变自己民族的处境。更何况一个本来就是文明输入地的墙头草台湾？</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当若干年后台湾同胞们为了18K甚至15K的工资而争抢的时候，随着危机日久，台湾民众忍受力被消耗而看不到未来希望的时候，当向美日求援而对方也没余粮只换得对方卖美猪辐射食品的时候，只要把两岸足够大足够明显的差距展现在对方面前，大陆这边甚至都不一定需要刻意引导什么（当然如果暗中引导些效果会更好），台湾社会那边自然会联系现实“独立思考”，出现台湾版本的瓦文萨、叶利钦、玲姐丹弟刘殖民、用真挚的情感喊出那句时代最强音——“这一切都是体制问题！”。</w:t>
      </w:r>
    </w:p>
    <w:p>
      <w:pPr>
        <w:pStyle w:val="4"/>
        <w:rPr>
          <w:rFonts w:hint="default"/>
        </w:rPr>
      </w:pPr>
      <w:bookmarkStart w:id="14" w:name="_Toc864078836"/>
      <w:r>
        <w:rPr>
          <w:rFonts w:hint="default"/>
        </w:rPr>
        <w:t>九、请用文明说服我</w:t>
      </w:r>
      <w:bookmarkEnd w:id="14"/>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b w:val="0"/>
          <w:bCs/>
          <w:i w:val="0"/>
          <w:caps w:val="0"/>
          <w:color w:val="333333"/>
          <w:spacing w:val="0"/>
          <w:sz w:val="24"/>
          <w:szCs w:val="24"/>
        </w:rPr>
      </w:pPr>
      <w:r>
        <w:rPr>
          <w:rFonts w:hint="default" w:ascii="Arial" w:hAnsi="Arial" w:cs="Arial"/>
          <w:b w:val="0"/>
          <w:bCs/>
          <w:i w:val="0"/>
          <w:caps w:val="0"/>
          <w:color w:val="333333"/>
          <w:spacing w:val="0"/>
          <w:sz w:val="24"/>
          <w:szCs w:val="24"/>
        </w:rPr>
        <w:t>现在，随着中国大陆实力扩张，台湾有一部分人也渐渐开始了解对岸的一些信息，知道了相比于台湾而言，中国大陆的日益强大；也知道了，在这种强大面前，台湾独立是做不到的。</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但是，在事实面前，这些人衍生出了另外一种优越感——你虽然强大，但是你暴力野蛮；我虽然弱小，但是我文明精致温情优雅充满爱。你现在非要统一我，就像一个粗野低俗的流氓要强暴善良美丽的少女一样，是野蛮对文明的破坏，是暴政对良知的摧残。虽然我柔弱，但是我站在历史、正义、文明、崇高的一面，你就算能得到我的身体，但永远得不到我的灵魂，文明世界会永远鄙视你，蔑视你！虽然我只是一根有思想的脆弱的芦苇，但是，在强大的邪恶势力面前，热爱文明的台湾人和自由世界，会流尽最后一滴血，来保护台湾这片美丽的土地不受独裁专制共产主义的荼毒！</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写的很“普世”吧，我自己都被自己写的东西感动了。</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但这种情绪并不是我自己编造的，事实上，从大陆公知，到台湾蓝绿，都有这种类似的优越感。</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看一段台湾蓝营媒体的文章：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大陸學者彭小華2月隨同漢學家丈夫白亞仁到台灣進行學術訪問，一待就是1個半月，她深深被「最美風景」震撼……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彭小華說，這1個半月走訪了東西兩岸主要的城市和景點，更在餐館、書店、美術館、計程車、咖啡館等公共場所與台灣人互動，</w:t>
      </w:r>
      <w:r>
        <w:rPr>
          <w:rFonts w:hint="default" w:ascii="Arial" w:hAnsi="Arial" w:cs="Arial"/>
          <w:b/>
          <w:i/>
          <w:caps w:val="0"/>
          <w:color w:val="333333"/>
          <w:spacing w:val="0"/>
          <w:sz w:val="24"/>
          <w:szCs w:val="24"/>
        </w:rPr>
        <w:t>最吸引她的不是自然風景或美食，而是台灣人自然的微笑、公共場所中的秩序感、對言行的收斂、對他人的友善與謙讓，</w:t>
      </w:r>
      <w:r>
        <w:rPr>
          <w:rFonts w:hint="default" w:ascii="Arial" w:hAnsi="Arial" w:cs="Arial"/>
          <w:i/>
          <w:caps w:val="0"/>
          <w:color w:val="333333"/>
          <w:spacing w:val="0"/>
          <w:sz w:val="24"/>
          <w:szCs w:val="24"/>
        </w:rPr>
        <w:t>「不像美國人那樣熱情到有些誇張，也不像英國人那樣有距離的禮貌，真正是恰恰好。」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1個半月時光，彭小華除了深深體會台灣服務人員的熱情和賓至如歸的感覺，更從小細節看見感動。她說，一次台北下著大雨，她和丈夫離公車站牌還有50公尺，一看到車來趕忙奔上前，這時司機體貼的在他們身邊停下；一日天氣炎熱，她坐在台南街頭一輛摩托車上休息，碰上女車主回來，竟向她道歉，表示要將車騎走，建議可以改坐旁邊的機車；又一次買水果，她買了蘋果和柳橙，突然對一種不知名的水果感到好奇，老闆說叫芭樂，並送一顆給她嘗，還堅持不收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在許多地方，彭小華看見了台灣社會濃厚的人文關懷，像是街道上設有舊衣回收箱、公車上有書籍流通袋、公車除了「博愛座」還有輪椅安放處、火車有夜間婦女候車區......。她讚嘆台灣的文明，到多偏遠的地方廁所都很乾淨，有獨立可關門的廁位，還附有衛生紙和烘手機。此外，台灣致力於保護、發揚原住民文化，兩性平權更是世界有目共睹，「台灣的女性從政人數比美國還高出十多個百分點」。</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在台灣的種種衝擊，彭小華不禁反思，歐美人們同樣展現著秩序、謙讓、友善，但畢竟是異文化，前往這些發達國家心中早有想法，甚至覺得理所當然；但台灣和大陸有著共同文化，</w:t>
      </w:r>
      <w:r>
        <w:rPr>
          <w:rFonts w:hint="default" w:ascii="Arial" w:hAnsi="Arial" w:cs="Arial"/>
          <w:b/>
          <w:i/>
          <w:caps w:val="0"/>
          <w:color w:val="333333"/>
          <w:spacing w:val="0"/>
          <w:sz w:val="24"/>
          <w:szCs w:val="24"/>
        </w:rPr>
        <w:t>「怎麼他們的社會氛圍、人們的言談舉止，跟我們有這麼大的差別？」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彭小華認為，不論學者、文化人到計程車司機，都對台灣文化感到驕傲，也對台灣人的身份感覺良好，「我喜歡台灣人的風範，如果可以選擇，我願意選擇生活在台灣那樣的社會。」</w:t>
      </w:r>
      <w:r>
        <w:rPr>
          <w:rFonts w:hint="default" w:ascii="Arial" w:hAnsi="Arial" w:cs="Arial"/>
          <w:b/>
          <w:i/>
          <w:caps w:val="0"/>
          <w:color w:val="333333"/>
          <w:spacing w:val="0"/>
          <w:sz w:val="24"/>
          <w:szCs w:val="24"/>
        </w:rPr>
        <w:t>這裡和大陸不同，沒有言辭粗野的橫沖直撞，「文明不是寫在書上的，而是內化於社會成員內心深處並通過人際互動在舉手投足間表現出來。」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caps w:val="0"/>
          <w:color w:val="333333"/>
          <w:spacing w:val="0"/>
          <w:sz w:val="24"/>
          <w:szCs w:val="24"/>
        </w:rPr>
        <w:t>儘管台灣地不大、物不博、經濟不發達、軍事不強大，但幸福指數遠勝中國大陸</w:t>
      </w:r>
      <w:r>
        <w:rPr>
          <w:rFonts w:hint="default" w:ascii="Arial" w:hAnsi="Arial" w:cs="Arial"/>
          <w:i/>
          <w:caps w:val="0"/>
          <w:color w:val="333333"/>
          <w:spacing w:val="0"/>
          <w:sz w:val="24"/>
          <w:szCs w:val="24"/>
        </w:rPr>
        <w:t>；她也明白，多數台灣人避談對大陸的看法，本土意識逐漸高漲，願意一直維持現狀。她建議，該以台灣為範本，努力、主動學習，</w:t>
      </w:r>
      <w:r>
        <w:rPr>
          <w:rFonts w:hint="default" w:ascii="Arial" w:hAnsi="Arial" w:cs="Arial"/>
          <w:b/>
          <w:i/>
          <w:caps w:val="0"/>
          <w:color w:val="333333"/>
          <w:spacing w:val="0"/>
          <w:sz w:val="24"/>
          <w:szCs w:val="24"/>
        </w:rPr>
        <w:t>「台灣提供了一個很好的先例和範本，可資學習、借鑒。」</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原文網址: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"https://wechatinchina.com/thread-593454-1-1.html"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文明不是寫在書上　陸學者訪台45天好震撼：看見了最美風景</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至于绿营媒体，说的就更直白了：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drawing>
          <wp:inline distT="0" distB="0" distL="114300" distR="114300">
            <wp:extent cx="6642100" cy="3653155"/>
            <wp:effectExtent l="0" t="0" r="6350" b="444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15"/>
                    <a:stretch>
                      <a:fillRect/>
                    </a:stretch>
                  </pic:blipFill>
                  <pic:spPr>
                    <a:xfrm>
                      <a:off x="0" y="0"/>
                      <a:ext cx="6642100" cy="365315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大陆自由派里面也广泛存在这种“替台湾优越”的心态，并把统一台湾视作为对文明的反动。例如下面这种互联网上到处可见的低级水平的公知文：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caps w:val="0"/>
          <w:color w:val="333333"/>
          <w:spacing w:val="0"/>
          <w:sz w:val="24"/>
          <w:szCs w:val="24"/>
        </w:rPr>
        <w:t>解放台湾是野蛮挑战文明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文明：规则和规矩。规则，约定俗成的章程；规矩，行事的尺度。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野蛮：弱肉强食，为所欲为。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文明社会：按规则游戏，强调处事底线的社会。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野蛮社会：行事无视规律，处事不择手段的社会。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解放：割断绳索，打开牢笼。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台湾是个宪政法治、人权自由、政治民主，法制公正、权利公平正在逐步成为社会核心价值的社会。世界上所有高度文明的社会没有例外地都给予出示中华民国护照的人免签待遇。台湾人思想自由，远离了对官府和权力的恐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台湾人好不容易挣脱了绳索，把曾经张牙舞爪的“老虎”关进了牢笼。解放，在台湾人（民）看来无疑于从新失去自由，打开“虎”笼。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来源：</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"http://blog.ifeng.com/article/44845958.html"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解放台湾是野蛮挑战文明--虚拟世界里真实的知青大叔欢迎您的到来--凤凰网博客</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在台湾蓝绿和大陆公知这种言论的逻辑体系中，中国完成国家统一，收复台湾的行为，甚至被歪曲成了像“蒙元灭宋”这种人类文明倒退的悲剧。</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面对这种言论，大陆很多网友嗤之以鼻，但却又难以痛快的回击（台湾诈骗案曝光之后还好了点），因为毕竟台湾社会的成熟度确实比大陆高一点，至少现在是这样。</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b/>
          <w:i w:val="0"/>
          <w:caps w:val="0"/>
          <w:color w:val="333333"/>
          <w:spacing w:val="0"/>
          <w:sz w:val="24"/>
          <w:szCs w:val="24"/>
        </w:rPr>
        <w:t>怎么摆脱这种“野蛮毁灭文明”的指责呢？其实很简单，在大陆继续文明的同时，让台湾自己变成野蛮，问题就解决了。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前面已经说过了，经济基础决定上层建筑。大陆这些年的硬实力上升过程，同样也是公民素质、政府执政能力、社会文明程度、对弱势群体关注程度的上升的过程。随着这种硬实力继续上升，相应的上层建筑层面也自然会继续完善。</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同理，台湾的生产力和经济基础衰退崩塌了，上层建筑层面还能独善其身？</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如果你是台湾官员：经济越来越不好，我平时如果收10%回扣，那这个时候是不是可以收20%，才能保证灰色收入不下降呢？</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如果你是台湾的妈妈，如果孩子想在六一儿童节要一个鸡腿当礼物，你又没钱，是不是可以考虑去超市偷一个过来？</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你是妻子，丈夫失业了，家里又要用钱，孩子又要上学。但自己也找不到工作，是不是可以考虑去红灯区转转？几晚上的钱就能救急，为什么不去呢？你那点贞操和全家的生计相比，哪个更重要？再说老公也会理解的，也许他还会用机车带你去。</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你是丈夫，你累了一天，妻子却在饭桌上絮絮叨叨埋怨你挣不到钱，说你不如隔壁老王，你能忍下这样对男人尊严的侮辱吗？厨房里有把菜刀，而且也挺快的。当然，如果不想用的话，窗台也没封，去吧，只要短短几秒，你就从这种看不到希望的日子中解脱了，就可以融化在蓝天里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你是学生，明知毕业了又找不到什么好工作，为什么要好好学习呢？读书有什么用处呢？你看看隔壁的小芳，人家不学习天天花枝招展坐豪车，你能经受这种诱惑吗？你看看小学同学小强，跟了当立委的黑帮老大做打手，天天吃香喝辣泡妞，是不是应学习一下？</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你是年轻人，看到民进党时代力量走马灯玩个不停，父母收入和自己零用钱却越来越少，是不是应该去“立法院”和“总统府”发泄一下，有警察拦着，愤怒的你难道能忍住揍他的冲动吗？反抗暴政难道有错吗？</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如果你是学校混混，收保护费的收入越来越少，这说明什么呢？肯定是这帮崽子要钱不要命啊，说明你的手段应该更狠一点啊，更暴力一点啊，不然怎么能让他们吐钱呢？</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如果你是做方便面的，不加点塑化剂，对的起你的员工们吗？他们都指望着你养活呢。</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如果你是民众，政府分发的食物不足的时候，超市不是就在眼前吗？委内瑞拉人已经做过榜样了，动手吧。</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你是普通民众，台湾的军公教占了这么多资源，眼红吗？公平吗？经济好的时候还能忍，现在我吃不上喝不上，你们这帮东西还在这里多吃多占，是不是可以在某一次遭遇社会不公之后，把气撒到他们身上，弄死弄伤一两个？</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如果你是政客，之前可能台上打打，台下一起吃饭。但现在油水少了，要真刀真枪拼了，那个小子抢你生意，是不是找个人弄死他？</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如果你是军官，政府的军饷发不到位，是不是应该搞个兵谏啥的？</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如果你是政府部门领导或者是公司高管，面对裁员潮，你就对那些凑上来或者不凑上来的年轻女下属不动心？如果你是女下属，你知道该怎么做吧……</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如果你是失业人员或者看不到希望，看到台北大街上衣着讲究的人，你就不生气？就没想过自己拿刀砍死他们？（链接：</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"http://www.guancha.cn/local/2016_03_30_355502.shtml"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台湾连发随机砍人事件：有人讨厌警察 有人“喜欢杀人”</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如果在洗劫之后的711里，你和朋友同时看到一袋馒头，你是发扬“温良恭俭让”的台湾精神，然后让妻子女儿饿肚子，还是狠狠一拳把他打跑，履行一个男人，一个父亲的责任？</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下面这段是民国的日常，当然，21世纪的台湾应该还不至于到这种田地，不过“觉醒青年”们可以向这个方向努力：</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一连三年都闹荒，全家只好出去要饭。晋城县城里简直糟透了。好些做娘的把刚生下的孩子撂进河里，大街上不少孩子四处转着找不到大人。我们被迫卖了大闺女，那年她已经十四岁了。我们寻思，饿死不如逃荒去，就把一点点家什全卖掉了。我拿起一根扁担，一头挑上铺盖卷儿，一头挑上小子，抬腿就奔了长治。小子一路上饿得连哭带喊。我们在一家大门前头歇下脚，小子哭得可怜，里边一个女人出来看了看。我们在那儿停了三夭。第四天早起，那女人说她想买这个小子。我把他安置在坑上睡熟了，到隔壁屋里领了五块银元。人家害怕小子醒来哭着找娘，就把我们撵出去了。我心里觉得苦得不行，卖掉亲生骨肉，滋味真是不好受哇。那天走在路上，我们整整哭了一天。</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我险些没有饿死。那夭我躺在大路上，正好过来了一挂大车，赶车的招呼我让开道，我觉得身板虚得不能动弹，心想叫它碾过去算了，可是人家还是由边上绕过去了。</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闹荒时，我们都吃树叶和酷槽。因为肚饥，身体虚得不能走路。我上山去寻树叶子，看见人们都为争树叶子厮打起来。我妹子饿死了。我嫂子熬不住饥，跑出去再没有回来。我表姐被迫当了地主的小老婆。</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我和孩子们去给人象间苗，一总才挣下了半升小米，每顿饭只抓一小捧跟野莱搅在一起吃。娃们都挺成了大肚子，瘦得皮包骨头。没过多久，那个小的就起不来了。他害了红痢，睡在炕上，从屁眼里爬出了好多好多虫子，足足有一盆，赶他死后还一股劲往外拱。小闺女吃不上奶，因为我白己也没有吃的。不用说，她也死了。</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人们一说到过去，就泣不成声，听他们讲述的人也无法忍住自己的眼泪。然而，当这些苦难和恐惧积累多了，人们的惑觉变得麻木了。过去的生活中充满了野蛮、残酷、恐怖，人们也不感到心惊了。虫子从奄奄一息的孩子身体里爬出来，象买卖牲畜一样地买卖妇孺，把人活活毒打而死，为着争抢树叶而互相厮打—这一切人们已经习以为常了。不可想象的事物都变得平淡无奇了。”</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——[美]韩丁 著：《翻身》，北京出版社1980年10月版，第46-48页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当大环境恶化之后，人们首先想到的，是内部资源的争夺，这是生物的本能。</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如果猴山上有一群猴子，你断绝了它们的饲料，然后训练要求它们彬彬有礼互相谦让，是做不到的。它们之间必然会为了有限的食物而发生你死我活的战争。</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同理，一群人组成的社会，只有仓廪足才知礼节，只有衣食足才知荣辱。经济基础决定上层建筑，而不是上层建筑决定经济基础。</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在这种恶化的环境下，文明必然会跌落到野蛮，</w:t>
      </w:r>
      <w:r>
        <w:rPr>
          <w:rFonts w:hint="default" w:ascii="Arial" w:hAnsi="Arial" w:cs="Arial"/>
          <w:b/>
          <w:i w:val="0"/>
          <w:caps w:val="0"/>
          <w:color w:val="333333"/>
          <w:spacing w:val="0"/>
          <w:sz w:val="24"/>
          <w:szCs w:val="24"/>
        </w:rPr>
        <w:t>上层建筑必然会跌落回和此时的生产力和经济基础相适应的状态，至于跌落到什么程度，那就要看台湾的工业能力被剥夺到什么程度，剩余工业能力越低，资源越少，台湾内部的争斗就会以越残酷越赤裸越血淋淋的形象表现出来</w:t>
      </w:r>
      <w:r>
        <w:rPr>
          <w:rFonts w:hint="default" w:ascii="Arial" w:hAnsi="Arial" w:cs="Arial"/>
          <w:i w:val="0"/>
          <w:caps w:val="0"/>
          <w:color w:val="333333"/>
          <w:spacing w:val="0"/>
          <w:sz w:val="24"/>
          <w:szCs w:val="24"/>
        </w:rPr>
        <w:t>。所谓的“中华文明在台湾”、“温良恭俭让”失去了赖以支撑的经济骨架，社会个体将会以</w:t>
      </w:r>
      <w:r>
        <w:rPr>
          <w:rFonts w:hint="default" w:ascii="Arial" w:hAnsi="Arial" w:cs="Arial"/>
          <w:b/>
          <w:i w:val="0"/>
          <w:caps w:val="0"/>
          <w:color w:val="333333"/>
          <w:spacing w:val="0"/>
          <w:sz w:val="24"/>
          <w:szCs w:val="24"/>
        </w:rPr>
        <w:t>互相伤害</w:t>
      </w:r>
      <w:r>
        <w:rPr>
          <w:rFonts w:hint="default" w:ascii="Arial" w:hAnsi="Arial" w:cs="Arial"/>
          <w:i w:val="0"/>
          <w:caps w:val="0"/>
          <w:color w:val="333333"/>
          <w:spacing w:val="0"/>
          <w:sz w:val="24"/>
          <w:szCs w:val="24"/>
        </w:rPr>
        <w:t>的行为，自然露出他/她丑陋的一面，使得整体变成一个野蛮、弱肉强食、为所欲为、处事不择手段的社会。</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人性是很脆弱的东西，最好少去考验它。</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同时，中国大陆这边，要做好的就是自己的事情。由于台湾经济已经选择站在大陆这辆车的对立面，所以，中国崛起，和台湾衰落，二者就是同一件事情。前者发生必然导致后者出现，这是一场近似的</w:t>
      </w:r>
      <w:r>
        <w:rPr>
          <w:rFonts w:hint="default" w:ascii="Arial" w:hAnsi="Arial" w:cs="Arial"/>
          <w:b/>
          <w:i w:val="0"/>
          <w:caps w:val="0"/>
          <w:color w:val="333333"/>
          <w:spacing w:val="0"/>
          <w:sz w:val="24"/>
          <w:szCs w:val="24"/>
        </w:rPr>
        <w:t>零和游戏</w:t>
      </w:r>
      <w:r>
        <w:rPr>
          <w:rFonts w:hint="default" w:ascii="Arial" w:hAnsi="Arial" w:cs="Arial"/>
          <w:i w:val="0"/>
          <w:caps w:val="0"/>
          <w:color w:val="333333"/>
          <w:spacing w:val="0"/>
          <w:sz w:val="24"/>
          <w:szCs w:val="24"/>
        </w:rPr>
        <w:t>。这样，大陆文明程度的提升，和台湾野蛮程度的堕落，二者也将会同时发生。</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b/>
          <w:i w:val="0"/>
          <w:caps w:val="0"/>
          <w:color w:val="333333"/>
          <w:spacing w:val="0"/>
          <w:sz w:val="24"/>
          <w:szCs w:val="24"/>
        </w:rPr>
        <w:t>其实在这个过程中，中国大陆什么出格的事情都没有做，连制裁台湾都没有，仅仅是发展自己的经济，搞好我们自己的产业而已。</w:t>
      </w:r>
      <w:r>
        <w:rPr>
          <w:rFonts w:hint="default" w:ascii="Arial" w:hAnsi="Arial" w:cs="Arial"/>
          <w:i w:val="0"/>
          <w:caps w:val="0"/>
          <w:color w:val="333333"/>
          <w:spacing w:val="0"/>
          <w:sz w:val="24"/>
          <w:szCs w:val="24"/>
        </w:rPr>
        <w:t>大陆人A完成了一个新芯片的流片，大陆人B完成了一个好的APP的开发，大陆人C完成了一种芯片生产的新工艺，大陆人D完成了一种新型号的光刻机的生产，大陆人E在量子计算机领域又取得了一个新成果……</w:t>
      </w:r>
      <w:r>
        <w:rPr>
          <w:rFonts w:hint="default" w:ascii="Arial" w:hAnsi="Arial" w:cs="Arial"/>
          <w:b/>
          <w:i w:val="0"/>
          <w:caps w:val="0"/>
          <w:color w:val="333333"/>
          <w:spacing w:val="0"/>
          <w:sz w:val="24"/>
          <w:szCs w:val="24"/>
        </w:rPr>
        <w:t>勤劳工作，改善生活，这些也有错吗？</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些成果将绞死台湾的产业，摧毁台湾的工业能力，同时又不物理性介入台湾内部事务，只是远远地抽掉台湾社会赖以维系的经济骨架，然后坐视台湾残余的上层建筑自己崩塌，以自我撕咬的方式，完成这个社会堕落过程。</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那个时候，中国大陆面对台湾社会的观感呢？</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台湾人为什么都不讲规矩，签了合同不遵守？</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台湾人为什么上厕所不关门？</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台湾人为什么喜欢偷东西？</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台湾男人为什么会送老婆去卖淫？真不要脸，一看就是不懂中华文明的野蛮人</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台湾人为什么喜欢诈骗？</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台湾人抢劫也就罢了，为什么还要砍手？太可怕了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台湾人居然买卖自己的孩子，居然上街放火，我可不敢去这种不开化的地方</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台湾人平常说话做事怎么这么没有教养，这么暴力，没接触过中华文明吗？</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就像龙应台的那本书名一样：《请用文明来说服我》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2890520" cy="3854450"/>
            <wp:effectExtent l="0" t="0" r="5080" b="12700"/>
            <wp:docPr id="16" name="图片 1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IMG_262"/>
                    <pic:cNvPicPr>
                      <a:picLocks noChangeAspect="1"/>
                    </pic:cNvPicPr>
                  </pic:nvPicPr>
                  <pic:blipFill>
                    <a:blip r:embed="rId16"/>
                    <a:stretch>
                      <a:fillRect/>
                    </a:stretch>
                  </pic:blipFill>
                  <pic:spPr>
                    <a:xfrm>
                      <a:off x="0" y="0"/>
                      <a:ext cx="2890520" cy="385445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此时的大陆收复台湾，除了国家统一的含义之外，还有文明社会对野蛮社会的拯救。</w:t>
      </w:r>
      <w:r>
        <w:rPr>
          <w:rFonts w:hint="default" w:ascii="Arial" w:hAnsi="Arial" w:cs="Arial"/>
          <w:i w:val="0"/>
          <w:caps w:val="0"/>
          <w:color w:val="333333"/>
          <w:spacing w:val="0"/>
          <w:sz w:val="24"/>
          <w:szCs w:val="24"/>
        </w:rPr>
        <w:t>大陆将教给台湾社会以下概念：什么是文明社会的规则，什么是法制，什么是中华文明，什么是温良恭俭让，什么是公平正义，什么是独立人格，什么是社会公德，什么是崇高理念，什么是诗和远方。</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这样的台湾，统一之后将不再有什么面对大陆时的道德优越感和傲娇心态。在大陆文明社会的感召力之下，来自野蛮世界的台湾同胞会非常谦虚好学倾慕。这样的统一，效果好，成本低，后遗症少，融合彻底。</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当然，还是那句话，要实现这样的零和游戏，需要台湾内部的配合，需要民进党和时代力量，需要台湾的年轻天然独一代来帮助我们。</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请用文明说服我。</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好的，我用文明说服你。</w:t>
      </w:r>
    </w:p>
    <w:p>
      <w:pPr>
        <w:pStyle w:val="4"/>
        <w:rPr>
          <w:rFonts w:hint="default"/>
        </w:rPr>
      </w:pPr>
      <w:bookmarkStart w:id="15" w:name="_Toc241438890"/>
      <w:r>
        <w:rPr>
          <w:rFonts w:hint="default"/>
        </w:rPr>
        <w:t>十、维稳——宝岛的用途</w:t>
      </w:r>
      <w:bookmarkEnd w:id="15"/>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Arial" w:hAnsi="Arial" w:cs="Arial"/>
          <w:b w:val="0"/>
          <w:bCs/>
          <w:i w:val="0"/>
          <w:caps w:val="0"/>
          <w:color w:val="333333"/>
          <w:spacing w:val="0"/>
          <w:sz w:val="24"/>
          <w:szCs w:val="24"/>
        </w:rPr>
      </w:pPr>
      <w:r>
        <w:rPr>
          <w:rFonts w:hint="default" w:ascii="Arial" w:hAnsi="Arial" w:cs="Arial"/>
          <w:b w:val="0"/>
          <w:bCs/>
          <w:i w:val="0"/>
          <w:caps w:val="0"/>
          <w:color w:val="333333"/>
          <w:spacing w:val="0"/>
          <w:sz w:val="24"/>
          <w:szCs w:val="24"/>
        </w:rPr>
        <w:t>1949年10月，解放军解放了广州，兵临深圳界河边，却停止了脚步。这是为什么？</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解放军不打香港并非是到解放广州时才临时决定的，毛泽东对此问题早有考虑。早在1946年12月，毛泽东就对来访的西方记者说过，对香港“我们现在不提出立即归还的要求，中国那么大，许多地方都没有管理好，先急于要这块小地方干吗？将来可按协商办法解决”（《毛泽东文集》第4卷，人民出版社1996年版，第207页。）。</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当时，毛泽东在香港问题上所采取的上述政策，曾受到国际上一些共产党的批评。他们认为中国对帝国主义的态度过于软弱，一个社会主义国家竟然会允许殖民统治的存在。毛泽东回应说：“至于香港，英国没有多少军事力量，我们要占领是可以的。但过去有条约关系，小部分是割让的，大部分是租借的，租期是九十九年，还有三十四年才满期。这是特殊情况，我们暂时不准备动它。香港是通商要道，如果我们现在就控制它，对世界贸易、对我们同世界的贸易关系都不利，我们暂时不准备动它。”（毛泽东1963年8月9日同索马里总理舍马克的谈话，《毛泽东年谱（1949—1976）》第5卷，中央文献出版社2013年版，第249—250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right"/>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"http://mil.sohu.com/20140905/n404096328.shtml"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链接：揭秘：1949年毛泽东为何决定不打香港？</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能取而暂时不取，从通盘全局利益角度考虑问题，而不是从一隅一地角度考虑问题，这是毛泽东这样的大战略家与普通网络热血民族主义分子的区别。毛泽东并不把“捍卫祖国领土”的理念当做刻板的宗教去执行，而是把领土视为国家利益的一个组成部分，如果一小部分土地暂时不收回，更有利于全局国家利益，那就可以暂时不收回。晚一些，等到更合适的时候再收回，只要最终收了就行。</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今天的台湾，其实也有点类似于这样的情况。</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你急着收复台湾，对全局有什么好处呢？收复一个全是天然独的岛屿，杀不得打不得碰不得只能养着，空耗大陆各种内政外交资源，有多大意思？</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收复台湾就能突破第一岛链？是否真正突破第一岛链，是靠人民海军的建设，是看我们下饺子的速度和质量。就算你有了台湾，海军不行的话，就算出去了，下一步呢？在第一岛链之外不还是被动挨打？相反，如果海军强了，什么第一第二岛链，敌人不会无谓把有生力量放在被动挨打的地方，就算放了我们也能战而胜之。</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前面几个章节，已经论述了收复台湾没必要太着急。那么，如果台湾暂时不收复，这段时间内台湾还能怎么利用呢？</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这里讨论一个问题：新中国最危险的时代是什么时候？</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是抗美援朝时期？是三年经济困难时期？还是文化大革命时期？</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在我看来，都不是，是上世纪八十年代末和九十年代，这是新中国历史上的一个特殊的“悬空时代”。</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新中国的前三十年，民众的比较对象，是那个一塌糊涂、人间地狱的中华民国时代。就算这三十年里有暂时的经济困难，对多数民众而已，多数时间也比民国时代要强。再加上社会上的生活水平差距相对较小，要穷都穷，也没有多少不平衡感。</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上世纪八十年代初，国门初开之后，没有经过旧社会经历的年轻人，直接对比对象由旧社会变成了经历了第三次工业革命加成的西方列强。而之前的三十年，中国主要补的是第一次和第二次工业革命的课（而且还没来得及补完），更没多少剩余资源投入到民众的直接消费领域。更糟糕的是前三十年的信息闭塞导致人们低估了中国和西方的实力差距。因此猛然出去一看人家的高楼大厦、汽车洋房，大半个知识分子阶层在巨大的差距之前直接就跪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次意识形态领域的大溃败，和清朝民国那次还有不同。这次是觉得自己已经拥有了两弹一星，已经经历了二十多年的建设，已经变成了世界五常，已经人民翻身，已经国家建设取得了巨大成就，长江大桥、人工牛胰岛素、万吨水压机这些先进技术我们都有了，中国人民已经站了起来，已经不是当年的吴下阿蒙，已经不是当年国民党时代的鱼腩了，就算还比西方发达国家还差点，但也不可能差距特别多，更不可能差距到几乎绝望的程度。今天的中国，已经屹立于世界的东方，我们建国三十年取得的辉煌成果，没有任何人能够否认，值得每一个中华儿女为之自豪！</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几乎与此同时，发自木星基地的实况网像也到达了地球，人们在电视中看到，漆黑的太空中，突然出现了两千个太阳！它们排成一个长方形的严整阵列，赫然出现在永恒的宇宙之夜中，让人们不约而同地想起了一句话：上帝说要有光，于是有了光。在两千个太阳的照耀下，木星和它的卫星都像在燃烧，木星大气层被辐射电离，引发的闪电布满了行星面向舰队的半个表面，构成了一张电光闪烁的巨毯。舰队体开始加速，但阵列丝毫不乱，这堵太阳的巨墙以雷霆万钧的气势向太空深处庄严推进，</w:t>
      </w:r>
      <w:r>
        <w:rPr>
          <w:rFonts w:hint="default" w:ascii="Arial" w:hAnsi="Arial" w:eastAsia="宋体" w:cs="Arial"/>
          <w:b/>
          <w:i w:val="0"/>
          <w:caps w:val="0"/>
          <w:color w:val="808080"/>
          <w:spacing w:val="0"/>
          <w:kern w:val="0"/>
          <w:sz w:val="24"/>
          <w:szCs w:val="24"/>
          <w:shd w:val="clear" w:fill="F2F2F5"/>
          <w:lang w:val="en-US" w:eastAsia="zh-CN" w:bidi="ar"/>
        </w:rPr>
        <w:t>向整个宇宙昭示着人类的尊严和不可战胜的力量</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b/>
          <w:i w:val="0"/>
          <w:caps w:val="0"/>
          <w:color w:val="808080"/>
          <w:spacing w:val="0"/>
          <w:kern w:val="0"/>
          <w:sz w:val="24"/>
          <w:szCs w:val="24"/>
          <w:shd w:val="clear" w:fill="F2F2F5"/>
          <w:lang w:val="en-US" w:eastAsia="zh-CN" w:bidi="ar"/>
        </w:rPr>
        <w:t>两个世纪前被三体舰队出发的影像所压抑的人类精神，终于得到了彻底的解放。</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这一时刻，银河系的星海默默地收敛了自己的光芒，大写的“人”与上帝合为一体，傲然独步于宇宙间。</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所有的人都在欢呼中热泪盈眶，许多人因激动而嚎啕大哭，</w:t>
      </w:r>
      <w:r>
        <w:rPr>
          <w:rFonts w:hint="default" w:ascii="Arial" w:hAnsi="Arial" w:eastAsia="宋体" w:cs="Arial"/>
          <w:b/>
          <w:i w:val="0"/>
          <w:caps w:val="0"/>
          <w:color w:val="808080"/>
          <w:spacing w:val="0"/>
          <w:kern w:val="0"/>
          <w:sz w:val="24"/>
          <w:szCs w:val="24"/>
          <w:shd w:val="clear" w:fill="F2F2F5"/>
          <w:lang w:val="en-US" w:eastAsia="zh-CN" w:bidi="ar"/>
        </w:rPr>
        <w:t>在历史上从来没有这样一个时刻，每个人都为自己是人类的一员而感到如此幸运和自豪。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br w:type="textWrapping"/>
      </w:r>
      <w:r>
        <w:rPr>
          <w:rFonts w:hint="default" w:ascii="Arial" w:hAnsi="Arial" w:cs="Arial"/>
          <w:b/>
          <w:i w:val="0"/>
          <w:caps w:val="0"/>
          <w:color w:val="333333"/>
          <w:spacing w:val="0"/>
          <w:sz w:val="24"/>
          <w:szCs w:val="24"/>
        </w:rPr>
        <w:t>结果打开国门一看，真正看到了人家过的日子，再看看自己过的日子……</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但现在。联合舰队却面对这样一个事实：唯一的敌人就是一个小小的探测器，这是从三体实力海洋中溅出的一滴水，而这滴水的攻击方式。只是人类海军曾经使用过的最古老最原始的战术——撞击。</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这时，舰队的指挥官们都处于一种震颤麻木状态中，在过去长达两个世纪的太空战略和战术研究中，设想过各种极端的战场情况。但目睹一百艘战舰像一挂鞭炮似的在一分钟内炸完，还是超出了他们的心理承受能力。</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b/>
          <w:i w:val="0"/>
          <w:caps w:val="0"/>
          <w:color w:val="808080"/>
          <w:spacing w:val="0"/>
          <w:kern w:val="0"/>
          <w:sz w:val="24"/>
          <w:szCs w:val="24"/>
          <w:shd w:val="clear" w:fill="F2F2F5"/>
          <w:lang w:val="en-US" w:eastAsia="zh-CN" w:bidi="ar"/>
        </w:rPr>
        <w:t>毁灭人类全部太空力量的，只是三体世界的一粒探测器，同样的探测器，还有九个将在三年后到达太阳系，这十个探测器加在一起，大小也不及一艘三体战舰的万分之一，而这样的三体战舰还有一千艘，正在夜以继日地向太阳系飞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这种由高到低的巨大心理落差引发的精神崩溃更加极端猛烈，使一些人直接把新中国以来的全部历史整个否定掉了。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1988年，中央电视台拍过一部六集政论片，从头到尾字里行间都充斥着这种地球文明面对三体文明般的绝望心态，并由绝望转向对对方的真心倾慕，再变为对自己原先道路的彻底否定。越过二十八年的时光，我们今天还可以从这些文字中感受到这样的情绪：</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b/>
          <w:i w:val="0"/>
          <w:caps w:val="0"/>
          <w:color w:val="808080"/>
          <w:spacing w:val="0"/>
          <w:kern w:val="0"/>
          <w:sz w:val="24"/>
          <w:szCs w:val="24"/>
          <w:shd w:val="clear" w:fill="F2F2F5"/>
          <w:lang w:val="en-US" w:eastAsia="zh-CN" w:bidi="ar"/>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贫瘠的黄土高原。破烂的窑洞。呆滞菜色的脸。</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然而问题在于，这种文明是怎样养活著中国人的。直到一九八零年，在距离兰州市仅四十公里的一个公社里，人均口粮只有四十到一百斤，三分之二的农民，家中土坑上没有坑席，平均三个人才拥有一床烂棉絮；百分之六十以上的人冬天没有棉衣。</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b/>
          <w:i w:val="0"/>
          <w:caps w:val="0"/>
          <w:color w:val="808080"/>
          <w:spacing w:val="0"/>
          <w:kern w:val="0"/>
          <w:sz w:val="24"/>
          <w:szCs w:val="24"/>
          <w:shd w:val="clear" w:fill="F2F2F5"/>
          <w:lang w:val="en-US" w:eastAsia="zh-CN" w:bidi="ar"/>
        </w:rPr>
        <w:t>        睁开眼睛看看我们民族在这个星球上的处境吧！</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世界银行的年度报告显示出来这样一些数字：中国人均国民生长总值，在一百二十八个国家中，总是徘徊在倒数第二十位前后，同索马里，坦桑尼亚这些非洲穷国作伴。中国的人均国民生产总值增长率，出口商品结构，教育卫生投资，还不及亚洲四小龙。一九六零年的时候，中国国民生产总值和日本相当，到一九八五年只占日本的五分之一，美国的国民生产总值在一九六零年是超过中国四六零零亿美元，到一九八五年竟超出了三六八零零亿美元！</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我们总以为我们还在长进，殊不知人家的长进比我们快得多！这种差距如果按现在的比率发展下去，有人作了一个可怕的比喻：再过五，六十年，中国将重现鸦片战争时的状况--外国人拥有洋枪洋炮，中国人只有大刀长矛。难怪有人要大生疾呼：弄不好，中国将被开除球籍！</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b/>
          <w:i w:val="0"/>
          <w:caps w:val="0"/>
          <w:color w:val="808080"/>
          <w:spacing w:val="0"/>
          <w:kern w:val="0"/>
          <w:sz w:val="24"/>
          <w:szCs w:val="24"/>
          <w:shd w:val="clear" w:fill="F2F2F5"/>
          <w:lang w:val="en-US" w:eastAsia="zh-CN" w:bidi="ar"/>
        </w:rPr>
        <w:t>……</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b/>
          <w:bCs w:val="0"/>
          <w:i w:val="0"/>
          <w:caps w:val="0"/>
          <w:color w:val="808080"/>
          <w:spacing w:val="0"/>
          <w:kern w:val="0"/>
          <w:sz w:val="24"/>
          <w:szCs w:val="24"/>
          <w:shd w:val="clear" w:fill="F2F2F5"/>
          <w:lang w:val="en-US" w:eastAsia="zh-CN" w:bidi="ar"/>
        </w:rPr>
      </w:pPr>
      <w:r>
        <w:rPr>
          <w:rFonts w:hint="default" w:ascii="Arial" w:hAnsi="Arial" w:eastAsia="宋体" w:cs="Arial"/>
          <w:b/>
          <w:i w:val="0"/>
          <w:caps w:val="0"/>
          <w:color w:val="808080"/>
          <w:spacing w:val="0"/>
          <w:kern w:val="0"/>
          <w:sz w:val="24"/>
          <w:szCs w:val="24"/>
          <w:shd w:val="clear" w:fill="F2F2F5"/>
          <w:lang w:val="en-US" w:eastAsia="zh-CN" w:bidi="ar"/>
        </w:rPr>
        <w:t> </w:t>
      </w:r>
      <w:r>
        <w:rPr>
          <w:rFonts w:hint="default" w:ascii="Arial" w:hAnsi="Arial" w:eastAsia="宋体" w:cs="Arial"/>
          <w:b w:val="0"/>
          <w:bCs/>
          <w:i w:val="0"/>
          <w:caps w:val="0"/>
          <w:color w:val="808080"/>
          <w:spacing w:val="0"/>
          <w:kern w:val="0"/>
          <w:sz w:val="24"/>
          <w:szCs w:val="24"/>
          <w:shd w:val="clear" w:fill="F2F2F5"/>
          <w:lang w:val="en-US" w:eastAsia="zh-CN" w:bidi="ar"/>
        </w:rPr>
        <w:t xml:space="preserve">       </w:t>
      </w:r>
      <w:r>
        <w:rPr>
          <w:rFonts w:hint="default" w:ascii="Arial" w:hAnsi="Arial" w:eastAsia="宋体" w:cs="Arial"/>
          <w:b/>
          <w:bCs w:val="0"/>
          <w:i w:val="0"/>
          <w:caps w:val="0"/>
          <w:color w:val="808080"/>
          <w:spacing w:val="0"/>
          <w:kern w:val="0"/>
          <w:sz w:val="24"/>
          <w:szCs w:val="24"/>
          <w:shd w:val="clear" w:fill="F2F2F5"/>
          <w:lang w:val="en-US" w:eastAsia="zh-CN" w:bidi="ar"/>
        </w:rPr>
        <w:t>历史证明：按照一种内陆文化的统治模式来进行现代化建设，虽然也能容纳现代科技的某些新成果，甚至卫星可以上天，原子弹可以爆炸，但却不能根本性地赋予整个民族以一种强大的文明活力。</w:t>
      </w:r>
      <w:r>
        <w:rPr>
          <w:rFonts w:hint="default" w:ascii="Arial" w:hAnsi="Arial" w:eastAsia="宋体" w:cs="Arial"/>
          <w:b/>
          <w:bCs w:val="0"/>
          <w:i w:val="0"/>
          <w:caps w:val="0"/>
          <w:color w:val="808080"/>
          <w:spacing w:val="0"/>
          <w:kern w:val="0"/>
          <w:sz w:val="24"/>
          <w:szCs w:val="24"/>
          <w:shd w:val="clear" w:fill="F2F2F5"/>
          <w:lang w:val="en-US" w:eastAsia="zh-CN" w:bidi="ar"/>
        </w:rPr>
        <w:br w:type="textWrapping"/>
      </w:r>
      <w:r>
        <w:rPr>
          <w:rFonts w:hint="default" w:ascii="Arial" w:hAnsi="Arial" w:eastAsia="宋体" w:cs="Arial"/>
          <w:b/>
          <w:bCs w:val="0"/>
          <w:i w:val="0"/>
          <w:caps w:val="0"/>
          <w:color w:val="808080"/>
          <w:spacing w:val="0"/>
          <w:kern w:val="0"/>
          <w:sz w:val="24"/>
          <w:szCs w:val="24"/>
          <w:shd w:val="clear" w:fill="F2F2F5"/>
          <w:lang w:val="en-US" w:eastAsia="zh-CN" w:bidi="ar"/>
        </w:rPr>
        <w:t>　　只有当蔚蓝色的海风终于化为雨水，重新滋润这片乾旱的黄土地时，这些只在春节喜庆日子里才迸发出来的令人惊异的活力，才有可能使巨大的黄土高原重新获得生机。</w:t>
      </w:r>
      <w:r>
        <w:rPr>
          <w:rFonts w:hint="default" w:ascii="Arial" w:hAnsi="Arial" w:eastAsia="宋体" w:cs="Arial"/>
          <w:b/>
          <w:bCs w:val="0"/>
          <w:i w:val="0"/>
          <w:caps w:val="0"/>
          <w:color w:val="808080"/>
          <w:spacing w:val="0"/>
          <w:kern w:val="0"/>
          <w:sz w:val="24"/>
          <w:szCs w:val="24"/>
          <w:shd w:val="clear" w:fill="F2F2F5"/>
          <w:lang w:val="en-US" w:eastAsia="zh-CN" w:bidi="ar"/>
        </w:rPr>
        <w:br w:type="textWrapping"/>
      </w:r>
      <w:r>
        <w:rPr>
          <w:rFonts w:hint="default" w:ascii="Arial" w:hAnsi="Arial" w:eastAsia="宋体" w:cs="Arial"/>
          <w:b/>
          <w:bCs w:val="0"/>
          <w:i w:val="0"/>
          <w:caps w:val="0"/>
          <w:color w:val="808080"/>
          <w:spacing w:val="0"/>
          <w:kern w:val="0"/>
          <w:sz w:val="24"/>
          <w:szCs w:val="24"/>
          <w:shd w:val="clear" w:fill="F2F2F5"/>
          <w:lang w:val="en-US" w:eastAsia="zh-CN" w:bidi="ar"/>
        </w:rPr>
        <w:t>……</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b/>
          <w:bCs w:val="0"/>
          <w:i w:val="0"/>
          <w:caps w:val="0"/>
          <w:color w:val="808080"/>
          <w:spacing w:val="0"/>
          <w:kern w:val="0"/>
          <w:sz w:val="24"/>
          <w:szCs w:val="24"/>
          <w:shd w:val="clear" w:fill="F2F2F5"/>
          <w:lang w:val="en-US" w:eastAsia="zh-CN" w:bidi="ar"/>
        </w:rPr>
      </w:pPr>
      <w:r>
        <w:rPr>
          <w:rFonts w:hint="default" w:ascii="Arial" w:hAnsi="Arial" w:eastAsia="宋体" w:cs="Arial"/>
          <w:b/>
          <w:bCs w:val="0"/>
          <w:i w:val="0"/>
          <w:caps w:val="0"/>
          <w:color w:val="808080"/>
          <w:spacing w:val="0"/>
          <w:kern w:val="0"/>
          <w:sz w:val="24"/>
          <w:szCs w:val="24"/>
          <w:shd w:val="clear" w:fill="F2F2F5"/>
          <w:lang w:val="en-US" w:eastAsia="zh-CN" w:bidi="ar"/>
        </w:rPr>
        <w:t>        黄河必须消除它对大海的恐惧。</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b/>
          <w:bCs w:val="0"/>
          <w:i w:val="0"/>
          <w:caps w:val="0"/>
          <w:color w:val="808080"/>
          <w:spacing w:val="0"/>
          <w:kern w:val="0"/>
          <w:sz w:val="24"/>
          <w:szCs w:val="24"/>
          <w:shd w:val="clear" w:fill="F2F2F5"/>
          <w:lang w:val="en-US" w:eastAsia="zh-CN" w:bidi="ar"/>
        </w:rPr>
      </w:pPr>
      <w:r>
        <w:rPr>
          <w:rFonts w:hint="default" w:ascii="Arial" w:hAnsi="Arial" w:eastAsia="宋体" w:cs="Arial"/>
          <w:b/>
          <w:bCs w:val="0"/>
          <w:i w:val="0"/>
          <w:caps w:val="0"/>
          <w:color w:val="808080"/>
          <w:spacing w:val="0"/>
          <w:kern w:val="0"/>
          <w:sz w:val="24"/>
          <w:szCs w:val="24"/>
          <w:shd w:val="clear" w:fill="F2F2F5"/>
          <w:lang w:val="en-US" w:eastAsia="zh-CN" w:bidi="ar"/>
        </w:rPr>
        <w:t>        黄河必须保持来自高原的百折不挠的意志与冲动。</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b/>
          <w:bCs w:val="0"/>
          <w:i w:val="0"/>
          <w:caps w:val="0"/>
          <w:color w:val="808080"/>
          <w:spacing w:val="0"/>
          <w:kern w:val="0"/>
          <w:sz w:val="24"/>
          <w:szCs w:val="24"/>
          <w:shd w:val="clear" w:fill="F2F2F5"/>
          <w:lang w:val="en-US" w:eastAsia="zh-CN" w:bidi="ar"/>
        </w:rPr>
      </w:pPr>
      <w:r>
        <w:rPr>
          <w:rFonts w:hint="default" w:ascii="Arial" w:hAnsi="Arial" w:eastAsia="宋体" w:cs="Arial"/>
          <w:b/>
          <w:bCs w:val="0"/>
          <w:i w:val="0"/>
          <w:caps w:val="0"/>
          <w:color w:val="808080"/>
          <w:spacing w:val="0"/>
          <w:kern w:val="0"/>
          <w:sz w:val="24"/>
          <w:szCs w:val="24"/>
          <w:shd w:val="clear" w:fill="F2F2F5"/>
          <w:lang w:val="en-US" w:eastAsia="zh-CN" w:bidi="ar"/>
        </w:rPr>
        <w:t>        生命之水来自大海，流归大海。</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b/>
          <w:bCs w:val="0"/>
          <w:i w:val="0"/>
          <w:caps w:val="0"/>
          <w:color w:val="808080"/>
          <w:spacing w:val="0"/>
          <w:sz w:val="24"/>
          <w:szCs w:val="24"/>
        </w:rPr>
      </w:pPr>
      <w:r>
        <w:rPr>
          <w:rFonts w:hint="default" w:ascii="Arial" w:hAnsi="Arial" w:eastAsia="宋体" w:cs="Arial"/>
          <w:b/>
          <w:bCs w:val="0"/>
          <w:i w:val="0"/>
          <w:caps w:val="0"/>
          <w:color w:val="808080"/>
          <w:spacing w:val="0"/>
          <w:kern w:val="0"/>
          <w:sz w:val="24"/>
          <w:szCs w:val="24"/>
          <w:shd w:val="clear" w:fill="F2F2F5"/>
          <w:lang w:val="en-US" w:eastAsia="zh-CN" w:bidi="ar"/>
        </w:rPr>
        <w:t>        千年孤独之后的黄河，终于看到了蔚蓝色的大海。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在这种对自己彻底否定的大环境下，很多人扭头看了看东南沿海，发现了一个绝好的注脚：台湾。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于是，台湾在那个年代里，被很多“知识分子”打扮成了这样一幅模样：先总统蒋公虽然在大陆失败了，但选择了一条和大陆不同，并最终被实践证明是正确的道路，这说明什么？说明从1949年以来中国大陆的实践是彻底错误、完全错误的。要改变这一切，只有学习台湾，照搬台湾，以台湾为师，甚至应该把国民党请回来，我们之前打国民党打错了，现在受穷都是报应啊。</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从改革开放打开大门的那天起，台湾就作为一个极为扎眼的存在，时刻威胁着中国大陆执政党的合法性。虽然台湾的崛起并不是真的像某些知识分子鼓吹的那样，是蒋公英明神武、资本主义光荣正确、民主自由盖世神功。但普通民众并不管这些，他们更习惯从直观的角度看：台湾现在比你富这么多，明显说明人家的体制好啊。很多公知也利用了这种想法，故意把台湾和大陆暂时的经济差距，引导到对大陆现有体制的不满，引导到对“自由民主”的鼓吹。</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（参考阅读：</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"http://news.163.com/16/0325/07/BJ05FHEO00014OVF.html"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《马平：拿了大陆黄金 台湾欠大陆“救命钱”》</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这种直观的想法，到今天也仍然有不少人持有。不过好在，用不了多少时间，台湾这个曾经威胁TG执政合法性的刺头，很快就要变成维护TG合法性的工具了。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台湾的“民主”始自1996年，那一年，台湾第一次直选岛内领导人，这一年被很多人视为台湾的“民主元年”。</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那一年的台湾，真是意气风发啊。看看经济数据，位列世界第19位，总量和整个中国大陆在同一个数量级上（大陆GDP不到台湾的三倍），一个小小台湾，军费甚至还高于中国大陆。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3495675" cy="6086475"/>
            <wp:effectExtent l="0" t="0" r="9525" b="9525"/>
            <wp:docPr id="17" name="图片 1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IMG_263"/>
                    <pic:cNvPicPr>
                      <a:picLocks noChangeAspect="1"/>
                    </pic:cNvPicPr>
                  </pic:nvPicPr>
                  <pic:blipFill>
                    <a:blip r:embed="rId17"/>
                    <a:stretch>
                      <a:fillRect/>
                    </a:stretch>
                  </pic:blipFill>
                  <pic:spPr>
                    <a:xfrm>
                      <a:off x="0" y="0"/>
                      <a:ext cx="3495675" cy="608647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这还是1996年，如果放在那部政论片诞生的1988年左右，这个数据的对比还要更惊人——台湾GDP是大陆的45%左右，人均GDP、工资收入等等就根本不用比了，完全是天壤之别。</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在这样的差距面前，有多少大陆知识分子还能保持镇定？跪舔是大概率事件。</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当时台湾来的，对大陆人而言，都是有钱人。而今天，大陆的企业已经能用几倍的工资从台湾挖人了，两岸的收入差距缩到了几十年来的最小值，很多知乎网友的收入，放在台湾也都不能算低收入了。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当然，就像前面章节说的，这并不是终点，两岸的收入差距还会继续缩小，然后易位，然后再扩大。</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好了，把整个时间线拉远，我们有希望看到一幅什么图景呢？如果台湾从实行“自由民主”之初的龙傲天高大上的富裕文明状态，跌落到委内瑞拉一样从垃圾堆里找菜叶的话，对于大陆人来说，还有什么比这更有说服力的“维稳”活剧呢？TG将收获一个多么精准漂亮的用于展现“民主自由”大失败的标本——就如同当年的苏东的崩溃被西方用于展示社会主义的失败一样。</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b/>
          <w:i w:val="0"/>
          <w:caps w:val="0"/>
          <w:color w:val="333333"/>
          <w:spacing w:val="0"/>
          <w:sz w:val="24"/>
          <w:szCs w:val="24"/>
        </w:rPr>
        <w:t>届时台湾自爆程度越惨，台湾社会在经济崩溃后各种突破人性下限的事件越多，给大陆人打的心理刺激预防针剂量也就越足，对“民主自由”、“多党政治”的免疫也就越彻底</w:t>
      </w:r>
      <w:r>
        <w:rPr>
          <w:rFonts w:hint="default" w:ascii="Arial" w:hAnsi="Arial" w:cs="Arial"/>
          <w:i w:val="0"/>
          <w:caps w:val="0"/>
          <w:color w:val="333333"/>
          <w:spacing w:val="0"/>
          <w:sz w:val="24"/>
          <w:szCs w:val="24"/>
        </w:rPr>
        <w:t>——至少在一两代人之内是这样。</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至此，对中国特色社会主义道路在理论上有威胁的最后一块缺口也被用预防针填补了空白：</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“老路”预防针：朝鲜</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“邪路”预防针（同体量）：印度</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“邪路”预防针（同文同种）：</w:t>
      </w:r>
      <w:r>
        <w:rPr>
          <w:rFonts w:hint="default" w:ascii="Arial" w:hAnsi="Arial" w:cs="Arial"/>
          <w:b/>
          <w:i w:val="0"/>
          <w:caps w:val="0"/>
          <w:color w:val="9053B9"/>
          <w:spacing w:val="0"/>
          <w:sz w:val="24"/>
          <w:szCs w:val="24"/>
        </w:rPr>
        <w:t>台湾</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意味着在宏观上的“维稳”彻底完成。今后，就算大陆内部再有什么具体负面事件，也只能就事论事具体批判，而没办法被人别有用心引导到“应效仿XX政治体制”上了——诺，实行XX体制的那个家伙还重伤躺着呢，你要学他？</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TG如果在台湾还没衰落到位的时候就急吼吼地收了台湾，不但预防针打不上了，而且台湾的道路是被大陆中止的，没办法展示“民主自由”的副作用了，还会被视为破坏者，而不是拯救者。</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b/>
          <w:i w:val="0"/>
          <w:caps w:val="0"/>
          <w:color w:val="333333"/>
          <w:spacing w:val="0"/>
          <w:sz w:val="24"/>
          <w:szCs w:val="24"/>
        </w:rPr>
        <w:t>在一定时间段内坐视台湾衰落而暂不收回的最大好处，就是可以用于在大陆人心目中彻底搞臭“民主自由”这块招牌，从而清除掉几十年来始终悬在头顶上的那颗意识形态上的定时炸弹</w:t>
      </w:r>
      <w:r>
        <w:rPr>
          <w:rFonts w:hint="default" w:ascii="Arial" w:hAnsi="Arial" w:cs="Arial"/>
          <w:i w:val="0"/>
          <w:caps w:val="0"/>
          <w:color w:val="333333"/>
          <w:spacing w:val="0"/>
          <w:sz w:val="24"/>
          <w:szCs w:val="24"/>
        </w:rPr>
        <w:t>，为中国大陆的继续稳定发展做出重要贡献。而且更美妙的是，这样的维稳利器，不需要花费大陆纳税人的一分钱。</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可能会有人问一个问题：如果抛开宣传角度，就事论事，台湾的衰落真的是“民主自由”的错吗？</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说实话的话，我认为并不是主要原因。就算台湾完全励精图治，在崛起的中国大陆面前，由于体量的巨大差距，最终也会被吸收掉，但那个过程会漫长很多，而且对大陆而言，吸收后的效果也差很多，还会有一些不确定性。</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但是，台湾劣质的“民主”也是衰落的重要辅助原因，它使台湾愈加民粹化，日益背离经济建设的大方向，使台湾决策愚蠢化肤浅化，加快了台湾衰落崩塌的过程。</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不过没关系，就算它不是主要原因，届时大陆和台湾也自然会涌现出一帮善于“独立思考”的人会替你讲出这个话的——就像当年他们把苏东失败简单归咎于社会主义、把台湾崛起简单归因于“自由民主”一样，而普通民众也会很乐于相信，因为这个逻辑看上去和之前的逻辑同样简洁清晰、对比有力。</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曾经作为政治威胁的台湾，也可以变为接下来的维稳工具台湾。起作用的是背后的经济力量对比的变化，是生产力和经济基础的变化，造成了上层建筑的变化。</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今天在大陆和海外有一些公知，出于对“自由民主”的热爱和“逢共必反”的偏执，对台独暧昧不已，甚至希望“台湾作为一个民主自由的世外桃源，最好保持不统状态”。不知道这些人如果未来发现，自己的言行，客观上实际为自己日夜咒骂的政权，塑造了一个绝佳的维稳工具的时候，脸上会是什么样的表情？</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台湾同胞在中国崛起的过程中，相对而言一直出力不多，就以这种形式，为国家做点贡献吧。而且这也不是大陆逼着你这么做的，路既然是你自己选择的，跪着也要走完。</w:t>
      </w:r>
    </w:p>
    <w:p>
      <w:pPr>
        <w:pStyle w:val="4"/>
        <w:rPr>
          <w:rFonts w:hint="default"/>
        </w:rPr>
      </w:pPr>
      <w:bookmarkStart w:id="16" w:name="_Toc847927893"/>
      <w:r>
        <w:rPr>
          <w:rFonts w:hint="default"/>
        </w:rPr>
        <w:t>十一、颜色革命——单向的武器</w:t>
      </w:r>
      <w:bookmarkEnd w:id="16"/>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b w:val="0"/>
          <w:bCs/>
          <w:i w:val="0"/>
          <w:caps w:val="0"/>
          <w:color w:val="333333"/>
          <w:spacing w:val="0"/>
          <w:sz w:val="24"/>
          <w:szCs w:val="24"/>
        </w:rPr>
      </w:pPr>
      <w:r>
        <w:rPr>
          <w:rFonts w:hint="default" w:ascii="Arial" w:hAnsi="Arial" w:cs="Arial"/>
          <w:b w:val="0"/>
          <w:bCs/>
          <w:i w:val="0"/>
          <w:caps w:val="0"/>
          <w:color w:val="333333"/>
          <w:spacing w:val="0"/>
          <w:sz w:val="24"/>
          <w:szCs w:val="24"/>
        </w:rPr>
        <w:t>之前我们讨论过一个问题：</w:t>
      </w:r>
      <w:r>
        <w:rPr>
          <w:rFonts w:hint="default" w:ascii="Arial" w:hAnsi="Arial" w:cs="Arial"/>
          <w:b w:val="0"/>
          <w:bCs/>
          <w:i w:val="0"/>
          <w:caps w:val="0"/>
          <w:color w:val="EB7350"/>
          <w:spacing w:val="0"/>
          <w:sz w:val="24"/>
          <w:szCs w:val="24"/>
          <w:u w:val="none"/>
        </w:rPr>
        <w:fldChar w:fldCharType="begin"/>
      </w:r>
      <w:r>
        <w:rPr>
          <w:rFonts w:hint="default" w:ascii="Arial" w:hAnsi="Arial" w:cs="Arial"/>
          <w:b w:val="0"/>
          <w:bCs/>
          <w:i w:val="0"/>
          <w:caps w:val="0"/>
          <w:color w:val="EB7350"/>
          <w:spacing w:val="0"/>
          <w:sz w:val="24"/>
          <w:szCs w:val="24"/>
          <w:u w:val="none"/>
        </w:rPr>
        <w:instrText xml:space="preserve"> HYPERLINK "https://www.zhihu.com/question/35083570" \t "/home/mecup/文档\\x/_blank" </w:instrText>
      </w:r>
      <w:r>
        <w:rPr>
          <w:rFonts w:hint="default" w:ascii="Arial" w:hAnsi="Arial" w:cs="Arial"/>
          <w:b w:val="0"/>
          <w:bCs/>
          <w:i w:val="0"/>
          <w:caps w:val="0"/>
          <w:color w:val="EB7350"/>
          <w:spacing w:val="0"/>
          <w:sz w:val="24"/>
          <w:szCs w:val="24"/>
          <w:u w:val="none"/>
        </w:rPr>
        <w:fldChar w:fldCharType="separate"/>
      </w:r>
      <w:r>
        <w:rPr>
          <w:rStyle w:val="22"/>
          <w:rFonts w:hint="default" w:ascii="Arial" w:hAnsi="Arial" w:cs="Arial"/>
          <w:b w:val="0"/>
          <w:bCs/>
          <w:i w:val="0"/>
          <w:caps w:val="0"/>
          <w:color w:val="EB7350"/>
          <w:spacing w:val="0"/>
          <w:sz w:val="24"/>
          <w:szCs w:val="24"/>
          <w:u w:val="none"/>
        </w:rPr>
        <w:t>为什么社会主义国家总是担心来自资本主义国家的和平演变？为什么社会主义国家不去和平演变那些资本主义国家？- 历史</w:t>
      </w:r>
      <w:r>
        <w:rPr>
          <w:rFonts w:hint="default" w:ascii="Arial" w:hAnsi="Arial" w:cs="Arial"/>
          <w:b w:val="0"/>
          <w:bCs/>
          <w:i w:val="0"/>
          <w:caps w:val="0"/>
          <w:color w:val="EB7350"/>
          <w:spacing w:val="0"/>
          <w:sz w:val="24"/>
          <w:szCs w:val="24"/>
          <w:u w:val="none"/>
        </w:rPr>
        <w:fldChar w:fldCharType="end"/>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和平演变，实际上差不多就是我们现在常听到的“颜色革命”。就像前面论述的，颜色革命是一种强者对弱者的武器，这种武器是单向的。就是说，强者可以对弱者施以颜色革命打击，但弱者做不到使用同样的武器来攻击强者。</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那么，颜色革命的目的是什么呢？在我看来有两种：</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一、以对我友善听话的新政权，来代替掉对方原本对我不友善的旧政权。</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二、消灭对方原有的稳定政治生态，从而达到削弱甚至肢解对方有生力量的目的。</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在国际上，对于小国，一般是采用第一种，因为小国嘛，改弦更张之后，换个听话的狗上来，问题就解决了。</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对于大国，一般偏向于是第二种，大国的体量和实力摆在那里，就算听话的狗上来，我也不放心——黑社会老大身边天天跟着个很有实力的大块头，他说他愿意当你保镖或二把手，你心里踏实吗？</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对台湾需要颜色革命这个武器吗？在我看来，这属于一个可选项，而不是标配。就是说，就算不用这个武器，大陆对台也可以实现自己的战略目标；但如果用了，则可以在原基础上进一步加快这个过程。</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那么，如果要用的话，对于台湾，我们要用上面的哪一种目的呢？</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这个问题稍微复杂一点，因为台湾并不是外国，是要收做自己领土的。因此虽然小，但不能简单套用上面的小国模式。试想，假如几年后，台湾经济逐渐开始崩塌，但还没崩塌到位，这个时候我们操作了对台的颜色革命并侥幸成功了，换上一个拥护统一的上来，接下来呢？不就又和最初讨论过的“提前统一”道路重合了？这个时候台湾经济仍然有一定优势，反映到上层建筑层面，就是岛内仍然有较为强大的反陆崇美日力量，此时的统一基础是不牢的，统一之后还要让利才能维持稳定，并随时可能有反弹——统一之后再反弹，那就尴尬了。</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所以，在台湾尚未衰落到位的时候，如果操作颜色革命，应该以第二种目标为主——摧毁对方社会的有生力量，说直白点，就是借台湾人之手，弄乱台湾。至于在这场颜色革命之后，是蓝色借机上位，还是红色借机上位，还是绿色借机上位，这都不重要，重要的是台湾在这次表面看上去是源自自身的动荡之后，经济和社会秩序的加速衰退。</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另外，台湾在经过颜色革命打击之后，无论结果如何，自身标榜的“民主自由”的合法性都会被大幅削弱。而这同样有利于在大陆内部展示“民主自由”的负面效果。</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当然了，操作颜色革命，肯定是要在表面上置身事外，把这次打击展现为由于对方社会内部矛盾自己引发的动荡。这个是一想就懂的常识，就不多说了。</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那么如何具体在一个国家或地区诱发颜色革命呢？邓公对此有过精确的总结：需要“大环境”和“小环境”，二者都具备之后，颜色革命的条件就有了。</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具体到对台攻击来说，“大环境”就是向台湾普通民众展示大陆和台湾的巨大差距，展示大陆的各种优越；“小环境”则是台湾社会内部经济政治无法维系，矛盾尖锐化。</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试想，看着别人日子过的有滋有味，再回头看看自己过的狼狈不堪，这个社会必然会充斥怨气和对对方的渴望，此时就算你不点火，也差不多会自燃了。</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而我们仔细分析一下：对于台湾来说，无论是“大环境”还是“小环境”，都是大陆这边可以制造的。</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大陆崛起，吸收台湾工业能力——导致大陆日益压过台湾，优势日益扩大，“大环境”成型。</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台湾工业能力被摧毁后，经济凋敝，社会矛盾必然尖锐化，“小环境”成型。</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到了那个时候，是否要对台湾动用“颜色革命打击”这个武器，就看大陆执政者的心情了。</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想当年，台湾机构在某些事件中，好像也扮演过不是那么光彩的角色吧。</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以彼之道还施彼身，台湾同胞们既然这么喜欢，那自己也亲身经历一下吧，也不用每年夏天隔着海念叨了。</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同样道理，如果我们要防止别人对我们使用颜色革命打击，最好的方法，就是做好我们自己的事情，做好我们每个人的本职工作。只要中国社会继续前进，继续保持向上的国势，地球上的任何国家都无法对我们使用这一招——最后的时间窗口，已经过去了。</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颜色革命（和平演变）这个武器，过去我们一直是“防御”说的比较多，随着中国实力的不断增强，在世界上其他国家的利益越来越大，这个武器的“进攻”一方面的性质，应该开始被我们所学习并重视起来了，当然，就现在而言，一会半会还用不了，但是理论研究应该是先行的。这个武器的好处是，杀人于无形——用微小廉价的动作，诱发对方社会内部已有的能量为自己的目的做事，而且己方社会内部不会有任何传统战争带来的反战情绪，反而会由于对方这个与己方社会意识形态不和的社会的动荡，加深对己方社会制度的拥护。</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理论研究较成熟之后，也可以考虑理论联系实际。台湾作为同文同种的地区，实施难度较低，以后用来练练手也不是不行。</w:t>
      </w:r>
    </w:p>
    <w:p>
      <w:pPr>
        <w:pStyle w:val="4"/>
        <w:rPr>
          <w:rFonts w:hint="default"/>
        </w:rPr>
      </w:pPr>
      <w:bookmarkStart w:id="17" w:name="_Toc96303633"/>
      <w:r>
        <w:rPr>
          <w:rFonts w:hint="default"/>
        </w:rPr>
        <w:t>十二、允许反击——台湾的机会</w:t>
      </w:r>
      <w:bookmarkEnd w:id="17"/>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b w:val="0"/>
          <w:bCs/>
          <w:i w:val="0"/>
          <w:caps w:val="0"/>
          <w:color w:val="333333"/>
          <w:spacing w:val="0"/>
          <w:sz w:val="24"/>
          <w:szCs w:val="24"/>
        </w:rPr>
      </w:pPr>
      <w:r>
        <w:rPr>
          <w:rFonts w:hint="default" w:ascii="Arial" w:hAnsi="Arial" w:cs="Arial"/>
          <w:b w:val="0"/>
          <w:bCs/>
          <w:i w:val="0"/>
          <w:caps w:val="0"/>
          <w:color w:val="333333"/>
          <w:spacing w:val="0"/>
          <w:sz w:val="24"/>
          <w:szCs w:val="24"/>
        </w:rPr>
        <w:t>上面说了这么多。有朋友肯定会说，你怎么对台湾同胞这么恶毒？非要让对方过的这么惨？为了自己的社会稳定和政治理念，要不惜牺牲台湾同胞的幸福？</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这话我就听不懂了。作为一个台湾问题上的绝对“温和派”和“鸽派”。我第一不赞成武力统一，第二不赞成过早统一，第三坚持用文明说服台湾同胞，第四坚持两岸统一应该让台湾同胞心甘情愿才行。能同时认同这四点的，别说在大陆了，就算在台湾社会内部，甚至是台湾绿营青年内部，也算是很多人认同的想法吧。何来恶毒？如果说这都叫恶毒，那台湾同胞内部岂不是有一大群人对自己恶毒？</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本文上面的论述，全都是建立在尊重台湾社会民意、尊重台湾自主选择的道路的基础上的。你可以看到，其实在上文中，大陆就没做过物理上直接干预台湾社会的事，只是埋头搞好自己而已，所有不好的事，在最终物理操作上都是通过台湾人的手自己做出来的，那关我什么事呢？</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当然了，我也不掩饰，我确实希望台湾自己不但不上中国大陆这辆车，还要主动站在这辆车面前挡路，然后被撞死之后，尸体用于展现中国大陆政治理念的正确，然后以最低成本收复台湾。</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但问题是……上车还是挡车，这完全是你们台湾人自己能够说了算的啊？任何人没有逼你啊。</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今天我就站在台湾人的角度上，为台湾同胞支支招。哪怕这个招数可能损害中国大陆的利益。</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如果一只猫追一只耗子，耗子跑不过的话，要赌一把怎么办呢，可以试试猛然掉头，反向冲一下。</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中国大陆从七十年代开始，对台的喊话就是“一国两制”。虽然台湾一直嗤之以鼻，但假如今天，台湾真的突然同意“一国两制”了，那会怎么样？</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说实话，面对对方猛然回头冲的这一下，我不认为大陆已经做好准备了。</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因为“一国两制”本质上是上世纪八十年代，台湾面对大陆经济优势极大的情况下，大陆给出的一个姿态非常非常低的方案。而今天，陆台实力对比已经开始越过这个阶段了，但由于政治和政策上的惯性，这个“一国两制”的政策被保留了下来，而对于大陆，这实际上是一个有不小隐患的陷阱。</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一国两制”的含义，是除了外交权和国防权，其他都可以讨论，这里的可以讨论，在实际中对大陆而言，也就是可以放弃。这给台湾留的可操作的空间太大了。对台湾来说，如果操作中规中矩，至少则可以确保现在的地位，如果操作出色了，甚至可以险中求胜。</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我之前写过一个答案，完全站在台湾人利益角度上，而不是站在中华民族整体的角度上，探讨台湾怎么出招最有效，稍作修改后放在下面：</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链接：</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"https://www.zhihu.com/question/40927964/answer/100017849"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如果你是台湾人，以你当下对台湾的认识和理解，台湾如何能谋求更好的综合发展呢？- 常凯申的回答</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如果完全从台湾的利益考虑，而不去从整个中国和中华民族的利益去考虑的话。</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我觉得台湾这样做对自己比较有利：</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1、趁着现在还有一定资本，高价码和大陆谈统一。</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2、答应中国大陆，政治上可以仿效香港例，外交权和国防权收归北京，其他由台湾自主。</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3、在经济上提出要求。要求做中国的另一种经济特区：划定若干台湾优势产业领域，这些领域之内，大陆企业不得与台湾竞争，但可以采用雁行模式，做台湾的下游配套。确保台湾经济长期领先中国大陆绝大多数省份。</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4、要求中央政府每年给予台湾一定的财政转移支付，用于提高台湾基础设施建设，福利支出等。</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5、要求大陆企业投资台湾时，需要经过台湾方面审批。</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6、台湾政治体制上维持现状。</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7、台湾不向中央交税。</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8、要求中央政府内为台湾本岛人留出一定比例的人大代表和高级领导（花瓶也可以）</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9、允许台湾政党变为大陆的合法参政党，在大陆的地位仿照现在的八个民主党派（当然，在台湾的地位还是和现在一样，两党轮流执政）。</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10、允许国民党和民进党等台湾党派在中国大陆发展党员。</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这其实也就是一国两制框架内的一种方案。如果现在台湾提出这样的统一筹码，大陆领导层出于追求历史定位的考虑，未必不会接受（或者讨价还价之后，大部分接受）。</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但对大陆来说，这样的统一是有相当的隐患的，搞不好甚至会反噬自身。</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也幸好今天的台湾，不会提出这样的条件。几十年后台湾方面或许会提出这样的统一条件，但那时的台湾，已经没有今天的资本来让大陆接受这种条件了。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上面的十项条件，并没有脱离一国两制的要求，而且如果大陆同意，中国就能完成梦寐以求的统一，就能彻底结束一百多年来积贫积弱留下的最后的后遗症。</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辉煌的历史定位啊，青史留名啊！这个诱惑，对大陆领导层而言，难道不大吗？</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当然了，里面的一些条件，可能确实是苛刻了点，但是也没超出一国两制的框架啊。大不了台湾方面做一点点象征性的让步，双方未必谈不拢的。</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其中第三条是有代表性的。因为大陆现在防台独，都是从政治角度各种防范台湾不能越线，比如参与国际组织该用什么名字，参与运动会该挂什么旗帜……</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但是经济角度的条件，大陆似乎一直没提过。不但没提，之前N年内，还在经济上不断给台湾让利。</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没统一之前都能让利，那我把继续让利作为统一条件，似乎也不过分吧，你也没道理不同意啊，我们是一家人不是吗？</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如果这十条都同意了，或者打了一些折扣同意了，会出现什么现象呢？</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1、台湾衰落的大进程被打断了，不但上了车，还垄断了一部分座位。由于台湾本来就是个发达省份，以行政甚至法律方式垄断部分先进工业能力之后，将会始终保持对大陆绝大多数地区的经济优势。由于经济基础决定上层建筑，对大陆其他地区心理上和政治上的轻视和蔑视也会继续，这样的统一就是夹生饭，两岸在心理上无法融合。</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2、由于台湾经济继续领先全国，同时台湾实行自己的“自由民主”。那无论从大陆人还是台湾人的角度看，又成了——“自由民主”的台湾经济也领先，所以“自由民主”是导致经济领先的原因，所以大陆应该效仿台湾，实行多党政治，搞“自由民主”，这样才能富裕起来。</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想想南方某特别行政区，这不是有点眼熟的事情吗——要保持我的繁荣稳定，所以中央应该不让深圳和上海和我竞争，要让我在某些领域继续垄断，领先全国——然后，既然我领先全国繁荣发达，那么当然是因为我的制度起作用，所以不但我没必要变，反而应该是大陆去变，来适应先进的我。</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3、当我台湾在体制之外的时候，你怎么玩我都行，颜色革命也行，经济绞杀也行。现在我成了你的一部分了，你能对自己国土玩这种攻击？你下的去手吗？到时候我们作为祖国统一的大功臣，全国知名国际荣耀，如果不是特别大的事情，你动得了我吗？</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4、“一国两制”本来就包括了“让台湾同胞参与大陆事务，体验当家做主的感觉”，那第九条和第十条，不就是践行这种原则的吗？既然如此，那我在大陆潜伏下来，发展自己的力量。一旦大陆万一真的出现了什么经济上或者政治上的动荡，国民党（1949年后）和民进党在大陆这么多年来又没有任何历史包袱和黑点，我作为有台湾地方执政经验的党派，自然可以作为一个不错的备胎收获很多人的支持，接下来……呵呵……</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玩好了，这样的“一国两制”之下，台湾政客们不但可以荣华富贵，甚至还有机会更进一步，就算不能用自己的政治理念反噬中国大陆，也能撕裂中国之后捞到一片势力范围。</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当然了，这样的假设如果变成现实，对本文作者来说，无疑是绝对的噩梦，希望它永远永远不要成为现实，永远永远不要出现。</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那今天的中国大陆，是不是应该放弃“一国两制”的宣传？我认为，一段时间内，也没有必要。</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因为今天的台湾社会，被绿营和天然独一代牢牢把持，是绝对不可能走到“一国两制”这条路上来的。连被台湾绿营批到狗血喷头的卖台犯马英九，都不敢明确赞同一国两制，更何况今天的蔡英文和黄国昌了。既然对方肯定不会走这条路，那大陆这边继续举着这个很“有诚意”的牌子，就没有什么风险，反而能够在两岸获得部分同情和认同。</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在这场看不见硝烟的战场上，台湾有机会反击，而且也会让大陆非常非常难受。但本文仍然不在乎把这个让大陆难受的方法公开挑明，因为台湾肯定不会用。</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台湾还是会自己慢慢走到路的中间，然后大喝一声“你这辆纸糊的支那破车，别吓唬老子，有本事你真开过来，我就不信了，纸车还真能压死我？”</w:t>
      </w:r>
    </w:p>
    <w:p>
      <w:pPr>
        <w:pStyle w:val="4"/>
        <w:rPr>
          <w:rFonts w:hint="default"/>
        </w:rPr>
      </w:pPr>
      <w:bookmarkStart w:id="18" w:name="_Toc422091002"/>
      <w:r>
        <w:rPr>
          <w:rFonts w:hint="default"/>
        </w:rPr>
        <w:t>十三、给台湾绿营的建议</w:t>
      </w:r>
      <w:bookmarkEnd w:id="18"/>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b w:val="0"/>
          <w:bCs/>
          <w:i w:val="0"/>
          <w:caps w:val="0"/>
          <w:color w:val="333333"/>
          <w:spacing w:val="0"/>
          <w:sz w:val="24"/>
          <w:szCs w:val="24"/>
        </w:rPr>
      </w:pPr>
      <w:r>
        <w:rPr>
          <w:rFonts w:hint="default" w:ascii="Arial" w:hAnsi="Arial" w:cs="Arial"/>
          <w:b w:val="0"/>
          <w:bCs/>
          <w:i w:val="0"/>
          <w:caps w:val="0"/>
          <w:color w:val="333333"/>
          <w:spacing w:val="0"/>
          <w:sz w:val="24"/>
          <w:szCs w:val="24"/>
        </w:rPr>
        <w:t>从上面的论述能看出，虽然台湾绿营表面上走台独路线，但实际上，在收台过程中，台湾绿营，才是大陆真正的盟友，至少也是准盟友。</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请你们帮助我们消灭人类，最后我们再消灭你们。</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——《三体II·黑暗森林》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对大陆来说，国民党这个招牌比较麻烦，因为它牵扯到大陆很多人内部一些不切实际的幻想。</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如果是国民党执政，或者国民党仍然在台湾有较大影响力，那么大陆对台湾做一些攻击行为的话，大陆内部会衍生出一些反对的声音。就算赢了，舆论上也会面临一些无意义的交锋。</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但反之，如果国民党已经被绿营消灭了，由大陆直接面对此前已经自己在大陆内部拉了很多仇恨的绿营，则这种声音在大陆内部就会非常微弱了。解决台湾的过程中或之后，舆论上也会好的多。</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这个问题在</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《别》</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文中已经讨论过了，就不做过多笔墨了。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我相信，民进党和时代力量们，会把ETO的任务完成地很好的。但我作为一个知乎网友，还是应该给你们一些人生的经验，提醒你们要更快的消灭国民党。</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蔡英文主席执政的这一个月，最大的亮色，就是在不当党产和转型正义这方面，出手非常快，进展比我预计的还大。体现了一个职业政客在勾心斗角尔虞我诈方面的基本素质。</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但是蔡英文主席千万不可掉以轻心，因为这件事情，必须要快刀斩乱麻，多拖一天，危险就增加一分。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为什么呢？因为绿营的治理能力实在是太差，差就差吧，还没有马英九骗让利的能力。这样的话，蔡英文团队的蜜月期会非常短。这才上任一个月，林全“内阁”的支持率就大幅下挫，发卡弯一个接一个，你们这样是不行的。</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要知道，马英九这个奸佞之徒，以及国民党这个诈骗团伙，下台之后，由于不再执政不再吸引火力，人气反而在慢慢上升。这意味着，如果你们绿营在扳倒国民党和马英九这方面如果花时间太多的话，一旦蜜月期消失，甚至提前进入民意上的跛脚状态，那就麻烦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毛主席说过，伤其十指，不如断其一指。与其四散用力在各个领域搞转型正义，还不如把所有火力集中在党产上，先把国民党挫骨扬灰再说，国民党都没了，其他事情还不是可以慢慢做？</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另外，马英九决不能放过，随着民进党执政四处出包日渐窘迫，台湾民众很容易会联想起能从大陆骗吃骗喝的马英九的好，这是很麻烦的，千万不能让这个伪君子咸鱼翻身。马英九现在刚刚下台，距离全民痛骂马英九的日子也没过去太久，台湾民众还有对马的恶劣印象。绿营应该先暂时放下内部的争权夺利，先团结把正事干了，搜集马英九违法证据，一时找不到罗织一些也可以，一定要抢在蔡英文主席支持度下降到“死亡交叉”之前，把马英九送进监狱，并且把案子办成像陈水扁案那样翻不了的铁案，彻底断了蓝营借助马英九诈尸的念想。</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对大陆来说，现有的国民党成员们并不重要，重要的是这块牌子，只要您让这块牌子永远消失掉就可以了，哪怕国民党改名也行。废了国民党这个组织，剩余的散兵游勇也对您构不成什么威胁了。而且，蔡主席您也可以想想，国民党是怎么对待陈水扁先生的。您想在四年或者八年之后，重蹈这样的覆辙吗？您忘了宇昌案和浩鼎案的把柄了吗？只要国民党还存在一天，您下台之后就有危险。而要彻底把这种危险变得不存在，那就加快磨刀的进度吧。</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还有时代力量的黄国昌主席，在消灭国民党的战争中，您也应该更加上心一点。国民党一旦没了，您的时代力量分分钟就变台湾的第二大党。而民进党由于是执政地位，肯定会往中间路线靠，届时您就可以借助极端绿色口号来吸引日益天然独的台湾青年，与民进党分庭抗礼，并最终形成台湾新的两党制，到那个时候，您未必没有机会更进一步。</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让祸害大陆台湾几十年的国民党从这个世界上永远消失，对我们双方都有好处，不是吗？</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相信你们的能力，相信台湾的年轻一代。</w:t>
      </w:r>
    </w:p>
    <w:p>
      <w:pPr>
        <w:pStyle w:val="4"/>
        <w:rPr>
          <w:rFonts w:hint="default"/>
        </w:rPr>
      </w:pPr>
      <w:bookmarkStart w:id="19" w:name="_Toc674180668"/>
      <w:r>
        <w:rPr>
          <w:rFonts w:hint="default"/>
        </w:rPr>
        <w:t>十四、探索——为中国也为世界</w:t>
      </w:r>
      <w:bookmarkEnd w:id="19"/>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b w:val="0"/>
          <w:bCs/>
          <w:i w:val="0"/>
          <w:caps w:val="0"/>
          <w:color w:val="333333"/>
          <w:spacing w:val="0"/>
          <w:sz w:val="24"/>
          <w:szCs w:val="24"/>
        </w:rPr>
      </w:pPr>
      <w:r>
        <w:rPr>
          <w:rFonts w:hint="default" w:ascii="Arial" w:hAnsi="Arial" w:cs="Arial"/>
          <w:b w:val="0"/>
          <w:bCs/>
          <w:i w:val="0"/>
          <w:caps w:val="0"/>
          <w:color w:val="333333"/>
          <w:spacing w:val="0"/>
          <w:sz w:val="24"/>
          <w:szCs w:val="24"/>
        </w:rPr>
        <w:t>看了上面的章节，肯定会有朋友怒斥：你这个精神赵家人，为什么如此仇视自由民主？在专制政权下苟且当奴才当太监吃地沟油吸雾霾就这么舒服吗？</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当然，这里毕竟是知乎，网友相对而言都比较有素质一些，就算有些朋友心里是这么想的，但直接这样扣帽子谩骂的肯定也是少数。但这种类似的攻击性言论，在平时网络上见的确实很多。</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“精神赵家人”这个帽子是最近一两年才被有些人发明出来当做新武器使用的。这个帽子的一个潜在逻辑是——你并不是统治集团的一员，却以统治集团的思维和利益角度考虑问题，这是荒谬的。</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但事实上，这样的攻击在逻辑上是站不住脚的，因为支持现有体制，同样也可以是从自己的利益角度出发。</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这个体制下，中国摆脱了百年来的积贫积弱，很多普通人活到现在都没看到过一个民国时期常见的“路倒”，普通人没有获得好处吗？</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这个体制下，中国为960万平方公里土地上的所有人，无论是深山、峡谷、荒漠、戈壁的民众，都提供了电力服务，哪怕给他们供电，收100年的电费也回不了本。（链接：</w:t>
      </w:r>
      <w:r>
        <w:rPr>
          <w:rFonts w:hint="default" w:ascii="Arial" w:hAnsi="Arial" w:cs="Arial"/>
          <w:b w:val="0"/>
          <w:bCs/>
          <w:i w:val="0"/>
          <w:caps w:val="0"/>
          <w:color w:val="EB7350"/>
          <w:spacing w:val="0"/>
          <w:sz w:val="24"/>
          <w:szCs w:val="24"/>
          <w:u w:val="none"/>
        </w:rPr>
        <w:fldChar w:fldCharType="begin"/>
      </w:r>
      <w:r>
        <w:rPr>
          <w:rFonts w:hint="default" w:ascii="Arial" w:hAnsi="Arial" w:cs="Arial"/>
          <w:b w:val="0"/>
          <w:bCs/>
          <w:i w:val="0"/>
          <w:caps w:val="0"/>
          <w:color w:val="EB7350"/>
          <w:spacing w:val="0"/>
          <w:sz w:val="24"/>
          <w:szCs w:val="24"/>
          <w:u w:val="none"/>
        </w:rPr>
        <w:instrText xml:space="preserve"> HYPERLINK "http://news.ifeng.com/a/20151224/46811373_0.shtml" \t "/home/mecup/文档\\x/_blank" </w:instrText>
      </w:r>
      <w:r>
        <w:rPr>
          <w:rFonts w:hint="default" w:ascii="Arial" w:hAnsi="Arial" w:cs="Arial"/>
          <w:b w:val="0"/>
          <w:bCs/>
          <w:i w:val="0"/>
          <w:caps w:val="0"/>
          <w:color w:val="EB7350"/>
          <w:spacing w:val="0"/>
          <w:sz w:val="24"/>
          <w:szCs w:val="24"/>
          <w:u w:val="none"/>
        </w:rPr>
        <w:fldChar w:fldCharType="separate"/>
      </w:r>
      <w:r>
        <w:rPr>
          <w:rStyle w:val="22"/>
          <w:rFonts w:hint="default" w:ascii="Arial" w:hAnsi="Arial" w:cs="Arial"/>
          <w:b w:val="0"/>
          <w:bCs/>
          <w:i w:val="0"/>
          <w:caps w:val="0"/>
          <w:color w:val="EB7350"/>
          <w:spacing w:val="0"/>
          <w:sz w:val="24"/>
          <w:szCs w:val="24"/>
          <w:u w:val="none"/>
        </w:rPr>
        <w:t>中国无电人口全部用上电</w:t>
      </w:r>
      <w:r>
        <w:rPr>
          <w:rFonts w:hint="default" w:ascii="Arial" w:hAnsi="Arial" w:cs="Arial"/>
          <w:b w:val="0"/>
          <w:bCs/>
          <w:i w:val="0"/>
          <w:caps w:val="0"/>
          <w:color w:val="EB7350"/>
          <w:spacing w:val="0"/>
          <w:sz w:val="24"/>
          <w:szCs w:val="24"/>
          <w:u w:val="none"/>
        </w:rPr>
        <w:fldChar w:fldCharType="end"/>
      </w:r>
      <w:r>
        <w:rPr>
          <w:rFonts w:hint="default" w:ascii="Arial" w:hAnsi="Arial" w:cs="Arial"/>
          <w:b w:val="0"/>
          <w:bCs/>
          <w:i w:val="0"/>
          <w:caps w:val="0"/>
          <w:color w:val="333333"/>
          <w:spacing w:val="0"/>
          <w:sz w:val="24"/>
          <w:szCs w:val="24"/>
        </w:rPr>
        <w:t>）</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这个体制下，即使是底层屌丝，也有不小希望通过自身的努力改变自己命运，上升到中层、中产甚至是高层的社会地位。虽然这个通道也在变得狭窄，但放眼世界，有几个国家的社会有这样的阶层间流动性？</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这个体制下，有越来越多的人能够享受现代文明，能够和世界上最发达的那些国家享用同样的现代工业产品，而且正在逐渐把制造这些现代工业产品的利润留在国内，进一步普惠普通民众。</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这个体制下，中国正在把超过地球上所有发达国家人口总和的国民们，努力向工业文明和更发达舒适生活的方向带动，这个过程中，绝大多数普通百姓，都获得了实实在在的好处。</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对于某些偏执的公知，我想说的是，这几年TG在舆论上的支持度稍有上升，是因为中国的地位在世界上提升的结果，是普通人感受到的生活环境和质量提升的结果，这是经济基础决定上层建筑的体现，几顶空洞的“精赵”、“小粉红”的帽子对逆转这个趋势毫无意义，因为这压根就不是仅仅由上层建筑层面所决定的事。</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有人可能会说，可是相比你得到的那些实惠，“赵家人”们赚了更多啊？给你点面包渣，你就满足了？你怎么不看看社会上那些不公平事件，你怎么不看看那些贪污腐败，你怎不看看雷洋、邓玉娇、躲猫猫？</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首先我要说，任何一个国家的社会都有阴暗面。当然，这个时候肯定有人说，那为什么人家民主国家这种阴暗面就少呢？</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所以接下来要说的是，一个国家的公平正义程度，往往是和这个国家经济发达程度成高度正相关的，而和这个国家采用的政治制度几乎没多少相关性的。地球上200多个国家地区，我们可以很容易地验证这个规律——公平正义程度高的，几乎都是发达国家和地区。</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为什么呢？整个社会的蛋糕大了之后，总会有相当部分蛋糕漏到普通人这里的，而民众中有越多人富裕了之后，才会有更高比例的人开始在乎吃相，开始在乎挣钱方式的优雅，更有意愿“站着把钱挣了”，这个时候整个社会的环境才具备了进一步向好的基础，无论是严刑峻法还是制度契约，这个时候，才会有更多比例的人愿意去遵守。相反，如果不具备良好的物质条件，无论你在上层建筑层面采用极端手段，还是心灵鸡汤，在沉重的现实面前都会被扭曲异化，无法起到想象中的作用。</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所以说，提高整个社会的公平正义，根本的突破点不在表面上浮光掠影的政治制度，而在深层次的经济和技术层面。没有经济技术层面的支持，政治制度只是弱不禁风的纸糊房子——想想那些表面上实行了“民主制度”但却在实际执行中严重走样的发展中国家吧；同理，只要当前政治制度符合工业化发展的要求，能够继续推动技术的发展，那么在经济层面取得了改善之后，必然也会引导政治制度向适合它发展的方向进一步进化。</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为什么发达国家们用“自由民主”就没事，而在一大批移植过去的国家就体现不出“优越性”？</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原因之一就是上面说的，前者是先塑造了相应的经济地基，然后自然进化衍生出适应这种地基的政治制度高楼；而后者则是看着这楼模样不错，我自己也用柴火搭一个看上去长的差不多的吧，后果可想而知。</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所以说，既然现有的体制有强大的动力和能力来发展工业，发展经济，发展科技，那就应该坚定地支持它。不仅仅是因为可以改善我们的生活环境，还因为只有这样的发展，才能更快带来真正意义上公平正义、带来符合本国现实的民主。</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如果仔细看本文，可以发现，在十三章之前，所有的”自由民主“都是打了引号的，因为我不认为那是真正意义上的自由或者民主，顶多只是在西方实践过的一种具体形式罢了。</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现在台湾民主的乱象，很多台湾同胞认为是由于台湾引入“自由民主”时间尚短，在实践上经验不足，等以后台湾民主成熟了之后就好了，现在只是阵痛。</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在我看来，这不是什么由于台湾“民主”暂时不成熟导致的阵痛，而是西方民主（多党选举政治）本身固有的死穴——无法适应非同质化社会。</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我之前写过一篇文章</w:t>
      </w:r>
      <w:r>
        <w:rPr>
          <w:rFonts w:hint="default" w:ascii="Arial" w:hAnsi="Arial" w:cs="Arial"/>
          <w:b w:val="0"/>
          <w:bCs/>
          <w:i w:val="0"/>
          <w:caps w:val="0"/>
          <w:color w:val="EB7350"/>
          <w:spacing w:val="0"/>
          <w:sz w:val="24"/>
          <w:szCs w:val="24"/>
          <w:u w:val="none"/>
        </w:rPr>
        <w:fldChar w:fldCharType="begin"/>
      </w:r>
      <w:r>
        <w:rPr>
          <w:rFonts w:hint="default" w:ascii="Arial" w:hAnsi="Arial" w:cs="Arial"/>
          <w:b w:val="0"/>
          <w:bCs/>
          <w:i w:val="0"/>
          <w:caps w:val="0"/>
          <w:color w:val="EB7350"/>
          <w:spacing w:val="0"/>
          <w:sz w:val="24"/>
          <w:szCs w:val="24"/>
          <w:u w:val="none"/>
        </w:rPr>
        <w:instrText xml:space="preserve"> HYPERLINK "http://blog.sina.com.cn/s/blog_450838710102vrc5.html" \t "/home/mecup/文档\\x/_blank" </w:instrText>
      </w:r>
      <w:r>
        <w:rPr>
          <w:rFonts w:hint="default" w:ascii="Arial" w:hAnsi="Arial" w:cs="Arial"/>
          <w:b w:val="0"/>
          <w:bCs/>
          <w:i w:val="0"/>
          <w:caps w:val="0"/>
          <w:color w:val="EB7350"/>
          <w:spacing w:val="0"/>
          <w:sz w:val="24"/>
          <w:szCs w:val="24"/>
          <w:u w:val="none"/>
        </w:rPr>
        <w:fldChar w:fldCharType="separate"/>
      </w:r>
      <w:r>
        <w:rPr>
          <w:rStyle w:val="22"/>
          <w:rFonts w:hint="default" w:ascii="Arial" w:hAnsi="Arial" w:cs="Arial"/>
          <w:b w:val="0"/>
          <w:bCs/>
          <w:i w:val="0"/>
          <w:caps w:val="0"/>
          <w:color w:val="EB7350"/>
          <w:spacing w:val="0"/>
          <w:sz w:val="24"/>
          <w:szCs w:val="24"/>
          <w:u w:val="none"/>
        </w:rPr>
        <w:t>《为什么西方民主理论听上去很美，但实际执行时经常走样？》</w:t>
      </w:r>
      <w:r>
        <w:rPr>
          <w:rFonts w:hint="default" w:ascii="Arial" w:hAnsi="Arial" w:cs="Arial"/>
          <w:b w:val="0"/>
          <w:bCs/>
          <w:i w:val="0"/>
          <w:caps w:val="0"/>
          <w:color w:val="EB7350"/>
          <w:spacing w:val="0"/>
          <w:sz w:val="24"/>
          <w:szCs w:val="24"/>
          <w:u w:val="none"/>
        </w:rPr>
        <w:fldChar w:fldCharType="end"/>
      </w:r>
      <w:r>
        <w:rPr>
          <w:rFonts w:hint="default" w:ascii="Arial" w:hAnsi="Arial" w:cs="Arial"/>
          <w:b w:val="0"/>
          <w:bCs/>
          <w:i w:val="0"/>
          <w:caps w:val="0"/>
          <w:color w:val="333333"/>
          <w:spacing w:val="0"/>
          <w:sz w:val="24"/>
          <w:szCs w:val="24"/>
        </w:rPr>
        <w:t>，把其中的部分摘录如下：</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除了这个之外，政治意识形态的分歧也可以用来操作，这点在中国也是如此。我举个例子，假如现在中国实行全民选举了，两个人在对毛泽东的认识上有分歧，一个说毛泽东是民族英雄，一个说毛泽东是恶魔。好了，现在如果让各位混时事论坛的网民投票，大家觉得就凭各位在论坛混了这么久的认识，绝大多数人还会去仔细分析这两个人的具体产业政策、就业政策、教育政策、科技政策等等的治国优劣吗？仅凭对毛泽东的两极认识分歧，就足够让他们分成两个阵营来投票了！</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台湾的蓝绿，实际上就是这样。只不过这里的毛泽东换成了蒋介石，换成了228，换成了台湾主体论。</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而在中国，能够引发意识形态分裂的，何止一个毛泽东？偏自由还是偏民主还是偏共党，亲美还是亲日还是自主，怎么评价1840-1979年的大大小小历史，少数民族区域的民族意识，宗教意识，这些引发意识形态撕裂话题多了去了。</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这个时候，谁还去在意什么治国理政的实际工作？有这么轻松的通过割裂意识形态来获取选票的方式，不用不成了傻瓜？</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b/>
          <w:i w:val="0"/>
          <w:caps w:val="0"/>
          <w:color w:val="808080"/>
          <w:spacing w:val="0"/>
          <w:kern w:val="0"/>
          <w:sz w:val="24"/>
          <w:szCs w:val="24"/>
          <w:shd w:val="clear" w:fill="F2F2F5"/>
          <w:lang w:val="en-US" w:eastAsia="zh-CN" w:bidi="ar"/>
        </w:rPr>
        <w:t>西方的所谓多党选举，其实有非常苛刻的前提条件限制，你可以看到，只要不符合这个前提条件的，民主化后，原有的裂痕不但不会消解，反而会更加扩大和撕裂。</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b/>
          <w:i w:val="0"/>
          <w:caps w:val="0"/>
          <w:color w:val="808080"/>
          <w:spacing w:val="0"/>
          <w:kern w:val="0"/>
          <w:sz w:val="24"/>
          <w:szCs w:val="24"/>
          <w:shd w:val="clear" w:fill="F2F2F5"/>
          <w:lang w:val="en-US" w:eastAsia="zh-CN" w:bidi="ar"/>
        </w:rPr>
        <w:t>这个条件就是：国民中不能有根本性的意识形态裂痕分歧，或者虽有分歧，但其中一种的拥护人数要占据绝对多数。</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只有在这种情况下，两党或多党选举时，大家才可能就事论事，心平气和讨论具体事务，而不是互相用意识形态攻击、强化身份认同的方式和捞取选票。</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例如，台湾有统独分歧，这是根本性的意识形态分歧，所以两党都不干事，天天用统独来扯皮。不是他们不想干事，而是干事换不来选票，远不如高喊“爱台湾”、“KMT卖台”之类的口号让选票来的快。</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而很不幸，大多数发展中国家，由于历史和现实的复杂国内环境，大多数都是“非同质化社会”。其实就连西方国家自身（欧洲首当其冲），在接下来的民族和人种变化中，都恐怕难以避免变为“非同质化社会”。届时，现有的西方民主制度，在西方国家内部，也将面临大动荡大撕裂和制度生死存亡的抉择——要命，还是要“普世价值”。</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有人又会问了，就算西方“民主”有这样那样的不好，可你特色中修就好到哪里去了吗？你凭什么说你以后能上升为新的普世价值？难道人类文明以后的普世价值是喝地沟油？</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这也是网上常见的逻辑误区——把一个文明内部特定时期的现象，和这个文明本身混同起来。</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举个例子，镀金时代的美国，其黑暗程度比今天的中国大大有过之而无不及，有些词语看起来也非常熟悉：官商勾结、食品黑幕、人性堕落、道德沦丧……（链接：</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"http://www.rmlt.com.cn/2014/0818/307453.shtml"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美国“镀金时代”的腐败</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而当时美国已经实行了100多年的“美国体制”，对此却完全束手无策。但与此同时，美国经济快速发展，新科技成果层出不穷，并日益成为世界第一大工业国（直到100多年后才被中国取代）。如果那个时候我们说，随着美国经济的崛起，美国的价值将成为世界的普世价值，那是否意味着司法腐败、政党分赃、官匪勾结、官商一体，私刑泛滥，甚至比纳粹还恐怖的活烤黑人（链接：</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"http://www.qulishi.com/news/201404/12189.html"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1916年美国万人活烤黑人大会！美国历史上的阴暗</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），将成为20世纪中叶之后的普世价值？</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社会快速发展和转型时期，同样也是社会矛盾密集和层出不穷的时期，如果想快速度过这个阶段而不是像菲律宾、南美那样长期陷在这里，就要靠大力发展科技和工业化，把经济提上去，让更高比例的人口变得既有能力也有意愿“站着挣钱”，最后才是在上层建筑层面用“制度”进行固化收尾，完工。</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其实从上面的论述可以看出来，按照同样的理论，中国未来的体制，随着经济的进一步发展，同样会发生进化和改变，而且和西方当年一样，这次将是基于内生的制度建构，而不是盲目地移植。</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改变的方向是什么呢？民主，不加引号。</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如果看过我之前在知乎答案的朋友会知道，在我看来，未来人类文明的方向，是共产主义社会（链接：</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"https://www.zhihu.com/question/22653819/answer/52401601"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共产主义真的能够实现吗？「按需分配」从人性上来讲是不是个笑话？- 常凯申的回答</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）。共产主义社会是什么样的呢？按照马克思的说法，是“自由人联合体”。</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也就是说，整个社会是由自由人联合而成，政府由于已经没有存在意义而自然消亡——终于不用纠结是大政府小社会还是小政府大社会了——或者说，政府就是社会，社会就是政府。</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样一个社会里，每个人享有的将是高度民主和管理社会的权力。当然，在马克思的时代不可能描述出这个社会实现的具体技术细节。但在21世纪的今天，我们应该能猜到一些了，它应该是基于高速联通的信息网络和强大的数据分析能力，使得信息可以在极短的时间内经过高效大数据处理总结，有能力以丰富全面的形式传递给每一个自由人，从而使得整个社会具备实时管理自身，快速合理决策的能力。</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当然，共产主义社会的细节并不是我们这篇文章讨论的主要内容，如果对这方面感兴趣，可以阅读上面那篇文章的链接。这里要说的是，人类文明的未来是共产主义，而共产主义是高度民主的社会，所以，民主是未来的方向。</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随着现在的生产力水平逐渐过渡到共产主义社会的生产力水平，现在的体制，如果想顺应生产力发展，那么也必须要以一种相对平滑的演变过程过渡到完全民主的时代，否则就会阻碍生产力发展。</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这个政治体制的演变的过程具体会是什么样子，各个中间过程中的政治形态是什么样子的，这个问题恐怕今天没有人能够精确知道。历史的走向，是所有历史参与者所施加的效果，做平行四边形法则之后的结果。</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但不管怎么样，未来的中国政治生态的大方向是会越来文明，公众的参与度，知情度，对政治的影响力，都应该越来越提高。中国未来的任务，是要摸索出一套适应本国国情的民主化之路，借鉴西方民主的优点，同时吸取西方民主制度的教训，走出一条新路。</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条新路前所未有，仅仅知道一个大方向，但谁也不知道它每一步具体应该怎么走，都要摸着石头过河。这条新路的探索，不仅仅对中国有意义，对整个世界和人类文明的未来也是如此——大批发展中国家对西方民主水土不服；而发达国家本身由于国内“换种”，正在日益变成不适应西方民主的“非同质化社会”。</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西方文明是伟大的文明，西方政治体制也是人类文明的伟大结晶。但今天，它已经日益走向僵化的程序正义和教条式的政治正确，它正在慢慢丧失自己的宝贵活力。</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条新路，只有拥有世界上最庞大工业人口数量、作为世界第一大工业国和有爆发潜力的新兴科技强国、因此有能力不走帝国主义者们侵略殖民老路的中华人民共和国才有能力和希望探索并最终走通。无论是器物层面（链接：</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"http://blog.sina.com.cn/s/blog_450838710102wat7.html"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如何看待1935年遵义会议？-常凯申的回答</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），还是制度层面，接下来中国都要准备好为人类文明作出更大的贡献。这既是无法回避的“昭昭天命”，也是为14亿中国人谋求更好的生活环境，谋求更公平正义社会的必然要求。</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在本章节最后，可能还有朋友会质疑：你前面说的，无非是经济基础决定上层建筑。我就觉得这是马克思主义的洗脑，明明是上层建筑决定经济基础才对，西方国家发达，恰恰是因为他们民主自由，所以才发达。</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借着这个问题，终于可以回到本章节一直很少提到的台湾来了——接下来正好有一个很完美的试验品嘛——像本文说的那样，当我们以非物理手段，间接抽掉台湾的经济基础的时候，看看台湾是会继续保持文明和精致，还是会符合马克思主义的理论论述，变成一个野蛮混乱、自己内部互相伤害的社会。</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这将会是一场令所有中国人印象深刻的政治课和精神洗礼，再次感谢台湾同胞提供了这样的机会。</w:t>
      </w:r>
    </w:p>
    <w:p>
      <w:pPr>
        <w:pStyle w:val="4"/>
        <w:rPr>
          <w:rFonts w:hint="default"/>
        </w:rPr>
      </w:pPr>
      <w:bookmarkStart w:id="20" w:name="_Toc1202710770"/>
      <w:r>
        <w:rPr>
          <w:rFonts w:hint="default"/>
        </w:rPr>
        <w:t>十五、结语</w:t>
      </w:r>
      <w:bookmarkEnd w:id="20"/>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b w:val="0"/>
          <w:bCs/>
          <w:i w:val="0"/>
          <w:caps w:val="0"/>
          <w:color w:val="333333"/>
          <w:spacing w:val="0"/>
          <w:sz w:val="24"/>
          <w:szCs w:val="24"/>
        </w:rPr>
      </w:pPr>
      <w:r>
        <w:rPr>
          <w:rFonts w:hint="default" w:ascii="Arial" w:hAnsi="Arial" w:cs="Arial"/>
          <w:b w:val="0"/>
          <w:bCs/>
          <w:i w:val="0"/>
          <w:caps w:val="0"/>
          <w:color w:val="333333"/>
          <w:spacing w:val="0"/>
          <w:sz w:val="24"/>
          <w:szCs w:val="24"/>
        </w:rPr>
        <w:t>其实这篇文章中一些章节的内容，在知乎其他答案中也有陆续提及过，本文相当于是以一个较为系统化的方式，把之前的一些观点总结了一下，当然也有一些新的内容。</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看完这篇文章，我想很多朋友心里应该有数了。以后关注台湾方面的新闻的时候，那些细枝末节的内容，诸如某某明星又支持台独了，某某人士又攻击大陆了，蔡英文又说什么话了，出席什么活动了，这些都是表面的东西，并不是最重要的。毛泽东同志提出：“不以一城一地的得失为目标,而以消灭敌人的有生力量为主要目标。”——多盯着台积电、大立光、联发科、日月光这些目标看看。</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就像</w:t>
      </w:r>
      <w:r>
        <w:rPr>
          <w:rFonts w:hint="default" w:ascii="Arial" w:hAnsi="Arial" w:cs="Arial"/>
          <w:b w:val="0"/>
          <w:bCs/>
          <w:i w:val="0"/>
          <w:caps w:val="0"/>
          <w:color w:val="EB7350"/>
          <w:spacing w:val="0"/>
          <w:sz w:val="24"/>
          <w:szCs w:val="24"/>
          <w:u w:val="none"/>
        </w:rPr>
        <w:fldChar w:fldCharType="begin"/>
      </w:r>
      <w:r>
        <w:rPr>
          <w:rFonts w:hint="default" w:ascii="Arial" w:hAnsi="Arial" w:cs="Arial"/>
          <w:b w:val="0"/>
          <w:bCs/>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b w:val="0"/>
          <w:bCs/>
          <w:i w:val="0"/>
          <w:caps w:val="0"/>
          <w:color w:val="EB7350"/>
          <w:spacing w:val="0"/>
          <w:sz w:val="24"/>
          <w:szCs w:val="24"/>
          <w:u w:val="none"/>
        </w:rPr>
        <w:fldChar w:fldCharType="separate"/>
      </w:r>
      <w:r>
        <w:rPr>
          <w:rStyle w:val="22"/>
          <w:rFonts w:hint="default" w:ascii="Arial" w:hAnsi="Arial" w:cs="Arial"/>
          <w:b w:val="0"/>
          <w:bCs/>
          <w:i w:val="0"/>
          <w:caps w:val="0"/>
          <w:color w:val="EB7350"/>
          <w:spacing w:val="0"/>
          <w:sz w:val="24"/>
          <w:szCs w:val="24"/>
          <w:u w:val="none"/>
        </w:rPr>
        <w:t>《别》</w:t>
      </w:r>
      <w:r>
        <w:rPr>
          <w:rFonts w:hint="default" w:ascii="Arial" w:hAnsi="Arial" w:cs="Arial"/>
          <w:b w:val="0"/>
          <w:bCs/>
          <w:i w:val="0"/>
          <w:caps w:val="0"/>
          <w:color w:val="EB7350"/>
          <w:spacing w:val="0"/>
          <w:sz w:val="24"/>
          <w:szCs w:val="24"/>
          <w:u w:val="none"/>
        </w:rPr>
        <w:fldChar w:fldCharType="end"/>
      </w:r>
      <w:r>
        <w:rPr>
          <w:rFonts w:hint="default" w:ascii="Arial" w:hAnsi="Arial" w:cs="Arial"/>
          <w:b w:val="0"/>
          <w:bCs/>
          <w:i w:val="0"/>
          <w:caps w:val="0"/>
          <w:color w:val="333333"/>
          <w:spacing w:val="0"/>
          <w:sz w:val="24"/>
          <w:szCs w:val="24"/>
        </w:rPr>
        <w:t>文一样，这篇文章的内容，也完全没有任何阴谋诡计的成分，全部都是可以公开的阳谋。</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只要台海两岸的和平状态继续维持下去，台湾有很大概率会按照这篇文章描述的方向走下去。</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当然，变数也是有的。一个小的变数是台湾提前宣布法理独立，但这几乎没有任何可能。但另一个变数却是真实存在的，那就是大陆这边不愿意再耽搁下去，而主动决定结束这一切，提前收复台湾。例如金灿荣教授在月初的那篇演讲：《</w:t>
      </w:r>
      <w:r>
        <w:rPr>
          <w:rFonts w:hint="default" w:ascii="Arial" w:hAnsi="Arial" w:cs="Arial"/>
          <w:b w:val="0"/>
          <w:bCs/>
          <w:i w:val="0"/>
          <w:caps w:val="0"/>
          <w:color w:val="EB7350"/>
          <w:spacing w:val="0"/>
          <w:sz w:val="24"/>
          <w:szCs w:val="24"/>
          <w:u w:val="none"/>
        </w:rPr>
        <w:fldChar w:fldCharType="begin"/>
      </w:r>
      <w:r>
        <w:rPr>
          <w:rFonts w:hint="default" w:ascii="Arial" w:hAnsi="Arial" w:cs="Arial"/>
          <w:b w:val="0"/>
          <w:bCs/>
          <w:i w:val="0"/>
          <w:caps w:val="0"/>
          <w:color w:val="EB7350"/>
          <w:spacing w:val="0"/>
          <w:sz w:val="24"/>
          <w:szCs w:val="24"/>
          <w:u w:val="none"/>
        </w:rPr>
        <w:instrText xml:space="preserve"> HYPERLINK "http://www.chinatimes.com/cn/realtimenews/20160601006743-260409" \t "/home/mecup/文档\\x/_blank" </w:instrText>
      </w:r>
      <w:r>
        <w:rPr>
          <w:rFonts w:hint="default" w:ascii="Arial" w:hAnsi="Arial" w:cs="Arial"/>
          <w:b w:val="0"/>
          <w:bCs/>
          <w:i w:val="0"/>
          <w:caps w:val="0"/>
          <w:color w:val="EB7350"/>
          <w:spacing w:val="0"/>
          <w:sz w:val="24"/>
          <w:szCs w:val="24"/>
          <w:u w:val="none"/>
        </w:rPr>
        <w:fldChar w:fldCharType="separate"/>
      </w:r>
      <w:r>
        <w:rPr>
          <w:rStyle w:val="22"/>
          <w:rFonts w:hint="default" w:ascii="Arial" w:hAnsi="Arial" w:cs="Arial"/>
          <w:b w:val="0"/>
          <w:bCs/>
          <w:i w:val="0"/>
          <w:caps w:val="0"/>
          <w:color w:val="EB7350"/>
          <w:spacing w:val="0"/>
          <w:sz w:val="24"/>
          <w:szCs w:val="24"/>
          <w:u w:val="none"/>
        </w:rPr>
        <w:t>金灿荣：陆对台4阶段最快2021年解决台湾问题</w:t>
      </w:r>
      <w:r>
        <w:rPr>
          <w:rFonts w:hint="default" w:ascii="Arial" w:hAnsi="Arial" w:cs="Arial"/>
          <w:b w:val="0"/>
          <w:bCs/>
          <w:i w:val="0"/>
          <w:caps w:val="0"/>
          <w:color w:val="EB7350"/>
          <w:spacing w:val="0"/>
          <w:sz w:val="24"/>
          <w:szCs w:val="24"/>
          <w:u w:val="none"/>
        </w:rPr>
        <w:fldChar w:fldCharType="end"/>
      </w:r>
      <w:r>
        <w:rPr>
          <w:rFonts w:hint="default" w:ascii="Arial" w:hAnsi="Arial" w:cs="Arial"/>
          <w:b w:val="0"/>
          <w:bCs/>
          <w:i w:val="0"/>
          <w:caps w:val="0"/>
          <w:color w:val="333333"/>
          <w:spacing w:val="0"/>
          <w:sz w:val="24"/>
          <w:szCs w:val="24"/>
        </w:rPr>
        <w:t>》。这种变数出现的几率有多大呢？不好说，但希望最好不要发生。</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文章写到这里，应该可以结束了。只是有一个群体令我有点不安，那就是真正的台湾同胞——台湾的红统们。他们在蓝绿“独台”和“台独”的双重包围之下，迎着冷眼做着维护国家统一的工作。如果历史真的按照本文的路线走下去，那么他们也会和蓝绿一样，看着自己的家园被台湾岛内的自己人毁掉，也会经历一段非常艰难的日子。那么，2021年左右真提前统一了，对他们倒也是一种解脱。</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中国大陆有更广阔的空间，欢迎真正意义上的台湾同胞们。未来，这里将成为新的世界科技中心，世界政治权力中心和新兴的文化中心，舞台很大，可以给你们充分施展自己能力和梦想的机会。</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同样，对于大陆的朋友来说，本文所有美好的预测，实现的前提，都是建立在我们每个人勤勤恳恳做好自己的本职工作的基础上。以今天中国的国力，只要我们自己不犯大错，已经没有任何外部势力能够打败我们。</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锻炼身体，勤奋工作，努力挣钱，善待身边的人，坚持自己的奋斗目标和梦想。中国是由14亿人组成的，每个人的发展和进步，在宏观上就是整个中国的进步。</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最后，也许会有朋友问，这文章里面怎么引用了这么多《三体》的内容？其实很简单，按刘慈欣的说法，《三体》本身就是“光年尺度上的中国近现代史”。其中存在不少本文用的着的隐喻和有趣的类比。</w:t>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br w:type="textWrapping"/>
      </w:r>
      <w:r>
        <w:rPr>
          <w:rFonts w:hint="default" w:ascii="Arial" w:hAnsi="Arial" w:cs="Arial"/>
          <w:b w:val="0"/>
          <w:bCs/>
          <w:i w:val="0"/>
          <w:caps w:val="0"/>
          <w:color w:val="333333"/>
          <w:spacing w:val="0"/>
          <w:sz w:val="24"/>
          <w:szCs w:val="24"/>
        </w:rPr>
        <w:t>最后的最后，感谢您抽出宝贵的时间，阅读这篇六万多字的乱谈 ^_^</w:t>
      </w:r>
    </w:p>
    <w:p>
      <w:pPr>
        <w:rPr>
          <w:b w:val="0"/>
          <w:bCs/>
        </w:rPr>
      </w:pPr>
      <w:r>
        <w:rPr>
          <w:b w:val="0"/>
          <w:bCs/>
        </w:rPr>
        <w:br w:type="page"/>
      </w:r>
    </w:p>
    <w:p>
      <w:pPr>
        <w:pStyle w:val="3"/>
        <w:jc w:val="center"/>
      </w:pPr>
      <w:bookmarkStart w:id="21" w:name="_Toc204982932"/>
      <w:r>
        <w:rPr>
          <w:lang w:val="en-US" w:eastAsia="zh-CN"/>
        </w:rPr>
        <w:t>03、</w:t>
      </w:r>
      <w:r>
        <w:rPr>
          <w:rFonts w:hint="default"/>
          <w:lang w:val="en-US" w:eastAsia="zh-CN"/>
        </w:rPr>
        <w:fldChar w:fldCharType="begin"/>
      </w:r>
      <w:r>
        <w:rPr>
          <w:rFonts w:hint="default"/>
          <w:lang w:val="en-US" w:eastAsia="zh-CN"/>
        </w:rPr>
        <w:instrText xml:space="preserve"> HYPERLINK "https://www.weibo.com/ttarticle/p/show?id=2309404309161629357522&amp;mod=zwenzhang" \t "/home/mecup/文档\\x/_blank" </w:instrText>
      </w:r>
      <w:r>
        <w:rPr>
          <w:rFonts w:hint="default"/>
          <w:lang w:val="en-US" w:eastAsia="zh-CN"/>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《下篇：未来20年，我们应该以什么视角看待台湾问题》</w:t>
      </w:r>
      <w:r>
        <w:rPr>
          <w:rFonts w:hint="default"/>
          <w:lang w:val="en-US" w:eastAsia="zh-CN"/>
        </w:rPr>
        <w:fldChar w:fldCharType="end"/>
      </w:r>
      <w:bookmarkEnd w:id="21"/>
    </w:p>
    <w:p>
      <w:pPr>
        <w:jc w:val="center"/>
        <w:rPr>
          <w:b w:val="0"/>
          <w:bCs/>
        </w:rPr>
      </w:pPr>
      <w:r>
        <w:rPr>
          <w:b w:val="0"/>
          <w:bCs/>
        </w:rPr>
        <w:t>2017年12月7日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本文是继《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20年内，最好别去真的统一台湾</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》和《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"https://weibo.com/ttarticle/p/show?id=2309404305149383295697"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未来20年，大陆应该如何更优雅地处理台湾问题</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》之后的第三篇文章，也是台湾系列长文的最后一篇。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4"/>
        <w:rPr>
          <w:rFonts w:hint="default"/>
        </w:rPr>
      </w:pPr>
      <w:bookmarkStart w:id="22" w:name="_Toc838070646"/>
      <w:r>
        <w:rPr>
          <w:rFonts w:hint="default"/>
        </w:rPr>
        <w:t>目录</w:t>
      </w:r>
      <w:bookmarkEnd w:id="22"/>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零、引言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一、金厦两边的标语</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二、统一与解放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三、字缝之上的“仁义道德”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四、超越《1984》</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五、映射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六、即将还完的贷款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七、硬而脆的壳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八、革命的首要问题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九、操纵台湾民意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十、爬不出的温柔陷阱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十一、对大陆对台政策的建议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十二、台湾的学术价值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十三、不同的材料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十四、两朵乌云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十五、结语</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26" o:spt="1" style="height:1.5pt;width:432pt;" fillcolor="#333333" filled="t" stroked="f" coordsize="21600,21600" o:hr="t" o:hrstd="t" o:hrnoshade="t" o:hralign="center">
            <v:path/>
            <v:fill on="t" focussize="0,0"/>
            <v:stroke on="f"/>
            <v:imagedata o:title=""/>
            <o:lock v:ext="edit"/>
            <w10:wrap type="none"/>
            <w10:anchorlock/>
          </v:rect>
        </w:pict>
      </w:r>
    </w:p>
    <w:p>
      <w:pPr>
        <w:pStyle w:val="4"/>
        <w:rPr>
          <w:rFonts w:hint="default"/>
        </w:rPr>
      </w:pPr>
      <w:bookmarkStart w:id="23" w:name="_Toc1369443955"/>
      <w:r>
        <w:rPr>
          <w:rFonts w:hint="default"/>
        </w:rPr>
        <w:t>零、引言</w:t>
      </w:r>
      <w:bookmarkEnd w:id="23"/>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2016年1月15日，也就是台湾地区领导人选举投票的前夜，写过一篇《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20年内，最好别去真的统一台湾</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》，去年五月份左右，又写过一篇《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"https://weibo.com/ttarticle/p/show?id=2309404305149383295697"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未来20年，大陆应该如何更优雅地处理台湾问题</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》，这两篇重点讨论了台湾问题的实质及解决方式，基本上概括了台湾问题的方法面面。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如果把《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20年内，最好别去真的统一台湾</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》作为</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上篇</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，把《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"https://weibo.com/ttarticle/p/show?id=2309404305149383295697"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未来20年，大陆应该如何更优雅地处理台湾问题</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》作为</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"https://weibo.com/ttarticle/p/show?id=2309404305149383295697"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中篇</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的话，那么本文就是这个系列的“下篇”。相比于前两篇，本文在大方向上没有根本变化，但会从更深入和多元的角度讨论前两篇文章中提到的一些思路，并对前两篇中尚未论述或者尚未充分展开论述的一些内容和细节、以及前两篇文章中网友提的一些问题做出进一步的阐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【提醒】【提醒】【提醒】</w:t>
      </w:r>
      <w:r>
        <w:rPr>
          <w:rFonts w:hint="default" w:ascii="Arial" w:hAnsi="Arial" w:cs="Arial"/>
          <w:i w:val="0"/>
          <w:caps w:val="0"/>
          <w:color w:val="333333"/>
          <w:spacing w:val="0"/>
          <w:sz w:val="24"/>
          <w:szCs w:val="24"/>
        </w:rPr>
        <w:t>如果您之前没有看过</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上篇</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和</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"https://weibo.com/ttarticle/p/show?id=2309404305149383295697"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中篇</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请一定要先看这两篇文章，因为本文会直接沿着前两篇文章的一些思路继续往下走，之前论证的东西不一定会再次提及，因此如果不看前两篇而直接看本文，有些地方可能会看不明白，有些地方可能会觉得没说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为避免造成阅读障碍，建议在读本文之前，请</w:t>
      </w:r>
      <w:r>
        <w:rPr>
          <w:rFonts w:hint="default" w:ascii="Arial" w:hAnsi="Arial" w:cs="Arial"/>
          <w:b/>
          <w:i w:val="0"/>
          <w:caps w:val="0"/>
          <w:color w:val="333333"/>
          <w:spacing w:val="0"/>
          <w:sz w:val="24"/>
          <w:szCs w:val="24"/>
        </w:rPr>
        <w:t>务必</w:t>
      </w:r>
      <w:r>
        <w:rPr>
          <w:rFonts w:hint="default" w:ascii="Arial" w:hAnsi="Arial" w:cs="Arial"/>
          <w:i w:val="0"/>
          <w:caps w:val="0"/>
          <w:color w:val="333333"/>
          <w:spacing w:val="0"/>
          <w:sz w:val="24"/>
          <w:szCs w:val="24"/>
        </w:rPr>
        <w:t>先阅读</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上篇</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和</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"https://weibo.com/ttarticle/p/show?id=2309404305149383295697"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中篇</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w:t>
      </w:r>
      <w:r>
        <w:rPr>
          <w:rFonts w:hint="default" w:ascii="Arial" w:hAnsi="Arial" w:cs="Arial"/>
          <w:b/>
          <w:i w:val="0"/>
          <w:caps w:val="0"/>
          <w:color w:val="333333"/>
          <w:spacing w:val="0"/>
          <w:sz w:val="24"/>
          <w:szCs w:val="24"/>
        </w:rPr>
        <w:t>不建议直接阅读本篇文章。</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27" o:spt="1" style="height:1.5pt;width:432pt;" fillcolor="#333333" filled="t" stroked="f" coordsize="21600,21600" o:hr="t" o:hrstd="t" o:hrnoshade="t" o:hralign="center">
            <v:path/>
            <v:fill on="t" focussize="0,0"/>
            <v:stroke on="f"/>
            <v:imagedata o:title=""/>
            <o:lock v:ext="edit"/>
            <w10:wrap type="none"/>
            <w10:anchorlock/>
          </v:rect>
        </w:pict>
      </w:r>
    </w:p>
    <w:p>
      <w:pPr>
        <w:pStyle w:val="4"/>
        <w:rPr>
          <w:rFonts w:hint="default"/>
        </w:rPr>
      </w:pPr>
      <w:bookmarkStart w:id="24" w:name="_Toc609071894"/>
      <w:r>
        <w:rPr>
          <w:rFonts w:hint="default"/>
        </w:rPr>
        <w:t>一、金厦两边的标语</w:t>
      </w:r>
      <w:bookmarkEnd w:id="24"/>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在金门的大担岛上，有这样一幅耳熟能详的标语：</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6572250" cy="2952750"/>
            <wp:effectExtent l="0" t="0" r="0" b="0"/>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18"/>
                    <a:stretch>
                      <a:fillRect/>
                    </a:stretch>
                  </pic:blipFill>
                  <pic:spPr>
                    <a:xfrm>
                      <a:off x="0" y="0"/>
                      <a:ext cx="6572250" cy="295275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在对岸的厦门，同样也有一幅：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4762500" cy="2238375"/>
            <wp:effectExtent l="0" t="0" r="0" b="9525"/>
            <wp:docPr id="22" name="图片 2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7"/>
                    <pic:cNvPicPr>
                      <a:picLocks noChangeAspect="1"/>
                    </pic:cNvPicPr>
                  </pic:nvPicPr>
                  <pic:blipFill>
                    <a:blip r:embed="rId19"/>
                    <a:stretch>
                      <a:fillRect/>
                    </a:stretch>
                  </pic:blipFill>
                  <pic:spPr>
                    <a:xfrm>
                      <a:off x="0" y="0"/>
                      <a:ext cx="4762500" cy="2238375"/>
                    </a:xfrm>
                    <a:prstGeom prst="rect">
                      <a:avLst/>
                    </a:prstGeom>
                    <a:noFill/>
                    <a:ln w="9525">
                      <a:noFill/>
                    </a:ln>
                  </pic:spPr>
                </pic:pic>
              </a:graphicData>
            </a:graphic>
          </wp:inline>
        </w:drawing>
      </w:r>
      <w:r>
        <w:rPr>
          <w:rFonts w:hint="default" w:ascii="Arial" w:hAnsi="Arial" w:cs="Arial"/>
          <w:i w:val="0"/>
          <w:caps w:val="0"/>
          <w:color w:val="808080"/>
          <w:spacing w:val="0"/>
          <w:sz w:val="18"/>
          <w:szCs w:val="18"/>
        </w:rPr>
        <w:t>500</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两个标语针锋相对，后四个字都是“统一中国”，而前面四个字，则表示了双方不同的统一方式的主张。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不过，看上去是两幅标语针尖对麦芒，但仔细分析一下，你就会发现其中词句的有意思之处。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“三民主义统一中国”，这句话的意思，是用台湾自己的制度去代替大陆的制度。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“一国两制统一中国”，这句话的意思，是大陆保留大陆的制度，台湾保留台湾的制度。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换句话说，这两句表面上对立的标语，其实都有一个共识——台湾的制度要保留。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而大陆的制度呢？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大陆方面长期以来就有这样的声音：“只要统一，什么都可以谈”。甚至有香港媒体报道过：上世纪80年代，大陆方面甚至同意，“统一之后，国歌国旗国号都可以协商”。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直到几年前（2012），大陆方面还有这样的台湾问题专家表达过类似的观点：</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中国人民大学国际关系学院教授王英津21日表示……两岸达到“一中共表”之后，从理论上说，两岸一国中的“一国”，不排除可以是两岸统一时共同缔造的“新中国”，而</w:t>
      </w:r>
      <w:r>
        <w:rPr>
          <w:rFonts w:hint="default" w:ascii="Arial" w:hAnsi="Arial" w:eastAsia="宋体" w:cs="Arial"/>
          <w:b/>
          <w:i w:val="0"/>
          <w:caps w:val="0"/>
          <w:color w:val="808080"/>
          <w:spacing w:val="0"/>
          <w:kern w:val="0"/>
          <w:sz w:val="24"/>
          <w:szCs w:val="24"/>
          <w:shd w:val="clear" w:fill="F2F2F5"/>
          <w:lang w:val="en-US" w:eastAsia="zh-CN" w:bidi="ar"/>
        </w:rPr>
        <w:t>这个“新中国”的国号则留待两岸双方通过谈判来商定</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；两岸之间可用一个国家（新中国）来共表，彼此在各自内部则以“中华民国”与“中华人民共和国”各表。</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他认为，大陆当局在巩固“一中框架”的前提下，</w:t>
      </w:r>
      <w:r>
        <w:rPr>
          <w:rFonts w:hint="default" w:ascii="Arial" w:hAnsi="Arial" w:eastAsia="宋体" w:cs="Arial"/>
          <w:b/>
          <w:i w:val="0"/>
          <w:caps w:val="0"/>
          <w:color w:val="808080"/>
          <w:spacing w:val="0"/>
          <w:kern w:val="0"/>
          <w:sz w:val="24"/>
          <w:szCs w:val="24"/>
          <w:shd w:val="clear" w:fill="F2F2F5"/>
          <w:lang w:val="en-US" w:eastAsia="zh-CN" w:bidi="ar"/>
        </w:rPr>
        <w:t>无须急着去解决“一中涵义”（即一中是中华民国或中华人民共和国）</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的问题，应持续增加两岸政治互信，累积彼此共识，等条件成熟后，再来解决一中涵义的问题。</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来源：</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"http://link.zhihu.com/?target=https://news.qq.com/a/20121223/000382.htm"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大陆学者：两岸“一中共表”后国号可协商_新闻_腾讯网</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如果对台海情况不熟悉的外国人读到上面这些内容，大概还以为台湾方面是更强大的一方。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不是吗？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“三民主义统一中国”的潜台词——</w:t>
      </w:r>
      <w:r>
        <w:rPr>
          <w:rFonts w:hint="default" w:ascii="Arial" w:hAnsi="Arial" w:cs="Arial"/>
          <w:b/>
          <w:i w:val="0"/>
          <w:caps w:val="0"/>
          <w:color w:val="333333"/>
          <w:spacing w:val="0"/>
          <w:sz w:val="24"/>
          <w:szCs w:val="24"/>
        </w:rPr>
        <w:t>我还是我，你也得随我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“一国两制统一中国”的潜台词——</w:t>
      </w:r>
      <w:r>
        <w:rPr>
          <w:rFonts w:hint="default" w:ascii="Arial" w:hAnsi="Arial" w:cs="Arial"/>
          <w:b/>
          <w:i w:val="0"/>
          <w:caps w:val="0"/>
          <w:color w:val="333333"/>
          <w:spacing w:val="0"/>
          <w:sz w:val="24"/>
          <w:szCs w:val="24"/>
        </w:rPr>
        <w:t>放心，你还是你，但我也许可以考虑改，让你适应</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这到底谁是处于攻势的一方？到底谁在大陆谁在一个小岛上？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中国大陆的面积二百六十倍于台湾，人口五十倍于台湾，为何竟然在两岸关系上如此被动呢？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当然了，有人可能会说，台湾后面有美国撑腰啊。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这确实是一个因素，但问题可能有更为复杂之处。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稍稍提前几年，在2014年之前。无论是台湾民间还是大陆民间，都有很高的比例认可这样一个观点：台湾的社会制度优于中国大陆、台湾比大陆更美好。（其实现在也有相当比例的人这样认为，只不过2014年“太阳花”之前则更加明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大陆网络对台湾的赞美，在2012年某位知名博客写手的那篇《太平洋的风》之后，达到了一个阶段性的高峰。</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也许是我的命好，遇见的都是好人，也许是我走的肤浅，几乎所有人都和气。毫无疑问，如果我在台湾多停留几天，我当然能看见他不如人意的一面，也许他硬件不够新，也许他民粹也涌现，也许他民怨从不断，也许他矛盾也不少。没有完美的地方，没有完美的制度，没有完美的文化，</w:t>
      </w:r>
      <w:r>
        <w:rPr>
          <w:rFonts w:hint="default" w:ascii="Arial" w:hAnsi="Arial" w:eastAsia="宋体" w:cs="Arial"/>
          <w:b/>
          <w:i w:val="0"/>
          <w:caps w:val="0"/>
          <w:color w:val="808080"/>
          <w:spacing w:val="0"/>
          <w:kern w:val="0"/>
          <w:sz w:val="24"/>
          <w:szCs w:val="24"/>
          <w:shd w:val="clear" w:fill="F2F2F5"/>
          <w:lang w:val="en-US" w:eastAsia="zh-CN" w:bidi="ar"/>
        </w:rPr>
        <w:t>在华人的世界里，它也许不是最好的，但的确没有什么比它更好了。</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这篇文章里不想谈论什么政治和体制。作为一个从大陆来的写作者，我只是非常失落。这些失落并不是来自于这几天浅显的旅行，而是一直以来的感受。</w:t>
      </w:r>
      <w:r>
        <w:rPr>
          <w:rFonts w:hint="default" w:ascii="Arial" w:hAnsi="Arial" w:eastAsia="宋体" w:cs="Arial"/>
          <w:b/>
          <w:i w:val="0"/>
          <w:caps w:val="0"/>
          <w:color w:val="808080"/>
          <w:spacing w:val="0"/>
          <w:kern w:val="0"/>
          <w:sz w:val="24"/>
          <w:szCs w:val="24"/>
          <w:shd w:val="clear" w:fill="F2F2F5"/>
          <w:lang w:val="en-US" w:eastAsia="zh-CN" w:bidi="ar"/>
        </w:rPr>
        <w:t>我失落在我生存的环境里，前几十年教人凶残和斗争，后几十年使人贪婪和自私，于是我们很多人的骨子里被埋下了这些种子；我失落在我们的前辈们摧毁了文化，也摧毁了那些传统的美德，摧毁了人与人之间的信任，摧毁了信仰和共识</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，却没有建立起一个美丽新世界，作为晚辈，我们谁也不知道能否弥补这一切，还是继续的摧毁下去；我失落在不知道我们的后代能不能生存在一个互相理解而不是互相伤害的环境之中……</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b/>
          <w:i w:val="0"/>
          <w:caps w:val="0"/>
          <w:color w:val="808080"/>
          <w:spacing w:val="0"/>
          <w:kern w:val="0"/>
          <w:sz w:val="24"/>
          <w:szCs w:val="24"/>
          <w:shd w:val="clear" w:fill="F2F2F5"/>
          <w:lang w:val="en-US" w:eastAsia="zh-CN" w:bidi="ar"/>
        </w:rPr>
        <w:t>是的，我要感谢香港和台湾，他们庇护了中华的文化，把这个民族美好的习性留了下来</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让很多根子里的东西免于浩劫。纵然他们也有着这样那样的诟病。而我们，纵然我们有了丽兹卡尔顿和半岛酒店，有了gucci和lv，我们的县长太太也许比他们最大的官员还要富有，我们随便一个大片的制作成本就够他们拍二三十部电影，我们的世博会和奥运会他们永远办不起，但走在台湾的街头，面对着那些计程车司机，快餐店老板，路人们，</w:t>
      </w:r>
      <w:r>
        <w:rPr>
          <w:rFonts w:hint="default" w:ascii="Arial" w:hAnsi="Arial" w:eastAsia="宋体" w:cs="Arial"/>
          <w:b/>
          <w:i w:val="0"/>
          <w:caps w:val="0"/>
          <w:color w:val="808080"/>
          <w:spacing w:val="0"/>
          <w:kern w:val="0"/>
          <w:sz w:val="24"/>
          <w:szCs w:val="24"/>
          <w:shd w:val="clear" w:fill="F2F2F5"/>
          <w:lang w:val="en-US" w:eastAsia="zh-CN" w:bidi="ar"/>
        </w:rPr>
        <w:t>我却一点自豪感都没有</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。我们所拥有的他们都拥有过，我们所炫耀的他们的纳税人不会答应，我们所失去的他们都留下了，</w:t>
      </w:r>
      <w:r>
        <w:rPr>
          <w:rFonts w:hint="default" w:ascii="Arial" w:hAnsi="Arial" w:eastAsia="宋体" w:cs="Arial"/>
          <w:b/>
          <w:i w:val="0"/>
          <w:caps w:val="0"/>
          <w:color w:val="808080"/>
          <w:spacing w:val="0"/>
          <w:kern w:val="0"/>
          <w:sz w:val="24"/>
          <w:szCs w:val="24"/>
          <w:shd w:val="clear" w:fill="F2F2F5"/>
          <w:lang w:val="en-US" w:eastAsia="zh-CN" w:bidi="ar"/>
        </w:rPr>
        <w:t>我们所缺少的，才是最能让人感到自豪的。</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文化，法制和自由是一个民族的一切，别的国家不会因为你国的富豪疯狂抢购了超级跑车和顶级游艇而尊敬你的国民。坐在空客330的机舱里，飞翔在两万英尺的高空，一个半小时就到了上海，窗外望去，都是海水。</w:t>
      </w:r>
      <w:r>
        <w:rPr>
          <w:rFonts w:hint="default" w:ascii="Arial" w:hAnsi="Arial" w:eastAsia="宋体" w:cs="Arial"/>
          <w:b/>
          <w:i w:val="0"/>
          <w:caps w:val="0"/>
          <w:color w:val="808080"/>
          <w:spacing w:val="0"/>
          <w:kern w:val="0"/>
          <w:sz w:val="24"/>
          <w:szCs w:val="24"/>
          <w:shd w:val="clear" w:fill="F2F2F5"/>
          <w:lang w:val="en-US" w:eastAsia="zh-CN" w:bidi="ar"/>
        </w:rPr>
        <w:t>既然我们共享着太平洋的风，就让它吹过所有的一切。</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来源：</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"http://link.zhihu.com/?target=http://blog.sina.com.cn/s/blog_4701280b0102e5np.html"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太平洋的风_韩寒_新浪博客</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这还是2012年，如果再往前推到80-90年代台湾钱淹脚目的时期，这种差距就更加清晰而刺眼了。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为什么台湾方面只有区区一个小岛，却敢说“我来统一你，你要按照像我一样的制度”；而大陆拥有数百倍之地，却只能讪讪地说“你的制度我不会动的”。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因为连大陆人自己，从官方到民间，在面对台湾的时候，对自己的一切都没有信心，都心虚。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换句话说，</w:t>
      </w:r>
      <w:r>
        <w:rPr>
          <w:rFonts w:hint="default" w:ascii="Arial" w:hAnsi="Arial" w:cs="Arial"/>
          <w:b/>
          <w:i w:val="0"/>
          <w:caps w:val="0"/>
          <w:color w:val="333333"/>
          <w:spacing w:val="0"/>
          <w:sz w:val="24"/>
          <w:szCs w:val="24"/>
        </w:rPr>
        <w:t>在相当长的时间里，我们面对台湾的时候，没有理论自信，没有制度自信，没有道路自信。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且，“自信”并不是能凭空就自己壮胆生出的。就像上面引用的那篇博文作者一样，你看到了那样的台湾社会，是那么的“精致”、“美好”、“先进”、“文明”、“富裕”、“优越”，然后再和自己对比一下，大陆从官到民，又能有什么脸面对台湾去说“统一吧，走我们的路吧，我会让你过上比现在更好的日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说不出口。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此，80年代之后，大陆方面只能放低道德上的姿态，转而改以民族主义叙事的角度，用“同胞”、“祖国统一”、“民族尊严”这条“呼唤亲情”的道路，来退而求其次，求得台湾的认可和接纳——“看在我们都是一家人的份上，统一吧，你觉得我不好，统一之后我不干涉你的生活还不行吗，我就要个名分，这你都不愿意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内呢，也不再提“解放台湾”，转而改以民族主义或国家主义叙事的“祖国统一”。因为后者的民族主义叙事至少还可以吸纳到尽可能多民众的支持，而前者的革命叙事风格在两岸生活水平的映衬下，更像是个讽刺性的笑话。</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金门厦门，两个小小的标语的背后，体现的是整个台湾问题最本质的核心矛盾，也是彻底解决台湾问题的锁眼。</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28" o:spt="1" style="height:1.5pt;width:432pt;" fillcolor="#333333" filled="t" stroked="f" coordsize="21600,21600" o:hr="t" o:hrstd="t" o:hrnoshade="t" o:hralign="center">
            <v:path/>
            <v:fill on="t" focussize="0,0"/>
            <v:stroke on="f"/>
            <v:imagedata o:title=""/>
            <o:lock v:ext="edit"/>
            <w10:wrap type="none"/>
            <w10:anchorlock/>
          </v:rect>
        </w:pict>
      </w:r>
    </w:p>
    <w:p>
      <w:pPr>
        <w:pStyle w:val="4"/>
        <w:rPr>
          <w:rFonts w:hint="default"/>
        </w:rPr>
      </w:pPr>
      <w:bookmarkStart w:id="25" w:name="_Toc1587053268"/>
      <w:r>
        <w:rPr>
          <w:rFonts w:hint="default"/>
        </w:rPr>
        <w:t>二、统一与解放</w:t>
      </w:r>
      <w:bookmarkEnd w:id="25"/>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台湾问题的产生，是源自蒋介石集团于1949年后占岛割据。而大陆这边最初的口号，也是喊了三十年的“解放台湾”，就像解放战争时期的“解放南京”、“解放北平”、“解放海南岛”那样自然。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为什么在1949年的时候，共产党胜局已定，蒋介石集团盘踞的一个个城市被攻占，但面对四十年分裂之后的中国再次统一的曙光，共产党却很少使用“祖国统一”这样的宣传口号，而更多的是“解放全中国”呢？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祖国统一”是个典型的民族国家的叙事标语，而这对当时广大没有受到过教育的民众而言，并没有太多的民族国家的立场。民族国家的意识之所以能够形成，要求这个国家的国民有共同的叙事记忆，否则，像古代那样，很多人一辈子就在自己住的小村庄里，不知有汉何论魏晋，连皇帝是谁也不需要知道，顶多知道个本地“乡贤”的名字。这样的国家，其国民是不可能普遍形成“想象中的共同体”的（但不代表精英阶层一定没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于这样的小农经济生产方式下的国民而言，皇帝由谁做，不过是城头变化大王旗而已。紫禁城里的老佛爷，和英法德俄美日意奥没有什么本质区别，所以，当英法联军劫掠圆明园的时候，中国百姓后脚跟着进去抢劫是正常的；外国军队攻城的时候，中国老百姓帮忙扛梯子，也是正常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直到现代，某些在社会结构上没有完成现代化改造的中东国家，很多人还是认部落长老不认国家元首的。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要让国民普遍认可“想象中的共同体”，要让东北、广东、山东、陕西这些相距遥远的地方的绝大多数国民（而不仅仅是精英这样想）彼此都坚定认可属于同一个国家，坚定到把这种信念作为政治正确的程度，坚定到谁要分裂出去就是全国人民敌人的程度。这首先要求国民有识字的能力，不能是文盲，这样大家才能知道，我们读的都是一样的书，都是一样的文明体系（当然，各地有不同的亚文化）、都用一样的货币，看一样的电视节目，知道都有一样的中央政府，有共同的国旗和国歌，有共同的历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另外，还要求国家要发展工业化。因为农业经济下，各地的联系是非常微弱的，大家都是自给自足、经济上彼此独立性很强，那就不觉得分裂有什么问题。实际上，高铁、统一市场、移动支付、快速便捷的物流、西气东输、南水北调、村村通、手机普及、中央转移支付……这些都使得今天中国各地的经济联系越绑越紧，而经济上的密切联系也自然会反映到上层建筑层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在四分五裂且政权不下县的民国时期，这两个条件都是不满足的。相当比例的百姓根本就没有什么清晰坚定的国家概念。抗日战争使得中国国民面对共同的敌人，起到了一定程度上构建民族国家的作用，但还远远没有完成。在我看来，中国（大陆地区）真正具备了民族国家构建所需的基本硬软件，是在中华人民共和国成立之后，上述两个条件才得以达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那个年代如果以“祖国统一”作为解放战争的主打口号，大多数普通民众的感觉，更可能是莫名其妙——这种虚无缥缈的东西值得我们去用命换吗？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插一句话，某些国粉喜欢把“国民党抗日了啊，国民党是抗战时期的中国合法政府而不是共产党”作为粉国民党的依据。其实讽刺的是，你今天之所以能把“参加抗日了”的国民党抬到这么高的地位，恰恰是因为共产党建国之后构建了民族国家形成的条件（工业化+扫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然，就以国民党对待民众那种残暴，在没有民族国家构建完成的中国民众心中，他们和日本人又有多大区别呢？不过是两只互相攻击的害民军队而已，没有一方是“自己人”。下面引文的描述情形，和更早的晚清时期中国百姓为联军抗梯子，其实是一脉相承的：</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随后，有几十万河南农民被赶到一起，让他们用马车和手推车把粮食送到征粮中心，为军马找寻饲料，修筑公路，和开挖一条300英里长的反坦克巨型壕沟——最后证明着完全是无用的。将近100万人被征募去参加沿黄河的堤坝。对于这样的劳动，农民得不到工钱，他们常常甚至不得不自备饭食。1944年春，他们常常深沉的愤懑变得表面化了。</w:t>
      </w:r>
      <w:r>
        <w:rPr>
          <w:rFonts w:hint="default" w:ascii="Arial" w:hAnsi="Arial" w:eastAsia="宋体" w:cs="Arial"/>
          <w:b/>
          <w:i w:val="0"/>
          <w:caps w:val="0"/>
          <w:color w:val="808080"/>
          <w:spacing w:val="0"/>
          <w:kern w:val="0"/>
          <w:sz w:val="24"/>
          <w:szCs w:val="24"/>
          <w:shd w:val="clear" w:fill="F2F2F5"/>
          <w:lang w:val="en-US" w:eastAsia="zh-CN" w:bidi="ar"/>
        </w:rPr>
        <w:t>当中国士兵在日本的一号作战面前撤退时，农民们勇猛地攻击他们。他们用农具、匕首和土炮武装起来，解除了5万名本国士兵的武装，杀了一些——有时甚至活埋了。</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（《剑桥中华民国史》下册第十一章第八节）</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1943年在湖北，一位中国司令抱怨说：“</w:t>
      </w:r>
      <w:r>
        <w:rPr>
          <w:rFonts w:hint="default" w:ascii="Arial" w:hAnsi="Arial" w:eastAsia="宋体" w:cs="Arial"/>
          <w:b/>
          <w:i w:val="0"/>
          <w:caps w:val="0"/>
          <w:color w:val="808080"/>
          <w:spacing w:val="0"/>
          <w:kern w:val="0"/>
          <w:sz w:val="24"/>
          <w:szCs w:val="24"/>
          <w:shd w:val="clear" w:fill="F2F2F5"/>
          <w:lang w:val="en-US" w:eastAsia="zh-CN" w:bidi="ar"/>
        </w:rPr>
        <w:t>乡民偷偷穿越战线，把猪、牛肉、大米和旧送给敌人。乡民情愿让敌人统治，却不想在自己政府下当自由民</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——《剑桥中华民国史》下册第十一章第八节。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在1949年，革命叙事的“解放”，远比民族主义叙事的“统一”更能号召民众，更有吸引力。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别说那个年代，就算是2017年的今天，在知乎上搜索一下，还有“</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"https://www.zhihu.com/question/26163800"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国家强大和我有什么关系</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”的提问呢。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我们今天面对的台湾问题，恰恰就是当年解放战争的遗留。但由于第一章所论述过的原因，在开国30年后，“解放”逐渐被“统一”所替代。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问题是，因为台湾和大陆已经分割了快70年，彼此早就没有了共同的记忆，甚至双方对一路走来的现代化经历的理解都是大大不同的。香港同样存在这样的问题，双方没有共同的成长记忆和理解，也就没有认同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所以说，“祖国”、“同胞”这种的既饱含深情又一厢情愿的口号，台湾人听到根本就没有感觉，甚至还有反感，认为这是426在吃他们的豆腐。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“统一”其实是个防御性的口号</w:t>
      </w:r>
      <w:r>
        <w:rPr>
          <w:rFonts w:hint="default" w:ascii="Arial" w:hAnsi="Arial" w:cs="Arial"/>
          <w:i w:val="0"/>
          <w:caps w:val="0"/>
          <w:color w:val="333333"/>
          <w:spacing w:val="0"/>
          <w:sz w:val="24"/>
          <w:szCs w:val="24"/>
        </w:rPr>
        <w:t>，是在大陆内部凝聚最大共识用的。因为民族国家的构建工作此时已经基本完成，“反对国家分裂”已经被绝大多数国民认可。相比于“解放台湾”口号的尴尬和争议性，前者算是大陆内部的一个“最大公约数”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但它对“外”，对于已经分裂日久的台湾，几乎没有作用——我又对你的国家叙事没感觉，你们的“大国梦”感动你们自己去，关我什么事？我从小就知道我是台湾人。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w:t>
      </w:r>
      <w:r>
        <w:rPr>
          <w:rFonts w:hint="default" w:ascii="Arial" w:hAnsi="Arial" w:cs="Arial"/>
          <w:b/>
          <w:i w:val="0"/>
          <w:caps w:val="0"/>
          <w:color w:val="333333"/>
          <w:spacing w:val="0"/>
          <w:sz w:val="24"/>
          <w:szCs w:val="24"/>
        </w:rPr>
        <w:t>“解放”则是一个进攻性的口号</w:t>
      </w:r>
      <w:r>
        <w:rPr>
          <w:rFonts w:hint="default" w:ascii="Arial" w:hAnsi="Arial" w:cs="Arial"/>
          <w:i w:val="0"/>
          <w:caps w:val="0"/>
          <w:color w:val="333333"/>
          <w:spacing w:val="0"/>
          <w:sz w:val="24"/>
          <w:szCs w:val="24"/>
        </w:rPr>
        <w:t>，它的含义是：你对你的民众不好，我要来解救他们，我和受苦的民众站在一起。这个口号的“逼格”、道德味道、“普世”味道毫无疑问要明显高于前者。当然了，这个口号需要相对于对方的实力优势才能撑起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这个口号同时会对内对外两方面凝聚共识，对内来说，是他们过的不好，太可怜的，我们要解救他们；对外来说，是你看看你的政府太坏了，加入我们吧，我来解放你，让你过好日子。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因此，如果“解放”的条件满足，那么“解放”才是对台湾更有杀伤力的口号。因为大多数人相比于“星辰大海”、“大国崛起”，更看重“小民尊严”、“个人幸福”。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从需求理论的角度看也是这样，对于一个社会中的多数人而言，要先感知到“个人幸福”的提升，才能有“星辰大海”的期望。否则，后者就只是一块空画的大饼，或者是只存在于少数人的头脑。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说“统一吧，共享伟大祖国的光荣”是为台湾人展示的“星辰大海”的前景，那么“统一吧，过更好的日子”，则是为台湾人展示的“小民尊严”的前景。而后者才是更有吸引力的东西，前者对于大多数台湾人来说基本无感，远不如“小确幸”更实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就像当年的解放战争，普通农民不会为“大国梦”、“统一”而拥护共产党，但会为“打土豪、分天地、不再卖儿卖女、过好日子”而拥护共产党。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强行“统一”，统一后必然要抽8000美元的大陆的血往22000美元的台湾输送（这种抽血也包括各种超国民待遇的优待政策），以此营造“你看我说你们统一之后生活水平会提高吧”的结果。而如果不这样逆向抽血，则台湾统一后必然是一个充斥民众不满的包袱（即使武统也白搭，你难道要因为本国民众的生活水平下降的不满而武力镇压？到时候台湾人可就是“本国民众”了），很容易会被外国各种借机搞事，严重消耗中国崛起的精力和资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人反对统一的原因之一，是在他们看来，今天的中国大陆，更像是一个举着“民族大义”幌子的“征服者”，而不是“解放者”。而台湾人现在日子过的还算“小确幸”，那有什么必要冒这种“被野蛮者征服”的险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让台湾人像当年国统区受蒋介石集团和土豪劣绅盘剥的民众那样，从自己“过好日子”的角度出发，再也无法忍受水旱兵匪、从而拥护共产党、抛弃国民政府那样，这才是解决台湾问题最彻底、最干净、成本最低、最没有后遗症的路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大陆这边很多人争论到底是“和平统一”还是“武力统一”效果更好，但却很少有人想过“解放”的效果其实是最好的。别的不说，坚决拥护祖国统一的各位，所处之地，当年不都是“解放”来的吗。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“解放”不一定是武力途径的，也可以和平解放。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理解很多大陆网友不希望再采用香港模式的一国两制方案来解决台湾问题的想法，理解希望把台湾作为一个省份而不是特别行政区的期望，但吸收台湾之后的效果如何，关键不在于和平还是武力的手段，而在于对方是否有“被解放”的需求，你是否能提供“解放”这种服务。别忘了，当年北平、湖南、云南都是和平解放的，并不比武力打下来之后的效果更差。如果想要“台湾省”而不是“台湾特别行政区”，那就应该从1949年之前的解放战争中去寻找经验和灵感，毕竟那场战争之后归附于新中国中央政权之下的，正包括一大批的“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当然，现在“解放台湾”的条件暂时不具备，那就先创造条件。</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29" o:spt="1" style="height:1.5pt;width:432pt;" fillcolor="#333333" filled="t" stroked="f" coordsize="21600,21600" o:hr="t" o:hrstd="t" o:hrnoshade="t" o:hralign="center">
            <v:path/>
            <v:fill on="t" focussize="0,0"/>
            <v:stroke on="f"/>
            <v:imagedata o:title=""/>
            <o:lock v:ext="edit"/>
            <w10:wrap type="none"/>
            <w10:anchorlock/>
          </v:rect>
        </w:pict>
      </w:r>
    </w:p>
    <w:p>
      <w:pPr>
        <w:pStyle w:val="4"/>
        <w:rPr>
          <w:rFonts w:hint="default"/>
        </w:rPr>
      </w:pPr>
      <w:bookmarkStart w:id="26" w:name="_Toc1111095094"/>
      <w:r>
        <w:rPr>
          <w:rFonts w:hint="default"/>
        </w:rPr>
        <w:t>三、字缝之上的“仁义道德”</w:t>
      </w:r>
      <w:bookmarkEnd w:id="26"/>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晚上总是睡不着。凡事须得研究，才会明白。</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他们——也有给知县打枷过的，也有给绅士掌过嘴的，也有衙役占了他妻子的，也有老子娘被债主逼死的；他们那时候的脸色，全没有昨天这么怕，也没有这么凶。</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前几天，狼子村的佃户来告荒，对我大哥说，他们村里的一个大恶人，给大家打死了；几个人便挖出他的心肝来，用油煎炒了吃，可以壮壮胆子。我插了一句嘴，佃户和大哥便都看我几眼。今天才晓得他们的眼光，全同外面的那伙人一模一样。</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他们会吃人，就未必不会吃我。</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你看那女人“咬你几口”的话，和一伙青面獠牙人的笑，和前天佃户的话，明明是暗号。我看出他话中全是毒，笑中全是刀。他们的牙齿，全是白厉厉的排着，这就是吃人的家伙。</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b/>
          <w:i w:val="0"/>
          <w:caps w:val="0"/>
          <w:color w:val="808080"/>
          <w:spacing w:val="0"/>
          <w:kern w:val="0"/>
          <w:sz w:val="24"/>
          <w:szCs w:val="24"/>
          <w:shd w:val="clear" w:fill="F2F2F5"/>
          <w:lang w:val="en-US" w:eastAsia="zh-CN" w:bidi="ar"/>
        </w:rPr>
        <w:t>凡事总须研究，才会明白。古来时常吃人，我也还记得，可是不甚清楚。我翻开历史一查，这历史没有年代，歪歪斜斜的每页上都写着“仁义道德”几个字。我横竖睡不着，仔细看了半夜，才从字缝里看出字来，满本都写着两个字是“吃人”！</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书上写着这许多字，佃户说了这许多话，却都笑吟吟的睁着怪眼看我。</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我也是人，他们想要吃我了！</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来源：</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"http://link.zhihu.com/?target=https://baike.baidu.com/item/%E7%8B%82%E4%BA%BA%E6%97%A5%E8%AE%B0/11577?fr=aladdin"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狂人日记（鲁迅作品）_百度百科</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这是鲁迅一篇非常著名且精彩的文章</w:t>
      </w:r>
      <w:r>
        <w:rPr>
          <w:rFonts w:hint="default" w:ascii="Arial" w:hAnsi="Arial" w:cs="Arial"/>
          <w:b/>
          <w:i w:val="0"/>
          <w:caps w:val="0"/>
          <w:color w:val="333333"/>
          <w:spacing w:val="0"/>
          <w:sz w:val="24"/>
          <w:szCs w:val="24"/>
        </w:rPr>
        <w:t>。</w:t>
      </w:r>
      <w:r>
        <w:rPr>
          <w:rFonts w:hint="default" w:ascii="Arial" w:hAnsi="Arial" w:cs="Arial"/>
          <w:i w:val="0"/>
          <w:caps w:val="0"/>
          <w:color w:val="333333"/>
          <w:spacing w:val="0"/>
          <w:sz w:val="24"/>
          <w:szCs w:val="24"/>
        </w:rPr>
        <w:t>《狂人日记》整篇作品几乎都是狂人内心世界的表白。狂人认为周围的人都在吃人，自己也要被迫吃人或被人吃。狂人被关起来，拒绝家人送来的饭菜，拒绝被医治，一直劝说周围人不要再吃人。直到最后狂人发现，也许自己就曾在无意中吃过自己妹妹的肉。绝望中的狂人发出“没有吃过人的孩子，或者还有？救救孩子……”的呼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其中最经典的是这一句：</w:t>
      </w:r>
      <w:r>
        <w:rPr>
          <w:rFonts w:hint="default" w:ascii="Arial" w:hAnsi="Arial" w:cs="Arial"/>
          <w:b/>
          <w:i w:val="0"/>
          <w:caps w:val="0"/>
          <w:color w:val="333333"/>
          <w:spacing w:val="0"/>
          <w:sz w:val="24"/>
          <w:szCs w:val="24"/>
        </w:rPr>
        <w:t>我翻开历史一查，这历史没有年代，歪歪斜斜的每页上都写着“仁义道德”几个字。我横竖睡不着，仔细看了半夜，才从字缝里看出字来，满本都写着两个字是“吃人”！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这篇文章一语道破中国封建社会“吃人”的社会本质，揭露封建家庭、封建礼教吃人的性质。封建礼教用“仁义道德”这种冠冕堂皇的“普世价值”把“吃人”包装起来，一直鲜血淋漓地吃了许多个世纪。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但是如果逆向思考一下：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样一种鲜血淋漓的残酷礼教，却居然能被作为那个年代“普世价值”，被人们广泛信奉尊崇，严格奉行，时间超过数个世纪。如果连这种东西都能成功上位“普世价值”的话，那么这种现象可以给我们提供一种什么启发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《狂人日记》里的这句话，也完全可以反过来这样读：</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我翻开历史一查，这历史没有年代，歪歪斜斜的每页字缝里都写着两个字是“吃人”。我横竖睡不着，仔细看了半夜，才从字缝之上看出字来，满本都写着是“仁义道德”！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满本书的“吃人”，之所以能被“仁义道德”掩盖起来，并能成为普世价值。是由中国封建社会的生产力水平所决定的。小农经济时代，男耕女织，自给自足，共同抚养子女，这种生产关系在客观上要求建立相对稳定的经济组织，也就是家庭。而以古代落后的生产力，抵御天灾人祸的能力很低，如果一个家庭人数很少，那么就容易在稍微大一些的动荡中被清理出局。因此，为了获得更大的稳定性，组成十口人以上的大型家庭就是一个有意义的选择。而要保持这样的大家庭的稳固性，那就必然需要有一套规章制度，谁尊谁卑要有序，大家都要遵守，并使其制度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这样的客观生产力水平带来的需求上，必然会在上层建筑层面衍生出相应的“道德”，从而把这种关系固化起来，神圣化起来，道德化起来，形成强大的普世价值和舆论氛围。你若违反，周围的人就先容不得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为什么对封建礼教的攻击，在鲁迅那个年代要远比更早的时代猛烈呢？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很简单啊，原来没有更强大的对手做比较啊。中国是中央王国，威慑四方，就算有落后民族打过来，但文化上他们仍然是落后的，要么大量学习中原的制度，要么最低程度上也不多改动中原的礼教和价值观，那么中国的价值观自然是普世价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1840年以后，特别是1900年以后，西方势力强势渗入古老的中国。中国开眼看世界的人们发现，这次和以往不同。三千年未有之变局下，中国遇到了同时在军事上和文明发展程度上都超过自己的对手。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在这个前所未有的强大对手映衬下，中国的一切都像被镜子照过一样，一切都要被重新审视。被枪炮、机器、新政体撕破了旧普世价值的神圣外衣后，已经落后于时代发展的礼教也就自然会遭到进步中国人的迎头痛击了，也就会发现处处是荒谬、处处是漏洞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那过去几个世纪的人都没发现中国古代的封建礼教有这些问题吗？也许有，但它在当时仍然是最先进的，是没有强有力竞争对手的。那它就会被牢牢锁在当时中原大地“普世价值”的位置上。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从过去数个世纪以来的历史，给我们带来的启发有以下几点：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1、一种价值观是否能成为“普世价值”，不在于价值观本身内容如何，而在于持有这种价值观的群体生产力水平是否比其他群体更加先进。换句话说：我不需要比狮子跑得快，我只需要比你跑得快。</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2、价值观的产生是生产力水平在上层建筑层面的映射，什么样的生产力水平，就会产生什么层级的价值观（只是决定大致的层级）。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3、价值观本身存在缺陷不重要，如果你的生产力水平相比其他群体足够强大，你甚至可以把你的价值观中的bug说成是feature，而别人也会倾向于认可。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4、价值观本身的优点不重要，如果你的生产力水平相比领先群体差距较大，别人甚至可以把你的价值观中的feature说成是bug，而你自己也会倾向于认可。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5、占有“仁义道德”和“普世价值”的解释权非常重要。如果你的军队、经济、科技、民生各是100分，那么“仁义道德”和“普世价值”这个名头能再给你加上100分。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些台湾同胞，随着台湾经济的萎靡不振，已经把对大陆的优越感转移到了意识形态层面。认为台湾从西方搬来的价值观才是“普世价值”，而大陆则是背离了“普世价值”，就算现在经济发展快，也是走在错误的道路上，将来肯定会完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——我们台湾要遵循代表人类未来发展正路的普世价值，这是区区的经济问题无法动摇的决心。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这种追求进步，渴望走正路的心态，完全可以理解。你想要个“普世价值”来遵循，给你就是了。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要圣旨？好啊，咱们给他写一张。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未来20年，我们要逐渐初步具备这种“写圣旨”的能力。</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30" o:spt="1" style="height:1.5pt;width:432pt;" fillcolor="#333333" filled="t" stroked="f" coordsize="21600,21600" o:hr="t" o:hrstd="t" o:hrnoshade="t" o:hralign="center">
            <v:path/>
            <v:fill on="t" focussize="0,0"/>
            <v:stroke on="f"/>
            <v:imagedata o:title=""/>
            <o:lock v:ext="edit"/>
            <w10:wrap type="none"/>
            <w10:anchorlock/>
          </v:rect>
        </w:pict>
      </w:r>
    </w:p>
    <w:p>
      <w:pPr>
        <w:pStyle w:val="4"/>
        <w:rPr>
          <w:rFonts w:hint="default"/>
        </w:rPr>
      </w:pPr>
      <w:bookmarkStart w:id="27" w:name="_Toc911481670"/>
      <w:r>
        <w:rPr>
          <w:rFonts w:hint="default"/>
        </w:rPr>
        <w:t>四、超越《1984》</w:t>
      </w:r>
      <w:bookmarkEnd w:id="27"/>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武统”这个词在相当数量的大陆网友嘴里，是个绕不开的结。这可以理解，很多大陆网友之前因为天天听政府谈“台湾同胞”、“两岸一家亲”，想当然地认为台湾那边也把自己当做同胞，至少是“反Gong不反华”的。但随着网络信息传播，发现对岸很多人，特别是年轻一代，不但不认为你是同胞，还对你极度仇视，视为“zhina猪”。这种巨大反差导致由爱生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另外，还有一部分网友是看了香港和平统一之后的种种乱象，认为和平统一效果不佳，“只有武力打下来的才是服服帖帖的”。甚至有些人幻想像当年日本人占领台湾后执行的政策那样，连杀带洗脑，以确保台湾统一后不再反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当然，这些想法的不靠谱，在</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上篇</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和</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"https://weibo.com/ttarticle/p/show?id=2309404305149383295697"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中篇</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中都已经用较大篇幅讨论过了。但是台湾问题又确实面临着和平方式统一后的不确定性，那该怎么办呢？本文第二章、第三章已经分析了：用“解放”来代替“统一”，并用“普世价值”和“仁义道德”在外层再进行一次包装，从而成为里子和面子都具备的双保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很多人过于迷信武力，但其实武力的后遗症往往比想象中的大，越靠近现代，这种后遗症可能会越大，因为现代社会传媒信息传布速度快、方式多、更直观，而且富裕起来的民众必然会更加“圣母化”（中性描述），眼里更难以揉进沙子（虽然沙子甚至可能比以前小的多）。同等级别的黑暗，十年二十年前可能掀不起什么波澜，放到今天恐怕就未必。2017年末的几次舆论事件，就是一个直观的例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有一本著名的小说叫《1984》，很不错，如果没有看过的话，建议看一下。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小说中有这样一段描述：</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你是图案上的一个瑕疵，温斯顿，你是个必须清除的污点。我刚才有没有跟你说过，</w:t>
      </w:r>
      <w:r>
        <w:rPr>
          <w:rFonts w:hint="default" w:ascii="Arial" w:hAnsi="Arial" w:eastAsia="宋体" w:cs="Arial"/>
          <w:b/>
          <w:i w:val="0"/>
          <w:caps w:val="0"/>
          <w:color w:val="808080"/>
          <w:spacing w:val="0"/>
          <w:kern w:val="0"/>
          <w:sz w:val="24"/>
          <w:szCs w:val="24"/>
          <w:shd w:val="clear" w:fill="F2F2F5"/>
          <w:lang w:val="en-US" w:eastAsia="zh-CN" w:bidi="ar"/>
        </w:rPr>
        <w:t>我们和过去的迫害者不一样？我们不满足于负面的服从，即使是最奴性的服从也不满足。最后当你向我们屈服时，一定是出于你自己的意志。我们不是因为异端分子反抗我们而消灭他，而是只要他反抗我们，我们就绝不消灭他。我们改变他，掌握他的头脑并重塑他，把他的罪恶和所有幻想都从他的头脑中除去。我们把他争取过来，不是在外表上，而是实实在在、全心全意的。在处死他之前，我们把他变成自己人。</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对我们来说，不可忍受的是世界上存在一个错误的念头，不管它是多么秘密和无力。即使在处死一个人时，我们也不允许他有任何离经叛道之处。过去，异教徒在走向火刑柱时，仍然是个异教徒，同时还在宣扬他的异端邪说并为之得意。即使那些俄国大清洗中的受害者，在他们走过过道等着挨子弹时，他的脑袋里仍然有反抗思想。但是我们在把大脑崩掉之前，先要让它变得完美。</w:t>
      </w:r>
      <w:r>
        <w:rPr>
          <w:rFonts w:hint="default" w:ascii="Arial" w:hAnsi="Arial" w:eastAsia="宋体" w:cs="Arial"/>
          <w:b/>
          <w:i w:val="0"/>
          <w:caps w:val="0"/>
          <w:color w:val="808080"/>
          <w:spacing w:val="0"/>
          <w:kern w:val="0"/>
          <w:sz w:val="24"/>
          <w:szCs w:val="24"/>
          <w:shd w:val="clear" w:fill="F2F2F5"/>
          <w:lang w:val="en-US" w:eastAsia="zh-CN" w:bidi="ar"/>
        </w:rPr>
        <w:t>旧专制主义者的命令是‘你们不许怎么样’，极权主义者的命令是‘你们要怎么样’，而我们的命令是‘你们是怎么样’。</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我们带到这里的人再也没有一个跟我们为敌，每个人都洗干净了。就连那三个你相信他们是无辜的可怜的叛国者——琼斯、艾朗森和鲁瑟福——到最后也被我们击垮了。我参加了审讯工作，我看到他们一步步垮掉，呜咽着求饶，在地上爬——到最后他们有的不是痛苦或恐惧，而是悔悟之心。到我们结束对他们的审讯后，他们只是徒具人形。除了对他们所犯之事感到悔恨和对老大哥的热爱别无其他，</w:t>
      </w:r>
      <w:r>
        <w:rPr>
          <w:rFonts w:hint="default" w:ascii="Arial" w:hAnsi="Arial" w:eastAsia="宋体" w:cs="Arial"/>
          <w:b/>
          <w:i w:val="0"/>
          <w:caps w:val="0"/>
          <w:color w:val="808080"/>
          <w:spacing w:val="0"/>
          <w:kern w:val="0"/>
          <w:sz w:val="24"/>
          <w:szCs w:val="24"/>
          <w:shd w:val="clear" w:fill="F2F2F5"/>
          <w:lang w:val="en-US" w:eastAsia="zh-CN" w:bidi="ar"/>
        </w:rPr>
        <w:t>看到他们那么热爱老大哥，我真感动。他们恳求尽快被枪决，以便死时他们的思想仍然干净。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这段描述实际上讲了这样一个理论，消灭异端可以有三种模式。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一种模式，就是肉体上的消灭。类似于少数网友喊的“留岛不留人”。但这样做的效果呢？很糟糕。因为它很容易制造出“烈士”，甚至还可能“被动地”制造出“烈士”，而这种“烈士”是具有煽动效果的——“异教徒在走向火刑柱的时候，仍然还在宣扬他的异端邪说并为之得意”。少数人肉体上被消灭反而激发了更多人的不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二种模式高明了一些，就是在精神上的对异端分子的压服。用强力来迫使你臣服，你只有展现出奴性的满足，才能活下来甚至活的好。类似于少数网友喊的“用日本的方式高压治台”。但这样的效果也不是太好，因为人的大脑是他的保留地，你可以用强力来让他表现出奴性，但无法控制他的大脑仍然在仇恨你。一有机会，他就可能会反攻倒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第三种模式，就是《1984》中奥勃良等人采用的。当你屈服的时候，一定要是心甘情愿的。哪怕处死你，我们也要先把你变成自己人。让你的大脑是“纯洁”的，思想是“干净”的，人是真心真意热爱老大哥的。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第三种消灭异端的模式，其效果当然是最好的。如果统一之后的台湾同胞，能对大陆展现出这样的效果——就像现在部分台湾同胞对曾经屠杀自己的日本的真心倾慕那样——就再好不过了。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不过，《1984》毕竟是一本写自上世纪40年代的书。其方式现在看上去非常陈旧，而且不切合实际，成本极高，效果又差，用来做操作说明书的话，并不实用。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但它提到的理念是值得参考的——</w:t>
      </w:r>
      <w:r>
        <w:rPr>
          <w:rFonts w:hint="default" w:ascii="Arial" w:hAnsi="Arial" w:cs="Arial"/>
          <w:b/>
          <w:i w:val="0"/>
          <w:caps w:val="0"/>
          <w:color w:val="333333"/>
          <w:spacing w:val="0"/>
          <w:sz w:val="24"/>
          <w:szCs w:val="24"/>
        </w:rPr>
        <w:t>消灭“异端”最好的手段，是让“异端”真心实意地认可你</w:t>
      </w:r>
      <w:r>
        <w:rPr>
          <w:rFonts w:hint="default" w:ascii="Arial" w:hAnsi="Arial" w:cs="Arial"/>
          <w:i w:val="0"/>
          <w:caps w:val="0"/>
          <w:color w:val="333333"/>
          <w:spacing w:val="0"/>
          <w:sz w:val="24"/>
          <w:szCs w:val="24"/>
        </w:rPr>
        <w:t>，变成“自己人”，最好是再具有“皈依者的狂热”，那就更好了。就像书中写到那样：只要他反抗我们，我们就绝不消灭他。我们改变他，掌握他的头脑并重塑他，把他的罪恶和所有幻想都从他的头脑中除去。</w:t>
      </w:r>
      <w:r>
        <w:rPr>
          <w:rFonts w:hint="default" w:ascii="Arial" w:hAnsi="Arial" w:cs="Arial"/>
          <w:b/>
          <w:i w:val="0"/>
          <w:caps w:val="0"/>
          <w:color w:val="333333"/>
          <w:spacing w:val="0"/>
          <w:sz w:val="24"/>
          <w:szCs w:val="24"/>
        </w:rPr>
        <w:t>我们把他争取过来，不是在外表上，而是实实在在、全心全意的</w:t>
      </w: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当然了，有大陆朋友一听到这种话，立刻头脑中就会想到，是不是又要搞“两岸一家亲”了？又要“让利”来讨好台湾同胞了？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让利不能解决台湾问题的根本。就像在</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上篇</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和</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"https://weibo.com/ttarticle/p/show?id=2309404305149383295697"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中篇</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以及本文第一章指出的那样：台湾问题的本质在于台湾领先于中国大陆的生产力水平，这种领先的生产力水平在上层建筑层面还投射出了良好的社会治理效果，并进而营造出了对大陆在意识形态上的优越感。打掉这种生产力上的优势，那么社会治理效果上的优势也自然不复存在，意识形态上的优越感也就没有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可能会有朋友指责：你这是胡说，我根本就不相信！中国大陆现在连网络上的帖子都删，官员贪腐的这么多，在透明国际上的排名比台湾低这么多，福利也比台湾差，你居然说台湾人会喜欢你这种政权？居然会认为台湾人会愿意在这种环境下生活？你打算怎么洗这个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靠欺骗和谎言来洗脑，那种效果并不好，第一是容易被戳穿，第二是无法做到保持长期效果。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真正有效且保质期长的洗脑方式，一定要用真实的材料。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说的再直白一点，就是要用真实的材料，导出可以不一定真实的结论（当然也可以用来导出真实的结论）。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"https://weibo.com/ttarticle/p/show?id=2309404305149383295697"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中篇</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的第八章中，我曾经写过这样一段话：</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处于经济和技术实力明显落后的一方，如果自身国家或者文化并不完全封闭，面对强者必然会产生对自身的疑问甚至否定。而否定的内容，就是和强者不一样的地方。人们往往会直白地这样想——一、他比我强；二、他这个地方和我不一样；三、所以我把这个地方改的和他一样；四、我也就强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如果没有直观的感受的话，可以举个例子：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上个世纪曾经有不止一次汉字拉丁化的风潮（可以参考我这篇答案：</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"https://www.zhihu.com/question/48030905/answer/145348761"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常凯申：如果当年汉字真的拼音化了会怎么样？</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）。这场运动被现在的网友评价很低，尤其是在中华文明复兴的今天显得更是刺眼。但如果看看推动汉字拉丁化的人物，基本上都是有知识有文化的社会名流，而不是不识字的白丁。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要知道，如果真的汉字拉丁化成功了，并且也确实达到了识字方便的效果的话，那么白丁实际上是才是最大的受益者（这也是拉丁化的初衷：提高识字率），他识字了可以有利于接受教育，有利于找到更好的工作。但这对汉字拉丁化的提倡者们的实际利益并无太多帮助，甚至还有一定的损害。因为他们也需要重新学习并使用拉丁化的文字，对已经掌握了汉字的他们而言并不方便，增加了学习使用成本；而且，大家都认字了，文化人的相对优越性就要下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但这些精英还是选择了推动。原因是他们希望改变旧中国的落后，改变遍地文盲的惨痛。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纷繁复杂的历史大潮里，深处其中的人们往往很难找到国家落后的根本原因，因为潮流之中的漩涡太多，影响变量太多，你现在跳出历史看可以看的比较清楚，那是因为时间已经替你把不相关或者弱相关的变量滤掉了。因此，身处历史，即使是社会精英，有时也很难找到真正能解决问题的那个线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这种情况下，人们往往会选择看上去最直观的答案。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1、发达国家全是表音文字，而中国是表意文字。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2、发达国家科技强大，识字率高，而中国科技贫瘠，识字率低。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这两者之间，难道不是存在着强烈的“因果关系”暗示吗？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这两者是否都是真实的？是的。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但二者之间的因果关系成立吗？不成立。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用真实的材料，导出貌似真相的结论，可以做到吗？可以。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有人可能会说，你这只不过是暗示，我有独立思考能力，我能察觉出其中的问题。如果把我放在那个年代，我一眼就能识别出“中国用汉字——&gt;所以科技差”这种逻辑推导存在的问题。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但问题是，真实的历史会给你这种机会吗？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第一、社会群体在面临焦虑的时候，会倾向于尽快找出解决这种焦虑的办法，也就是“</w:t>
      </w:r>
      <w:r>
        <w:rPr>
          <w:rFonts w:hint="default" w:ascii="Arial" w:hAnsi="Arial" w:cs="Arial"/>
          <w:b/>
          <w:i w:val="0"/>
          <w:caps w:val="0"/>
          <w:color w:val="333333"/>
          <w:spacing w:val="0"/>
          <w:sz w:val="24"/>
          <w:szCs w:val="24"/>
        </w:rPr>
        <w:t>我们一定要做点什么</w:t>
      </w:r>
      <w:r>
        <w:rPr>
          <w:rFonts w:hint="default" w:ascii="Arial" w:hAnsi="Arial" w:cs="Arial"/>
          <w:i w:val="0"/>
          <w:caps w:val="0"/>
          <w:color w:val="333333"/>
          <w:spacing w:val="0"/>
          <w:sz w:val="24"/>
          <w:szCs w:val="24"/>
        </w:rPr>
        <w:t>”的群体心态。在这种心态下，群体会选择尝试各种降低焦虑情绪的动作，而并不会进行冷静的选择，即使群体中的部分个体可能保持冷静思维。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回到中国山河破碎的那个年代，一群文化精英本着并不利己的态度，呼喊着“打碎千年枷锁”这样政治正确的、忧国忧民的“汉字拉丁化”口号。你上去说：“嗯，我觉得不是这样，你们要冷静，生产力决定生产关系，你们看到的这只是表象……”，如果那个年代有“五毛”这个词的话，你也许要多一顶帽子了——这个国家都糜烂到这种程度了，你还为腐朽的文化洗地，你还有没有良知？在这种惨痛面前，你居然还“冷静”的起来？你居然不愤怒？不想改变这一切？你姓赵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如果对这种群体意识氛围没有亲身体会的话，可以想想就在11月底发生的某个舆情。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二、如果把你洗去对那段历史的记忆，保留你的逻辑分析能力把你扔回去，你也很难找到中国落后的真正原因。因为你根本就没有全面宏观的资料和视角，你只能看到自己周围的一点世界，并根据这点世界来得出判断，这就是“只缘身在此山中”。</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已经是2017年了，知乎在网上也算是个相对而言比较精英的网站，然而就在这样的网站上，还经常出现“一会儿星辰大海，一会儿绝望移民”的情绪呢？这还仅仅是对局势基本面的判断，还远不到对基本面抽丝剥茧，分析原因的层面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那个年代，只有少数凤毛麟角的顶级精英可能有穿透历史的迷雾，同时还具备强大的组织能力和运作能力，找到中国落后的真正的原因并解决问题。这是很难的——有眼光的人不一定有实操能力，有实操能力的人不一定能找到真正的原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当年推动汉字拉丁化的那些人，已经是当时中国社会的精英了，但他们也很难得到正确的认识，最终也倾向于“汉字不灭，中国既亡”这条“看上去似乎是有因果联系”的推导。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至于当时社会上的普通人，其判断原因的能力就更是惨不忍睹了。那些朴素的爱国主义者，那些亲身感受到外国势力压迫但没有接受过现代教育民众也试图改变这一切，但他们产生的更多是像义和团这样以“挑铁路，拔电杆，海中去翻火轮船”的方式来反抗西方的想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做一个总结陈述：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1、在一个特定的社会中，极少数个体有可能表现出对社会真相的卓越判断能力，而这对于群体则很难。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洗脑不需要把所有人都洗掉，只要达到一个足够高的阈值，那就算是成功了，整体效果就会很好。像《1984》那样试图把每个人都“纯洁化”的做法，边际成本太高。只要群体中对某个意识形态事务持相同观点人的比例超过一定阈值，那就会在群体内部形成“政治正确”的氛围，反对者就倾向于不敢公开表达他们的观点和立场，根据从众心理，他们本来就较低的比例会逐渐继续降低。而且，新的群体成员（例如年轻人）一接触该意识形态相关讨论的时候，首先接触到的就是这种“你周围的人都赞成”的“政治正确”的观点，那他们会更容易先入为主接收该观点，这样就能形成正向的反馈循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3、能保持第2条这样的正向反馈循环的前提是，你得向被洗脑受众源源不断地提供真实的材料，而且这些真实的材料能支持你想要的这种观点。如果由于形势变化，材料越来越少甚至出现了大量反向材料，那么就可能会逐渐走向被动（比如中国崛起的现实会对西方向第三世界推广自身政治体制产生障碍，比如会让少数台湾人开始产生之前对大陆认识的怀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4、走向被动的曲线如何，是陡还是缓，要看之前洗脑积累的厚度深度，以及新材料的冲击力和出现的速度如何。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5、材料如果不真实，那会对洗脑效果产生非常大的影响。除非你能用强有力的国家力量把洗脑受众完全包裹起来，不让他们接触任何外界信息（尤其是其他国家的日常生活状况），朝鲜那种强度是最低配置。但那样成本会非常高，而且难以持续。</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6、群体或许有一定鉴别材料真实性的能力，但几乎没有能力鉴别从“真实材料”到“结论”之间的推导是否正确。群体的鉴别方式很简单，只要看上去可以从材料推结论就行了。比如：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材料1：中国人用汉字；材料2：中国弱小——结论：使用汉字导致了中国弱小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群体什么时候能发现这个推论不对呢？当使用汉字的中国不再弱小了（出现了新的反向材料），那么这个结论就会被群体抛弃。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再看另外一个：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材料1：台湾比大陆富裕文明； 材料2：台湾有“民主”制度——结论：台湾的优越体制导致了台湾更加富裕文明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至于上面这个论题，现在反向材料还不够有力，所以这个推导还能在台湾人心目中存在一段时间。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再比如：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材料1：中国搞应试教育；材料2：中国科技不如外国——结论：中国式应试教育阻碍了想象力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这个论题在九十年代和本世纪初尤为盛行，几乎成为举世公认。因为当时的材料非常坚实。但随着中国科技在2010年代之后的逐渐爆发，现在在社会上已经开始有成规模的反对声音了，虽然总体相比还不是主流。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再比如：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材料1：美国人富裕；材料2：美国允许拥枪——结论：美国拥枪体制保障了美国人享有美好生活的权利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这个推论往前十年，也是被很多人认可的观点，甚至不少人希望中国放开枪支管制，认为这样就不会有强拆了，治安也会变好，因为人们都有枪，犯罪分子就不敢动了。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换句话说，只要有了真实的材料，我们就能控制群体想什么。从生产力层面创造给群体真实的材料，让群体去自己去“独立思考”，最终在上层建筑层面产生我们想要的映射效果。这种从材料到映射的内在逻辑可能成立，也可能不成立，但这并不妨碍群体会根据材料产生这样的观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这个过程不需要造假，也不需要控制言论，也不控制思想，也不需要刻意愚民，不需要专制，也不需要极权。只生成材料，而且材料本身也是真实的。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《1984》里面，洗脑的方式极其落后，居然还要靠人工完全回收过期报纸并一点一点修改的方式来控制思维，也不想想这样做效率会低到什么程度，在现实中简直是个笑话。</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再者，《1984》的洗脑方式，是典型的“中心节点”模式，由“党”和“老大哥”操纵全局，细节无微不至，在现实中，只要稍有点思考能力的人就能明白：这些观点是“老大哥”灌输的，而不是我独立思考想到的，进而产生对“老大哥”的不满，和对洗脑灌输的警惕。就像温斯顿在脑子中喊出的那样：“打倒老大哥”。这样的洗脑很容易产生反效果，当群众发现自己被愚弄，愤怒肯定会发泄到“中心节点”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本文提到的方法，则是“网状去中心化”的。没有有形实体给你灌输观点，也没有有形实体强迫你该怎么想。一切都是你通过自己看到的材料，根据亲身体会的感知，去做自由思考、独立思考得到的结果。你想反抗，想改变这一切？你能找得到反抗的具形对象吗？就算你自己想明白了，你能改变整个群体吗？你要想改变的话，确实不会被“老大哥”打击，但会被你周围的“政治正确”所敌视。《1984》洗脑模式下，你反抗“中心节点”还有可能成为人们心中的英雄；而在这种模式下，你首先遇到的是你周围人的鄙视，是看不见摸不着的“政治正确”对你的冷处理。你挥起拳头想打对方，但你面前是一团空气。</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这种方法洗脑效果极为坚实有力，而且吃相非常优雅精致，不但不难看，还能戴上“仁义道德”的桂冠。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唯一要做的，就是制造符合我们期望的真实材料。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这就需要生产力。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当2035年中国的科技在现有基础上进一步膨胀，“跻身创新性国家前列”的时候，很可能会出现“中国式应试教育是启发想象力的灵丹妙药”这类观点，甚至可能会取代“应试教育毁灭想象力”成为新的“政治正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不要以为这不可能，当真实的材料摆在群体面前的时候，群体的</w:t>
      </w:r>
      <w:r>
        <w:rPr>
          <w:rFonts w:hint="default" w:ascii="Arial" w:hAnsi="Arial" w:cs="Arial"/>
          <w:b/>
          <w:i w:val="0"/>
          <w:caps w:val="0"/>
          <w:color w:val="333333"/>
          <w:spacing w:val="0"/>
          <w:sz w:val="24"/>
          <w:szCs w:val="24"/>
        </w:rPr>
        <w:t>脑补</w:t>
      </w:r>
      <w:r>
        <w:rPr>
          <w:rFonts w:hint="default" w:ascii="Arial" w:hAnsi="Arial" w:cs="Arial"/>
          <w:i w:val="0"/>
          <w:caps w:val="0"/>
          <w:color w:val="333333"/>
          <w:spacing w:val="0"/>
          <w:sz w:val="24"/>
          <w:szCs w:val="24"/>
        </w:rPr>
        <w:t>能力是很强的，会自动填补真实材料和结论之间的推论中，那些不够完美的缝隙。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我现在就能想出一段说辞：应试教育通过大量做题来刺激大脑，而题目来源非常广泛，换句话说，一道题目实际上就相当于一次对课本理论应用的检验。而大量做题，其结果相当于增加了很多对理论的反复加深理解，在这种填鸭式灌输中，大脑必然会反复捡取、存储理论，因此更有可能发现它的可改进之处，从而启发想象力，在现有理论基础上，提出或正或反的更新颖的科学观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你觉得上面的观点有道理吗？我自己也不知道。可能有没有想象力和是否应试教育根本就没关系，或许无论是应试教育还是素质教育都不是一个国家科技发达的主要因素。但即使事实如此，也不会妨碍群体会根据材料的风向往相应的方向去思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1984》是我很喜欢的一篇小说，虽然它如果作为操作手册，已经明显落后于时代了，但它的观点具有启发性——必须要让对方心甘情愿认同自己。在现代生产力条件下，我们完全可以创造出比它效率更高、效果更好、没有操作痕迹、吃相优雅，还让大家都觉得自己独立思考能力棒棒哒的新方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有一句很有名的话，叫做：“多一个人阅读《1984》（奥威尔），自由就多一分保障”，这话说的非常好。我想再添加一句：“多一个人阅读《1984》，解决台湾问题就多一分灵感”。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在本章的最后说明一下，本章用了很多次“洗脑”这个词，原因是字数较少，写起来比较方便，读者在阅读的时候如果觉得过于直白，可以自行酌情替换为“公关关系策划”。</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31" o:spt="1" style="height:1.5pt;width:432pt;" fillcolor="#333333" filled="t" stroked="f" coordsize="21600,21600" o:hr="t" o:hrstd="t" o:hrnoshade="t" o:hralign="center">
            <v:path/>
            <v:fill on="t" focussize="0,0"/>
            <v:stroke on="f"/>
            <v:imagedata o:title=""/>
            <o:lock v:ext="edit"/>
            <w10:wrap type="none"/>
            <w10:anchorlock/>
          </v:rect>
        </w:pict>
      </w:r>
    </w:p>
    <w:p>
      <w:pPr>
        <w:pStyle w:val="4"/>
        <w:rPr>
          <w:rFonts w:hint="default"/>
        </w:rPr>
      </w:pPr>
      <w:bookmarkStart w:id="28" w:name="_Toc1082632693"/>
      <w:r>
        <w:rPr>
          <w:rFonts w:hint="default"/>
        </w:rPr>
        <w:t>五、映射</w:t>
      </w:r>
      <w:bookmarkEnd w:id="28"/>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的朋友看了第四章之后可能会嗤之以鼻，你以为靠这种手段就能对台湾同胞洗脑？说的容易，你觉得大陆能提供你所说的那些“真实的材料”吗？你以为这是靠钱就能堆起来的吗？大陆官员专横贪腐，还动不动删帖，你觉得在自由世界呼吸自由空气，享受廉洁政府服务的台湾人，会仅仅因为你有钱就臣服于你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比如下面这段写自十年前的文字：</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b/>
          <w:i w:val="0"/>
          <w:caps w:val="0"/>
          <w:color w:val="808080"/>
          <w:spacing w:val="0"/>
          <w:kern w:val="0"/>
          <w:sz w:val="24"/>
          <w:szCs w:val="24"/>
          <w:shd w:val="clear" w:fill="F2F2F5"/>
          <w:lang w:val="en-US" w:eastAsia="zh-CN" w:bidi="ar"/>
        </w:rPr>
        <w:t>在台湾，城市与乡村人的生活水平、文化教养，包括房屋建筑差别很小，你会发觉到处像台北市。但在大陆内地你很少看得到有类似上海北京的发达城市影子。台湾人热情有礼貌斯文，周围环境舒适，半夜在街头行走感觉比大陆安全。另外两岸的导游对比素质也不一样，台湾导游态度真诚、互动性强，感情流露真挚。大陆导游表面功夫好，实质上虚假多、功利多。</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我跟小洪说：台湾最能影响中国大陆的两大力量，是民主和媒体。</w:t>
      </w:r>
      <w:r>
        <w:rPr>
          <w:rFonts w:hint="default" w:ascii="Arial" w:hAnsi="Arial" w:eastAsia="宋体" w:cs="Arial"/>
          <w:b/>
          <w:i w:val="0"/>
          <w:caps w:val="0"/>
          <w:color w:val="808080"/>
          <w:spacing w:val="0"/>
          <w:kern w:val="0"/>
          <w:sz w:val="24"/>
          <w:szCs w:val="24"/>
          <w:shd w:val="clear" w:fill="F2F2F5"/>
          <w:lang w:val="en-US" w:eastAsia="zh-CN" w:bidi="ar"/>
        </w:rPr>
        <w:t>大陆游客进台湾带来的是无形的内心疑惑和有形的钞票消费；带回去的却是比去香港感受还强烈的洗脑教育。</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台湾人要知道：他们最能与大陆人民相比的资产与价值优势，是“民主、自由和人权，这是大陆人民梦寐以求想要的愿望。在台湾沿途的所见所闻也让我感叹，台湾的民主已经如同杜威所言“成为一种生活方式”。而更重要的是，坚定了我的信念：所有中国人都能实现民主制，我希望大陆能加快推动政治民主化的进程，像台湾人一样让民主成为一种生活方式。</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来源：</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"http://link.zhihu.com/?target=http://www.jianshu.com/p/eb5b0bbb4822"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走访台湾 去了解你所不知的蒋经国</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很有趣的是，这篇文章也用了“洗脑”这个词。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这段文字基本代表了大陆网民十年前的主流观点。其实即使是今天，也有相当多的大陆网民认同上面这段文字的表述。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不过这很快就将变得没什么意义了。这个“很快”大概在十五年到二十年左右。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"https://weibo.com/ttarticle/p/show?id=2309404305149383295697"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中篇</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里我们曾经论述过，台湾的经济能力被抽走之后，台湾对应的社会道德也会崩溃。那反过来，大陆获得了更多的生产力之后会出现什么变化呢？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往前数三十年，大陆的治安比现在糟糕很多，知乎的这个答案（</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"https://www.zhihu.com/question/37218987"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你知道那些上世纪80年代以来的车匪路霸事件？</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）可以作为参考。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如果按照部分台湾人的思维逻辑，这种现象说明大陆人没有道德，野蛮、没有底线，没有人性。其原因可能有：传统文化缺失、文革之后道德不再、钻进钱眼里了、专制下人民没有自由民主、没有文化……等等。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但如果学习过马克思主义哲学就会知道，这些都是表象，最决定性的就是一点：</w:t>
      </w:r>
      <w:r>
        <w:rPr>
          <w:rFonts w:hint="default" w:ascii="Arial" w:hAnsi="Arial" w:cs="Arial"/>
          <w:b/>
          <w:i w:val="0"/>
          <w:caps w:val="0"/>
          <w:color w:val="333333"/>
          <w:spacing w:val="0"/>
          <w:sz w:val="24"/>
          <w:szCs w:val="24"/>
        </w:rPr>
        <w:t>经济发展水平</w:t>
      </w: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随着2000年后中国经济的快速崛起，中国的社会治安迅速好转。</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生产力发展水平层面的高低，必然会映射到上层建筑，并产生对应的社会现象。上文中所谓的“热情有礼貌斯文”、“态度真诚、互动性强，感情流露真挚”都是这种映射的产物。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这种投射可能会产生很多意想不到的结果。比如在一些现在看上去很尖锐的话题上。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比如腐败。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的西方（包括台湾，甚至包括相当数量的大陆人）主流观点认为：中国的贪污腐败问题，原因在于中国政府领导并非全民一人一票选举产生，因此权力得不到来自基层的有效监督，因此腐败必然炽烈，这是体制所决定的。因此如果不搞一人一票，不搞多党选举，腐败问题是不可能解决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这种观点在几年前尤其盛行，现在也是在舆论场上占据主导的观点之一。但如果我们仔细看看周围，就会发现结论似乎没有这么简单。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中国人出国的也多了，到世界各国旅游、工作、生活，甚至定居或移民都不是一件罕见的事情了。大家会经常发现，在很多第三世界国家，无论这个国家的政体是什么样的，是不是照搬了西方的政治体制，其国内的腐败总是很严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相反，在透明国际清廉指数排行榜上名列前茅的那些国家，基本上同时也是人均GDP名列前茅的国家。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透明国际清廉指数2016排名（前十位）与2016人均GDP世界排名的对照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 丹麦 9</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 新西兰 20</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3 芬兰 15</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4 瑞典 11</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5 瑞士 3</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6 挪威 4</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7 新加坡 10</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8 荷兰 13</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9 加拿大 16</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10 德国 17</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10 卢森堡 2</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10 英国 19</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来源1：</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"http://link.zhihu.com/?target=http://www.sohu.com/a/125160181_465339"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《2016年清廉指数排名》昨日出炉， 新西兰丹麦并列第一</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来源2：</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"http://link.zhihu.com/?target=http://www.sohu.com/a/155835661_826258"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权威发布，2016年世界银行版人均GDP排名</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上表中，第一个数字表示该国在2016年的透明国际排行榜中的名次，后一个数字表示该国2016年的人均GDP在世界上的排名。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由于2016年透明国际清廉指数排行榜上第10名上有三个国家分数相同，所以是并列的。因此，这份名单实际上有12个国家。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而这12个国家，全部位于人均GDP的前20名内。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这份榜单包括178个国家或地区，2016年，中国并列第79位，处于榜单的前二分之一。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而2016年中国的人均GDP在世界上排在第68位，和清廉指数的排名区间相差不大（</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"http://link.zhihu.com/?target=http://www.sohu.com/a/136582542_115048"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如果按IMF的第74名</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，两个数字则更加接近）。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在数据上，“清廉指数”与人均GDP排名的对应关系非常强，强烈暗示了二者之间的因果联系。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以上是从宏观数字上看，下面再从微观上来分析一下，为什么会有这样的因果联系。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在工业化时代，当一个经济体内部腐败炽烈到人民群众能明显感知、不满的时候，可能是颓废的王朝末世，也可能是蓬勃爆发的快速增长期。其共同特点是经济水平不高。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为经济水平不高，所以产业比较原始初级，碟子很浅，官员捞钱的时候，没有高大上的途径，只能雁过拔毛，比如各种吃相很难看，大家一看就知道这家伙在贪腐的方式。而这里拔的毛，往往直接出自普通百姓，间接层数很少，大众感知非常明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而整个经济体普遍贫穷，更加剧了官员们捞钱的心理：这样我就可以过好日子了，也只有这样我才能过上好日子，走正路只能是受穷。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甚至连民间同样也具有腐败思维，因为工业产业较为低端，缺乏竞争力，没法靠科技优势挣钱，那靠和官员搞好关系，利用政策优势走后门，自然就是一条行得通的路子。而民间也不愿意过穷日子，如果和官员交好能获得收益，能把钱挣了，那很多人就不在乎是“站着把钱挣了”，还是“跪着把钱挣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而当经济水平提升到一定程度的时候，整个国家从上到下的思维方式就会变得不太一样了。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低端腐败”的特点，是腐败数量不大，但因其简单粗暴，对微观经济环境的破坏性很大。而要产业升级，挣更多的钱，吸引更多的投资，过更好的日子，就不能容忍“低端腐败”破坏市场发展，破坏投资环境。在这点上，领导层很容易会形成共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另一方面，当经济开始升级了，产业多了，路子广了，就业渠道多了。大家发现原来投入这些新出现的行业和渠道，不用跪舔官员（或者力度不用那么强），也能站着把钱挣了，那就会有更多的人愿意选择“站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再一方面，经济升级了，大企业如雨后春笋般长起来了，就算官员还要贪污，还用吃相那么难看，那么“刮底层”，用原始的手段从基层群众身上搜刮，让大家都明显觉得不舒服，看了侧目吗？完全不需要了啊，可以有吃相更好看、更隐蔽效率更高的方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样，整个国家在“腐败”问题上就进入了一个“良性”循环：国家打击低端腐败，净化投资环境，低级官员们逐渐不敢腐败，不能腐败；部分既想又敢还有能力腐败的，转入更高端隐蔽与普通人瓜葛更少的领域（更安全）；普通人不需要“人情关系”也能在社会上按照规章制度办事，自身也慢慢越来越少亲身感知到官员的腐败。整个社会风气就好转了，至少是表面上明显好转了，大家心情更舒适，更觉得这是一个公平正义的社会。在资本主义生产力水平下，能达到这样的程度，就已经非常不错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我们上政治课的时候经常说：社会存在决定社会意识，但很少讲具体到微观层面，这个决定过程是怎么一步步起作用的。以上论述算是在反腐倡廉领域的一种作用方式。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所以说，其中关键的因素，在于经济是否能提振上去。腐败和是否多党，是否一人一票，关系不是太大。而在于经济发展水平、产业升级到什么地步。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我们上面的论述，不是说鼓励高端腐败，也不是说满足于把腐败现象从低端赶到高端、从亲身感知的程度到感觉不到的程度就满足了。而是说，即使腐败现象存在，在不同的生产力条件下，它的表现形式和烈度也是不同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止腐败问题，其他的社会问题也是类似的。技术搞上去，产业升级上去，经济发展上去，就会让现存的社会问题明显减轻甚至消失（可以试着推导一下其他社会问题随着经济发展而变化的路线图）。社会的秩序、公众的道德水平、社会公平正义的程度，这些看上去都会有明显提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换句话说，经济崛起后的中国，将不像有的台湾人想的那样：是个只有钱的土大款。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对于一个个体而言，有钱不一定等于有素质和有道德。但对于一个社会整体而言，它的表现更服从统计意义上的规律，“科技、经济发达”和“对内有道德有素质”几乎是可以划等号的。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xx最美的风景是人，这话成立的前提是：xx社会生产力水平较高。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软实力基于硬实力，软实力的变化滞后于硬实力的变化。硬实力被剥夺之后，软实力也会随之消亡。</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32" o:spt="1" style="height:1.5pt;width:432pt;" fillcolor="#333333" filled="t" stroked="f" coordsize="21600,21600" o:hr="t" o:hrstd="t" o:hrnoshade="t" o:hralign="center">
            <v:path/>
            <v:fill on="t" focussize="0,0"/>
            <v:stroke on="f"/>
            <v:imagedata o:title=""/>
            <o:lock v:ext="edit"/>
            <w10:wrap type="none"/>
            <w10:anchorlock/>
          </v:rect>
        </w:pict>
      </w:r>
    </w:p>
    <w:p>
      <w:pPr>
        <w:pStyle w:val="4"/>
        <w:rPr>
          <w:rFonts w:hint="default"/>
        </w:rPr>
      </w:pPr>
      <w:bookmarkStart w:id="29" w:name="_Toc280157844"/>
      <w:r>
        <w:rPr>
          <w:rFonts w:hint="default"/>
        </w:rPr>
        <w:t>六、即将还完的贷款</w:t>
      </w:r>
      <w:bookmarkEnd w:id="29"/>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有的朋友会问：你鼓吹二十年内都不去统一台湾，但是一天不统一，其他国家就可能会拿台湾作为筹码，来从中国大陆勒索利益，这怎么办？</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这话不能算错，但是，说的有点太晚了。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如果你从上个世纪90年代起就开始关注时事政治的话，你可能会对某个国家与中国“断交”有印象，比如下面这些：</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b/>
          <w:i w:val="0"/>
          <w:caps w:val="0"/>
          <w:color w:val="808080"/>
          <w:spacing w:val="0"/>
          <w:kern w:val="0"/>
          <w:sz w:val="24"/>
          <w:szCs w:val="24"/>
          <w:shd w:val="clear" w:fill="F2F2F5"/>
          <w:lang w:val="en-US" w:eastAsia="zh-CN" w:bidi="ar"/>
        </w:rPr>
        <w:t>圣多美和普林西比（非洲）</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，1975年7月12日，中国与圣普建交。</w:t>
      </w:r>
      <w:r>
        <w:rPr>
          <w:rFonts w:hint="default" w:ascii="Arial" w:hAnsi="Arial" w:eastAsia="宋体" w:cs="Arial"/>
          <w:b/>
          <w:i w:val="0"/>
          <w:caps w:val="0"/>
          <w:color w:val="808080"/>
          <w:spacing w:val="0"/>
          <w:kern w:val="0"/>
          <w:sz w:val="24"/>
          <w:szCs w:val="24"/>
          <w:shd w:val="clear" w:fill="F2F2F5"/>
          <w:lang w:val="en-US" w:eastAsia="zh-CN" w:bidi="ar"/>
        </w:rPr>
        <w:t>1997年5月6日</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，圣普宣布同台湾当局进行所谓“建交”；7月11日，中国政府宣布自即日起中止同圣普的外交关系，并停止执行两国政府间一切协议。</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b/>
          <w:i w:val="0"/>
          <w:caps w:val="0"/>
          <w:color w:val="808080"/>
          <w:spacing w:val="0"/>
          <w:kern w:val="0"/>
          <w:sz w:val="24"/>
          <w:szCs w:val="24"/>
          <w:shd w:val="clear" w:fill="F2F2F5"/>
          <w:lang w:val="en-US" w:eastAsia="zh-CN" w:bidi="ar"/>
        </w:rPr>
        <w:t>布基纳法索（非洲）</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，中布于1973年9月建交。</w:t>
      </w:r>
      <w:r>
        <w:rPr>
          <w:rFonts w:hint="default" w:ascii="Arial" w:hAnsi="Arial" w:eastAsia="宋体" w:cs="Arial"/>
          <w:b/>
          <w:i w:val="0"/>
          <w:caps w:val="0"/>
          <w:color w:val="808080"/>
          <w:spacing w:val="0"/>
          <w:kern w:val="0"/>
          <w:sz w:val="24"/>
          <w:szCs w:val="24"/>
          <w:shd w:val="clear" w:fill="F2F2F5"/>
          <w:lang w:val="en-US" w:eastAsia="zh-CN" w:bidi="ar"/>
        </w:rPr>
        <w:t>1994年2月2日</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，布政府与台湾当局签署“复交”公报，2月4日中国政府宣布中止与布的外交关系。</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b/>
          <w:i w:val="0"/>
          <w:caps w:val="0"/>
          <w:color w:val="808080"/>
          <w:spacing w:val="0"/>
          <w:kern w:val="0"/>
          <w:sz w:val="24"/>
          <w:szCs w:val="24"/>
          <w:shd w:val="clear" w:fill="F2F2F5"/>
          <w:lang w:val="en-US" w:eastAsia="zh-CN" w:bidi="ar"/>
        </w:rPr>
        <w:t>瑙鲁（大洋洲）</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，1990年8月，瑙鲁与中国台湾建立全面外交关系。2002年7月21日，瑙鲁与中国建交，并与台湾当局“断交”。</w:t>
      </w:r>
      <w:r>
        <w:rPr>
          <w:rFonts w:hint="default" w:ascii="Arial" w:hAnsi="Arial" w:eastAsia="宋体" w:cs="Arial"/>
          <w:b/>
          <w:i w:val="0"/>
          <w:caps w:val="0"/>
          <w:color w:val="808080"/>
          <w:spacing w:val="0"/>
          <w:kern w:val="0"/>
          <w:sz w:val="24"/>
          <w:szCs w:val="24"/>
          <w:shd w:val="clear" w:fill="F2F2F5"/>
          <w:lang w:val="en-US" w:eastAsia="zh-CN" w:bidi="ar"/>
        </w:rPr>
        <w:t>2005年5月14日</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，瑙鲁不顾中方反复劝阻和交涉和台湾当局“复交”。5月27日，中国与瑙鲁断交。</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b/>
          <w:i w:val="0"/>
          <w:caps w:val="0"/>
          <w:color w:val="808080"/>
          <w:spacing w:val="0"/>
          <w:kern w:val="0"/>
          <w:sz w:val="24"/>
          <w:szCs w:val="24"/>
          <w:shd w:val="clear" w:fill="F2F2F5"/>
          <w:lang w:val="en-US" w:eastAsia="zh-CN" w:bidi="ar"/>
        </w:rPr>
        <w:t>马绍尔群岛共和国（大洋洲）</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，1990年11月16日，马绍尔群岛同中国正式建立外交关系。</w:t>
      </w:r>
      <w:r>
        <w:rPr>
          <w:rFonts w:hint="default" w:ascii="Arial" w:hAnsi="Arial" w:eastAsia="宋体" w:cs="Arial"/>
          <w:b/>
          <w:i w:val="0"/>
          <w:caps w:val="0"/>
          <w:color w:val="808080"/>
          <w:spacing w:val="0"/>
          <w:kern w:val="0"/>
          <w:sz w:val="24"/>
          <w:szCs w:val="24"/>
          <w:shd w:val="clear" w:fill="F2F2F5"/>
          <w:lang w:val="en-US" w:eastAsia="zh-CN" w:bidi="ar"/>
        </w:rPr>
        <w:t>1998年12月11日</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，因该国与台湾当局“建交”，我国宣布中止同马绍尔群岛的外交关系。</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b/>
          <w:i w:val="0"/>
          <w:caps w:val="0"/>
          <w:color w:val="808080"/>
          <w:spacing w:val="0"/>
          <w:kern w:val="0"/>
          <w:sz w:val="24"/>
          <w:szCs w:val="24"/>
          <w:shd w:val="clear" w:fill="F2F2F5"/>
          <w:lang w:val="en-US" w:eastAsia="zh-CN" w:bidi="ar"/>
        </w:rPr>
        <w:t>基里巴斯（大洋洲）</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，1980年6月25日，基里巴斯同中国建立外交关系。</w:t>
      </w:r>
      <w:r>
        <w:rPr>
          <w:rFonts w:hint="default" w:ascii="Arial" w:hAnsi="Arial" w:eastAsia="宋体" w:cs="Arial"/>
          <w:b/>
          <w:i w:val="0"/>
          <w:caps w:val="0"/>
          <w:color w:val="808080"/>
          <w:spacing w:val="0"/>
          <w:kern w:val="0"/>
          <w:sz w:val="24"/>
          <w:szCs w:val="24"/>
          <w:shd w:val="clear" w:fill="F2F2F5"/>
          <w:lang w:val="en-US" w:eastAsia="zh-CN" w:bidi="ar"/>
        </w:rPr>
        <w:t>2003年11月29日</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，由于基里巴斯不顾中国政府抗议，坚持与台湾当局建立所谓的“外交关系”，中国政府决定中止同基里巴斯的外交关系。</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b/>
          <w:i w:val="0"/>
          <w:caps w:val="0"/>
          <w:color w:val="808080"/>
          <w:spacing w:val="0"/>
          <w:kern w:val="0"/>
          <w:sz w:val="24"/>
          <w:szCs w:val="24"/>
          <w:shd w:val="clear" w:fill="F2F2F5"/>
          <w:lang w:val="en-US" w:eastAsia="zh-CN" w:bidi="ar"/>
        </w:rPr>
        <w:t>伯利兹（中美洲）</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，1987年2月6日中伯建交。</w:t>
      </w:r>
      <w:r>
        <w:rPr>
          <w:rFonts w:hint="default" w:ascii="Arial" w:hAnsi="Arial" w:eastAsia="宋体" w:cs="Arial"/>
          <w:b/>
          <w:i w:val="0"/>
          <w:caps w:val="0"/>
          <w:color w:val="808080"/>
          <w:spacing w:val="0"/>
          <w:kern w:val="0"/>
          <w:sz w:val="24"/>
          <w:szCs w:val="24"/>
          <w:shd w:val="clear" w:fill="F2F2F5"/>
          <w:lang w:val="en-US" w:eastAsia="zh-CN" w:bidi="ar"/>
        </w:rPr>
        <w:t>1989年10月11日</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，伯利兹与台湾当局“建交”。10月23日，中国政府宣布中止与伯利兹外交关系。</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b/>
          <w:i w:val="0"/>
          <w:caps w:val="0"/>
          <w:color w:val="808080"/>
          <w:spacing w:val="0"/>
          <w:kern w:val="0"/>
          <w:sz w:val="24"/>
          <w:szCs w:val="24"/>
          <w:shd w:val="clear" w:fill="F2F2F5"/>
          <w:lang w:val="en-US" w:eastAsia="zh-CN" w:bidi="ar"/>
        </w:rPr>
        <w:t>尼加拉瓜共和国（中美洲）</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，1985年12月7日两国建交。</w:t>
      </w:r>
      <w:r>
        <w:rPr>
          <w:rFonts w:hint="default" w:ascii="Arial" w:hAnsi="Arial" w:eastAsia="宋体" w:cs="Arial"/>
          <w:b/>
          <w:i w:val="0"/>
          <w:caps w:val="0"/>
          <w:color w:val="808080"/>
          <w:spacing w:val="0"/>
          <w:kern w:val="0"/>
          <w:sz w:val="24"/>
          <w:szCs w:val="24"/>
          <w:shd w:val="clear" w:fill="F2F2F5"/>
          <w:lang w:val="en-US" w:eastAsia="zh-CN" w:bidi="ar"/>
        </w:rPr>
        <w:t>1990年11月6日</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，尼宣布与台湾“复交”，11月9日，中国政府宣布中止与尼的外交关系。</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b/>
          <w:i w:val="0"/>
          <w:caps w:val="0"/>
          <w:color w:val="808080"/>
          <w:spacing w:val="0"/>
          <w:kern w:val="0"/>
          <w:sz w:val="24"/>
          <w:szCs w:val="24"/>
          <w:shd w:val="clear" w:fill="F2F2F5"/>
          <w:lang w:val="en-US" w:eastAsia="zh-CN" w:bidi="ar"/>
        </w:rPr>
        <w:t>圣卢西亚（中美洲）</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，1997年9月1日，中国与圣卢西亚建交。</w:t>
      </w:r>
      <w:r>
        <w:rPr>
          <w:rFonts w:hint="default" w:ascii="Arial" w:hAnsi="Arial" w:eastAsia="宋体" w:cs="Arial"/>
          <w:b/>
          <w:i w:val="0"/>
          <w:caps w:val="0"/>
          <w:color w:val="808080"/>
          <w:spacing w:val="0"/>
          <w:kern w:val="0"/>
          <w:sz w:val="24"/>
          <w:szCs w:val="24"/>
          <w:shd w:val="clear" w:fill="F2F2F5"/>
          <w:lang w:val="en-US" w:eastAsia="zh-CN" w:bidi="ar"/>
        </w:rPr>
        <w:t>2007年4月30日</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，圣与台湾当局恢复所谓的“外交关系”。同年5月5日，中方宣布中止同圣的外交关系。</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来源：</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"http://link.zhihu.com/?target=http://baijiahao.baidu.com/s?id=1560345614236027&amp;wfr=spider&amp;for=pc"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和中国建交又断交的8个国家，为了利益阳奉阴违！</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确实是有些小国，在中国大陆和台湾之间玩讹诈式的捞钱把戏，而在中国国力不强的年代，两岸靠“金钱外交”来抢夺一些国家的承认，也确实在一定程度上是存在的。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但是，上面那份名单，到了2007年之后，就再也没有了。换句话说，距离我们最近的一个和中国断交的国家，时间也是十年前了。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为什么会这样呢？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这个问题其实换个角度想想就明白了。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如果今天的夏威夷和美国的政治关系，如同今天台湾和中国的政治关系的话。那么对于世界各国而言，是选择和夏威夷建交呢？还是选择和美国建交呢？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对于一个正常的国家，当然是选择和美国建交，而且和美国建交，美国不会为了建交给你钱。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和夏威夷建交而抛弃美国，那几乎可以肯定是夏威夷给钱了。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海峡两岸的实力差距当然比美国本土和夏威夷的差距要小，但结果是可以类推的。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今天中国是世界第二大经济体，在国际上能说的上话的场合很多，在政治、经济、国际等各领域，各国几乎很难绕开中国的影响力，除非那些与世无争的小国，本来也偏安一隅被人忽视，这才有可能愿意借机敲台湾一笔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只不过随着中国的发展，对于这些小国而言，即使台湾建交给钱而中国大陆建交不给钱，也越来越不划算了。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九十年代时候，大陆和台湾争夺“邦交国”还一副认真吃力的样子。而到了2017年，画面是这样的：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"http://link.zhihu.com/?target=http://mil.news.sina.com.cn/china/2017-11-01/doc-ifynfvar5716051.shtml"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台媒：台湾十几个“邦交国”正排队等着跟大陆建交</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"http://link.zhihu.com/?target=http://mil.news.sina.com.cn/china/2017-11-07/doc-ifynnnsc8693627.shtml"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台媒：蔡英文若不认92共识 每年将断交2个“邦交国”</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我们已经进化到了可以精确控制什么时候剥夺你一个“邦交国”，什么时候剥夺你两个“邦交国”的玩法了。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台湾还剩下20个“邦交国”，都是些又小又穷在地图上找不到的渣渣。这个时候可以用钝刀子割肉，慢慢来，让台湾多向“友邦”出点血，一年断两个，资源要省着点用（即使这样省着用，20个也只够用10年），不断刺激台湾的神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所以说，今天的中国，再也不是曾经那个被各种小国拿台湾用来讹诈的中国了。即使留着台湾暂时不收复，各小国也不敢在台湾问题上和中国讨价还价。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不止是小国，连一般的大国，在台湾问题上现在也基本已经消停了。当年有个五常国家，自恃实力强大，效仿美国向台湾卖武器，受到教训之后再也不敢了。</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当时的法国政府，对中方的原则立场和忍耐限度显然有了错误的估计，不思罢手，反而得寸进尺。</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1992年1月31日，法国外长迪马在联合国安理会与我会晤时，又提出了法国正在考虑向台湾出售性能先进的“幻影2000”战斗机。这距法国外长迪马1991年7月4日会见田曾佩副外长时所做的相关承诺以及法外交部1991年8月27日发表公报的时间，还不到半年。言犹在耳，墨迹未干，法国政府又背信弃义，想故伎重演。</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幻影2000”战斗机不是一般性的武器，而是一种进攻性的武器，其作战效能较高。法国在售台军舰时曾辩解说，护卫舰是防御性武器，法国不会出售进攻性的战斗机给台湾。现在，又想售台“幻想”战斗机，连先前的托词也不要了。</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法方还辩称，此项合同属一般性商业行为。</w:t>
      </w:r>
      <w:r>
        <w:rPr>
          <w:rFonts w:hint="default" w:ascii="Arial" w:hAnsi="Arial" w:eastAsia="宋体" w:cs="Arial"/>
          <w:b/>
          <w:i w:val="0"/>
          <w:caps w:val="0"/>
          <w:color w:val="808080"/>
          <w:spacing w:val="0"/>
          <w:kern w:val="0"/>
          <w:sz w:val="24"/>
          <w:szCs w:val="24"/>
          <w:shd w:val="clear" w:fill="F2F2F5"/>
          <w:lang w:val="en-US" w:eastAsia="zh-CN" w:bidi="ar"/>
        </w:rPr>
        <w:t>法国反对在任何市场上的任何歧视。如果美国能向台湾卖武器，法国为何不能?</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法国对华贸易存在巨额逆差。法国航空工业处境困难，需要寻找出路。</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当时的法国社会党政府正面临国内大选，乏善可陈，于是言而无信，孤注一掷，想捞取眼前实惠，以售台60架“幻影2000—5”战斗机的近40亿美元的合同，作为执政“业绩”。而当时法国决策层内还有不少人，甚至将中方在法售台军舰一事上顾全中法关系大局的做法视为软弱可欺，以为中国会咽下法国售台战斗机这杯苦酒。</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法国的如意算盘打错了。中方开始做出反应，其猛烈程度完全超出法方预料。</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中国政府宣布：撤销部分拟议中与法方的大型合作项目，如广州地铁、大亚湾核电站二期工程、购买法国小麦等；不再与法国商谈新的重大经贸合作项目；严格控制两国副部长级以上人员的往来；立即关闭法国驻广州总领事馆。</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这些外交行动，使法国社会党政府受到痛击，开始感到疼了。</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b/>
          <w:i w:val="0"/>
          <w:caps w:val="0"/>
          <w:color w:val="808080"/>
          <w:spacing w:val="0"/>
          <w:kern w:val="0"/>
          <w:sz w:val="24"/>
          <w:szCs w:val="24"/>
          <w:shd w:val="clear" w:fill="F2F2F5"/>
          <w:lang w:val="en-US" w:eastAsia="zh-CN" w:bidi="ar"/>
        </w:rPr>
        <w:t>……</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1993年3月，法国社会党政府的大选中失败，法国传统右翼力量保卫共和联盟取而代之，组成了新政府。</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新政府上台伊始，便谋求改善对华关系。</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中法磋商是秘密进行的，经过长达半年的多轮磋商，两国终于就恢复两国关系达成协议。</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12月28日，外交部副部长姜恩柱与弗里德曼草签了《中华人民共和国政府和法兰西共和国政府联合公报》。</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联合公报中最核心的内容只有一句，即“</w:t>
      </w:r>
      <w:r>
        <w:rPr>
          <w:rFonts w:hint="default" w:ascii="Arial" w:hAnsi="Arial" w:eastAsia="宋体" w:cs="Arial"/>
          <w:b/>
          <w:i w:val="0"/>
          <w:caps w:val="0"/>
          <w:color w:val="808080"/>
          <w:spacing w:val="0"/>
          <w:kern w:val="0"/>
          <w:sz w:val="24"/>
          <w:szCs w:val="24"/>
          <w:shd w:val="clear" w:fill="F2F2F5"/>
          <w:lang w:val="en-US" w:eastAsia="zh-CN" w:bidi="ar"/>
        </w:rPr>
        <w:t>法国政府承诺今后不批准法国企业参与武装台湾</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来源：</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"http://link.zhihu.com/?target=http://www.gmw.cn/03pindao/shuping/2004-04/02/content_9782.htm"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光明书评 - 法国向台湾出售武器内幕</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随着中国实力的一步步增强，一个个国家被挤出了胆敢在台湾问题上触碰中国核心利益的队伍。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换句话说，如果“台湾长期不统一”这个问题确实是容易被外国抓住的软肋，确实是一个长期从中国身上抽血的“高利贷”的话，那么这个贷款到今天，已经差不多快还完了。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真要是武统，那上世纪五六十年代就该武统。这笔“高利贷”也就几乎不存在了。但当时没有能力这样做，在此后很长一段时间内也没有能力这样做，高利贷的利息不得不交。那么到了今天，已经差不多快还完了，又何必急于这一时呢？陆台实力正在快速拉大，接下来“穷统”就要逐渐看到成效了，此时“断供”，贷款连本带利基本没少掏，房子（穷统相对与武统的收益）还叫银行收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当然了，现在确实还有</w:t>
      </w:r>
      <w:r>
        <w:rPr>
          <w:rFonts w:hint="default" w:ascii="Arial" w:hAnsi="Arial" w:cs="Arial"/>
          <w:b/>
          <w:i w:val="0"/>
          <w:caps w:val="0"/>
          <w:color w:val="333333"/>
          <w:spacing w:val="0"/>
          <w:sz w:val="24"/>
          <w:szCs w:val="24"/>
        </w:rPr>
        <w:t>最后一个</w:t>
      </w:r>
      <w:r>
        <w:rPr>
          <w:rFonts w:hint="default" w:ascii="Arial" w:hAnsi="Arial" w:cs="Arial"/>
          <w:i w:val="0"/>
          <w:caps w:val="0"/>
          <w:color w:val="333333"/>
          <w:spacing w:val="0"/>
          <w:sz w:val="24"/>
          <w:szCs w:val="24"/>
        </w:rPr>
        <w:t>仍然敢于拿台湾问题和中国叫板，甚至真的有能力介入台湾问题的国家——美国。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但是，也要看到，美国本身对台湾的兴趣，是来自它对中国的兴趣。换句话说，台湾如果不是在大陆身边，是一个可以利用的棋子，那在美国眼里什么都不是。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美国内部也有人看到了中国崛起带来的危险，比如特朗普的前“国师”班农：</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“对美国来说，与中国之间的经济战争是重中之重，美国必须集中一切资源打赢这一仗。如果我们输了，</w:t>
      </w:r>
      <w:r>
        <w:rPr>
          <w:rFonts w:hint="default" w:ascii="Arial" w:hAnsi="Arial" w:eastAsia="宋体" w:cs="Arial"/>
          <w:b/>
          <w:i w:val="0"/>
          <w:caps w:val="0"/>
          <w:color w:val="808080"/>
          <w:spacing w:val="0"/>
          <w:kern w:val="0"/>
          <w:sz w:val="24"/>
          <w:szCs w:val="24"/>
          <w:shd w:val="clear" w:fill="F2F2F5"/>
          <w:lang w:val="en-US" w:eastAsia="zh-CN" w:bidi="ar"/>
        </w:rPr>
        <w:t>5年以后，最多10年，我们就会到达一个无法挽回的临界点</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。过了那个临界点，美国就一点翻盘的机会也没有了”，班农的语气中透着焦虑。</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来源：</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"http://link.zhihu.com/?target=http://cn.apdnews.com/guandian/733216.html"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史蒂夫·班农眼里的中国_观点_亚太日报</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如果美国想通过战争打断中国复兴的脚步，那么非要在台湾吗？不一定，在其他地方也完全可以。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如果美国真的下了决心，它可以把军舰放到高雄，也完全可以把军舰开到南海去。美国在南海的优势，搞不好比在台湾开战还大那么一些。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帝国主义者找碴打仗，还怕找不到地方？台湾在不在手里，根本不是中美是否开战的关键。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对于美国，我们要做的就是继续“军改”，继续备战、继续下饺子。用强大的军事力量，吓阻任何帝国主义侵略分子发动战争、试图“赌国运”的野心。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强军备战，是为了能战而胜之；强军备战，是为了不战而胜。</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美帝国主义者很傲慢，凡是可以不讲理的地方就一定不讲理，要是讲一点理的话，那是被逼得不得已了。</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（毛泽东，《抗美援朝的胜利和意义》一九五三年九月十二日，《毛泽东军事文集》第6卷）　</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只要我们的军事力量在家门口能顶住美国，那就不怕台湾暂时不在手里。否则就算台湾拿到手了，对方如果想打断你的崛起，照样可以照别的地方打。</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33" o:spt="1" style="height:1.5pt;width:432pt;" fillcolor="#333333" filled="t" stroked="f" coordsize="21600,21600" o:hr="t" o:hrstd="t" o:hrnoshade="t" o:hralign="center">
            <v:path/>
            <v:fill on="t" focussize="0,0"/>
            <v:stroke on="f"/>
            <v:imagedata o:title=""/>
            <o:lock v:ext="edit"/>
            <w10:wrap type="none"/>
            <w10:anchorlock/>
          </v:rect>
        </w:pict>
      </w:r>
    </w:p>
    <w:p>
      <w:pPr>
        <w:pStyle w:val="4"/>
        <w:rPr>
          <w:rFonts w:hint="default"/>
        </w:rPr>
      </w:pPr>
      <w:bookmarkStart w:id="30" w:name="_Toc1816919842"/>
      <w:r>
        <w:rPr>
          <w:rFonts w:hint="default"/>
        </w:rPr>
        <w:t>七、硬而脆的壳</w:t>
      </w:r>
      <w:bookmarkEnd w:id="30"/>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上篇</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和</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"https://weibo.com/ttarticle/p/show?id=2309404305149383295697"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中篇</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我们曾经讨论过，“穷统”的思路，是要抽掉台湾的经济基础，让其社会发展水平随着经济的下滑而溃烂，变成一个道德沦丧、自相残杀、丧失文明、没有小民尊严的社会，最终让台湾民众产生“无论怎么政党更迭都在不断下滑”的绝望，进而对“自由民主”的信仰出现崩盘，再看到大陆的快速进步和文明，从而产生对大陆的倾慕和渴望大陆拯救的想法，认可大陆价值观为新“普世价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这算是一个宏观层面的操作过程，下面我们进一步来“精细化”分析一下：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如果台湾现有的政治信仰崩溃，那崩溃曲线到底是如下图中的A对我们更有利，还是如B曲线那样对我们更有利？（如果AB两图中，曲线最后都收敛到相同的纵轴数值的话）</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4419600" cy="2609850"/>
            <wp:effectExtent l="0" t="0" r="0" b="0"/>
            <wp:docPr id="25"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9" descr="IMG_258"/>
                    <pic:cNvPicPr>
                      <a:picLocks noChangeAspect="1"/>
                    </pic:cNvPicPr>
                  </pic:nvPicPr>
                  <pic:blipFill>
                    <a:blip r:embed="rId20"/>
                    <a:stretch>
                      <a:fillRect/>
                    </a:stretch>
                  </pic:blipFill>
                  <pic:spPr>
                    <a:xfrm>
                      <a:off x="0" y="0"/>
                      <a:ext cx="4419600" cy="260985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我之前在很多答案中都说过：想要更好的通过“穷统模式”来解决台湾问题，需要到上世纪80年代的中国大陆去寻找灵感。因为那正好也是一个信仰崩溃的样本。</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如果把时间轴拉到更长的话，上世纪80年代打开国门之后从精英到百姓的信仰崩溃，其实有个现象是比较值得玩味的。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要知道，中国大陆在1949年的时候，工业基本上是一塌糊涂，发电量是美国的68分之一，钢铁产业也少的可怜，主要工业指标大部分不如印度。民众在水旱兵匪轮番祸害中朝不保夕麻木活着。到了1978年，已经是成为了世界第六大工业国，有了两弹一星，有了初步完整的工业体系，人均粮食产业也大幅提高，人均寿命更是大幅增加了差不多30岁。已经是明显缩小了和西方的差距，用了30年实现的这个成绩，虽然不能说完美吧，但也算是可以交差了。怎么反而打开国门之后，面对西方反而信仰崩溃了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这个问题在</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"https://weibo.com/ttarticle/p/show?id=2309404305149383295697"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中篇</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也简单提到过，但没有完全展开论述。原因之一，在我看来，是建国之后对民众的信息管的太严，大陆民众不知道自己的国家和世界相比究竟是在一个什么位置上，也不知道自己的生活水平放在世界上是个什么状态。反而，官方媒体还常常宣扬“解放世界三分之二受苦受压迫的民众”，这就会给群众一个错觉：我们已经挺牛B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实事求是说，建国前30年的成绩确实很伟大，但是如果把1949年中国的相对力量比作100的话，到了1978年算是800，这其实已经不错了，如果始终让国民保持对基本面的客观认识，那么应该不至于80年代崩的那么厉害。但是官方错误的宣传思路，使得百姓产生了“我们的这个数值是5000”的幻觉。然后打开国门一看人家有彩电有冰箱的小日子：我靠，你之前全是“骗我”的，全是错的！这样信心产生了一个“脆折”，由此把之前整个信仰体系都抛弃掉了，走向了另外一个极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所以，我们可以得出一个启示。如果让台湾丧失信心，那么效果最好的曲线是B，而不是A。</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“信仰上的脆折”比“缓慢接受改变”要来的更猛烈，皈依的效果会更好，也更容易产生“皈依者的狂热”。</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也就是说，我们现在其实没有必要去过于打击台湾社会的自信心。如果我们每出来一个先进的东西，比如移动支付之类的，大家就跑到facebook上去炫耀，那么只会让台湾的信心走势按A曲线走。这当然也不是不行。事实上，本章节是在“优”和“更优”之间做选择。即使最终台湾走的是A曲线，穷统效果也是不错的，只是B曲线效果会更刺激一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这里还有一个问题，台湾并不是像改革开放前的中国大陆那样信息封闭，它的民众是有可能感知到中国大陆和台湾的此长彼消的，因此天然走势会更倾向于A而不是B，那该怎么办呢？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答案是：为台湾搭一个壳，一个硬而脆的壳。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硬</w:t>
      </w:r>
      <w:r>
        <w:rPr>
          <w:rFonts w:hint="default" w:ascii="Arial" w:hAnsi="Arial" w:cs="Arial"/>
          <w:i w:val="0"/>
          <w:caps w:val="0"/>
          <w:color w:val="333333"/>
          <w:spacing w:val="0"/>
          <w:sz w:val="24"/>
          <w:szCs w:val="24"/>
        </w:rPr>
        <w:t>，表示这个壳可以暂时挡住社会存在对社会意识的投射效应。当社会存在变化的时候（陆台差距拉大的时候），它会尽可能阻止台湾各界对此的敏锐感知和心理变化。说的直白一些，就是拉长从“社会存在改变”到“社会意识改变”之间的这个时间滞后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脆</w:t>
      </w:r>
      <w:r>
        <w:rPr>
          <w:rFonts w:hint="default" w:ascii="Arial" w:hAnsi="Arial" w:cs="Arial"/>
          <w:i w:val="0"/>
          <w:caps w:val="0"/>
          <w:color w:val="333333"/>
          <w:spacing w:val="0"/>
          <w:sz w:val="24"/>
          <w:szCs w:val="24"/>
        </w:rPr>
        <w:t>，表示这个壳的承受力是有限的，当“社会存在”相对于“社会意识”已经变的太多了，积蓄的势能太大了的时候，这个壳可以轰然倒下，势能倾泻而出，从而走出图中漂亮的B型曲线。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在台湾社会内部搭建这个壳，需要借我们的老朋友之力了。</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34" o:spt="1" style="height:1.5pt;width:432pt;" fillcolor="#333333" filled="t" stroked="f" coordsize="21600,21600" o:hr="t" o:hrstd="t" o:hrnoshade="t" o:hralign="center">
            <v:path/>
            <v:fill on="t" focussize="0,0"/>
            <v:stroke on="f"/>
            <v:imagedata o:title=""/>
            <o:lock v:ext="edit"/>
            <w10:wrap type="none"/>
            <w10:anchorlock/>
          </v:rect>
        </w:pict>
      </w:r>
    </w:p>
    <w:p>
      <w:pPr>
        <w:pStyle w:val="4"/>
        <w:rPr>
          <w:rFonts w:hint="default" w:ascii="Arial" w:hAnsi="Arial" w:cs="Arial"/>
          <w:i w:val="0"/>
          <w:caps w:val="0"/>
          <w:color w:val="333333"/>
          <w:spacing w:val="0"/>
          <w:sz w:val="24"/>
          <w:szCs w:val="24"/>
        </w:rPr>
      </w:pPr>
      <w:bookmarkStart w:id="31" w:name="_Toc866307155"/>
      <w:r>
        <w:rPr>
          <w:rFonts w:hint="default"/>
        </w:rPr>
        <w:t>八、革命的首要问题</w:t>
      </w:r>
      <w:bookmarkEnd w:id="31"/>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谁是我们的敌人？谁是我们的朋友？这个问题是革命的首要问题。中国过去一切革命斗争成效甚少，其基本原因就是因为不能团结真正的朋友，以攻击真正的敌人。革命党是群众的向导，在革命中未有革命党领错了路而革命不失败的。我们的革命要有不领错路和一定成功的把握，不可不注意团结我们的真正的朋友，以攻击我们的真正的敌人。我们要分辨真正的敌友，不可不将中国社会各阶级的经济地位及其对于革命的态度，作一个大概的分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这是毛泽东同志在1925年的雄文《中国社会各阶级的分析》的开篇段落。处理台湾问题也是一样的，毛主席教导我们说“凡是有人的地方就有左中右”，那么，在台湾，谁是我们的敌人，谁是我们的朋友呢？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上篇</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和</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"https://weibo.com/ttarticle/p/show?id=2309404305149383295697"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中篇</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曾经讨论过，红统（能够接受中华人民共和国统一台湾）是朋友，绿营是助手，国民党是敌人，除国民党外的蓝营需具体群体具体分析。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红统虽然是朋友，但现在力量太过弱小，帮不上什么实质性的忙，但它是未来的火种。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而绿营在台湾树大根深，实力不俗，搭建硬而脆的壳，靠的就是这位“助手”。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绿营已经形成了贬低中国大陆的习惯，翻翻苹果、自由这样的媒体，中国距离崩溃基本不远，就算暂时没有崩溃，也是一个野蛮落后的国度。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20多年来的宣传，绿营媒体成功搭建起了这样的一个“壳”。虽然“新闻自由”，但是却能成功在很多台湾人心目中树立起大陆这样的刻板形象。而且更妙的是，它们成功的找到了让“壳”变硬的方法——面对大陆快速进步的各种表现，它们将其归结为“造假”、“面子工程”。这样，台湾人再听到大陆的各种进步，在脑子里也会下意识地将其归类为“无用”的东西。就像是听到了先进的移动支付和共享经济，也会自动觉得“这东西没用”，不会改变我的大陆的看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没花大陆纳税人的一分钱，这个壳就搭建起来了，并且绿营媒体还在每天向上浇灌混凝土以修补裂缝。</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我们有时候去facebook和台湾同胞交流的时候，不要老用什么大陆科技新成果之类的新闻去捅那个壳，万一捅漏了算谁的？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不但不要捅，还可以为这个壳添砖加瓦呢。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不要觉得台湾人对大陆充满各种错误的理解就是不好的。壳的承受能力有限，虽然硬，但是脆。只要我们和台湾的优势扩大到根本不通过媒体，就能自身全方位感知的程度，壳自然会碎，而且碎的恰到好处。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有人可能会说，民进党就这么听话？万一它们什么时候反应过来，主动要求一国两制统一，那怎么办？</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确实，台湾在10年内主动要求一国两制统一，是我最害怕出现的场景。但好在民进党做不到。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它们花了20多年，好容易构建了一个以“爱台湾”为政治正确的氛围，就算他们自己想抽身，也已经抽不回来了。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被洗脑20年的新一代台湾绿营小将们会喷死他们，然后把他们的选票收走，再推出一个能“爱台湾”的新绿政客出来。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台湾现在的政治氛围，就像一颗钉子一样，把民进党死死的钉在了和中国大陆交恶争斗的擂台上，它即使想跳出擂台，也做不到。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为什么我们要慢慢的，一个一个的，细水长流的收走台湾的“邦交国”？因为这样最有利于长期保持台湾社会对大陆的敌视，这样，这颗钉子就会把民进党或者其他什么绿营政党钉的更死。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而以台湾的实力，被钉在和中国大陆争斗的擂台上，无疑是耗血最快的模式。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而作为普通大陆人，如果你闲的蛋疼，也可以通过网络到facebook上去为这颗钉子加点分量。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如果两个实体相互敌视，那么毫无疑问实力弱的那个受损会更严重。这也是为什么美国总统特朗普对盟国如此颐指气使，日韩仍然只敢诺诺的原因。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世间竟然有台湾这样愚蠢的对手，面对比自己强大这么多、而且迅速发展的中国大陆，不思搭上顺风车，反而用自己的小身板主动挡在中国大陆这辆呼啸的列车前面。当然了，说台湾愚蠢也有点心虚，毕竟此前被马英九这个政治诈骗犯曾经得手过，一边搭顺风车一边暗独，好在无耻的国民党反动派如今已被台湾人民赶下台，这是民主的胜利，也是正义的胜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刺激两岸民众对立，其实对强大的大陆一方并无多少害处，损失更多利益的是台湾一方，而最滑稽的是，台湾民间在网络上居然更乐于向大陆挑衅，像“支那贱畜”这种话，大陆这边是很难对台湾人民说出口的，虽然“支那”这个词更多时间里是用来称呼“中华民国”而不是“中华人民共和国”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既然台湾民间都不怕死，以弱小之身敢挑衅强者，那大陆网民完全可以笑纳，只需被动还击（就像帝吧出击那样）即可，这样即可刺激两岸民众对立，把台湾更深地钉在擂台上，又能借此在大陆内部维稳，还可在道德上立于高地（我们是被动还击的一方），几种好处都可沾。</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35" o:spt="1" style="height:1.5pt;width:432pt;" fillcolor="#333333" filled="t" stroked="f" coordsize="21600,21600" o:hr="t" o:hrstd="t" o:hrnoshade="t" o:hralign="center">
            <v:path/>
            <v:fill on="t" focussize="0,0"/>
            <v:stroke on="f"/>
            <v:imagedata o:title=""/>
            <o:lock v:ext="edit"/>
            <w10:wrap type="none"/>
            <w10:anchorlock/>
          </v:rect>
        </w:pict>
      </w:r>
    </w:p>
    <w:p>
      <w:pPr>
        <w:pStyle w:val="4"/>
        <w:rPr>
          <w:rFonts w:hint="default"/>
        </w:rPr>
      </w:pPr>
      <w:bookmarkStart w:id="32" w:name="_Toc2027502005"/>
      <w:r>
        <w:rPr>
          <w:rFonts w:hint="default"/>
        </w:rPr>
        <w:t>九、操纵台湾民意</w:t>
      </w:r>
      <w:bookmarkEnd w:id="32"/>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前面一章提到，绿营自己制造的民意，已经像钉子一样把它们自己钉死在了擂台上。但是台湾民众毕竟不全是狂热的政治信徒，如果民进党执政糟糕到了一定程度的话，他们可能会出于非两岸的原因把民进党赶下台，甚至把国民党迎回来，这该怎么办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本章节的内容完全来自我之前写的这个答案，如果之前已经看过，可以跳过本章：</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"https://www.zhihu.com/question/40521901/answer/128656614"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https://www.zhihu.com/question/40521901/answer/128656614</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写在前面的声明：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本章内容全都是脑洞，仅供娱乐调侃吹牛，如果有人按此实践，或者对其改良后进行实践，其</w:t>
      </w:r>
      <w:r>
        <w:rPr>
          <w:rFonts w:hint="default" w:ascii="Arial" w:hAnsi="Arial" w:cs="Arial"/>
          <w:b/>
          <w:i w:val="0"/>
          <w:caps w:val="0"/>
          <w:color w:val="1F9DC4"/>
          <w:spacing w:val="0"/>
          <w:sz w:val="24"/>
          <w:szCs w:val="24"/>
        </w:rPr>
        <w:t>引发的一切后果与本人无关</w:t>
      </w:r>
      <w:r>
        <w:rPr>
          <w:rFonts w:hint="default" w:ascii="Arial" w:hAnsi="Arial" w:cs="Arial"/>
          <w:b/>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中国有13亿人口，在普通的网络事件上，再努力在互联网上操纵民意，其产生的影响往往也局限在少数圈子的人当中。例如知乎的童瑶事件，在知乎很热乎，但放在全中国的人口中一稀释，基本上就可以称之为“一无所知”的级别。所以，也对现实产生不了什么太大影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对于普通大陆网友来说，接下来有一个可以操纵2300万人民意，并且实际影响现实，甚至一省政局的机会。当然，不是现在，而是在2018年，或者说是在2020年。后者是更合适的时间。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的国民党反动派，已经是处于颓势，但到2020年的时候，是否一定会消亡呢？或许会，但也有可能不会。如果是最坏的情况，到2020年，奇迹出现，国民党不但没因为党产被打压而萎靡不振，反而借助蔡主席执政四年民怨沸腾之机，选情看好，甚至有微弱领先之势，那就不太妙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打着九二共识的幌子来诈骗让利的行为可能重启</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骗到让利和各种政策之后，台湾衰落的趋势可能被大大缓和</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一边骗让利，一边养台独的过去八年，又将再次重现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过几天就是2020年台湾N合一选举，国民党、民进党、甚至亲民党和时代力量都推出的自己的“总统”、“立委”候选人。对于普通大陆网民来说，该怎么去操纵台湾选举，怎么避免诈骗团伙国民党再次上台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从2004年到2016年，不难看出，历次选前，从两颗子弹到周子瑜，经常会有异动。而往往是这些异动，会左右到一定数量的选票。而如果彼时国民党和民进党的民调数字较为胶着、相差不超过50万票的话，就是操纵的好机会了。2004年那时候，网络还不发达，两岸的民众在网络上基本是隔绝的，大陆网民基本上无法影响到台湾；但2016年，一切都不同了。到2020年，互联网的发展会使得这种联系会更加紧密，大陆网络对台湾选举可以起到的影响也会比2016年更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参考：</w:t>
      </w:r>
      <w:r>
        <w:rPr>
          <w:rFonts w:hint="default" w:ascii="Arial" w:hAnsi="Arial" w:cs="Arial"/>
          <w:i w:val="0"/>
          <w:caps w:val="0"/>
          <w:color w:val="333333"/>
          <w:spacing w:val="0"/>
          <w:sz w:val="24"/>
          <w:szCs w:val="24"/>
        </w:rPr>
        <w:br w:type="textWrapping"/>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"https://zhuanlan.zhihu.com/p/21803779"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半年后再看，周子瑜事件对台湾政治的影响 - 海峡青年评论 - 知乎专栏</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"http://link.zhihu.com/?target=http://news.qq.com/a/20160118/044786.htm?pgv_ref=aio2015_sogou%23p=1"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周子瑜选前道歉至少给绿营贡献50万票</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u w:val="single"/>
        </w:rPr>
        <w:t>具体操作步骤如下：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第一步：</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在选前十天左右开始，密切关注台湾方面网络媒体的动向。尤其是自由时报、苹果日报、三立电视台、民视等绿营媒体。潜伏在台湾的这些绿营同志会发出挑衅性质的新闻，这就是行动开始的信号。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6410325" cy="4295775"/>
            <wp:effectExtent l="0" t="0" r="9525" b="9525"/>
            <wp:docPr id="24" name="图片 3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2" descr="IMG_259"/>
                    <pic:cNvPicPr>
                      <a:picLocks noChangeAspect="1"/>
                    </pic:cNvPicPr>
                  </pic:nvPicPr>
                  <pic:blipFill>
                    <a:blip r:embed="rId21"/>
                    <a:stretch>
                      <a:fillRect/>
                    </a:stretch>
                  </pic:blipFill>
                  <pic:spPr>
                    <a:xfrm>
                      <a:off x="0" y="0"/>
                      <a:ext cx="6410325" cy="429577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每次的剧本肯定不会一样。周子瑜的玩法2016年用过了，2020年完全就可能换一种，但千换万换，本质不变，都是要用挑衅性质的新闻来刺激大陆民众。所以，我们重点关注的，应该是这方面性质的新闻。至于具体会是什么，那要看“三民自”的同志们到时候怎么写剧本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第二步：</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由于网络的发达，接到行动信号后，这些消息就可以被快速复制到大陆网络，出现在微博、知乎、微信朋友圈等各个社交网络上。</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然后就是迅速跟进传播，等待发酵。大概需要一两天的时间，其影响力或许就可以等到有一定影响的账号和主流媒体的关注了。而这会进一步产生传播上的链式反应。</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第三步：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大陆网民的愤怒和攻击，通过潜伏在台湾的绿营媒体和网民，会再次返回到台湾舆论圈中，在选举之前向台湾民众大量灌输。</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措辞和操作手法一定要到位，努力让台湾民众产生类似“这么欺负子瑜，I‘m angry！一定要出来用手中的选票来教训中国！怎么教训中国呢？自然教训它的走狗国民党”的想法，并在投票当天付诸实施。</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据岛内媒体透露，周子瑜事件的原委是这样的:“周子瑜拿中华民国的国旗就是台独”这句话不是黄安说的，黄安曾举报过周子瑜有“两国论”言论，但这件事已经过去了。这次黄安说的意思是，三立电视台(“台独”电视台)这么捧周子瑜，周子瑜的立场一定与三立一致，一个“台独”立场的人再挥舞“中华民国国旗”，也是装的，假的。</w:t>
      </w:r>
      <w:r>
        <w:rPr>
          <w:rFonts w:hint="default" w:ascii="Arial" w:hAnsi="Arial" w:eastAsia="宋体" w:cs="Arial"/>
          <w:b/>
          <w:i w:val="0"/>
          <w:caps w:val="0"/>
          <w:color w:val="808080"/>
          <w:spacing w:val="0"/>
          <w:kern w:val="0"/>
          <w:sz w:val="24"/>
          <w:szCs w:val="24"/>
          <w:shd w:val="clear" w:fill="F2F2F5"/>
          <w:lang w:val="en-US" w:eastAsia="zh-CN" w:bidi="ar"/>
        </w:rPr>
        <w:t>但这话被三立电视台操作成了“一个挥舞中华民国国旗的人就是台独分子”。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第四步：</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善后。</w:t>
      </w:r>
      <w:r>
        <w:rPr>
          <w:rFonts w:hint="default" w:ascii="Arial" w:hAnsi="Arial" w:cs="Arial"/>
          <w:i w:val="0"/>
          <w:caps w:val="0"/>
          <w:color w:val="333333"/>
          <w:spacing w:val="0"/>
          <w:sz w:val="24"/>
          <w:szCs w:val="24"/>
          <w:u w:val="single"/>
        </w:rPr>
        <w:t>这一步尤为重要，就是要把操纵的痕迹抹掉，要让整件事能经得起历史的检验。</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这一步分两个部分，台湾部分和大陆部分。</w:t>
      </w:r>
      <w:r>
        <w:rPr>
          <w:rFonts w:hint="default" w:ascii="Arial" w:hAnsi="Arial" w:cs="Arial"/>
          <w:i w:val="0"/>
          <w:caps w:val="0"/>
          <w:color w:val="333333"/>
          <w:spacing w:val="0"/>
          <w:sz w:val="24"/>
          <w:szCs w:val="24"/>
        </w:rPr>
        <w:br w:type="textWrapping"/>
      </w:r>
      <w:r>
        <w:rPr>
          <w:rFonts w:hint="default" w:ascii="Arial" w:hAnsi="Arial" w:cs="Arial"/>
          <w:b/>
          <w:i w:val="0"/>
          <w:caps w:val="0"/>
          <w:color w:val="333333"/>
          <w:spacing w:val="0"/>
          <w:sz w:val="24"/>
          <w:szCs w:val="24"/>
        </w:rPr>
        <w:t>这一步要达到什么目的呢？</w:t>
      </w:r>
      <w:r>
        <w:rPr>
          <w:rFonts w:hint="default" w:ascii="Arial" w:hAnsi="Arial" w:cs="Arial"/>
          <w:i w:val="0"/>
          <w:caps w:val="0"/>
          <w:color w:val="333333"/>
          <w:spacing w:val="0"/>
          <w:sz w:val="24"/>
          <w:szCs w:val="24"/>
        </w:rPr>
        <w:t>选举投票结束后，复盘整件事时，要同时让台湾民间和大陆民间，都感觉整件事是大陆民众被民进党戏耍，在爱国心和愤怒之下只想到去骂民进党，却不知道自己已经被民进党利用。好心办了坏事，想帮国民党却害了国民党。</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换句话说，要让两岸民众都认为：这件事是民进党操纵的，大陆民众小粉红很傻很愚蠢，只知道傻呼呼“爱国”，白白帮了敌人，害了统派盟友国民党。</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为了实现这个目的，我们在台湾和大陆分别要请出一位“盟友”——</w:t>
      </w:r>
      <w:r>
        <w:rPr>
          <w:rFonts w:hint="default" w:ascii="Arial" w:hAnsi="Arial" w:cs="Arial"/>
          <w:b/>
          <w:i w:val="0"/>
          <w:caps w:val="0"/>
          <w:color w:val="333333"/>
          <w:spacing w:val="0"/>
          <w:sz w:val="24"/>
          <w:szCs w:val="24"/>
        </w:rPr>
        <w:t>要用对手的嘴，说出我们想让他们说的话。</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台湾部分：</w:t>
      </w:r>
      <w:r>
        <w:rPr>
          <w:rFonts w:hint="default" w:ascii="Arial" w:hAnsi="Arial" w:cs="Arial"/>
          <w:i w:val="0"/>
          <w:caps w:val="0"/>
          <w:color w:val="333333"/>
          <w:spacing w:val="0"/>
          <w:sz w:val="24"/>
          <w:szCs w:val="24"/>
        </w:rPr>
        <w:t>请出的盟友是台湾深绿觉醒青年和台湾蓝营媒体。</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在台湾，现在民间普遍有一种观点：对大陆而言，千方百计想扶植国民党，民进党是大陆的敌人。这一点正好可以利用。</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件事情发生之后，由于大陆网民表面上是谩骂民进党和台独，那么很自然，蓝营媒体肯定会痛心疾首——你们这些年轻人啊，太天真，太年轻，不知道你们骂民进党反而会帮了民进党吗！同时给出大陆年轻小粉红是如何傻乎乎被民进党操纵的证据。</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湾的觉醒青年是台湾方面的第二个盟友。他们一直认为国民党是大陆走狗，每当中国大陆惹他们不高兴了，他们就叫嚣要“用选票教训中国”。这次教训成功了，他们必定很高兴，在台湾选后的民间网络，也必定会散布着“又把中国人耍了”的得意洋洋。他们的“选票教训论”，会进一步巩固台湾民众心中对整件事情呈现这样的来龙去脉——“大陆小粉红真笨蛋，这次选举又被绿营忽悠，他们根本不知道台湾人在想什么，结果适得其反，好蠢哦”的印象。</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至于绿营媒体的同志们呢？他们是受益者，自然不会出来点破。甚至还会跟着嘲讽一下“爱国支那人”多么傻。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大陆部分：</w:t>
      </w:r>
      <w:r>
        <w:rPr>
          <w:rFonts w:hint="default" w:ascii="Arial" w:hAnsi="Arial" w:cs="Arial"/>
          <w:i w:val="0"/>
          <w:caps w:val="0"/>
          <w:color w:val="333333"/>
          <w:spacing w:val="0"/>
          <w:sz w:val="24"/>
          <w:szCs w:val="24"/>
        </w:rPr>
        <w:t>请出的盟友是“公共知识分子”。</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大陆“公知”一向对“帝吧小粉红”们极度鄙视，甚至是当对方是义和团一样的愚忠爱国者。这就给了我们可以将计就计的机会。</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由于大陆公知消息比较不灵通，反映较为迟钝。所以在选举之后，有必要把选后台湾媒体和网民对这次选举的评论再搬运到大陆网络并at公知们。故意卖个破绽——你们快看啊，这些傻五毛又被台湾给耍了！哈哈。</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在公知们的心中，观念也是“大陆深爱国民党，民进党是大陆的敌人”。同时又因为公知们往往“逢共必反”，所以他们肯定会把国民党的选举失利，视为中共的失利，从而会得意洋洋的大肆说嘴。如果此时再给他们递上台湾方面的这些舆论，那真是“鲜花着锦 烈火烹油”啊——台湾选举结果会自然呈现一幅“土共惨败，五毛被耍”的图景，多爽啊，公知届时必定不疑有诈而大肆嘲笑并广为讥讽。也自然在大陆这边舆论上帮我们抹去了操纵的痕迹，而用扮猪吃老虎的方式为我们披上“愚蠢的棋子”的外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以上四个步骤中，其实如果仔细想想，作为一个大陆网民，每一个步骤里都有可以去操纵、去做推手的空间。甚至在选前很长一段时间前就可以开始布局了，比如facebook账号是大家都能注册的，那么其实在选前就可以组队去对岸，各种不经意地表明“大陆最喜欢国民党了，国民党上台之后我们就可以拿走台湾的利益”、“我们最害怕时代力量上台，那真是大陆对台政策的重大失败，如果那样我们真的就保不住台湾了”、“我们面对民进党和时代力量的强硬，将会完全无所适从，好悲哀”之类的观点。 要注意的一点是：潜伏一定要自然，别太过火太造作了。可以把自己就想象成一个忠党爱国的好孩子，一心盼望统派国民党上台，国共第三次合作共同诛灭绿营。自己要先“真诚地”认为自己信了，才能让别人认为你真信。</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用自己人和盟友来操纵民意固然有效，但如果能操纵对手来为自己说话，那就更美妙了。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公知们一向“逢共必反”，虽然被钓鱼钓过多次，仍然坚持不改。这一点以后可以巧妙加以利用，让他们做一些我们不方便去做的事，说一些我们不方便去说的话。只要设计缜密，是可以做到卖了公知，还让他们得意洋洋数钱的结果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国民党就算2016年这次党产事件侥幸不死，硬熬到2020年，也必然极为耗费力气。看看洪秀柱，靠自己向郭台铭借了9000万新台币，也只是续两个月的命而已。就算蔡主席四年里民怨沸腾，国民党活到2020年，也不太可能领先优势很大，更大的可能是明显落后、轻微落后、轻微领先这三种中的一种。而只要国民党不是选前优势很大，本文所提到的操作手段，就可以重重打击国民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要知道，周子瑜事件，大概给绿营添了50万张选票。而民进党最终获得的选票，也不过是689万张而已（</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"http://link.zhihu.com/?target=http://mt.sohu.com/20160117/n434783457.shtml"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明报：689万票 成就首位女总统 民进党府院皆胜</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如果双方选情胶着，这50万张选票起到的作用是非常巨大的。而且，不止是“总统”选举，“立委”选举中的影响也同样明显。我们要把更多的“时代力量”和深绿民进党员送进立委人选，这样只会搞社运、对立攻击和意识形态、却对治国一窍不通的人在台湾“立法会”里面越多，台湾内斗就越激烈，就越无暇经济并做出各种荒唐举动，越能加快台湾经济自己玩死自己的衰落进程，越有利于统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想想看，国民党就算侥幸鼓着一口气活到2020，四年以来狗撕猫咬之下苦苦支撑，盼望着孤注一掷翻盘，却被来自对岸的你的鼠标轻轻一点而再次葬送掉，个人的努力改变历史的进程，这样的操纵，也会有成就感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如果国民党2020再败，那最后一口气，也应该会咽下了吧。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真实的操纵过程可以远远比描述的这几千字要复杂的多，过程也没这么单调直白。只要发挥想象力，思路放开，可以找到很多可以用来攻击的点。一个小例子，现在距离2020年还有两三年，那么如果现在布局，在facebook上以国民党支持者的身份出现，并有意和国民党官方账号和大V互动，营造或暗示出自己“国民党”的身份，看国民党大V和民进党吵架的时候自己也上去帮腔，潜伏四年，届时在选举前一两天玩个蒋干盗书、大概八点二十发之类的游戏（但要注意，必须盗个有致命杀伤力的“书”，否则意义不大还暴露了），那也是很有趣的。不用多了，二三十个活跃账户一起活动，就足以让嗅觉敏锐的自由时报、苹果日报们发现了。这比翻墙去facebook上，却只和台独分子骂架撕逼有意思多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以上都只是胡说八道的，切勿当真，只是娱乐扯淡。年轻人应该好好学习，努力工作，别整天花大把宝贵的时间去facebook上玩这些无聊的东西，一点好处都没有。再次声明，如果2018或者2020发生了类似的情况真的影响了台湾的选举结果，那和本人一丁点关系也没有。</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36" o:spt="1" style="height:1.5pt;width:432pt;" fillcolor="#333333" filled="t" stroked="f" coordsize="21600,21600" o:hr="t" o:hrstd="t" o:hrnoshade="t" o:hralign="center">
            <v:path/>
            <v:fill on="t" focussize="0,0"/>
            <v:stroke on="f"/>
            <v:imagedata o:title=""/>
            <o:lock v:ext="edit"/>
            <w10:wrap type="none"/>
            <w10:anchorlock/>
          </v:rect>
        </w:pict>
      </w:r>
    </w:p>
    <w:p>
      <w:pPr>
        <w:pStyle w:val="4"/>
        <w:rPr>
          <w:rFonts w:hint="default"/>
        </w:rPr>
      </w:pPr>
      <w:bookmarkStart w:id="33" w:name="_Toc498355546"/>
      <w:r>
        <w:rPr>
          <w:rFonts w:hint="default"/>
        </w:rPr>
        <w:t>十、爬不出的温柔陷阱</w:t>
      </w:r>
      <w:bookmarkEnd w:id="33"/>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b w:val="0"/>
          <w:bCs/>
          <w:i w:val="0"/>
          <w:caps w:val="0"/>
          <w:color w:val="333333"/>
          <w:spacing w:val="0"/>
          <w:sz w:val="24"/>
          <w:szCs w:val="24"/>
        </w:rPr>
      </w:pPr>
      <w:r>
        <w:rPr>
          <w:rFonts w:hint="default" w:ascii="Arial" w:hAnsi="Arial" w:cs="Arial"/>
          <w:b w:val="0"/>
          <w:bCs/>
          <w:i w:val="0"/>
          <w:caps w:val="0"/>
          <w:color w:val="333333"/>
          <w:spacing w:val="0"/>
          <w:sz w:val="24"/>
          <w:szCs w:val="24"/>
        </w:rPr>
        <w:t>先来看一段文字：</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在17世纪，失地农民进入城市，如果两周之内找不到工作就会被投入监狱，再被放出来之后，如果还找不到工作就会被实行烙刑，当第三次因找不到工作而进监狱就会被处死。</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帕尔墨和科尔顿在《近现代世界史》中说：“1835年，在英国棉纺织厂二十一万九千名工人中，十三岁以下的儿童占四万九千，十三岁至十八岁的少年占六万六千，成年妇女占六万七千。怀孕女工为了不被克扣工资或解雇，不得不进行堕胎或在机器旁分娩，产后一个星期就要上工。九岁到十岁的孩子，在大清早二、三、四点钟就从肮脏的床上被拉起来，为了勉强糊口，不得不一直干到夜里十、十一、十二点钟。他们四肢瘦弱，身躯萎缩，神态痴呆，麻木得象石头人一样，使人看一眼都感到不寒而栗。</w:t>
      </w:r>
      <w:r>
        <w:rPr>
          <w:rFonts w:hint="default" w:ascii="Arial" w:hAnsi="Arial" w:eastAsia="宋体" w:cs="Arial"/>
          <w:b/>
          <w:i w:val="0"/>
          <w:caps w:val="0"/>
          <w:color w:val="808080"/>
          <w:spacing w:val="0"/>
          <w:kern w:val="0"/>
          <w:sz w:val="24"/>
          <w:szCs w:val="24"/>
          <w:shd w:val="clear" w:fill="F2F2F5"/>
          <w:lang w:val="en-US" w:eastAsia="zh-CN" w:bidi="ar"/>
        </w:rPr>
        <w:t>根据1840年的调查，利物浦工人的平均寿命为十五岁，曼彻斯特工人的孩子百分之五十七以上不到五岁就死亡</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那些新兴城市的居民聚集区都变成黄褐色的地方，因为在早期不断受到大量煤烟的熏染。由于中部地区缺乏足够的阳光，这些居民聚集区不论怎样总是黑沉沉的。工人的住房仓促的建造起来，拥挤在一起。许多人全家都住在一间单房里，家庭生活趋于瓦解。格拉斯哥市的一个警官说，这个城市里有成片成片的平民住宅区，每个住宅区都聚集着上千个衣衫褴褛的儿童，他们只有教名，通常是诨名，用他的话说，</w:t>
      </w:r>
      <w:r>
        <w:rPr>
          <w:rFonts w:hint="default" w:ascii="Arial" w:hAnsi="Arial" w:eastAsia="宋体" w:cs="Arial"/>
          <w:b/>
          <w:i w:val="0"/>
          <w:caps w:val="0"/>
          <w:color w:val="808080"/>
          <w:spacing w:val="0"/>
          <w:kern w:val="0"/>
          <w:sz w:val="24"/>
          <w:szCs w:val="24"/>
          <w:shd w:val="clear" w:fill="F2F2F5"/>
          <w:lang w:val="en-US" w:eastAsia="zh-CN" w:bidi="ar"/>
        </w:rPr>
        <w:t>就同畜生没有什么两样</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在许多新建工厂里，劳动机械化已经达到这样的程度，以致于工厂主宁肯使用年仅6岁的童工，还有女工。她们的工资比较低，他们通常比较擅长于掌握一个线轴的工作。工厂里的工时很长，一天十四个小时，有时甚至还要更长一些，除了被解雇而闲得发慌外，工人的假日是少有的；而失业又是常见的灾难。工人一天无工可做，也就一天生活无着。”</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从以上所说的情形可以看出，工业革命时，英国工人的处境比起希特勒集中营里的囚犯实在好不到哪里去，有些方面甚至还要更糟糕一点。当然资产阶级历史学家是要对此作辩解的，那么他们又是怎么辩解的呢？</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帕尔墨和科尔顿又说到：“</w:t>
      </w:r>
      <w:r>
        <w:rPr>
          <w:rFonts w:hint="default" w:ascii="Arial" w:hAnsi="Arial" w:eastAsia="宋体" w:cs="Arial"/>
          <w:b/>
          <w:i w:val="0"/>
          <w:caps w:val="0"/>
          <w:color w:val="808080"/>
          <w:spacing w:val="0"/>
          <w:kern w:val="0"/>
          <w:sz w:val="24"/>
          <w:szCs w:val="24"/>
          <w:shd w:val="clear" w:fill="F2F2F5"/>
          <w:lang w:val="en-US" w:eastAsia="zh-CN" w:bidi="ar"/>
        </w:rPr>
        <w:t>对英国劳动人民来说，工业革命是一次难以忍受的经历，但是应该记住，低工资也好，妇女和童工的使用也好，失业的痛苦也好，都不是什么新鲜的事情。所有这些都存在了好几个世纪</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来源：</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"https://www.zhihu.com/question/36507012/answer/101362334"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张义潮：为什么西方资本主义工业化发展没有一个国家发生全国性大面积大量死人的情况呢？</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们讨论清朝中后期历史的时候，经常会把同时期进行的英国工业革命拿出来做比对，感叹中国没有跟上世界潮流。这本身是没错的，但很多人往前进一步推论：既然他们工业革命了，那生活水平一定是提高的吧，生活一定是更幸福了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但事实告诉我们，在一段时间内，恐怕未必。羊把人驱赶到了工厂，让他们像奴隶一样的工作，为英国贵族和资本家们的“星辰大海”服务，然后廉价地默默无闻死掉，成为工业革命的肥料。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不要以为这是英国工业革命中罕见的、可有可无的事例：</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b/>
          <w:i w:val="0"/>
          <w:caps w:val="0"/>
          <w:color w:val="808080"/>
          <w:spacing w:val="0"/>
          <w:kern w:val="0"/>
          <w:sz w:val="24"/>
          <w:szCs w:val="24"/>
          <w:shd w:val="clear" w:fill="F2F2F5"/>
          <w:lang w:val="en-US" w:eastAsia="zh-CN" w:bidi="ar"/>
        </w:rPr>
        <w:t>　　</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纺织业、煤矿业等是英国早期工业化的一些主要部门。因此，童工劳动一方面直接为这些行业的发展做出了贡献，另一方面也为社会创造了巨大的财富。从这个意义上讲，“产业革命得以完成，实有赖于儿童的劳动……”[14]（P459）。关于童工对社会的贡献，就连资产阶级的一些开明人士也不得不承认，“和兰开夏的30万女童工的劳动的1／8相比，每天只要扣去她们两个小时的劳动时间，那些财富、那些资本、那些资源、英国的权力以至英国的荣誉就会全部化为乌有！”[7] 要知道这才仅仅是童工的一部分。即使英国议会在纺织业、矿业等行业中调查到的那些事实也并非这些行业童工的全部[15]（P229）。由此我们认为，童工劳动加速了英国的工业化进程，对英国的工业化起了重要的作用。</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来源：</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"http://link.zhihu.com/?target=http://study.ccln.gov.cn/fenke/lishixue/lsjpwz/lssjs/56857.shtml"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英国工业革命时期的童工劳动-学习中国</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现代文明的起源之一，爆发工业革命的英国，是以这种丑陋的方式完成了自身的原始积累。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而英国还有庞大的殖民地，连本土公民都受到如此残酷的剥削，殖民地人民可想而知。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生产力的发展必然在上层建筑层面产生相应的映射。随着生产力的进步，这种残酷的剥削逐渐被改变，经过工人阶级的不懈斗争，今天欧洲工人的工作环境和生活条件都发生了翻天覆地的改变。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这种残酷的工业化进程不但出现在英国，也同样出现在其他发达国家，也同样出现在那些后发的工业化国家和地区。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而随着工业化进程的发展，残酷逐渐退却，文明成为新的社会意识，升级为普世价值。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由于台湾的先发优势（1949年时的人均工业指标远高于同期的中国大陆），再加上冷战和西方转移技术的红利，以及台湾人口较少，只需要拿下不多的工业行业，人均GDP上就足以成为发达经济体。因此工业化进程较早完成，这使得在中国大陆尚存在或较严重的社会问题，在台湾已经消失或者明显减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同胞们没有系统学习过马克思主义哲学，看问题总是从肤浅的上层建筑层面去考虑。遇到社会问题，往往首先想到的是文化层面的原因、道德层面的原因、政治体制层面的原因这些浅层的东西，而很少往更深层次的生产力和经济基础上考虑，更不用说主动思考它们的决定性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此，当他们看到仍然处在快速工业化进程中的中国大陆存在的一些社会问题时，首先从脑子里蹦出来的就是诸如：“文革摧毁了传统价值体系”、“党文化抹杀了人性”、“传统文化的缺失使得今天的中国人没有了道德”、“没有选票，中国人是不可能进步的”。不止是台湾人，大陆的公知也是同样的调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有些朋友可能会说，你上面啰啰嗦嗦说了这么多，就是为今天中国大陆存在的社会问题，包括污染、贪腐、人心不古、冷漠这些洗地吗？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当然不是，其实只要你反过来换个角度去思考，你会在其中发现解决台湾问题的一把钥匙。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我们前面说过了，生产力会在上层建筑层面产生投射。也就是说，人们如果生活在一个生产力发达的现代社会，那么他的价值观和道德观也会随之提升。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就像我在这个答案（</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"https://www.zhihu.com/question/68561899/answer/266079830"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https://www.zhihu.com/question/68561899/answer/266079830</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）中说的：</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另外一个更重要的原因是，如果仔细看看上面那篇微博上列举的让他“绝望”、“普通人没必要再奋斗了”的负面信息，除去最后一个红黄蓝事件之外，其他所有的案例，放在10年前（2007年）或者20年（1997年），都几乎肯定不会成为像今天这样的社会热点。</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就拿江歌案来说，一个发生在日本的个例杀人案件，居然能让很多人悲愤到对中国社会产生绝望，这放在10年前是根本不可能想象的，放在20年前甚至30年前，当时的人有可能都很难理解：这种程度的案件值得全社会倾注这么激烈的情绪？——因为他们有远比那更严峻的现实要面对。</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（注，如果对二三十年前的治安问题感兴趣，可以参考这个链接：</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"https://www.zhihu.com/question/65443592"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看一看二三十年前，甚至十年前的中国社会治安问题</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换句话说，恰恰是因为近些年来中国社会的快速进步，才让这些严重程度原本根本不足以成为社会愤慨的事件，浮现到了表层，成为如此受人关注并产生极大社会情绪的热点。</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也是因为中国社会的快速进步，人民生活水平的提高，人们身边环境的改善，才让人们对网络上看到的在全国范围内筛选出来的个例更加有触目惊心的对比。</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随着中国经济的快速发展，生活水平的快速提高，人民对社会黑暗的容忍度必然会越来越低（因为亲身能感知到的黑暗越来越少，越来越轻，那么在网络上即使看到原先程度的黑暗，其对比度也会比以前高的多）。1990年左右，劫匪在火车上用列车喇叭喊话，拿着刀子挨个搜身，有不服的捅上几刀，车匪路霸打死有奖，大家该坐火车还是坐；放到今天，一个乒乓球教练下课的消息被禁止讨论，知乎上的大家就要悲愤到难以言表，对这个国家丧失信心，纷纷喊着移民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也就是说，经济越发展，民众的思维越会趋向于“圣母化”（中性词，不含贬义，下同），越看不得黑暗的东西，哪怕这些黑暗的东西在十年前还是较为习以为常的。人们对社会公平、对环境、对正义的要求都会随着生产力条件的改善而提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在今天的中国社会就是这样。人们在负面新闻面前变得更“脆弱”了，更“圣母”了。对于快速发展的中国而言，这并不是坏事，这会督促政府进一步提高自身的管理和服务水平。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w:t>
      </w:r>
      <w:r>
        <w:rPr>
          <w:rFonts w:hint="default" w:ascii="Arial" w:hAnsi="Arial" w:cs="Arial"/>
          <w:b/>
          <w:i w:val="0"/>
          <w:caps w:val="0"/>
          <w:color w:val="9053B9"/>
          <w:spacing w:val="0"/>
          <w:sz w:val="24"/>
          <w:szCs w:val="24"/>
        </w:rPr>
        <w:t>“不是坏事”是有前提的，这个前提就是：经济必须同步保持增长。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就像我在这个答案（</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"https://www.zhihu.com/question/68546899/answer/264860958"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常凯申：如何看待红黄蓝幼儿园发生的虐童事件？</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）中对幼教问题的改进说的那样：</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我不是教育方面的专业从业人士，仅以一个家长的角度提一些看法：</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1、可以考虑要求今后幼儿园必须安装实时监控并整园覆盖，并向家长公开，新建幼儿园则必须具备这样的硬件条件才能通过验收。政府可以考虑补助一部分资金，或者对贫困地区幼儿园的监控设备补助一部分资金，或者统一采购等等。</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2、加强立法环节，对侵犯幼童的犯罪行为加重打击力度。解决目前犯罪成本偏低的问题。</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3、加大对幼师培养环节的投入，并严格准入资质。幼师的工资应该适当提高以增加吸引力，政府是否可以考虑对满足某些条件（比如从业年限、级别）的幼师发放一部分补贴。</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4、政府应该进一步在学前教育环节加大投入力度，不要把学前教育都扔给社会资本，可以考虑以某种适当的形式将学前教育纳入义务教育，或者多办一些普惠式幼儿园。近年来政府在教育方面的投资持续增长，部分地区已经开始尝试免费高中阶段教育。但学前教育这块，已经越来越成为被忽视的短板。现在年轻人不愿意生孩子，很大程度上是因为第一育儿成本太高（包括机会成本），第二看孩子太累，而统一看护则有利于降低成本。过去企业办社会的时候，有些托儿所是接收3岁以下的孩子的，而现在这样的公立机构似乎很少。但社会又有这样的需求，应探索这方面的经验。</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链接：</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"http://link.zhihu.com/?target=http://news.cctv.com/2017/11/20/ARTInh98fG5GHh3AoQSoCulj171120.shtml"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"幼托难题"引关注 当年那些托儿所是怎么"消失"的？</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不过，回头看一看以上几个改进措施，基本上都是要靠钱来堆的。经济持续发展是以上进一步改进的基础，同时也要靠全社会和政府部门的重视。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可以看到，</w:t>
      </w:r>
      <w:r>
        <w:rPr>
          <w:rFonts w:hint="default" w:ascii="Arial" w:hAnsi="Arial" w:cs="Arial"/>
          <w:b/>
          <w:i w:val="0"/>
          <w:caps w:val="0"/>
          <w:color w:val="333333"/>
          <w:spacing w:val="0"/>
          <w:sz w:val="24"/>
          <w:szCs w:val="24"/>
        </w:rPr>
        <w:t>这些全都是需要钱的，没有经济的增长，没有钱，也就无从改善社会环境</w:t>
      </w: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其他问题也是如此，就拿治安来说，有了钱，就能建更多的工厂，吸纳就业；就能打造天网，震慑潜在的犯罪；就能盖更多的学校，提升文化水平，提升人的就业能力，减少犯罪。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如果经济停滞，那么会出现一个可怕的问题：人民对社会公平正义的要求不断提升，但社会却没有资金去提升公平正义。那人民必然调转矛头，把“圣母化”后大大降低的愤怒阈值，发泄到政府和政治体制身上。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且更麻烦的是，人民对公平正义的提升，虽然说是基于生产力的，但不一定是完全基于你所处社会的生产力的。举个例子，中国80年代生产力很差，但是人民完全可以通过看到美国社会、港台社会的良好社会状况，来提高自身对美好生活的渴望标准，进而导致其自身期望远大于当时中国社会所能承受的财力和资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所以我一直说，中国直到本世纪才普及互联网，是非常幸运的。如果上世纪80年代就有了互联网，以当时中外的巨大物质差距，以如此清晰的面目呈现在人民面前，其局面将会更加糟糕。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2000年之后，互联网把之前没有摆在明面的黑暗部分地展现了出来，很幸运的是，此时也正好赶上了中国新世纪的经济大爆发，中外的生活水平迅速接近，“期望”和“现实”的落差被保持在了一个尚能容忍的区间内，因此，互联网的到来虽然在中国社会产生了远超80年代的信息透明度和全民讨论参与空间，但却并没有产生类似80年代末的危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也就是说，“期望”-“现实”&lt; “某阈值”的时候，这样的社会就较为平稳。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今天台湾民众的“圣母化”明显超过中国大陆，对公平正义的期望更加严格，连同性恋婚姻的法律都通过了。也就是说“期望”这个值已经非常高了。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那么，如果此时，通过外在竞争，逐渐敲掉它的半导体产业，搞掉台积电，让台湾经济大幅下滑的话，也就会使台湾的“现实”这个值大幅下降。社会上将会重新出现之前已经消失或者减轻的各种乱象。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而此时，“期望”↑、“现实”↓，那么“期望”-“现实”的值将会很轻松地越过台湾社会的那个“阈值”。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届时的台湾，雾霾会有的，贪腐会有的，凶杀会有的，冷漠会有的，互相仇视会有的，官民矛盾也会有的、医疗纠纷也会有的。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一切符合更低水平生产力状态的社会问题，都会随着台湾生产力的下滑而出现，有的可能是第一次出现，有的则是重新出现，有的是原本就有现在更加严重。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而此时的台湾，想爬起来是不可能的。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为什么呢？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因为台湾人对公平正义和道德的期望值已经到了一个很高的程度，而从低生产力重新向上爬的过程，必然伴随着对“小民尊严”的侵犯。就像各国工业革命的初期一样。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举个例子，台湾的半导体产业被剥夺之后，如果想新建其他工厂，促进就业，但是这个工厂可能会存在污染，那污染治理的设备要不要上，要不要开呢？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如果你不上，那污染就会严重，就可能会出现癌症村、地下水污染，粮食重金属污染。</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如果你上，那么由于你现在已经在技术上没什么优势，要靠价格才有希望和隔壁的“发达国家粉碎机”去竞争。那么你上了这套设备，你的产品还有价格优势吗？还能卖得出去吗？还能给工人发的起工资吗？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按照各国的工业化初期路子，这个时候应该舍弃环保，优先发展工业。但现在已经不是一个世纪以前，也不是几十年前了。都已经先进到通过了同性恋婚姻的台湾，还会容忍这种落后的产能来污染台湾的土地吗？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好日子过惯了，是回不到重新艰苦奋斗的时代的。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但不回到那个时代，台湾就无法重新站起来。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但是，这个过程非常痛苦，小确幸一代根本无法像他们的先辈那样承受。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更重要的是，这在道德上也是令人愤怒的——凭什么我们底层要忍受低工资、高污染，终日劳作，来为资本家的工厂重新起飞当炮灰？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那个时候的台湾，各种“两难”问题会层出不穷，往左也不行（不符合效率），往右也不行（不符合公平），就像今天的拉美一样，左右来回兜兜转，国家持续沉沦，看不到希望。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那个时候的台湾，会有之前养成的牢固的“人权”理念，消灭掉任何希望重新向上爬的努力。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这是一个爬不出的温柔陷阱。任何企图爬出来的强人，都会被台湾社会自己的“正义”力量拉回去。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于我们中国大陆而言，要始终牢记，“大国崛起”不但与“小民尊严”不是对立的，而且前者还是后者的前提条件。试图以牺牲“大国崛起”来构建“小民尊严”的做法，最终同样会伤害的后者。用爱发电是不行的。要警惕任何不就事论事，打着“小民尊严”旗号在意识形态宣传上贬低国家经济发展重要性的声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当然了，对于台湾，那就可以反着来，在经济挤压台湾的同时，多帮它们巩固“小民尊严高于一切”的意识，多鼓励台湾“去工业化”，这也符合台湾同胞的环保理念，它们会很开心的。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下面这篇习作仅供参考：</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"https://www.zhihu.com/question/63950151/answer/215105605"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常凯申：如何评价台湾 2017 年 8 月 15 日的大停电？</w:t>
      </w:r>
      <w:r>
        <w:rPr>
          <w:rFonts w:hint="default" w:ascii="Arial" w:hAnsi="Arial" w:cs="Arial"/>
          <w:i w:val="0"/>
          <w:caps w:val="0"/>
          <w:color w:val="EB7350"/>
          <w:spacing w:val="0"/>
          <w:sz w:val="24"/>
          <w:szCs w:val="24"/>
          <w:u w:val="none"/>
        </w:rPr>
        <w:fldChar w:fldCharType="end"/>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37" o:spt="1" style="height:1.5pt;width:432pt;" fillcolor="#333333" filled="t" stroked="f" coordsize="21600,21600" o:hr="t" o:hrstd="t" o:hrnoshade="t" o:hralign="center">
            <v:path/>
            <v:fill on="t" focussize="0,0"/>
            <v:stroke on="f"/>
            <v:imagedata o:title=""/>
            <o:lock v:ext="edit"/>
            <w10:wrap type="none"/>
            <w10:anchorlock/>
          </v:rect>
        </w:pict>
      </w:r>
    </w:p>
    <w:p>
      <w:pPr>
        <w:pStyle w:val="4"/>
        <w:rPr>
          <w:rFonts w:hint="default"/>
        </w:rPr>
      </w:pPr>
      <w:bookmarkStart w:id="34" w:name="_Toc1849519277"/>
      <w:r>
        <w:rPr>
          <w:rFonts w:hint="default"/>
        </w:rPr>
        <w:t>十一、对大陆对台政策的建议</w:t>
      </w:r>
      <w:bookmarkEnd w:id="34"/>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本章节来自我的这个答案（</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"https://www.zhihu.com/question/39561614/answer/133971456"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https://www.zhihu.com/question/39561614/answer/133971456</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）的基础上稍加改动。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（以下资料全部来自于百度搜索和公开资料，不涉及任何机密）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现在靠台湾吃财政饭的人，已经是不少的了。中央层面，有国台办：</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"http://link.zhihu.com/?target=http://www.gwytb.gov.cn/"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国务院台湾事务办公室</w:t>
      </w:r>
      <w:r>
        <w:rPr>
          <w:rFonts w:hint="default" w:ascii="Arial" w:hAnsi="Arial" w:cs="Arial"/>
          <w:i w:val="0"/>
          <w:caps w:val="0"/>
          <w:color w:val="EB7350"/>
          <w:spacing w:val="0"/>
          <w:sz w:val="24"/>
          <w:szCs w:val="24"/>
          <w:u w:val="none"/>
        </w:rPr>
        <w:fldChar w:fldCharType="end"/>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国务院台湾事务办公室设11个职能局和机关党委，分别是:秘书局、综合局、研究局、新闻局、经济局、港澳涉台事务局、交流局、联络局、法规局、投诉协调局、政党局，机关党委（人事局）。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国台办下属还有很多其他事业单位：</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机关服务中心 机关信息中心 </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"http://link.zhihu.com/?target=http://www.csesc.com.cn/"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海峡经济科技合作中心</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海峡两岸出版交流中心 　　　　</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海峡两岸关系研究中心 　 海峡两岸交流中心　</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"http://link.zhihu.com/?target=http://www.jiuzhouwenhua.com/"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九洲文化传播中心</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全国对台干部培训中心 　</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"http://link.zhihu.com/?target=http://www.mrats.com.cn/"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两岸关系杂志社</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台湾工作通讯杂志社 　两岸交流基金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还有各个靠台湾问题吃饭而成立的学术机构：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"http://link.zhihu.com/?target=http://cass.its.taiwan.cn/"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中国社会科学院台湾研究所</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"http://link.zhihu.com/?target=http://www.cts.fudan.edu.cn/index.aspx"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复旦大学台湾研究中心</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"http://link.zhihu.com/?target=http://twri.xmu.edu.cn/"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厦门大学台湾研究院 - 首页</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"http://link.zhihu.com/?target=http://tyy.buu.edu.cn/"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台湾研究院 京台文化交流研究中心</w:t>
      </w:r>
      <w:r>
        <w:rPr>
          <w:rFonts w:hint="default" w:ascii="Arial" w:hAnsi="Arial" w:cs="Arial"/>
          <w:i w:val="0"/>
          <w:caps w:val="0"/>
          <w:color w:val="EB7350"/>
          <w:spacing w:val="0"/>
          <w:sz w:val="24"/>
          <w:szCs w:val="24"/>
          <w:u w:val="none"/>
        </w:rPr>
        <w:fldChar w:fldCharType="end"/>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中国大陆的重点大学，最近几年突然冒出许多台湾研究所和研究院，包括北京大学、清华大学、浙江大学、华东师范大学，加上原有的厦门大学、南京大学、北京联合大学等，不能说是如雨后春笋般的冒出，但是说台湾研究已经渐渐成为大陆大学研究的显学，应该也不为过。</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只是，大陆大学成立那么多的台湾研究院、所，是否有足够的师资来教育学生呢？这恐怕才是一个问题。早期设有博士班的台湾研究所，只有南京大学台湾研究所、厦门大学台湾研究院，但南京大学台湾研究所坚持学生的品质，每年能毕业的博士生，并不会超过一、两个，所以能够供应这么突然冒出来的台研院、所师资，其实相当有限。</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链接：</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"http://link.zhihu.com/?target=http://www.huaxia.com/thpl/sdfx/3515844.html"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王昆义：两岸谁是台湾研究的主流？</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么多靠台湾问题吃饭的专家学者、坐办公室的机关人员们、为了维持这些机构运转而供养的后勤、配套人员，恐怕要花国家的不少钱吧。但这么庞大的对台队伍，他们的存在是否取得了与其存在成本相对应的成果和作用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从中央层面来说，台湾问题涉及到祖国统一，专设一个机构用于处理台湾问题，也还算说的过去。社科院、大学们开设台湾研究所，毕竟也是为高层决策提供依据的智库。可是，一个小小的台湾，有必要设立了国台办，然后每个省，甚至不少市、甚至是县里也要对应设置对台办公室，养上一大帮子人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台湾值得举国上下这么煞有介事的拿龙捉虎吗？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下面是全国各个省、自治区、直辖市的台湾事务办公室的网站链接，我就没办法理解，像青海这种内陆西北省份，专门设个“台办”有什么意思？就算有点和台湾涉及的事务，难道不能合并到其他部门吗？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"http://link.zhihu.com/?target=http://www.bjstb.gov.cn/"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北 京</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"http://link.zhihu.com/?target=http://www.taiwan.cn/local/tianjin/"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天 津</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"http://link.zhihu.com/?target=http://www.taiwan.cn/local/hebei/"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河 北</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"http://link.zhihu.com/?target=http://www.taiwan.cn/local/shanxi2/"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山 西</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"http://link.zhihu.com/?target=http://www.taiwan.cn/local/neimenggu/"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内蒙古</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"http://link.zhihu.com/?target=http://www.taiwan.cn/local/liaoning/"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辽 宁</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"http://link.zhihu.com/?target=http://www.taiwan.cn/local/jilin/"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吉 林</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"http://link.zhihu.com/?target=http://www.taiwan.cn/local/heilongjiang/"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黑龙江</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"http://link.zhihu.com/?target=http://www.taiwan.cn/local/shanghai/"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上 海</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"http://link.zhihu.com/?target=http://www.jsstb.gov.cn/"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江 苏</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"http://link.zhihu.com/?target=http://www.taiwan.cn/local/zhejiang/"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浙 江</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"http://link.zhihu.com/?target=http://www.taiwan.cn/local/anhui/"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安 徽</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"http://link.zhihu.com/?target=http://www.fj.taiwan.cn/"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福 建</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"http://link.zhihu.com/?target=http://www.taiwan.cn/local/jiangxi/"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江 西</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"http://link.zhihu.com/?target=http://www.sd.taiwan.cn/"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山 东</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"http://link.zhihu.com/?target=http://www.taiwan.cn/local/henan/"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河 南</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"http://link.zhihu.com/?target=http://www.taiwan.cn/local/hubei/"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湖 北</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"http://link.zhihu.com/?target=http://www.taiwan.cn/local/hunan/"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湖 南</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"http://link.zhihu.com/?target=http://www.taiwan.cn/local/guangdong/"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广 东</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"http://link.zhihu.com/?target=http://www.taiwan.cn/local/guangxi/"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广 西</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"http://link.zhihu.com/?target=http://www.taiwan.cn/local/hainan/"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海 南</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"http://link.zhihu.com/?target=http://www.taiwan.cn/local/chongqing/"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重 庆</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"http://link.zhihu.com/?target=http://www.taiwan.cn/local/sichuan/"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四 川</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"http://link.zhihu.com/?target=http://www.taiwan.cn/local/guizhou/"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贵 州</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"http://link.zhihu.com/?target=http://www.taiwan.cn/local/yunnan/"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云 南</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"http://link.zhihu.com/?target=http://www.taiwan.cn/local/xizang/"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西 藏</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"http://link.zhihu.com/?target=http://www.taiwan.cn/local/shanxi/"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陕 西</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"http://link.zhihu.com/?target=http://www.taiwan.cn/local/gansu/"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甘 肃</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"http://link.zhihu.com/?target=http://www.taiwan.cn/local/qinghai/"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青 海</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"http://link.zhihu.com/?target=http://www.taiwan.cn/local/ningxia/"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宁 夏</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"http://link.zhihu.com/?target=http://www.taiwan.cn/local/xinjiang/"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新 疆</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省里设置了，地级市里也要设置，大家可以自行搜索一下“自己所在的地级市名称 + 台办”，很多时候都能找到这样的部门存在（有一些市还好一点，合并到统战部门里了）。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更奇葩的是，很多县城里居然还要设置台办：</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"http://link.zhihu.com/?target=http://www.jiyang.gov.cn/tabid/158/Default.aspx"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县台湾事务办公室</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"http://link.zhihu.com/?target=http://www.hbnz.gov.cn/xtb"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县台办-南漳县人民政府</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"http://link.zhihu.com/?target=http://www.lhtb.gov.cn/Show.aspx?ID=4023"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县区台办 - 机构设置 - 漯河市人民政府台湾事务办公室</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"http://link.zhihu.com/?target=http://www.xiangshan.gov.cn/art/2013/5/7/art_15341_542813.html"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县台办</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"http://link.zhihu.com/?target=http://www.xztb.gov.cn/xqtb/snxtb/"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县区台办 - 睢宁县台办_徐州与台湾</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下面这是某个县台办首页上的动态，可以看一下这个县的台办平常都做些什么事</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"http://link.zhihu.com/?target=http://www.gxzs.gov.cn/Item/95547.aspx"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XXX走访台资企业</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2017-07-03</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"http://link.zhihu.com/?target=http://www.gxzs.gov.cn/Item/94649.aspx"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县台办到石龙镇大地村开展扶贫工作</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2017-06-19</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"http://link.zhihu.com/?target=http://www.gxzs.gov.cn/Item/92457.aspx"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市台办主任XX到我县一中调研</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2017-05-10</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"http://link.zhihu.com/?target=http://www.gxzs.gov.cn/Item/81974.aspx"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县台办参加统战工作暨党外干部培训</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2016-11-14</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"http://link.zhihu.com/?target=http://www.gxzs.gov.cn/Item/53352.aspx"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县台办召开“学法律、懂政策、守纪律、讲规矩”整治“不作为…</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2015-04-30</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"http://link.zhihu.com/?target=http://www.gxzs.gov.cn/Item/51156.aspx"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XX市对台工作经验交流会在我县召开</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2015-03-14</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"http://link.zhihu.com/?target=http://www.gxzs.gov.cn/Item/50359.aspx"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县台办传达学习十三届县委四次全体（扩大）会议、全县经济工…</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2015-02-16</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"http://link.zhihu.com/?target=http://www.gxzs.gov.cn/Item/50133.aspx"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XX县台办慰问老干部</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2015-02-13</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"http://link.zhihu.com/?target=http://www.gxzs.gov.cn/Item/50079.aspx"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县台办走访慰问台商、台胞、台属</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2015-02-12</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"http://link.zhihu.com/?target=http://www.gxzs.gov.cn/Item/49464.aspx"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县台办邮寄贺年卡送上新春祝福</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2015-01-30</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"http://link.zhihu.com/?target=http://www.gxzs.gov.cn/Item/49217.aspx"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自治区台办副主任XXX走访慰问我县台企</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2015-01-28</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"http://link.zhihu.com/?target=http://www.gxzs.gov.cn/Item/48498.aspx"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县台办积极筹备2015年春节慰问联谊系列工作</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2015-01-22</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"http://link.zhihu.com/?target=http://www.gxzs.gov.cn/Item/47681.aspx"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县台办召开台商、台胞、台属代表2015年新年茶话会</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2014-12-31</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"http://link.zhihu.com/?target=http://www.gxzs.gov.cn/Item/46918.aspx"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县台办认真做好2015年度因公赴台</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2014-12-15</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"http://link.zhihu.com/?target=http://www.gxzs.gov.cn/Item/46917.aspx"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县台办传达学习全区涉台宣传信息</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2014-12-15</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"http://link.zhihu.com/?target=http://www.gxzs.gov.cn/Item/46916.aspx"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县台办传达学习全县党风廉政建设工作会议精神</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2014-12-15</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"http://link.zhihu.com/?target=http://www.gxzs.gov.cn/Item/44743.aspx"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县台办召开党的群众路线教育实践活动总结会</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2014-10-28</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"http://link.zhihu.com/?target=http://www.gxzs.gov.cn/Item/44438.aspx"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县台办认真学习重要讲话精神</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2014-10-20</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"http://link.zhihu.com/?target=http://www.gxzs.gov.cn/Item/44381.aspx"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县台办开展惠台政策调研活动</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2014-10-17</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"http://link.zhihu.com/?target=http://www.gxzs.gov.cn/Item/44205.aspx"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县台办近年各项工作开展顺利</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2014-10-14</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你看看这个县台办的日常工作，这种机构有存在的必要吗？它的存在能起到辅助解决台湾问题的作用吗？性价比有多少？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从上面这些“成绩”来看，如果把这个县的台办整体取消掉，会影响台湾的统一大业吗？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那么，这些机构会去怎么证明自己有存在的必要性呢？下面文字摘自另外一个县台办的官网：</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县委台办一行详细了解了该公司前期项目推进情况和投产运营情况后表示，台办作为台企的“娘家人”，将一如既往地关心帮助台企的成长和发展，对企业在生产经营中遇到的困难和问题尽心尽力帮助解决，努力打造最优投资环境。（县台办）</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大陆政府用大陆人的税款，供养一个给台湾人当“娘家”的机构，不知道大陆企业在“生产经营中遇到的困难和问题”时，是否能和有“台办”做娘家的台湾企业，有同样的待遇？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这个台湾企业不满意了，作为“娘家人”的台办，屁股会坐在哪一边？如果我把台湾人惹火了，台湾人从我这个县走了，那我这个台办不就没生意了吗？所以说，只有把台湾人服侍好了，才能体现出我们这个部门的作用，也能维持我们部门的生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让台湾人在大陆有“准国民待遇”，这个我是非常支持的，但请同时一并把之前存在的某些“超国民待遇”也一并取消。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对台部门的设立，本来是为了解决台湾问题。但现在，恐怕台湾问题不解决，某种意义上，更有利于这些部门自己的利益。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下面是某个县台办2016年的部门预算，这个县位于中部某省，是</w:t>
      </w:r>
      <w:r>
        <w:rPr>
          <w:rFonts w:hint="default" w:ascii="Arial" w:hAnsi="Arial" w:cs="Arial"/>
          <w:i w:val="0"/>
          <w:caps w:val="0"/>
          <w:color w:val="333333"/>
          <w:spacing w:val="0"/>
          <w:sz w:val="24"/>
          <w:szCs w:val="24"/>
          <w:u w:val="single"/>
        </w:rPr>
        <w:t>国家级贫困县</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一、单位基本情况</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县委台办是县委负责对台工作的部门，现有财政全供人员2人。</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二、2016年度承担的主要工作</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县委台办2016年度承担的主要工作任务：一是在新的形势下继续加强对台宣传和广泛开展涉台教育工作。二是积极贯彻落实省、市对台工作会议精神。三是继续把做台湾人民工作放在突出位置，积极扩大对台交流交往和服务工作，进一步密切两岸亲情关系。四是加大招商引资力度，积极引导和鼓励台属及台湾经济人士来新县投资、兴办企业。</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三、主要预算指标情况说明</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本单位主要预算指标严格按照上级有关精神制定，并经县财政局批复通过。</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四、台办2016年部门预算情况表</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台办根据财政部门批复的2016年单位部门预算套表，认真填写了统一格式的《县委台办2016年部门预算情况表》。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6362700" cy="8277225"/>
            <wp:effectExtent l="0" t="0" r="0" b="9525"/>
            <wp:docPr id="23" name="图片 3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5" descr="IMG_260"/>
                    <pic:cNvPicPr>
                      <a:picLocks noChangeAspect="1"/>
                    </pic:cNvPicPr>
                  </pic:nvPicPr>
                  <pic:blipFill>
                    <a:blip r:embed="rId22"/>
                    <a:stretch>
                      <a:fillRect/>
                    </a:stretch>
                  </pic:blipFill>
                  <pic:spPr>
                    <a:xfrm>
                      <a:off x="0" y="0"/>
                      <a:ext cx="6362700" cy="827722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一个位于</w:t>
      </w:r>
      <w:r>
        <w:rPr>
          <w:rFonts w:hint="default" w:ascii="Arial" w:hAnsi="Arial" w:cs="Arial"/>
          <w:b/>
          <w:i w:val="0"/>
          <w:caps w:val="0"/>
          <w:color w:val="333333"/>
          <w:spacing w:val="0"/>
          <w:sz w:val="24"/>
          <w:szCs w:val="24"/>
        </w:rPr>
        <w:t>中部省份的国家级贫困县</w:t>
      </w:r>
      <w:r>
        <w:rPr>
          <w:rFonts w:hint="default" w:ascii="Arial" w:hAnsi="Arial" w:cs="Arial"/>
          <w:i w:val="0"/>
          <w:caps w:val="0"/>
          <w:color w:val="333333"/>
          <w:spacing w:val="0"/>
          <w:sz w:val="24"/>
          <w:szCs w:val="24"/>
        </w:rPr>
        <w:t>，县里用一年</w:t>
      </w:r>
      <w:r>
        <w:rPr>
          <w:rFonts w:hint="default" w:ascii="Arial" w:hAnsi="Arial" w:cs="Arial"/>
          <w:b/>
          <w:i w:val="0"/>
          <w:caps w:val="0"/>
          <w:color w:val="333333"/>
          <w:spacing w:val="0"/>
          <w:sz w:val="24"/>
          <w:szCs w:val="24"/>
        </w:rPr>
        <w:t>十多万元</w:t>
      </w:r>
      <w:r>
        <w:rPr>
          <w:rFonts w:hint="default" w:ascii="Arial" w:hAnsi="Arial" w:cs="Arial"/>
          <w:i w:val="0"/>
          <w:caps w:val="0"/>
          <w:color w:val="333333"/>
          <w:spacing w:val="0"/>
          <w:sz w:val="24"/>
          <w:szCs w:val="24"/>
        </w:rPr>
        <w:t>的经费，花到八竿子打不着的台湾事务上，而且一个这样的县级台办，能有什么对解决台湾问题有实质用处的招数？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这个县还是贫困县，对台经费不多，还有的</w:t>
      </w:r>
      <w:r>
        <w:rPr>
          <w:rFonts w:hint="default" w:ascii="Arial" w:hAnsi="Arial" w:cs="Arial"/>
          <w:b/>
          <w:i w:val="0"/>
          <w:caps w:val="0"/>
          <w:color w:val="333333"/>
          <w:spacing w:val="0"/>
          <w:sz w:val="24"/>
          <w:szCs w:val="24"/>
        </w:rPr>
        <w:t>县台办</w:t>
      </w:r>
      <w:r>
        <w:rPr>
          <w:rFonts w:hint="default" w:ascii="Arial" w:hAnsi="Arial" w:cs="Arial"/>
          <w:i w:val="0"/>
          <w:caps w:val="0"/>
          <w:color w:val="333333"/>
          <w:spacing w:val="0"/>
          <w:sz w:val="24"/>
          <w:szCs w:val="24"/>
        </w:rPr>
        <w:t>，一年经费是这个县的几倍，达到50多万。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是精准扶贫的钱太充裕了吗？就算上面列了一些招商功能，你县里本来的招商部门是干什么的？有必要把台湾人单独分列出来吗？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本章总结：</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现在大陆的对台部门，已经太过庞大了，占用太多资源了。解决台湾问题，根本用不着这么多尸位素餐的官僚机构，完全可以进行精简和合并。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设置了这样的冗余机构，这些机构为证明自己存在的价值，很容易在实际操作中会以向台湾人输送利益的方式，来争取有限的来自台湾方面的关联（台湾官员、民间机构、企业等），进而以这些关联为政绩，阐述自己的存在对解决台湾问题的必要性，最终实现向上级政府要钱的目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设置一个</w:t>
      </w:r>
      <w:r>
        <w:rPr>
          <w:rFonts w:hint="default" w:ascii="Arial" w:hAnsi="Arial" w:cs="Arial"/>
          <w:b/>
          <w:i w:val="0"/>
          <w:caps w:val="0"/>
          <w:color w:val="333333"/>
          <w:spacing w:val="0"/>
          <w:sz w:val="24"/>
          <w:szCs w:val="24"/>
        </w:rPr>
        <w:t>特有的</w:t>
      </w:r>
      <w:r>
        <w:rPr>
          <w:rFonts w:hint="default" w:ascii="Arial" w:hAnsi="Arial" w:cs="Arial"/>
          <w:i w:val="0"/>
          <w:caps w:val="0"/>
          <w:color w:val="333333"/>
          <w:spacing w:val="0"/>
          <w:sz w:val="24"/>
          <w:szCs w:val="24"/>
        </w:rPr>
        <w:t>专门机构，本来是为了解决某个特定的事情。但随着时间日久，有部分机构为了维护自身生存和茁壮，反而可能会产生不希望事情解决的意愿——一旦这件事情解决，自己就没有存在的价值了。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希望这样“设计初衷”和“部门利益”相冲突的问题，仅仅存在于“对台事务”这一个地方。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台湾问题的决定权、政策指定权都在中央，县市级台办的存在，既不能为国家统一提供有效决策， 又浪费有限的财政资源，还容易成为跪舔台湾的机构。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当然，也有一些对台湾基层的日常事务，比如“因公及商务赴台办理程序”，但这些完全可以合并到其他部门的职责里，为什么非要单独把台湾人列为一等，并因人设岗呢？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对台的很多工作，完全可以划归到统战、民政、招商、扶贫等等，对台湾人和大陆人一视同仁（或稍有限制），而不是给他们“超国民待遇”供起来。县级、市级的台办，本身是没有必要存在的。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不是说对台统战人心不重要，而是不能以跪舔的方式去统战，这不叫统战，叫送脸下乡。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对台湾人无原则的讨好，无助于台湾问题的解决，只会让对方觉得，我现在这种“不统一”的状态更有利于从你这里捞取利益。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大陆的对台政策，应该是建立在对大陆人好，让大陆人的日子过的好，让台湾人羡慕，然后自己倾向于统一；而不是用原本就不多的资源把台湾人供着当大爷，这样只能让对方更瞧不起你。</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38" o:spt="1" style="height:1.5pt;width:432pt;" fillcolor="#333333" filled="t" stroked="f" coordsize="21600,21600" o:hr="t" o:hrstd="t" o:hrnoshade="t" o:hralign="center">
            <v:path/>
            <v:fill on="t" focussize="0,0"/>
            <v:stroke on="f"/>
            <v:imagedata o:title=""/>
            <o:lock v:ext="edit"/>
            <w10:wrap type="none"/>
            <w10:anchorlock/>
          </v:rect>
        </w:pict>
      </w:r>
    </w:p>
    <w:p>
      <w:pPr>
        <w:pStyle w:val="4"/>
        <w:rPr>
          <w:rFonts w:hint="default"/>
        </w:rPr>
      </w:pPr>
      <w:bookmarkStart w:id="35" w:name="_Toc1530895551"/>
      <w:r>
        <w:rPr>
          <w:rFonts w:hint="default"/>
        </w:rPr>
        <w:t>十二、台湾的学术价值</w:t>
      </w:r>
      <w:bookmarkEnd w:id="35"/>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自2001年夏天开始上时事政治类的论坛，至今已经超过十六年了。中国大陆互联网从存在开始，时事政治类论坛上的主基调就是中国特色的左右之争。最早的时候，双方分别被叫做“愤青”和“精英”（都是对立阵营的称呼方式），分别简称为“fq”和“jy”，这两个词对于95后的网友来说可能比较陌生了，不是说词本身陌生，而是没大见过互相这么称呼的了。后来又经过多次演变，逐渐成为“五毛”和“公知”，然后“五毛”这个词又演变出了“自干五”，“公知”演变成了“带路党”，最近几年又陆续出现了“小粉红”、“你国党”、“精X”等多个称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虽然对对方阵营的称呼不断在改，但这十六年里，有一个基本的主轴分界线是不变的。这就是对中国的政治制度、中国走的道路是否正确、中国未来是否有希望的争论。上面这些互相扣的帽子，基本上都是按照是在这个主轴分界线的哪一边来分类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这两大派观点都有现实中的论据来源。中国互联网逐渐普及的年代，既是中国经济、科技、国际地位快速上升的年代，同时也是社会矛盾层出不穷，各种阴暗面被网络曝光的年代。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所以，身处这十几年里，如果只看一边的信息和数据，完全可以支撑起来相应的政治观点。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而双方也都有自己的世界观逻辑：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D24A35"/>
          <w:spacing w:val="0"/>
          <w:sz w:val="24"/>
          <w:szCs w:val="24"/>
        </w:rPr>
        <w:t>A ：</w:t>
      </w:r>
      <w:r>
        <w:rPr>
          <w:rFonts w:hint="default" w:ascii="Arial" w:hAnsi="Arial" w:cs="Arial"/>
          <w:i w:val="0"/>
          <w:caps w:val="0"/>
          <w:color w:val="333333"/>
          <w:spacing w:val="0"/>
          <w:sz w:val="24"/>
          <w:szCs w:val="24"/>
        </w:rPr>
        <w:t>中国经济不断快速发展，人民生活水平迅速改善，本身就证明了中国制度的正确性，照搬西方政治体制是错误的。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B ：</w:t>
      </w:r>
      <w:r>
        <w:rPr>
          <w:rFonts w:hint="default" w:ascii="Arial" w:hAnsi="Arial" w:cs="Arial"/>
          <w:i w:val="0"/>
          <w:caps w:val="0"/>
          <w:color w:val="333333"/>
          <w:spacing w:val="0"/>
          <w:sz w:val="24"/>
          <w:szCs w:val="24"/>
        </w:rPr>
        <w:t>制度是决定的根源，中国不走正路，虽然能有一时发展，但终究不能持久，何况中国乱象丛生，民众生活水平还比国外差，有什么自信说自己的制度是正确的呢？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在这样的思想冲突中，“政治体制和社会制度”到底起了一个什么作用，就成为了双方论辩的焦点。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D24A35"/>
          <w:spacing w:val="0"/>
          <w:sz w:val="24"/>
          <w:szCs w:val="24"/>
        </w:rPr>
        <w:t>A ：</w:t>
      </w:r>
      <w:r>
        <w:rPr>
          <w:rFonts w:hint="default" w:ascii="Arial" w:hAnsi="Arial" w:cs="Arial"/>
          <w:i w:val="0"/>
          <w:caps w:val="0"/>
          <w:color w:val="333333"/>
          <w:spacing w:val="0"/>
          <w:sz w:val="24"/>
          <w:szCs w:val="24"/>
        </w:rPr>
        <w:t>政治体制和社会制度只是工具，民主是手段，而不是目的，能让国家发展的制度就是好的制度。经济发展起来之后，也会建立起适应国情的好的政治制度。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B ：</w:t>
      </w:r>
      <w:r>
        <w:rPr>
          <w:rFonts w:hint="default" w:ascii="Arial" w:hAnsi="Arial" w:cs="Arial"/>
          <w:i w:val="0"/>
          <w:caps w:val="0"/>
          <w:color w:val="333333"/>
          <w:spacing w:val="0"/>
          <w:sz w:val="24"/>
          <w:szCs w:val="24"/>
        </w:rPr>
        <w:t>政治体制和社会制度不仅仅是工具，“民主自由”还是普世价值，是人类文明的结晶。有了良好的制度，发展经济才有意义，不然，国家越强大，对个人的压迫就越严重。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换句话说，一个国家的政府廉洁水平、福利水平、生活幸福状况、公平正义情况等等这些涉及到“小民尊严”的部分指标，到底是由生产力发展水平决定的，还是由政治制度来决定的？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这个并不是仅存在于中国大陆的讨论，在西方，也有大把支持“制度决定论”的学者，他们认定，中国大陆与普世价值格格不入，因此中国的道路不可能走通。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们在本文第五章论述了这些社会指标与人均GDP之间的高相关性。但是，也会有朋友这样解释：发达国家是因为实行了符合了普世价值的社会制度，所以经济发展水平才上去，进而各项社会指标也变好了。他们经常举的一个例子就是：“你看，科技发达的国家，全都是民主国家”，这说明民主制度有利于释放人的创造性，从而搞出发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在现实中，一个各项社会指标都良好的国家，往往同时是“自由民主国家”和“生产力发达的国家”，因此，要看到底是生产力发展水平还是政治制度才是真正的决定者，可以使用</w:t>
      </w:r>
      <w:r>
        <w:rPr>
          <w:rFonts w:hint="default" w:ascii="Arial" w:hAnsi="Arial" w:cs="Arial"/>
          <w:b/>
          <w:i w:val="0"/>
          <w:caps w:val="0"/>
          <w:color w:val="333333"/>
          <w:spacing w:val="0"/>
          <w:sz w:val="24"/>
          <w:szCs w:val="24"/>
        </w:rPr>
        <w:t>变量排除法</w:t>
      </w: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去掉一个变量，看看结果是否还能成立，如果还成立，那么去掉的变量就不是决定因素；如果结果不再成立，说明去掉的变量是决定因素。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9053B9"/>
          <w:spacing w:val="0"/>
          <w:sz w:val="24"/>
          <w:szCs w:val="24"/>
        </w:rPr>
        <w:t>这个时候，台湾的学术价值就体现出来了。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台湾最美的风景是人，说明这是一个社会氛围良好的经济体，大陆很多人认为“这是由于台湾保持了中华正统所致”或者是“台湾有了自由民主制度所致”，不管怎么样，都是制度决定论。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那好，我们就留着它的制度。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然后，打掉它的生产力水平，看看接下来会发生什么事。是会继续“最美的风景是人”，还是……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要小看这项学术研究，制度决定论在当今世界上，有着很多拥护者，在中国互联网上也是如此。中国大陆一发生什么不好的事情，他们就声称这是“体制问题”。因此，研究清楚对社会指标影响最大最关键的到底是什么因素，是不是社会政治制度，这对社会科学的发展是一个巨大的贡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且，作为这项伟大的社会科学实验的试验品，台湾同胞也是自愿的。首先，“自由民主”的社会制度是台湾同胞自己选择的，不是任何人拿枪逼着的；其次，被剥夺掉生产力也是台湾同胞自己选择的，因为台湾同胞在清楚自己选票投下后两岸冰冻的前提下，仍然选择了蔡主席，选择了拒绝承认九二共识的绿营。这说明台湾同胞有为科学探索献身的热情和勇气。</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国台办多次向台湾同胞喊话：不承认九二共识会对两岸关系带来严重危害。这其实就是在实验之前征求试验品的同意，向其说明实验过程中会有哪些危害。而台湾同胞们2016年投下的选票，则签署了双方的科研合作合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这项庞大的社会科学实验项目，也是中国对世界社会科学界做出的贡献。量台湾之物力，结世界之欢心。其结果也可以彻底终结中国互联网上“制度争论”。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作为一个在网络上讨论了十六年的时事政治问题、对舆论和意识形态非常感兴趣的观察者，对这项实验的结果也非常非常感兴趣，无论这个实验的最终结果是怎么样的。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即使这个实验的结果和我的理论预期不符合，那我也会修改自己的理论以和实验吻合。一想到这个伟大的社会科学实验能够脱离空谈，在现实中真正做出来，兴奋心情就像下文中的丁仪一样：</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嘿嘿嘿……”丁仪发出一阵怪笑，“少校，我不过是尽我那点儿可怜的责任罢了，你真以为我在乎什么？我不在乎，没有物理学家真的在乎过什么，比如上个世纪初那些人，把释放原子能量的公式和方法给了工程师和军人，然后又为广岛和长崎装出一副天真无邪的伤心模样，多么虚伪。</w:t>
      </w:r>
      <w:r>
        <w:rPr>
          <w:rFonts w:hint="default" w:ascii="Arial" w:hAnsi="Arial" w:eastAsia="宋体" w:cs="Arial"/>
          <w:b/>
          <w:i w:val="0"/>
          <w:caps w:val="0"/>
          <w:color w:val="808080"/>
          <w:spacing w:val="0"/>
          <w:kern w:val="0"/>
          <w:sz w:val="24"/>
          <w:szCs w:val="24"/>
          <w:shd w:val="clear" w:fill="F2F2F5"/>
          <w:lang w:val="en-US" w:eastAsia="zh-CN" w:bidi="ar"/>
        </w:rPr>
        <w:t>其实，我告诉你吧，他们早就想看那些了，早就想看那些被他们发现的力量是如何表演的</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，这就是由他们，或者说我们的本性决定的，我与他们的区别是我不虚伪，我也真想看那两根有奇点构成的弦缠到一起后所发生的事，我还在乎别的什么？笑话！”</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来源：</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"http://link.zhihu.com/?target=http://blog.sina.com.cn/s/blog_a0b35d990101gtds.html"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球状闪电 下篇</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如果提前统一了，这项实验就没法做了，那该有多遗憾。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怎么也得等实验做完了再处理小白鼠吧？</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39" o:spt="1" style="height:1.5pt;width:432pt;" fillcolor="#333333" filled="t" stroked="f" coordsize="21600,21600" o:hr="t" o:hrstd="t" o:hrnoshade="t" o:hralign="center">
            <v:path/>
            <v:fill on="t" focussize="0,0"/>
            <v:stroke on="f"/>
            <v:imagedata o:title=""/>
            <o:lock v:ext="edit"/>
            <w10:wrap type="none"/>
            <w10:anchorlock/>
          </v:rect>
        </w:pict>
      </w:r>
    </w:p>
    <w:p>
      <w:pPr>
        <w:pStyle w:val="4"/>
        <w:rPr>
          <w:rFonts w:hint="default"/>
        </w:rPr>
      </w:pPr>
      <w:bookmarkStart w:id="36" w:name="_Toc1160634791"/>
      <w:r>
        <w:rPr>
          <w:rFonts w:hint="default"/>
        </w:rPr>
        <w:t>十三、不同的材料</w:t>
      </w:r>
      <w:bookmarkEnd w:id="36"/>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有朋友读完了</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上篇</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和</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"https://weibo.com/ttarticle/p/show?id=2309404305149383295697"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中篇</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后会有疑问，按你的这种逻辑，为什么蒙古经济这么落后，却没有主动要求并入中国？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我当时在上篇里是这样回答的：</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答：其实，大多数时候，经济弱小一方的政治实体，都不会因为经济糟糕而选择主动希望并入强大的一方。</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因为这个世界上还有其他更棘手的因素：宗教、语言、文化、民族……</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只有很罕见的情况，例如东西德国、南北朝鲜、海峡两岸这种，仅仅因为历史上的政治军事因素而被分裂为两部分的，才比较适合这种可能。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这个回答比较简单，下面展开论述一下。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本文有一章的标题是《硬而脆的壳》，描述了如何通过在意识形态层面构建一个壳，使得生产力难以传导到上层建筑层面。其实，现实中的“壳”绝大多数都比政治意识形态材料构成的“壳”更为坚固。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最坚固的几种构成“壳”的材料，分别是上面提及的语言、文化、民族、宗教。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民主自由”这种由政治意识形态材料构成的壳，与上面这几种没法相比。因为政治意识形态随时可以改变，而且改变成本很低。比如我之前是个小粉红，当出现幼儿园事件的时候，我就崩溃了，我心理就承受不了了，我就喊着要移民了，你看，这种心理状态转变相对而言非常轻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再比如我之前天天读红宝书毛选，突然发现对面的香港原来如此繁华，我崩溃了，我偷渡了，我到了香港，然后转头就可以破口大骂“专制独裁”，成为“自由人”了。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种族（民族）则不同，你就算在美国天天以“精神白种人”自居，美国人看你照样是亚裔，这个改变的困难就很大。反过来也是一样的，当年很多中国大陆人声称即使被台湾（中华民国）统一也是能够接收的，毕竟“都是中国人”，但是要被美国统一，这个支持者就少多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语言也是如此，两岸统一，只需要稍作适应即可。可是英语……似乎有很多老公知都不过关啊……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宗教这个材料更是异常坚固。比如某些宗教，能进不能出，你强退那搞不好要死人的。你在中东喊一嗓子：“以色列科技比我们水平高这么多，我们改宗教信仰怎么样……”，那大概率会被人当场打死。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如果做个形象的量化的话：</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中国大陆未来对台湾（菲律宾化之后）具有的实力优势100，能冲破由政治意识形态组成的防御力为60的壳，但对外蒙古具有的实力优势300，难以冲破外蒙古由国界+语言+文化+民族构成的防御力为400的壳。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所以，我一直强调，台湾问题只是疥癣之疾，根本没必要在这上面花费太大资源和精力。大陆内部的民族和宗教整合的重要性，以及把握好中国经济这艘大船的重要性，要比台湾问题关键多了。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语言、民族、宗教这些坚固材料组成的壳，也不是冲不破。但是单靠经济和技术优势的榜样力量的话，确实很难，需要达到一个非常悬殊的差距才行。比如现代文明到一个土著的岛上去，展示对于土著文明而言的各种神迹，那么即使土著之前信某种原始宗教，语言也不同，民族也不同，仍然有可能把来自现代文明社会的你奉为天神。</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部分台独分子们也意识到了这个问题，所以他们也试图打造政治意识形态之外的壳，比如把台湾说成是台湾民族，强化繁体字的意识，创造台湾拼音甚至“台语”的概念。但很“可惜”的是，这些工作做的太晚了。用民族、语言这些东西做壳，需要的时间比较长，而现在中国大陆已经相当强势，正在不断对台湾辐射影响力，这些“新壳”还来不及晾干，就会被经济辐射之风撕的四分五裂。你来大陆能涨工资，你来不来？看不看简体字？说不说“国语”？</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40" o:spt="1" style="height:1.5pt;width:432pt;" fillcolor="#333333" filled="t" stroked="f" coordsize="21600,21600" o:hr="t" o:hrstd="t" o:hrnoshade="t" o:hralign="center">
            <v:path/>
            <v:fill on="t" focussize="0,0"/>
            <v:stroke on="f"/>
            <v:imagedata o:title=""/>
            <o:lock v:ext="edit"/>
            <w10:wrap type="none"/>
            <w10:anchorlock/>
          </v:rect>
        </w:pict>
      </w:r>
    </w:p>
    <w:p>
      <w:pPr>
        <w:pStyle w:val="4"/>
        <w:rPr>
          <w:rFonts w:hint="default"/>
        </w:rPr>
      </w:pPr>
      <w:bookmarkStart w:id="37" w:name="_Toc2088348684"/>
      <w:r>
        <w:rPr>
          <w:rFonts w:hint="default"/>
        </w:rPr>
        <w:t>十四、两朵乌云</w:t>
      </w:r>
      <w:bookmarkEnd w:id="37"/>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有的朋友可能会说，你自己推论的头头是道，可你不过是个普通人，怎么能影响海峡大局？怎么能确定局势就一定会向着你的方向走？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因为这其实就是当前局势发展下去的方向。也就是说，几方都不做颠覆性的政策调整，局势一直发展下去，台湾这样走下去，大陆这样走下去，其轨迹自然在未来会产生那样的交点。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当然，就像评书中的那些精妙的古代行军打仗的阵法一样，一个阵总是有“生门”和“死门”的，入阵者只有从生门才能得脱。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对于台湾而言，“死门”非常多，“生门”只有一个。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就是台湾尽快统一，一国两制，越快越好。主动被动都行，和统武统都可。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有的朋友会说，武统对台湾也是生门？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这事就与“和平”还是“武力”这种手段没多大关系，只与什么时候统一密切相关。认为手段不同结果会差异巨大是想当然的。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火候到了，根本不用在乎什么和平还是武力，北平是和平解放的、湖南也是和平解放的，并没有和武力打下的省份有什么区别。这些都只是实现目标的手段而已。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打下了台湾，全世界都盯着，大陆政府又很爱面子，肯定要把“国家统一”做的圆满，统一之后，台湾人也是和北京、河北一样的同胞，北京大兴的打工者被驱逐后有诉求，河北孩子烧不上暖气有诉求，那现在台湾同胞要过好日子，要解决20年工资增长缓慢的问题，要解决核废料存放的问题，要中央政府扶植台湾的半导体产业（但不要插手），那也是人民的诉求，都是中华人民共和国的公民，能厚此薄彼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不但不能薄了台湾，根据一贯的统战模式，这种越有离心倾向的群体，越是要优待厚待。台湾同胞要钱支援台湾经济，在两岸统一、维护团结的气氛中，你能好意思说不给钱吗？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现在的基底这么高，“解决他们的问题”只能靠从大陆抽血，换取台湾人在表面上的认同。而这也将是大陆政府优先选项，因为这是最容易想到，也最容易做的统战方式，也是大陆这几十年来一贯的统战思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且再做一个预言，即使武力统一了，很可能仍然会是一国两制的基本模式。第一，大陆现在已经没有在白区做群众工作、在白区深入基层的能力了，必然会倾向于选择羁縻统治。第二，台湾白区的经济实力明显强于大陆地区，而且还有足够的资本享受小确幸，因此整个白区群众先天就对你没有信任和好感，这种不信任不单单是建立在宣传的基础上，也确实有经济基础支撑。这是当年解放战争中都甚少遇到过的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如果台湾这样做，那么2300万台湾人将成为又一群“高等华人”，我们又会多了2300万个大爷。而且如果是台湾主动和平统一，那还有远这更棘手的后果，在</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"https://weibo.com/ttarticle/p/show?id=2309404305149383295697"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中篇</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中已经分析过了，不再赘述。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这可以说是整个理论体系中，最大的一朵乌云。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因为在这朵乌云面前，我们是完全被动的，台湾只要想同意一国两制，大陆这边一定会接纳；台湾只要宣布独立，大陆一定会武统。到时候就算是神仙也帮不上忙。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时候，一是要靠绿营的同志们的稳定发挥，不要主动和大陆谈统一；二是要靠解放军的壮大，展示强大的军力，吓唬台湾不敢宣布独立。左右两边各竖一道有力的挡板，把台湾这只小白鼠牢牢关在中间，让笼子随着时间的传送带向粉碎机驶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还有一朵乌云，来自另外的战争可能。这个战争可能是大陆主动提前收台，也可能是美国亲自下场参与的战争。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好在从刚刚结束的十九大报告中可以看出，对台政策的表述还是较为稳健的，只是强调阻止分裂，但并没有说要主动武统：</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我们坚决维护国家主权和领土完整，绝不容忍国家分裂的历史悲剧重演。一切分裂祖国的活动都必将遭到全体中国人坚决反对。我们有坚定的意志、充分的信心、足够的能力挫败任何形式的“台独”分裂图谋。我们绝不允许任何人、任何组织、任何政党、在任何时候、以任何形式、把任何一块中国领土从中国分裂出去！</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来源：</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"http://link.zhihu.com/?target=http://www.china.com.cn/cppcc/2017-10/18/content_41752399.htm"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中共十九大开幕，习近平代表十八届中央委员会作报告（直播全文） _中国政协_中国</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如果美国亲自下场呢？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美国总统特朗普和之前的美国总统不太一样，这家伙作风粗暴，对外贪婪无度，赤裸裸追求实利而不在乎什么道义，一派奸商作风。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对付这种对手，只能用他听得懂的话和他交流，就是拳头。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我们当然不主动去挑逗美国，但要亮出拳头让这个奸商知道，中国现阶段可以在经济上稍稍让步，但在关键问题上你决不能得寸进尺，否则两败俱伤，你的生意也做的不漂亮。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战争选项对于本文的理论体系是乌云，同时对于台湾也是“死门”。战端一开，不管中美最终胜负如何，台湾恐怕是连现在的小确幸也保不住了。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现在肯定远不是最佳的统一时机，但是如果美国真的逼着我们提前动手，把我们逼到墙角，那也只有咬着牙去承受统一后的问题。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统一之后，肯定会成为中国的一个包袱，会拖累中国复兴的节奏（拖累的具体强度还不好说），消耗中国的政治资源。但如果真的美国军舰敢来台湾，触动了反分裂法，那即使是坑也得强踩，因为如果美军重返台湾，而中国坐视不管或仅仅抗议，那对政权合法性的打击则更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所以，综合分析，处理台湾问题的最佳方案就是：</w:t>
      </w:r>
      <w:r>
        <w:rPr>
          <w:rFonts w:hint="default" w:ascii="Arial" w:hAnsi="Arial" w:cs="Arial"/>
          <w:b/>
          <w:i w:val="0"/>
          <w:caps w:val="0"/>
          <w:color w:val="333333"/>
          <w:spacing w:val="0"/>
          <w:sz w:val="24"/>
          <w:szCs w:val="24"/>
        </w:rPr>
        <w:t>以武拒变，以拖待变</w:t>
      </w: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以解放军的强大武力，确保台湾二十年内不统一不独立，维持台海现状；同时搞好产业升级，拖到台湾这个“准发达地区”被中国大陆这个“发达国家粉碎机”彻底将其先进工业能力碾碎的那一天。为从“统一台湾”到“解放台湾”的转变创造有利的经济条件和政治条件。</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41" o:spt="1" style="height:1.5pt;width:432pt;" fillcolor="#333333" filled="t" stroked="f" coordsize="21600,21600" o:hr="t" o:hrstd="t" o:hrnoshade="t" o:hralign="center">
            <v:path/>
            <v:fill on="t" focussize="0,0"/>
            <v:stroke on="f"/>
            <v:imagedata o:title=""/>
            <o:lock v:ext="edit"/>
            <w10:wrap type="none"/>
            <w10:anchorlock/>
          </v:rect>
        </w:pict>
      </w:r>
    </w:p>
    <w:p>
      <w:pPr>
        <w:pStyle w:val="4"/>
        <w:rPr>
          <w:rFonts w:hint="default"/>
        </w:rPr>
      </w:pPr>
      <w:bookmarkStart w:id="38" w:name="_Toc1765714343"/>
      <w:r>
        <w:rPr>
          <w:rFonts w:hint="default"/>
        </w:rPr>
        <w:t>十五、结语</w:t>
      </w:r>
      <w:bookmarkEnd w:id="38"/>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在本文的最后，再完整阐述一遍未来二十年对台的“组合拳”应该怎么打：</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1、大陆网络放开台湾绿营对大陆的恶意报道，在大陆内部会自然产生仇台情绪。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2、大陆内部产生的仇台情绪，自然会和台湾仇陆情绪发生碰撞，由此产生更大的民间对立。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3、利用这种民间对立和官方对立在台湾刺激出的民意，确保绿营能够长期执政。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4、绿营长期执政条件下，国民党会被消灭，从而为大陆解决掉威胁执政合法性的一块心病。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5、绿营靠群众斗群众上台，治台无方，只能继续靠斗争而活，从而拖累台湾经济。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6、绿营被自己的基本票束缚，难以与大陆和解，因而不但越来越难以分享大陆发展成果，还会慢慢被大陆这个庞大的“发达国家粉碎机”逐渐向上升级的产业挤垮，从而给台湾经济致命一击。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7、大陆用“看不见的手”打垮台湾经济，这个过程没有明显的制裁、没有武力。由于绿营已经把台湾绑在了大陆的对立面，因此大陆的发展自然会导致台湾的衰落，二者是同一件事，前者发生后者自然发生，不需要刻意去做后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8、在后世的任何历史书上，都会是“台湾自己竞争力下降，逐渐没落”。从而把台湾这个案子办成铁案——这是你自己不要服贸，不要九二共识的，我拼命拉你了，但你拼命不要，最后没拉住你掉下去了，我也很遗憾。这样会使大陆站在道德高地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9、在这种环境下，台湾经济萎缩带来的是台湾内部资源的紧张。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10、这种资源紧张将会传递到台湾各个阶层，就像“大逃杀”一样，社会内部将会以越来越互害的方式互相争夺越来越稀少的资源，手段日益丑陋直白，治安下滑，社会不满加剧。而这会进一步加剧台湾投资环境的恶化，进一步使有能力的人逃离台湾。台湾人想当然的认为，大陆的威胁会使得台湾同仇敌忾。但真的挤垮台湾经济之后，内部的狗撕猫咬会上升到首位矛盾。就像上世纪80年代末的苏联人排队买面包的时候，他们不怨恨美国，怨恨的是苏联体制和苏共，因为这是他们能直接感知到和他们争夺资源的东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11、大陆产业升级完成之后，国力提升的同时，社会公平程度和小民尊严也会提升，从而为台湾提供一个亮眼的对比对象。国力为价值观背书，大陆的价值观在别人眼里会上升为新的普世价值（这甚至与该价值观本身是否有漏洞无关），原来眼里的bug，一部分消失了，另一部分变成feature。</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12、曾经经历过准发达经济体的台湾，忍受社会混乱的能力非常有限。而对“小民尊严”和“普世价值”的渴望，自然会使其转向中国大陆。大陆在台湾人的眼里将逐渐由“征服者”变成“值得期盼的解放者”。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13、这个时候，大陆或者台湾，自然会有人出来说：“这一切都是体制问题，是因为台湾的体制落后，没有尊从普世价值，所以社会才缺乏道德，人才会干坏事”。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14、“台湾因为体制问题而没落”同样也会在大陆产生强烈的示范效应，“华人世界唯一的民主政体”没落这件具有强冲击力的事实，可以很好的为大陆维稳。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15、到了这个时候，大陆这边就没必要着急主动统一了，等着内外交困、同时自己都觉得自己的文化粗陋、价值观落后、没有小民尊严的台湾，主动找上门来。此时的台湾将毫无筹码，台湾这张“股票”的票面价格跌到最低，可以以最廉价的成本回收，而且回收之后服服帖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很多台湾同胞有这样不切实际的幻想：我虽然可能会被大陆的武力压住，但我不会屈服于独裁的暴力，我仍然坚持心中正义的信念，而且周围的人也会认为我是正义的。我可能会死，但我会成为反抗中国暴政的烈士。其实这是想多了，按照这套组合拳走下来，台湾的最终命运，可能会和下面这段小说的主人公此刻的境遇类似：</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这就是他为人所知的一生了：一个高级纪检干部，生活腐化变态，因同性恋情杀被捕，他以前在男女交往方面的洁身自好在人们眼里反倒成了证据之一……一只被人群踏死的臭虫，他的一切很快消失得干干净净，即使偶尔有人想起他，也不过是想起了一只臭虫。 </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现在宋诚知道，他以前之所以作好了为信念和使命牺牲的准备，是因为根本不明白牺牲意味着什么。</w:t>
      </w:r>
      <w:r>
        <w:rPr>
          <w:rFonts w:hint="default" w:ascii="Arial" w:hAnsi="Arial" w:eastAsia="宋体" w:cs="Arial"/>
          <w:b/>
          <w:i w:val="0"/>
          <w:caps w:val="0"/>
          <w:color w:val="808080"/>
          <w:spacing w:val="0"/>
          <w:kern w:val="0"/>
          <w:sz w:val="24"/>
          <w:szCs w:val="24"/>
          <w:shd w:val="clear" w:fill="F2F2F5"/>
          <w:lang w:val="en-US" w:eastAsia="zh-CN" w:bidi="ar"/>
        </w:rPr>
        <w:t>他曾想当然地把死作为一条底线，现在才发现，牺牲的残酷远在这条底线之下。</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在进行搜查时他被带回家一次，当时妻子和女儿都在家，他向女儿伸出手去，孩子厌恶地惊叫，扑在妈妈的怀里缩到墙角，她们投向自己的那种目光他只见过一次，那是一天早晨，他发现放在衣柜下的捕鼠夹夹住了一只老鼠，他拿起夹子让她们看那只死鼠…… </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"http://link.zhihu.com/?target=https://www.douban.com/group/topic/26605672/"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小说《镜子》</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没有大国崛起，丢失的不仅仅是小民尊严。挨打挨饿的同时，你还要挨骂，还要被当做邪恶轴心，死有余辜的那种。没有技术和工业，没有硬实力，那么什么都不会有。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同胞不晓马克思主义哲学，不懂历史唯物主义，天真地把社会发展水平的因素想象为道德、制度、选票，何其幼稚。但这种幼稚正好可以为我们所用。既然他们现在把台湾暂时优于大陆解释为这些的作用，那当台湾没落之后，他们也同样会用这样的逻辑去解释这种没落，从而自然导向我们想要的结果。就像我们之前说的那样，洗脑的最佳方式不是硬灌，而是提供真实的材料，让他们在真实材料的基础上进行独立思考，自己想出我们想要的结果，这样的洗脑结果将牢不可破，远超《1984》。</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插一段，如果中国今后要走帝国主义道路的话，那么首先要做的，建议先取消政治课，把马克思主义从学生课本中拿走，不让民众接触历史唯物主义思想，并借助民族主义，把中国这种唯一一个从顶峰到低谷后，还能再次崛起的大国奇迹打扮成“昭昭天命”，蒙上一层神化色彩，宣称中国人是“上帝的选民”（当然名字可以换换），宣称“中国例外”。并用中国现实的发达和强大为这种理论背书。当然了，中国是党领导下的社会主义国家，永远不会走帝国主义道路的，这段只是一个脑洞。</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文章写到这里就要结束了。台湾问题虽然是一个点，但它就像一个棱镜，折射出中国发展过程中很多环节层面的东西。今天的中国，重点是做好我们自己的事情，搞好产业升级，搞好半导体，改善我们自己的社会治理能力，没有必要在台湾问题上花费太多资源，更不要因为贪图“统一台湾”的虚名，而过早强行吞下，打乱中国发展的正常轨迹。同时，也要以武力手段确保台湾不被任何敌对势力从我们手中分裂出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台湾这块肉，既要握紧，又需养养再吃，那时才是最肥的。最后，感谢您阅读这篇四万八千字的文章。</w:t>
      </w:r>
    </w:p>
    <w:p>
      <w:pP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br w:type="page"/>
      </w:r>
    </w:p>
    <w:p>
      <w:pPr>
        <w:pStyle w:val="2"/>
      </w:pPr>
      <w:bookmarkStart w:id="39" w:name="_Toc1919573092"/>
      <w:r>
        <w:rPr>
          <w:rFonts w:hint="default"/>
        </w:rPr>
        <w:t>【共产主义】</w:t>
      </w:r>
      <w:bookmarkEnd w:id="39"/>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你所能想到的、想不到的对共产主义社会的各种疑问和不解，在下面这篇文章中基本上都能找到答案：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3"/>
        <w:jc w:val="center"/>
        <w:rPr>
          <w:rFonts w:hint="default"/>
          <w:color w:val="504D59" w:themeColor="text1"/>
          <w14:textFill>
            <w14:solidFill>
              <w14:schemeClr w14:val="tx1"/>
            </w14:solidFill>
          </w14:textFill>
        </w:rPr>
      </w:pPr>
      <w:bookmarkStart w:id="40" w:name="_Toc652227378"/>
      <w:r>
        <w:rPr>
          <w:rFonts w:hint="default"/>
          <w:color w:val="504D59" w:themeColor="text1"/>
          <w14:textFill>
            <w14:solidFill>
              <w14:schemeClr w14:val="tx1"/>
            </w14:solidFill>
          </w14:textFill>
        </w:rPr>
        <w:t>04、</w:t>
      </w:r>
      <w:r>
        <w:rPr>
          <w:rFonts w:hint="default"/>
          <w:color w:val="504D59" w:themeColor="text1"/>
          <w14:textFill>
            <w14:solidFill>
              <w14:schemeClr w14:val="tx1"/>
            </w14:solidFill>
          </w14:textFill>
        </w:rPr>
        <w:fldChar w:fldCharType="begin"/>
      </w:r>
      <w:r>
        <w:rPr>
          <w:rFonts w:hint="default"/>
          <w:color w:val="504D59" w:themeColor="text1"/>
          <w14:textFill>
            <w14:solidFill>
              <w14:schemeClr w14:val="tx1"/>
            </w14:solidFill>
          </w14:textFill>
        </w:rPr>
        <w:instrText xml:space="preserve"> HYPERLINK "https://www.weibo.com/ttarticle/p/show?id=2309404327246188931313&amp;mod=zwenzhang" \t "/home/mecup/文档\\x/_blank" </w:instrText>
      </w:r>
      <w:r>
        <w:rPr>
          <w:rFonts w:hint="default"/>
          <w:color w:val="504D59" w:themeColor="text1"/>
          <w14:textFill>
            <w14:solidFill>
              <w14:schemeClr w14:val="tx1"/>
            </w14:solidFill>
          </w14:textFill>
        </w:rPr>
        <w:fldChar w:fldCharType="separate"/>
      </w:r>
      <w:r>
        <w:rPr>
          <w:rStyle w:val="22"/>
          <w:rFonts w:hint="default" w:ascii="Arial" w:hAnsi="Arial" w:cs="Arial"/>
          <w:i w:val="0"/>
          <w:caps w:val="0"/>
          <w:color w:val="504D59" w:themeColor="text1"/>
          <w:spacing w:val="0"/>
          <w:szCs w:val="24"/>
          <w:u w:val="none"/>
          <w14:textFill>
            <w14:solidFill>
              <w14:schemeClr w14:val="tx1"/>
            </w14:solidFill>
          </w14:textFill>
        </w:rPr>
        <w:t>《全景式构建共产主义社会的轮廓——对共产主义的有趣思考》</w:t>
      </w:r>
      <w:r>
        <w:rPr>
          <w:rFonts w:hint="default"/>
          <w:color w:val="504D59" w:themeColor="text1"/>
          <w14:textFill>
            <w14:solidFill>
              <w14:schemeClr w14:val="tx1"/>
            </w14:solidFill>
          </w14:textFill>
        </w:rPr>
        <w:fldChar w:fldCharType="end"/>
      </w:r>
      <w:bookmarkEnd w:id="40"/>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本文主体部分写自2013年，2016、2017、2018年在知乎又经过多次答疑补充。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长期以来，无论是教科书还是各种讨论，对共产主义的分析大多往往是骨架，只有一个相对笼统的理论框架，但缺乏精确的实现细节血肉，这在马克思那个年代当然是没问题的。但是现在已经是2019年了，生产力的巨大发展，使得我们相对于一百多年前距离共产主义社会更近了。因此，对它的一些具体细节，其实已经是可以推测的，构建一副“像素更高”的共产主义全景图，变得更有可行性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本文试图全景式构建共产主义社会的轮廓，通篇讲人话，不会有教科书的枯燥，希望你会觉得有趣。</w:t>
      </w:r>
    </w:p>
    <w:p>
      <w:pPr>
        <w:pStyle w:val="4"/>
        <w:rPr>
          <w:rFonts w:hint="default"/>
        </w:rPr>
      </w:pPr>
      <w:bookmarkStart w:id="41" w:name="_Toc1981820102"/>
      <w:r>
        <w:rPr>
          <w:rFonts w:hint="default"/>
        </w:rPr>
        <w:t>理论总览</w:t>
      </w:r>
      <w:bookmarkEnd w:id="41"/>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很多人认为共产主义社会无法实现，原因是生产力即使怎么发展，人们的私心和贪婪都是无法改变的，而使全社会都达到一个圣人般的道德水平，全社会都“自我节制私欲”，这是不可想象的。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其实这是对共产主义社会的误解。举个例子，在共产主义社会中，食物（当然也可以是其他东西）就放在公共场合，谁需要谁去拿，只拿自己需要的部分。但这并不是人们自主“节制”的结果，而是由于生产力极度发展，物质极大丰富，使得人们没有必要再去拿自己暂时并不需要的东西，因为什么时候想要都会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人们之所以会去抢着拥有某样东西，是因为这样东西数量相对不足，不抢就没有了。这和节制不节制没关系，在这种社会环境下，你节制了就是傻瓜，就活该拿不到你想要的东西。在这种竞争环境下，根本不可能出现人们自相“节制”的情况（无论是什么积极向上还是痛苦被迫），用术语来表示，就是：道德属于上层建筑，是取决于生产力水平的，不可能超越生产力的发展状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其实即使是在我们这个时代，也存在一定程度的共产主义雏形，当一样东西多到什么时候想要都有的情况，就没有人去多拿多占自己暂时用不到的部分了。举个例子，email邮箱、QQ号，这些东西什么时候想要，都可以很容易地申请到，即使再贪婪，道德再败坏的人，私欲再重再不节制的人，也不会疯狂地注册上几万个email邮箱然后收藏起来当宝贝。这个过程根本不需要我们“节制”，我们在这个过程中仍然是遵循的趋利避害原则，仍然不是尧舜，但我们的确实现了需要几个邮箱就申请几个邮箱的“共产主义道德”。申请邮箱的时候，各位有没有用道德自我节制，对自己默念“可不要多拿多占”？并不需要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这才是共产主义的真正吸引人的地方，通过自身物质的极大丰富性，使得人们在原有道德水平（绝对意义）下，呈现出一种完全不同的行为表现（相对道德）。这种解释才完美解释了“生产力决定生产关系，经济基础决定上层建筑（道德）”。道德不是一个独立出来的东西，而是生产力的结果。在这个过程中，不需要人们主动去节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有人认为，共产主义是需要必要的主动的节制的，不过那种节制是积极向上并精神愉悦思想豁达的，不是痛苦的极端被迫的 ...</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但这样的说法就更逻辑不对了，既然都需要“节制”了，那说明肯定是“原本想要”的，节制本身就是自我压抑的表现，就是违背自身实际需求和主观意愿的，怎么还可能同时“精神愉悦”？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这种错误逻辑产生的根本原因，就是对共产主义社会的理解扭曲。理解扭曲的根源是在我们这个生产力水平下无法对以下这两个论点间的本质矛盾自圆其说：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1、共产主义社会按需分配</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2、人的本性是趋利避害，这是人的自然属性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这个看上去不可调和的矛盾，使得很多自己相信共产主义，但又难以正确解释这个矛盾的人们产生了困惑，他们试图在这个模型上打上很多的补丁，试图调和这两种观点的矛盾。例如“共产主义社会中人们道德极高，大家都不自私了，道德高了，大家就不会多拿多占了”。但这种说法即使连声称者自己都会觉得勉强和不可思议，通过什么样的教育和洗脑才能让人们主动放弃自己的私欲和利益？这可能吗？有实现的途径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其实只要稍微真正思考一下马克思的共产主义理论，就会发现，这两条根本就不矛盾！在共产主义社会中，完全可以共同存在。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我们在设想共产主义社会的具体细节时，或者是在辩论共产主义是否会实现时，99%的人都会不自觉的代入我们所处的这个时代的社会状况，道德状况。很多人由此判断共产主义并不会存在。但是别忘了，我们这个时代的道德水平和生产方式是由现阶段的生产力所决定的，只是生产力这座大山上的浮土而已，一旦生产力水平变化，这些浮土就会四散飘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其实设想共产主义社会的情节，需要的不是想的太复杂，而是要简单。公理只有以下两条，存在于我们脑中的其他对社会的印象全部抛开：</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① 生产力已经发展到很高的程度，社会中的几乎所有生活必需品都已经极大丰富</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② 人的本性是趋利避害，这是人的自然属性。</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从这两条公理出发，以生产力水平去推测，在这种情况下，可能产生什么形态的生产关系，再由这种生产关系，去推测这个社会形态中的上层建筑是什么样的。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其实，如果把我们这个年代的人，放到唐宋去，告诉他未来是资本主义的世界，他肯定也不会相信，因为根据他那个年代的意识形态和能想得到的技术水平，资本社会生产关系是一种根本不切实际的东西，只有白痴才会相信，未来的人会放弃男耕女织，跑到几千人的所谓“工厂”中去干活，这是不可能的，任何财主都养不活这么多人，而且这些人根本不种地！这种生产体系根本无法持续。</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所以，如果你一定要想象未来社会的形态，那么首先要把你这个社会的形态（生产关系和上层建筑的具体情况）在大脑里抛空，而只保留因果逻辑定律，然后再代入未来社会的生产力。去推符合这种生产力环境的生产关系和上层建筑是什么样的，这才是马克思的真正本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在共产主义社会中，干和不干一个样，但人们的生产积极性却空前高涨。在我们这个时代完全无法解释为什么会出现这种情况，这是相信共产主义的人们的第二个痛苦之处（第一个痛苦之处是无法解释为什么不会出现多拿多占），因为这和人本性趋利避害同样是矛盾的。于是，他们又给自己的逻辑打上了补丁：“人民的道德水平很好，自愿干活，人人都甘愿奉献”。但这种解释同样连声称者本身都没法说服自己：要什么样的教育（洗脑），才能让人们忘了疲劳，忘我奉献？这种教育（洗脑）方式真的存在吗？要怎么操作才能达到这样的教育目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打补丁的人们往往都没有真正理解马克思的一句话：“在共产主义社会中，劳动是人的第一需要”。看到了吗，这和我们自己打的补丁是两个完全不同的概念，一个是“用道德约束自己，忘记疲劳，再为社会多奉献一点吧”，另一个则是“什么，你不让我劳动？我靠，你想干什么？我哪里得罪你了？”，后者才叫“第一需要”，而前者只能叫“洗脑”，而且这种洗脑还根本没办法实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要理解为什么在共产主义社会中，人们会“需要劳动”，而不是“道德约束自己劳动”，就必须理解马斯洛的五种需求理论，现在摘抄如下：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按马斯洛的理论，个体成长发展的内在力量是动机。而动机是由多种不同性质的需要所组成，各种需要之间，有先后顺序与高低层次之分；每一层次的需要与满足，将决定个体人格发展的境界或程度。 　</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马斯洛认为，人类的需要是分层次的，由低到高。它们是：生理需求、安全需求、社交需求、尊重需求、自我实现需求。　</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生理需求生理上的需要是人们最原始、最基本的需要，如空气、水、吃饭、穿衣、性欲、住宅、医疗等等。如果得不到满足，人类的生存就成了问题。这就是说，它是最强烈的不可避免的最底层需要，也是推动人们行动的强大动力。　</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安全需求安全的需要要求劳动安全、职业安全、生活稳定、希望免于灾难、希望未来有保障等。安全需要比生理需要较高一级，当生理需要得到满足以后就要保障这种需要。每一个在现实中生活的人，都会产生安全感的欲望、自由的欲望、防御实力的欲望。</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社交需求社交的需要也叫归属与爱的需要，是指个人渴望得到家庭、团体、朋友、同事的关怀爱护理解，是对友情、信任、温暖、爱情的需要。社交的需要比生理和安全需要更细微、更难捉摸。它与个人性格、经历、生活区域、民族、生活习惯、宗教信仰等都有关系，这种需要是难以察觉，无法度量的。</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尊重需求尊重的需要可分为自尊、他尊和权力欲三类，包括自我尊重、自我评价以及尊重别人。尊重的需要很少能够得到完全的满足，但基本上的满足就可产生推动力。</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自我实现自我实现的需要是最高等级的需要。满足这种需要就要求完成与自己能力相称的工作，最充分地发挥自己的潜在能力，成为所期望的人物。这是一种创造的需要。有自我实现需要的人，似乎在竭尽所能，使自己趋于完美。自我实现意味着充分地、活跃地、忘我地、集中全力全神贯注地体验生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（1）五种需要像阶梯一样从低到高，按层次逐级递升，但这样次序不是完全固定的，可以变化，也有种种例外情况。</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（2）需求层次理论有两个基本出发点，一是人人都有需要，某层需要获得满足后，另一层需要才出现；二是在多种需要未获满足前，首先满足迫切需要；该需要满足后，后面的需要才显示出其激励作用。</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（3）一般来说，某一层次的需要相对满足了，就会向高一层次发展，追求更高一层次的需要就成为驱使行为的动力。相应的，获得基本满足的需要就不再是一股激励力量。</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4）五种需要可以分为两级，其中生理上的需要、安全上的需要和感情上的需要都属于低一级的需要，这些需要通过外部条件就可以满足；而尊重的需要和自我实现的需要是高级需要，他们是通过内部因素才能满足的，而且一个人对尊重和自我实现的需要是无止境的。同一时期，一个人可能有几种需要，但每一时期总有一种需要占支配地位，对行为起决定作用。任何一种需要都不会因为更高层次需要的发展而消失。各层次的需要相互依赖和重叠，高层次的需要发展后，低层次的需要仍然存在，只是对行为影响的程度大大减小。</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5）马斯洛和其他的行为心理学家都认为，一个国家多数人的需要层次结构，是同这个国家的经济发展水平、科技发展水平、文化和人民受教育的程度直接相关的。在不发达国家，生理需要和安全需要占主导的人数比例较大，而高级需要占主导的人数比例较小；在发达国家，则刚好相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在古代生产力水平低下的时候，人们仅仅满足于“生理需求”和部分“安全需求”就够了，对更高的需求不敢奢求。在现代资本主义社会，我们开始追求“社交需求”和“尊重需求”，简单的说，就是“站着把钱给挣了”，而不需要做奴隶。但是对于最高的“自我实现”需求，现在还很少有人能够达到这一层级，即使有，也是灵光一闪般地存在于少数人或少数时间段内，距离大多数人都拥有这种需求，还有相当的距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但是，感谢技术的发展，让我们在不远的未来，可能出现一个生产力高度发达的时代。与大多数人想当然的思路不同，衣食无忧之后，人们不会都不干活只会索取，因为这不符合人们“自私”的本性。是的，你没有看错，就是“自私”（当然，其实用“自私”还是有些稍微不妥，更严谨的表述是“趋利避害”）。因为我们自私，所以我们会“得陇望蜀”，永不满足。但这种“不满足”是上了层次的，而不是简单的累加。举个例子，就像人们当乞丐的时候，一天吃一个馒头，他会设想，要是我当了皇帝，我一天就可以吃10个馒头。但是如果他真的当了皇帝，会仅仅满足于“吃”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同理，当我们前四个需求“生理”、“安全”、“社交”、“尊重”都被满足了之后，由于自私本性导致的得陇望蜀，我们必然会向第五个需求“自我实现”去追求。而会努力去通过自身的努力和劳动，去追求自己实现更大的价值，获得更高层次的满足。这个过程不需要“道德约束”，不需要“自我加压”，更不需要“有一颗对社会奉献的心”，因为这本身就是由我们的“趋利避害”的本性所驱动的，是我们在前四个需求都满足后，追求更高乐趣和享受的过程。如果在共产主义时代，你剥夺了某个人的劳动权利，只允许他索取，这几乎就是终身监禁的惩罚，因为他无法满足“自我实现”带来的愉悦和快感了，这给他带来的痛苦几乎相当于我们这个时代的化学阉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这才是马克思“劳动是人的第一需要”的真正含义。可惜，我们所有的政治课本中都只说了这个结论，却没有给出上面的推导过程，以至于在我们这个时代看来，马克思的表述完全不可思议，无法理解。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其实，在我们这个时代，也存在一点点共产主义社会的雏形。举个例子，维护论坛的版面，这也是劳动吧，而且这种劳动在很多论坛是没有薪水的。但是很多论坛版主和管理员，仍然非常热衷于对帖子进行管理，对版面进行规划。可以去问问那些私人版主，他们在没日没夜管论坛的时候，是通过“道德自我约束”和“为社会奉献精神”实现的，还是觉得这项工作能给自己带来满足感和快感？他们在无偿劳动的时候，都是所谓“极高的道德”来维持自己的劳动的吗？根本不需要，因为在这个时候，这种劳动本身就是他们的“需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这也可以解释，为什么共产主义社会的劳动生产率比我们这个时代要高，一方面是生产技术提高了，另一方面是人的积极性提高了。在我们这个时代，是给钱才干，是被迫的，生产效率肯定高不到哪里去。在共产主义社会，人们是为了追求自我实现的快感才去干的，这种内生动力所带来的生产效率，是我们这个年代无论如何也赶不上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最后一个问题，在共产主义社会中会存在不劳而获的人吗？</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答：仍然会存在，但这种人是极少数。他们在社会其他人眼中显得不可思议，主动放弃了追逐更高快感的权利，而仅仅满足于低端需求，这人肯定是有病。他们在社会其他人眼中，得到的更多是惊讶或不理解，就像我们这个社会看到一个人主动把每个月上万工资都烧掉然后试图去吃低保一样不可理喻。但这同样也是一种生活方式，大众会对这些人感到不理解，但不会去干扰他们的生活，因为这也是他们的自由。（完）</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42" o:spt="1" style="height:1.5pt;width:432pt;" fillcolor="#333333" filled="t" stroked="f" coordsize="21600,21600" o:hr="t" o:hrstd="t" o:hrnoshade="t" o:hralign="center">
            <v:path/>
            <v:fill on="t" focussize="0,0"/>
            <v:stroke on="f"/>
            <v:imagedata o:title=""/>
            <o:lock v:ext="edit"/>
            <w10:wrap type="none"/>
            <w10:anchorlock/>
          </v:rect>
        </w:pic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以下为答疑 =====================</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2013年文章写完之后，这几年里面，陆陆续续收到一些网友就文章内容提出的问题，其中问的比较多的，我总结了一下，主要有下面27个问题：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1、究竟生产力要发展到什么程度，共产主义社会才能实现？　　</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2、现在那些富人什么的，拥有的东西几十辈子都不一定消耗的完，他们什么时候觉得钱赚够了过？不还在拼命攫取财富吗？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3、共产主义社会是不是要“共产共妻”？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4、在共产主义社会里，66666或者88888888的QQ靓号分给谁呢？人总会有攀比心态吧？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5、共产主义社会会有三角恋吗？面对男神女神时，人人都想自己独自占用，这个问题怎么解决？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6、你把共产主义社会说的像天堂，那是不是现在就应该按照你的要求组织现在的生活？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7、共产主义社会中，都没有婚姻了，那想和异性的交往怎么办？</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8、可是我想要林志玲，林志玲只有1个，大家都想要怎么办？</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9、共产主义社会声称按需分配，但客观资源是有限的，这个矛盾该如何解决？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10、可是我想要梵高的画，这东西总是稀缺的吧？如果大家都想要怎么办？</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11、你再物质发达，总有些高端东西是稀缺的，所以永远无法做到按需分配，所以货币永远都会存在。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12、接上一个问题，如果我就是和对方约好了，我们双方认同一种货币，我买他卖，这样不就违反了共产主义的生产关系吗？只要有几个人这样坚持，货币就会重新出现，共产主义整个体系不也就崩溃了？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13、这么说，共产主义社会还有竞争吗？如果没竞争，社会怎么进步呢？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14、你认为共产主义会出现，那如何解释你现在的民族主义思维呢？这二者可是有矛盾的啊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15、你这个理论是建立在所有人都信仰共产主义，且人人智商相同，人人情商相同，人人按同一规则行事。按这个标准在地球上蚂蚁和蜜蜂已经实现了共产主义。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16、共产主义社会就是人类的最终归宿和最终社会形态吗？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17、你说可控核聚变技术是共产主义社会的敲门砖，那如果最终我们没能搞出可控核聚变来怎么办？</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18、即便我们能够从宇宙获得大量的物质和能量。依然无法解决物质和能量的稀缺性问题。因为在我们具有了大量的物质和能量的时候，我们对物质和能量的消耗也是非常非常大的。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19、 共产主义社会的住房问题怎么可以到达按需分配。如果每个人都想着在一个城市不同地方拥有园林式别墅怎么办？</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20、 问题是大家都想坐办公室搞科研，谁能甄别哪一个人适合去做什么事呢？资本主义靠市场调控，共产主义呢？答主想得很美好但是就像云端之星，可望不可及。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21、共产主义社会中还有专利权吗？如果没有，大家怎么会把自己的劳动成果贡献出来呢？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22、共产主义社会中还有法律的存在吗？如果没有，那出现犯罪怎么处理？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23、 当人类进入共产主义后，是统一使用一种语言 ，还是使用翻译软件？如果是使用通用语言，是使用汉语还是英语？</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24、共产主义社会的劳动组织形式是什么样的？谁来负责安排别人干什么？还会有懒汉吗？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25、共产主义社会的人口问题怎么解决，会出现“人口爆炸”或者是“没人愿意生孩子”的社会问题吗？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26、按照你的理论，共产主义实现之后现在这些旧式道德就会没有了，家庭也没有了，我感到非常的难受和无法接受.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27、共产主义社会中的人们会不会过的很无聊？</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43" o:spt="1" style="height:1.5pt;width:432pt;" fillcolor="#333333" filled="t" stroked="f" coordsize="21600,21600" o:hr="t" o:hrstd="t" o:hrnoshade="t" o:hralign="center">
            <v:path/>
            <v:fill on="t" focussize="0,0"/>
            <v:stroke on="f"/>
            <v:imagedata o:title=""/>
            <o:lock v:ext="edit"/>
            <w10:wrap type="none"/>
            <w10:anchorlock/>
          </v:rect>
        </w:pict>
      </w:r>
    </w:p>
    <w:p>
      <w:pPr>
        <w:pStyle w:val="4"/>
        <w:rPr>
          <w:rFonts w:hint="default"/>
        </w:rPr>
      </w:pPr>
      <w:bookmarkStart w:id="42" w:name="_Toc2095815087"/>
      <w:r>
        <w:rPr>
          <w:rFonts w:hint="default"/>
        </w:rPr>
        <w:t>1、究竟生产力要发展到什么程度，共产主义社会才能实现？</w:t>
      </w:r>
      <w:bookmarkEnd w:id="42"/>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答：共产主义社会必须在物质极大丰富的生产力条件下才能产生。</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对于90后，00后而言，其实如果好好锻炼身体，在非常非常幸运的情况下（虽然可能性不大），有生之年也有希望看到共产主义社会的一点点微弱亮光。如果按照最最乐观的预期，可控核聚变技术有望在50年之后成熟，如果再有20年推广，那么70年之后，人类就可以实现初步的能源无限供应，而这是共产主义所必须的条件。当然，生产力条件初步实现后，因为上层建筑有滞后性，还要调整一段较长的时间，真正的共产主义社会才能完全到位。</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可控核聚变技术之于共产主义，就相当于蒸汽机技术之于资本主义，冶铁技术之于封建社会一样，都是自然科学技术发展到一定程度，改变社会形态的节点。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当实现可控核聚变之后，人类的能源问题就得到了根本上的解决，这是制约人类社会发展的最大瓶颈。</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而随着航天技术的发展，如果聚变技术能用于航天，那么就可能把人类的生产生活范围从小小的地球，拓宽到土星或者海王星的轨道以内，而太阳系中的资源相对于地球来说几乎是无穷的。仅太阳系中的各种资源，就足有十万个地球资源这么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而太阳系中的空间，远超小小的地球表面。</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也就是说，能源 + 资源 + 空间 的问题，都解决了，这就是物质极大丰富，这就是共产主义这个“软件”运行所需的“硬件”基础。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生产力层面的剧变必然引发生产关系和上层建筑层面的剧变，使上层建筑收敛于与生产力水平相对应的位置。</w:t>
      </w:r>
    </w:p>
    <w:p>
      <w:pPr>
        <w:pStyle w:val="4"/>
        <w:rPr>
          <w:rFonts w:hint="default"/>
        </w:rPr>
      </w:pPr>
      <w:bookmarkStart w:id="43" w:name="_Toc743529460"/>
      <w:r>
        <w:rPr>
          <w:rFonts w:hint="default"/>
        </w:rPr>
        <w:t>2、现在那些富人什么的，拥有的东西几十辈子都不一定消耗的完，他们什么时候觉得钱赚够了过？不还在拼命攫取财富吗？</w:t>
      </w:r>
      <w:bookmarkEnd w:id="43"/>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答：富人之所以仍然拼命挣钱，一个原因是我上面说到的“自我实现”的欲望，这个时候挣钱的数目只是一个体现自己价值的显示器而已；另一个原因是，由于社会生产力仍然不够发达，这个社会的资源和产品相对于地球总人数来说仍然是较低的，因此即使是富人，也要努力挣钱以确保自己掌控的社会资源的比例至少保持不变。</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就像2011年日本地震的时候，那些抢盐的人一样，当大家都认为盐不够的时候，每个人都会抢购远远超过自身所需的盐。但当大家意识到盐是足够的时候，只会去购买自身所需要的数量即可。</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其实当年的email和qq号的申请也是类似的，02年那个时候，互联网上的邮箱普遍缩水，新浪好像每个邮箱只有5MB，那个时候有的人去申请许多个邮箱；04年QQ号限制注册的时候，不少人也通过各种渠道去申请很多QQ，虽然这些QQ他根本用不了，但他还是希望能多申请一些。</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当后来邮箱容量大幅增加，QQ号随便申请的时候，这种现象就不见了。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当人们认识到某种资源是“取之不尽”或近似于“取之不尽”的时候，人们就对这种资源失去了“欲望和攀比之心”，只会索取自己需要的一小部分。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于富人而言，只是他自己拥有的财富很多，但他也清醒地知道，社会总财富平均到每个人身上可不多，远不够每个人过自己现在的生活。如果自己掉下来，那又回到了“相对贫困”之中。在本质上，还是人均总财富太少而导致的争抢。只是在具体表现形式上体现为人对金钱的贪欲而已。</w:t>
      </w:r>
    </w:p>
    <w:p>
      <w:pPr>
        <w:pStyle w:val="4"/>
        <w:rPr>
          <w:rFonts w:hint="default"/>
        </w:rPr>
      </w:pPr>
      <w:bookmarkStart w:id="44" w:name="_Toc98706288"/>
      <w:r>
        <w:rPr>
          <w:rFonts w:hint="default"/>
        </w:rPr>
        <w:t>3、共产主义社会是不是要“共产共妻”？</w:t>
      </w:r>
      <w:bookmarkEnd w:id="44"/>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答：关于共产共妻，其实从某种意义上来说，也不能算说错了。但是这个词本身的确有污蔑之意。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随着生产力的发展，家庭将逐渐解体，性行为就变成了纯粹的个人活动。谁愿意和谁发生性行为，都是自己的事情。既然家庭都没有了，那么这样的行为也就自然不存在什么道德问题了。换句话说，是“道德”（属于上层建筑）的范畴变化了。这也是一个“生产力决定生产关系，经济基础决定上层建筑”的一个例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换句话说，这个词错在，共产主义社会根本就没有“妻”这个概念。用“共产共妻”来抨击共产主义社会不讲人性、不可能实现，就好比站在封建社会用“无父无君”来抨击资本主义社会不讲人性、不可能实现一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当然，生活在我们这个时代，我仍然认同并坚守我们这个时代的道德，虽然我知道它在未来必定会被时代抛弃。</w:t>
      </w:r>
    </w:p>
    <w:p>
      <w:pPr>
        <w:pStyle w:val="4"/>
        <w:rPr>
          <w:rFonts w:hint="default"/>
        </w:rPr>
      </w:pPr>
      <w:bookmarkStart w:id="45" w:name="_Toc812410276"/>
      <w:r>
        <w:rPr>
          <w:rFonts w:hint="default"/>
        </w:rPr>
        <w:t>4、在共产主义社会里，66666或者88888888的QQ靓号分给谁呢？人总会有攀比心态吧？</w:t>
      </w:r>
      <w:bookmarkEnd w:id="45"/>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答：人类之所以有超出自身需求的过高欲望，其本质是因为生产力有所发展，而又发展不足。</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因为生产力达到了一定水平，所以足够产生个体间拥有的产品差异</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因为生产力发展不足，所以无法确保个体都得到足够的产品</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这二者共同作用，使得人们产生了攀比心理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只要生产力再继续发展一些，确保每个个体都得到足够自身所需的产品，那么这种攀比心态就会消失。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人性是这样的，对绝大多数人都有的东西而言，没有攀比的兴趣和欲望，例如没有人会拿塑料袋装一袋子空气放到家里存储起来，为什么，因为空气对任何人来说随时可得。如果拿这个作为攀比素材只会让人嘲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在我们这个社会中，一串8的背后往往意味着地位的尊贵或身份的显赫，而这些的背后又是资源占有的巨大差别。</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也就是说，人们不是想要那一串8，而其实是想要那一串8背后代表的尊贵（或至少是貌似尊贵）。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但问题是，在共产主义社会中，通过财产多少来体现尊贵，这个基石已经土崩瓦解了。大家都按需分配，在财产角度，已经无所谓谁尊贵了。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皮之不存，毛将焉附？既然没有了财产的多寡之分，那么88888888也就失去了背后隐含的意义，在共产主义社会中，它与56978521没什么明显意义上的区别了。别人也不会因为你的QQ号、车牌号或者其他什么号是88888而觉得有什么大惊小怪。</w:t>
      </w:r>
    </w:p>
    <w:p>
      <w:pPr>
        <w:pStyle w:val="4"/>
        <w:rPr>
          <w:rFonts w:hint="default"/>
        </w:rPr>
      </w:pPr>
      <w:bookmarkStart w:id="46" w:name="_Toc984968350"/>
      <w:r>
        <w:rPr>
          <w:rFonts w:hint="default"/>
        </w:rPr>
        <w:t>5、共产主义社会会有三角恋吗？面对男神女神时，人人都想自己独自占用，这个问题怎么解决？</w:t>
      </w:r>
      <w:bookmarkEnd w:id="46"/>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答：共产主义社会中，三角恋完全没有问题。因为生产力极大发达之后，家庭已经自行解体不存在了。这个时候社会中的任何一个人与其他人恋爱、交合，都只是这个人自己的事情，对他人不构成伤害，因为一夫一妻制的文化已经随着家庭解体而消失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在共产主义社会中，A可以同时和B、C恋爱，无论是当事人还是社会，都不会有什么异样的感觉。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人们的道德和文化最终是由生产力水平决定的。有什么样的生产力，就会产生什么层级的道德标准。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另外，至于“女神都想自己独占享用”的问题，还是在用现代社会的上层建筑的思维来考虑问题。共产主义社会中，家庭解体，一夫一妻制都没有了，甚至连“夫妻”的概念都不存在了，因此根本也就不存在“独占享用”的前提了。每个人的性行为都只与自己有关，其实在我们这个时代，也存在一点雏形了，我们这个社会中，那些找一夜情的人，都不会在乎对方是不是处吧，这个时候没人会考虑“独占享用”。</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在共产主义社会中，每个人都是独立的自然人，没有家庭的羁绊。在婚姻和性的层面自然不会产生“独占享用”的思想。人的思想是受社会形态所影响的。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因为没有了“家庭”这个概念的羁绊，所以全世界的适龄女性都可以作为你的追求对象。哪怕其中90%的人拒绝了你，以总人口基数来算，夜夜新郎没有任何问题。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现代人接触的异性是不少，但是其中有多少是能够发生性行为的呢？</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受到“家庭”和“婚姻”概念的羁绊，很多未婚女性不会贸然答应你，因为在现代社会，这可能会意味着要嫁给你，那么这会牵扯到双方的财产、学历、社会地位，等等很多因素，这就少了一大半人。</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已婚或者有男朋友的往往不会答应你，这个就不用说了。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那么你能追求的女性有多少呢：未婚或暂时没有伴侣，并且各种社会条件和你看对眼，再加上地域限制，房子、车子、工作，最终其实没有多少能上手的。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因此，现代人的选择范围其实很狭窄，这也导致了现代社会中，人们会为了异性伴侣而烦恼、伤心、嫉妒、争夺，因为可能错过了某个人，就不会再出现合适的了。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为什么现代社会会这样呢？原因有三：</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1、现代社会中，男女交往带有“独占性”，一个人有了伴侣，就不能光明正大地有其他的伴侣。而这是由于“家庭”的属性带来的。</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2、由于这种独占性，使得男女交往时又多了一层谨慎，因为独占性带来的是“长期性”，也就是说，一对伴侣总会维持一段时间，几个月，几年，或者一辈子。</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　　3、由于独占性和长期性带来的伴侣选择谨慎，再加上现代社会生产力发展不足，无法按需分配，使得伴侣选择往往与物质条件挂钩。另外，选择了一个伴侣后，就意味着长相厮守，因此选择一个对脾气的“好老婆”、“好老公”显得尤为重要，因此人们相对来说“不那么随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而在共产主义社会中，这几样全都不存在了，尤其是“婚恋忠诚”和“家庭”概念的消失，使得人们在性行为和关系上，要比现在“随便”的多。性行为会变得像吃饭睡觉那样平常，因为附着在其上的“忠贞”概念已经随着“家庭”消失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在一个可以接触数以千万级的异性并且不存在“恋爱忠诚”这个概念的社会形态中，“失恋”是不可思议的。在那个年代，如果B拒绝了A，A立马可以找到B1、B2……一直到B65535都没问题。现代的微信已经具备了一个小小的雏形，那个年代的信息技术完全可以做到这一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再回到你说的那个例子“你和女伴正打算交往，她突然看上了隔壁比你帅的小伙，弃你而去”，分析一下你这个例子就可以看出，你仍然是在用现代社会的“伴侣独占性”的惯性思维来思考问题。由于家庭已经不存在了，共产主义社会中的每个人都是完全自由的。与谁发生爱情或性关系，完全是自己的事情。你的女伴完全不需要“弃你而去”这种“二选一”，因为她可以同时拥有你们两个。而你也完全不用为了她拒绝你而沮丧，因为你可以随时再另外找一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共产主义社会中的男女关系，和不同的异性进行性行为就像吃饭睡觉那么平常（因为家庭解体了，附着在其上的“忠贞”概念也自然消失），因此也就不会像现代社会那样拘谨，女性也不会像现代社会那样矜持（现代社会中男女很多行为方式，其实都是“家庭”概念的衍生物）。每个人都有巨量的异性可供选择，因此根本不会出现“独恋一枝花”的情况。换句话说，在共产主义社会，男女之间谈个恋爱或上个床是非常非常平常纯粹的事情，和跳个舞、握个手一样平常，没人会大惊小怪。恰恰是因为我们这个社会中生产力水平不高，因此产生了对应的道德，家庭仍然存在，才给爱情和性平添了很多额外附加的东西，比如有没有房、是不是二婚、是不是处女、工作单位好不好、挣钱多不多，已婚还是未婚，父母身体怎么样，有没有退休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共产主义社会的爱情非常纯粹，就简简单单是双方的事情而已，分与和也无关物质条件，无关其他人。去掉了爱情的坟墓——婚姻之后，爱情会更加美好，更加符合人性。</w:t>
      </w:r>
    </w:p>
    <w:p>
      <w:pPr>
        <w:pStyle w:val="4"/>
        <w:rPr>
          <w:rFonts w:hint="default"/>
        </w:rPr>
      </w:pPr>
      <w:bookmarkStart w:id="47" w:name="_Toc946634181"/>
      <w:r>
        <w:rPr>
          <w:rFonts w:hint="default"/>
        </w:rPr>
        <w:t>6、你把共产主义社会说的像天堂，那是不是现在就应该按照你的要求组织现在的生活？</w:t>
      </w:r>
      <w:bookmarkEnd w:id="47"/>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答：这你就错了，也说明了你没仔细看正文。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我一直在强调，共产主义社会是生产力发展之后，水到渠成的必然产物。注意是“水到渠成”。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在生产力条件达不到的前提下，不可能实现共产主义，甚至在上层建筑层面连“为共产主义而奋斗”都不太可能，因为共产主义能否实现，在大方向上只取决于生产力水平。你不可能通过任何暴力手段或者行政手段在一个生产力尚不足的社会中建成共产主义，正如你不可能通过拔着自己的头发脱离地球一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在现代社会中，如果是试图通过提前消灭私有制、改变现有的生产关系的形式来“为共产主义而奋斗”，是没有多大意义的，但我们可以加快自然科学的研究，加快技术进步，改善民生，努力提高生产力水平，使之尽早达到足以承载新生产关系的程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共产主义是科学，它是没有捷径的，必须老老实实一点点发展科学技术，试图用暴力手段或者行政手段是绕不过去的，它最多只能建成一个在部分指标上形似共产主义或者社会主义的社会形态，但就像一辆纸糊的高楼一样，是无法持久的。最终还是要在生产力现实水平的制约下，跌落回与它所拥有的生产力相适应的资本主义生产关系。</w:t>
      </w:r>
    </w:p>
    <w:p>
      <w:pPr>
        <w:pStyle w:val="4"/>
        <w:rPr>
          <w:rFonts w:hint="default"/>
        </w:rPr>
      </w:pPr>
      <w:bookmarkStart w:id="48" w:name="_Toc908713909"/>
      <w:r>
        <w:rPr>
          <w:rFonts w:hint="default"/>
        </w:rPr>
        <w:t>7、共产主义社会中，都没有婚姻了，那想和异性的交往怎么办？</w:t>
      </w:r>
      <w:bookmarkEnd w:id="48"/>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婚姻都不存在了，这还算个事？性和吃饭握手一样，不再是现在的一对一关系，也没有了现在的两性道德约束（现在的对性的道德约束是衍生自家庭观念的），性关系和恋爱的发生门槛会大大下降（现在之所以比较高还是因为家庭体制带来的束缚）。每个人都是独立的自由人，整个社会是自由人的联合体。</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可能有人说，那丑的怎么办，不还是没人要找不到异性吗？这种思维还是基于现代家庭观念的。因为现代婚姻的一对一性，导致性的发生门槛被大大提高和变得谨慎，因为它要对应若干社会关系、个人财富。你要和一个你不爱的人，或者不合适结婚的人发生了关系，可能导致你就被束缚在这一个异性身上了，或者会付出某些不可预料的财产支出，而这些现象都是基于现代婚姻制度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你约炮、出轨、换妻、多人性派对这些婚姻之外的性行为的时候，会因为其中某个人长的丑而退出吗？当然面目太可怖也可能，但是在这些场合下，普通存在着对对方长相的容忍程度会大大提高的情况。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你在公司舞会或者社交场合上，某个长相一般的人说和你跳个舞，你会仅仅因为长相平平就拒绝他/她吗？这种拒绝概率要比拒绝和他/她发生性关系低的多。在共产主义社会，发生性关系也不过就是相当于现代社会跳个舞啥的。再再退一万步说了，就算真是丑的惊天地泣鬼神，在共产主义社会的技术水平下，大不了改改DNA，去整个容弄个中人之资，还不是小case。</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家庭和婚姻解体后，整个社会上有数以亿计的适龄异性都会被纳入可以和你发生关系的范围，还怕找不到异性？夜夜新郎/新娘，一天换一个都没任何问题。逢年过节了，组织个《三体》式的十万人性派对庆祝嗨皮一下，也不是不可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至少从上世纪上半页开始，“共产共妻”这个说法就是用来攻击共产主义的。这种说法的第一个错误在于：用20世纪的性道德观念去卡未来的共产主义社会；第二个错误在于：共产主义社会压根就没有“妻”这个概念。“妻”的概念早就随着家庭的解体而消亡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其实现在，婚姻体制在现实中相比几十年前也开始有所松动了。这也不难理解，社会的富裕必然导致个人更倾向于追求个性解放，而婚姻制度本质上是违反人的自然属性的——爱情保质期很短，大家都愿意和更多的异性较为保持新鲜刺激——只不过由于生产力水平不足，为了社会稳定，不得不保留家庭婚姻这种制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当然，不要误会，这不意味着在今天的现实中也要鄙弃婚姻和家庭，毕竟现在仍然是21世纪初，婚姻制度仍然是现代社会赖以稳定的基石。忠于自己的另一半，仍然是现代人的美好品德，出轨和背叛是可耻的。</w:t>
      </w:r>
    </w:p>
    <w:p>
      <w:pPr>
        <w:pStyle w:val="4"/>
        <w:rPr>
          <w:rFonts w:hint="default"/>
        </w:rPr>
      </w:pPr>
      <w:bookmarkStart w:id="49" w:name="_Toc1407059352"/>
      <w:r>
        <w:rPr>
          <w:rFonts w:hint="default"/>
        </w:rPr>
        <w:t>8、可是我想要林志玲，林志玲只有1个，大家都想要怎么办？</w:t>
      </w:r>
      <w:bookmarkEnd w:id="49"/>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共产主义社会没有现代意义上的“林志玲”了。“林志玲”的存在，本身就是生产力有所发展，而又发展不足的产物——因为有所发展，所以有对明星的更多需求；因为发展不足，所以社会只能提供少数人成为“明星”为大家满足这种需求。既然有这样的需求，那么资本自然会对“林志玲”进行符合传播学意义上的包装，以赚取利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随着社会进一步发展和富裕，个人创造热情的释放和传播成本的下降，会导致文化产品的产生将越来越普及化和扁平化，近些年来的“直播”泛滥和“全民媒体”、“公众号”大行其道就是一种萌芽和雏形，甚至已经快将传统纸媒逼死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如果脱离了砸钱和包装带来的曝光率，和其他人相比，林志玲也不过是一个普通漂亮女人而已，在“吸引异性”方面，没有那么高的特殊性了。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共产主义社会，将是一个“没有明星”，但又“星光灿烂”的时代。</w:t>
      </w:r>
    </w:p>
    <w:p>
      <w:pPr>
        <w:pStyle w:val="4"/>
        <w:rPr>
          <w:rFonts w:hint="default"/>
        </w:rPr>
      </w:pPr>
      <w:bookmarkStart w:id="50" w:name="_Toc1620814850"/>
      <w:r>
        <w:rPr>
          <w:rFonts w:hint="default"/>
        </w:rPr>
        <w:t>9、共产主义社会声称按需分配，但客观资源是有限的，这个矛盾该如何解决？</w:t>
      </w:r>
      <w:bookmarkEnd w:id="50"/>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答：按需分配和客观资源有限不矛盾。只要资源的数量超过某个阈值的话，就可以消除稀缺性的恐慌。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当然了，以现在地球上的资源水平不足以超过这个阈值，但只要能熟练掌握聚变技术，在太阳系范围内是可以达到这个阈值的——这里甚至都不需要“星辰大海”，因为还没出太阳系呢。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面包不够的话，大家每天会排长队会去囤积；面包够了，什么时候想吃的时候去拿就是了，大家就不会囤积了。这里的面包数量不需要是无限的，只需要超过某个阈值，让大家知道“什么时候去都有”就可以了。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共产主义社会不需要人们刻意保持“素质高尚”，人们仍然是趋利避害的。所谓“高素质”只是在那样的生产力条件下，依人类趋利避害的自然属性，而自然发展形成与生产力相适应的上层建筑而已。如果共产主义社会的生产力突然崩塌，“高素质”也同样会跌落回与生产力相适应的水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所有只能靠“自我约束”、“素质高尚”这种清教徒式的禁欲才能实现共产主义“按需分配”的论述都是唯心主义的幻想。</w:t>
      </w:r>
    </w:p>
    <w:p>
      <w:pPr>
        <w:pStyle w:val="4"/>
        <w:rPr>
          <w:rFonts w:hint="default"/>
        </w:rPr>
      </w:pPr>
      <w:bookmarkStart w:id="51" w:name="_Toc2111424679"/>
      <w:r>
        <w:rPr>
          <w:rFonts w:hint="default"/>
        </w:rPr>
        <w:t>10、可是我想要梵高的画，这东西总是稀缺的吧？如果大家都想要怎么办？</w:t>
      </w:r>
      <w:bookmarkEnd w:id="51"/>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答：在现代社会，高价艺术品本质上只是“货币”的另外一种表现形式而已。 大家想要梵高的画，并不是看中了它的艺术性，而是它能对于一定量的货币。 不然，为什么高仿品和原品价格差这么多？在艺术性层面，对你而言，高仿和原品能差多少？你能看的出来吗？这种差别能影响到在艺术层面的欣赏吗？ 差别不就是因为高仿可以大量制造，从而丧失了稀缺性、破坏了其对应货币的能力吗？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皮之不存，毛将焉附。货币都消失了，依附于其上的艺术品，也会回到它原来的意义。</w:t>
      </w:r>
    </w:p>
    <w:p>
      <w:pPr>
        <w:pStyle w:val="4"/>
        <w:rPr>
          <w:rFonts w:hint="default"/>
        </w:rPr>
      </w:pPr>
      <w:bookmarkStart w:id="52" w:name="_Toc1612042285"/>
      <w:r>
        <w:rPr>
          <w:rFonts w:hint="default"/>
        </w:rPr>
        <w:t>11、你再物质发达，总有些高端东西是稀缺的，所以永远无法做到按需分配，所以货币永远都会存在。</w:t>
      </w:r>
      <w:bookmarkEnd w:id="52"/>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答：很多人对共产主义有误解，大概是由于上学的时候老师讲解的时候有偏差，以至于把共产主义社会当成了“神仙世界”——无所不能，想要什么就有什么。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共产主义社会中不是想要什么就有什么。只是绝大多数社会产品可以做到按需分配而已——我想要个能飞到比邻星的宇宙飞船“星环号”，这基本上就做不到。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的朋友可能无法理解为什么共产主义社会不会有货币。从我们现在的角度看，只要有稀缺，就必然有货币产生的土壤，因为大家需要有这种一般等价物来作为交换。而完全消灭稀缺又是不可能的，就算在共产主义社会，那些巨大的探索性的先进工程，也是暂时不可能满足全民需求的，就像上面说的恒星际飞船，假如全世界刚刚试验性的造出了一艘，能让你自己“按需分配”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但是，这种需求做不到，会导致共产主义社会的生产关系崩塌吗？这会导致货币仍然有市场吗？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顺着这个思路想下去，如果我有钱，是不是我就能把“星环号”买下来呢？按现在的思路似乎可以，但是——我的钱从哪儿来呢？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挣钱？可是绝大部分社会产品（也包括文化产品和精神产品）都是按需分配的啊，我靠什么挣钱呢？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就算我有钱，我能买，可是人家为啥要卖给我呢？人家要钱有什么用呢，根本不需要钱就可以得到社会中绝大多数产品啊？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换句话说，只要一个社会中达到按需分配数量的产品种类超过一个阈值，那么金钱的意义就会消失，因为剩余的产品种类、数量、需求量太少，在这种情况下，货币的应用范围会不断缩窄，最后由于越来越流动不起来而完全退出流通。也就是说，剩余的商品的数量和种类不足以支撑起一个“货币-商品"体系的运转。</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说的再详细一点，货币自然消亡的过程，很可能是这样的：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第一步：核聚变技术获得突破，人类获得了巨大的、持久的能源。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第二步：聚变技术被应用于航天，人类的活动范围逐渐扩展到整个太阳系。当然了，出太阳系还几乎做不到，那可能是下个社会形态的事情了。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第三步：太阳系中的资源，十万倍于地球，这相对于之前的资源发现和利用速度，几乎是爆炸性的指数上扬，而人类的资源利用不可能同步增长这么快，二者之间至少有一个非常大的时间差。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第四步：这意味着人类所掌握的资源，对人类社会自己而言来说，是无限的了。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第五步：大量生产用品和生活用品被广泛制造出来，巨量资源+先进自动制造技术，工业品变得非常廉价。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第六步：当工业品变得极度廉价且唾手可得的时候，也就具备了按需分配的基础。大量的工业品被逐渐纳入这个基础，其他没有被纳入这个基础的，还是正常在市场上流通。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第七步：在市场上流通的，暂时不可实现按需分配的商品越来越少。如果你要购买这些商品，那只能以销售其他不可按需分配的商品来挣钱，然后购买。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八步：被纳入可以按需分配的商品数量和种类超过了某个阈值。剩余可以用来“挣钱”的商品不足以支撑一个货币体系的存在。举个极端例子，如果某个社会，只有两种商品是不按需分配的，在市场上流通的，那买A商品，只能靠卖B商品来换钱，再去买，那货币本身还有存在意义吗？一般等价物之所以需要，因为它是“一般”，这个“一般”意味着，它必须要有一个足够庞大的商品范畴去对应才行。抽掉了这一点，一般等价物也就没意义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有人可能说，商品不一定是工业制成品，还有人类服务啊。但问题是，你想一想，整个市场上，空荡荡的几乎没有商品，而只有人类服务在互相交换，那这种交换还有什么必要以货币的形式体现？</w:t>
      </w:r>
    </w:p>
    <w:p>
      <w:pPr>
        <w:pStyle w:val="4"/>
        <w:rPr>
          <w:rFonts w:hint="default"/>
        </w:rPr>
      </w:pPr>
      <w:bookmarkStart w:id="53" w:name="_Toc311401848"/>
      <w:r>
        <w:rPr>
          <w:rFonts w:hint="default"/>
        </w:rPr>
        <w:t>12、接上一个问题，如果我就是和对方约好了，我们双方认同一种货币，我买他卖，这样不就违反了共产主义的生产关系吗？只要有几个人这样坚持，货币就会重新出现，共产主义整个体系不也就崩溃了？</w:t>
      </w:r>
      <w:bookmarkEnd w:id="53"/>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举个例子，按理说，在我们的资本主义社会，应该价格是遵循需求规律，高价者得。可是，假如我就是看你不顺眼，你出1000我就是不卖，他出10块我偏卖给他。这样的事可能出现吗？完全可能，但是这个事情的发生，会导致整个社会的资本主义生产关系崩溃吗？显然不会，只要大多数交易都遵循现有经济规律，那么整个社会生产方式就不会被撼动。</w:t>
      </w:r>
    </w:p>
    <w:p>
      <w:pPr>
        <w:pStyle w:val="4"/>
        <w:rPr>
          <w:rFonts w:hint="default"/>
        </w:rPr>
      </w:pPr>
      <w:bookmarkStart w:id="54" w:name="_Toc1333384986"/>
      <w:r>
        <w:rPr>
          <w:rFonts w:hint="default"/>
        </w:rPr>
        <w:t>13、这么说，共产主义社会还有竞争吗？如果没竞争，社会怎么进步呢？</w:t>
      </w:r>
      <w:bookmarkEnd w:id="54"/>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答：竞争当然会继续存在。只是竞争的目的不是钱，而是更加高级的自我实现而已。 就像你打某个游戏刷积分榜排名一样，这个很多也是没有钱做奖励的啊，但是并不妨碍你兴致勃勃刷下去。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与很多人想象中的共产主义社会是个满足所有欲望、停滞僵化的“光明的中世纪”不同，真实的共产主义社会可能是个快速爆炸式发展，积极进取的时代，因为人人以自我实现为欲望实现形式，从“让我干活”变为“我要干活”——你不让我打游戏断我网我就和你拼了！以至于它会在更短的时间内释放完成它所蕴含的生产力，从而更快地被下一个社会形态所替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共产主义社会的主要矛盾，可能是人民快速增长的自我实现的需求，和社会生产力发展相对有限之间的矛盾。这对矛盾将推动共产主义社会继续向前发展。</w:t>
      </w:r>
    </w:p>
    <w:p>
      <w:pPr>
        <w:pStyle w:val="4"/>
        <w:rPr>
          <w:rFonts w:hint="default"/>
        </w:rPr>
      </w:pPr>
      <w:bookmarkStart w:id="55" w:name="_Toc73630531"/>
      <w:r>
        <w:rPr>
          <w:rFonts w:hint="default"/>
        </w:rPr>
        <w:t>14、你认为共产主义会出现，那如何解释你现在的民族主义思维呢？这二者可是有矛盾的啊</w:t>
      </w:r>
      <w:bookmarkEnd w:id="55"/>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答：不矛盾，一个是中短期概念，一个是长期概念。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还是那句话，生产力决定生产关系，经济基础决定上层建筑。生产力条件不足，必然导致以民族或者国家为单位，大家互相争抢有限资源，这个时候当然会衍生民族主义。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在这个时候，就算你主观上对民族主义“我不听我不听”，那也白搭，你不这样想别人也会这样想，因为生产力水平和资源水平就摆在这里。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怎么摆脱这种互相争抢的困境？靠上层建筑层面的协调意义不大。你劝说某个国家“别争了”，人家肯定说你当我傻啊，我不争人家争，我不亏死了？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只有靠发展工业化，发展生产力，蛋糕多了，猴子就不互相抢了。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中短期内——发展工业和科技，为本国抢到更多更好的资源（这里的“抢”不是指战争） 长期看——发展工业和社会，为世界摆脱现在的争抢局面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且对中国来说，二者更是具有一致性。中国是目前工业人口最多的国家，十四亿人口的中国发展起来并引领世界，相比于之前亿级人口数量的国家引领世界，更有希望突破第四次工业革命的门槛，为整个人类造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现在“民族主义”的竞争是为了以后“共产主义”的不争。二者是不同阶段生产力条件下呈现的不同表象，是不以人的意志为转移的。</w:t>
      </w:r>
    </w:p>
    <w:p>
      <w:pPr>
        <w:pStyle w:val="4"/>
        <w:rPr>
          <w:rFonts w:hint="default"/>
        </w:rPr>
      </w:pPr>
      <w:bookmarkStart w:id="56" w:name="_Toc1898455117"/>
      <w:r>
        <w:rPr>
          <w:rFonts w:hint="default"/>
        </w:rPr>
        <w:t>15、你这个理论是建立在所有人都信仰共产主义，且人人智商相同，人人情商相同，人人按同一规则行事。按这个标准在地球上蚂蚁和蜜蜂已经实现了共产主义。</w:t>
      </w:r>
      <w:bookmarkEnd w:id="56"/>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答：并不需要刻意地信仰。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现代资本主义社会中，就算你信奉毛主义、共产主义，你该按照价值规律办事还是按照价值规律办事，你也不可能把别人家的私产合法地拿过来共产，买毛主席画像也需要按市场价给钱。 就算你信奉帝制，你也不可能稳定地组建出一个小朝廷来，只会弄出一个“被乡派出所3名民警剿灭”的光荣笑柄。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一个社会的生产关系是由生产力决定的，而不是由上层建筑层面上的东西决定的，上层建筑更多意义上是被决定的那部分。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换句话说，你之所以会按照社会规则来行事，是因为那样做对你最有好处，成本最低。而不是因为像宗教那样，是因为我“信仰”它，所以才会那样做。</w:t>
      </w:r>
    </w:p>
    <w:p>
      <w:pPr>
        <w:pStyle w:val="4"/>
        <w:rPr>
          <w:rFonts w:hint="default"/>
        </w:rPr>
      </w:pPr>
      <w:bookmarkStart w:id="57" w:name="_Toc296996432"/>
      <w:r>
        <w:rPr>
          <w:rFonts w:hint="default"/>
        </w:rPr>
        <w:t>16、共产主义社会就是人类的最终归宿和最终社会形态吗？</w:t>
      </w:r>
      <w:bookmarkEnd w:id="57"/>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答：对于辩证唯物主义和历史唯物主义者而言，没有“历史的终结”这种东西，事物都是在变化发展中的。即使共产主义最终胜利，也不过是人类历史上发展的又一个阶段性的新高度罢了，但也仅此而已。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共产党和民主党派都是历史上发生的。凡是历史上发生的东西，都要在历史上消灭。因此，共产党总有一天要消灭，民主党派也总有一天要消灭。消灭就是那么不舒服？我看很舒服。共产党，无产阶级专政，哪一天不要了，我看实在好。我们的任务就是要促使它们消灭得早一点。这个道理，过去我们已经说过多次了。 ——《论十大关系》· 毛泽东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共产党是如此，共产主义社会同样是如此。</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其实共产主义社会远没有很多人想的那么完美无暇高大上，你想想，一个活动范围出不了太阳系（当然遍布太阳系可能没问题），以聚变为主要能源，活动速度被限制在亚光速以下的文明，未来发展空间还大的很呢，这才发展到哪到哪啊，距离“星辰大海”还有很大的差距呢，哪有资本和满足感来固步自封、骄傲自满、停滞不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把人类文明比作一个婴儿，那我们现在就相当于这个婴儿只能躺在这个叫做“地球”的摇篮里。而共产主义社会，也不过是这个婴儿爬出了摇篮，可以在这个叫做“太阳系”的自己家里到处爬了。但家门外面到底是什么，也只能趴在窗户上往外看看，顶多往外扔块积木，自己还出不去家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另外，如果按照马克思“原始社会-奴隶社会-封建社会-资本主义社会-共产主义社会”的划分，我还有一个大胆的猜想，就是从前几个社会形态的存在时间来推测，共产主义社会的存在时间，可能比资本主义社会更短。因为人类技术的发展是加速度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做个更进一步推测，从人类几个社会形态存在的时间来看，总体上是加速发展，每个社会形态存在时间呈现越来越短的趋势。因此，共产主义社会的存在时间，有可能不会超过300年。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至于共产主义社会之后的下一个社会形态是什么，那个社会的主要矛盾又会是什么，共产主义社会之后的社会形态中的人类社会状态会是什么样的，这就距离我们太遥远了。目前很难窥知一二。那个时代的人类社会，甚至我们可能看到都无法理解。现代人连共产主义社会都不好理解，更别说它之后的人类文明了。</w:t>
      </w:r>
    </w:p>
    <w:p>
      <w:pPr>
        <w:pStyle w:val="4"/>
        <w:rPr>
          <w:rFonts w:hint="default"/>
        </w:rPr>
      </w:pPr>
      <w:bookmarkStart w:id="58" w:name="_Toc985112201"/>
      <w:r>
        <w:rPr>
          <w:rFonts w:hint="default"/>
        </w:rPr>
        <w:t>17、你说可控核聚变技术是共产主义社会的敲门砖，那如果最终我们没能搞出可控核聚变来怎么办？</w:t>
      </w:r>
      <w:bookmarkEnd w:id="58"/>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那就悲剧了。现有的能源形态不足以维持人类社会的进一步发展，甚至连维持现有的程度都很难做到。煤和石油只能用几百年，其他能源又暂时没办法代替它们。而更麻烦的是这些传统能源现在还不够用，只能供起十亿发达国家人口，维持他们的舒适生活，而现在还有一个13亿的中国要往里面挤，后面还有印度，还有非洲，还有中东，人家也要过好日子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如果能源问题不解决，人类社会的总体和平繁荣持续不了太久，蛋糕少了，猴子们的争抢必然会变得激烈。而这些蛋糕随着人类的不断开采，会越来越少。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未来人类可能只有两条路： 要么能突破聚变，拿到共产主义社会入场券，进入太阳系，展开一幅全新画卷； 要么搞不出聚变，我们的后代就待在这个叫做地球的“大逃杀”游戏场中互相残杀等死吧。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说，现在的我们，包括后面几代，站在了一个十字路口上。发展科学技术的作用，从来没有今天这样紧迫——进，可以向前到共产主义，大家一起发财；退，可以回到民族主义，如果聚变真的失败了，化石资源日益枯竭的地球资源是养不活70亿人过现代化生活的。这个时候就看谁手里的剑锋利了。</w:t>
      </w:r>
    </w:p>
    <w:p>
      <w:pPr>
        <w:pStyle w:val="4"/>
        <w:rPr>
          <w:rFonts w:hint="default"/>
        </w:rPr>
      </w:pPr>
      <w:bookmarkStart w:id="59" w:name="_Toc833604162"/>
      <w:r>
        <w:rPr>
          <w:rFonts w:hint="default"/>
        </w:rPr>
        <w:t>18、即便我们能够从宇宙获得大量的物质和能量。依然无法解决物质和能量的稀缺性问题。因为在我们具有了大量的物质和能量的时候，我们对物质和能量的消耗也是非常非常大的。</w:t>
      </w:r>
      <w:bookmarkEnd w:id="59"/>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答：在我看来，如果能突破聚变，把人类活动范围拓展到太阳系的话，这一轮能量的获得蕴藏量是非常巨大的，其数量级将明显高于由此带来的能量消耗增加。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人类活动所消耗的能量需求，在太阳系内，能扩展到多高的程度？太阳光芒四射地烧了50亿年了，人类活动的消耗在共产主义社会就算大大增加，还能比的过烧太阳？别忘了现在地球上仅接收到太阳释放能量的22亿分之一，就创造了今天繁荣的地球文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你要是搞星际远航，要进一步扩展活动范围，那能量需求或许会继续增加，但只有聚变技术又出不了太阳系，太阳系内这些巨大的能量（包括几颗气液行星）只能窝在家里使，可着劲的花也花不完，至少在共产主义时代是这样，往后另说。</w:t>
      </w:r>
    </w:p>
    <w:p>
      <w:pPr>
        <w:pStyle w:val="4"/>
        <w:rPr>
          <w:rFonts w:hint="default"/>
        </w:rPr>
      </w:pPr>
      <w:bookmarkStart w:id="60" w:name="_Toc577154276"/>
      <w:r>
        <w:rPr>
          <w:rFonts w:hint="default"/>
        </w:rPr>
        <w:t>19、 共产主义社会的住房问题怎么可以到达按需分配。如果每个人都想着在一个城市不同地方拥有园林式别墅怎么办？</w:t>
      </w:r>
      <w:bookmarkEnd w:id="60"/>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答：现代社会房子之所以是“三座大山”，有两个潜在的因素。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第一：相对于总人口数量而言，有舒适聚居价值的土地非常有限。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第二：房产具有投资属性，换句话说，它其实是货币的另外一种变相表现形式。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所以说，我具有囤积动力，因为这东西可以换成更多的钱。就算我不住，空着，我也得囤积。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但这两个因素在共产主义社会都不存在了。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一，人类活动范围扩展到整个太阳系，相对于人口的缓慢增长而言，这个“土地”数量是暴涨的。由于技术的发展，太阳系内，甚至包括地球上，大量原本不适合开发的土地可以投入建房，并可以添加各种基础设施使之变得宜居便利。可开发房屋/人口的数值可以很轻易地超过“人们因为资源多了而不去抢”了的阈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二，共产主义社会都物质极大丰富了，货币早就消失了。你屯房子有什么意义？货币都没了你升什么值保什么值。每个人当然希望在很多地方都可以有住房，但在共产主义社会，这个愿望中的“囤房保值”含义消失了，而只剩下“居住”这个使用价值属性。这就简单的多了。就像共享单车一样，你如果想在北京、上海、天津、武汉、沈阳、南京……都可以骑自行车，你需要在每个城市都拥有一辆吗？或者需要把一辆自行车满世界带着吗？不需要。你只需到了一个城市，在当地扫码就行了。你不需要拥有共享单车的财产权，你离开了这个城市，你骑过的这辆车子还可以给别人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共产主义社会的房屋也是类似的。当房屋只剩下居住意义时，问题就简单的多了。你又不能变出分身，不可能在一个时间段内同时在所有城市居住，房屋共享即可。至于家具摆设什么的这个也好解决，技术发展之后，出现住房家具合一的房屋、可变陈设式房屋不是什么做不到的难事，根据个人口味，房屋摆设可以随时快速改变，拎包入住。</w:t>
      </w:r>
    </w:p>
    <w:p>
      <w:pPr>
        <w:pStyle w:val="4"/>
        <w:rPr>
          <w:rFonts w:hint="default"/>
        </w:rPr>
      </w:pPr>
      <w:bookmarkStart w:id="61" w:name="_Toc654548396"/>
      <w:r>
        <w:rPr>
          <w:rFonts w:hint="default"/>
        </w:rPr>
        <w:t>20、 问题是大家都想坐办公室搞科研，谁能甄别哪一个人适合去做什么事呢？资本主义靠市场调控，共产主义呢？你想得很美好但是就像云端之星，可望不可及。</w:t>
      </w:r>
      <w:bookmarkEnd w:id="61"/>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答：其实按照你这种逻辑，义工这种东西根本就不可能存在——我应该去搞科研啊，为什么要去敬老院扫地呢？这多没技术含量啊。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你现在之所以觉得不同劳动之间有高低，根本原因是这些劳动之间的工资和社会待遇、社会地位有差别而已。而且由于养家糊口的需要，职业转换很困难，导致不得不在“扫地”和“科研”之间二选一。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共产主义社会，由于物质极大丰富，根本就没必要靠劳动来养家糊口。各种劳动之间的异化也会随之消失，我今天上午去弄个算法，下午去开个演唱会，明天上午去植树造林，下午做点公益事业（当然了，实际中不一定以半天为单位切换的这么频繁），只要自己安排规划好了，这完全都是可以的，反正我的目的就是自我实现，不是说只有少数种类的劳动才有自我实现的意义的，发达国家的部分人现在去做做义工也觉得心理上很满足。这说明自我实现并非局限于少数种类的劳动。你天天做同一种工作，不觉得无聊吗？大千世界缤纷多彩，只要你有这方面的兴趣和能力，换着尝试多有意思。就像现在开源软件的作者，人家也不一定非得是职业程序员啊，人家也可以是个律师、可以是个医生，人家今天打官司晚上编编程有什么不行的，非得去“甄别”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你现在之所以觉得有区别，是因为在现代资本主义社会，你是一个清洁工那就是一个清洁工，就只能拿着低工资羡慕人家阿里的员工。是因为这种受制于资本的岗位固化，受制于教育的不发达，资源的相对有限性，导致了非要去“甄别”每个人一段时间内只能相对固定的拿什么当工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而共产主义社会的运转方式，比现在这种把每个人在一段较长时间内按在一个相对固定萝卜坑里这种笨拙的调控方式要灵活高效的多，也更舒心的多。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你现在之所以觉得只有极少数“科研活动”才能给你带来“自我实现”的感觉，恰恰是因为现代社会的不发达，导致你从事很多“体力劳动”的时候，连马斯洛五种需求的下四层都不能得到满足（挣钱少、社会地位低、劳动强度大），那当然不可能得到第五种自我实现的满足感。但当进入共产主义社会之后，物质极大丰富消灭了货币，消灭了社会地位差距，技术的提升消灭了过高的劳动强度，情况就完全不同了——不同劳动之间的异化消失了，而只保留下来“无差别的人类劳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为什么部分有钱人现在去做义工能开开心心，声称自己“有满足感”？而很多底层劳动人民天天做同样的活，却并不一定开心，更不用说有“自我实现的满足感”？难道是因为底层人民觉悟低吗？当然不是！上层建筑层面的很多表面现象，根子都是出在经济基础甚至生产力层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你天天只能穷的吃白菜，和你腰缠万贯的时候吃一顿白菜自怡为“粗茶淡饭”的津津乐道，这感觉能一样吗？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共产主义社会中脑力劳动和体力劳动的区分仍然存在（也可能在一定程度上模糊化），但脑力劳动者和体力劳动者的区分几乎不存在了。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在共产主义社会，我上午可以写代码，中午去演讲，下午去整理城市垃圾，晚上去参加跑步比赛，这些都是我获得自我实现满足感的不同工具，你说我是体力劳动者还是脑力劳动者？</w:t>
      </w:r>
    </w:p>
    <w:p>
      <w:pPr>
        <w:pStyle w:val="4"/>
        <w:rPr>
          <w:rFonts w:hint="default"/>
        </w:rPr>
      </w:pPr>
      <w:bookmarkStart w:id="62" w:name="_Toc1699911317"/>
      <w:r>
        <w:rPr>
          <w:rFonts w:hint="default"/>
        </w:rPr>
        <w:t>21、共产主义社会中还有专利权吗？如果没有，大家怎么会把自己的劳动成果贡献出来呢？</w:t>
      </w:r>
      <w:bookmarkEnd w:id="62"/>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答：应该是没有的。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专利的目的是要保护技术带来的财产收益。共产主义社会都没有私有财产这一说了，要专利有什么用，也没人会在乎这个了。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资本主义社会的财产，就像本地的硬盘一样，硬盘容量大小不同，可以类比于财产数量不同，你的硬盘空间大，你就能存很多的东西。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共产主义社会的财产，就像访问速度、私密性能和可靠性都足够媲美本地的无限量的网络云盘，既然想要多少就有多少容量，那谁还会傻乎乎的只守着自己的本地硬盘当宝贝。</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以前，有些人攻击共产主义社会是“要消灭个人挣得的、自己劳动得来的财产”，其实看了上面的例子就知道了，共产主义社会不是要有一个强力机构要主动消灭、没收你的本地硬盘，而是因为社会上有了性能足够好的网络云盘，导致本地硬盘变的没意义了，大家慢慢都不用了，从而自然消亡。当然了，你非要愿意用，那也是你的自由。在共产主义社会，你也完全可以囤积一大堆可拿到的各种产品放到你的身边，并非要坚持声称这是你的“私有财产”，也可以声称这“神圣不可侵犯”，也没人管你，只不过你可能会被周围的人当怪人而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人总想象共产主义社会按需分配，想拿多少就拿多少，那大家一定会一哄而上，有多少都能抢光。但事实上，现在也有企业推出了无限容量邮箱、无限容量空间，不交钱或者交有限量的钱，就能使用无限容量。但也没见哪个网民去占便宜牛逼到能把网易或者阿里的服务器给塞满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资源总数超过一定阈值之后，人们知道它用不完，不抢也有的用，那么大家也就不会去抢了。此时的资源总使用量甚至可能比人们知道资源不足的时候还要少一些（就同一时期而言）。就如同大家以为银行要没钱的时候都会去挤兑，而大家知道银行现金资源充足时，流动资金并不需要那么多一样。 换句话说，资源并不需要真的无限才能满足按需分配，只需要超过一个足够大的阈值就行。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重温一下中学政治书上的一句话</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阶级是社会生产发展到一定阶段，即生产有所发展而又发展不足的产物。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私有制也是如此。甚至我们现在很多根深蒂固的社会习惯和思维方式，都是这个【生产有所发展而又发展不足】的产物。所以说，如果你要真的理解共产主义社会的运行模式，那首先要检视一下自己的大脑，有多少我们视为天经地义的观点和社会常识，它赖以成立的根基其实是【生产有所发展而又发展不足】这个前提条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最后，那有人还可能会问，共产主义社会没有专利，没有财产激励，那人们还会去搞发明创造的劳动吗？问这话的朋友，你看看这么多知乎上网友写的答案，大多也是没人给钱的吧，他们为什么要写呢？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再重温一段话：</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在共产主义社会高级阶段上，在迫使人们奴隶般地服从分工的情形已经消失，从而脑力劳动和体力劳动的对立也随之消失之后；在劳动已经不仅仅是谋生的手段，而且本身成了生活的第一需要之后；在随着个人的全面发展生产力也增长起来，而集体财富的一切源泉都充分涌流之后，——只有在那个时候，才能完全超出资产阶级法权的狭隘眼界，社会才能在自己的旗帜上写上：各尽所能，按需分配！” ——《马克思恩格斯全集》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真感谢现在的技术发展，能举出不少可以类比共产主义社会的例子。要是在马克思那个年代，是很难举出这些直观贴切的类比来让人们去理解共产主义社会的。随着技术的发展和物质的充裕，可以用来类比的例子，或许还会不断出现。接下来，人们理解共产主义社会会越来越容易，因为技术推动我们在向它不断前进，现实和理论会不断提高拟合程度。虽然从绝对意义上，二者仍然有相当的距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补充：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知友问，共产主义社会就没有私有财产了吗？我的理解是，至少是没有现代意义上的“私有财产”了，换句话说，就是公共资源和私有资源的界限没有现在这么清晰了。比如你从公共场合拿回来一辆自行车来骑，这辆自行车之前放在路边没有“主人”，或许可以算是共有的，什么时候变成私有的呢？你今天骑了一次，在骑的过程中，这能算你的私有财产吗，那你骑完了放下了，别人又骑了，这怎么算，财产权转移？好像不能这么说吧，顶多是个使用权转移。因此，它没有一个明确的财产权归属的边界。因此不合适叫做“私有财产”，我觉得叫“个人当前使用资源”更合适一点。</w:t>
      </w:r>
    </w:p>
    <w:p>
      <w:pPr>
        <w:pStyle w:val="4"/>
        <w:rPr>
          <w:rFonts w:hint="default"/>
        </w:rPr>
      </w:pPr>
      <w:bookmarkStart w:id="63" w:name="_Toc457172634"/>
      <w:r>
        <w:rPr>
          <w:rFonts w:hint="default"/>
        </w:rPr>
        <w:t>22、共产主义社会中还有法律的存在吗？如果没有，那出现犯罪怎么处理？</w:t>
      </w:r>
      <w:bookmarkEnd w:id="63"/>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答：这是个很有意思的话题。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法律，是国家的产物，是指统治阶级(统治集团，就是政党, 包括国王、君主)，为了实现统治并管理国家的目的，经过一定立法程序，所颁布的基本法律和普通法律。法律是全体国民意志的体现，国家的统治工具。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既然法律是国家的产物，那共产主义社会都没有国家了，自然也没有现代意义上的法律了。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有的人会问，那有人犯罪怎么办？</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犯罪是为了什么呢，绝大多数情况下，其实犯罪都是为了两种：1、金钱；2、性。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共产主义社会，物质极大丰富，货币都消失了，压根就没金钱。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共产主义社会家庭也不存在了，性褪去了社会属性，成为完全的个人事务。十万人性派对都无所谓，获取性和获取阳光空气一样容易，而且各种姿势口味取向一应俱全，谁会为了这个东西去犯罪？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如果没有钱和性的因素，这个社会中大多数犯罪都会不再存在。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当然了，还可能会有另外一少部分犯罪，未必涉及钱和性。例如两个人吵架了，吵到生气的时候，一个人把另外一个人给打了，或者打死了。也就是某些人说的“激情犯罪”。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需要说明的是，上述这种犯罪在共产主义社会中也会大幅降低。因为物质的充裕，人会变得平和，不那么偏激。会更礼让，温文尔雅。太阳系最美的风景是人。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总之，共产主义社会中的犯罪将会非常罕见，罕见到什么程度呢，我觉得小说《死神永生》中的一段描述可以用来借一下（虽然故事背景不是发生在共产主义社会）：</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据警方透露，维德几乎成功。世界上最近的一起谋杀案发生在 二十八年前，而这个城市已经近四十年没有谋杀犯罪了，警方对预防和侦 破谋杀案已经生疏。是另一名执剑者候选人，维德的一个竞争对手，向警 方提出警告，但他也没有任何证据，只是以这个时代所没有的敏锐觉察到 了维德的意图。半信半疑的警方耽误了很多时间，直到发现了维德伪造 AA 的电话时才采取行动。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但是，就算再稀少，几率也不是零，总会有可能发生的。如果真的发生了，那该怎么办呢？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共产主义社会没有政府，或者换句话说，政府和社会已经合二为一。 原有的政府职能已经被自由人联合体所取代。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一个信息高度发达的情况下，自由人之间的信息传递速度是非常快的。整个社会从宏观看上去，就像高度组织的机器一样，各自由人配合非常顺畅，各司其职。每个自由人，都像这个大机器的一个触角一样。但和以往社会不同的是，他们并不是“螺丝钉”，螺丝钉是固定在一个机器的一个位置的，而自由人则是有着自由意志、可流动、有思想的、追逐自我实现的。整个社会的有序是一种自组织的有序，而不是国家机器控制下形成的有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我们这个时代，一直有很纠结的地方。就是法律有空子。成文法吧，不可能完全严密照顾到每一种可能；判例法吧，律师和法官的自由裁量权又很大也容易不公平。如果每个案件，抛弃法律，都由社会来裁决，这就能满足民意了。而且， 法律不外乎人情，法律存在的目的之一就是为了协调社会中各种关系，从而维护社会稳定。如果一个判决大家都满意，或者说大多数人都满意，这法律的目的不就达到了吗？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现在这很不现实，第一，大家都挣钱忙的很；第二信息流动速度没那么快，案子出来很多人不知道；第三大家不是学法律的，知识不够；第四可能出现民粹；第五，案子这么多累死人；第六，在阶级社会法律是维护统治阶级利益的，你全社会裁决，统治阶级也不会同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共产主义社会这些问题就不存在了。第一大家不需要挣钱，只追逐自我实现，维护社会秩序和写代码、植树、搞生产一样，也是自我实现的一种途径；第二，信息流动速度高，出一个案子，信息迅速传播社会，或相当一部分周边社会范围；第三，全社会教育程度高；第四，民粹基本精神是以维护平民的利益为由而反对权威，为此不惜采用任何手段，但共产主义社会是扁平化的，压根没有以往意义上的权威。第五，由于犯罪率极低，社会对此没有疲劳感；第六，共产主义社会没有统治阶级的概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不是说每一个案子都需要全太阳系公民去投票，不是这个意思。自由人联合体的意志体现，有点类似于投色子的例子：你投一次，出现5点的次数可能是0，投10次，出现5点的次数可能是3，随着投的次数越来越多，出现5点的次数越来越稳定在总投掷数的六分之一上。这个规律并不需要投掷一千万次才能看出来，在那之前就清晰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自由人联合体作为一个高度扁平化的社会，每一部分（当然得是成规模的部分，不能是三五个人）都包含了整体的“DNA”。因此不一定需要全社会公投这种笨拙的手段，像上面提到的“治安刑事事件”，在信息高度流通的大背景下，只要周边足够多的自由人参与处理，就可以了。</w:t>
      </w:r>
    </w:p>
    <w:p>
      <w:pPr>
        <w:pStyle w:val="4"/>
        <w:rPr>
          <w:rFonts w:hint="default"/>
        </w:rPr>
      </w:pPr>
      <w:bookmarkStart w:id="64" w:name="_Toc1152903942"/>
      <w:r>
        <w:rPr>
          <w:rFonts w:hint="default"/>
        </w:rPr>
        <w:t>23、 当人类进入共产主义后，是统一使用一种语言 ，还是使用翻译软件？如果是使用通用语言，是使用汉语还是英语？</w:t>
      </w:r>
      <w:bookmarkEnd w:id="64"/>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 语言会逐渐统一，小的语种会不断消失，这是因为更加紧密的社会合作导致的。最后可能只剩下几种较大的语言，而且这些语言之间也会出现融合现象。至于是否最后能统一成一种，我不敢确定。但不管怎么说，汉语这种使用比例较高的，而且是主要工业国使用的语言，肯定会影响到最终的语言构成。具体构成比例是多少，那就要看我们接下来的努力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当然了，翻译软件肯定也会进步。速度、准确性、易用性都会明显提升。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最大的可能是：您说的这两种情况会并行出现。</w:t>
      </w:r>
    </w:p>
    <w:p>
      <w:pPr>
        <w:pStyle w:val="4"/>
        <w:rPr>
          <w:rFonts w:hint="default"/>
        </w:rPr>
      </w:pPr>
      <w:bookmarkStart w:id="65" w:name="_Toc1401946947"/>
      <w:r>
        <w:rPr>
          <w:rFonts w:hint="default"/>
        </w:rPr>
        <w:t>24、共产主义社会的劳动组织形式是什么样的？谁来负责安排别人干什么？还会有懒汉吗？</w:t>
      </w:r>
      <w:bookmarkEnd w:id="65"/>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 共产主义社会没必要杜绝懒汉，你愿意懒，愿意放弃自己获得自我实现的机会，那是你自己的事情，和别人无关。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而且更讽刺的是，这种行为搞不好还会被别人当成高风亮节……因为这相当于你主动把自我实现的机会让给了别人。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但不会有人阻止你这样做。毕竟共产主义社会里，大家都自私的很啊，有这种机会你不要别人早就抢了，当然，可能会给你说声谢谢。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你在共产主义社会当懒汉，给别人的观感，和在现代社会里把自己的积蓄全部放弃类似。有人可能会觉得你精神高尚，有人可能会觉得你傻，是个不可理喻的怪人。这种特立独行的生活方式可能会受人瞩目，被人议论，但不管周围的人持哪种看法，都不会去阻止你，这是你的私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另外一个相关问题：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现代社会中，不同劳动之间的差异是巨大的，这导致了有些岗位人们梦寐以求，有些岗位大家都不愿意去做。共产主义社会中是怎么消除这个问题的呢？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一刀是物质的极大丰富带来的按需分配。现代社会中大家想去做金融，不想去扫地，一个因素是前者挣钱多而后者挣钱少。这个因素被按需分配消除了。如果以网络存储空间举例，原来是你干金融，报酬给你1G存储空间；你扫大街，报酬给你20M存储空间，这样大家自然都愿意干金融。共产主义社会呢，无论你干什么，你都可以直接接入云盘来存储，云盘空间对每个账号是不限上传空间大小的，大家一起用，每人一个账号，消除了不同账号之间的空间大小差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二刀是技术进步带来的工作环境提升。原来大家愿意坐办公室，不愿意扫大街，因为前者环境舒适，后者辛苦。而技术进步可以很大程度上缩小二者之间的差距，也就是说，共产主义社会中，你扫大街也不是像现在这样拿个扫把直接扫，而会有更高效的方式，过程会更加舒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三刀是马斯洛前四种需求满足之后的更高追求，我活着得干出点成绩来，成绩可大可小，但怎么也得体现一下我的价值。在共产主义社会，劳动原有的“高低贵贱”已经被前两刀几乎砍光，那么各种工作从“体现价值”角度看，差别就不大了，我干什么都可以体现我的价值，就没必要过于在意计较了。甚至有些艰苦的工作，我做出来之后成就感更大，满足感更强，周围的人更羡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经过前三刀之后，不同劳动间的“高低贵贱”还没有完全被砍光（虽然已经剩不多了），比如某种工作具有较高的创造性，我觉得更能体现我的价值，这也是有可能的。对于这种情况，共产主义社会也有自己的处理方式。共产主义社会是自由人联合体，它不像我们这个时代，组织劳动的形式是“中心化”的——有小组、有分公司、有总公司，形成一个星形结构，再通过星形结构中的中心节点来发号施令：谁做什么，谁做什么。它更可能是一种“去中心化”的结构，每个普通节点通过高效的通信网络进行动态连接，整个生产过程，甚至整个社会并没有一个固定有形的中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这种环境下，你很难通过“走后门”的方式获取你想要的工作机会，因为你甚至都不知道“后门”在哪里。有人说，那我怎么参与我认为有创造性价值的工作呢？那就看你自己的本事了。就像你希望为Linux内核提供源代码，可以啊，你如果真能写出有质量的代码，那你提交就好了。写不出来呢？那你就自动去找其他能写出来的项目、自己能干的其他活呗。这样社会就可以自动平衡谁干什么，谁干什么了（每个人也不一定一直干一样的活，劳动关系可以是动态连接切换的），不需要中心节点来人为分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你站在一个宏观的角度上看整个共产主义社会的劳动组织结构，感觉就会像大海的潮起潮落一样，一群人在这个点聚集起了一个高峰，随着项目结束又散了；另几个人发起了这样一个项目：把xx地带的垃圾清理一下，清理完之后，各个自由人又分散汇集到另外不同的工作中。从每个时间切片看，这个社会都有若干个不同的小的中心，从整体时间段来，整个社会没有一个固定的中心节点。每个自由人都相当于一个神经元，功能简单有限，但通过发达的通信网络构建起巨量的动态连接方式，使得社会整体呈现一种高度的组织性和智能。几十亿个自由轻灵的个体，构建起来一个严谨的整体。</w:t>
      </w:r>
    </w:p>
    <w:p>
      <w:pPr>
        <w:pStyle w:val="4"/>
        <w:rPr>
          <w:rFonts w:hint="default"/>
        </w:rPr>
      </w:pPr>
      <w:bookmarkStart w:id="66" w:name="_Toc1988068185"/>
      <w:r>
        <w:rPr>
          <w:rFonts w:hint="default"/>
        </w:rPr>
        <w:t>25、共产主义社会的人口问题怎么解决，会出现“人口爆炸”或者是“没人愿意生孩子”的社会问题吗？</w:t>
      </w:r>
      <w:bookmarkEnd w:id="66"/>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答：如果生产力继续发展，那么社会化抚养几乎是必然到来的。但我们这代人很可能看不到。那么生产力发展到什么程度，才可能会出现大家自愿选择社会化抚养呢？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成熟的人造子宫技术，可能会在根本上改变社会心态。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先思考两个问题：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1、为什么现在大家不愿意生孩子？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2、为什么母亲对婴儿（注意是婴儿而不是笼统的孩子）的感情一般比父亲要更深？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第一个问题原因很简单：现代社会节奏快，诱惑多。生孩子耽误挣钱，耽误工作，耽误晋升，耽误娱乐，还要肩负责任，养孩子累、麻烦……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第二个问题，因为一件事物，当你对它投入的越多，对它就越在意。就像恋爱过程中，经常是陷进去更深的那个人，分手之后更伤心。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母亲要经过十月怀胎，各种麻烦，各种不便，各种辛苦，才有了婴儿呱呱坠地，因此婴儿就是母亲的命根子。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而父亲在这个过程中参与度和付出度比母亲要低，父亲对孩子的高强度感情付出更多的是从婴儿出生之后才开始的，而在这之前，母亲就已经高强度付出了。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很多答案强调了：如果要剥夺我的孩子抚养权，我要和他拼命。其原因有几个：第一，你对孩子付出已经很多了，这个时候剥夺了你肯定受不了；第二，生一个自己的孩子过程不容易；第三，孩子关系到家族的传宗接代，我肯定得亲自抚养，不然以后和我不亲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所以，真正的大规模社会化抚养，只可能出现在生产力高度发达的共产主义社会，或者是近共产主义社会。当生物技术进一步突破，人造子宫技术的出现，在那样的社会形态下，上述几个问题就都不是问题了。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1、生孩子耽误你享受人生，那好啊，你只需要提供遗传信息就好了，完全不需要多么麻烦。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2、无论男女，都是只需要提供遗传信息，不需要十月怀胎，不需要喂奶，不需要夜里保持警惕牺牲睡眠。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以上两点决定了大多数人会自愿选择社会化抚养，这样多轻松。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3、有人又会说了，那这样我的孩子和我有什么关系呢？别忘了，到时候连家庭都消亡了。你和你的孩子都是这个社会中的一个自由人，你们有血缘关系，但没有什么特殊的社会关系。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4、有人又会说了，那孩子和我没啥社会关系，我为什么要生孩子？这就像你参与一个开源程序的编写、去养老院做义工一样，都是为自己提供“自我实现满足感”的手段。比如计算机得出结论，嗯，根据现在的人口结构，社会在未来20年内可能会缺人，缺多少人，发布一个这样的电子公告，那么有愿意的，就去生一个好了。而且代价很低微，提供一下遗传信息就好，可能就几分钟的事，去楼下吃个饭的功夫就办了，也不需要付出太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5、这样的话，你在“生孩子”这个过程中付出非常少，造一个孩子很容易，而且没有现在这些仪式感，社会化抚养也不需要你和孩子在一起，也没有社会给你附加的对孩子的责任，孩子长大之后也和你没什么特殊的社会关联，这样人们就不会对“孩子”有太深的独占情结。</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6、有人又会问，那这样会不会生很多孩子？不会的。古代人生很多孩子，是为了家族能有优势，共产主义社会连家庭都不存在了，生出来的孩子和你没有任何特殊社会关联，一旦“家庭”实体和观念都不复存在了，那么构建在其上的“亲情”也就都没有了，生这么多孩子的动力也就不存在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即使多生了一点也没关系。共产主义社会有了可控核聚变，已经使得人类把整个太阳系的资源可以据为己用，并不仅仅靠着地球那一点地方。而且即使是地球，现代技术也远远没有对土地充分利用，现在地球上实际是大片大片的无人区，潜力还大的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7、有人又会问，孩子生下来就和父母没什么关系，那他该怎么面对这个世界，他的心理发育会健康吗？首先，孩子由社会集中抚养的方式比一家一户抚养的效率高的多。其次，孩子没有“应该怎么面对”的问题，因为这个问题本身就是建立在现代社会（也包括古代社会）的基础上的。有了家庭的概念，才会有“没有家庭，孩子应该怎么面对”这个问题。家庭的概念都消失了，这个问题自然也就不存在了。每个人生下来就是自由人。事实上，人类在过去百万年的发展史上都没有家庭的概念，家庭、亲情这些东西，只不过是因为生产力的发展，在最近几千年才新加的概念而已，从整个人类发展史的角度看，它们远没有那么坚固。</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血缘这东西，其实在技术的发展面前非常脆弱。血缘在根本上由什么来界定？说到底不就是DNA吗？DNA在未来又不是不能改（现代都有基因编辑技术了，只是应用范围还很窄），它只不过是和exe文件一样，是一堆四进制的代码而已。如果愿意，那时你完全可以把你的DNA改掉一部分（比如出于美丽或者健康的考虑），DNA从根上都可以变，那届时血缘还有多少意义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8、“亲情”的消解，随着技术发展，这种趋势其实现在就有一点点了，随着大家庭解体为小家庭，之前大家庭成员中的亲情纽带已经日益淡漠，很多人也就过年才聚一聚，还在桌子旁边玩手机。换句话说，随着技术对社会的重构，“亲情”实际上已经逐渐碎裂为小家庭内部的关系。而未来的技术变革引发的社会结构变革，会进一步压碎这个最后的“原子核”。</w:t>
      </w:r>
    </w:p>
    <w:p>
      <w:pPr>
        <w:pStyle w:val="4"/>
        <w:rPr>
          <w:rFonts w:hint="default"/>
        </w:rPr>
      </w:pPr>
      <w:bookmarkStart w:id="67" w:name="_Toc166055085"/>
      <w:r>
        <w:rPr>
          <w:rFonts w:hint="default"/>
        </w:rPr>
        <w:t>26、按照你的理论，共产主义实现之后现在这些旧式道德就会没有了，家庭也没有了，我感到非常的难受和无法接受</w:t>
      </w:r>
      <w:bookmarkEnd w:id="67"/>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旧式道德没有了，不代表脱胎于旧社会的文化产品整个不存在了。这是两个概念，比如，封建社会现在不存在了，但是封建社会写的四大名著现在仍然是热点，王阳明的心学即使在现在也有很多人追捧。红楼梦仍然有很多人看，只是没有人再去愿意模仿红楼梦中的贾府的封建家庭结构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2、其实你难受是很正常的。作为旧式文化熏陶出来的人，别说你了，就是我自己也对共产主义社会中的很多文化层面上的东西在心理上不容易接受。但问题是，那个时候我们都已经死了。而新一代的人类从出生就在那个世界生活，所以不会有冲突的感觉。</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3、甚至哪怕一百年前的人穿越到现在，他也肯定觉得现代社会是个无父无君、道德沦丧的社会，别的不说，女人能在大街上光着大腿，光这一点就能气死大部分宋以来的儒家知识分子。这和我们对共产主义社会中的某些道德有无法接受的感觉的道理是一样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历史的发展，总是以持有旧思想的人逐渐凋零，而持有新思想的人逐渐成长并占据社会主流的方式实现的。这是由生产力来推动的变更，是不以人的意愿为转移的。</w:t>
      </w:r>
    </w:p>
    <w:p>
      <w:pPr>
        <w:pStyle w:val="4"/>
        <w:rPr>
          <w:rFonts w:hint="default"/>
        </w:rPr>
      </w:pPr>
      <w:bookmarkStart w:id="68" w:name="_Toc1342811983"/>
      <w:r>
        <w:rPr>
          <w:rFonts w:hint="default"/>
        </w:rPr>
        <w:t>27、共产主义社会中的人们会不会过的很无聊？</w:t>
      </w:r>
      <w:bookmarkEnd w:id="68"/>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答：最后这个问题，我用一篇调侃性质的小文回答一下：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我觉得其实正好应该反过来。共产主义社会的人会纳闷：生活在21世纪初的人们会不会很无聊？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23世纪的知乎上的一个问题：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b/>
          <w:bCs/>
          <w:i w:val="0"/>
          <w:caps w:val="0"/>
          <w:color w:val="333333"/>
          <w:spacing w:val="0"/>
          <w:sz w:val="24"/>
          <w:szCs w:val="24"/>
        </w:rPr>
      </w:pPr>
      <w:r>
        <w:rPr>
          <w:rFonts w:hint="default" w:ascii="Arial" w:hAnsi="Arial" w:cs="Arial"/>
          <w:b/>
          <w:bCs/>
          <w:i w:val="0"/>
          <w:caps w:val="0"/>
          <w:color w:val="333333"/>
          <w:spacing w:val="0"/>
          <w:sz w:val="24"/>
          <w:szCs w:val="24"/>
        </w:rPr>
        <w:t>生活在21世纪初的资本主义社会，会不会过的很无聊？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匿名网友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3205人赞同了该回答</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谢邀，是的。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1、他们大多数人没办法去做自己喜欢的事情，一辈子都需要“挣钱”。绝大多数人都只能活在马斯洛需求层次理论的下四层，很难享受生活的乐趣，这么过完一生，难道不枯燥吗？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2、他们只能呆在地球上，一辈子都不曾往外面看一眼，生活肯定很乏味。（有知乎网友说那个年代已经有人出过地球大气层了，我查了一下确实是，在此更正一下，但这毕竟是少数人）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3、寿命本来就不长，枯燥的工作又占据了大部分人生，65岁退休之后没过几天清净日子身子骨就不太行了，被资本主义压榨一辈子，肯定很难熬的。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4、听说那个年代法律规定一个人一生中只能有一个异性伴侣，现代人恐怕无法想象吧？无聊到爆了，你想想，很多人十几个月之后新鲜劲就过去了，就开始厌倦对方了，而他们年轻的一生才刚刚开始，这简直是噩梦！（根据评论区知友提醒，不是只能有一个伴侣，而是同一个时间段内只能有一个受法律保护的伴侣，我不是不知道这个区别，但说实话我想象不出这有什么太大不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5、那个年代没有爱情这种东西，都是金钱衡量的。生活的每时每刻都在算计，多累啊。（更正一下，有知友说那时并不是所有人都没有爱情，好吧，但我觉得从理论上看，一个普遍掺杂了金钱的社会，不太可能有太多爱情这种东西，此处先存疑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6、你能想象一个汽车只能在地上跑的社会吗？我猜测他们每天有相当长的时间都是处于堵车的状态的。这个过程肯定很无聊。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7、那个时候生产力不高，人们需要努力劳动才有吃的，而这决定了他们不可能把太多时间用在挣钱之外的活动上，因此无聊可能不太准确，更可能是没时间无聊。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8、那个时候没有大脑接口，你知道“读书”这个词是怎么来的吗，举个例子，你要读一本《红楼梦》，那是真的要用眼睛和嘴去读的。没读过书的人，建议你们去找一本《红楼梦》这么厚的纸质的读物，自己翻一章看一下，你就知道那个年代的人一辈子的阅读量少的可怜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9、那个年代的“旅游”，含义也和我们今天不一样，以那个年代的旅游标准，我们今天可以在一天之内游览十个景点，而且还都能广泛了解，那个年代是真的需要把自己的肉体搬到旅游景点去的，他们光在路上就要花很长时间，因此是不可能看到太多东西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10、那个年代人们受教育的程度很低，要知道，整整200年前的2016年，中国高等教育毛入学率只有40%左右。而且那个年代，即使是高等教育，也是原始的学习模式，效率很低的。因此当时社会上普遍文化程度较低，而文化程度低，很多美感、韵律、艺术、思想是无法理解的，当然，他们自己可能不觉得无聊，但从现代社会看，他们的生活层次毫无疑问是较低的，是枯燥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11、有些知友对那个年代有一些浪漫的不切实际的幻想，觉得自己穿越回去之后，个个都是中央大员、最次也是个省长，可以利用现代知识去指点江山，随便说一个什么idea，就有大把的人崇拜你，从而改变社会文明，提前进入共产主义。有这种中二幻想病的，建议先把自己大脑接收功能先停上一天体验一下21世纪初的原始生活。说句不客气的，以现代知识结构之庞大、以知乎网民的水平，穿越回去最大可能是去建筑工地搬砖（当时好像是建筑的高峰期），体验一下所谓“野性的浪漫”，连包工头估计都当不上（不要问我什么是包工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12、评论区里还有人觉得挣钱很好玩的，其实如果你多放几本哪怕通俗类经济历史读物到你的空间里，你就会知道那一点也不好玩。真的，这花不了你几秒钟时间。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5657850" cy="1628775"/>
            <wp:effectExtent l="0" t="0" r="0" b="9525"/>
            <wp:docPr id="26"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2" descr="IMG_256"/>
                    <pic:cNvPicPr>
                      <a:picLocks noChangeAspect="1"/>
                    </pic:cNvPicPr>
                  </pic:nvPicPr>
                  <pic:blipFill>
                    <a:blip r:embed="rId23"/>
                    <a:stretch>
                      <a:fillRect/>
                    </a:stretch>
                  </pic:blipFill>
                  <pic:spPr>
                    <a:xfrm>
                      <a:off x="0" y="0"/>
                      <a:ext cx="5657850" cy="162877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13、哦，对了，提醒一下对那个年代抱有不切实际浪漫幻想的部分女知友，那个年代女人生孩子，孩子是真的要在你肚子里长大再分娩的，以200年前（2016）的中国为例，孕产妇死亡率高达19.9/10万（这已经接近当时世界发达国家水平了）。另外，无论男女，再提醒一下，那个年代是有“家庭”这种怪物的。你如果厌倦了你的丈夫或妻子，仅仅是想和邻居或者同事进行性行为，一旦被发现，都要承受非常严重的社会后果，甚至全社会都可能会来莫名其妙地喷你骂你，以现代人的性观念和生活方式，恐怕根本在那个社会生存不下去……所以……穿越之前先考虑下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14、为什么评论区里对第4条撕的这么厉害呢？那个年代法律就是这么规定的，就是只能有一个法律保护的性伴侣。我也不知道是为什么，但下面这个评论明显就是想当然：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5638800" cy="2790825"/>
            <wp:effectExtent l="0" t="0" r="0" b="9525"/>
            <wp:docPr id="27" name="图片 4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3" descr="IMG_257"/>
                    <pic:cNvPicPr>
                      <a:picLocks noChangeAspect="1"/>
                    </pic:cNvPicPr>
                  </pic:nvPicPr>
                  <pic:blipFill>
                    <a:blip r:embed="rId24"/>
                    <a:stretch>
                      <a:fillRect/>
                    </a:stretch>
                  </pic:blipFill>
                  <pic:spPr>
                    <a:xfrm>
                      <a:off x="0" y="0"/>
                      <a:ext cx="5638800" cy="279082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15、最后，感谢我们能出生在这个好的时代，虽然生活中仍然有种种不如意需要去克服，但是永远不要以古非今。对于古代，你看到的总是大概，有很多社会细节的黑暗你是看不到的，甚至是想象不到的，除非你真的生活在那个年代。我们从今天的历史书上，看到的都是那个年代的粗的轮廓，那个轮廓当然很美丽，是一个快速发展振兴、蓬勃进步的时代。但远观不错，不代表近看同样美好。要想真的去感受21世纪初的时代，建议给自己多放几篇古代的论文，研究社会细节的那种，你可能会看到一个更有立体感的古代社会。​​​​</w:t>
      </w:r>
    </w:p>
    <w:p>
      <w:pP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br w:type="page"/>
      </w:r>
    </w:p>
    <w:p>
      <w:pPr>
        <w:pStyle w:val="3"/>
        <w:jc w:val="center"/>
        <w:rPr>
          <w:color w:val="504D59" w:themeColor="text1"/>
          <w14:textFill>
            <w14:solidFill>
              <w14:schemeClr w14:val="tx1"/>
            </w14:solidFill>
          </w14:textFill>
        </w:rPr>
      </w:pPr>
      <w:bookmarkStart w:id="69" w:name="_Toc1606298880"/>
      <w:r>
        <w:rPr>
          <w:color w:val="504D59" w:themeColor="text1"/>
          <w:lang w:val="en-US" w:eastAsia="zh-CN"/>
          <w14:textFill>
            <w14:solidFill>
              <w14:schemeClr w14:val="tx1"/>
            </w14:solidFill>
          </w14:textFill>
        </w:rPr>
        <w:t>05、</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"https://www.zhihu.com/question/29855492/answer/276321203"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《相信共产主义是怎样的一种体验？》</w:t>
      </w:r>
      <w:r>
        <w:rPr>
          <w:rFonts w:hint="default"/>
          <w:color w:val="504D59" w:themeColor="text1"/>
          <w:lang w:val="en-US" w:eastAsia="zh-CN"/>
          <w14:textFill>
            <w14:solidFill>
              <w14:schemeClr w14:val="tx1"/>
            </w14:solidFill>
          </w14:textFill>
        </w:rPr>
        <w:fldChar w:fldCharType="end"/>
      </w:r>
      <w:bookmarkEnd w:id="69"/>
    </w:p>
    <w:p>
      <w:pPr>
        <w:keepNext w:val="0"/>
        <w:keepLines w:val="0"/>
        <w:widowControl/>
        <w:suppressLineNumbers w:val="0"/>
        <w:jc w:val="center"/>
      </w:pPr>
      <w:r>
        <w:rPr>
          <w:rFonts w:ascii="微软雅黑" w:hAnsi="微软雅黑" w:eastAsia="微软雅黑" w:cs="微软雅黑"/>
          <w:i w:val="0"/>
          <w:caps w:val="0"/>
          <w:spacing w:val="0"/>
          <w:kern w:val="0"/>
          <w:sz w:val="21"/>
          <w:szCs w:val="21"/>
          <w:u w:val="none"/>
          <w:shd w:val="clear" w:fill="FFFFFF"/>
          <w:lang w:val="en-US" w:eastAsia="zh-CN" w:bidi="ar"/>
        </w:rPr>
        <w:fldChar w:fldCharType="begin"/>
      </w:r>
      <w:r>
        <w:rPr>
          <w:rFonts w:ascii="微软雅黑" w:hAnsi="微软雅黑" w:eastAsia="微软雅黑" w:cs="微软雅黑"/>
          <w:i w:val="0"/>
          <w:caps w:val="0"/>
          <w:spacing w:val="0"/>
          <w:kern w:val="0"/>
          <w:sz w:val="21"/>
          <w:szCs w:val="21"/>
          <w:u w:val="none"/>
          <w:shd w:val="clear" w:fill="FFFFFF"/>
          <w:lang w:val="en-US" w:eastAsia="zh-CN" w:bidi="ar"/>
        </w:rPr>
        <w:instrText xml:space="preserve"> HYPERLINK "https://www.zhihu.com/question/29855492/answer/276321203" \t "/home/mecup/文档\\x/_blank" </w:instrText>
      </w:r>
      <w:r>
        <w:rPr>
          <w:rFonts w:ascii="微软雅黑" w:hAnsi="微软雅黑" w:eastAsia="微软雅黑" w:cs="微软雅黑"/>
          <w:i w:val="0"/>
          <w:caps w:val="0"/>
          <w:spacing w:val="0"/>
          <w:kern w:val="0"/>
          <w:sz w:val="21"/>
          <w:szCs w:val="21"/>
          <w:u w:val="none"/>
          <w:shd w:val="clear" w:fill="FFFFFF"/>
          <w:lang w:val="en-US" w:eastAsia="zh-CN" w:bidi="ar"/>
        </w:rPr>
        <w:fldChar w:fldCharType="separate"/>
      </w:r>
      <w:r>
        <w:rPr>
          <w:rStyle w:val="22"/>
          <w:rFonts w:hint="eastAsia" w:ascii="微软雅黑" w:hAnsi="微软雅黑" w:eastAsia="微软雅黑" w:cs="微软雅黑"/>
          <w:i w:val="0"/>
          <w:caps w:val="0"/>
          <w:spacing w:val="0"/>
          <w:sz w:val="21"/>
          <w:szCs w:val="21"/>
          <w:u w:val="none"/>
          <w:shd w:val="clear" w:fill="FFFFFF"/>
        </w:rPr>
        <w:t>2017-12-15</w:t>
      </w:r>
      <w:r>
        <w:rPr>
          <w:rFonts w:hint="eastAsia" w:ascii="微软雅黑" w:hAnsi="微软雅黑" w:eastAsia="微软雅黑" w:cs="微软雅黑"/>
          <w:i w:val="0"/>
          <w:caps w:val="0"/>
          <w:spacing w:val="0"/>
          <w:kern w:val="0"/>
          <w:sz w:val="21"/>
          <w:szCs w:val="21"/>
          <w:u w:val="none"/>
          <w:shd w:val="clear" w:fill="FFFFFF"/>
          <w:lang w:val="en-US" w:eastAsia="zh-CN" w:bidi="ar"/>
        </w:rPr>
        <w:fldChar w:fldCharType="end"/>
      </w:r>
    </w:p>
    <w:p>
      <w:pPr>
        <w:pStyle w:val="17"/>
        <w:keepNext w:val="0"/>
        <w:keepLines w:val="0"/>
        <w:widowControl/>
        <w:suppressLineNumbers w:val="0"/>
      </w:pPr>
      <w:r>
        <w:t>这个问题很有意思，不知道是不是题主有意为之，我看到的题目是“</w:t>
      </w:r>
      <w:r>
        <w:rPr>
          <w:b/>
        </w:rPr>
        <w:t>相信</w:t>
      </w:r>
      <w:r>
        <w:t>共产主义是怎样的一种体验？”而不是“</w:t>
      </w:r>
      <w:r>
        <w:rPr>
          <w:b/>
        </w:rPr>
        <w:t>信仰</w:t>
      </w:r>
      <w:r>
        <w:t>共产主义是怎样的一种体验？”</w:t>
      </w:r>
    </w:p>
    <w:p>
      <w:pPr>
        <w:pStyle w:val="17"/>
        <w:keepNext w:val="0"/>
        <w:keepLines w:val="0"/>
        <w:widowControl/>
        <w:suppressLineNumbers w:val="0"/>
      </w:pPr>
      <w:r>
        <w:t>本书的第04篇文章是自己对共产主义社会的很多思考。</w:t>
      </w:r>
    </w:p>
    <w:p>
      <w:pPr>
        <w:pStyle w:val="17"/>
        <w:keepNext w:val="0"/>
        <w:keepLines w:val="0"/>
        <w:widowControl/>
        <w:suppressLineNumbers w:val="0"/>
      </w:pPr>
      <w:r>
        <w:t>我对共产主义的态度，是相信，但不到信仰。</w:t>
      </w:r>
    </w:p>
    <w:p>
      <w:pPr>
        <w:pStyle w:val="17"/>
        <w:keepNext w:val="0"/>
        <w:keepLines w:val="0"/>
        <w:widowControl/>
        <w:suppressLineNumbers w:val="0"/>
      </w:pPr>
      <w:r>
        <w:t>什么意思呢？就是对我而言，共产主义不是什么崇高到极致，需要一生奉献给它的那种带有一定宗教虔诚性质的高大上的东西。</w:t>
      </w:r>
    </w:p>
    <w:p>
      <w:pPr>
        <w:pStyle w:val="17"/>
        <w:keepNext w:val="0"/>
        <w:keepLines w:val="0"/>
        <w:widowControl/>
        <w:suppressLineNumbers w:val="0"/>
      </w:pPr>
      <w:r>
        <w:t>它只不过是人类的下一个社会形态而已，而社会形态的转变，人类社会已经经历过不止一次了。</w:t>
      </w:r>
    </w:p>
    <w:p>
      <w:pPr>
        <w:pStyle w:val="17"/>
        <w:keepNext w:val="0"/>
        <w:keepLines w:val="0"/>
        <w:widowControl/>
        <w:suppressLineNumbers w:val="0"/>
      </w:pPr>
      <w:r>
        <w:t>它也没有那么高大上，不过是物质极大丰富，按需分配而已，这并不需要多么高深的技术就能达到它所需的物质基础：可控核聚变、强人工智能、更高端的基因编辑技术、材料科学、航天技术。对人类社会而言，从宏观的科技史上看，几乎是踮着脚跳一跳就可能够着的，五十年到一百年以内就完全可能变成现实。</w:t>
      </w:r>
    </w:p>
    <w:p>
      <w:pPr>
        <w:pStyle w:val="17"/>
        <w:keepNext w:val="0"/>
        <w:keepLines w:val="0"/>
        <w:widowControl/>
        <w:suppressLineNumbers w:val="0"/>
      </w:pPr>
      <w:r>
        <w:t>人类实现共产主义社会的时候，很可能连太阳系都出不去。恒星际载人飞船这种东西，即使在共产主义社会里也是科幻。所以不必把共产主义社会想的像天堂一样，他们也有很多烦恼，也有很多做不到的事情。当然，对于我们这个时代而言，他们“按需分配”、“各尽其才”、“没有剥削压迫”、“寿命延长”等等（对有的人而言，也许还要包括“夜夜当新郎/新娘”的生活方式）的生活确实像天堂。</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生产力发展从宏观上看，自然会推动生产关系发生变化，生产关系的变化又自然会产生与之相应的上层建筑。这些就像一个齿轮带动另外一个齿轮那样有序自然。</w:t>
      </w:r>
    </w:p>
    <w:p>
      <w:pPr>
        <w:pStyle w:val="17"/>
        <w:keepNext w:val="0"/>
        <w:keepLines w:val="0"/>
        <w:widowControl/>
        <w:suppressLineNumbers w:val="0"/>
      </w:pPr>
      <w:r>
        <w:t>当生产力与生产关系或上层建筑发生扭曲的时候，它自然会推出它在人间的代理人，这些代理人会负责消灭与生产力不符合的上层建筑，建立与新生产力相符合的新架构。</w:t>
      </w:r>
    </w:p>
    <w:p>
      <w:pPr>
        <w:pStyle w:val="17"/>
        <w:keepNext w:val="0"/>
        <w:keepLines w:val="0"/>
        <w:widowControl/>
        <w:suppressLineNumbers w:val="0"/>
      </w:pPr>
      <w:r>
        <w:t>这个过程可能是充满周折的，但随着齿轮不断蓄力，一次不行两次，一个代理人不行再推出一群，最终会把旧上层建筑碾过去的，这个过程是不以个人的意志为转移的。</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不过，这不代表着个人奋斗和国家奋斗没有意义，而完全归于历史的进程。因为宏观上来说虽然齿轮运行有自己的逻辑，但微观上，具体哪个国家先掌握先进生产力，哪个国家后掌握，哪个国家相对于其他国家的优势有多少，这些细节的地方是可以掌控的。即使最后大家都进入了共产主义，但是在进入之前，总还是要让本国公民尽可能早的过上更好的日子。</w:t>
      </w:r>
    </w:p>
    <w:p>
      <w:pPr>
        <w:pStyle w:val="17"/>
        <w:keepNext w:val="0"/>
        <w:keepLines w:val="0"/>
        <w:widowControl/>
        <w:suppressLineNumbers w:val="0"/>
      </w:pPr>
      <w:r>
        <w:t>我们可以让中国成为主动助力齿轮转动的国家，而不是被齿轮被动碾过的国家。当领头羊有好处啊，这直接决定了在共产主义社会里，汉语是不是被更多人选择的语言，中华文化是不是被更多人喜爱并发展的文化。</w:t>
      </w:r>
    </w:p>
    <w:p>
      <w:pPr>
        <w:pStyle w:val="17"/>
        <w:keepNext w:val="0"/>
        <w:keepLines w:val="0"/>
        <w:widowControl/>
        <w:suppressLineNumbers w:val="0"/>
      </w:pPr>
      <w:r>
        <w:t>在上世纪中叶伟大的中国革命进程中，出现了很多优秀的“代理人”，他们都是本民族的英雄，我们今天能有这样的生活，他们功不可没。</w:t>
      </w:r>
    </w:p>
    <w:p>
      <w:pPr>
        <w:pStyle w:val="17"/>
        <w:keepNext w:val="0"/>
        <w:keepLines w:val="0"/>
        <w:widowControl/>
        <w:suppressLineNumbers w:val="0"/>
      </w:pPr>
      <w:r>
        <w:t>所以说，你看，共产主义和民族主义在现阶段并不矛盾，至少可以做到矛盾不清晰不明显。共产主义和民族主义的矛盾真正大爆发的点，将出现在共产主义社会所需的生产力硬件实现的时候，顺利的话一个世纪之后就差不多了。届时现实利益和理念激化的矛盾将迫使二者分道扬镳，甚至拔剑对立，不过反正我们都活不到那个时候，没必要操那份闲心，为什么不能暂时让共产主义和民族主义先团结一下呢。</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rPr>
          <w:b/>
        </w:rPr>
        <w:t>相信</w:t>
      </w:r>
      <w:r>
        <w:t>共产主义，是什么意思呢。就是觉得它是像“月球围绕地球转”这种正确的命题，我们</w:t>
      </w:r>
      <w:r>
        <w:rPr>
          <w:b/>
        </w:rPr>
        <w:t>相信</w:t>
      </w:r>
      <w:r>
        <w:t>这个命题是对的，但很少有人会把“月球围绕地球转”这个事情当</w:t>
      </w:r>
      <w:r>
        <w:rPr>
          <w:b/>
        </w:rPr>
        <w:t>信仰</w:t>
      </w:r>
      <w:r>
        <w:t>。我对共产主义的态度也是如此。</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rPr>
          <w:b w:val="0"/>
          <w:bCs/>
        </w:rPr>
      </w:pPr>
      <w:r>
        <w:rPr>
          <w:b w:val="0"/>
          <w:bCs/>
        </w:rPr>
        <w:br w:type="page"/>
      </w:r>
    </w:p>
    <w:p>
      <w:pPr>
        <w:pStyle w:val="2"/>
      </w:pPr>
      <w:bookmarkStart w:id="70" w:name="_Toc2085628177"/>
      <w:r>
        <w:rPr>
          <w:rFonts w:hint="default"/>
        </w:rPr>
        <w:t>【理论天地】</w:t>
      </w:r>
      <w:bookmarkEnd w:id="70"/>
    </w:p>
    <w:p>
      <w:pPr>
        <w:pStyle w:val="3"/>
        <w:jc w:val="center"/>
        <w:rPr>
          <w:rFonts w:hint="default"/>
          <w:color w:val="504D59" w:themeColor="text1"/>
          <w14:textFill>
            <w14:solidFill>
              <w14:schemeClr w14:val="tx1"/>
            </w14:solidFill>
          </w14:textFill>
        </w:rPr>
      </w:pPr>
      <w:bookmarkStart w:id="71" w:name="_Toc1995039361"/>
      <w:r>
        <w:rPr>
          <w:rFonts w:hint="default"/>
          <w:color w:val="504D59" w:themeColor="text1"/>
          <w14:textFill>
            <w14:solidFill>
              <w14:schemeClr w14:val="tx1"/>
            </w14:solidFill>
          </w14:textFill>
        </w:rPr>
        <w:t>06、</w:t>
      </w:r>
      <w:r>
        <w:rPr>
          <w:rFonts w:hint="default"/>
          <w:color w:val="504D59" w:themeColor="text1"/>
          <w14:textFill>
            <w14:solidFill>
              <w14:schemeClr w14:val="tx1"/>
            </w14:solidFill>
          </w14:textFill>
        </w:rPr>
        <w:fldChar w:fldCharType="begin"/>
      </w:r>
      <w:r>
        <w:rPr>
          <w:rFonts w:hint="default"/>
          <w:color w:val="504D59" w:themeColor="text1"/>
          <w14:textFill>
            <w14:solidFill>
              <w14:schemeClr w14:val="tx1"/>
            </w14:solidFill>
          </w14:textFill>
        </w:rPr>
        <w:instrText xml:space="preserve"> HYPERLINK "https://www.weibo.com/p/230418450838710102vrc5?mod=zwenzhang" \t "/home/mecup/文档\\x/_blank" </w:instrText>
      </w:r>
      <w:r>
        <w:rPr>
          <w:rFonts w:hint="default"/>
          <w:color w:val="504D59" w:themeColor="text1"/>
          <w14:textFill>
            <w14:solidFill>
              <w14:schemeClr w14:val="tx1"/>
            </w14:solidFill>
          </w14:textFill>
        </w:rPr>
        <w:fldChar w:fldCharType="separate"/>
      </w:r>
      <w:r>
        <w:rPr>
          <w:rStyle w:val="22"/>
          <w:rFonts w:hint="default" w:ascii="Arial" w:hAnsi="Arial" w:cs="Arial"/>
          <w:i w:val="0"/>
          <w:caps w:val="0"/>
          <w:color w:val="504D59" w:themeColor="text1"/>
          <w:spacing w:val="0"/>
          <w:szCs w:val="24"/>
          <w:u w:val="none"/>
          <w14:textFill>
            <w14:solidFill>
              <w14:schemeClr w14:val="tx1"/>
            </w14:solidFill>
          </w14:textFill>
        </w:rPr>
        <w:t>《为什么西方民主理论听上去很美，但实际执行时经常走样？》</w:t>
      </w:r>
      <w:r>
        <w:rPr>
          <w:rFonts w:hint="default"/>
          <w:color w:val="504D59" w:themeColor="text1"/>
          <w14:textFill>
            <w14:solidFill>
              <w14:schemeClr w14:val="tx1"/>
            </w14:solidFill>
          </w14:textFill>
        </w:rPr>
        <w:fldChar w:fldCharType="end"/>
      </w:r>
      <w:bookmarkEnd w:id="71"/>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2015年5月21日</w:t>
      </w:r>
    </w:p>
    <w:p>
      <w:pPr>
        <w:keepNext w:val="0"/>
        <w:keepLines w:val="0"/>
        <w:widowControl/>
        <w:suppressLineNumbers w:val="0"/>
        <w:jc w:val="left"/>
        <w:rPr>
          <w:rFonts w:ascii="Verdana" w:hAnsi="Verdana" w:eastAsia="宋体" w:cs="Verdana"/>
          <w:i w:val="0"/>
          <w:caps w:val="0"/>
          <w:color w:val="05111A"/>
          <w:spacing w:val="0"/>
          <w:kern w:val="0"/>
          <w:sz w:val="24"/>
          <w:szCs w:val="24"/>
          <w:shd w:val="clear" w:fill="FFFFFF"/>
          <w:lang w:val="en-US" w:eastAsia="zh-CN" w:bidi="ar"/>
        </w:rPr>
      </w:pPr>
    </w:p>
    <w:p>
      <w:pPr>
        <w:keepNext w:val="0"/>
        <w:keepLines w:val="0"/>
        <w:widowControl/>
        <w:suppressLineNumbers w:val="0"/>
        <w:jc w:val="left"/>
        <w:rPr>
          <w:sz w:val="24"/>
          <w:szCs w:val="24"/>
        </w:rPr>
      </w:pPr>
      <w:r>
        <w:rPr>
          <w:rFonts w:ascii="Verdana" w:hAnsi="Verdana" w:eastAsia="宋体" w:cs="Verdana"/>
          <w:i w:val="0"/>
          <w:caps w:val="0"/>
          <w:color w:val="05111A"/>
          <w:spacing w:val="0"/>
          <w:kern w:val="0"/>
          <w:sz w:val="24"/>
          <w:szCs w:val="24"/>
          <w:shd w:val="clear" w:fill="FFFFFF"/>
          <w:lang w:val="en-US" w:eastAsia="zh-CN" w:bidi="ar"/>
        </w:rPr>
        <w:t>   首先，我理解很多自由派的想法，按照民主的传统理论：人民有选票，那么政客就要讨好人民，所以肯定会在监督下全心全意为人民服务，各党派争相制定好的治国政策，竞相吸引选民，选民在中间选择一个最优秀的，其他没选上的负责监督这个执政党，这样国家就能始终处于最优的政党领导之下，也就蒸蒸日上了，对吧？</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听上去很完美，但是这只是理论、理论、理论、理论，和实际相差了十万八千里，尤其是在非西方国家中间。</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漏洞出在什么地方？在于政客获取选票并不一定非要“制定并实行好的政策”，或者说，通过“制定并实行好的政策”这种方式来获取选票，成本太高，完全可以通过其他的捷径来得到选票。</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拿印度来说吧，你是印度教的选民，一个伊斯兰教的候选人和一个印度教的候选人，你会选前者吗？几乎百分之百不会！如果我是这个印度教的候选人，我需要“制定并实行好的政策”吗？完全不需要啊，我只需要强调我的印度教背景就足够了，同理，对方的候选人也是如此。</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民族问题也可以拿来说事，甚至我还可以通过强化族群对立，来打造我的铁票区。</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除了这个之外，政治意识形态的分歧也可以用来操作，这点在中国也是如此。我举个例子，假如现在中国实行全民选举了，两个人在对毛泽东的认识上有分歧，一个说毛泽东是民族英雄，一个说毛泽东是恶魔。好了，现在如果让各位混时事论坛的网民投票，大家觉得就凭各位在论坛混了这么久的认识，绝大多数人还会去仔细分析这两个人的具体产业政策、就业政策、教育政策、科技政策等等的治国优劣吗？仅凭对毛泽东的两极认识分歧，就足够让他们分成两个阵营来投票了！</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台湾的蓝绿，实际上就是这样。只不过这里的毛泽东换成了蒋介石，换成了228，换成了台湾主体论。</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而在中国，能够引发意识形态分裂的，何止一个毛泽东？偏自由还是偏民主还是偏共党，亲美还是亲日还是自主，怎么评价1840-1979年的大大小小历史，少数民族区域的民族意识，宗教意识，这些引发意识形态撕裂话题多了去了。</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这个时候，谁还去在意什么治国理政的实际工作？有这么轻松的通过割裂意识形态来获取选票的方式，不用不成了傻瓜？</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w:t>
      </w:r>
      <w:r>
        <w:rPr>
          <w:rFonts w:ascii="Arial" w:hAnsi="Arial" w:eastAsia="宋体" w:cs="Arial"/>
          <w:b/>
          <w:i w:val="0"/>
          <w:caps w:val="0"/>
          <w:color w:val="333333"/>
          <w:spacing w:val="0"/>
          <w:kern w:val="0"/>
          <w:sz w:val="24"/>
          <w:szCs w:val="24"/>
          <w:shd w:val="clear" w:fill="FFFFFF"/>
          <w:lang w:val="en-US" w:eastAsia="zh-CN" w:bidi="ar"/>
        </w:rPr>
        <w:t>西方的所谓多党选举，其实有非常苛刻的前提条件限制，你可以看到，只要不符合这个前提条件的，民主化后，原有的裂痕不但不会消解，反而会更加扩大和撕裂。</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w:t>
      </w:r>
      <w:r>
        <w:rPr>
          <w:rFonts w:hint="default" w:ascii="Verdana" w:hAnsi="Verdana" w:eastAsia="宋体" w:cs="Verdana"/>
          <w:b/>
          <w:i w:val="0"/>
          <w:caps w:val="0"/>
          <w:color w:val="05111A"/>
          <w:spacing w:val="0"/>
          <w:kern w:val="0"/>
          <w:sz w:val="24"/>
          <w:szCs w:val="24"/>
          <w:shd w:val="clear" w:fill="FFFFFF"/>
          <w:lang w:val="en-US" w:eastAsia="zh-CN" w:bidi="ar"/>
        </w:rPr>
        <w:t>这个条件就是：国民中不能有根本性的意识形态裂痕分歧，或者虽有分歧，但其中一种的拥护人数要占据绝对多数。</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只有在这种情况下，两党或多党选举时，大家才可能就事论事，心平气和讨论具体事务，而不是互相用意识形态攻击、强化身份认同的方式和捞取选票。</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例如，台湾有统独分歧，这是根本性的意识形态分歧，所以两党都不干事，天天用统独来扯皮。不是他们不想干事，而是干事换不来选票，远不如高喊“爱台湾”、“KMT卖台”之类的口号让选票来的快。</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而韩国就不存在这个问题，因为朝鲜经济太弱，对韩国国内政治没有这么强的磁吸效应。</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西方国家，目前基本上都还算符合这个条件，基本上是白人+基督教为主体的结构，所以西方国家目前还算平稳。</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但是，随着欧洲人口、宗教结构发生变化，未来三十年，恐怕也未必能够符合这个条件了。</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美国，随着拉美裔人口、黑人人口比例（主要是前者）急速增加，盎格鲁撒克逊白人在未来三十年内的比重也会降低。</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届时，这两个地方都会出现种族或者意识形态方面的两强或多强对峙，而不再是一种独大，到时候会发生什么，看看上面的分析就能想象到了。</w:t>
      </w:r>
    </w:p>
    <w:p>
      <w:pPr>
        <w:rPr>
          <w:rFonts w:hint="default"/>
        </w:rPr>
      </w:pPr>
    </w:p>
    <w:p>
      <w:pPr>
        <w:rPr>
          <w:b w:val="0"/>
          <w:bCs/>
        </w:rPr>
      </w:pPr>
      <w:r>
        <w:rPr>
          <w:b w:val="0"/>
          <w:bCs/>
        </w:rPr>
        <w:br w:type="page"/>
      </w:r>
    </w:p>
    <w:p>
      <w:pPr>
        <w:pStyle w:val="3"/>
        <w:jc w:val="center"/>
        <w:rPr>
          <w:color w:val="504D59" w:themeColor="text1"/>
          <w14:textFill>
            <w14:solidFill>
              <w14:schemeClr w14:val="tx1"/>
            </w14:solidFill>
          </w14:textFill>
        </w:rPr>
      </w:pPr>
      <w:bookmarkStart w:id="72" w:name="_Toc1440635334"/>
      <w:r>
        <w:rPr>
          <w:color w:val="504D59" w:themeColor="text1"/>
          <w:lang w:val="en-US" w:eastAsia="zh-CN"/>
          <w14:textFill>
            <w14:solidFill>
              <w14:schemeClr w14:val="tx1"/>
            </w14:solidFill>
          </w14:textFill>
        </w:rPr>
        <w:t>07、</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"https://www.weibo.com/p/230418450838710102wiyt?mod=zwenzhang"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《既然社会主义比资本主义先进那么为什么先进的反而先灭亡？（苏联）》</w:t>
      </w:r>
      <w:r>
        <w:rPr>
          <w:rFonts w:hint="default"/>
          <w:color w:val="504D59" w:themeColor="text1"/>
          <w:lang w:val="en-US" w:eastAsia="zh-CN"/>
          <w14:textFill>
            <w14:solidFill>
              <w14:schemeClr w14:val="tx1"/>
            </w14:solidFill>
          </w14:textFill>
        </w:rPr>
        <w:fldChar w:fldCharType="end"/>
      </w:r>
      <w:bookmarkEnd w:id="72"/>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2016年4月6日</w:t>
      </w:r>
    </w:p>
    <w:p>
      <w:pPr>
        <w:keepNext w:val="0"/>
        <w:keepLines w:val="0"/>
        <w:widowControl/>
        <w:suppressLineNumbers w:val="0"/>
        <w:jc w:val="left"/>
        <w:rPr>
          <w:rFonts w:hint="eastAsia" w:asciiTheme="majorEastAsia" w:hAnsiTheme="majorEastAsia" w:eastAsiaTheme="majorEastAsia" w:cstheme="majorEastAsia"/>
          <w:i w:val="0"/>
          <w:caps w:val="0"/>
          <w:color w:val="333333"/>
          <w:spacing w:val="0"/>
          <w:kern w:val="0"/>
          <w:sz w:val="24"/>
          <w:szCs w:val="24"/>
          <w:shd w:val="clear" w:fill="FFFFFF"/>
          <w:lang w:val="en-US" w:eastAsia="zh-CN" w:bidi="ar"/>
        </w:rPr>
      </w:pPr>
    </w:p>
    <w:p>
      <w:pPr>
        <w:keepNext w:val="0"/>
        <w:keepLines w:val="0"/>
        <w:widowControl/>
        <w:suppressLineNumbers w:val="0"/>
        <w:jc w:val="left"/>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i w:val="0"/>
          <w:caps w:val="0"/>
          <w:color w:val="333333"/>
          <w:spacing w:val="0"/>
          <w:kern w:val="0"/>
          <w:sz w:val="24"/>
          <w:szCs w:val="24"/>
          <w:shd w:val="clear" w:fill="FFFFFF"/>
          <w:lang w:val="en-US" w:eastAsia="zh-CN" w:bidi="ar"/>
        </w:rPr>
        <w:t>这是我在知乎上回答的一个问题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ajorEastAsia" w:hAnsiTheme="majorEastAsia" w:eastAsiaTheme="majorEastAsia" w:cstheme="majorEastAsia"/>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ajorEastAsia" w:hAnsiTheme="majorEastAsia" w:eastAsiaTheme="majorEastAsia" w:cstheme="majorEastAsia"/>
          <w:i w:val="0"/>
          <w:caps w:val="0"/>
          <w:color w:val="333333"/>
          <w:spacing w:val="0"/>
          <w:sz w:val="24"/>
          <w:szCs w:val="24"/>
        </w:rPr>
      </w:pP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t>================题主提问===================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ajorEastAsia" w:hAnsiTheme="majorEastAsia" w:eastAsiaTheme="majorEastAsia" w:cstheme="majorEastAsia"/>
          <w:i w:val="0"/>
          <w:caps w:val="0"/>
          <w:color w:val="333333"/>
          <w:spacing w:val="0"/>
          <w:sz w:val="24"/>
          <w:szCs w:val="24"/>
        </w:rPr>
      </w:pPr>
    </w:p>
    <w:p>
      <w:pPr>
        <w:rPr>
          <w:rFonts w:hint="eastAsia"/>
        </w:rPr>
      </w:pPr>
      <w:r>
        <w:rPr>
          <w:rFonts w:hint="eastAsia"/>
        </w:rPr>
        <w:t>既然社会主义比资本主义先进那么为什么先进的反而先灭亡？（单指苏联苏共）？</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ajorEastAsia" w:hAnsiTheme="majorEastAsia" w:eastAsiaTheme="majorEastAsia" w:cstheme="majorEastAsia"/>
          <w:i w:val="0"/>
          <w:caps w:val="0"/>
          <w:color w:val="222222"/>
          <w:spacing w:val="0"/>
          <w:sz w:val="24"/>
          <w:szCs w:val="24"/>
        </w:rPr>
      </w:pP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t>既然社会主义比资本主义先进为什么苏联（社会主义）比美国（资本主义）先灭亡？苏联的灭亡是历史的退步吗？俄罗斯未来还有可能变成社会主义国家吗？或者美共英共法共等上台执政变把资本主义国家成社会主义国家？苏联的灭亡是制度原因吗？应该如何避免苏联苏共这种悲剧？毛概课刚下想到这个问题。请专业人士</w:t>
      </w:r>
      <w:r>
        <w:rPr>
          <w:rFonts w:hint="eastAsia" w:asciiTheme="majorEastAsia" w:hAnsiTheme="majorEastAsia" w:eastAsiaTheme="majorEastAsia" w:cstheme="majorEastAsia"/>
          <w:i w:val="0"/>
          <w:caps w:val="0"/>
          <w:color w:val="EB7350"/>
          <w:spacing w:val="0"/>
          <w:kern w:val="0"/>
          <w:sz w:val="24"/>
          <w:szCs w:val="24"/>
          <w:u w:val="none"/>
          <w:shd w:val="clear" w:fill="FFFFFF"/>
          <w:lang w:val="en-US" w:eastAsia="zh-CN" w:bidi="ar"/>
        </w:rPr>
        <w:fldChar w:fldCharType="begin"/>
      </w:r>
      <w:r>
        <w:rPr>
          <w:rFonts w:hint="eastAsia" w:asciiTheme="majorEastAsia" w:hAnsiTheme="majorEastAsia" w:eastAsiaTheme="majorEastAsia" w:cstheme="majorEastAsia"/>
          <w:i w:val="0"/>
          <w:caps w:val="0"/>
          <w:color w:val="EB7350"/>
          <w:spacing w:val="0"/>
          <w:kern w:val="0"/>
          <w:sz w:val="24"/>
          <w:szCs w:val="24"/>
          <w:u w:val="none"/>
          <w:shd w:val="clear" w:fill="FFFFFF"/>
          <w:lang w:val="en-US" w:eastAsia="zh-CN" w:bidi="ar"/>
        </w:rPr>
        <w:instrText xml:space="preserve"> HYPERLINK "https://www.weibo.com/n/%E7%8E%84%E4%B8%8D%E6%94%B9%E5%91%BD%E6%B0%AA%E4%B8%8D%E6%94%B9%E9%9D%9E%E5%A4%A7%E5%B8%88%E8%A7%A3%E6%83%91" </w:instrText>
      </w:r>
      <w:r>
        <w:rPr>
          <w:rFonts w:hint="eastAsia" w:asciiTheme="majorEastAsia" w:hAnsiTheme="majorEastAsia" w:eastAsiaTheme="majorEastAsia" w:cstheme="majorEastAsia"/>
          <w:i w:val="0"/>
          <w:caps w:val="0"/>
          <w:color w:val="EB7350"/>
          <w:spacing w:val="0"/>
          <w:kern w:val="0"/>
          <w:sz w:val="24"/>
          <w:szCs w:val="24"/>
          <w:u w:val="none"/>
          <w:shd w:val="clear" w:fill="FFFFFF"/>
          <w:lang w:val="en-US" w:eastAsia="zh-CN" w:bidi="ar"/>
        </w:rPr>
        <w:fldChar w:fldCharType="separate"/>
      </w:r>
      <w:r>
        <w:rPr>
          <w:rStyle w:val="22"/>
          <w:rFonts w:hint="eastAsia" w:asciiTheme="majorEastAsia" w:hAnsiTheme="majorEastAsia" w:eastAsiaTheme="majorEastAsia" w:cstheme="majorEastAsia"/>
          <w:i w:val="0"/>
          <w:caps w:val="0"/>
          <w:color w:val="EB7350"/>
          <w:spacing w:val="0"/>
          <w:sz w:val="24"/>
          <w:szCs w:val="24"/>
          <w:u w:val="none"/>
          <w:shd w:val="clear" w:fill="FFFFFF"/>
        </w:rPr>
        <w:t>@玄不改命氪不改非大师解惑</w:t>
      </w:r>
      <w:r>
        <w:rPr>
          <w:rFonts w:hint="eastAsia" w:asciiTheme="majorEastAsia" w:hAnsiTheme="majorEastAsia" w:eastAsiaTheme="majorEastAsia" w:cstheme="majorEastAsia"/>
          <w:i w:val="0"/>
          <w:caps w:val="0"/>
          <w:color w:val="EB7350"/>
          <w:spacing w:val="0"/>
          <w:kern w:val="0"/>
          <w:sz w:val="24"/>
          <w:szCs w:val="24"/>
          <w:u w:val="none"/>
          <w:shd w:val="clear" w:fill="FFFFFF"/>
          <w:lang w:val="en-US" w:eastAsia="zh-CN" w:bidi="ar"/>
        </w:rPr>
        <w:fldChar w:fldCharType="end"/>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ajorEastAsia" w:hAnsiTheme="majorEastAsia" w:eastAsiaTheme="majorEastAsia" w:cstheme="majorEastAsia"/>
          <w:i w:val="0"/>
          <w:caps w:val="0"/>
          <w:color w:val="222222"/>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ajorEastAsia" w:hAnsiTheme="majorEastAsia" w:eastAsiaTheme="majorEastAsia" w:cstheme="majorEastAsia"/>
          <w:i w:val="0"/>
          <w:caps w:val="0"/>
          <w:color w:val="222222"/>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ajorEastAsia" w:hAnsiTheme="majorEastAsia" w:eastAsiaTheme="majorEastAsia" w:cstheme="majorEastAsia"/>
          <w:i w:val="0"/>
          <w:caps w:val="0"/>
          <w:color w:val="222222"/>
          <w:spacing w:val="0"/>
          <w:sz w:val="24"/>
          <w:szCs w:val="24"/>
        </w:rPr>
      </w:pP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t>================我的答案===================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ajorEastAsia" w:hAnsiTheme="majorEastAsia" w:eastAsiaTheme="majorEastAsia" w:cstheme="majorEastAsia"/>
          <w:i w:val="0"/>
          <w:caps w:val="0"/>
          <w:color w:val="222222"/>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ajorEastAsia" w:hAnsiTheme="majorEastAsia" w:eastAsiaTheme="majorEastAsia" w:cstheme="majorEastAsia"/>
          <w:i w:val="0"/>
          <w:caps w:val="0"/>
          <w:color w:val="222222"/>
          <w:spacing w:val="0"/>
          <w:sz w:val="24"/>
          <w:szCs w:val="24"/>
        </w:rPr>
      </w:pP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t>谢谢邀请，因为那根本就不是社会主义。</w:t>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b/>
          <w:i w:val="0"/>
          <w:caps w:val="0"/>
          <w:color w:val="222222"/>
          <w:spacing w:val="0"/>
          <w:kern w:val="0"/>
          <w:sz w:val="24"/>
          <w:szCs w:val="24"/>
          <w:shd w:val="clear" w:fill="FFFFFF"/>
          <w:lang w:val="en-US" w:eastAsia="zh-CN" w:bidi="ar"/>
        </w:rPr>
        <w:t>社会主义的定义，应该是介于资本主义和共产主义之间的一种过渡形态。</w:t>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t>根据生产力决定生产关系、经济基础决定上层建筑的原理。上层建筑出现这样重大的过渡变化，其根源应该是生产力的发展。换句话说，是资本主义经济制度蕴含的生产力释放的差不多了，社会化大生产高度发达情况下，客观要求人们必须要在更广和更深的程度上进行合作，同时物质条件和信息技术的发展也使得这种更广更深的社会合作具备了可能，此时才具有了资本主义向社会主义过渡的客观必要和客观条件。</w:t>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t>然而苏联并不具备这样的条件，苏联的生产力水平甚至连同期的资本主义社会都不如，更别说进入社会主义的水平了。</w:t>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t>生产力条件不具备怎么办呢？那就只能依靠社会组织手段和行政手段，人为的在生产关系和上层建筑层面，去强行模仿理论上的社会主义社会的某些状态和指标。然而这样只能是东施效颦、沙中建塔，生产力和生产关系、上层建筑之间长期处于扭曲关系，必然无法长久，倒塌也是顺理成章，就算没有石油价格跳水，也会有其他事件来促成。</w:t>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t>当然，这并不代表苏联整个过程中的所有带有社会主义色彩的政策都是错误的，恰恰相反，苏联的很多社会主义性质的政策，对于发展苏联工业起到了巨大的推动作用。苏联也从当年“帝国主义链条上最薄弱的一环”变成了第一世界国家，变成了能和美国分庭抗礼的世界霸主。但苏联领导层出于某些考虑和惰性，把一些本来应该是中短期的政策长期化，刻舟求剑日益僵化。</w:t>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t>如何避免苏联这样的悲剧？一个可行的原则就是：不要有什么僵化的政治正确，一切从实际出发，从生产力的需求出发而不是从某个僵化的政治观点出发。不要盲目的“左”或者“右”，不要把任何一种价值观和意识形态上升到宗教层次和政治正确，无论是“毛主席做的指示”还是“自由民主一人一票”。曾经正确、行之有效的具体政策和方法，不代表它会一直正确，环境变化了，具体政策方法也可能需要变化。</w:t>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t>走什么样的路，那要看路是什么样的，从A地到B地，这段路是左转，那就要左转，下一段路要右转，那就要右转，如果把左或者右当成固定不变的教条，那就算你这段路蒙过去了，下段路可能也会撞墙。</w:t>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t>再次回到题主的问题，既然社会主义比资本主义先进那么为什么先进的反而先灭亡？其实举个简单的例子就清楚了。Windows7是不是比Windows 3.1更先进，那是当然的。但是如果我们现在只有一台386电脑，你要往它上面强行装Windows7，或者至少试图让这台386电脑在某些状态和指标上看上去像装了Windows 7，那会是什么后果？</w:t>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t>最后，我猜测中的社会主义社会应该是这样出现的：资本主义继续发展，生产力继续释放。直到以可控核聚变为代表的第四次工业革命爆发，人类活动范围扩展到整个太阳系的未来前景变的可行，此时技术发展和社会组织程度的需求，使得传统资本主义生产方式变得不合时宜和落后低效，需要在更高层次上进行统一组织和社会规划生产，这种“统一组织”不同于低技术时代的苏联，并不是完全依赖强制的行政权力，而是建立在信息高度发达，全体社会成员沟通传递信息成本极低极快速的基础上。</w:t>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t>这个阶段中的社会生产力，已经初步具备了共产主义社会按需分配的物质条件——可控核聚变带来了能源的极大丰富，聚变在航天技术上的应用又使人类活动范围拓宽到太阳系海王星轨道范围以内。但第一，能源和资源确实是极大丰富了，但完全转化为全社会的方方面面具体产品的极大丰富，需要一定的时间；第二，生产关系和上层建筑，是滞后于生产力的发展的，它们完全变化为共产主义的生产关系和上层建筑也需要时间。</w:t>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t>（例如上层建筑中的“两性关系”，共产主义社会中，所有人都是自由人，和谁进行性关系，是完全的个人行为，但家庭的解体本身也需要一个过程，也需要一两代人的时间。</w:t>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t>再例如社会组织形式，共产主义社会中没有政府，社会就是政府，政府就是社会，从现在的架构转变过去，也需要一个过渡时间。</w:t>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t>再例如货币的消亡，当达到极大丰富的产品种类涵盖几乎所有必需品，以及绝大多数普通产品的阈值后，剩余的少部分种类的产品和资源将不足以支撑起一个货币体系的流动运转，达到这个阈值也需要一定时间）</w:t>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br w:type="textWrapping"/>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t>这个</w:t>
      </w:r>
      <w:r>
        <w:rPr>
          <w:rFonts w:hint="eastAsia" w:asciiTheme="majorEastAsia" w:hAnsiTheme="majorEastAsia" w:eastAsiaTheme="majorEastAsia" w:cstheme="majorEastAsia"/>
          <w:b/>
          <w:i w:val="0"/>
          <w:caps w:val="0"/>
          <w:color w:val="222222"/>
          <w:spacing w:val="0"/>
          <w:kern w:val="0"/>
          <w:sz w:val="24"/>
          <w:szCs w:val="24"/>
          <w:shd w:val="clear" w:fill="FFFFFF"/>
          <w:lang w:val="en-US" w:eastAsia="zh-CN" w:bidi="ar"/>
        </w:rPr>
        <w:t>过渡</w:t>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t>阶段才是真正意义上的社会主义社会，这才是“资本主义向共产主义”</w:t>
      </w:r>
      <w:r>
        <w:rPr>
          <w:rFonts w:hint="eastAsia" w:asciiTheme="majorEastAsia" w:hAnsiTheme="majorEastAsia" w:eastAsiaTheme="majorEastAsia" w:cstheme="majorEastAsia"/>
          <w:b/>
          <w:i w:val="0"/>
          <w:caps w:val="0"/>
          <w:color w:val="222222"/>
          <w:spacing w:val="0"/>
          <w:kern w:val="0"/>
          <w:sz w:val="24"/>
          <w:szCs w:val="24"/>
          <w:shd w:val="clear" w:fill="FFFFFF"/>
          <w:lang w:val="en-US" w:eastAsia="zh-CN" w:bidi="ar"/>
        </w:rPr>
        <w:t>过渡</w:t>
      </w:r>
      <w:r>
        <w:rPr>
          <w:rFonts w:hint="eastAsia" w:asciiTheme="majorEastAsia" w:hAnsiTheme="majorEastAsia" w:eastAsiaTheme="majorEastAsia" w:cstheme="majorEastAsia"/>
          <w:i w:val="0"/>
          <w:caps w:val="0"/>
          <w:color w:val="222222"/>
          <w:spacing w:val="0"/>
          <w:kern w:val="0"/>
          <w:sz w:val="24"/>
          <w:szCs w:val="24"/>
          <w:shd w:val="clear" w:fill="FFFFFF"/>
          <w:lang w:val="en-US" w:eastAsia="zh-CN" w:bidi="ar"/>
        </w:rPr>
        <w:t>的真正含义。</w:t>
      </w:r>
    </w:p>
    <w:p>
      <w:pPr>
        <w:rPr>
          <w:b w:val="0"/>
          <w:bCs/>
        </w:rPr>
      </w:pPr>
      <w:r>
        <w:rPr>
          <w:b w:val="0"/>
          <w:bCs/>
        </w:rPr>
        <w:br w:type="page"/>
      </w:r>
    </w:p>
    <w:p>
      <w:pPr>
        <w:pStyle w:val="3"/>
        <w:jc w:val="center"/>
        <w:rPr>
          <w:color w:val="504D59" w:themeColor="text1"/>
          <w14:textFill>
            <w14:solidFill>
              <w14:schemeClr w14:val="tx1"/>
            </w14:solidFill>
          </w14:textFill>
        </w:rPr>
      </w:pPr>
      <w:bookmarkStart w:id="73" w:name="_Toc2033959617"/>
      <w:r>
        <w:rPr>
          <w:color w:val="504D59" w:themeColor="text1"/>
          <w:lang w:val="en-US" w:eastAsia="zh-CN"/>
          <w14:textFill>
            <w14:solidFill>
              <w14:schemeClr w14:val="tx1"/>
            </w14:solidFill>
          </w14:textFill>
        </w:rPr>
        <w:t>08、</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"https://www.weibo.com/p/230418450838710102wxk6?mod=zwenzhang"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《怎么反驳撤侨是“浪费纳税人的钱”？》</w:t>
      </w:r>
      <w:r>
        <w:rPr>
          <w:rFonts w:hint="default"/>
          <w:color w:val="504D59" w:themeColor="text1"/>
          <w:lang w:val="en-US" w:eastAsia="zh-CN"/>
          <w14:textFill>
            <w14:solidFill>
              <w14:schemeClr w14:val="tx1"/>
            </w14:solidFill>
          </w14:textFill>
        </w:rPr>
        <w:fldChar w:fldCharType="end"/>
      </w:r>
      <w:bookmarkEnd w:id="73"/>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2016年11月17日</w:t>
      </w:r>
    </w:p>
    <w:p>
      <w:pPr>
        <w:keepNext w:val="0"/>
        <w:keepLines w:val="0"/>
        <w:widowControl/>
        <w:suppressLineNumbers w:val="0"/>
        <w:jc w:val="left"/>
        <w:rPr>
          <w:rFonts w:ascii="Arial" w:hAnsi="Arial" w:eastAsia="宋体" w:cs="Arial"/>
          <w:i w:val="0"/>
          <w:caps w:val="0"/>
          <w:color w:val="333333"/>
          <w:spacing w:val="0"/>
          <w:kern w:val="0"/>
          <w:sz w:val="24"/>
          <w:szCs w:val="24"/>
          <w:shd w:val="clear" w:fill="FFFFFF"/>
          <w:lang w:val="en-US" w:eastAsia="zh-CN" w:bidi="ar"/>
        </w:rPr>
      </w:pPr>
    </w:p>
    <w:p>
      <w:pPr>
        <w:keepNext w:val="0"/>
        <w:keepLines w:val="0"/>
        <w:widowControl/>
        <w:suppressLineNumbers w:val="0"/>
        <w:jc w:val="left"/>
        <w:rPr>
          <w:sz w:val="24"/>
          <w:szCs w:val="24"/>
        </w:rPr>
      </w:pPr>
      <w:r>
        <w:rPr>
          <w:rFonts w:ascii="Arial" w:hAnsi="Arial" w:eastAsia="宋体" w:cs="Arial"/>
          <w:i w:val="0"/>
          <w:caps w:val="0"/>
          <w:color w:val="333333"/>
          <w:spacing w:val="0"/>
          <w:kern w:val="0"/>
          <w:sz w:val="24"/>
          <w:szCs w:val="24"/>
          <w:shd w:val="clear" w:fill="FFFFFF"/>
          <w:lang w:val="en-US" w:eastAsia="zh-CN" w:bidi="ar"/>
        </w:rPr>
        <w:t>这是知乎网友提的一个问题：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222222"/>
          <w:spacing w:val="0"/>
          <w:kern w:val="0"/>
          <w:sz w:val="24"/>
          <w:szCs w:val="24"/>
          <w:shd w:val="clear" w:fill="FFFFFF"/>
          <w:lang w:val="en-US" w:eastAsia="zh-CN" w:bidi="ar"/>
        </w:rPr>
        <w:t>怎么反驳撤侨是“浪费纳税人的钱”？</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宋体" w:cs="Arial"/>
          <w:i w:val="0"/>
          <w:caps w:val="0"/>
          <w:color w:val="222222"/>
          <w:spacing w:val="0"/>
          <w:kern w:val="0"/>
          <w:sz w:val="24"/>
          <w:szCs w:val="24"/>
          <w:shd w:val="clear" w:fill="FFFFFF"/>
          <w:lang w:val="en-US" w:eastAsia="zh-CN" w:bidi="ar"/>
        </w:rPr>
      </w:pPr>
      <w:r>
        <w:rPr>
          <w:rFonts w:hint="default" w:ascii="Arial" w:hAnsi="Arial" w:eastAsia="宋体" w:cs="Arial"/>
          <w:i w:val="0"/>
          <w:caps w:val="0"/>
          <w:color w:val="222222"/>
          <w:spacing w:val="0"/>
          <w:kern w:val="0"/>
          <w:sz w:val="24"/>
          <w:szCs w:val="24"/>
          <w:shd w:val="clear" w:fill="FFFFFF"/>
          <w:lang w:val="en-US" w:eastAsia="zh-CN" w:bidi="ar"/>
        </w:rPr>
        <w:t>============下面是我的答案=============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宋体" w:cs="Arial"/>
          <w:i w:val="0"/>
          <w:caps w:val="0"/>
          <w:color w:val="222222"/>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宋体" w:cs="Arial"/>
          <w:i w:val="0"/>
          <w:caps w:val="0"/>
          <w:color w:val="333333"/>
          <w:spacing w:val="0"/>
          <w:kern w:val="0"/>
          <w:sz w:val="24"/>
          <w:szCs w:val="24"/>
          <w:shd w:val="clear" w:fill="FFFFFF"/>
          <w:lang w:val="en-US" w:eastAsia="zh-CN" w:bidi="ar"/>
        </w:rPr>
      </w:pPr>
      <w:r>
        <w:rPr>
          <w:rFonts w:hint="default" w:ascii="Arial" w:hAnsi="Arial" w:eastAsia="宋体" w:cs="Arial"/>
          <w:i w:val="0"/>
          <w:caps w:val="0"/>
          <w:color w:val="333333"/>
          <w:spacing w:val="0"/>
          <w:kern w:val="0"/>
          <w:sz w:val="24"/>
          <w:szCs w:val="24"/>
          <w:shd w:val="clear" w:fill="FFFFFF"/>
          <w:lang w:val="en-US" w:eastAsia="zh-CN" w:bidi="ar"/>
        </w:rPr>
        <w:t>第一，在互联网上说这种话的人是极少数的，大多数都对撤侨持赞扬态度。</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第二，在说这种话的人中间，其中又有一部分属于因为对网上某些人滥用“浪费纳税人的钱”说辞的反讽。</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第三，真正持有这种观点的人，你也不用和他辩论了。因为他很大概率上并不是反对撤侨本身，而是逢共必反。而撤侨这件事会给共产党政府加分，这是他不能忍受的。下次如果在某地没及时撤侨，他的说法就会变成“政府无视人民生命”了。他大概更希望看到的是类似98年印尼屠华那样的事情发生，因为这样就可以提供一个“中国政府无能”的很好注脚，这样就能和他大脑中的思想钢印契合，从而赢得几天不那么痛苦的舒适感和发泄快感。</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以上就是对题主这个问题的回答。下面想借着这个话题说点其他的。</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最近几年来，能明显感觉到中国各级政府和社会对人民生命重视程度的改善，无论是几次海外撤侨，还是前几天的河北孩子坠井的救援。很多这类的事情，在之前若干年前，往往更多的是从国外的报道中，看到西方国家的政府更多的是这么做的。</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在之前若干年的时候，我们很多国人往往会把这种情况解释为：因为西方政府是民选的，所以在民意的监督下，有动力去做这样的事情。而中国政府不是民选的，不受人民监督，所以没动力去做这样的事情。</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但现在的变化告诉我们，这个理论似乎和现实正在变得不再那么吻合。这个理论逻辑链条的问题出在哪儿呢？</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1、是否多党选举，和民意是否能传递到领导层，二者并没有那么紧密的关联。在看台湾政论节目和网络论坛的时候，台湾网民的一个逻辑就是：中国不可能变好，因为中国封锁舆论，你说政府的坏话可能会消失，所以既然没人提意见，这样政府就自然不知道底层发生了什么，得不到信息，又怎么可能对已有的问题进行改进呢？</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在古代和近代，或许这种逻辑是有可能的，但在网络时代就不一定正确了。别的不说，在网易和凯迪上天天都逢共必反，不也数年如一日存在吗？说句直白的，中国的互联网管理部门只对极少数的话题进行限制讨论，其中主要是涉及到高层领导人的“秘闻”部分，以及可能会组织起现实中的群体性事件的话题。对于大多数网民切身利益有关且关心的部分的话题（例如贫富分化、环境污染、就业、上学、就医……），几乎没有限制。这些无论是在网络上还是社会上，都在普遍广泛讨论。</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当然了，你也可以认为，不管怎么样，有限制就是不对，哪怕限制不多。但我们这里讨论的是，在实际运行中，互联网管理部门的限制是否阻碍了政府高层知悉民情民意？目前看来甚微。</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2、国家是否愿意对公民负担更大的保障，其影响最大的砝码是经济能力，而不是所谓选举体制。</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①国家有钱，你是多党选举制，那么政府自然愿意花钱去“买”民众的选票，以稳定政权</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②国家有钱，你是中国现体制，那么政府也有动力去花钱去提高民众生活水平，缩小与西方的差距，从而实现在长期上维护政权稳定的目的。</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③国家没钱，你就算是多党选举制，也是委内瑞拉的结局，想拿钱来买稳定都没有。</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④国家没钱，你就算是中国现体制，照样没能力去提高民生水平，只能像八十年代那样羡慕西方。</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西方官员有选票的压力，中国官员同样有政绩的压力。上世纪末很多人之前认为，只要把政绩的压力换成选票的压力，中国就能由④变到①，但这并不现实。</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如果按照“不民选政府就没有动力去提高民众生活”的逻辑，诸如下面的例子根本就没办法解释：</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哈市小学初中明年起免收教材费 困难生补生活费-中国哈尔滨</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袁贵仁：中等职业教育当前免费已经达到90%_新闻频道_中华网</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国务院：为贫困残疾儿童、青少年提供12年免费教育_宣战2020</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全国无电人口已全部用上电</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按他们的逻辑，对于专制政府而言，只需让人民生活水平保持在不造反的程度，就足够了。但教材免费、中职免费、海外撤侨、极偏远地区用电这些事，距离造反的底线还有十万八千里呢，就算不做也不会引发造反啊。</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要么就承认这种逻辑本身就有问题，要么就承认中国政府并不是所谓的“专制”政权。</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再换个角度，对于西方官员而言，选票的压力，说到底不就是政绩的压力吗？</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西方的官员如果犯了众怒，党内可能会为了选票考虑和他切割，逼他下台</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中国的官员如果犯了众怒，不幸导致了群体性事件，损了政绩，也可能会下台。</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如果仅考虑在督促政府为百姓服务的功能上，二者真的有太本质的区别吗？</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在我看来，西方社会中政府所体现出来的种种尽职尽责，其本质是基于经济实力，而不是其选举制度。中国现在人均GDP也就是8000美元，但中国政府提供的公共服务，在很多领域是要高于这个GDP数字的其他国家的。当中国经济进一步发展，政府也会进一步改善公共服务的水平。反之，如果中国经济走势不好甚至下降，现有的政府服务的改善起色，也会重新暗淡下去。</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还是那句话，很多复杂的社会问题，如果你总是热衷于浮在上层建筑层面找原因，而不去深入到更深的经济层面去探究，往往会得出错误的解决方案。很容易得出类似“学霸因为用的是XX牌台灯而我不是，所以他学习比我好”的观点。就像这次美国大选一样，如果民主党的支持者只从特朗普的宣传策略、民主党自己的竞选策略方面去看，只是简单地把特朗普的选民归咎为没有受过高等教育，容易被欺骗煽动，而不是从美国经济面临的问题去入手，是永远不会理解这次为何失败的。</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当然了，上面的讨论，并不代表在社会治理的技术层面上中国现在就是没问题的，毕竟西方世界比我们早进入现代社会这么多年，其技术层面上的具体治理经验仍然是值得学习的。</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可能又有人说了，你这个“经济决定论”的说法缺乏一个有说服力的例证。委内瑞拉那是石油暴发户，不算真民主，不算数。你能找出一个实行了真正的多党民主制度，并且政府治理也比较井然，各种福利也不错，而仅仅是由于这个经济体的整体经济下滑，导致即使是多党民主选举产生的政府，也越来越不愿意或不能提供更优质的公共服务、越来越不愿意或不能满足民意的呼声的例子吗？</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这个例子是有的，不过现在它只是初露端倪，表现还不太明显。</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为了让这个例子更加明显，让这个社会实验的结果更加清晰，最好的实验操作方式，是在未来的若干年内会以不介入其内部运转的情况下，仅仅远距离地抽掉该实验目标的经济能力，看看没了经济能力支撑后的上层建筑，会发生什么有趣的事情。</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eastAsia="zh-CN" w:bidi="ar"/>
        </w:rPr>
        <w:t>还是那句话，</w:t>
      </w:r>
      <w:r>
        <w:rPr>
          <w:rFonts w:hint="default" w:ascii="Arial" w:hAnsi="Arial" w:eastAsia="宋体" w:cs="Arial"/>
          <w:i w:val="0"/>
          <w:caps w:val="0"/>
          <w:color w:val="333333"/>
          <w:spacing w:val="0"/>
          <w:kern w:val="0"/>
          <w:sz w:val="24"/>
          <w:szCs w:val="24"/>
          <w:shd w:val="clear" w:fill="FFFFFF"/>
          <w:lang w:val="en-US" w:eastAsia="zh-CN" w:bidi="ar"/>
        </w:rPr>
        <w:t>这将会是一场令所有中国人印象深刻的政治课和精神洗礼，感谢实验目标的配合。</w:t>
      </w:r>
    </w:p>
    <w:p>
      <w:pPr>
        <w:rPr>
          <w:rFonts w:hint="default" w:ascii="Arial" w:hAnsi="Arial" w:eastAsia="宋体" w:cs="Arial"/>
          <w:i w:val="0"/>
          <w:caps w:val="0"/>
          <w:color w:val="333333"/>
          <w:spacing w:val="0"/>
          <w:kern w:val="0"/>
          <w:sz w:val="24"/>
          <w:szCs w:val="24"/>
          <w:shd w:val="clear" w:fill="FFFFFF"/>
          <w:lang w:val="en-US" w:eastAsia="zh-CN" w:bidi="ar"/>
        </w:rPr>
      </w:pPr>
      <w:r>
        <w:rPr>
          <w:rFonts w:hint="default" w:ascii="Arial" w:hAnsi="Arial" w:eastAsia="宋体" w:cs="Arial"/>
          <w:i w:val="0"/>
          <w:caps w:val="0"/>
          <w:color w:val="333333"/>
          <w:spacing w:val="0"/>
          <w:kern w:val="0"/>
          <w:sz w:val="24"/>
          <w:szCs w:val="24"/>
          <w:shd w:val="clear" w:fill="FFFFFF"/>
          <w:lang w:val="en-US" w:eastAsia="zh-CN" w:bidi="ar"/>
        </w:rPr>
        <w:br w:type="page"/>
      </w:r>
    </w:p>
    <w:p>
      <w:pPr>
        <w:pStyle w:val="3"/>
        <w:jc w:val="center"/>
        <w:rPr>
          <w:color w:val="504D59" w:themeColor="text1"/>
          <w14:textFill>
            <w14:solidFill>
              <w14:schemeClr w14:val="tx1"/>
            </w14:solidFill>
          </w14:textFill>
        </w:rPr>
      </w:pPr>
      <w:bookmarkStart w:id="74" w:name="_Toc591085173"/>
      <w:r>
        <w:rPr>
          <w:color w:val="504D59" w:themeColor="text1"/>
          <w:lang w:val="en-US" w:eastAsia="zh-CN"/>
          <w14:textFill>
            <w14:solidFill>
              <w14:schemeClr w14:val="tx1"/>
            </w14:solidFill>
          </w14:textFill>
        </w:rPr>
        <w:t>09、</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"https://www.zhihu.com/question/52849943/answer/136115675"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《如何处理“发动人民群众”和“让专业的人去做事”的关系？》</w:t>
      </w:r>
      <w:r>
        <w:rPr>
          <w:rFonts w:hint="default"/>
          <w:color w:val="504D59" w:themeColor="text1"/>
          <w:lang w:val="en-US" w:eastAsia="zh-CN"/>
          <w14:textFill>
            <w14:solidFill>
              <w14:schemeClr w14:val="tx1"/>
            </w14:solidFill>
          </w14:textFill>
        </w:rPr>
        <w:fldChar w:fldCharType="end"/>
      </w:r>
      <w:bookmarkEnd w:id="74"/>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"/question/52849943/answer/136115675" \t "/home/mecup/文档\\x/_blank" </w:instrText>
      </w:r>
      <w:r>
        <w:rPr>
          <w:rFonts w:ascii="宋体" w:hAnsi="宋体" w:eastAsia="宋体" w:cs="宋体"/>
          <w:kern w:val="0"/>
          <w:sz w:val="24"/>
          <w:szCs w:val="24"/>
          <w:lang w:val="en-US" w:eastAsia="zh-CN" w:bidi="ar"/>
        </w:rPr>
        <w:fldChar w:fldCharType="separate"/>
      </w:r>
      <w:r>
        <w:rPr>
          <w:rStyle w:val="22"/>
          <w:rFonts w:ascii="宋体" w:hAnsi="宋体" w:eastAsia="宋体" w:cs="宋体"/>
          <w:sz w:val="24"/>
          <w:szCs w:val="24"/>
        </w:rPr>
        <w:t>2016-12-18</w:t>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Pr>
      <w:r>
        <w:t>在任何一个专业领域，相比于总人口而言，专业人士和对问题比较熟悉的人士都是少数。</w:t>
      </w:r>
    </w:p>
    <w:p>
      <w:pPr>
        <w:pStyle w:val="17"/>
        <w:keepNext w:val="0"/>
        <w:keepLines w:val="0"/>
        <w:widowControl/>
        <w:suppressLineNumbers w:val="0"/>
      </w:pPr>
      <w:r>
        <w:t>如下图所示，如果按总人群中对某个问题了解程度排个金字塔的话，一般而言，对于</w:t>
      </w:r>
      <w:r>
        <w:rPr>
          <w:b/>
        </w:rPr>
        <w:t>专业</w:t>
      </w:r>
      <w:r>
        <w:t>问题，如果最终想要做出一个比较靠谱的决策，恐怕只有蓝线之上的那一部分应该获得参与决策的资格。</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810000" cy="2857500"/>
            <wp:effectExtent l="0" t="0" r="0" b="0"/>
            <wp:docPr id="30" name="图片 4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5" descr="IMG_257"/>
                    <pic:cNvPicPr>
                      <a:picLocks noChangeAspect="1"/>
                    </pic:cNvPicPr>
                  </pic:nvPicPr>
                  <pic:blipFill>
                    <a:blip r:embed="rId25"/>
                    <a:stretch>
                      <a:fillRect/>
                    </a:stretch>
                  </pic:blipFill>
                  <pic:spPr>
                    <a:xfrm>
                      <a:off x="0" y="0"/>
                      <a:ext cx="3810000" cy="28575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如果是按照下图这样，把本来并非专业的问题交给并非专业的公众去讨论，比如三峡大坝、服贸、航天、脱欧、反核这种事情，可能就不是一个太好的做法。因为民众不了解，却拥有决策权，那就必然导致他们要从其他渠道去了解这些东西，这对大众媒体的依赖就比较严重。更糟糕的是，如果这个社会还是个“非同质化社会”，这种专业问题还会和政治意识形态倾向所捆绑，成为党争的工具，最终做出并不合理的决定。</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3810000" cy="2857500"/>
            <wp:effectExtent l="0" t="0" r="0" b="0"/>
            <wp:docPr id="28" name="图片 4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7" descr="IMG_259"/>
                    <pic:cNvPicPr>
                      <a:picLocks noChangeAspect="1"/>
                    </pic:cNvPicPr>
                  </pic:nvPicPr>
                  <pic:blipFill>
                    <a:blip r:embed="rId26"/>
                    <a:stretch>
                      <a:fillRect/>
                    </a:stretch>
                  </pic:blipFill>
                  <pic:spPr>
                    <a:xfrm>
                      <a:off x="0" y="0"/>
                      <a:ext cx="3810000" cy="2857500"/>
                    </a:xfrm>
                    <a:prstGeom prst="rect">
                      <a:avLst/>
                    </a:prstGeom>
                    <a:noFill/>
                    <a:ln w="9525">
                      <a:noFill/>
                    </a:ln>
                  </pic:spPr>
                </pic:pic>
              </a:graphicData>
            </a:graphic>
          </wp:inline>
        </w:drawing>
      </w:r>
    </w:p>
    <w:p>
      <w:pPr>
        <w:pStyle w:val="17"/>
        <w:keepNext w:val="0"/>
        <w:keepLines w:val="0"/>
        <w:widowControl/>
        <w:suppressLineNumbers w:val="0"/>
      </w:pPr>
      <w:r>
        <w:t>而且，随着社会发展，专业不断细分，这种趋势使得以上问题恐怕在至少几十年内不容易被缓和。</w:t>
      </w:r>
    </w:p>
    <w:p>
      <w:pPr>
        <w:pStyle w:val="17"/>
        <w:keepNext w:val="0"/>
        <w:keepLines w:val="0"/>
        <w:widowControl/>
        <w:suppressLineNumbers w:val="0"/>
      </w:pPr>
      <w:r>
        <w:t>但是，虽然很多专业问题不适合大众直接做出决策，但这并不意味着大众的参与没有意义。大众可能不适合以集体方式通过“怎么做”，但可以告诉决策者“要做成什么样，我们需要什么”。</w:t>
      </w:r>
    </w:p>
    <w:p>
      <w:pPr>
        <w:pStyle w:val="17"/>
        <w:keepNext w:val="0"/>
        <w:keepLines w:val="0"/>
        <w:widowControl/>
        <w:suppressLineNumbers w:val="0"/>
      </w:pPr>
      <w:r>
        <w:t>大众对很多专业问题的讨论，本身水平可能鱼龙混杂，但从中能看出大众想要一个什么用的目标，以及对这个目标达成的迫切程度，这就相当于“立项”，然后营造舆论氛围要求精英去“完成”，然后社会舆论再加以“验收”，完成整个循环。</w:t>
      </w:r>
    </w:p>
    <w:p>
      <w:pPr>
        <w:pStyle w:val="17"/>
        <w:keepNext w:val="0"/>
        <w:keepLines w:val="0"/>
        <w:widowControl/>
        <w:suppressLineNumbers w:val="0"/>
      </w:pPr>
      <w:r>
        <w:t>举个例子：</w:t>
      </w:r>
    </w:p>
    <w:p>
      <w:pPr>
        <w:pStyle w:val="17"/>
        <w:keepNext w:val="0"/>
        <w:keepLines w:val="0"/>
        <w:widowControl/>
        <w:suppressLineNumbers w:val="0"/>
      </w:pPr>
      <w:r>
        <w:t>前一段对《穹顶之下》的讨论，双方交锋很激烈，其中也有很多荒谬观点，但是这本身就展现了大众对改善空气污染的迫切要求。对于有决策权的精英来说，大众中的出现的若干解决方案可能错误，你可以不采纳，但舆论氛围是压力，你如果能用其他的方式来实现改善空气质量的目标，那也是同样可以得到认可的。</w:t>
      </w:r>
    </w:p>
    <w:p>
      <w:pPr>
        <w:pStyle w:val="17"/>
        <w:keepNext w:val="0"/>
        <w:keepLines w:val="0"/>
        <w:widowControl/>
        <w:suppressLineNumbers w:val="0"/>
      </w:pPr>
      <w:r>
        <w:t>也就是说，大众舆论提出需求，决策者负责去给出解决方案并领导执行，大众舆论最终验收。</w:t>
      </w:r>
    </w:p>
    <w:p>
      <w:pPr>
        <w:pStyle w:val="17"/>
        <w:keepNext w:val="0"/>
        <w:keepLines w:val="0"/>
        <w:widowControl/>
        <w:suppressLineNumbers w:val="0"/>
      </w:pPr>
      <w:r>
        <w:t>在多党选举政治下，理论上是大众用选票选出能解决他们需求的执政者，执政者去给出解决方案并领导执行，大众用选票最终验收。</w:t>
      </w:r>
    </w:p>
    <w:p>
      <w:pPr>
        <w:pStyle w:val="17"/>
        <w:keepNext w:val="0"/>
        <w:keepLines w:val="0"/>
        <w:widowControl/>
        <w:suppressLineNumbers w:val="0"/>
      </w:pPr>
      <w:r>
        <w:t>二者看上去有共通之处，当然，也各有各的问题。</w:t>
      </w:r>
    </w:p>
    <w:p>
      <w:pPr>
        <w:pStyle w:val="17"/>
        <w:keepNext w:val="0"/>
        <w:keepLines w:val="0"/>
        <w:widowControl/>
        <w:suppressLineNumbers w:val="0"/>
      </w:pPr>
      <w:r>
        <w:t>后者的问题之前已经说的不少了，可以参考《</w:t>
      </w:r>
      <w:r>
        <w:fldChar w:fldCharType="begin"/>
      </w:r>
      <w:r>
        <w:instrText xml:space="preserve"> HYPERLINK "https://link.zhihu.com/?target=http://blog.sina.com.cn/s/blog_450838710102vrc5.html" \t "/home/mecup/文档\\x/_blank" </w:instrText>
      </w:r>
      <w:r>
        <w:fldChar w:fldCharType="separate"/>
      </w:r>
      <w:r>
        <w:rPr>
          <w:rStyle w:val="22"/>
        </w:rPr>
        <w:t>为什么西方民主理论听上去很美，但实际执行时经常走样？</w:t>
      </w:r>
      <w:r>
        <w:fldChar w:fldCharType="end"/>
      </w:r>
      <w:r>
        <w:t>》。前者的一个重要的问题就是：决策者牟利自肥和懒政。</w:t>
      </w:r>
    </w:p>
    <w:p>
      <w:pPr>
        <w:pStyle w:val="17"/>
        <w:keepNext w:val="0"/>
        <w:keepLines w:val="0"/>
        <w:widowControl/>
        <w:suppressLineNumbers w:val="0"/>
      </w:pPr>
      <w:r>
        <w:t>没有选票的压力，即使大众舆论提出了需求，决策者也完全可以不去响应。</w:t>
      </w:r>
    </w:p>
    <w:p>
      <w:pPr>
        <w:pStyle w:val="17"/>
        <w:keepNext w:val="0"/>
        <w:keepLines w:val="0"/>
        <w:widowControl/>
        <w:suppressLineNumbers w:val="0"/>
      </w:pPr>
      <w:r>
        <w:t>但</w:t>
      </w:r>
      <w:r>
        <w:rPr>
          <w:b/>
        </w:rPr>
        <w:t>现实并非是非黑即白的</w:t>
      </w:r>
      <w:r>
        <w:t>，在今天中国的现实中是没有选票压力的，但我们也确实可以看到很多时候，执政者在没有选票压力的情况下做出的对大众舆论“立项”的解决和执行，有时候甚至是超过了舆论的关注点。</w:t>
      </w:r>
    </w:p>
    <w:p>
      <w:pPr>
        <w:pStyle w:val="17"/>
        <w:keepNext w:val="0"/>
        <w:keepLines w:val="0"/>
        <w:widowControl/>
        <w:suppressLineNumbers w:val="0"/>
      </w:pPr>
      <w:r>
        <w:fldChar w:fldCharType="begin"/>
      </w:r>
      <w:r>
        <w:instrText xml:space="preserve"> HYPERLINK "https://link.zhihu.com/?target=http://finance.chinanews.com/gn/2015/12-23/7684944.shtml" \t "/home/mecup/文档\\x/_blank" </w:instrText>
      </w:r>
      <w:r>
        <w:fldChar w:fldCharType="separate"/>
      </w:r>
      <w:r>
        <w:rPr>
          <w:rStyle w:val="22"/>
        </w:rPr>
        <w:t>中国最后3.98万无电人口通电 -中新网</w:t>
      </w:r>
      <w:r>
        <w:fldChar w:fldCharType="end"/>
      </w:r>
    </w:p>
    <w:p>
      <w:pPr>
        <w:pStyle w:val="17"/>
        <w:keepNext w:val="0"/>
        <w:keepLines w:val="0"/>
        <w:widowControl/>
        <w:suppressLineNumbers w:val="0"/>
      </w:pPr>
      <w:r>
        <w:t>这些人既不在网络舆论日常的关注点上，而且他们“不通电”也没有对执政者的执政地位构成什么威胁，但现实中还是为他们解决了问题，而且这种地方的电费基本上是挣不回来的。</w:t>
      </w:r>
    </w:p>
    <w:p>
      <w:pPr>
        <w:pStyle w:val="17"/>
        <w:keepNext w:val="0"/>
        <w:keepLines w:val="0"/>
        <w:widowControl/>
        <w:suppressLineNumbers w:val="0"/>
      </w:pPr>
      <w:r>
        <w:t>这种情况还有很多，例如很多城市都有诸如市长热线和信箱之类的，市长和市委书记并不是民选的，哪个宿舍楼管道不通也不一定影响到官员家里，但很多问题还是能通过这些渠道得到解决。</w:t>
      </w:r>
    </w:p>
    <w:p>
      <w:pPr>
        <w:pStyle w:val="17"/>
        <w:keepNext w:val="0"/>
        <w:keepLines w:val="0"/>
        <w:widowControl/>
        <w:suppressLineNumbers w:val="0"/>
      </w:pPr>
      <w:r>
        <w:t>和其他国家一样，今天中国的政治体制当然也是有问题的，但很多公知其实并没黑到点子上。</w:t>
      </w:r>
    </w:p>
    <w:p>
      <w:pPr>
        <w:pStyle w:val="17"/>
        <w:keepNext w:val="0"/>
        <w:keepLines w:val="0"/>
        <w:widowControl/>
        <w:suppressLineNumbers w:val="0"/>
      </w:pPr>
      <w:r>
        <w:t>不知道是不是因为很多公知是在文革时期接受的教育，他们在咒骂TG的时候总一股非黑即白式恶狠狠的小将范儿：没有选票，中国人就是奴隶，一个奴隶组成的国家，怎么可能变好？</w:t>
      </w:r>
    </w:p>
    <w:p>
      <w:pPr>
        <w:pStyle w:val="17"/>
        <w:keepNext w:val="0"/>
        <w:keepLines w:val="0"/>
        <w:widowControl/>
        <w:suppressLineNumbers w:val="0"/>
      </w:pPr>
      <w:r>
        <w:t>但现实是中国正在快速上升，中国人的生活也在变好，而这是在所谓“没有选票”的情况下发生的。怎么解释这种矛盾？很多公知直接选择了拒绝承认“变好”的现实。而这种“拒绝承认变好”又和普通民众的亲身感受越来越明显地发生冲突，这也是最近几年来公知声望越来越低的原因之一。</w:t>
      </w:r>
    </w:p>
    <w:p>
      <w:pPr>
        <w:pStyle w:val="17"/>
        <w:keepNext w:val="0"/>
        <w:keepLines w:val="0"/>
        <w:widowControl/>
        <w:suppressLineNumbers w:val="0"/>
      </w:pPr>
      <w:r>
        <w:t>1、中国正在变好</w:t>
      </w:r>
      <w:r>
        <w:br w:type="textWrapping"/>
      </w:r>
      <w:r>
        <w:t>2、中国存在很多糟糕问题</w:t>
      </w:r>
      <w:r>
        <w:br w:type="textWrapping"/>
      </w:r>
      <w:r>
        <w:t>3、中国很多官员很有能力做了好事</w:t>
      </w:r>
      <w:r>
        <w:br w:type="textWrapping"/>
      </w:r>
      <w:r>
        <w:t>4、中国很多官员贪腐无能做了坏事</w:t>
      </w:r>
      <w:r>
        <w:br w:type="textWrapping"/>
      </w:r>
      <w:r>
        <w:t>5、中国官员和政府对很多舆论反映的民意和问题做出了让民众满意回应和处理</w:t>
      </w:r>
      <w:r>
        <w:br w:type="textWrapping"/>
      </w:r>
      <w:r>
        <w:t>6、中国官员和政府对很多舆论反映的民意和问题没有做出让民众满意的回应和处理</w:t>
      </w:r>
    </w:p>
    <w:p>
      <w:pPr>
        <w:pStyle w:val="17"/>
        <w:keepNext w:val="0"/>
        <w:keepLines w:val="0"/>
        <w:widowControl/>
        <w:suppressLineNumbers w:val="0"/>
      </w:pPr>
      <w:r>
        <w:t>以上六个事实同时存在于当代中国，且比例都不是凤毛麟角的。中国舆论场上的很多冲突和无效争论经常也是来自与此——因为很多时候，双方提出的理论只能各自解释其中几个现实，而无法同时解释或解释不好其他另外几个现实，那就只能各说各话最后互相扣帽子骂街了。</w:t>
      </w:r>
    </w:p>
    <w:p>
      <w:pPr>
        <w:pStyle w:val="17"/>
        <w:keepNext w:val="0"/>
        <w:keepLines w:val="0"/>
        <w:widowControl/>
        <w:suppressLineNumbers w:val="0"/>
      </w:pPr>
      <w:r>
        <w:rPr>
          <w:b/>
        </w:rPr>
        <w:t>那么，怎么用一个统一的理论去解释容纳这六个互相矛盾的现实呢？</w:t>
      </w:r>
    </w:p>
    <w:p>
      <w:pPr>
        <w:pStyle w:val="17"/>
        <w:keepNext w:val="0"/>
        <w:keepLines w:val="0"/>
        <w:widowControl/>
        <w:suppressLineNumbers w:val="0"/>
      </w:pPr>
      <w:r>
        <w:t>在我看来，归根到底还是取决于经济，取决于</w:t>
      </w:r>
      <w:r>
        <w:rPr>
          <w:b/>
        </w:rPr>
        <w:t>经济发展水平</w:t>
      </w:r>
      <w:r>
        <w:t>。</w:t>
      </w:r>
    </w:p>
    <w:p>
      <w:pPr>
        <w:pStyle w:val="17"/>
        <w:keepNext w:val="0"/>
        <w:keepLines w:val="0"/>
        <w:widowControl/>
        <w:suppressLineNumbers w:val="0"/>
      </w:pPr>
      <w:r>
        <w:t>之所以以上六个现实同时存在且比例都不低，是因为中国正在崛起，而又尚未崛起到位。或者换个政治课上常用的短句，叫做“有所发展，而又发展不足”。</w:t>
      </w:r>
    </w:p>
    <w:p>
      <w:pPr>
        <w:pStyle w:val="17"/>
        <w:keepNext w:val="0"/>
        <w:keepLines w:val="0"/>
        <w:widowControl/>
        <w:suppressLineNumbers w:val="0"/>
      </w:pPr>
      <w:r>
        <w:t>经济发展水平越低下，社会财富资源越少，从“让自己利益最大化”的经济人角度看，那么各国的“既得利益阶层”为了维持自己财富地位，就会搜刮越狠，越不把人民利益当回事，越倾向于从民众嘴里抢肉，与民争利。</w:t>
      </w:r>
    </w:p>
    <w:p>
      <w:pPr>
        <w:pStyle w:val="17"/>
        <w:keepNext w:val="0"/>
        <w:keepLines w:val="0"/>
        <w:widowControl/>
        <w:suppressLineNumbers w:val="0"/>
      </w:pPr>
      <w:r>
        <w:t>其实不止是“既得利益阶层”和民众之间会这样。从宏观上看，经济差了，民众自己之间的矛盾和冲突也会同步提高，社会丑陋程度也会上升，“既得利益阶层”从广义上看不过是一种“特殊的民众”而已。</w:t>
      </w:r>
    </w:p>
    <w:p>
      <w:pPr>
        <w:pStyle w:val="17"/>
        <w:keepNext w:val="0"/>
        <w:keepLines w:val="0"/>
        <w:widowControl/>
        <w:suppressLineNumbers w:val="0"/>
      </w:pPr>
      <w:r>
        <w:t>在这个时候，无论你采用“舆论立项-精英执行-舆论验收”，还是采用“选票选人-精英执行-选票验收”，或者是二者一块使用，再或者是像朝鲜那样“精英立项精英执行没民众的事”都会产生扭曲。只不过是扭曲的具体表现形式不同、“既得利益阶层”获利的方式和途径不同罢了。</w:t>
      </w:r>
    </w:p>
    <w:p>
      <w:pPr>
        <w:keepNext w:val="0"/>
        <w:keepLines w:val="0"/>
        <w:widowControl/>
        <w:suppressLineNumbers w:val="0"/>
        <w:jc w:val="left"/>
      </w:pPr>
      <w:r>
        <w:rPr>
          <w:rFonts w:ascii="宋体" w:hAnsi="宋体" w:eastAsia="宋体" w:cs="宋体"/>
          <w:kern w:val="0"/>
          <w:sz w:val="24"/>
          <w:szCs w:val="24"/>
          <w:lang w:val="en-US" w:eastAsia="zh-CN" w:bidi="ar"/>
        </w:rPr>
        <w:t>用《</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"https://link.zhihu.com/?target=http://blog.sina.com.cn/s/blog_450838710102wont.html" \t "/home/mecup/文档\\x/_blank" </w:instrText>
      </w:r>
      <w:r>
        <w:rPr>
          <w:rFonts w:ascii="宋体" w:hAnsi="宋体" w:eastAsia="宋体" w:cs="宋体"/>
          <w:kern w:val="0"/>
          <w:sz w:val="24"/>
          <w:szCs w:val="24"/>
          <w:lang w:val="en-US" w:eastAsia="zh-CN" w:bidi="ar"/>
        </w:rPr>
        <w:fldChar w:fldCharType="separate"/>
      </w:r>
      <w:r>
        <w:rPr>
          <w:rStyle w:val="22"/>
          <w:rFonts w:ascii="宋体" w:hAnsi="宋体" w:eastAsia="宋体" w:cs="宋体"/>
          <w:sz w:val="24"/>
          <w:szCs w:val="24"/>
        </w:rPr>
        <w:t>未来20年，大陆应该如何更优雅地处理台湾问题</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》这篇文章第十四章中的一段话来说：</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所以接下来要说的是，一个国家的公平正义程度，往往是和这个国家经济发达程度成高度正相关的，而和这个国家采用的政治制度几乎没多少相关性的。地球上200多个国家地区，我们可以很容易地验证这个规律——公平正义程度高的，几乎都是发达国家和地区。</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为什么呢？</w:t>
      </w:r>
      <w:r>
        <w:rPr>
          <w:rFonts w:hint="eastAsia" w:ascii="宋体" w:hAnsi="宋体" w:eastAsia="宋体" w:cs="宋体"/>
          <w:b/>
          <w:kern w:val="0"/>
          <w:sz w:val="24"/>
          <w:szCs w:val="24"/>
          <w:lang w:val="en-US" w:eastAsia="zh-CN" w:bidi="ar"/>
        </w:rPr>
        <w:t>整个社会的蛋糕大了之后，总会有相当部分蛋糕漏到普通人这里的，</w:t>
      </w:r>
      <w:r>
        <w:rPr>
          <w:rFonts w:hint="eastAsia" w:ascii="宋体" w:hAnsi="宋体" w:eastAsia="宋体" w:cs="宋体"/>
          <w:b/>
          <w:kern w:val="0"/>
          <w:sz w:val="24"/>
          <w:szCs w:val="24"/>
          <w:u w:val="single"/>
          <w:lang w:val="en-US" w:eastAsia="zh-CN" w:bidi="ar"/>
        </w:rPr>
        <w:t>而民众中有越多人富裕了之后，才会有更高比例的人开始在乎吃相，开始在乎挣钱方式的优雅，更有意愿“站着把钱挣了”，这个时候整个社会的环境才具备了进一步向好的基础</w:t>
      </w:r>
      <w:r>
        <w:rPr>
          <w:rFonts w:hint="eastAsia" w:ascii="宋体" w:hAnsi="宋体" w:eastAsia="宋体" w:cs="宋体"/>
          <w:b/>
          <w:kern w:val="0"/>
          <w:sz w:val="24"/>
          <w:szCs w:val="24"/>
          <w:lang w:val="en-US" w:eastAsia="zh-CN" w:bidi="ar"/>
        </w:rPr>
        <w:t>，无论是严刑峻法还是制度契约，这个时候，才会有更多比例的人愿意去遵守。相反，如果不具备良好的物质条件，无论你在上层建筑层面采用极端手段，还是心灵鸡汤，在沉重的现实面前都会被扭曲异化，无法起到想象中的作用。</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所以说，提高整个社会的公平正义，根本的突破点不在表面上浮光掠影的政治制度，而在深层次的经济和技术层面。没有经济技术层面的支持，政治制度只是弱不禁风的纸糊房子——想想那些表面上实行了“民主制度”但却在实际执行中严重走样的发展中国家吧；同理，只要当前政治制度符合工业化发展的要求，能够继续推动技术的发展，那么在经济层面取得了改善之后，必然也会引导政治制度向适合它发展的方向进一步进化。</w:t>
      </w:r>
    </w:p>
    <w:p>
      <w:pPr>
        <w:keepNext w:val="0"/>
        <w:keepLines w:val="0"/>
        <w:widowControl/>
        <w:suppressLineNumbers w:val="0"/>
        <w:jc w:val="left"/>
      </w:pPr>
    </w:p>
    <w:p>
      <w:pPr>
        <w:pStyle w:val="17"/>
        <w:keepNext w:val="0"/>
        <w:keepLines w:val="0"/>
        <w:widowControl/>
        <w:suppressLineNumbers w:val="0"/>
      </w:pPr>
      <w:r>
        <w:t>对于贪腐官员来说也是这样。经济条件越差，那么我贪腐的手段也就越赤裸裸，就像很多非洲和印度、东南亚的官员，直接明目张胆要小费贿赂，你不给我钱，我连最起码的事都不办，给了钱也不一定办。</w:t>
      </w:r>
    </w:p>
    <w:p>
      <w:pPr>
        <w:pStyle w:val="17"/>
        <w:keepNext w:val="0"/>
        <w:keepLines w:val="0"/>
        <w:widowControl/>
        <w:suppressLineNumbers w:val="0"/>
      </w:pPr>
      <w:r>
        <w:t>而如果经济好了，那么就算是这个官员仍然要贪腐，也可以有更隐蔽、更与普通民众生活距离远、更不容易发生直接明显危害的手段去捞钱，换句话说，就是吃相好看了。如果按照透明国际的主观评价标准的话，这个国家的清廉排名肯定就上去了。</w:t>
      </w:r>
    </w:p>
    <w:p>
      <w:pPr>
        <w:pStyle w:val="17"/>
        <w:keepNext w:val="0"/>
        <w:keepLines w:val="0"/>
        <w:widowControl/>
        <w:suppressLineNumbers w:val="0"/>
      </w:pPr>
      <w:r>
        <w:t>这还是继续贪腐的官员，实际上，就像上面引文中说的那样，经济发展带来的社会进步必然塑造新的规则，贪腐本身也会得到抑制。</w:t>
      </w:r>
    </w:p>
    <w:p>
      <w:pPr>
        <w:pStyle w:val="17"/>
        <w:keepNext w:val="0"/>
        <w:keepLines w:val="0"/>
        <w:widowControl/>
        <w:suppressLineNumbers w:val="0"/>
      </w:pPr>
      <w:r>
        <w:t>当然，以上讨论的是宏观层面上的经济发展是政治体制效果变好的根本原因，但不代表在微观层面上，不应该根据现实情况进行进一步的体制改革。在现实中，二者往往是交融在一起的。</w:t>
      </w:r>
    </w:p>
    <w:p>
      <w:pPr>
        <w:pStyle w:val="17"/>
        <w:keepNext w:val="0"/>
        <w:keepLines w:val="0"/>
        <w:widowControl/>
        <w:suppressLineNumbers w:val="0"/>
      </w:pPr>
      <w:r>
        <w:t>如果整个社会的工业水平上去了，物质繁荣了，再经过一段时间的滞后期，等社会意识追上了社会存在。那么无论你是根据本国文化历史发展出什么具体的政治体制和公民参与形式——只要能在这样的政治模式下发展出了繁荣稳定的工业和科技，都是可以较好地做到“公民参与”和“精英参与”的融合的。</w:t>
      </w:r>
    </w:p>
    <w:p>
      <w:pPr>
        <w:pStyle w:val="17"/>
        <w:keepNext w:val="0"/>
        <w:keepLines w:val="0"/>
        <w:widowControl/>
        <w:suppressLineNumbers w:val="0"/>
      </w:pPr>
      <w:r>
        <w:t>在现实中，我们都能感受到，随着这些年中国经济的发展，中国官民关系其实已经比九十年代明显缓和了，同时公众参与的范围也提高了，执政者对民意的重视程度也更高了。这些现实都是对本文理论的印证。</w:t>
      </w:r>
    </w:p>
    <w:p>
      <w:pPr>
        <w:pStyle w:val="17"/>
        <w:keepNext w:val="0"/>
        <w:keepLines w:val="0"/>
        <w:widowControl/>
        <w:suppressLineNumbers w:val="0"/>
      </w:pPr>
      <w:r>
        <w:t>但是，有的知友可能会进一步质疑，如果你的理论是正确的，那还会有另外一个和上一段印证反方向的推论——如果曾经的一个较为公平正义的发达经济体经济衰落了，那么原先已经建立起来的社会公平正义和较为和谐的官民关系，会重新变得不堪起来，民意的影响力在权力面前也会重新变得削弱。而这是和现在的公知理论相抵触的——很多公知认为，是上层建筑决定经济基础，必须先建立“民主”，社会才能好起来。</w:t>
      </w:r>
    </w:p>
    <w:p>
      <w:pPr>
        <w:pStyle w:val="17"/>
        <w:keepNext w:val="0"/>
        <w:keepLines w:val="0"/>
        <w:widowControl/>
        <w:suppressLineNumbers w:val="0"/>
      </w:pPr>
      <w:r>
        <w:t>但在现实中，由于现在似乎并没有观测到一个被公认为经济较发达，同时“民主”程度较好的经济体，其经济变得大幅下滑甚至崩溃的例子，也就暂时无法证实或者证伪本理论的推论，因此这个理论在“完全验证”这个层面上，仍然是暂不完备的。</w:t>
      </w:r>
    </w:p>
    <w:p>
      <w:pPr>
        <w:pStyle w:val="17"/>
        <w:keepNext w:val="0"/>
        <w:keepLines w:val="0"/>
        <w:widowControl/>
        <w:suppressLineNumbers w:val="0"/>
      </w:pPr>
      <w:r>
        <w:t>反之，如果真的能观测到根据本理论所预测的这个推论，那将最终补齐短板，完全证明这个理论的正确性。</w:t>
      </w:r>
    </w:p>
    <w:p>
      <w:pPr>
        <w:keepNext w:val="0"/>
        <w:keepLines w:val="0"/>
        <w:widowControl/>
        <w:suppressLineNumbers w:val="0"/>
        <w:jc w:val="left"/>
      </w:pPr>
      <w:r>
        <w:rPr>
          <w:rFonts w:ascii="宋体" w:hAnsi="宋体" w:eastAsia="宋体" w:cs="宋体"/>
          <w:kern w:val="0"/>
          <w:sz w:val="24"/>
          <w:szCs w:val="24"/>
          <w:lang w:val="en-US" w:eastAsia="zh-CN" w:bidi="ar"/>
        </w:rPr>
        <w:t>为了科学理论的验证，为了人类能找到一条新的更优秀的政治体制道路的探索，现在就等着蔡主席来满足实验启动条件了。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eastAsia="宋体" w:cs="Arial"/>
          <w:i w:val="0"/>
          <w:caps w:val="0"/>
          <w:color w:val="333333"/>
          <w:spacing w:val="0"/>
          <w:kern w:val="0"/>
          <w:sz w:val="24"/>
          <w:szCs w:val="24"/>
          <w:shd w:val="clear" w:fill="FFFFFF"/>
          <w:lang w:val="en-US" w:eastAsia="zh-CN" w:bidi="ar"/>
        </w:rPr>
      </w:pPr>
    </w:p>
    <w:p>
      <w:pPr>
        <w:rPr>
          <w:b w:val="0"/>
          <w:bCs/>
        </w:rPr>
        <w:sectPr>
          <w:pgSz w:w="11906" w:h="16838"/>
          <w:pgMar w:top="720" w:right="720" w:bottom="720" w:left="720" w:header="851" w:footer="992" w:gutter="0"/>
          <w:cols w:space="425" w:num="1"/>
          <w:docGrid w:type="lines" w:linePitch="312" w:charSpace="0"/>
        </w:sectPr>
      </w:pPr>
    </w:p>
    <w:p>
      <w:pPr>
        <w:pStyle w:val="3"/>
        <w:jc w:val="center"/>
        <w:rPr>
          <w:color w:val="504D59" w:themeColor="text1"/>
          <w14:textFill>
            <w14:solidFill>
              <w14:schemeClr w14:val="tx1"/>
            </w14:solidFill>
          </w14:textFill>
        </w:rPr>
      </w:pPr>
      <w:bookmarkStart w:id="75" w:name="_Toc1539341622"/>
      <w:r>
        <w:rPr>
          <w:color w:val="504D59" w:themeColor="text1"/>
          <w:lang w:val="en-US" w:eastAsia="zh-CN"/>
          <w14:textFill>
            <w14:solidFill>
              <w14:schemeClr w14:val="tx1"/>
            </w14:solidFill>
          </w14:textFill>
        </w:rPr>
        <w:t>10、</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"https://www.weibo.com/p/230418450838710102x0z9?mod=zwenzhang"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《网络意识形态舆论战的微观层面基本理论和实用技巧》</w:t>
      </w:r>
      <w:r>
        <w:rPr>
          <w:rFonts w:hint="default"/>
          <w:color w:val="504D59" w:themeColor="text1"/>
          <w:lang w:val="en-US" w:eastAsia="zh-CN"/>
          <w14:textFill>
            <w14:solidFill>
              <w14:schemeClr w14:val="tx1"/>
            </w14:solidFill>
          </w14:textFill>
        </w:rPr>
        <w:fldChar w:fldCharType="end"/>
      </w:r>
      <w:bookmarkEnd w:id="75"/>
    </w:p>
    <w:p>
      <w:pPr>
        <w:jc w:val="center"/>
      </w:pPr>
      <w:r>
        <w:rPr>
          <w:rFonts w:hint="default"/>
        </w:rPr>
        <w:t>“公知”群体在舆论战中的十大弊政</w:t>
      </w:r>
    </w:p>
    <w:p>
      <w:pPr>
        <w:jc w:val="center"/>
        <w:rPr>
          <w:rFonts w:hint="default"/>
        </w:rPr>
      </w:pPr>
      <w:r>
        <w:rPr>
          <w:rFonts w:hint="default"/>
        </w:rPr>
        <w:t>——网络意识形态舆论战的微观层面基本理论和实用技巧探讨</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jc w:val="center"/>
        <w:rPr>
          <w:rFonts w:hint="default" w:ascii="Arial" w:hAnsi="Arial" w:cs="Arial"/>
          <w:i w:val="0"/>
          <w:caps w:val="0"/>
          <w:color w:val="404040"/>
          <w:spacing w:val="0"/>
          <w:sz w:val="21"/>
          <w:szCs w:val="21"/>
        </w:rPr>
      </w:pPr>
      <w:r>
        <w:rPr>
          <w:rFonts w:hint="default" w:ascii="Arial" w:hAnsi="Arial" w:cs="Arial"/>
          <w:b/>
          <w:i w:val="0"/>
          <w:caps w:val="0"/>
          <w:color w:val="404040"/>
          <w:spacing w:val="0"/>
          <w:sz w:val="21"/>
          <w:szCs w:val="21"/>
          <w:shd w:val="clear" w:fill="FFFFFF"/>
        </w:rPr>
        <w:t>2017年1月12日</w:t>
      </w:r>
    </w:p>
    <w:p>
      <w:pPr>
        <w:keepNext w:val="0"/>
        <w:keepLines w:val="0"/>
        <w:widowControl/>
        <w:suppressLineNumbers w:val="0"/>
        <w:spacing w:after="240" w:afterAutospacing="0"/>
        <w:jc w:val="left"/>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公知的一个大问题就是：</w:t>
      </w:r>
      <w:r>
        <w:rPr>
          <w:rFonts w:hint="default" w:ascii="Arial" w:hAnsi="Arial" w:cs="Arial"/>
          <w:b/>
          <w:i w:val="0"/>
          <w:caps w:val="0"/>
          <w:color w:val="404040"/>
          <w:spacing w:val="0"/>
          <w:sz w:val="24"/>
          <w:szCs w:val="24"/>
          <w:shd w:val="clear" w:fill="FFFFFF"/>
        </w:rPr>
        <w:t>不好好说话</w:t>
      </w:r>
      <w:r>
        <w:rPr>
          <w:rFonts w:hint="default" w:ascii="Arial" w:hAnsi="Arial" w:cs="Arial"/>
          <w:i w:val="0"/>
          <w:caps w:val="0"/>
          <w:color w:val="404040"/>
          <w:spacing w:val="0"/>
          <w:sz w:val="24"/>
          <w:szCs w:val="24"/>
          <w:shd w:val="clear" w:fill="FFFFFF"/>
        </w:rPr>
        <w:t>，或者更直白一点，是</w:t>
      </w:r>
      <w:r>
        <w:rPr>
          <w:rFonts w:hint="default" w:ascii="Arial" w:hAnsi="Arial" w:cs="Arial"/>
          <w:b/>
          <w:i w:val="0"/>
          <w:caps w:val="0"/>
          <w:color w:val="404040"/>
          <w:spacing w:val="0"/>
          <w:sz w:val="24"/>
          <w:szCs w:val="24"/>
          <w:shd w:val="clear" w:fill="FFFFFF"/>
        </w:rPr>
        <w:t>缺乏好好说话的能力</w:t>
      </w:r>
      <w:r>
        <w:rPr>
          <w:rFonts w:hint="default" w:ascii="Arial" w:hAnsi="Arial" w:cs="Arial"/>
          <w:i w:val="0"/>
          <w:caps w:val="0"/>
          <w:color w:val="404040"/>
          <w:spacing w:val="0"/>
          <w:sz w:val="24"/>
          <w:szCs w:val="24"/>
          <w:shd w:val="clear" w:fill="FFFFFF"/>
        </w:rPr>
        <w:t>。</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本来，公知在舆论场上拥有一个最大的优势，那就是：</w:t>
      </w:r>
      <w:r>
        <w:rPr>
          <w:rFonts w:hint="default" w:ascii="Arial" w:hAnsi="Arial" w:cs="Arial"/>
          <w:b/>
          <w:i w:val="0"/>
          <w:caps w:val="0"/>
          <w:color w:val="404040"/>
          <w:spacing w:val="0"/>
          <w:sz w:val="24"/>
          <w:szCs w:val="24"/>
          <w:shd w:val="clear" w:fill="FFFFFF"/>
        </w:rPr>
        <w:t>不——执——政</w:t>
      </w:r>
      <w:r>
        <w:rPr>
          <w:rFonts w:hint="default" w:ascii="Arial" w:hAnsi="Arial" w:cs="Arial"/>
          <w:i w:val="0"/>
          <w:caps w:val="0"/>
          <w:color w:val="404040"/>
          <w:spacing w:val="0"/>
          <w:sz w:val="24"/>
          <w:szCs w:val="24"/>
          <w:shd w:val="clear" w:fill="FFFFFF"/>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不执政，那这个群体本身按理说在意识形态层面就没有什么黑点，顶多是少数人有点私生活等黑点。而他们的对手是执政的，在这样一个发展中国家里，长期执政的执政党的黑点肯定很多。换句话说，在舆论场上，公知这个群体天然就是有充足弹药，同时自己又具有隐身涂装的。</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拥有这么大的优势，结果在舆论场上还能搞到今天这么被动，真是让人哭笑不得。</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肯定有人要说这是政权打压的结果。但现实是，中国互联网上并不禁止你讨论所谓的“民主自由”，在今天的互联网时代，某个具体敏感的事件可能被封锁，但思想意识形态本身是无法被封锁的。如果你的思想本身能引发共鸣，那完全可以得到民间舆论场的支持。上世纪八九十年代的时候就是如此，那个年代连网络都没有。</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对于公知群体而言，今天的中国网络舆论场应该最好是这样一副样子才对：政府宣传部门对公知所持的意识形态口诛笔伐，但民间则对公知群体报以普遍同情和支持的态度。应该是像上世纪九十年代学校上政治课那样，老师在上面讲，下面嗤之以鼻或者写数学作业才对。民众对公知群体的态度应该是“你为我们打开了一扇新的大门，开启了民智”、“真是思想启蒙者”、“让我认清了这个社会的本质”。</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然而现实似乎不是这样，尤其是最近几年的现实。</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本身拥有这么多优势，仗却打成这个样子，问题到底出在哪里？</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民众不是不需要社会批评者。</w:t>
      </w:r>
      <w:r>
        <w:rPr>
          <w:rFonts w:hint="default" w:ascii="Arial" w:hAnsi="Arial" w:cs="Arial"/>
          <w:i w:val="0"/>
          <w:caps w:val="0"/>
          <w:color w:val="404040"/>
          <w:spacing w:val="0"/>
          <w:sz w:val="24"/>
          <w:szCs w:val="24"/>
          <w:shd w:val="clear" w:fill="FFFFFF"/>
        </w:rPr>
        <w:t>恰恰相反，在今天这样一个快速发展的中国，这样一个在六十七年里压缩了西方三百年发展历程的中国，社会的剧烈变化必然产生层出不穷的社会问题。这些庞大而复杂的社会问题形成的舆论市场，足以“养活”太多太多的社会批评者。</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然而公知并没有能够有效填补这种市场需求的空白，因为他们中的相当一部分人，与其说是社会批评者，还不如说是传教士。</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第一</w:t>
      </w:r>
      <w:r>
        <w:rPr>
          <w:rFonts w:hint="default" w:ascii="Arial" w:hAnsi="Arial" w:cs="Arial"/>
          <w:i w:val="0"/>
          <w:caps w:val="0"/>
          <w:color w:val="404040"/>
          <w:spacing w:val="0"/>
          <w:sz w:val="24"/>
          <w:szCs w:val="24"/>
          <w:shd w:val="clear" w:fill="FFFFFF"/>
        </w:rPr>
        <w:t>，批评社会具体问题并不是他们的目的，而只是他们传播“自由民主”的手段罢了。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第二</w:t>
      </w:r>
      <w:r>
        <w:rPr>
          <w:rFonts w:hint="default" w:ascii="Arial" w:hAnsi="Arial" w:cs="Arial"/>
          <w:i w:val="0"/>
          <w:caps w:val="0"/>
          <w:color w:val="404040"/>
          <w:spacing w:val="0"/>
          <w:sz w:val="24"/>
          <w:szCs w:val="24"/>
          <w:shd w:val="clear" w:fill="FFFFFF"/>
        </w:rPr>
        <w:t>，从一个高度来批评社会具体问题往往需要专业知识，但他们又并不具备如此全面的专业知识。或者说只具备自己专业部分的知识，但他们并不满足于只批判这么少数领域，因为这样传教效率太低，他们必须要对所有社会事务发声，这样效率才高。</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第三</w:t>
      </w:r>
      <w:r>
        <w:rPr>
          <w:rFonts w:hint="default" w:ascii="Arial" w:hAnsi="Arial" w:cs="Arial"/>
          <w:i w:val="0"/>
          <w:caps w:val="0"/>
          <w:color w:val="404040"/>
          <w:spacing w:val="0"/>
          <w:sz w:val="24"/>
          <w:szCs w:val="24"/>
          <w:shd w:val="clear" w:fill="FFFFFF"/>
        </w:rPr>
        <w:t>，至于这个社会具体问题解决不解决，对传教而言这并不重要，因此他们并不需要提出真正有效的药方。甚至一直不解决才是最好的，因为这可以提供源源不断的攻击弹药。所以很多公知往往并没有动力去真正深入研究具体问题，试图解决问题。</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在这样急功近利、目标明确的导向下，公知群体的宣传出现了以下问题：</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1、贪多求快，粗制滥造。</w:t>
      </w:r>
      <w:r>
        <w:rPr>
          <w:rFonts w:hint="default" w:ascii="Arial" w:hAnsi="Arial" w:cs="Arial"/>
          <w:i w:val="0"/>
          <w:caps w:val="0"/>
          <w:color w:val="404040"/>
          <w:spacing w:val="0"/>
          <w:sz w:val="24"/>
          <w:szCs w:val="24"/>
          <w:shd w:val="clear" w:fill="FFFFFF"/>
        </w:rPr>
        <w:t>为了提高宣传效率，任何事情都可以导向到“政治体制问题”，都可以导向到“缺乏自由民主所致”、“缺乏选票所致”，而不管这个具体社会问题是否真的和以上因素有关，吃相非常难看。</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2、功利性强，论述生硬。</w:t>
      </w:r>
      <w:r>
        <w:rPr>
          <w:rFonts w:hint="default" w:ascii="Arial" w:hAnsi="Arial" w:cs="Arial"/>
          <w:i w:val="0"/>
          <w:caps w:val="0"/>
          <w:color w:val="404040"/>
          <w:spacing w:val="0"/>
          <w:sz w:val="24"/>
          <w:szCs w:val="24"/>
          <w:shd w:val="clear" w:fill="FFFFFF"/>
        </w:rPr>
        <w:t>为了上一条的目标，在逻辑论述上经常把同时性混同于因果性，把相关性混同于因果性，甚至毫不相关的东西也能强行论述出因果性。给人侮辱智商的感觉，难以吸引高端客户。</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3、不做调查，作茧自缚。</w:t>
      </w:r>
      <w:r>
        <w:rPr>
          <w:rFonts w:hint="default" w:ascii="Arial" w:hAnsi="Arial" w:cs="Arial"/>
          <w:i w:val="0"/>
          <w:caps w:val="0"/>
          <w:color w:val="404040"/>
          <w:spacing w:val="0"/>
          <w:sz w:val="24"/>
          <w:szCs w:val="24"/>
          <w:shd w:val="clear" w:fill="FFFFFF"/>
        </w:rPr>
        <w:t>自己给自己挖坑，在世界各国都右转的大趋势下，强行把“自由民主”和“爱国”对立起来，自己傻乎乎站到了民族主义这个最大公约数的对立面，简直是蠢到了惊天地泣鬼神的地步。这个无差别攻击导致从高端到低端用户一起减少。</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4、心态失衡，前后不一。</w:t>
      </w:r>
      <w:r>
        <w:rPr>
          <w:rFonts w:hint="default" w:ascii="Arial" w:hAnsi="Arial" w:cs="Arial"/>
          <w:i w:val="0"/>
          <w:caps w:val="0"/>
          <w:color w:val="404040"/>
          <w:spacing w:val="0"/>
          <w:sz w:val="24"/>
          <w:szCs w:val="24"/>
          <w:shd w:val="clear" w:fill="FFFFFF"/>
        </w:rPr>
        <w:t>自己抽自己耳光，把“国家”和“政府”的概念混为一谈。看到国家有什么好事心里就不舒服，觉得这是给政府脸上增光，我就不舒服。连播个《舌尖上的中国》都要去提醒一下“欣赏美食没事，可别为了这个就爱国”，更别说对天宫二号、神舟十一、高铁、FAST等这种大工程上纲上线的冷嘲热讽了，那种“见不到中国好”的急赤白脸相在普通中立者的眼里非常难看，完全是给自己的负面宣传。</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5、香臭不分，大包大揽。</w:t>
      </w:r>
      <w:r>
        <w:rPr>
          <w:rFonts w:hint="default" w:ascii="Arial" w:hAnsi="Arial" w:cs="Arial"/>
          <w:i w:val="0"/>
          <w:caps w:val="0"/>
          <w:color w:val="404040"/>
          <w:spacing w:val="0"/>
          <w:sz w:val="24"/>
          <w:szCs w:val="24"/>
          <w:shd w:val="clear" w:fill="FFFFFF"/>
        </w:rPr>
        <w:t>傻傻分不清楚自己的优质资产和劣质资产到底是什么，分不清楚哪些该持仓哪些该切割。你说你平常吹个美国日本西欧也就罢了，连伊拉克、利比亚这些彻底失败的国家也要往里吃，非要去论证“伊拉克民主之后好了多少”，你这是得蠢到什么程度啊？你不知道这些东西一旦吃进去，每次伊拉克出大新闻都是会打“自由民主”的脸吗？这完全是自己撕自己隐身涂装的行为。</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6、水平不高，架子不小。</w:t>
      </w:r>
      <w:r>
        <w:rPr>
          <w:rFonts w:hint="default" w:ascii="Arial" w:hAnsi="Arial" w:cs="Arial"/>
          <w:i w:val="0"/>
          <w:caps w:val="0"/>
          <w:color w:val="404040"/>
          <w:spacing w:val="0"/>
          <w:sz w:val="24"/>
          <w:szCs w:val="24"/>
          <w:shd w:val="clear" w:fill="FFFFFF"/>
        </w:rPr>
        <w:t>就像某些宗教信徒“你居然不信我这个教，唉，你真是可怜被神抛弃了啊，我来救赎启示你一下吧”。一副高高在上“你们都是辣鸡，需要我滴启迪”的面孔，字里行间都能流露出来对芸芸众生的蔑视，动不动就是“这个国家没救了，这个民族没救了”。关键是调门起的这么高、谱摆的这么大，结果大家一看原来根本没什么真货，讲不出什么能说服人的东西来，自然更对其哄笑而散。</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7、思维懒惰，好大喜功。</w:t>
      </w:r>
      <w:r>
        <w:rPr>
          <w:rFonts w:hint="default" w:ascii="Arial" w:hAnsi="Arial" w:cs="Arial"/>
          <w:i w:val="0"/>
          <w:caps w:val="0"/>
          <w:color w:val="404040"/>
          <w:spacing w:val="0"/>
          <w:sz w:val="24"/>
          <w:szCs w:val="24"/>
          <w:shd w:val="clear" w:fill="FFFFFF"/>
        </w:rPr>
        <w:t>明明社会上有这么多负面新闻，你只要是老老实实就事论事研究批评，就已经足够招揽人气、吸引粉丝、引导舆论、打击对手了。可是部分公知水平并不足以分析透彻这些社会问题，又不愿意下苦功夫做功课，于是就走捷径去编造各种谣言来作为推广“自由民主”的论据。这也很好理解：具体真实负面事件的“传球”并不总是让我射门角度很舒服，那我就自己摆拍一个很舒服的“传球”然后自己射门，这样进球画面多漂亮。但代价是，谣言破灭之后，这个人造的“最佳进球”也就成了一个本来毫无必要出现的黑点，而且是整个公知群体的黑点，就如同一个不入流的地方小官的一句“你是为党说话还是为人民说话”会成为整个体制被攻击的黑点一样。</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8、官僚主义，八股作风。</w:t>
      </w:r>
      <w:r>
        <w:rPr>
          <w:rFonts w:hint="default" w:ascii="Arial" w:hAnsi="Arial" w:cs="Arial"/>
          <w:i w:val="0"/>
          <w:caps w:val="0"/>
          <w:color w:val="404040"/>
          <w:spacing w:val="0"/>
          <w:sz w:val="24"/>
          <w:szCs w:val="24"/>
          <w:shd w:val="clear" w:fill="FFFFFF"/>
        </w:rPr>
        <w:t>这点在《国产公知速成宝典：从入门到精通》一文中有尖刻的讽刺。为了广撒网高效率地传销“自由民主”的意识形态，宣传思维高度套路化、直接化、灌输化、流程化，就差揪着你的耳朵喊“民主大法好”了。但今天的年轻人又很反感这样的意识形态灌输。这种不走心的官僚主义态度，和之前体制内官方僵化的宣传如出一辙。不过讽刺的是，人家都执政六十七年了，今天还在宣传上要求尽量亲近群众，俯下身子（做的到位不到位另说）。你这离执政还有十万八千里呢，好的没学会，宣传上的官僚主义八股倒是学的挺快的。</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9、僵化迟缓，刚愎自用。</w:t>
      </w:r>
      <w:r>
        <w:rPr>
          <w:rFonts w:hint="default" w:ascii="Arial" w:hAnsi="Arial" w:cs="Arial"/>
          <w:i w:val="0"/>
          <w:caps w:val="0"/>
          <w:color w:val="404040"/>
          <w:spacing w:val="0"/>
          <w:sz w:val="24"/>
          <w:szCs w:val="24"/>
          <w:shd w:val="clear" w:fill="FFFFFF"/>
        </w:rPr>
        <w:t>公知群体对最近几年的势头下滑不愿意去面对，不愿意去从自身找问题，看看有没有什么可以改进的思路。一厢情愿地把原因怪罪于“政府打压”、“愚民不开化”、“小粉红傻X”，这点倒是很好的继承了先总统__蒋公的一贯甩锅作风。</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其实，我觉得，公知群体真应该看看你们的对手们的变化。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看看共青团中央，之前是一个多么高冷不接地气的官僚机构，现在也尽量要转型为党和青年的联系纽带，努力在网络上和青年交流，效果暂时有多少是另一回事，但至少人家有了这种意识和行动。</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可公知倒是越活越回去了，看看十年前的《驳雪亮军刀“中国GDP2030年超过日本”论》，不管结论对不对，但表达上客观冷静有礼很是有绅士范，再看看今天的公知呢？稍不如意，直接一顶“小粉红”、“贵支”的帽子扣上，多省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再看看你们瞧不起的那兔漫画，人家并不直接灌输什么“共产党好”、“社会主义好”这种意识形态标签，甚至连“党”这个概念都基本上很少直接提到过。而是通过对普通人物的刻画渲染、对历史的直观描述、对作为最大公约数的民族主义的迎合和采用吸引年轻人的表达方式来感染、打动年轻一代，甚至能让很多年轻观众看哭了。把想要表达的意识形态理念潜移默化地融入生动有趣又能发人思考的动画之中。</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对手变了，你们不变，还是几十年如一日像念政治课本一样叨叨“体制问题、自由民主”，要是中国国势现在处于相对于外国的下滑通道也就罢了，可是现在大环境又不利于你们，还这样反应迟钝食古不化不知变通，有多少人会有兴趣听你们用中老年人的口吻念经？</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10、过于极端，效果钝化。</w:t>
      </w:r>
      <w:r>
        <w:rPr>
          <w:rFonts w:hint="default" w:ascii="Arial" w:hAnsi="Arial" w:cs="Arial"/>
          <w:i w:val="0"/>
          <w:caps w:val="0"/>
          <w:color w:val="404040"/>
          <w:spacing w:val="0"/>
          <w:sz w:val="24"/>
          <w:szCs w:val="24"/>
          <w:shd w:val="clear" w:fill="FFFFFF"/>
        </w:rPr>
        <w:t>真正有引导作用的宣传，是“你做的符合我的观念，我就赞扬你，你不符合我的观念，我就批评你”。也就是说，你得有赞有压，给对方指出你要的方向。可是部分公知由于对自己的对手过于仇视，批评已经完全沦为诅咒和谩骂。其结果就是，对于对手做出的绝大多数事务性政策，都是在骂。只要你不解散，不搞多党选举，你在具体政策层面做什么我几乎都在骂，你没航母我骂你无能，你有航母我骂你穷兵黩武；你国企盈利我骂你与民争利，你国企不盈利我骂你浪费民脂民膏；你不发展西部我骂你西部人民在吃草，你发展西部我骂你破坏了当地纯天然的圣地……</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那么，对于你批评的对手而言，你批评的存在价值和影响力也就不存在了。因为我做什么在你那里得到的评价是一样的，那么我为什么还要在乎你说什么呢？</w:t>
      </w:r>
    </w:p>
    <w:p>
      <w:pPr>
        <w:keepNext w:val="0"/>
        <w:keepLines w:val="0"/>
        <w:widowControl/>
        <w:suppressLineNumbers w:val="0"/>
        <w:spacing w:after="240" w:afterAutospacing="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以上是说的公知在宣传中存在的十条主观层面的问题。但这些问题并不仅仅是公知所有。在“自干五小粉红”（我不喜欢这些标签化的称呼，仅为了论述方便而使用，下同）中同样一定程度地存在。甚至在持其他观点的人群中也是如此。而如今的国际国内大环境不利于公知，所以公知群体的这些宣传弊政的恶果被暴露的更充分。</w:t>
      </w:r>
    </w:p>
    <w:p>
      <w:pPr>
        <w:keepNext w:val="0"/>
        <w:keepLines w:val="0"/>
        <w:widowControl/>
        <w:suppressLineNumbers w:val="0"/>
        <w:jc w:val="left"/>
        <w:rPr>
          <w:sz w:val="24"/>
          <w:szCs w:val="24"/>
        </w:rPr>
      </w:pPr>
    </w:p>
    <w:p>
      <w:pPr>
        <w:rPr>
          <w:rFonts w:hint="default"/>
          <w:sz w:val="24"/>
          <w:szCs w:val="24"/>
        </w:rPr>
      </w:pPr>
      <w:r>
        <w:rPr>
          <w:rFonts w:hint="default"/>
          <w:sz w:val="24"/>
          <w:szCs w:val="24"/>
        </w:rPr>
        <w:t>那么如果仅仅考虑舆论战的技战术层面，其他群体应该吸取什么样的教训呢？</w:t>
      </w:r>
    </w:p>
    <w:p>
      <w:pPr>
        <w:rPr>
          <w:rFonts w:hint="default"/>
          <w:sz w:val="24"/>
          <w:szCs w:val="24"/>
        </w:rPr>
      </w:pPr>
      <w:r>
        <w:rPr>
          <w:rFonts w:hint="default"/>
          <w:sz w:val="24"/>
          <w:szCs w:val="24"/>
        </w:rPr>
        <w:t>下面从“小粉红”的角度来举例说明（其他群体可以类推，都通用的）：</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1、不要什么地都洗，该切割的切割，避免公知的第五条错误。</w:t>
      </w:r>
      <w:r>
        <w:rPr>
          <w:rFonts w:hint="default" w:ascii="Arial" w:hAnsi="Arial" w:cs="Arial"/>
          <w:i w:val="0"/>
          <w:caps w:val="0"/>
          <w:color w:val="404040"/>
          <w:spacing w:val="0"/>
          <w:sz w:val="24"/>
          <w:szCs w:val="24"/>
          <w:shd w:val="clear" w:fill="FFFFFF"/>
        </w:rPr>
        <w:t>从中立人群角度而言，无论是逢X必喷，还是逢X必洗，都会带来不好的观感。如果某个官员或者机构做了什么看上去不好的事情，说了不好的话，在网上红了。如果你掌握的论据充足、逻辑逆天，有能力把这个事情从正面角度有理有据论述清楚，那么可以“洗”，否则要么闭嘴，静观其变，要么纯就事论事进行批判。批判也没什么大不了的，一个个体普通官员或者机构如果做的不好，成了宣传上的负面资产，那么把它和你的核心意识形态做及时切割，避免被它拖着下水，是比较理智的行为。举个较极端的例子，你能想象一下，如果小粉红群体集体为中国足协辩护，那该对自己所维护的核心意识形态的伤害有多大。</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2、营造“理客中”的身份标签。</w:t>
      </w:r>
      <w:r>
        <w:rPr>
          <w:rFonts w:hint="default" w:ascii="Arial" w:hAnsi="Arial" w:cs="Arial"/>
          <w:i w:val="0"/>
          <w:caps w:val="0"/>
          <w:color w:val="404040"/>
          <w:spacing w:val="0"/>
          <w:sz w:val="24"/>
          <w:szCs w:val="24"/>
          <w:shd w:val="clear" w:fill="FFFFFF"/>
        </w:rPr>
        <w:t>公知之所以衰落的一个原因是意识形态凌驾于客观现实，逢X必喷。色彩太鲜明，急于传教。我们要尽量把意识形态宣传变得不那么鲜明和咄咄逼人，宣传应该更潜移默化地润物细无声，多像美国学习。要让对方觉得观点是自己在客观材料的基础上“独立思考”出来的，而不是被你灌输进去的。不要灌输，要引导，而且痕迹越淡越自然越漫不经心越好，毕竟没有人愿意被别人洗脑。所以说，在平时的发言中，不要一边倒，很多时候社会本身确实有问题，完全可以去就事论事批判，只要不加以引申危害到自己的意识形态就可以了。</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3、分清自己意识形态中的“基本盘”和“缓冲区”。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在“单向区间”内，进攻方尽量要攻入更深，防御方要尽量歼敌于国门之外</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在“双向区间”内，顺势时进攻“缓冲区”，逆势时固守“基本盘”。</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所谓的基本盘，就是你的意识形态的核心区域，是不能让步的部分；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所谓的“缓冲区”，就是你的意识形态和对方意识形态的交锋区，是双方互相争夺有来有往的部分。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以最近广泛讨论的雾霾话题举个例子，一种</w:t>
      </w:r>
      <w:r>
        <w:rPr>
          <w:rFonts w:hint="default" w:ascii="Arial" w:hAnsi="Arial" w:cs="Arial"/>
          <w:b/>
          <w:i w:val="0"/>
          <w:caps w:val="0"/>
          <w:color w:val="404040"/>
          <w:spacing w:val="0"/>
          <w:sz w:val="24"/>
          <w:szCs w:val="24"/>
          <w:shd w:val="clear" w:fill="FFFFFF"/>
        </w:rPr>
        <w:t>可能的</w:t>
      </w:r>
      <w:r>
        <w:rPr>
          <w:rFonts w:hint="default" w:ascii="Arial" w:hAnsi="Arial" w:cs="Arial"/>
          <w:i w:val="0"/>
          <w:caps w:val="0"/>
          <w:color w:val="404040"/>
          <w:spacing w:val="0"/>
          <w:sz w:val="24"/>
          <w:szCs w:val="24"/>
          <w:shd w:val="clear" w:fill="FFFFFF"/>
        </w:rPr>
        <w:t>从基本盘到缓冲区的路线图可以是这样的：</w:t>
      </w:r>
    </w:p>
    <w:p>
      <w:pPr>
        <w:keepNext w:val="0"/>
        <w:keepLines w:val="0"/>
        <w:widowControl/>
        <w:suppressLineNumbers w:val="0"/>
        <w:jc w:val="left"/>
        <w:rPr>
          <w:sz w:val="24"/>
          <w:szCs w:val="24"/>
        </w:rPr>
      </w:pPr>
    </w:p>
    <w:p>
      <w:pPr>
        <w:keepNext w:val="0"/>
        <w:keepLines w:val="0"/>
        <w:widowControl/>
        <w:suppressLineNumbers w:val="0"/>
        <w:pBdr>
          <w:top w:val="none" w:color="auto" w:sz="0" w:space="0"/>
          <w:left w:val="single" w:color="CFD8E6" w:sz="24" w:space="10"/>
          <w:bottom w:val="none" w:color="auto" w:sz="0" w:space="0"/>
          <w:right w:val="none" w:color="auto" w:sz="0" w:space="0"/>
        </w:pBdr>
        <w:shd w:val="clear" w:fill="F2F2F5"/>
        <w:spacing w:before="210" w:beforeAutospacing="0" w:after="210" w:afterAutospacing="0"/>
        <w:ind w:left="720" w:right="720" w:firstLine="0"/>
        <w:jc w:val="left"/>
        <w:rPr>
          <w:rFonts w:hint="default" w:ascii="Arial" w:hAnsi="Arial" w:eastAsia="宋体" w:cs="Arial"/>
          <w:i w:val="0"/>
          <w:caps w:val="0"/>
          <w:color w:val="6B7A8C"/>
          <w:spacing w:val="0"/>
          <w:sz w:val="24"/>
          <w:szCs w:val="24"/>
        </w:rPr>
      </w:pPr>
      <w:r>
        <w:rPr>
          <w:rFonts w:hint="default" w:ascii="Arial" w:hAnsi="Arial" w:eastAsia="宋体" w:cs="Arial"/>
          <w:i w:val="0"/>
          <w:caps w:val="0"/>
          <w:color w:val="6B7A8C"/>
          <w:spacing w:val="0"/>
          <w:kern w:val="0"/>
          <w:sz w:val="24"/>
          <w:szCs w:val="24"/>
          <w:bdr w:val="single" w:color="CFD8E6" w:sz="24" w:space="0"/>
          <w:shd w:val="clear" w:fill="F2F2F5"/>
          <w:lang w:val="en-US" w:eastAsia="zh-CN" w:bidi="ar"/>
        </w:rPr>
        <w:t>己方核心政治体制的合法性——工业化道路该不该——具体环保政策对不对——雾霾是不是值得关注的大问题——雾霾该不该治理</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这是一个</w:t>
      </w:r>
      <w:r>
        <w:rPr>
          <w:rFonts w:hint="default" w:ascii="Arial" w:hAnsi="Arial" w:cs="Arial"/>
          <w:b/>
          <w:i w:val="0"/>
          <w:caps w:val="0"/>
          <w:color w:val="404040"/>
          <w:spacing w:val="0"/>
          <w:sz w:val="24"/>
          <w:szCs w:val="24"/>
          <w:shd w:val="clear" w:fill="FFFFFF"/>
        </w:rPr>
        <w:t>“单向区间”</w:t>
      </w:r>
      <w:r>
        <w:rPr>
          <w:rFonts w:hint="default" w:ascii="Arial" w:hAnsi="Arial" w:cs="Arial"/>
          <w:i w:val="0"/>
          <w:caps w:val="0"/>
          <w:color w:val="404040"/>
          <w:spacing w:val="0"/>
          <w:sz w:val="24"/>
          <w:szCs w:val="24"/>
          <w:shd w:val="clear" w:fill="FFFFFF"/>
        </w:rPr>
        <w:t>，在上面的路线图中，越往左，越是基本盘，越往右，越是缓冲区。</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对手在舆论场上发动进攻的时候，会从缓冲区的右侧开始，一级一级往上攻打论述，最左侧的部分可能是作为“公知”这个进攻方的终极目标。</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防御方的任务，是首先确定这个路线图中，哪个环节以左是必须要守住的，哪个环节可能是交锋的主战场，哪个环节以右是在当前形式下可以放弃的。</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对于防御方而言，阻击的位置是有学问的。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你阻击位置太靠外，可能会导致论据不充足，会被别人质疑为“洗地”。比如你上来就说“雾霾根本不用治理”，那在第三方吃瓜群众眼里根本就成了“五毛”，这个仗就没法打下去了。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你阻击位置太靠内，比如你直接退到最里面，只是论述“不能因为雾霾就要颠覆国家”，把外面的全放弃。可能会导致给自己留的余地太少，太被动。放弃的大片土地也会成为对手的弹药基地。</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一个好的防守方式是：只打对基本盘有威胁的深入之敌，在此基础之上层层设伏阻击，使对方进攻战线过长，首尾不能相顾。但同时自己不要“提前过度防御”。</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举个例子，如果微博上有人说“这雾霾真讨厌，不知道什么时候才能还我蓝天白云”。这个时候你该怎么做？</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如果你上去就回复“如果我们把工厂都关了，雾霾倒是没有了，但你考虑过工人就业生活吗，只要蓝天白云的小清新要不得”，这就属于“提前过度防御”的大败笔。因为人家只攻击的是路线图中最右端的“雾霾该不该治理”，而你一下子就用路线图中较为靠核心基本盘侧的“工业化道路该不该”去做了防御。人家打的是第五道门，你直接就把对方拉到第二道门附近来对打了，前面三道门全让给对方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到时候人家几句“傻x，我说过一定要关闭工厂吗，就不能治理吗？”、“哟，还真是护主啊，百姓抱怨一句雾霾，狗就上来咬了”，你在形势上就会非常被动，更主要的是在第三方的吃瓜群众眼中，形象就会很糟糕。而宣传的目的就是要争取中立区域的认可，死硬的对手你是无法靠言语来说服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这个时候该怎么做的，答案是根本就不用管这条言论，在路线图上的位置太靠外了，对基本盘威胁很小。</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再举个例子，如果对方说的是“这雾霾真讨厌，为什么政府不把工厂都关了，就为了收税吗？”，这个时候才是可以考虑按照上一段的逻辑去防御的时候，因为这个时候对手进攻的位置才更贴近核心基本盘的第二道门的防御点。</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一般来说，交锋区域越偏向自己的基本盘，说理的空间也就越大，防御起来相对越容易，因为对手要跨过多个逻辑防御点来直取“首都”，在逻辑链条上会“劳师远征”，因此对防御方的个人水平的要求也就越不那么高。</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而交锋区域越偏向别人的基本盘，那对个人的理论、文字和逻辑水平也就越高，攻击难度越大。</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还有一种防御手段就是应用了上面的思想——“主动把对方拉到自己基本盘里打”，但是我不欣赏这种手段，因为它往往是建立在故意歪曲对手论点的基础上的。但是别人要使出这一招，最好你要能认的出有办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例如，你说“国民党军在抗战的时候杀了很多壮丁，打仗一败再败战术糟糕，可见国民政府之烂”。这个时候对方如果说“你这个没良心的五毛狗，国军士兵死了这么多，都是民族的英雄，你亵渎为国捐躯的民族英雄，还算人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这个时候对手用的就是这一招“主动把对方拉到自己基本盘里打”，因为你如果攻击国民政府烂，那么对他而言这个攻击点有点靠外，国府黑材料太多，在这个点防守不容易。那么他就把你主动拉到更靠近自己基本盘的地方，宣称你是在污蔑战死的国军将士，在这个点对你反击就容易多了，虽然事实上你并没攻击这个点。</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当然，基本盘和缓冲区的位置并不是一直不变的，也是受外部大环境的影响。比如你的意识形态这边出来个什么大的丑闻或者负面消息，那么基本盘本身可能就会收缩。相反，如果中国经济相比其他国家明显提振，那么“小粉红”的基本盘就可能扩张。</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上面雾霾的话题是</w:t>
      </w:r>
      <w:r>
        <w:rPr>
          <w:rFonts w:hint="default" w:ascii="Arial" w:hAnsi="Arial" w:cs="Arial"/>
          <w:b/>
          <w:i w:val="0"/>
          <w:caps w:val="0"/>
          <w:color w:val="404040"/>
          <w:spacing w:val="0"/>
          <w:sz w:val="24"/>
          <w:szCs w:val="24"/>
          <w:shd w:val="clear" w:fill="FFFFFF"/>
        </w:rPr>
        <w:t>“单向区间”</w:t>
      </w:r>
      <w:r>
        <w:rPr>
          <w:rFonts w:hint="default" w:ascii="Arial" w:hAnsi="Arial" w:cs="Arial"/>
          <w:i w:val="0"/>
          <w:caps w:val="0"/>
          <w:color w:val="404040"/>
          <w:spacing w:val="0"/>
          <w:sz w:val="24"/>
          <w:szCs w:val="24"/>
          <w:shd w:val="clear" w:fill="FFFFFF"/>
        </w:rPr>
        <w:t>的一个例子，所谓“单向区间”，就是在这个话题上，一方进攻，而一方防守。还有的话题是</w:t>
      </w:r>
      <w:r>
        <w:rPr>
          <w:rFonts w:hint="default" w:ascii="Arial" w:hAnsi="Arial" w:cs="Arial"/>
          <w:b/>
          <w:i w:val="0"/>
          <w:caps w:val="0"/>
          <w:color w:val="404040"/>
          <w:spacing w:val="0"/>
          <w:sz w:val="24"/>
          <w:szCs w:val="24"/>
          <w:shd w:val="clear" w:fill="FFFFFF"/>
        </w:rPr>
        <w:t>“双向区间”</w:t>
      </w:r>
      <w:r>
        <w:rPr>
          <w:rFonts w:hint="default" w:ascii="Arial" w:hAnsi="Arial" w:cs="Arial"/>
          <w:i w:val="0"/>
          <w:caps w:val="0"/>
          <w:color w:val="404040"/>
          <w:spacing w:val="0"/>
          <w:sz w:val="24"/>
          <w:szCs w:val="24"/>
          <w:shd w:val="clear" w:fill="FFFFFF"/>
        </w:rPr>
        <w:t>，例如下面这个关于公民持枪的问题的一种</w:t>
      </w:r>
      <w:r>
        <w:rPr>
          <w:rFonts w:hint="default" w:ascii="Arial" w:hAnsi="Arial" w:cs="Arial"/>
          <w:b/>
          <w:i w:val="0"/>
          <w:caps w:val="0"/>
          <w:color w:val="404040"/>
          <w:spacing w:val="0"/>
          <w:sz w:val="24"/>
          <w:szCs w:val="24"/>
          <w:shd w:val="clear" w:fill="FFFFFF"/>
        </w:rPr>
        <w:t>可能的</w:t>
      </w:r>
      <w:r>
        <w:rPr>
          <w:rFonts w:hint="default" w:ascii="Arial" w:hAnsi="Arial" w:cs="Arial"/>
          <w:i w:val="0"/>
          <w:caps w:val="0"/>
          <w:color w:val="404040"/>
          <w:spacing w:val="0"/>
          <w:sz w:val="24"/>
          <w:szCs w:val="24"/>
          <w:shd w:val="clear" w:fill="FFFFFF"/>
        </w:rPr>
        <w:t>交锋模式路线图：</w:t>
      </w:r>
    </w:p>
    <w:p>
      <w:pPr>
        <w:keepNext w:val="0"/>
        <w:keepLines w:val="0"/>
        <w:widowControl/>
        <w:suppressLineNumbers w:val="0"/>
        <w:jc w:val="left"/>
        <w:rPr>
          <w:sz w:val="24"/>
          <w:szCs w:val="24"/>
        </w:rPr>
      </w:pPr>
    </w:p>
    <w:p>
      <w:pPr>
        <w:keepNext w:val="0"/>
        <w:keepLines w:val="0"/>
        <w:widowControl/>
        <w:suppressLineNumbers w:val="0"/>
        <w:pBdr>
          <w:top w:val="none" w:color="auto" w:sz="0" w:space="0"/>
          <w:left w:val="single" w:color="CFD8E6" w:sz="24" w:space="10"/>
          <w:bottom w:val="none" w:color="auto" w:sz="0" w:space="0"/>
          <w:right w:val="none" w:color="auto" w:sz="0" w:space="0"/>
        </w:pBdr>
        <w:shd w:val="clear" w:fill="F2F2F5"/>
        <w:spacing w:before="210" w:beforeAutospacing="0" w:after="210" w:afterAutospacing="0"/>
        <w:ind w:left="720" w:right="720" w:firstLine="0"/>
        <w:jc w:val="left"/>
        <w:rPr>
          <w:rFonts w:hint="default" w:ascii="Arial" w:hAnsi="Arial" w:eastAsia="宋体" w:cs="Arial"/>
          <w:i w:val="0"/>
          <w:caps w:val="0"/>
          <w:color w:val="6B7A8C"/>
          <w:spacing w:val="0"/>
          <w:sz w:val="24"/>
          <w:szCs w:val="24"/>
        </w:rPr>
      </w:pPr>
      <w:r>
        <w:rPr>
          <w:rFonts w:hint="default" w:ascii="Arial" w:hAnsi="Arial" w:eastAsia="宋体" w:cs="Arial"/>
          <w:i w:val="0"/>
          <w:caps w:val="0"/>
          <w:color w:val="6B7A8C"/>
          <w:spacing w:val="0"/>
          <w:kern w:val="0"/>
          <w:sz w:val="24"/>
          <w:szCs w:val="24"/>
          <w:bdr w:val="single" w:color="CFD8E6" w:sz="24" w:space="0"/>
          <w:shd w:val="clear" w:fill="F2F2F5"/>
          <w:lang w:val="en-US" w:eastAsia="zh-CN" w:bidi="ar"/>
        </w:rPr>
        <w:t>己方核心体制的优越性——己方体制是否能适应新形势的变化——己方人权如何——己方社会治安如何——公民持枪弊大于利——公民是否应该有持枪权——公民持枪利大于弊——美国社会治安如何——美国人权如何——美国体制是否能适应新形势的变化——美国核心体制的优越性</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对具体一个话题，交锋的路线图可能并不是只有一种，因为讨论的角度可以有很多。以上只是列出了其中一种可能。</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例如上面这个交锋路线图，可能就是因为某个诸如《美国人的持枪权是天赋人权》的帖子，或者是《美国华盛顿发生枪击案x死x伤》之类的新闻而引发的。在这种</w:t>
      </w:r>
      <w:r>
        <w:rPr>
          <w:rFonts w:hint="default" w:ascii="Arial" w:hAnsi="Arial" w:cs="Arial"/>
          <w:b/>
          <w:i w:val="0"/>
          <w:caps w:val="0"/>
          <w:color w:val="404040"/>
          <w:spacing w:val="0"/>
          <w:sz w:val="24"/>
          <w:szCs w:val="24"/>
          <w:shd w:val="clear" w:fill="FFFFFF"/>
        </w:rPr>
        <w:t>双向区间</w:t>
      </w:r>
      <w:r>
        <w:rPr>
          <w:rFonts w:hint="default" w:ascii="Arial" w:hAnsi="Arial" w:cs="Arial"/>
          <w:i w:val="0"/>
          <w:caps w:val="0"/>
          <w:color w:val="404040"/>
          <w:spacing w:val="0"/>
          <w:sz w:val="24"/>
          <w:szCs w:val="24"/>
          <w:shd w:val="clear" w:fill="FFFFFF"/>
        </w:rPr>
        <w:t>的交锋中，双方可以互有攻守，</w:t>
      </w:r>
      <w:r>
        <w:rPr>
          <w:rFonts w:hint="default" w:ascii="Arial" w:hAnsi="Arial" w:cs="Arial"/>
          <w:b/>
          <w:i w:val="0"/>
          <w:caps w:val="0"/>
          <w:color w:val="404040"/>
          <w:spacing w:val="0"/>
          <w:sz w:val="24"/>
          <w:szCs w:val="24"/>
          <w:shd w:val="clear" w:fill="FFFFFF"/>
        </w:rPr>
        <w:t>目的是把交火地点（力量平衡点）尽量往靠近对方基本盘的方向引，把战火烧到对方的土地上</w:t>
      </w:r>
      <w:r>
        <w:rPr>
          <w:rFonts w:hint="default" w:ascii="Arial" w:hAnsi="Arial" w:cs="Arial"/>
          <w:i w:val="0"/>
          <w:caps w:val="0"/>
          <w:color w:val="404040"/>
          <w:spacing w:val="0"/>
          <w:sz w:val="24"/>
          <w:szCs w:val="24"/>
          <w:shd w:val="clear" w:fill="FFFFFF"/>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而话题的具体引发方式不同，也可能会影响到此次攻防战双方的起点不同。如果是《美国华盛顿发生枪击案x死x伤》之类的新闻而引发的，那双方的力量平衡点的起点可能是对“公民持枪利大于弊”的进攻和防御。如果是《美国人的持枪权是天赋人权》的帖子引发的，那双方的初始力量平衡点可能位于“公民是否应该有持枪权”这个点。</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对于攻击一方，攻击哪个点也是有讲究的。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如果你攻的太浅，那么对对方的核心基本盘构成的威胁不大。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如果你一上来就攻的太深，比如华盛顿发生枪击案，你直接来个一步到位：“这说明了美国民主自由就是垃圾”。这个跨度就太大了，人家一句“傻X，这和民主自由有什么关系”，你就被动了。这就是孤军深入</w:t>
      </w:r>
      <w:r>
        <w:rPr>
          <w:rFonts w:hint="default" w:ascii="Arial" w:hAnsi="Arial" w:cs="Arial"/>
          <w:b/>
          <w:i w:val="0"/>
          <w:caps w:val="0"/>
          <w:color w:val="404040"/>
          <w:spacing w:val="0"/>
          <w:sz w:val="24"/>
          <w:szCs w:val="24"/>
          <w:shd w:val="clear" w:fill="FFFFFF"/>
        </w:rPr>
        <w:t>过度进攻</w:t>
      </w:r>
      <w:r>
        <w:rPr>
          <w:rFonts w:hint="default" w:ascii="Arial" w:hAnsi="Arial" w:cs="Arial"/>
          <w:i w:val="0"/>
          <w:caps w:val="0"/>
          <w:color w:val="404040"/>
          <w:spacing w:val="0"/>
          <w:sz w:val="24"/>
          <w:szCs w:val="24"/>
          <w:shd w:val="clear" w:fill="FFFFFF"/>
        </w:rPr>
        <w:t>。</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攻击的时候，就像放箱子搭浮桥一样，哪一层的事实和逻辑足够清楚了，有撕头了，就攻击到哪一层，如果真想攻的再深，那就要提供足够坚实的论述，来证明你的更深的论点是可靠的，逻辑链条是清晰的，事实和逻辑是足够能引申到这么远的，而不要无准备地贸然盲动出击。</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基于基本盘和缓冲区的舆论战路线图，我认为是理解网络舆论攻防战</w:t>
      </w:r>
      <w:r>
        <w:rPr>
          <w:rFonts w:hint="default" w:ascii="Arial" w:hAnsi="Arial" w:cs="Arial"/>
          <w:b/>
          <w:i w:val="0"/>
          <w:caps w:val="0"/>
          <w:color w:val="404040"/>
          <w:spacing w:val="0"/>
          <w:sz w:val="24"/>
          <w:szCs w:val="24"/>
          <w:shd w:val="clear" w:fill="FFFFFF"/>
        </w:rPr>
        <w:t>微观</w:t>
      </w:r>
      <w:r>
        <w:rPr>
          <w:rFonts w:hint="default" w:ascii="Arial" w:hAnsi="Arial" w:cs="Arial"/>
          <w:i w:val="0"/>
          <w:caps w:val="0"/>
          <w:color w:val="404040"/>
          <w:spacing w:val="0"/>
          <w:sz w:val="24"/>
          <w:szCs w:val="24"/>
          <w:shd w:val="clear" w:fill="FFFFFF"/>
        </w:rPr>
        <w:t>层面的重要理论之一。在贴吧、微博甚至知乎上，经常可以看到很多无效的撕逼，或被动的局面，其中很多都是因为没有把握好基本盘和缓冲区的拿捏程度。要么“提前过度防御”，要么“过度进攻”缺乏支撑。</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如果能拿捏好这个程度，也许很多讨论会变得更加有意义，而不仅仅停留在撕逼层面。</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4、不说过头话。</w:t>
      </w:r>
      <w:r>
        <w:rPr>
          <w:rFonts w:hint="default" w:ascii="Arial" w:hAnsi="Arial" w:cs="Arial"/>
          <w:i w:val="0"/>
          <w:caps w:val="0"/>
          <w:color w:val="404040"/>
          <w:spacing w:val="0"/>
          <w:sz w:val="24"/>
          <w:szCs w:val="24"/>
          <w:shd w:val="clear" w:fill="FFFFFF"/>
        </w:rPr>
        <w:t>发言之前先从中立方角度看一看。之前的侯聚森事件，就被人搜出他之前用很难听的话骂过对方，虽然可能是对方先骂的，但是你这样上钩，等于给了对方歪曲事实的机会。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再者，你用脏字了，那基本上也说明你被别人激怒了。激怒有两种可能，一种是被别人的逻辑和干货打的哑口无言了，一种是被别人辱骂激怒了。前者的话，最好尽快止损，你恼羞成怒只能更让对方笑话，让中立者摇头。如果是后者，可以参考这个答案：如何回击经常说「你国」、「小粉红」的人？- 常凯申的回答 - 知乎</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5、不做太牵强的论述。</w:t>
      </w:r>
      <w:r>
        <w:rPr>
          <w:rFonts w:hint="default" w:ascii="Arial" w:hAnsi="Arial" w:cs="Arial"/>
          <w:i w:val="0"/>
          <w:caps w:val="0"/>
          <w:color w:val="404040"/>
          <w:spacing w:val="0"/>
          <w:sz w:val="24"/>
          <w:szCs w:val="24"/>
          <w:shd w:val="clear" w:fill="FFFFFF"/>
        </w:rPr>
        <w:t>如果逻辑和干货不够，宁肯放弃这种论述退而求其次。或者加上各种“个人观点”、“不成熟的观点”，也不要在知识储备不足的情况下摆出一个很强势很权威的姿态，这样只能更激发原本中立或懒得发言的人看不惯，跑过来打你的脸。</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6、越往对方的核心基本盘攻击的时候，越要严密谨慎</w:t>
      </w:r>
      <w:r>
        <w:rPr>
          <w:rFonts w:hint="default" w:ascii="Arial" w:hAnsi="Arial" w:cs="Arial"/>
          <w:i w:val="0"/>
          <w:caps w:val="0"/>
          <w:color w:val="404040"/>
          <w:spacing w:val="0"/>
          <w:sz w:val="24"/>
          <w:szCs w:val="24"/>
          <w:shd w:val="clear" w:fill="FFFFFF"/>
        </w:rPr>
        <w:t>，因为这是防御血条最厚，对方死忠数量，知识储备最多的地方，除非你的水平很高，能够在逻辑和论据上真正打疼对方、在核心基本盘上咬下一块肉，否则宁肯退一退，向基本盘里距核心稍远一点的地区攻击，有把握一点。</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7、对于自己不熟悉的领域，最好别轻率表达意见</w:t>
      </w:r>
      <w:r>
        <w:rPr>
          <w:rFonts w:hint="default" w:ascii="Arial" w:hAnsi="Arial" w:cs="Arial"/>
          <w:i w:val="0"/>
          <w:caps w:val="0"/>
          <w:color w:val="404040"/>
          <w:spacing w:val="0"/>
          <w:sz w:val="24"/>
          <w:szCs w:val="24"/>
          <w:shd w:val="clear" w:fill="FFFFFF"/>
        </w:rPr>
        <w:t>，哪怕看上去这个领域里目前这个话题可能对你的意识形态有一定支持作用，或者你自认为能够引导到对你意识形态有支持作用的状态。很多公知就是栽在了这一点上。</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b/>
          <w:i w:val="0"/>
          <w:caps w:val="0"/>
          <w:color w:val="404040"/>
          <w:spacing w:val="0"/>
          <w:sz w:val="24"/>
          <w:szCs w:val="24"/>
          <w:shd w:val="clear" w:fill="FFFFFF"/>
        </w:rPr>
        <w:t>8、</w:t>
      </w:r>
      <w:r>
        <w:rPr>
          <w:rFonts w:hint="default" w:ascii="Arial" w:hAnsi="Arial" w:cs="Arial"/>
          <w:i w:val="0"/>
          <w:caps w:val="0"/>
          <w:color w:val="404040"/>
          <w:spacing w:val="0"/>
          <w:sz w:val="24"/>
          <w:szCs w:val="24"/>
          <w:shd w:val="clear" w:fill="FFFFFF"/>
        </w:rPr>
        <w:t>在写文章和转发帖子的时候，如果某个论据或者是数字看上去似乎有点不太正常，那么即使是这个论据对你的意识形态论述非常有帮助，也一定要先去核实数据是否正确，是否有可靠的出处。否则被人看出你引用谣言或钓鱼文，被人笑话就尴尬了。如果无法核实到可靠出处的，那么宁肯不用。</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9、对于以上的几条，在网络上越相对理性严谨的舆论交锋社区，越要尽量遵守，例如知乎，在政治领域的话题里，各种观点对立，你在表述和引用上稍有点漏洞，那么很容易有人出来给你挑错，如果这个错误还是和你的论点关系比较近的，那么整篇答案可能都会因此被否定掉，或者讨论点被带偏。相反，如果是吹水调侃轻松的网络社区，政治化交锋不强的地方，或者是纯讨论具体技术层面问题时，就不一定要这么严苛遵循了。</w:t>
      </w:r>
    </w:p>
    <w:p>
      <w:pPr>
        <w:keepNext w:val="0"/>
        <w:keepLines w:val="0"/>
        <w:widowControl/>
        <w:suppressLineNumbers w:val="0"/>
        <w:jc w:val="left"/>
        <w:rPr>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default" w:ascii="Arial" w:hAnsi="Arial" w:cs="Arial"/>
          <w:i w:val="0"/>
          <w:caps w:val="0"/>
          <w:color w:val="404040"/>
          <w:spacing w:val="0"/>
          <w:sz w:val="24"/>
          <w:szCs w:val="24"/>
        </w:rPr>
      </w:pPr>
      <w:r>
        <w:rPr>
          <w:rFonts w:hint="default" w:ascii="Arial" w:hAnsi="Arial" w:cs="Arial"/>
          <w:i w:val="0"/>
          <w:caps w:val="0"/>
          <w:color w:val="404040"/>
          <w:spacing w:val="0"/>
          <w:sz w:val="24"/>
          <w:szCs w:val="24"/>
          <w:shd w:val="clear" w:fill="FFFFFF"/>
        </w:rPr>
        <w:t>网络意识形态舆论战的微观层面，是一个较为复杂的技术性话题，上面也仅仅是给出一点点自己的观点，并不全面，没有论述到的地方还有很多，仅供参考。</w:t>
      </w:r>
    </w:p>
    <w:p>
      <w:pPr>
        <w:rPr>
          <w:b w:val="0"/>
          <w:bCs/>
        </w:rPr>
      </w:pPr>
      <w:r>
        <w:rPr>
          <w:b w:val="0"/>
          <w:bCs/>
        </w:rPr>
        <w:br w:type="page"/>
      </w:r>
    </w:p>
    <w:p>
      <w:pPr>
        <w:pStyle w:val="3"/>
        <w:jc w:val="center"/>
        <w:rPr>
          <w:color w:val="504D59" w:themeColor="text1"/>
          <w14:textFill>
            <w14:solidFill>
              <w14:schemeClr w14:val="tx1"/>
            </w14:solidFill>
          </w14:textFill>
        </w:rPr>
      </w:pPr>
      <w:bookmarkStart w:id="76" w:name="_Toc698886245"/>
      <w:r>
        <w:rPr>
          <w:color w:val="504D59" w:themeColor="text1"/>
          <w:lang w:val="en-US" w:eastAsia="zh-CN"/>
          <w14:textFill>
            <w14:solidFill>
              <w14:schemeClr w14:val="tx1"/>
            </w14:solidFill>
          </w14:textFill>
        </w:rPr>
        <w:t>11、</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"https://www.weibo.com/p/230418450838710102x5a8?mod=zwenzhang"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《解决中国宗教问题的基本思路》</w:t>
      </w:r>
      <w:r>
        <w:rPr>
          <w:rFonts w:hint="default"/>
          <w:color w:val="504D59" w:themeColor="text1"/>
          <w:lang w:val="en-US" w:eastAsia="zh-CN"/>
          <w14:textFill>
            <w14:solidFill>
              <w14:schemeClr w14:val="tx1"/>
            </w14:solidFill>
          </w14:textFill>
        </w:rPr>
        <w:fldChar w:fldCharType="end"/>
      </w:r>
      <w:bookmarkEnd w:id="76"/>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2017年4月24日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宗教问题解决起来非常麻烦，非常麻烦。</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解放之初本来是个很好的机会，靠史无前例的高组织度的共产党，在西北地区以阶级矛盾压过宗教，发动底层群众斗争吸教民血的宗教上层人士，曾经一度让宗教问题大大缓解。</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但这个努力在八十年代化为乌有。这里面既有必然性，也有偶然性。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在全国都放弃阶级斗争，转向市场经济，和西方世界经济接轨的大背景下，不可能在西北还单独搞阶级斗争为主，这是做不到的，也不利于发展西北地区经济。而一旦开始市场经济，社会意识形态管控必然放松，被压制的各个宗教必然出现复苏，这是必然性的体现。</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但你不搞阶级斗争，并不代表对宗教来个一百八十度的过度放任，更不能走到另外的极端。这是历史的偶然性，某些八十年代的领导人应该对这个自己造成的偶然性承担历史的责任。如果没有这个偶然性，那么今天中国的宗教问题仍然还会有，但不至于这么严重。</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接下来怎么办呢？有治标和治本两种手段，这两种手段都要用。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治标的方法，是在政府层面严格控制宗教场所的修建，抑制宗教势力的扩散，打击宗教势力的财源，不允许宗教势力以宗教符号建立族群隔离。换句话说，就是在上层建筑层面暂时压住它，不让问题进一步扩散，不至于成爆发之势。</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治本的方法，还是要回到“经济基础决定上层建筑”的马克思主义上。宗教也是一种上层建筑，它的产生根源是基于当时的经济基础和生产力水平。一旦经济基础发生变化，宗教也会受到很大冲击。</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以现在的西方来看，随着经济发展，基督教在年轻人中就在处于不断退潮的过程中。</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fldChar w:fldCharType="begin"/>
      </w:r>
      <w:r>
        <w:rPr>
          <w:rFonts w:hint="default" w:ascii="Arial" w:hAnsi="Arial" w:cs="Arial"/>
          <w:i w:val="0"/>
          <w:caps w:val="0"/>
          <w:color w:val="333333"/>
          <w:spacing w:val="0"/>
          <w:sz w:val="24"/>
          <w:szCs w:val="24"/>
          <w:shd w:val="clear" w:fill="FFFFFF"/>
        </w:rPr>
        <w:instrText xml:space="preserve"> HYPERLINK "http://www.zxxk.com/article/152281.html" </w:instrText>
      </w:r>
      <w:r>
        <w:rPr>
          <w:rFonts w:hint="default" w:ascii="Arial" w:hAnsi="Arial" w:cs="Arial"/>
          <w:i w:val="0"/>
          <w:caps w:val="0"/>
          <w:color w:val="333333"/>
          <w:spacing w:val="0"/>
          <w:sz w:val="24"/>
          <w:szCs w:val="24"/>
          <w:shd w:val="clear" w:fill="FFFFFF"/>
        </w:rPr>
        <w:fldChar w:fldCharType="separate"/>
      </w:r>
      <w:r>
        <w:rPr>
          <w:rStyle w:val="22"/>
          <w:rFonts w:hint="default" w:ascii="Arial" w:hAnsi="Arial" w:cs="Arial"/>
          <w:i w:val="0"/>
          <w:caps w:val="0"/>
          <w:spacing w:val="0"/>
          <w:sz w:val="24"/>
          <w:szCs w:val="24"/>
          <w:shd w:val="clear" w:fill="FFFFFF"/>
        </w:rPr>
        <w:t>链接：欧洲去教堂的人越来越少_学科网</w:t>
      </w:r>
      <w:r>
        <w:rPr>
          <w:rFonts w:hint="default" w:ascii="Arial" w:hAnsi="Arial" w:cs="Arial"/>
          <w:i w:val="0"/>
          <w:caps w:val="0"/>
          <w:color w:val="333333"/>
          <w:spacing w:val="0"/>
          <w:sz w:val="24"/>
          <w:szCs w:val="24"/>
          <w:shd w:val="clear" w:fill="FFFFFF"/>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本来吗，资本主义的现代生活给了人们越来越多有趣的事情可以做，而做这些事情又需要有金钱的支撑。那么挣钱和享受生活也将自然成为被工业化裹挟的人们自发的选择，如果宗教阻挡了这些事的发生，那么宗教也会被人抛弃。</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Style w:val="21"/>
          <w:rFonts w:hint="default" w:ascii="Arial" w:hAnsi="Arial" w:cs="Arial"/>
          <w:i/>
          <w:caps w:val="0"/>
          <w:color w:val="333333"/>
          <w:spacing w:val="0"/>
          <w:sz w:val="24"/>
          <w:szCs w:val="24"/>
          <w:shd w:val="clear" w:fill="FFFFFF"/>
        </w:rPr>
        <w:t>人们经常强调，周日要早起还要保证孩子们在那里乖乖坐几个小时太难了，这一说法解释起来似乎颇为有趣：如今许多人将宗教活动视为可去可不去的事情，这跟过去大不一样。五六十年前，教堂是美国社会和文化生活的中心。现在，很多人仍然雷打不动地坚持着。然而，这项调查显示，很多人开始在宗教以外发展社会生活了——或者说是完全抛弃了建立在宗教基础上的社会生活。</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Style w:val="21"/>
          <w:rFonts w:hint="default" w:ascii="Arial" w:hAnsi="Arial" w:cs="Arial"/>
          <w:i/>
          <w:caps w:val="0"/>
          <w:color w:val="333333"/>
          <w:spacing w:val="0"/>
          <w:sz w:val="24"/>
          <w:szCs w:val="24"/>
          <w:shd w:val="clear" w:fill="FFFFFF"/>
        </w:rPr>
        <w:t>来源：​</w:t>
      </w:r>
      <w:r>
        <w:rPr>
          <w:rFonts w:hint="default" w:ascii="Arial" w:hAnsi="Arial" w:cs="Arial"/>
          <w:i w:val="0"/>
          <w:caps w:val="0"/>
          <w:color w:val="333333"/>
          <w:spacing w:val="0"/>
          <w:sz w:val="24"/>
          <w:szCs w:val="24"/>
          <w:shd w:val="clear" w:fill="FFFFFF"/>
        </w:rPr>
        <w:fldChar w:fldCharType="begin"/>
      </w:r>
      <w:r>
        <w:rPr>
          <w:rFonts w:hint="default" w:ascii="Arial" w:hAnsi="Arial" w:cs="Arial"/>
          <w:i w:val="0"/>
          <w:caps w:val="0"/>
          <w:color w:val="333333"/>
          <w:spacing w:val="0"/>
          <w:sz w:val="24"/>
          <w:szCs w:val="24"/>
          <w:shd w:val="clear" w:fill="FFFFFF"/>
        </w:rPr>
        <w:instrText xml:space="preserve"> HYPERLINK "http://www.mzb.com.cn/html/report/161125163-1.htm" </w:instrText>
      </w:r>
      <w:r>
        <w:rPr>
          <w:rFonts w:hint="default" w:ascii="Arial" w:hAnsi="Arial" w:cs="Arial"/>
          <w:i w:val="0"/>
          <w:caps w:val="0"/>
          <w:color w:val="333333"/>
          <w:spacing w:val="0"/>
          <w:sz w:val="24"/>
          <w:szCs w:val="24"/>
          <w:shd w:val="clear" w:fill="FFFFFF"/>
        </w:rPr>
        <w:fldChar w:fldCharType="separate"/>
      </w:r>
      <w:r>
        <w:rPr>
          <w:rStyle w:val="22"/>
          <w:rFonts w:hint="default" w:ascii="Arial" w:hAnsi="Arial" w:cs="Arial"/>
          <w:i w:val="0"/>
          <w:caps w:val="0"/>
          <w:spacing w:val="0"/>
          <w:sz w:val="24"/>
          <w:szCs w:val="24"/>
          <w:shd w:val="clear" w:fill="FFFFFF"/>
        </w:rPr>
        <w:t>链接：为什么越来越多美国人不再去教堂？ -中国民族宗教网</w:t>
      </w:r>
      <w:r>
        <w:rPr>
          <w:rFonts w:hint="default" w:ascii="Arial" w:hAnsi="Arial" w:cs="Arial"/>
          <w:i w:val="0"/>
          <w:caps w:val="0"/>
          <w:color w:val="333333"/>
          <w:spacing w:val="0"/>
          <w:sz w:val="24"/>
          <w:szCs w:val="24"/>
          <w:shd w:val="clear" w:fill="FFFFFF"/>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宗教最害怕的，是工业化，是现代化的生活方式。这是能从宗教内部打开缺口的东西，用他们的话说，这是“腐蚀信仰”的东西。是能从根本上摧毁宗教的东西。宗教的一个重要特征是仪式性，他们要用这种标签式的仪式性来强调共识，强调和外界的不同，强调对内心的坚持。而现代化快节奏丰富多彩的生活，是对这种枯燥的仪式性的重大打击。有了花花绿绿五光十色的诱惑，有了改善生活和挣钱的现实吸引，一天非要在固定时间念几遍经的心理就会逐渐淡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把越来越多的宗教信徒裹挟入工业化的大潮之中，他们就会越来越厌烦无聊的宗教仪式、腐朽的宗教教条、那些收宗教税的神职人员。同时，工业化给了他们，尤其是女性获取经济能力的来源，这让他们可以更加能够脱离宗教，开始自己的独立生活。</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回想一下，当年新中国是如何搞妇女运动的，不止是在婚姻法上明确了一夫一妻，更重要的是，让妇女出来工作（这需要工业化来创造足够多的就业岗位），让她们获得独立的经济来源，有了经济来源，妇女的地位必然提高。因为她们不用再听命于他们的丈夫和父亲才能获得生活资料。有了经济来源，妇女就更有可能去挑选自己中意的丈夫，而不是听从于宗教和父母的强制压迫，去嫁给初中小学没毕业的宗教内部混子，进而对男性形成择偶压力导向——你这么穷学历低谁跟你？念经有什么用？能找到媳妇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有了独立收入来源的妇女也更有资本去脱离宗教家庭，寻求自己的幸福。工业化的第一代可能改变还不是太明显，而从工业化过程中长大的、受着现代化生活生产方式“诱惑腐蚀”的第二代、第三代，将会对宗教越来越淡漠，和自己父母的冲突也会变得剧烈。</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当然，这个对宗教冲击的过程必然伴随着宗教的反抗，也会出现“荣誉谋杀”，也可能会出现恐怖和暴力。宗教势力不是没有意识到这一点，之前，新疆有的宗教势力浓厚的地方，就恐吓阻止百姓看电视，就是害怕教民被现代化带来的信息“腐蚀”掉。政府应该站在这种宗教反抗的对立面，维护公民的正当权益，而不是以妥协来求稳定。</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插一句嘴，解决中国农村宗教泛滥的问题，也是同样的思路。提高社会服务的能力，提高农村的组织程度，提高农村的现代化水平，丰富农村的娱乐，用现代化的生活方式去“腐蚀”宗教。</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当然，把更多的人裹挟进工业化，不是要搞成欧洲那样，把难民放进来，那样是错误的。想想吧，一些根本没经过现代文明和工业化文明洗礼的中东人，猛然进入西方现代工业社会，他们又没有竞争能力和立足能力，必然会立刻处于最底层，而文化的巨大差异，更加深了对他们的刺激——这是对我们文化的压制，我们要抱团，最好能把欧洲变成“我们”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工业化一定要“在地工业化”，要把宗教势力强大的本土的工业化和现代化发展起来，用现代的生活方式和生产方式去逐渐渗透这块土地，让当地人民在自己熟悉的环境中逐渐适应工业化和现代化，而不是简单粗暴地把他们直接拉到已经成熟的、且族群构成不同，文化差异较大的异地工业化社会中，那样会出现激烈的排异反应，欧洲就是先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再一个就是学校教育，坚持使用国家通用语言教学，提高西北的中小学有效入学率，努力在全国各族学生当中培养相对统一的共同经历，用现代化的科学知识去抵抗缺乏逻辑的粗陋宗教灌输。严厉打击向未成年人传教的违法犯罪行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当然了，要在宗教势力强大的地方推动工业化和现代化，难度是很大的，这会是一个很长的过程。因为新思维的胜利往往不是通过说服旧思维的拥有者而获胜的，而是靠着新思维占领年轻人的头脑，而旧思维者在时间面前逐渐凋零而实现的。这也意味着，整个过程至少需要两三代人才能完成，也可能是三到五代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这个过程可能还要和人口组成的变化抢时间，要抢在中国人口组成结构明显变化之前，把宗教问题基本解决掉。如果动作不太慢的话，时间应该是够的。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总之，用治标的方法盖住锅盖，用治本的方法釜底抽薪。</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shd w:val="clear" w:fill="FFFFFF"/>
        </w:rPr>
      </w:pPr>
      <w:r>
        <w:rPr>
          <w:rFonts w:hint="default" w:ascii="Arial" w:hAnsi="Arial" w:cs="Arial"/>
          <w:i w:val="0"/>
          <w:caps w:val="0"/>
          <w:color w:val="333333"/>
          <w:spacing w:val="0"/>
          <w:sz w:val="24"/>
          <w:szCs w:val="24"/>
          <w:shd w:val="clear" w:fill="FFFFFF"/>
        </w:rPr>
        <w:t>解决宗教问题，要做好持久战的准备，“失败论”和“速胜论”都是错误的。</w:t>
      </w:r>
    </w:p>
    <w:p>
      <w:pPr>
        <w:rPr>
          <w:rFonts w:hint="default" w:ascii="Arial" w:hAnsi="Arial" w:cs="Arial"/>
          <w:i w:val="0"/>
          <w:caps w:val="0"/>
          <w:color w:val="333333"/>
          <w:spacing w:val="0"/>
          <w:sz w:val="24"/>
          <w:szCs w:val="24"/>
          <w:shd w:val="clear" w:fill="FFFFFF"/>
        </w:rPr>
      </w:pPr>
      <w:r>
        <w:rPr>
          <w:rFonts w:hint="default" w:ascii="Arial" w:hAnsi="Arial" w:cs="Arial"/>
          <w:i w:val="0"/>
          <w:caps w:val="0"/>
          <w:color w:val="333333"/>
          <w:spacing w:val="0"/>
          <w:sz w:val="24"/>
          <w:szCs w:val="24"/>
          <w:shd w:val="clear" w:fill="FFFFFF"/>
        </w:rPr>
        <w:br w:type="page"/>
      </w:r>
    </w:p>
    <w:p>
      <w:pPr>
        <w:pStyle w:val="3"/>
        <w:jc w:val="center"/>
        <w:rPr>
          <w:color w:val="504D59" w:themeColor="text1"/>
          <w14:textFill>
            <w14:solidFill>
              <w14:schemeClr w14:val="tx1"/>
            </w14:solidFill>
          </w14:textFill>
        </w:rPr>
      </w:pPr>
      <w:bookmarkStart w:id="77" w:name="_Toc1576053523"/>
      <w:r>
        <w:rPr>
          <w:color w:val="504D59" w:themeColor="text1"/>
          <w:lang w:val="en-US" w:eastAsia="zh-CN"/>
          <w14:textFill>
            <w14:solidFill>
              <w14:schemeClr w14:val="tx1"/>
            </w14:solidFill>
          </w14:textFill>
        </w:rPr>
        <w:t>12、</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"https://www.weibo.com/ttarticle/p/show?id=2313501000014128687292287853&amp;mod=zwenzhang"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《知乎左派在理论水平上有什么缺陷？》</w:t>
      </w:r>
      <w:r>
        <w:rPr>
          <w:rFonts w:hint="default"/>
          <w:color w:val="504D59" w:themeColor="text1"/>
          <w:lang w:val="en-US" w:eastAsia="zh-CN"/>
          <w14:textFill>
            <w14:solidFill>
              <w14:schemeClr w14:val="tx1"/>
            </w14:solidFill>
          </w14:textFill>
        </w:rPr>
        <w:fldChar w:fldCharType="end"/>
      </w:r>
      <w:bookmarkEnd w:id="77"/>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2017-07-12</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这是知乎上的一个问题：</w:t>
      </w:r>
    </w:p>
    <w:p>
      <w:pPr>
        <w:rPr>
          <w:rFonts w:hint="default"/>
          <w:sz w:val="24"/>
          <w:szCs w:val="24"/>
        </w:rPr>
      </w:pPr>
      <w:r>
        <w:rPr>
          <w:rFonts w:hint="default"/>
          <w:sz w:val="24"/>
          <w:szCs w:val="24"/>
        </w:rPr>
        <w:fldChar w:fldCharType="begin"/>
      </w:r>
      <w:r>
        <w:rPr>
          <w:rFonts w:hint="default"/>
          <w:sz w:val="24"/>
          <w:szCs w:val="24"/>
        </w:rPr>
        <w:instrText xml:space="preserve"> HYPERLINK "http://https//www.zhihu.com/question/59826229/answer/197171896" \t "/home/mecup/文档\\x/_blank" </w:instrText>
      </w:r>
      <w:r>
        <w:rPr>
          <w:rFonts w:hint="default"/>
          <w:sz w:val="24"/>
          <w:szCs w:val="24"/>
        </w:rPr>
        <w:fldChar w:fldCharType="separate"/>
      </w:r>
      <w:r>
        <w:rPr>
          <w:rStyle w:val="22"/>
          <w:rFonts w:hint="default" w:ascii="Arial" w:hAnsi="Arial" w:cs="Arial"/>
          <w:i w:val="0"/>
          <w:caps w:val="0"/>
          <w:color w:val="EB7350"/>
          <w:spacing w:val="0"/>
          <w:sz w:val="24"/>
          <w:szCs w:val="24"/>
          <w:u w:val="none"/>
        </w:rPr>
        <w:t>知乎左派在理论水平上有什么缺陷？</w:t>
      </w:r>
      <w:r>
        <w:rPr>
          <w:rFonts w:hint="default"/>
          <w:sz w:val="24"/>
          <w:szCs w:val="24"/>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赶脚知乎左派水平蛮高的，但知乎左派的姿势水平有木有啥不足的地方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=====以下是我的答案=====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谢邀。最主要的是拿不出具备可行性的解决方案，往往更多钟情于批判，或者泛泛的用一些原则性的、（左派意义上的）政治正确的废话充作解决方案。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换句话说，就算今天把他们换上去，他们也没办法实现他们的想法。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你可以随便选择阅读20篇左派文章，你会发现，这些文章可能往往有个共同点——拿出大量的篇幅批判现实或者冷嘲热讽，再拿出一定量的篇幅去用一些原则性的东西当做解决方案（有的文章连这部分都没有或较少），真正具备可行性的、细节上的、政策上的方法，在全文中的占比基本是0或者很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也有一些左派文章针对具体现实问题给出了较为具体的解决方案，但你再仔细一看，凡是那些看上去还算有可行性的，基本上都是在现有资本主义生产关系上对具体政策的改良。而一旦谈到他们的理想目标怎么达成，又回到泛泛状态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一点自由派就不是，自由派可以很详细的描述中国到底如何实行多党选举、或者如何实行全面私有化，一些技术细节的实现方式都可以给你讲的很清楚。但左派很少有人能讲出公有制到底该实行到什么程度；如何在全面公有制的情况下，解决市场缺失带来的一系列问题；如果是鸟笼，如何在技术上控制这个鸟笼的界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为自由派面前有现实的例子，美国、英国、日本，多的是，随便搬过来就行，左派没法偷懒，只能去搬朝鲜或者是毛时代。可是前者是个负面资产，后者和今天的现实差别太大，具体政策没法照搬，灵活运用马列毛思想往往又找不到办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这个现状是怎么造成的呢？</w:t>
      </w:r>
      <w:r>
        <w:rPr>
          <w:rFonts w:hint="default" w:ascii="Arial" w:hAnsi="Arial" w:cs="Arial"/>
          <w:b/>
          <w:i w:val="0"/>
          <w:caps w:val="0"/>
          <w:color w:val="333333"/>
          <w:spacing w:val="0"/>
          <w:sz w:val="24"/>
          <w:szCs w:val="24"/>
        </w:rPr>
        <w:t>不是他们没本事，而可能当下根本就不存在有可行性的解决方案。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当代的一部分左派经常混淆了三种不同的社会矛盾：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1、资本主义体系的固有矛盾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2、封建土地所有制阻碍了先进生产力发展，由此出现的生产力和生产关系之间的矛盾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3、资本主义生产关系阻碍了先进生产力发展，由此出现的生产力和生产关系之间的矛盾。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他们看到1949年的TG解决了2，以为“修正”之前的TG（或者是理想中某个组织）其实是解决了3或者有能力解决3；于是他们面对现实中的1进行批判，认为也能像当年解决2那样解决掉3，从而进入理想社会。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你所看到经济危机、资本剥削、房价高涨、贫富分化，这些其实都是1，也就是资本主义体系下的固有矛盾。而不是资本主义生产关系已经阻碍了出现了的先进生产力的发展（聚变还没影呢）。因此根本不能以处理2的颠覆式方式，通过幻想解决3，来根本性地解决由1带来的社会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换句话说，1949年的中国革命成功以及其后的部分实践，可能给了他们中的一部分人一个错误的幻觉。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建国后的相当一段时间，处于现实考虑（当时我们的敌人大多是资本主义），我们批判的都是资本主义多坏多坏，要防修反修。但实际上1949年革命打倒的根本就不是资本主义，而是基于封建土地所有制的生产关系及上层建筑（包括一部分畸形的买办资本主义）。真正正常发展的资本主义阶段还根本没开始走呢！也就是说，很多左派幻想中，要通过公有制来解决的矛盾3，其实自始至终就根本没出现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也就是说，1949年的胜利及其后的实践2，根本就不能为21世纪的今天，</w:t>
      </w:r>
      <w:r>
        <w:rPr>
          <w:rFonts w:hint="default" w:ascii="Arial" w:hAnsi="Arial" w:cs="Arial"/>
          <w:b/>
          <w:i w:val="0"/>
          <w:caps w:val="0"/>
          <w:color w:val="333333"/>
          <w:spacing w:val="0"/>
          <w:sz w:val="24"/>
          <w:szCs w:val="24"/>
        </w:rPr>
        <w:t>直接</w:t>
      </w:r>
      <w:r>
        <w:rPr>
          <w:rFonts w:hint="default" w:ascii="Arial" w:hAnsi="Arial" w:cs="Arial"/>
          <w:i w:val="0"/>
          <w:caps w:val="0"/>
          <w:color w:val="333333"/>
          <w:spacing w:val="0"/>
          <w:sz w:val="24"/>
          <w:szCs w:val="24"/>
        </w:rPr>
        <w:t>提供解决1的方案。</w:t>
      </w:r>
      <w:r>
        <w:rPr>
          <w:rFonts w:hint="default" w:ascii="Arial" w:hAnsi="Arial" w:cs="Arial"/>
          <w:b/>
          <w:i w:val="0"/>
          <w:caps w:val="0"/>
          <w:color w:val="333333"/>
          <w:spacing w:val="0"/>
          <w:sz w:val="24"/>
          <w:szCs w:val="24"/>
        </w:rPr>
        <w:t>因为二者根本就不是说的同一个事</w:t>
      </w:r>
      <w:r>
        <w:rPr>
          <w:rFonts w:hint="default" w:ascii="Arial" w:hAnsi="Arial" w:cs="Arial"/>
          <w:i w:val="0"/>
          <w:caps w:val="0"/>
          <w:color w:val="333333"/>
          <w:spacing w:val="0"/>
          <w:sz w:val="24"/>
          <w:szCs w:val="24"/>
        </w:rPr>
        <w:t>。所以，抱着从马克思到毛泽东历代先贤的书和指示去寻章摘句，幻想能找到只言片语去解决今天的问题，基本不会有什么成果（当然，这绝不代表他们的哲学和思想本身在今天没意义）。甚至因为相同的原因，连在最起码的定性分析上，都无法得出因为1949年能成功，所以今天“依靠人民”云云也同样能成功的这种推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些左派总是念念不忘，把中国这些年来的所谓变修，归结为历史上少数领导层的原因。其实并非如此。经过了从1949年到1976年的高强度建设，中国的生产力水平已经提升到了可以发展资本主义生产关系的程度，社会上自发地大量出现“资本主义因素”，只能靠政权强力去像打地鼠一样把他们按下葫芦起来瓢地维持。这个时候无论谁上台，社会最终都要被生产力决定生产关系的法则吸过去。如果上层建筑层面顽强抵抗，也不过是能多延续一两个领导人罢了，只要失败一次，社会方向就会被吸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换句话说，无论前三十年的领导层出于什么动机考虑，他们努力的最终结果，是让中国具备了发展资本主义的生产力羽翼。如果没有前三十年的伟大建设，中国是难以这么快这么高效地进入这个正常的轨道的。这其实也是一次补课。所以我说，即使将来中国不幸蜕变成为了帝国主义（当然我不认为这种可能有多大），毛泽东也会被民众视作帝国的伟大开创者而被长期供奉和享受褒奖，地位不会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有的人可能会说，那难道面对社会的不公、贫富差距，难道就没办法了吗？没有天理了啊？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如果仅仅是社会不公和贫富差距、贪腐这些问题，其实资本主义的发展本身，就可以对其进行缓解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——比如通过对外竞争来提升本国底层的生活水平，使其淡化对贫富差距的刺激感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——比如对富人征税，比如发展法制建设等等。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只要国家整体实力上去了，统治阶层完全不介意释放一小部分蛋糕给中下层，让他们享有与其他国家中下层相比更好的生活水平、教育水平、治安水平，生活舒适，能度假能娱乐能创新。这样就能保持社会稳定。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当然，这些统统都是治标的方法，都是不解决根本问题的方法，都是权宜之计，是可能有损中国之外其他国家民众利益的方法，是模糊阶级斗争本质的方法。关于这个，我非常清楚。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那治本的方法呢？恐怕不是太乐观。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回顾历史，我们看一看，中国历史上多次遭受过暗无天日的黑色时代。“饥”、“大饥，人相食”这种描述，不绝史书。人民作为两脚羊的悲惨命运，不知道比我们今天背个房贷，吸个雾霾残酷多少倍。但结果呢？有人在这种强刺激下想出方法来解决这样的人间地狱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就算一次次的农民起义，最终还不是区区改朝换代，还是地主阶层？还不是重复一遍遍在马尔萨斯陷阱中轮回？</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只有技术的出现，才打破了这种循环。只有生产力的进步，才给想要根本解决问题的人提供了“风口”。</w:t>
      </w:r>
      <w:r>
        <w:rPr>
          <w:rFonts w:hint="default" w:ascii="Arial" w:hAnsi="Arial" w:cs="Arial"/>
          <w:b/>
          <w:i w:val="0"/>
          <w:caps w:val="0"/>
          <w:color w:val="333333"/>
          <w:spacing w:val="0"/>
          <w:sz w:val="24"/>
          <w:szCs w:val="24"/>
        </w:rPr>
        <w:t>只有先进生产力出现并领先于旧生产关系的时候，采用“打破旧的生产关系”的方式去消灭旧生产关系中的固有问题才能得到成功。</w:t>
      </w:r>
      <w:r>
        <w:rPr>
          <w:rFonts w:hint="default" w:ascii="Arial" w:hAnsi="Arial" w:cs="Arial"/>
          <w:i w:val="0"/>
          <w:caps w:val="0"/>
          <w:color w:val="333333"/>
          <w:spacing w:val="0"/>
          <w:sz w:val="24"/>
          <w:szCs w:val="24"/>
        </w:rPr>
        <w:t>就算今天的左派通过不可思议方式坐到了那个位置上，强行把社会拉到公有制轨道上，最好最好的结果也不过是遭受了理想和现实间冲突的幻灭后，时隔几十年再出一位总设计师重新调整回来。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有了“风口”的历史进程是一回事，但也要看自己的努力。不是所有人都能在风口上飞起来的，蒋介石就没成功，而对中国社会矛盾有深刻认识的毛主席团队则成功了——当时外部已经有了先进生产力，而蒋介石为代表的地主买办阻碍为了迎合先进生产力落地而进行的经济基础和上层建筑的适应性改造，他的失败是合理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但如果没有出现足以超越现有生产关系范畴的先进生产力的情况怎么办呢？现在是生产力在一种生产关系所能容纳的范畴内部的发展时期，而不是生产力发展到两种不同的生产关系的交界处的时候。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这个时候并没有风口。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今天左派面临的问题，和近一百年来我们熟知的那段中国革命史中面临的问题并不一样，而且是在社会矛盾层面上</w:t>
      </w:r>
      <w:r>
        <w:rPr>
          <w:rFonts w:hint="default" w:ascii="Arial" w:hAnsi="Arial" w:cs="Arial"/>
          <w:b/>
          <w:i w:val="0"/>
          <w:caps w:val="0"/>
          <w:color w:val="333333"/>
          <w:spacing w:val="0"/>
          <w:sz w:val="24"/>
          <w:szCs w:val="24"/>
        </w:rPr>
        <w:t>本质的</w:t>
      </w:r>
      <w:r>
        <w:rPr>
          <w:rFonts w:hint="default" w:ascii="Arial" w:hAnsi="Arial" w:cs="Arial"/>
          <w:i w:val="0"/>
          <w:caps w:val="0"/>
          <w:color w:val="333333"/>
          <w:spacing w:val="0"/>
          <w:sz w:val="24"/>
          <w:szCs w:val="24"/>
        </w:rPr>
        <w:t>不一样。但很多人似乎没有理解这一点。当然了，他们理解也没什么太大的用处。没有更进一层的技术，这个新的无形之锁是打不破的，犹如过去千年的马尔萨斯陷阱。</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shd w:val="clear" w:fill="FFFFFF"/>
        </w:rPr>
      </w:pPr>
    </w:p>
    <w:p>
      <w:r>
        <w:br w:type="page"/>
      </w:r>
    </w:p>
    <w:p>
      <w:pPr>
        <w:pStyle w:val="3"/>
        <w:jc w:val="center"/>
        <w:rPr>
          <w:color w:val="504D59" w:themeColor="text1"/>
          <w14:textFill>
            <w14:solidFill>
              <w14:schemeClr w14:val="tx1"/>
            </w14:solidFill>
          </w14:textFill>
        </w:rPr>
      </w:pPr>
      <w:bookmarkStart w:id="78" w:name="_Toc338492156"/>
      <w:r>
        <w:rPr>
          <w:color w:val="504D59" w:themeColor="text1"/>
          <w:lang w:val="en-US" w:eastAsia="zh-CN"/>
          <w14:textFill>
            <w14:solidFill>
              <w14:schemeClr w14:val="tx1"/>
            </w14:solidFill>
          </w14:textFill>
        </w:rPr>
        <w:t>13、</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"https://www.weibo.com/ttarticle/p/show?id=2313501000014178352360557949&amp;mod=zwenzhang"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《为什么科学到今天已经发展得非常完善，却有人依然相信上帝的存在？》</w:t>
      </w:r>
      <w:r>
        <w:rPr>
          <w:rFonts w:hint="default"/>
          <w:color w:val="504D59" w:themeColor="text1"/>
          <w:lang w:val="en-US" w:eastAsia="zh-CN"/>
          <w14:textFill>
            <w14:solidFill>
              <w14:schemeClr w14:val="tx1"/>
            </w14:solidFill>
          </w14:textFill>
        </w:rPr>
        <w:fldChar w:fldCharType="end"/>
      </w:r>
      <w:bookmarkEnd w:id="78"/>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2017-11-26</w:t>
      </w:r>
    </w:p>
    <w:p>
      <w:pPr>
        <w:keepNext w:val="0"/>
        <w:keepLines w:val="0"/>
        <w:widowControl/>
        <w:suppressLineNumbers w:val="0"/>
        <w:jc w:val="left"/>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这是一位知乎网友的提问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========以下为答案=========​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我觉得可能包括但不限于以下原因：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1、成长的文化氛围。</w:t>
      </w:r>
      <w:r>
        <w:rPr>
          <w:rFonts w:hint="default" w:ascii="Arial" w:hAnsi="Arial" w:cs="Arial"/>
          <w:i w:val="0"/>
          <w:caps w:val="0"/>
          <w:color w:val="333333"/>
          <w:spacing w:val="0"/>
          <w:sz w:val="24"/>
          <w:szCs w:val="24"/>
        </w:rPr>
        <w:t>有些人从小就在某某宗教的文化氛围下的生活，世界观自然先入为主地接收了这种宗教思想的熏陶。虽然其后又接触了可以实证的自然科学及其衍生的现代化技术产品，但毕竟成长过程中的心理烙印难以完全抹除。于是大脑为了兼容这两种本质上冲突的东西，衍生出了“双重思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（小说《一九八四》对“双重思想”的定义：“一个人的脑子里同时具有两种相互矛盾的信念，而且两种都接受”）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如果所有的人出生之后，都不允许其接触宗教，而是等到18岁之后，世界观初步成型之后，再把各种宗教摆在面前，让他们和自然科学做对比进行选择，估计信教比例会大幅下降。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有一部分人信教的原因，是子宫传教。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2、科学是有限的，而科学够不到的地方，宗教自然进来填充。</w:t>
      </w:r>
      <w:r>
        <w:rPr>
          <w:rFonts w:hint="default" w:ascii="Arial" w:hAnsi="Arial" w:cs="Arial"/>
          <w:i w:val="0"/>
          <w:caps w:val="0"/>
          <w:color w:val="333333"/>
          <w:spacing w:val="0"/>
          <w:sz w:val="24"/>
          <w:szCs w:val="24"/>
        </w:rPr>
        <w:t>因为科学必须证明自己能解释哪些东西；而宗教则不需要证明自己能解释那些东西，就可以强行说自己可以解释。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种思想经常见于中国基层基督教传教的过程中：列举一大堆科学解释不了的东西（其实里面很多东西现代科学也是能解释的），然后说，你看吧，这些东西科学解释不了，说明科学是有局限的，所以还不赶快信全知全能的上帝？</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种逻辑其实很好笑，你列举的东西就算全对，也顶多证明科学暂时解释不了这些而已，可你没证明基督教理论能唯一解释这些东西啊？换句话说，就算科学有局限，好，那我为什么不去信其他声称自己全知全能的神呢？比如一碗面条也声称这个世界是它制造的，基督教意义上的上帝和这碗面条相比，优势在哪里呢？你怎么证明基督教意义上的上帝比这碗意大利面条做出的解释更正确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3、人类社会的不完善，导致宗教具有拐棍作用。</w:t>
      </w:r>
      <w:r>
        <w:rPr>
          <w:rFonts w:hint="default" w:ascii="Arial" w:hAnsi="Arial" w:cs="Arial"/>
          <w:i w:val="0"/>
          <w:caps w:val="0"/>
          <w:color w:val="333333"/>
          <w:spacing w:val="0"/>
          <w:sz w:val="24"/>
          <w:szCs w:val="24"/>
        </w:rPr>
        <w:t>有句话说的很好，当发现自己无法掌握命运的时候，人们往往会选择去祈祷神明。比如某某人得了重病，人类社会对他无能为力，那这个人就更容易会去在神灵面前去求仙问药——万一“神”能把我的罗锅拍直了呢？如果求不来，那也会从神灵那里获取面对死亡的勇气。</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再比如，某些官员一心想升官，但是是否升官不掌握在自己手里，他面对的是一个黑盒系统。这个黑盒系统做出什么反映自己无法完全掌控，那这个人就容易“不信马列信鬼神”——鬼神万一会对我升官有超自然的作用呢？我信鬼神，付出的成本和我升官之后的收益相比如果不算什么的话，那我就会倾向于去试试；而马克思主义则明确告诉你世界是物质的，你求这些都白搭。断了我的一条希望之路，多扫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宗教真正消亡需要到共产主义时代。这里说的消亡不是说全世界一个人都不信了，而是说在统计学意义上无法再成为一种比较有竞争力的思想了。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4、死亡问题。</w:t>
      </w:r>
      <w:r>
        <w:rPr>
          <w:rFonts w:hint="default" w:ascii="Arial" w:hAnsi="Arial" w:cs="Arial"/>
          <w:i w:val="0"/>
          <w:caps w:val="0"/>
          <w:color w:val="333333"/>
          <w:spacing w:val="0"/>
          <w:sz w:val="24"/>
          <w:szCs w:val="24"/>
        </w:rPr>
        <w:t>这个问题其实属于第3条，但因为比较特殊，所以单独列出来。人类恐惧死亡，害怕死亡，害怕未知的东西。而宗教则告诉你，死亡没什么可怕，不但不可怕，还可能会进天堂，过上比人间更好的生活，这对人类无疑是一个很大的解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有些人经常指责世俗的中国人说，你们不信一神教，没有信仰，没有敬畏，所以什么坏事都敢干。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其实这话不对，因为有些人为了死后能上天堂，反而什么人间坏事都敢干。而且，做了人间的坏事又怎么样呢，在上帝面前忏悔一下不就好了吗？我信仰上帝，所以我有忏悔之后消除罪孽照样进天堂的渠道，而你们不信的没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这种“能在死亡问题上走后门拉关系找熟人”的优越感也是部分人信教的原因。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5、宗教具有基层组织的作用。</w:t>
      </w:r>
      <w:r>
        <w:rPr>
          <w:rFonts w:hint="default" w:ascii="Arial" w:hAnsi="Arial" w:cs="Arial"/>
          <w:i w:val="0"/>
          <w:caps w:val="0"/>
          <w:color w:val="333333"/>
          <w:spacing w:val="0"/>
          <w:sz w:val="24"/>
          <w:szCs w:val="24"/>
        </w:rPr>
        <w:t>人是社会化的动物，在很多具体问题上，基层组织能提供给个体一定的保障和服务。基层是有组织的需求的，如果现实中出现了基层组织的缺位，那宗教自然会趁虚而入。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6、人格化的神更“好沟通”。</w:t>
      </w:r>
      <w:r>
        <w:rPr>
          <w:rFonts w:hint="default" w:ascii="Arial" w:hAnsi="Arial" w:cs="Arial"/>
          <w:i w:val="0"/>
          <w:caps w:val="0"/>
          <w:color w:val="333333"/>
          <w:spacing w:val="0"/>
          <w:sz w:val="24"/>
          <w:szCs w:val="24"/>
        </w:rPr>
        <w:t>其实很多不信现有宗教的人，不一定否定“神”的存在（如果“神”有其他的解释的话）。</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如果把宇宙客观规律视为“上帝”，那也不是不可以。但这样的话，信徒就需要学习十几年的自然科学，包括数学、物理学、化学、天文学……等等，还要有一个一流的科学实验平台，这样才有可能和上帝进行极其有限的沟通，才有希望从上帝那里获取到一些最新版的“神的启示”（这些“启示”通常以论文的形式出现在《自然》、《科学》、《细胞》之类的杂志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再比如，如果一个高技术的外星文明，掌握了在我们看上去无异于魔法的先进技术，那在我们的角度，称他们为“神”也是完全合理的。但问题是，我们连和神说hello的渠道现在都没有。再说了，万一真把hello问候发出去让“神”听到了。谁知道接下来是福音圣训，还是二向箔光粒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而人格化的“神”就没有这么麻烦了，只需要修一个场所，找几个神职人员，就能让大家找到和“神”交流沟通的感觉，这样成本很低，效果又好，客户满意。</w:t>
      </w:r>
    </w:p>
    <w:p>
      <w:pPr>
        <w:rPr>
          <w:b w:val="0"/>
          <w:bCs/>
        </w:rPr>
      </w:pPr>
      <w:r>
        <w:rPr>
          <w:b w:val="0"/>
          <w:bCs/>
        </w:rPr>
        <w:br w:type="page"/>
      </w:r>
    </w:p>
    <w:p>
      <w:pPr>
        <w:pStyle w:val="3"/>
        <w:jc w:val="center"/>
      </w:pPr>
      <w:bookmarkStart w:id="79" w:name="_Toc1607600154"/>
      <w:r>
        <w:rPr>
          <w:lang w:val="en-US" w:eastAsia="zh-CN"/>
        </w:rPr>
        <w:t>14、</w:t>
      </w:r>
      <w:r>
        <w:rPr>
          <w:rFonts w:hint="default"/>
          <w:lang w:val="en-US" w:eastAsia="zh-CN"/>
        </w:rPr>
        <w:fldChar w:fldCharType="begin"/>
      </w:r>
      <w:r>
        <w:rPr>
          <w:rFonts w:hint="default"/>
          <w:lang w:val="en-US" w:eastAsia="zh-CN"/>
        </w:rPr>
        <w:instrText xml:space="preserve"> HYPERLINK "https://www.weibo.com/ttarticle/p/show?id=2313501000014178353115511784&amp;mod=zwenzhang" \t "/home/mecup/文档\\x/_blank" </w:instrText>
      </w:r>
      <w:r>
        <w:rPr>
          <w:rFonts w:hint="default"/>
          <w:lang w:val="en-US" w:eastAsia="zh-CN"/>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《社会主义补课论该如何评价？》</w:t>
      </w:r>
      <w:r>
        <w:rPr>
          <w:rFonts w:hint="default"/>
          <w:lang w:val="en-US" w:eastAsia="zh-CN"/>
        </w:rPr>
        <w:fldChar w:fldCharType="end"/>
      </w:r>
      <w:bookmarkEnd w:id="79"/>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2017-11-26</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​​这是一位知乎网友的提问：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哲学讲师在课上郑重其事地讲到这个话题，并且对其不乏溢美之辞，大部分同学们也没带脑子上课。我个人其实是不太认可，那大家认为该怎么看待补课论。​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=========以下为答案==========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作为补课论的支持者，我在之前写的好几个答案中都提到过关于补课的问题。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https://www.zhihu.com/question/67478612/answer/254822275</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（还有其他好几个，比较懒不去翻答案了，上面这个答案链接相关度不是太好，可以无视）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之所以需要补课，本质上是由于目标社会制度要求的生产力水平太高，近期内达不到，因此不得不采取比较适合当前生产力发展水平的生产关系和上层建筑。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如果把高级的社会制度软件放到低级的生产力硬件上强行执行，在技术层面会出现很多问题。就像试图把windows放在51单片机上执行一样，或许有牛人能够裁剪出一个袖珍的win4c51操作系统，但那还是windows吗？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比如，在现在的生产力水平下，就是没办法解决取消市场之后的信息失灵问题，那怎么办呢？只是道德上谴责资本主义万恶没有意义。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另外，还有一个有意思的问题，似乎很少看到反对补课论的人探讨：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在我们当前的生产力水平下就可以实行具有较多共产主义色彩的经济制度的话，那么生产力对生产关系的决定作用体现在什么地方？如果生产力水平再低一点，是否还能靠上层建筑层面的操作来维持一个较多“共产主义色彩”的经济制度？或者换句话说：共产主义经济制度，或者说“具有较多共产主义色彩”的经济制度，</w:t>
      </w:r>
      <w:r>
        <w:rPr>
          <w:rFonts w:hint="default" w:ascii="Arial" w:hAnsi="Arial" w:cs="Arial"/>
          <w:b/>
          <w:i w:val="0"/>
          <w:caps w:val="0"/>
          <w:color w:val="333333"/>
          <w:spacing w:val="0"/>
          <w:sz w:val="24"/>
          <w:szCs w:val="24"/>
        </w:rPr>
        <w:t>它对生产力水平要求的下限到底在哪里？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如果没有这个生产力需求下限，是不是如果某个群体集体穿越到唐朝君臣身上，也能通过在上层建筑层面施加力量把封建社会直接改造成共产主义社会？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如果有这个生产力需求下限，那么这个下限到底在什么地方，为什么说我们现在已经越过了这个下限，从而使得补课变得没有必要？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我还真见过极少数的老左派认为可以完全抛开生产力限制。比如我在某红色网站的留言板上看到过，有人认为，连农业社会的生产力也能支持共产主义，因为家庭内部就是按需分配、父慈子孝、没有压榨剥削的，所以只需要一个伟大领袖带领人民把家庭的友爱扩展到全社会，就可以实现共产主义了。不过这毕竟是很奇葩的另类观点，当不得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作为补课来讲，我的观点是，补课补到可控核聚变成熟，就距离补完不远了。因为可控核聚变成熟之后，人类将能够获得近乎无限的能源，并可以通过航天技术进入太阳系（不用出去），获得十万倍于地球的其他资源，从而构建起共产主义的物质基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当然，可以不认同这个观点，但至少补课论可以给出生产力补课所需的边界。但如果不用补课，那么能够支撑共产主义经济关系的最小系统需求是什么呢？这其实是个挺有意思的问题，但很少看到有人讨论。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另外，补课搞资本主义生产关系，也有很多不同的搞法，比如国家资本主义也是资本主义、自由竞争资本主义也是资本主义、官僚垄断资本主义也是资本主义、私有寡头垄断也是资本主义、买办资本主义也是资本主义。并不是说搞了资本主义生产关系就算是补课了，还要看具体采用什么样的补课方法，是混吃等死、走马观花，还是认认真真学习提高生产力水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本题目下有个网友的答案是这样说的 ：</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我们总结一下人类交通工具的历史，大致可以发现这样一个规律：步行--骑驴--自行车--摩托车--汽车--飞机。这个规律对吗？当然不错。蛮荒之地有一个国家，几十年前很落后贫穷，没接触过文明，交通还处于步行阶段，骑驴的极少。十年后，受外界文明带动，快速发展多汽车阶段。一个领导人说，不行，按照规律，我们得回头补骑驴的课。于是就把所有汽车都砸了，换上了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其实就属于偷换概念了。如果现在有三体人教给我们怎么搞可控核聚变，怎么实现太阳系内部航行，利用小行星资源采矿……以至于相对于人类而言，极大丰富的物质基础实现了，这个时候我们如果说：不行，我就要回到雇佣劳动的模式，而不是自由人联合体。这才能和这个答案对应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问题是，现在我们只有先知在画上描述的“汽车”，以及用驴车时代的技术，根据先知画上的汽车搭建过的几个长相貌似“汽车”的前技术时代产品而已。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如果说砸，那也只是把那几个长相貌似汽车的、用驴车时代技术打造的手工汽车模型给砸了。砸的对不对不说，但真正的汽车我们根本还没见过呢，拿什么砸？</w:t>
      </w:r>
    </w:p>
    <w:p>
      <w:pPr>
        <w:rPr>
          <w:b w:val="0"/>
          <w:bCs/>
        </w:rPr>
        <w:sectPr>
          <w:pgSz w:w="11906" w:h="16838"/>
          <w:pgMar w:top="720" w:right="720" w:bottom="720" w:left="720" w:header="851" w:footer="992" w:gutter="0"/>
          <w:cols w:space="425" w:num="1"/>
          <w:docGrid w:type="lines" w:linePitch="312" w:charSpace="0"/>
        </w:sectPr>
      </w:pPr>
    </w:p>
    <w:p>
      <w:pPr>
        <w:pStyle w:val="3"/>
        <w:jc w:val="center"/>
        <w:rPr>
          <w:color w:val="504D59" w:themeColor="text1"/>
          <w14:textFill>
            <w14:solidFill>
              <w14:schemeClr w14:val="tx1"/>
            </w14:solidFill>
          </w14:textFill>
        </w:rPr>
      </w:pPr>
      <w:bookmarkStart w:id="80" w:name="_Toc835629228"/>
      <w:r>
        <w:rPr>
          <w:color w:val="504D59" w:themeColor="text1"/>
          <w:lang w:val="en-US" w:eastAsia="zh-CN"/>
          <w14:textFill>
            <w14:solidFill>
              <w14:schemeClr w14:val="tx1"/>
            </w14:solidFill>
          </w14:textFill>
        </w:rPr>
        <w:t>15、</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"https://www.weibo.com/ttarticle/p/show?id=2313501000014190294760359166&amp;mod=zwenzhang"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《苏联解体带给我们的启示》</w:t>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br w:type="textWrapping"/>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（常凯申第一定律）</w:t>
      </w:r>
      <w:r>
        <w:rPr>
          <w:rFonts w:hint="default"/>
          <w:color w:val="504D59" w:themeColor="text1"/>
          <w:lang w:val="en-US" w:eastAsia="zh-CN"/>
          <w14:textFill>
            <w14:solidFill>
              <w14:schemeClr w14:val="tx1"/>
            </w14:solidFill>
          </w14:textFill>
        </w:rPr>
        <w:fldChar w:fldCharType="end"/>
      </w:r>
      <w:bookmarkEnd w:id="80"/>
    </w:p>
    <w:p>
      <w:pPr>
        <w:keepNext w:val="0"/>
        <w:keepLines w:val="0"/>
        <w:widowControl/>
        <w:suppressLineNumbers w:val="0"/>
        <w:jc w:val="center"/>
      </w:pPr>
      <w:r>
        <w:rPr>
          <w:rFonts w:hint="default" w:ascii="Arial" w:hAnsi="Arial" w:eastAsia="宋体" w:cs="Arial"/>
          <w:i w:val="0"/>
          <w:caps w:val="0"/>
          <w:color w:val="808080"/>
          <w:spacing w:val="0"/>
          <w:kern w:val="0"/>
          <w:sz w:val="18"/>
          <w:szCs w:val="18"/>
          <w:shd w:val="clear" w:fill="FFFFFF"/>
          <w:lang w:val="en-US" w:eastAsia="zh-CN" w:bidi="ar"/>
        </w:rPr>
        <w:t>2017-12-29</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这是知乎上的一个提问</w:t>
      </w:r>
    </w:p>
    <w:p>
      <w:pPr>
        <w:rPr>
          <w:rFonts w:hint="default"/>
        </w:rPr>
      </w:pPr>
      <w:r>
        <w:rPr>
          <w:rFonts w:hint="default"/>
        </w:rPr>
        <w:t>苏联解体二十六年了，你有什么想说的？​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以下是答案 =========​</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以苏联解体为代表的上世纪八十年代末九十年代初社会主义阵营的崩溃，给了我大陆有能力完美解决台湾问题的极大信心。这在我新写的长文</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"http://https//zhuanlan.zhihu.com/p/32107986"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《未来20年，我们应该以什么视角看待台湾问题》</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中提到过。下面再做些补充。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苏联解体之前，整个苏联社会思想已经非常混乱，对国家历史上英雄人物甚至整个苏联历史的质疑层出不穷：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　苏联解体前后，在“民主化”浪潮中，有人试图全盘否定整个苏联历史，连卫国战争的性质也被说成是“苏德两个极权国家为争夺霸权而进行的非正义战争”。中伤、贬损卫国战争中涌现的英雄更成为“时髦”。一家名为《论据与事实》的报纸造谣说，卓娅当年的表现是“精神疾患”造成的后果，使她做出不理智的行为。当时流行的一种说法是，卓娅被派去焚烧德军的营房，但她不敢前去，只好随便烧了一座民舍来凑数，结果被那家的主人捉住，交给德军。她被处决让当地“民心大快”。舒拉的形象也被泼上污水，说他“自幼脾气乖戾，屡次与同学发生口角、冲突，学校给予的品德分数很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还有：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这种篡改和隐瞒，导致苏联解体前后流传着关于马特洛索夫身世的各种谣言。例如说自小丧失双亲的马特洛索夫被当成少年犯关入内务部设在乌法的劳改营。苏军在战争中严重减员，犯人被补充到部队专门组建的惩戒营中服役，因此马特洛索夫是惩戒营中的一员，而非军校学员。……还曾有传闻说马特洛索夫并非有意去堵枪眼，只是通过敌人碉堡时不慎中弹身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"http://history.huanqiu.com/world/2015-05/6501049.html"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caps w:val="0"/>
          <w:color w:val="EB7350"/>
          <w:spacing w:val="0"/>
          <w:sz w:val="24"/>
          <w:szCs w:val="24"/>
          <w:u w:val="none"/>
        </w:rPr>
        <w:t>俄罗斯为苏联英雄正名：卓娅舒拉马特洛索夫_历史频道_环球网</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还有：</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例如，在统计和估量“全盘集体化”或大清洗的受害人数时，有人总喜欢毫无根据地把数字夸大。如有人声称，在25,000,000农户中有1/8到1/6的农户被“非富农化”，那就是有3,100,000到4,200,000农户，而涉及到的农民至少有16,000,000到21,000,000人。这个数字还不包括在饥荒中死亡和流亡的人数（注：参见《星期》，1988年第15期。）。但这个数字是没有证据可证实的。达尼洛夫利用较为可靠的资料，假定被“非富农化”的农户数（不包括在饥荒中死亡和流亡的人数）是1,000,000到1,100,000户，大约有5,000,000到6,000,000农民。他还指出：“不幸的是，一些作者尽可能把数字拔高，根本不顾它们是否可靠和合不合乎逻辑。他们希望用13,000,000或15,000,000的死亡人数来给读者以震惊。因为在他们看来，如果人数‘只有’4,000,000或5,000,000，那对我们彻底谴责斯大林对农民的迫害是不够的。”（注：《真理报》，1988年9月16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"http://https//www.douban.com/group/topic/93305990/"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苏联解体前的“历史热”</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还有：</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在地铁车厢中可以看到大多数乘客都拿着各种小报，边乘车边阅读。小报上经常出现什么“加加林死亡之谜”“从未公开的档案”“十月革命的真相”“列宁的情妇”等题目。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漫画就更加不成体统了，什么严肃的政治问题都用夸张、丑化的形式来表现。文学性的政治讽刺小说与政治寓言也很流行。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"http://www.sohu.com/a/168898892_623282"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金雁：苏联解体前动荡的莫斯科</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其实作为中国网民，这种调调同样也是非常熟悉的。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就在前几年，还有人“质疑”黄继光堵抢眼是假的、邱少云忍着剧痛被烧死也是假的、狼牙山五壮士是逃兵而不是英雄、方志敏是因为绑架勒索传教士才被处决……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和苏联解体前的这些公知如出一辙。思路是一样的：把历史上这些人们熟知的“记忆高峰”丑化掉，那么对那段历史的整个印象也就会随着被颠覆。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当时的苏联社会里，这些散布的“新历史”被很多人接受，一方面固然是因为苏联过去的政治氛围压抑的反弹，另一方面更是因为人们对现实生活的不满：</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caps w:val="0"/>
          <w:color w:val="808080"/>
          <w:spacing w:val="0"/>
          <w:kern w:val="0"/>
          <w:sz w:val="24"/>
          <w:szCs w:val="24"/>
          <w:shd w:val="clear" w:fill="F2F2F5"/>
          <w:lang w:val="en-US" w:eastAsia="zh-CN" w:bidi="ar"/>
        </w:rPr>
        <w:t>1989年9月莫斯科的市场情况比1988年更糟，物资更加贫乏，几乎什么都缺，排队更长。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除了“古姆”和“促姆”等大商场之外，在列宁山附近的一块约2万平方米空地上，用木版修建起来一家“雅尔马克”星期天自由市场，店内的多数摊位是国营的，少数是个体户。有趣的是，顾客要排队等候进入商店，服务员把守大门，出来一批顾客，再放进一批。在出售皮鞋的摊位前挤满了顾客，根本看不见柜台上卖什么样儿的鞋。由于美元与卢布的黑市比价进一步跌落(1989年9月，1美元=11卢布)，有些商品的价格比1988年还便宜。一双盖皮鞋14卢布，皮靴26卢布。男鞋和男靴的价格高于30卢布的很少。所以，各种鞋子供不应求。纯棉花布裙，既可以作睡衣，也可以做室内裙，每件仅售4—5个卢布，约合50美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1989年，在莫斯科的市场上，人们普遍喜欢的苏联传统商品不锈钢锅、平底煎锅、高压锅、搪瓷锅和手提吸尘器等已经不见了踪影。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据说，不锈钢锅和高压锅是用制造飞机大炮的下脚料制作的，特别结实。搪瓷锅的钢胎搪瓷十分厚实耐久，不怕火烧，搪瓷也不炸不裂，特别适合炖肉，放入盐、酱油和醋之后不怕腐蚀，不生锈。肉菜可以放在锅里过夜，吃时再加热。而铁锅和铝锅都不具备这个优点。尤其是铝锅不适合炖肉炒菜。据说，它产生的醋酸铝对人体有害。煎锅的底胎是加厚的，把锅烧热了，把火烧或大饼放进去，盖好了盖，关掉火，一会儿就热透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专门销售厨具的“一千件”商店被顾客挤得水泄不通。人们不是到商店购物而是到商店里寻找物品。人们对市场已经失去信心，购物心态也已经失衡，碰到什么就买什么，根本不考虑是否急用。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据苏联媒体透露，有一位苏联老大妈，上街见到东西就买，结果家里推满了东西，仅洗衣粉和卫生纸，她几十年都用不完。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　　有一次我发现，加里宁商场化妆品柜台前排起了长龙，热闹非凡。我好奇地挤到前面一看，原来正在出售进口的化装盒，售价由几十到100卢布之间。有的妇女一买就是好几盒。这种玩意儿在纽约仅售2—3个美元。由于长期宣传教育，要求人们过艰苦朴素的清教徒式的生活。此类化妆品长期被作为资产阶级性质的东西，既不研究，也不生产，搞得人们生活单调枯燥，日久生厌，甚至出现逆反心理。穿喇叭口或紧腿裤(亦称鸡腿裤)或想穿新潮服装被称为资产阶级奇装异服;想吃好东西改善生活被说成追求资产阶级享乐;想烫发打扮美化自己叫资产阶级生活方式。人类生活历来是丰富多彩的，爱美和美化自己是人类的天性，把这样一个属于人类天性的问题打上资产阶级烙印等于宣布苏联共产党不需要美，等于政治自杀。不要小看这些所谓小事，许多小事加起来就可能变成大事。老百姓往往从他们身边的日常生活小事看到一种体制的本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有一次，我遇到一位在莫斯科大学教书的英国教授，我问他：市场上的俄罗斯产品为什么这么少？他回答说：你问得好。我也向学校的苏联教授们提过同样的问题。他们回答说，工厂里的工人们都忙着闹革命，经常开会讨论，搞生产的时间少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而相比之下，欧美工业发达国家普遍商品丰富，市场繁荣，与苏联市场相成强烈对比。南斯拉夫、匈牙利、罗马尼亚、捷克斯洛伐克、波兰人已经开始闹了，不久东欧就发生了剧变。历史已经揭示，凡是阻挡生产力发展的任何体制和做法，迟早要被适宜生产力发展的体制无情地取代，从古到今莫不如此。因为只有先进的生产力才是推动历史发展前进的动力，这也是马克思主义的精髓。</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　　一切革命的根本目的都是为了千方百计地解放生产力，创造更多的物质和精神财富，改善和丰富人民生活。衡量一个政党或政府是不是先进的，最重要的是看其奉行的政策能否促进生产力的发展，能否提高综合国力，能否大大改善人民的物质和精神生活。这就是邓小平同志提出的关于“三个有利于”的光辉思想。他还明确地提出了“贫穷不是社会主义”。其实，这都是些常识性的东西，谁愿意抛头颅撒热血是为了过穷日子？苏联搞了60多年社会主义建设，结果连人民的日常生活必需品和小百货的生产供应都没有解决，苏联人民还能再甘心情愿地撑多久？ </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"http://opinion.huanqiu.com/opinion_world/2013-11/4542070.html"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caps w:val="0"/>
          <w:color w:val="EB7350"/>
          <w:spacing w:val="0"/>
          <w:sz w:val="24"/>
          <w:szCs w:val="24"/>
          <w:u w:val="none"/>
        </w:rPr>
        <w:t>刘治琳：苏联解体前后10年我在莫斯科的所见所闻_评论_环球网​</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人民现实的日子都过得紧巴巴的时候，耳边再出现对整个体制过去历史的“质疑”，那他们很容易就会相信这些所谓的“质疑”。此时“质疑”本身是否符合逻辑已经不再重要，重要的是，这些“质疑”可以和现实“完美对接”——你历史上就是靠奸诈和说谎得国的，那现实治国自然不行，所以我们今天才要在这里排队，才过不好日子，才发现资本主义世界比我们强那么多。这说明我们这么多年来的政治体制本身就是一个错误，这样的错误导致了我现在受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此时，历史上有利于“解释现实”的那部分观点，就会被更多的人拾起并推崇；而不利于“解释现实”的那部分观点，就会被人们选择性忽视或遗忘。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这样，历史和现实就可以“互相印证”，现实佐证了历史，历史解释了现实。</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所以，结论就出来了：从历史，到现实，充分说明了，苏联就是一个错误，是该死的，我们应该拥抱西方式的资本主义的一切。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虽然马克思主义哲学课本中早就提过“社会存在决定社会意识”，但如此一个大帝国的意识形态崩溃，还是为我们提供一个确凿的、直观的、有力的试验品证据。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中国前几年的网络上也是如此，尤其是十年以前或更早，那时候的台湾相比大陆优势比今天要大。于是很多人把“中国大陆经济不如台湾”投射到对中国革命的否定：如果毛不搞革命，共产党不搞革命，让蒋公胜利，到时候美国自然扶植我们，那今天的中国大地，不就都过上台湾的好日子了吗？在美国的扶植下，我们人均GDP像台湾一样一万多美元、两万美元，那不就是世界第一的经济、科技、民主大国了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嗯，毛泽东太可恶，共产党太可恶，都是他们搞什么革命，才让我们现在比台湾差这么多！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这种观点虽然荒唐，完全无视两岸的客观情况，但在当时，确实是被很多人认可的，那段时间也是“国粉”在网络上最多的时候。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而这些人，则自然把怒气发泄到了为中国革命献出生命的人身上，比如邱少云，比如毛岸英，比如狼牙山五壮士，比如方志敏：因为是你们挡了我们过发达国家的生活，就该狠狠骂你们，狠狠羞辱你们！</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​例如，2013年5月23日晨，作业本发了这样一条微博：“由于邱少云趴在火堆里一动不动，最终食客们拒绝为半面熟买单，他们纷纷表示还是赖宁的烤肉较好”。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当年我看到“国粉”嚣张，对整个中国革命史和英雄人物的丑化侮辱的时候，是很愤怒的。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但是随着海峡两岸实力的快速变化，一个想法在我脑海里诞生了：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如果以解放前国民党反动派如此的凶残、恶毒、无能、丑陋，都能被今天台湾的经济优势所洗白，而且民众还确实愿意根据今天的现实来反推理解历史，那么如果反过来，当中国技术实力大幅领先的时候，这种效应难道不是会以另外一个方向体现出来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既然国民党残酷屠杀苏区普通百姓，十万壮丁一万兵、挖黄河烧长沙、二十年连年战乱饿殍遍野……这些事情，在情感上都能被今天的富裕繁荣的台湾所洗白、所接受、所理解，并在大陆产生这么多“国粉”。那么历史上表现远高于蒋匪的共产党革命者们的历史形象，当中国经济、科技完全崛起、碾压台湾，挤垮台湾的先进企业，让台湾人的生活像当年苏联人那样窘迫的时候，又会在台湾社会产生什么样的投射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苏联人排队的时候，骂的是苏共、骂的是戈尔巴乔夫，但却对他们老对手西方世界，充满了羡慕和渴望。因为西方世界的普通人民过的比苏联好，所以尽管在政治上在国家层面二者几十年里斗的你死我活，但苏联普通人民在低生活水平的压抑下，反而会对对手的一切产生好感。这个时候，你作为苏联普通人，支持苏联的体制，反而可能会被周围斥责为“你这么关系国家哦，国家关心你吗？你姓赵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这种现象，给了我们解决台湾问题中最最棘手的民心问题，提供了很大的启示和灵感。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要知道，苏联国家宣传的意识形态不可谓不高尚：为全人类解放、消灭剥削、消灭压迫。但这些高调在经济萎靡影响到自身利益的时候，很少人会再去相信。那么同理，“自由民主”、“多党选举”、“一人一票”这些同样闪现着“高尚”光辉的东西，其宿主被剥夺掉生产力后，被严重影响个人生活的民众对它们的待遇也会是同样的，原有的“高尚价值”被弃之敝履，笼罩着经济光环的对手的一切，都会被作为“新思想”而接受。至于这个“一切”的比例有多高，要看届时双方的经济差距有多明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有很多人平常经常会说</w:t>
      </w:r>
      <w:r>
        <w:rPr>
          <w:rFonts w:hint="default" w:ascii="Arial" w:hAnsi="Arial" w:cs="Arial"/>
          <w:b/>
          <w:i w:val="0"/>
          <w:caps w:val="0"/>
          <w:color w:val="333333"/>
          <w:spacing w:val="0"/>
          <w:sz w:val="24"/>
          <w:szCs w:val="24"/>
        </w:rPr>
        <w:t>“成王败寇”、“历史是胜利者写的”</w:t>
      </w:r>
      <w:r>
        <w:rPr>
          <w:rFonts w:hint="default" w:ascii="Arial" w:hAnsi="Arial" w:cs="Arial"/>
          <w:i w:val="0"/>
          <w:caps w:val="0"/>
          <w:color w:val="333333"/>
          <w:spacing w:val="0"/>
          <w:sz w:val="24"/>
          <w:szCs w:val="24"/>
        </w:rPr>
        <w:t>，但其实他们对这个概念的理解，仅仅限于第一层。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他们的理解是这样的：胜者掌握了政权，掌握了舆论，就会写有利于自己的历史，然后再对民众洗脑，甚至查禁不利于自己的历史，掩盖真相，丑化对手，从而实现在舆论上的统治，为自己提供合法性依据。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这个理解不能完全算错，但是，这只是它最简单的1.0版玩法。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1.0版本有个很大的问题，就是往往要依靠胜者的公权力来人为操纵舆论，打压异己，甚至会有过度美化和过度丑化、伪造历史的情况发生。而这些人为的扭曲操作经常会有各种漏洞。比如某个英雄人物牛逼程度是80，但公权力要完美，就把他说成是95，这样对手一旦指出其中的造假之处，那么民众对这个英雄人物的评价可能一下子就降低到了30甚至更低，得不偿失。更糟糕的是，民众还会对公权力的这种人工操作充满了警惕，以至于产生“你说的我都不信”的情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而我们今天要说的，是它的2.0版本，这个版本相比前者，要完美精致的多。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运行2.0版的程序，对硬件的要求比1.0版也要高的多，它要求“硬件”层面必须是国际领先的，至少是相对你的对手要明显领先的。所幸的是，中国作为世界第二大经济体，仍然在高速发展中，在不远的未来，就可以拥有运行2.0版程序的能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民众很多不满的地方，其实归根到底就是本国蛋糕不够大。当蛋糕足够大的时候，即使分配不那么均匀，但如果自己作为普通民众，分到的比国外的民众要多，日子过的比国外好，形成明显对比。那么他虽然也会在某些具体不公事件上抱怨，但还是会拥护本国的体制，甚至会为此而骄傲，至少不会那么反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而当蛋糕不够大的时候，在现实中你怎么分都会引发不满，甚至根本分不动。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就拿雾霾来说吧，中国天然多煤少气，燃煤会引发雾霾，民众不满。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那停了煤烧气？气又不够，民众挨冻，还是不满。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那停了工业工厂？民众失业，还是不满。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那提高燃煤效率，可以，但这又回到钱的问题上来了，还是和蛋糕大小有关。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换句话说，很多（并非全部）社会问题其实根源在生产力层面，而不在上层建筑层面。或者虽然上层建筑层面确实有问题，但就算这道门不挡，到了生产力层面还是会被挡住。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下面是</w:t>
      </w:r>
      <w:r>
        <w:rPr>
          <w:rFonts w:hint="default" w:ascii="Arial" w:hAnsi="Arial" w:cs="Arial"/>
          <w:b/>
          <w:i w:val="0"/>
          <w:caps w:val="0"/>
          <w:color w:val="FF0000"/>
          <w:spacing w:val="0"/>
          <w:sz w:val="24"/>
          <w:szCs w:val="24"/>
        </w:rPr>
        <w:t>常凯申第一定律</w:t>
      </w: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0307BD"/>
          <w:spacing w:val="0"/>
          <w:sz w:val="24"/>
          <w:szCs w:val="24"/>
        </w:rPr>
      </w:pPr>
      <w:r>
        <w:rPr>
          <w:rFonts w:hint="default" w:ascii="Arial" w:hAnsi="Arial" w:cs="Arial"/>
          <w:i w:val="0"/>
          <w:caps w:val="0"/>
          <w:color w:val="0307BD"/>
          <w:spacing w:val="0"/>
          <w:sz w:val="24"/>
          <w:szCs w:val="24"/>
        </w:rPr>
        <w:t>一个社会的社会问题的</w:t>
      </w:r>
      <w:r>
        <w:rPr>
          <w:rFonts w:hint="default" w:ascii="Arial" w:hAnsi="Arial" w:cs="Arial"/>
          <w:b/>
          <w:i w:val="0"/>
          <w:caps w:val="0"/>
          <w:color w:val="0307BD"/>
          <w:spacing w:val="0"/>
          <w:sz w:val="24"/>
          <w:szCs w:val="24"/>
        </w:rPr>
        <w:t>烈度</w:t>
      </w:r>
      <w:r>
        <w:rPr>
          <w:rFonts w:hint="default" w:ascii="Arial" w:hAnsi="Arial" w:cs="Arial"/>
          <w:i w:val="0"/>
          <w:caps w:val="0"/>
          <w:color w:val="0307BD"/>
          <w:spacing w:val="0"/>
          <w:sz w:val="24"/>
          <w:szCs w:val="24"/>
        </w:rPr>
        <w:t>，主要取决于生产力水平，生产关系和上层建筑对其有次要影响；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0307BD"/>
          <w:spacing w:val="0"/>
          <w:sz w:val="24"/>
          <w:szCs w:val="24"/>
        </w:rPr>
      </w:pPr>
      <w:r>
        <w:rPr>
          <w:rFonts w:hint="default" w:ascii="Arial" w:hAnsi="Arial" w:cs="Arial"/>
          <w:i w:val="0"/>
          <w:caps w:val="0"/>
          <w:color w:val="0307BD"/>
          <w:spacing w:val="0"/>
          <w:sz w:val="24"/>
          <w:szCs w:val="24"/>
        </w:rPr>
        <w:t>一个社会的社会问题的</w:t>
      </w:r>
      <w:r>
        <w:rPr>
          <w:rFonts w:hint="default" w:ascii="Arial" w:hAnsi="Arial" w:cs="Arial"/>
          <w:b/>
          <w:i w:val="0"/>
          <w:caps w:val="0"/>
          <w:color w:val="0307BD"/>
          <w:spacing w:val="0"/>
          <w:sz w:val="24"/>
          <w:szCs w:val="24"/>
        </w:rPr>
        <w:t>表现形式</w:t>
      </w:r>
      <w:r>
        <w:rPr>
          <w:rFonts w:hint="default" w:ascii="Arial" w:hAnsi="Arial" w:cs="Arial"/>
          <w:i w:val="0"/>
          <w:caps w:val="0"/>
          <w:color w:val="0307BD"/>
          <w:spacing w:val="0"/>
          <w:sz w:val="24"/>
          <w:szCs w:val="24"/>
        </w:rPr>
        <w:t>，主要取决于上层建筑，生产力和生产关系对其有次要影响。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根据这个定律可以得出</w:t>
      </w:r>
      <w:r>
        <w:rPr>
          <w:rFonts w:hint="default" w:ascii="Arial" w:hAnsi="Arial" w:cs="Arial"/>
          <w:b/>
          <w:i w:val="0"/>
          <w:caps w:val="0"/>
          <w:color w:val="FF0000"/>
          <w:spacing w:val="0"/>
          <w:sz w:val="24"/>
          <w:szCs w:val="24"/>
        </w:rPr>
        <w:t>常凯申第一定律的推论</w:t>
      </w: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00B050"/>
          <w:spacing w:val="0"/>
          <w:sz w:val="24"/>
          <w:szCs w:val="24"/>
        </w:rPr>
      </w:pPr>
      <w:r>
        <w:rPr>
          <w:rFonts w:hint="default" w:ascii="Arial" w:hAnsi="Arial" w:cs="Arial"/>
          <w:i w:val="0"/>
          <w:caps w:val="0"/>
          <w:color w:val="00B050"/>
          <w:spacing w:val="0"/>
          <w:sz w:val="24"/>
          <w:szCs w:val="24"/>
        </w:rPr>
        <w:t>减少自己的社会问题的烈度，在国内国外塑造自己合法性的</w:t>
      </w:r>
      <w:r>
        <w:rPr>
          <w:rFonts w:hint="default" w:ascii="Arial" w:hAnsi="Arial" w:cs="Arial"/>
          <w:b/>
          <w:i w:val="0"/>
          <w:caps w:val="0"/>
          <w:color w:val="00B050"/>
          <w:spacing w:val="0"/>
          <w:sz w:val="24"/>
          <w:szCs w:val="24"/>
        </w:rPr>
        <w:t>治本</w:t>
      </w:r>
      <w:r>
        <w:rPr>
          <w:rFonts w:hint="default" w:ascii="Arial" w:hAnsi="Arial" w:cs="Arial"/>
          <w:i w:val="0"/>
          <w:caps w:val="0"/>
          <w:color w:val="00B050"/>
          <w:spacing w:val="0"/>
          <w:sz w:val="24"/>
          <w:szCs w:val="24"/>
        </w:rPr>
        <w:t>手段，是提升自己的生产力水平；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00B050"/>
          <w:spacing w:val="0"/>
          <w:sz w:val="24"/>
          <w:szCs w:val="24"/>
        </w:rPr>
      </w:pPr>
      <w:r>
        <w:rPr>
          <w:rFonts w:hint="default" w:ascii="Arial" w:hAnsi="Arial" w:cs="Arial"/>
          <w:i w:val="0"/>
          <w:caps w:val="0"/>
          <w:color w:val="00B050"/>
          <w:spacing w:val="0"/>
          <w:sz w:val="24"/>
          <w:szCs w:val="24"/>
        </w:rPr>
        <w:t>提高对手的社会问题的烈度，在对方和本国内部打压对手合法性形象的</w:t>
      </w:r>
      <w:r>
        <w:rPr>
          <w:rFonts w:hint="default" w:ascii="Arial" w:hAnsi="Arial" w:cs="Arial"/>
          <w:b/>
          <w:i w:val="0"/>
          <w:caps w:val="0"/>
          <w:color w:val="00B050"/>
          <w:spacing w:val="0"/>
          <w:sz w:val="24"/>
          <w:szCs w:val="24"/>
        </w:rPr>
        <w:t>治本</w:t>
      </w:r>
      <w:r>
        <w:rPr>
          <w:rFonts w:hint="default" w:ascii="Arial" w:hAnsi="Arial" w:cs="Arial"/>
          <w:i w:val="0"/>
          <w:caps w:val="0"/>
          <w:color w:val="00B050"/>
          <w:spacing w:val="0"/>
          <w:sz w:val="24"/>
          <w:szCs w:val="24"/>
        </w:rPr>
        <w:t>手段，是打压对手的生产力水平。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中国经济崛起之后，全社会的蛋糕会明显增大，中国人会享受到比现在更高的物质文化，生活会更富裕，手里面像“移动支付”这种领先世界的东西会更多。虽然各种社会问题有的还会存在，但烈度会明显减轻。另外，由于蛋糕增大，社会豪强的掠夺形式会更加隐蔽，更加和底层脱钩，更加没必要赤裸裸吃相难看（这也是减少剥削成本和阻力的考虑），这样底层人民对社会公平的主观认知度会上升，具体体现在作为普通人而言，生活办事都更有秩序，不需要找关系就能生活的不错，一般意义上的官民冲突、贫富冲突，都会得到相对的秉公办理；届时，即使是出于收买人心的考虑，蛋糕更大之后的政府，也会更愿意提升福利待遇，提升底层民众收入能力。届时，中国人民就会对国家更有信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这不是说，这种程度就是我们未来的目标。而是想表达：哪怕只是生产力水平提上去，而上层建筑中的问题仍然不改的话，原有的社会问题烈度也会大大减轻或部分消失，而和对岸的经济对比彼消此长之后，这样的改良程度已经足够使得中国大陆民众建立起对台湾的理论自信、道路自信、价值观自信了，甚至还会反过来让台湾羡慕我们的政治体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中国崛起后，作为一只重要的钱袋子，在半导体产业上必然会使台湾受到沉重打击。台湾政府的财政来源会更加窘迫，社会福利开支也会拿不出来。豪强原有的隐蔽剥削手段随着经济衰退、蛋糕减少而难以继续为继，必然会露出獠牙和普通民众争利，吃相会更加难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样，虽然从更高的层面看，是大陆一点点剥夺走了台湾的生产力。但是从普通台湾人的角度看，削减他们福利的是台湾政府，残酷剥削他们的是台湾资本家，下班路上抢劫他们的是台湾混混，和自己勾心斗角的是台湾同事，拖欠货款的是台湾商家，因为工资下降而心生怨气对办事民众高声呵斥雁过拔毛的是台湾公务员，为了弥补亏空而添加有毒食品添加剂的是台湾商贩……和大陆没有一毛钱关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作为台湾人，届时自然会想到：既然台湾人生活在一个这么道德沦丧的社会里，那台湾的政治体制、文化、一切意识形态，一切历史上被官方尊奉的台湾英雄人物，难道不该都被拉出来负责吗？我不姓赵啊，我为什么要为姓赵的台湾豪强和政府辩护呢？所以我要狠狠的骂他们，狠狠的骂当年金门战役的那群蒋匪畜生，要不是他们阻碍解放军登台，现在我们早就过上和大陆一样的美好生活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事情一旦发展到了这个地步，谁是“王”，谁是“匪”，还需要胜者一方的公权力来刻意维护吗，根本不需要了啊。连台湾内部自己的百姓都会主动来重新审视甚至“无脑式”地歌颂赞扬中国革命史上的英雄人物，比如刘胡兰、董存瑞，并万分遗憾为什么这些人物当面没有在台湾消灭蒋匪，以至于让他们遭受这么多年的罪。至于张灵甫这样顽固阻碍解放战争胜利的，估计届时已经两岸民众给骂死了。甚至虽然给了台湾振兴但提出了“三不政策”的蒋经国，其未来名声也不会很好。民众会恨他为什么当年这么有利的地位不寻求和大陆统一，害我们今天过苦日子。届时，台湾甚至会出现各种“历史解密”，把蒋经国、蒋介石、胡琏、李登辉、蔡英文等等这些被认为是“阻碍了台湾人被大陆提携过好日子”的家伙们，造上一堆历史半真半假的谣言来丑化他们。</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以彼之道，还施彼身。</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有人可能会问，难道届时他们就会忘了自己也是曾经领先过的吗？会这么健忘吗？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问题早就有先例了，朝鲜到七十年代前还是一直领先韩国的，可是在朝鲜今天明显落后韩国的大背景下，还是有相当一大批人咬牙咒骂中国人民志愿军在上世纪五十年代的时候支持朝鲜一方，完全无视当年朝鲜政权相比于南方那群韩奸而言才是更加具有合法性的一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因此，如果台湾衰落之后，它当年的辉煌，也会被人选择性遗忘，并不影响对它的彻底否定。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这个过程同样不需要公权力的介入，只要真实的实力对比（科技、民生等）在公众面前自然展现出来，大家自然会做出有利于你的判断。</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2.0版中生活，你不会感觉到对言论的限制，也不再需要有wall，也不再需要什么“思想引导”，因为现实的优势摆在这里，恰恰需要你更充分地知道外面的情况，从而对比之后做出“独立思考”来得到对我有利的结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谁控制了现在，谁就控制了过去；谁控制了过去，谁就控制了未来。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想为董存瑞、刘胡兰、方志敏等千千万万为中国革命献身的烈士彻底洗去污蔑和否定，最有效的做法，是干掉台积电、大立光、联电、日月光、力晶……这些台湾赖以挣钱的企业，挤垮、收购、招安都可以，抽掉台湾的财源，以伪“中华民国”最后一块残地上民众陷入水深火热、官民内斗、自相残杀、社会道德沦丧的处境，来证明这些革命烈士当年所从事事业的伟大正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苏联解体二十六年了，它的尸体给了我们彻底解决台湾问题的灵感。我们可以在道德高地上用一只长长的无形之手收走台湾的生产力，再为之后出现的状况痛心疾首点蜡烛祈祷，在台湾社会呼唤爱和正义，呼唤人权与公正，呼唤台湾当局要对自己的人民手下留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在彼时台湾的刀光血影中，我们的手上不需要沾血，我们是悲天悯人的圣母，是为“暴政”感到痛心的优雅善良的文明人。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（全文完）</w:t>
      </w:r>
    </w:p>
    <w:p>
      <w:pP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br w:type="page"/>
      </w:r>
    </w:p>
    <w:p>
      <w:pPr>
        <w:pStyle w:val="3"/>
        <w:jc w:val="center"/>
        <w:rPr>
          <w:color w:val="auto"/>
        </w:rPr>
      </w:pPr>
      <w:bookmarkStart w:id="81" w:name="_Toc1959307006"/>
      <w:r>
        <w:rPr>
          <w:color w:val="auto"/>
          <w:lang w:val="en-US" w:eastAsia="zh-CN"/>
        </w:rPr>
        <w:t>16、</w:t>
      </w:r>
      <w:r>
        <w:rPr>
          <w:rFonts w:hint="default"/>
          <w:color w:val="auto"/>
          <w:lang w:val="en-US" w:eastAsia="zh-CN"/>
        </w:rPr>
        <w:fldChar w:fldCharType="begin"/>
      </w:r>
      <w:r>
        <w:rPr>
          <w:rFonts w:hint="default"/>
          <w:color w:val="auto"/>
          <w:lang w:val="en-US" w:eastAsia="zh-CN"/>
        </w:rPr>
        <w:instrText xml:space="preserve"> HYPERLINK "https://www.weibo.com/ttarticle/p/show?id=2313501000014206176819637245&amp;mod=zwenzhang"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《国际共产主义是否会卷土重来？》</w:t>
      </w:r>
      <w:r>
        <w:rPr>
          <w:rStyle w:val="22"/>
          <w:rFonts w:hint="default" w:ascii="Arial" w:hAnsi="Arial" w:eastAsia="宋体" w:cs="Arial"/>
          <w:i w:val="0"/>
          <w:caps w:val="0"/>
          <w:color w:val="auto"/>
          <w:spacing w:val="0"/>
          <w:szCs w:val="24"/>
          <w:u w:val="none"/>
          <w:shd w:val="clear" w:fill="FFFFFF"/>
        </w:rPr>
        <w:br w:type="textWrapping"/>
      </w:r>
      <w:r>
        <w:rPr>
          <w:rStyle w:val="22"/>
          <w:rFonts w:hint="default" w:ascii="Arial" w:hAnsi="Arial" w:eastAsia="宋体" w:cs="Arial"/>
          <w:i w:val="0"/>
          <w:caps w:val="0"/>
          <w:color w:val="auto"/>
          <w:spacing w:val="0"/>
          <w:szCs w:val="24"/>
          <w:u w:val="none"/>
          <w:shd w:val="clear" w:fill="FFFFFF"/>
        </w:rPr>
        <w:t>（常凯申第二定律）</w:t>
      </w:r>
      <w:r>
        <w:rPr>
          <w:rFonts w:hint="default"/>
          <w:color w:val="auto"/>
          <w:lang w:val="en-US" w:eastAsia="zh-CN"/>
        </w:rPr>
        <w:fldChar w:fldCharType="end"/>
      </w:r>
      <w:bookmarkEnd w:id="81"/>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2018-02-11</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这是知乎上的一个提问</w:t>
      </w:r>
    </w:p>
    <w:p>
      <w:pPr>
        <w:rPr>
          <w:rFonts w:hint="default"/>
        </w:rPr>
      </w:pPr>
      <w:r>
        <w:rPr>
          <w:rFonts w:hint="default"/>
        </w:rPr>
        <w:t>国际共产主义是否会卷土重来？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以下是答案 =========​</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是否会卷土重来，那得看未来的生产力水平发展到什么程度，是否发展到足以支撑各种生产要素充分越过国界。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现在为什么国际共产主义思想低潮？归根到底是因为生产要素无法充分越过国界。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”不充分“体现在，有所越过，而又越过不足。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资本可以相对流畅地跨越国界（也只是相对其他因素而言流畅），但人员流动就困难多了。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如果一个美国工人的工作岗位，随着资本的流动被转移到了中国，他会因为看到和他同属无产阶级的中国同行涨工资而开心吗？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两国无产阶级，不但共同利益非常缺乏，甚至在某种程度上还是竞争关系——中国工人所在的行业获得了技术突破，涨了工资，很快就会影响到大洋彼岸美国工人的实际利益。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在这种情况下，各国无产阶级可能联合起来，共同反对资产阶级吗？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对于本国无产阶级而言，以下有两条路：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1、联合世界各国无产阶级，跨越文化、语言、宗教的各种巨大障碍，搞全球革命，成功之后”翻身“</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2、把自己的事业、本国的产业搞上去，从外国资产阶级、无产阶级手里抢肉，过上小康日子。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这两条路哪个更现实，绝大多数普通人会投身哪条路，还用说吗？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b/>
          <w:bCs/>
          <w:i w:val="0"/>
          <w:caps w:val="0"/>
          <w:color w:val="333333"/>
          <w:spacing w:val="0"/>
          <w:sz w:val="24"/>
          <w:szCs w:val="24"/>
        </w:rPr>
      </w:pPr>
      <w:r>
        <w:rPr>
          <w:rFonts w:hint="default" w:ascii="Arial" w:hAnsi="Arial" w:cs="Arial"/>
          <w:i w:val="0"/>
          <w:caps w:val="0"/>
          <w:color w:val="333333"/>
          <w:spacing w:val="0"/>
          <w:sz w:val="24"/>
          <w:szCs w:val="24"/>
        </w:rPr>
        <w:t>下面是</w:t>
      </w:r>
      <w:r>
        <w:rPr>
          <w:rFonts w:hint="default" w:ascii="Arial" w:hAnsi="Arial" w:cs="Arial"/>
          <w:b/>
          <w:i w:val="0"/>
          <w:caps w:val="0"/>
          <w:color w:val="FF0000"/>
          <w:spacing w:val="0"/>
          <w:sz w:val="24"/>
          <w:szCs w:val="24"/>
        </w:rPr>
        <w:t>常凯申第二定律</w:t>
      </w: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0307BD"/>
          <w:spacing w:val="0"/>
          <w:sz w:val="24"/>
          <w:szCs w:val="24"/>
        </w:rPr>
      </w:pPr>
      <w:r>
        <w:rPr>
          <w:rFonts w:hint="default" w:ascii="Arial" w:hAnsi="Arial" w:cs="Arial"/>
          <w:i w:val="0"/>
          <w:caps w:val="0"/>
          <w:color w:val="0307BD"/>
          <w:spacing w:val="0"/>
          <w:sz w:val="24"/>
          <w:szCs w:val="24"/>
        </w:rPr>
        <w:t>如果某个社会问题：波及人口数量庞大、在时间上长期存在、在空间上跨越多国或多地，那么几乎可以肯定，这个问题在上层建筑层面是找不到解决方案的，只能通过生产力的发展去解决。​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0307BD"/>
          <w:spacing w:val="0"/>
          <w:sz w:val="24"/>
          <w:szCs w:val="24"/>
        </w:rPr>
      </w:pPr>
      <w:r>
        <w:rPr>
          <w:rFonts w:hint="default" w:ascii="Arial" w:hAnsi="Arial" w:cs="Arial"/>
          <w:i w:val="0"/>
          <w:caps w:val="0"/>
          <w:color w:val="0307BD"/>
          <w:spacing w:val="0"/>
          <w:sz w:val="24"/>
          <w:szCs w:val="24"/>
        </w:rPr>
        <w:t>这种“肯定”的程度，与该社会现象波及人口数量、存在的长期性、跨越的广度呈正比。这三个变量越大，说明这种社会问题在当前生产力条件下无解的可能性越大。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举个例子，中国历史上的治乱循环。其实历朝历代都非常注重借鉴前朝的亡国经验。比如分封还是郡县，制衡太监的权力、打压武将地位等等，很多都是前朝因此而亡，新朝建立后吸取经验，在上层建筑层面设立相应的制度，但是仍然挡不住历史不断治乱循环。只不过“乱”会以不同的形式呈现出来而已。按下葫芦浮起瓢，堵了这个漏了那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只有进入了技术时代和工业时代，马尔萨斯陷阱才被打破。农业时代意义上的治乱循环才最终进入历史。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说，有些左派总是幻想“资本主义哪一天出现了严重的危机，民不聊生了，人民造反了，共产主义就有机会了”，实在是太幼稚了。即使靠这种捡漏方式在上层建筑层面上侥幸上台了，但生产力不够，致使组织生产的最高效的形式还只能是资本主义生产关系，因此在上层建筑层面几十年之后还得来一场“苏东巨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资本主义的真正崩塌，只能是它阻碍了先进生产力的发展。除此之外，资本主义不可能有第二种崩溃方式。（来颗光粒把太阳崩了这种事不考虑）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要阻碍先进生产力，那得首先有先进生产力可阻碍才行——就像旧中国的封建土地所有制无法容纳已经出现的新生的工业文明，必须要打破旧的上层建筑才能让新工业文明彻底落地——只有在这种情况下，推翻旧制度后的革命成果才是稳固的，因为它解放了生产力，促进了生产力的发展，比如1949年的中国革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如果试图在这种革命成果上再进一步——不仅仅满足于推翻封建经济制度，而以上世纪六十年代的生产力水平在生产关系和上层建筑上再进一步：推翻资本主义生产关系，彻底“斗私批修”，那就必然遭到客观规律的教训。</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对于资本主义而言，这种可供它“阻碍”的先进生产力现在出现了吗？有那种现有的技术是资本主义无法容纳的呢？目前还没有。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未来能够让人民愿意彻底抛弃资本主义生产关系的技术，一定有这样的形态：能让人类获得更大的生产力，而这种生产力需要一种更高效的组织生产的方式，如果强行用资本主义的雇佣劳动方式来运作这种生产力，在竞争中会比新的组织形式生产效率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而这种新的组织生产的形式，会让各个生产因素跨越国界，因为对于新的技术而言，这样效率更高。这样，各个国家的无产阶级才可能谈的上共同利益，同仇敌忾。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只有到了那个时候，生产力铺好了路，在上层建筑层面才可能产生对应的变化，才可能会有真正意义上的国际共产主义高潮，而不是靠资本主义周期性危机才能蓬勃、资本主义繁荣期就偃旗息鼓的那种“伪共产主义高潮”。</w:t>
      </w:r>
    </w:p>
    <w:p>
      <w:pPr>
        <w:keepNext w:val="0"/>
        <w:keepLines w:val="0"/>
        <w:widowControl/>
        <w:suppressLineNumbers w:val="0"/>
        <w:jc w:val="left"/>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p>
    <w:p>
      <w:pPr>
        <w:rPr>
          <w:b w:val="0"/>
          <w:bCs/>
        </w:rPr>
      </w:pPr>
      <w:r>
        <w:rPr>
          <w:b w:val="0"/>
          <w:bCs/>
        </w:rPr>
        <w:br w:type="page"/>
      </w:r>
    </w:p>
    <w:p>
      <w:pPr>
        <w:pStyle w:val="3"/>
        <w:jc w:val="center"/>
      </w:pPr>
      <w:bookmarkStart w:id="82" w:name="_Toc1571541185"/>
      <w:r>
        <w:rPr>
          <w:lang w:val="en-US" w:eastAsia="zh-CN"/>
        </w:rPr>
        <w:t>17、</w:t>
      </w:r>
      <w:r>
        <w:rPr>
          <w:rFonts w:hint="default"/>
          <w:lang w:val="en-US" w:eastAsia="zh-CN"/>
        </w:rPr>
        <w:fldChar w:fldCharType="begin"/>
      </w:r>
      <w:r>
        <w:rPr>
          <w:rFonts w:hint="default"/>
          <w:lang w:val="en-US" w:eastAsia="zh-CN"/>
        </w:rPr>
        <w:instrText xml:space="preserve"> HYPERLINK "https://www.weibo.com/ttarticle/p/show?id=2313501000014229724237884441&amp;mod=zwenzhang" \t "/home/mecup/文档\\x/_blank" </w:instrText>
      </w:r>
      <w:r>
        <w:rPr>
          <w:rFonts w:hint="default"/>
          <w:lang w:val="en-US" w:eastAsia="zh-CN"/>
        </w:rPr>
        <w:fldChar w:fldCharType="separate"/>
      </w:r>
      <w:r>
        <w:rPr>
          <w:rStyle w:val="22"/>
          <w:rFonts w:hint="default" w:ascii="Arial" w:hAnsi="Arial" w:eastAsia="宋体" w:cs="Arial"/>
          <w:i w:val="0"/>
          <w:caps w:val="0"/>
          <w:color w:val="auto"/>
          <w:spacing w:val="0"/>
          <w:szCs w:val="24"/>
          <w:u w:val="none"/>
          <w:shd w:val="clear" w:fill="FFFFFF"/>
        </w:rPr>
        <w:t>《如何看待一神教在中国的扩张——“意识形态壳”的厚度理论》</w:t>
      </w:r>
      <w:r>
        <w:rPr>
          <w:rStyle w:val="22"/>
          <w:rFonts w:hint="default" w:ascii="Arial" w:hAnsi="Arial" w:eastAsia="宋体" w:cs="Arial"/>
          <w:i w:val="0"/>
          <w:caps w:val="0"/>
          <w:color w:val="auto"/>
          <w:spacing w:val="0"/>
          <w:szCs w:val="24"/>
          <w:u w:val="none"/>
          <w:shd w:val="clear" w:fill="FFFFFF"/>
        </w:rPr>
        <w:br w:type="textWrapping"/>
      </w:r>
      <w:r>
        <w:rPr>
          <w:rStyle w:val="22"/>
          <w:rFonts w:hint="default" w:ascii="Arial" w:hAnsi="Arial" w:eastAsia="宋体" w:cs="Arial"/>
          <w:i w:val="0"/>
          <w:caps w:val="0"/>
          <w:color w:val="auto"/>
          <w:spacing w:val="0"/>
          <w:szCs w:val="24"/>
          <w:u w:val="none"/>
          <w:shd w:val="clear" w:fill="FFFFFF"/>
        </w:rPr>
        <w:t>（常凯申第三定律）</w:t>
      </w:r>
      <w:r>
        <w:rPr>
          <w:rFonts w:hint="default"/>
          <w:lang w:val="en-US" w:eastAsia="zh-CN"/>
        </w:rPr>
        <w:fldChar w:fldCharType="end"/>
      </w:r>
      <w:bookmarkEnd w:id="82"/>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2018-04-17</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这是知乎上有知友提问的一个问题：</w:t>
      </w:r>
    </w:p>
    <w:p>
      <w:pPr>
        <w:rPr>
          <w:rFonts w:hint="default"/>
          <w:b/>
          <w:bCs/>
          <w:sz w:val="24"/>
          <w:szCs w:val="24"/>
        </w:rPr>
      </w:pPr>
      <w:r>
        <w:rPr>
          <w:rFonts w:hint="default"/>
          <w:b/>
          <w:bCs/>
          <w:sz w:val="24"/>
          <w:szCs w:val="24"/>
        </w:rPr>
        <w:fldChar w:fldCharType="begin"/>
      </w:r>
      <w:r>
        <w:rPr>
          <w:rFonts w:hint="default"/>
          <w:b/>
          <w:bCs/>
          <w:sz w:val="24"/>
          <w:szCs w:val="24"/>
        </w:rPr>
        <w:instrText xml:space="preserve"> HYPERLINK "http://https//www.zhihu.com/question/272398374/answer/368775113%E2%80%8B" \t "/home/mecup/文档\\x/_blank" </w:instrText>
      </w:r>
      <w:r>
        <w:rPr>
          <w:rFonts w:hint="default"/>
          <w:b/>
          <w:bCs/>
          <w:sz w:val="24"/>
          <w:szCs w:val="24"/>
        </w:rPr>
        <w:fldChar w:fldCharType="separate"/>
      </w:r>
      <w:r>
        <w:rPr>
          <w:rFonts w:hint="default"/>
          <w:b/>
          <w:bCs/>
          <w:sz w:val="24"/>
          <w:szCs w:val="24"/>
        </w:rPr>
        <w:t>如何看待袁立点赞英美法对叙利亚的袭击？</w:t>
      </w:r>
      <w:r>
        <w:rPr>
          <w:rStyle w:val="22"/>
          <w:rFonts w:hint="default" w:ascii="Arial" w:hAnsi="Arial" w:cs="Arial"/>
          <w:b/>
          <w:bCs/>
          <w:i w:val="0"/>
          <w:caps w:val="0"/>
          <w:color w:val="EB7350"/>
          <w:spacing w:val="0"/>
          <w:sz w:val="24"/>
          <w:szCs w:val="24"/>
          <w:u w:val="none"/>
        </w:rPr>
        <w:t>​</w:t>
      </w:r>
      <w:r>
        <w:rPr>
          <w:rFonts w:hint="default"/>
          <w:b/>
          <w:bCs/>
          <w:sz w:val="24"/>
          <w:szCs w:val="24"/>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如题，4月14号演员袁立在微博上转发梅姨的宣战视频并点赞。大批粉丝纷纷为袁立喝彩，并与反对战争的网友展开骂战。随后袁立怒喷网友“用什么药水洗过的脑”，并继续转发支持叙利亚战争的微博。题主真的是目瞪口呆，并深深地疑惑，为什么会有这么多人觉得美英法是拯救叙利亚的正义之师，认为叙利亚人民期待着特朗普的解放？这种心态是来自于宗教？还是单纯的无知？还是背后有什么势力在支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————————分割线——————————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很抱歉我的表述不是很正确，我并不觉得袁立本人是接受外国资本的，一些新注册的号带节奏的倒是有可能。我是想问，是有什么神秘势力在潜移默化影响这些人吗？像某某功一样。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以下是我的答案 ===================</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这就是一神教最麻烦的地方。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绝大多数世俗的意识形态，不管是社会主义、还是“民主自由”，还是民族主义，它们在某个条件下都是可证伪的。也就是说，如果出现了严重违背你原有意识形态的现实事件，这种意识形态对于某个具体的人来说，是可能崩溃的，是可能改变信仰和理念的。这种事情已经多次出现过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换句话说，对于绝大多数世俗的意识形态持有者，是能讲理的。虽然讲理所需的素材暂时可能不足，但随着发展以后可能会有。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比如台湾问题，相当数量的台湾人贬低中国大陆，甚至称之为“支那”，坚信自己的体制比大陆更加优越，坚信大陆是早晚要崩溃的。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这就是世俗的意识形态，如果出现了相反的现实，这些人很容易崩溃掉。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我国上世纪八十年代也出现过类似的社会现象。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但一神教就不一样了，它不可证伪。就算现实中信教的人或者国家真的遭受了重大打击，教徒也可以说这是上帝的考验。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我在</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"http://https//zhuanlan.zhihu.com/p/32107986"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《未来20年，我们应该以什么视角看待台湾问题》</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中提到了意识形态“壳”的概念。台独和华独思想就是一个相对“薄”的壳，一旦社会存在变化，这个壳相对容易被击穿。而民族、语言、文化、宗教这些都是“厚”的壳，要击穿这些壳，需要的能量高的多。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以下是</w:t>
      </w:r>
      <w:r>
        <w:rPr>
          <w:rFonts w:hint="default" w:ascii="Arial" w:hAnsi="Arial" w:cs="Arial"/>
          <w:b/>
          <w:i w:val="0"/>
          <w:caps w:val="0"/>
          <w:color w:val="FF0000"/>
          <w:spacing w:val="0"/>
          <w:sz w:val="24"/>
          <w:szCs w:val="24"/>
        </w:rPr>
        <w:t>常凯申第三定律</w:t>
      </w: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0307BD"/>
          <w:spacing w:val="0"/>
          <w:sz w:val="24"/>
          <w:szCs w:val="24"/>
        </w:rPr>
      </w:pPr>
      <w:r>
        <w:rPr>
          <w:rFonts w:hint="default" w:ascii="Arial" w:hAnsi="Arial" w:cs="Arial"/>
          <w:i w:val="0"/>
          <w:caps w:val="0"/>
          <w:color w:val="0307BD"/>
          <w:spacing w:val="0"/>
          <w:sz w:val="24"/>
          <w:szCs w:val="24"/>
        </w:rPr>
        <w:t>击穿意识形态的壳所需要的“能量”，如果用公式来表示，就是“</w:t>
      </w:r>
      <w:r>
        <w:rPr>
          <w:rFonts w:hint="default" w:ascii="Arial" w:hAnsi="Arial" w:cs="Arial"/>
          <w:b/>
          <w:i w:val="0"/>
          <w:caps w:val="0"/>
          <w:color w:val="0307BD"/>
          <w:spacing w:val="0"/>
          <w:sz w:val="24"/>
          <w:szCs w:val="24"/>
        </w:rPr>
        <w:t>能量 = 能量强度 × 吸收率 × 作用时间”（公式一）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能量强度就是“不利现实”与“意识形态壳”之间的反差程度，比如上世纪八十年代，中国和西方差距非常大，这种巨大差距时时刺激着中国知识分子，这种差距程度就是“能量强度”。由于这个例子中的“能量强度”非常高，因此作用时间不长，壳就被击穿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到了2010年代，虽然中国和西方仍然存在差距，但是这个差距大大降低了，这个时候对壳的“能量强度”就大大下降了，因此西方社会再次和平演变的难度就变得很大，甚至在意识形态场上出现了逆转的势头。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再举一个例子，朝鲜和韩国的经济差距非常大，也就是说“能量强度”很大。但朝鲜社会非常封闭，很少接收到韩国社会的信息，所以，虽然“作用时间”也较长（从八十年代韩国经济和民生就确立了对朝鲜的优势），但是由于“吸收率”极低，因此总能量并不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0307BD"/>
          <w:spacing w:val="0"/>
          <w:sz w:val="24"/>
          <w:szCs w:val="24"/>
        </w:rPr>
      </w:pPr>
      <w:r>
        <w:rPr>
          <w:rFonts w:hint="default" w:ascii="Arial" w:hAnsi="Arial" w:cs="Arial"/>
          <w:i w:val="0"/>
          <w:caps w:val="0"/>
          <w:color w:val="0307BD"/>
          <w:spacing w:val="0"/>
          <w:sz w:val="24"/>
          <w:szCs w:val="24"/>
        </w:rPr>
        <w:t>吸收率这个参数本身，又可以进一步表示为：“</w:t>
      </w:r>
      <w:r>
        <w:rPr>
          <w:rFonts w:hint="default" w:ascii="Arial" w:hAnsi="Arial" w:cs="Arial"/>
          <w:b/>
          <w:i w:val="0"/>
          <w:caps w:val="0"/>
          <w:color w:val="0307BD"/>
          <w:spacing w:val="0"/>
          <w:sz w:val="24"/>
          <w:szCs w:val="24"/>
        </w:rPr>
        <w:t>吸收率 = 100% - 阻碍率 - 透过率”（公式二）</w:t>
      </w:r>
      <w:r>
        <w:rPr>
          <w:rFonts w:hint="default" w:ascii="Arial" w:hAnsi="Arial" w:cs="Arial"/>
          <w:i w:val="0"/>
          <w:caps w:val="0"/>
          <w:color w:val="0307BD"/>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“阻碍率”指的是社会或个人本身被某些因素保护起来，接收不到不利信息的程度，比如朝鲜体制。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“透过率”指的是社会或个人本身对不利信息的无视、回避、不愿接收的程度（接收后无视的程度），比如“这些东西我不信不信不信”，换句话说，就是左耳朵进右耳朵出。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上面“公式一”右侧的三个参数，“能量强度”和“作用时间”都与壳本身材料没有关系，而“吸收率”这个参数则和壳本身有关，它反映了壳的“坚固程度”。而“公式二”进一步区分了壳的坚固程度和哪些变量具体相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对于一神教，这个吸收率非常低（因为透过率较高），教徒可以想出各种理由来解释上帝的旨意，从而躲过外界不利信息的冲击，而它本身确实无法证伪（当然更无法证实），换句话说，就是油盐不进。因此一神教信徒成为偏执型信仰的概率就会相对较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另外，“作用时间”这个参数也起到了一定影响。西方信仰基督教几千年，历史上的教派烂事多的是，再加上几百年工业革命和近现代生活方式对宗教教义的长期反复冲击，这个“作用时间”远比中国长，因此在西方，反而信教的虔诚程度和人数都在下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中国则不然，基督教在基层人群中如此大规模的扩散，只有短短二三十年的时间，而且它又带着“发达国家”的光环，中国人又对基督教历史上的那些黑暗的东西没有亲身体会，这个“作用时间”相对较短，因此一旦信仰了形形色色的基督教流派，那么这个壳是比较难击穿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所以，出现袁立这样的神棍，一点都不奇怪。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问题一点也不难，难的是和民族、语言、宗教这些相关的东西，它们的壳太厚（透过率较高），很容易自成一体，在社会中形成分裂。甚至还可以一边保持和主流社会的分裂，一边又以各种方式充实信徒数量变得更加膨胀，让壳不断胀大，对主流社会形成挤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遏制一神教过度扩张的问题，最主要的还是要靠：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① 在全社会大力普及科学文化教育，科学和逻辑是抵御一神教侵蚀的思想盾牌。同等社会氛围下，一个人的科学文化水平越高，相信一神教的概率越低。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② 发展工业化，提高社会保障能力，让现代化生活方式浸润到社会的更多角落。由于我们社会发展还不够充分，很多游离在现代化生活方式之外的人，或者社会保障能力顾及不到的地方，容易被一神教的“小恩小惠”和“亲情团结”所感动，进而成为信徒。</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③ 同时严厉打击一神教在未成年人中的扩散。未成年人心智不成熟，过早接触一神教，很容易会形成先入为主的“思想钢印”，以后清除起来难上加难。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科学知识教育和工业化是一神教的克星。先用行政力量和法律力量阻止一神教在人的未成年阶段的侵扰，再用科学和现代文明在未成年人心中构筑起“防火墙”和“免疫”，那么当他成年之后，对一神教的免疫力就会明显提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在我看来，如果一个人同时符合以下</w:t>
      </w:r>
      <w:r>
        <w:rPr>
          <w:rFonts w:hint="default" w:ascii="Arial" w:hAnsi="Arial" w:cs="Arial"/>
          <w:b/>
          <w:i w:val="0"/>
          <w:caps w:val="0"/>
          <w:color w:val="333333"/>
          <w:spacing w:val="0"/>
          <w:sz w:val="24"/>
          <w:szCs w:val="24"/>
        </w:rPr>
        <w:t>全部</w:t>
      </w:r>
      <w:r>
        <w:rPr>
          <w:rFonts w:hint="default" w:ascii="Arial" w:hAnsi="Arial" w:cs="Arial"/>
          <w:i w:val="0"/>
          <w:caps w:val="0"/>
          <w:color w:val="333333"/>
          <w:spacing w:val="0"/>
          <w:sz w:val="24"/>
          <w:szCs w:val="24"/>
        </w:rPr>
        <w:t>条件：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a.不是成长在宗教氛围的家庭或社会、国家中</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b.接收过高等教育，特别是理工类高等教育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c.没有遭遇过重大的身体或精神打击，没有精神类的疾病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d.没有受到过现实中要求信教的胁迫（包括硬性的和软性的）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e.十八岁之前没有信仰过宗教，当前年龄在五十岁以下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如果这样的人在成年之后还能够虔诚信仰某种现有的一神教，那么我觉得以他的逻辑思维水平而言，在面对电信诈骗、传销、非法集资、微信朋友圈谣言的时候，估计也不会有太强的抵抗力。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以上三个举措，可以最大程度上遏制一神教在中国的扩散，在下一代中国人中间减少神棍的数量。</w:t>
      </w:r>
    </w:p>
    <w:p>
      <w:pPr>
        <w:keepNext w:val="0"/>
        <w:keepLines w:val="0"/>
        <w:widowControl/>
        <w:suppressLineNumbers w:val="0"/>
        <w:jc w:val="left"/>
      </w:pPr>
    </w:p>
    <w:p>
      <w:pPr>
        <w:rPr>
          <w:b w:val="0"/>
          <w:bCs/>
        </w:rPr>
      </w:pPr>
      <w:r>
        <w:rPr>
          <w:b w:val="0"/>
          <w:bCs/>
        </w:rPr>
        <w:br w:type="page"/>
      </w:r>
    </w:p>
    <w:p>
      <w:pPr>
        <w:pStyle w:val="3"/>
        <w:jc w:val="center"/>
        <w:rPr>
          <w:color w:val="auto"/>
        </w:rPr>
      </w:pPr>
      <w:bookmarkStart w:id="83" w:name="_Toc300187865"/>
      <w:r>
        <w:rPr>
          <w:color w:val="auto"/>
          <w:lang w:val="en-US" w:eastAsia="zh-CN"/>
        </w:rPr>
        <w:t>18、</w:t>
      </w:r>
      <w:r>
        <w:rPr>
          <w:rFonts w:hint="default"/>
          <w:color w:val="auto"/>
          <w:lang w:val="en-US" w:eastAsia="zh-CN"/>
        </w:rPr>
        <w:fldChar w:fldCharType="begin"/>
      </w:r>
      <w:r>
        <w:rPr>
          <w:rFonts w:hint="default"/>
          <w:color w:val="auto"/>
          <w:lang w:val="en-US" w:eastAsia="zh-CN"/>
        </w:rPr>
        <w:instrText xml:space="preserve"> HYPERLINK "https://weibo.com/ttarticle/p/show?id=2309404322193394790842&amp;mod=zwenzhang"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《对“2018基层治理十大痛点之首”的思考——用投票打分部分代替上级考察》</w:t>
      </w:r>
      <w:r>
        <w:rPr>
          <w:rFonts w:hint="default"/>
          <w:color w:val="auto"/>
          <w:lang w:val="en-US" w:eastAsia="zh-CN"/>
        </w:rPr>
        <w:fldChar w:fldCharType="end"/>
      </w:r>
      <w:bookmarkEnd w:id="83"/>
    </w:p>
    <w:p>
      <w:pPr>
        <w:keepNext w:val="0"/>
        <w:keepLines w:val="0"/>
        <w:widowControl/>
        <w:suppressLineNumbers w:val="0"/>
        <w:jc w:val="center"/>
      </w:pPr>
      <w:r>
        <w:rPr>
          <w:rFonts w:hint="default" w:ascii="Arial" w:hAnsi="Arial" w:eastAsia="宋体" w:cs="Arial"/>
          <w:i w:val="0"/>
          <w:caps w:val="0"/>
          <w:color w:val="808080"/>
          <w:spacing w:val="0"/>
          <w:kern w:val="0"/>
          <w:sz w:val="18"/>
          <w:szCs w:val="18"/>
          <w:shd w:val="clear" w:fill="FFFFFF"/>
          <w:lang w:val="en-US" w:eastAsia="zh-CN" w:bidi="ar"/>
        </w:rPr>
        <w:t>2018-12-28</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临近年末，《半月谈》盘点了2018中国基层治理10大痛点。其中第一条就是“督查检查频繁”，有基层干部抱怨：“最多的一天，我们乡镇来了12个检查组，每次都要主要领导陪同，不然就是不重视，将会影响考评结果。”有干部说，有的主管领导甚至明确给督查组同志表示“查不出问题，就是督查组本身有问题”。</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要我说，如果继续这样单一地用上级查下级的做法，那就必然是像现在这样“一抓就死，一放就乱”。上级要是啥都不说，那督察组很可能到下面就做老好人了，这好像不太妥当；但上级要是像上文中说的那样“必须要查出东西”，那又成了可能有冤假错案了。工作中不考察“留痕”吧，可能是个懒官庸官；但是如果对“留痕”进行重点考察吧，那有人又会选择“为了留痕而留痕”，还是扭曲了初衷。</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因为这些还都是用官僚主义来治理官僚主义的法子。那过程中就必然伴随有官僚主义的问题，包括臃肿、目标和实际脱节、层级沟通不畅等等。</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其实很多基层事务的服务对象就是群众，与国家大事不同，基层做的好不好，群众自己就能亲身感知到。与其下来搞那么多督察组越俎代庖用官僚查官僚，还不如让人民群众投票打分。比如给环保打分，给治安环境打分，给食品安全打分。等等。群众说好就是好，群众说不好就是不好，也不用花钱搞那么多无聊的考评、督查、接待、来访。</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这样的打分要搞的正式一点，可以借鉴选举投票的模式，比如每年年末，或者每两年，在报纸上提前公布某县某市的投票议题（期限范围内对治安、食品……等等的感受），有本地户籍的人可以到投票处去投分数票，可以考虑只投满意或者不满意，也可以考虑采用从0-100的分值。</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投票完成之后，在媒体上公布，并应该对人事任免产生一定程度的影响力。比如县里的群众都觉得这一年我们的治安不太好，那县公安局长的位子可能就要动一动，或者是上级根据投票结果给予适当处分。这些可以以法律的形式固化起来，或者部分固化。</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用官僚主义反腐败反懒政，往往是事倍功半，会被官僚系统内部的各种阻力所扭曲。毛主席说了，要发动群众，依靠群众，相信群众，这样才能真正治理到痛点。</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当然了，马克思主义也告诉我们：在注意到一种主要倾向的时候，也要注意到被掩盖着的另一种倾向。为了防止搞出民粹来，可以参考以下一些注意事项：</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b/>
          <w:i w:val="0"/>
          <w:caps w:val="0"/>
          <w:color w:val="333333"/>
          <w:spacing w:val="0"/>
          <w:sz w:val="24"/>
          <w:szCs w:val="24"/>
        </w:rPr>
        <w:t>1、投票考核的级别，最多到地级市级别。</w:t>
      </w:r>
      <w:r>
        <w:rPr>
          <w:rFonts w:hint="default" w:ascii="Arial" w:hAnsi="Arial" w:cs="Arial"/>
          <w:i w:val="0"/>
          <w:caps w:val="0"/>
          <w:color w:val="333333"/>
          <w:spacing w:val="0"/>
          <w:sz w:val="24"/>
          <w:szCs w:val="24"/>
        </w:rPr>
        <w:t>这样是有道理的，因为越是基层的工作，群众越容易亲身感知，越有发言权，评判效果越好。而省级或以上的大事，比如是不是该搞无核家园、核四是否封存这样的，让群众投票效果就不太理想了。再者，如果选台湾省长，那么各种作秀可能就是政治人物的首选，因为作秀的话题可以和基层产生的实际效果比较远，在他没上台之前百姓也分不清，会被糊弄。但基层官员就不一样，作秀空间很有限，而且事后投票，作秀效果也不会太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2、对投票结果“去直接利益化”。</w:t>
      </w:r>
      <w:r>
        <w:rPr>
          <w:rFonts w:hint="default" w:ascii="Arial" w:hAnsi="Arial" w:cs="Arial"/>
          <w:i w:val="0"/>
          <w:caps w:val="0"/>
          <w:color w:val="333333"/>
          <w:spacing w:val="0"/>
          <w:sz w:val="24"/>
          <w:szCs w:val="24"/>
        </w:rPr>
        <w:t>如果投票选举领导人，那么想赢的人为了赢，就会倾向于搞各种奥步，会用各种宣传工具去扭曲原本应该是对政策评判的投票。而只对结果投票，这样做的动机就会大大削弱，而且也更难达到目的。比如某市环保不好，那环保局长可能会被处分，对他的政治前途产生不利影响，但我们并不是选举环保局长，因此受益者不像事前选举那样明显，这也一定程度上遏制了出奥步的动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3、投票打分是事后投票。</w:t>
      </w:r>
      <w:r>
        <w:rPr>
          <w:rFonts w:hint="default" w:ascii="Arial" w:hAnsi="Arial" w:cs="Arial"/>
          <w:i w:val="0"/>
          <w:caps w:val="0"/>
          <w:color w:val="333333"/>
          <w:spacing w:val="0"/>
          <w:sz w:val="24"/>
          <w:szCs w:val="24"/>
        </w:rPr>
        <w:t>事前投票，大家可能根本不知道这个人怎么样，所以就会关注他帅不帅，信什么教，是蓝还是绿，口才好不好，演讲有没有煽动性。结果往往是刚选出来的时候是“神”，等执政之后没一年多就迅速死亡交叉了。而事后投票就不存在这种问题，做的怎么样，大家明明白白可以看的到感觉到。</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上面关于“投票打分”的介绍比较笼统，如果真的实行，具体细节可以再完善。但大体思路就是这样——基层群众通过定期投票对辖区内过往事务做出打分，这种打分过程通过法律予以制度化，打分结果公开，并通过由此带来的舆论压力或者上级反应对责任人形成监督。另外，如果表现好，那么通过打分，优秀的干部知名度也会上升，会有更多的舆论支持为话题明星，更容易被上级关注到。</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当然，这篇文章并非全部否定上级考察的重要性，但是如果只用这一种方式，靠官僚来监督基层，那监督者会很累，基层也会很累。有大量的资源和精力被放在了根本没用的文山会海和繁文缛节之中。上级本来就不是基层服务的直接对象，无法亲身感知到被考核者的施政效果，因此只能用间接的方式，比如各种数据表格材料等等做间接考察，这样的效果想想也知道不会有多好。既然有直接的受众，为什么不发动起来，利用起来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相比台湾和国外，这种事后投票，在中国大陆更能搞的起来，因为中国大陆从政人员基本就会一直从政，旋转门相对比较少，从公务员队伍中出去之后可能就要重新来过（不像台湾有的官员本来就是从大学或其他地方“借调”来的，大不了再回原单位就是），因此投票结果带来的对政治前途的压力会更有效。​​​​</w:t>
      </w:r>
    </w:p>
    <w:p>
      <w:pPr>
        <w:rPr>
          <w:b w:val="0"/>
          <w:bCs/>
        </w:rPr>
      </w:pPr>
      <w:r>
        <w:rPr>
          <w:b w:val="0"/>
          <w:bCs/>
        </w:rPr>
        <w:br w:type="page"/>
      </w:r>
    </w:p>
    <w:p>
      <w:pPr>
        <w:pStyle w:val="3"/>
        <w:jc w:val="center"/>
      </w:pPr>
      <w:bookmarkStart w:id="84" w:name="_Toc123225206"/>
      <w:r>
        <w:rPr>
          <w:color w:val="auto"/>
          <w:lang w:val="en-US" w:eastAsia="zh-CN"/>
        </w:rPr>
        <w:t>19、</w:t>
      </w:r>
      <w:r>
        <w:rPr>
          <w:rFonts w:hint="default"/>
          <w:color w:val="auto"/>
          <w:lang w:val="en-US" w:eastAsia="zh-CN"/>
        </w:rPr>
        <w:fldChar w:fldCharType="begin"/>
      </w:r>
      <w:r>
        <w:rPr>
          <w:rFonts w:hint="default"/>
          <w:color w:val="auto"/>
          <w:lang w:val="en-US" w:eastAsia="zh-CN"/>
        </w:rPr>
        <w:instrText xml:space="preserve"> HYPERLINK "https://weibo.com/ttarticle/p/show?id=2309404341733793090614&amp;mod=zwenzhang"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《新疆启示：宗教不应该有“不可说”的护身符》</w:t>
      </w:r>
      <w:r>
        <w:rPr>
          <w:rFonts w:hint="default"/>
          <w:color w:val="auto"/>
          <w:lang w:val="en-US" w:eastAsia="zh-CN"/>
        </w:rPr>
        <w:fldChar w:fldCharType="end"/>
      </w:r>
      <w:bookmarkEnd w:id="84"/>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2019-02-20</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今天在微博上看到了一篇文章：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4905375" cy="5305425"/>
            <wp:effectExtent l="0" t="0" r="9525" b="9525"/>
            <wp:docPr id="32"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8" descr="IMG_256"/>
                    <pic:cNvPicPr>
                      <a:picLocks noChangeAspect="1"/>
                    </pic:cNvPicPr>
                  </pic:nvPicPr>
                  <pic:blipFill>
                    <a:blip r:embed="rId27"/>
                    <a:stretch>
                      <a:fillRect/>
                    </a:stretch>
                  </pic:blipFill>
                  <pic:spPr>
                    <a:xfrm>
                      <a:off x="0" y="0"/>
                      <a:ext cx="4905375" cy="530542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新疆最近几年的思想解放运动，一个好的现象就是：社会上越来越多的人（尤其是部分少数民族同胞）终于敢在公开场合理直气壮地说自己不信宗教了，敢说出宗教里面的一些陋习了。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理直气壮地把对宗教的态度说清楚。这是过去几十年公开讨论中很少敢提的，提到宗教的时候就畏手畏脚，一个以马克思主义和工业化立国的社会主义国家，见了产生于中世纪的落后宗教反而像老鼠见猫一样，生怕说错了什么，冒犯了宗教，用词都要斟酌再三，更别说批判了。这是不正常的现象，也不符合中央再三强调的“四个自信”精神。</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为什么有些宗教要把自己弄成“说不得碰不得”的政治正确呢？从历史唯物主义的角度看的就会比较清楚。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些历史悠久的一神教，都不是我们这个工业社会的产物，而是前工业时代落后生产力下，为了维护当时的某些上层建筑而产生的。如果让它们完全暴露在现代工业文明社会中，它们就会像太阳出来之后的雪地一样，逐渐融化。所以，它们要构建一个“壳”，一个“冰箱”，把自己保护起来，与工业社会产生的新上层建筑产生一定的隔离，并用“政治正确”巩固这种隔离——你不能批评我的宗教，现代社会的某些运行规则也不能进入我的生活范围，否则就是伤害了我的感情，我就要发怒，就要动刀子、聚众堵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换句话说，这些宗教深知自己在现代社会的思想竞争中，根本就没有公平竞争所需的竞争力。一旦把宗教放在一种普通社会思想的地位上，和其他思想一样，接受思辨、批判，让人民群众在不受宗教分子威胁和恐吓的氛围中，自由对中世纪教义规定的生活方式和现代文明生活方式进行选择的话，它们这些脱离了前工业时代生产力环境的僵尸，漏洞百出的教义，肯定会在现代社会运行规律之下，在各种批判中被撕开外衣，最后被人民群众所嘲笑和抛弃（或者转型），这个过程如果快的话，从现在开始算，也就是三四代人的事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尤其是某些宗教，还很热衷于用中世纪的地方陋习干涉现代世俗社会生产生活的各个细节，这更是会与工业社会的正常运行产生激烈冲突，在自由选择环境下，会被抛弃得更快。</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此，对于这些宗教而言，这种“暴露”是绝对不可以的。必须要通过“威胁”或者其他的手段，建立起一道防火隔离墙——这是我的信仰，你绝对不可以批判它，不可质疑它，不能去细想，不能去分析，更不能去判断它的对错，这是高压红线，你“尊重信仰”就好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无论是在西方世界还是在中国，这种隔离墙如今都已经建立的差不多了。社会上普通认为：关于某些宗教，提到的时候都要小心谨慎，不要用错词，不要用错照片，生怕冒犯了这些易怒的人群，破坏了政治正确。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正是有这样的“护身符”，某些宗教才可以不断进攻世俗社会——你不能批判我，否则就是不尊重信仰；但我却可以不断挤压世俗社会，因为要符合我的信仰。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今新疆的思想解放运动，正是吸取了过去的教训——如果不敢触碰最根本的宗教问题，不敢把宗教问题敞开了说清楚，光靠“打地鼠”式的“露头就打”，只不过是像割韭菜一样打击暴恐。暴恐产生的土壤不动，毒花就会源源不断长出来，最终让世俗社会精疲力尽，疲于应付，不断退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此，扯掉某些宗教的“不可说护身符”，尤为必要。不能让中世纪的落后思想在21世纪的工业化社会中成为神圣不可质疑的政治正确，不能惯着这些臭毛病。我们是马克思主义立国、唯物主义无神论立国、工业化立国的社会主义国家，是毛主席带领广大无产阶级横扫旧中国的一切牛鬼蛇神之后建立的新中国，更不应该替这些迷信思想建立“不可讨论的隔离墙”。允许对宗教的批判，和宗教信仰自由二者之间并不冲突。你信仰是自由，我批评也是自由。​​​​</w:t>
      </w:r>
    </w:p>
    <w:p>
      <w:pPr>
        <w:rPr>
          <w:b w:val="0"/>
          <w:bCs/>
        </w:rPr>
        <w:sectPr>
          <w:pgSz w:w="11906" w:h="16838"/>
          <w:pgMar w:top="720" w:right="720" w:bottom="720" w:left="720" w:header="851" w:footer="992" w:gutter="0"/>
          <w:cols w:space="425" w:num="1"/>
          <w:docGrid w:type="lines" w:linePitch="312" w:charSpace="0"/>
        </w:sectPr>
      </w:pPr>
    </w:p>
    <w:p>
      <w:pPr>
        <w:pStyle w:val="3"/>
        <w:jc w:val="center"/>
        <w:rPr>
          <w:color w:val="auto"/>
        </w:rPr>
      </w:pPr>
      <w:bookmarkStart w:id="85" w:name="_Toc757442523"/>
      <w:r>
        <w:rPr>
          <w:color w:val="auto"/>
          <w:lang w:val="en-US" w:eastAsia="zh-CN"/>
        </w:rPr>
        <w:t>20、</w:t>
      </w:r>
      <w:r>
        <w:rPr>
          <w:rFonts w:hint="default"/>
          <w:color w:val="auto"/>
          <w:lang w:val="en-US" w:eastAsia="zh-CN"/>
        </w:rPr>
        <w:fldChar w:fldCharType="begin"/>
      </w:r>
      <w:r>
        <w:rPr>
          <w:rFonts w:hint="default"/>
          <w:color w:val="auto"/>
          <w:lang w:val="en-US" w:eastAsia="zh-CN"/>
        </w:rPr>
        <w:instrText xml:space="preserve"> HYPERLINK "https://weibo.com/ttarticle/p/show?id=2309404363828107293506&amp;mod=zwenzhang"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《从斯里兰卡爆炸案，谈“片面尊重信仰”这层画皮》</w:t>
      </w:r>
      <w:r>
        <w:rPr>
          <w:rFonts w:hint="default"/>
          <w:color w:val="auto"/>
          <w:lang w:val="en-US" w:eastAsia="zh-CN"/>
        </w:rPr>
        <w:fldChar w:fldCharType="end"/>
      </w:r>
      <w:bookmarkEnd w:id="85"/>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2019-04-22</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这个周末，斯里兰卡连环爆炸再次震惊世人，截止到目前，已经有215人死亡，其中包括两名中国公民。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斯里兰卡大部分公民信仰佛教，这个国家是世界上最爱捐献眼角膜的。我国很多人移植的眼角膜都是斯里兰卡人捐赠的。2013年的一条新闻指出，每年有500枚眼角膜从斯里兰卡来四川；从2017年开始，斯里兰卡每年赠送山东眼角膜约500-600枚，山东已经是中国第九个与斯里兰卡达成眼角膜捐赠合作机制的省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在这次爆炸中，我们又一次看到了对无辜平民进行自杀式袭击这种“风格明显”的攻击方式。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一个人连命都不要了，那么这个世界上所能让他感到恐惧、敬畏的东西就不多了，除了他的宗教之外。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这种情况下，你仅仅用世俗意义上的“法律”去威慑他，判多少年去威慑他，他根本就不会在乎。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就算是死刑也很难让他畏惧，第一死刑执行人数很少审核严格，第二他死了也会觉得这是殉教，是光荣的事，也不会害怕。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对付这种人，一个相对可以治本的方法，就是直接了当的扯着耳朵对他说，你信的这堆东西就是狗屁，全是假的，你被当成白痴耍了几十年，你就是个被邪教洗脑的可怜虫！</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但你要只对他一个人这样说，效果也是不大的。第一他本人可能会砍你，第二他的组织会跳出来砍你，甚至会借用世俗社会的法律手段和舆论手段来对付你。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为它信的这个这个东西是组织化的，是群体的。"击其首则尾至,击其尾则首至,击其中则首尾俱至"，你只对其中的少数人使劲，无论是道德上的还是法律上的，甚至是人身上的，都没有多大意义，连治标都很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邪教信徒群体中间，有相当一部分是蠢，从小就不读书，不知道世界是什么样子，只知道有神，掌控着世间的一切，神是谁？神会通过村头的张神棍马神棍给他传话。</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正是因为蠢人多，所以才可供其中的坏人神棍驱使。甚至听了神棍蛊惑之后，自己就抄起炸药包搞“独狼”式的攻击。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现在西方世界，也包括世界上其他部分文明社会，在其社会内部是没办法对付这些人的。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就算你知道有一些人信这玩意，而且想着搞攻击，只要没真开始行动，你也不能把他们抓起来，毕竟法律上写的是有了行动才能抓，思想无罪嘛……那怎么办呢，只有动用庞大的国家力量，搞人盯人，盯着这些“危险分子”，浪费大量人力物力，效果还不好，疲于奔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但对方可不给你来这套，人家什么时候想起来了什么时候就行动。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而且宗教自由嘛，人家想什么时候发展成员就什么时候发展，你不是号称自由民主嘛，那总不能挡着人家信仰自由吧？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甚至还可以在未成年人中发展潜在的成员，通过家庭灌输，生下来就信教，“自由世界”的“法律”对此又没办法了吧？这保证了未来几十年源源不断的生力军。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且你想把他们从整个社会中“挑出来”进行打击，抱歉，做不到。因为当他们还处于“温和”状态的时候，都是国家的合法公民，你如果因为国家其中一部分公民信仰一种“合法”宗教，就对他们进行打击，这直接威胁到了“民主自由”、“公民人权”、“法治社会“、“普世价值”、“信仰自由”这些西方价值的存在根基。由此产生的后患是无穷的，相当于是动摇了西方社会的“国本”。</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不但不能打击，还要好好用其他纳税人的钱好好养着，按生孩子的人头发福利。而且，政客如果还想选举上台，讨好这些手握选票的群体，就是一个值得考虑的选择。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所以，没办法。这些国家内的有识之士只能提心吊胆地看着他们的人数一天天增加，只能用“打地鼠”的方式疲于奔命，慢慢进入那个人口比例的临界区。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甚至有时候地鼠都打不到，只能眼睁睁地看着“温和群体”中随机变异出“极端分子”，然后再成功自爆。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问题出在什么地方？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一个绕不开的原因是，现代文明社会里的“宗教信仰自由”。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宗教和邪教，其实往往就是一根藤上的瓜，有时候二者并不是那么容易区分的，是存在模糊地带的。而“法制社会”偏偏对模糊的东西很犹豫，你很难在法律意义上划定一块区域，这个是邪教，这个是宗教。就算划定了，在现实中也很难起到作用。而且很多合法宗教本身内部就存在野蛮落后的教义，这个时候就更难在法律上做区分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此，西方社会的意识形态，对这些东西没办法。你稍微一动这些群体，甚至只是批判一下宗教教义，就会跑出无数“正义人士”，指责你这是侵犯“宗教自由”、“信仰自由”、“侵犯人权”，然后个人很可能就要丢掉工作，甚至整个社会搞不好要为一个个例就打上旷日持久的车轮官司。陷在“普世价值”的泥潭中动弹不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问题如何解决？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个“半治本”的方法，是国家下定决心，走社会改造的路子，清理掉某些教派赖以生存的社会结构，明明白白在舆论上、教育上、法律上否定这些邪教，而且敢于公开和他们辩论、质疑，去掉裹在他们身上的“包容信仰”、“尊重信仰”的护身符，公开质疑讨论他们信仰的所谓教义本身是否合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某些宗教，教义粗陋不堪，逻辑破绽百出，说是文盲编的也不为过。为什么竟然能在21世纪现代社会里吸引到那么多信徒？</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个重要原因就是所谓的“尊重信仰”。教义再粗略，再骗人，你不能质疑，你要质疑，那就是不尊重我的信仰，就是违背了普世价值，就是侵犯了我的人权。我就会生气，搞不好我就要抽出刀来砍人，让你再不包容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用野蛮不合法的手段，与文明合法的手段相结合，两手齐上，恐吓别人，不能质疑我的教义，否则就是冒犯我。我背后有整个组织，你只是原子化的个体，你一个个体冒犯组织，你自己想想有好果子吃吗？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这样，“政治正确”就逐渐形成了。没人敢质疑某些宗教的教义，生怕“冒犯”了别人，即使他自己也觉得这个教义实际上是扯淡。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尊重信仰”本身是对的，但是这绝不等同于不能对宗教进行批判。宗教其实也深知这一点，因为如果大家自由辩论、自由批判、自由质疑。大多数宗教，尤其是一神教教义里那点粗陋可怜的东西，也就没多少人相信了。他们只能把自己包裹在“你要尊重我的信仰”这层遮羞布内，并把它美化成“尊重包容”的“政治正确”，来逃避和拒绝现代社会对产生于中世纪的这些早已过时的僵尸的嘲笑和批判。</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邪教，就是在“片面强调尊重信仰”这个“政治正确”的盾牌下生长出来的。他们更害怕对教义的讨论和批判，因为现代科技社会的存在，本身就在方方面面产生对荒唐教义的威胁，他们只能打上各种补丁，但这还远远不够，还要用“政治正确”和“抽刀砍人”来维护那层“皇帝的新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台湾诈骗集团其实应该好好学习一下这项技能，我给你洗脑可以，你敢质疑我，敢抓我，那就是侵犯我的信仰自由，我就要愤怒，要发动“圣战”……当然了，台湾的邪教已经很多了，在本岛内学习就足够了。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世俗社会和政权是否敢打破这样的“信仰自由”、“尊重包容信仰”的光环，是面对这些群体时是否可以取胜的关键。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如果意志不坚定，这些群体就会上街堵路，动辄搬出“民族团结”的大招牌来，政府一看，也就吓回去了。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此，要彻底改变这样的社会现状，就需要一个下定决心的强力政府。比如说，这些群体里面很多人文化水平不高，平时不懂法律，从小就只接触教义。你不让他脱离那个环境，他脑子里永远都是神棍教给他的那一套，不知道外面有什么，思想就会很狭隘。政府就应该建立一个大大的学校，让这些人都进去学习，在里面教授给他们科学文化知识、教授给他们法律法规、教授给他们在社会上挣钱的手艺，有必要的话，还要教授国家的通用语言文字。这些都是打击神棍传教的重要利器，打碎了神棍在宗教据点里传教进而垄断信徒世界观的模式，并且在神棍建立的原有世界观上，撕裂了一个大大的口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进一步地，制止未成年人接触宗教，不许进入宗教场所，全部要进入政府开办的学校学习。这也是只有下定决心搞社会改造的强力政府才能做到的。一旦成功，相当于断了神棍未来的粮食和人员流入，其打击是很大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神棍传教是思想改造，只有同样用世俗社会的思想改造来应对，才能解决问题。而思想改造这种手段，在“自由世界”是难以接受的，他们会大喊这是“政府洗脑”、是“法西斯”、是“侵犯信仰自由”，在国际上会制造舆论，会造各种谣言，甚至会污蔑这是“集中营”，还会编造出“屠杀”之类耸人听闻的假新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但是，听蝲蝲蛄叫，就不种庄稼啦？“自由世界”想去寻死，或者幻想不去搞社会改造而只用个例打击手段搞“片面抗战”就能解决问题，我们不拦着。但也不要让他们拦住我们。</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要进行这样的社会改造，在国内国际上遇到的阻力，会是非常大的，国际上那群“假圣母”自不待言，更有台湾人为他们摇唇鼓舌。在国内，形形色色的“两面人”、“公共知识分子”也有很多。这些人看到中国在一些边疆地区搞的社会改造比较成功，恐怖事件大幅下降，非法宗教受到遏制，人民较过去更安居乐业，就恨得牙根痒痒。他们会打着各种旗号出来反对，包括但不限于“人权”、“自由”、“民主”、“信仰”、、“法治”、“民族团结”、“教族一体”等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此，政府在这个问题上必须有坚定清醒的认识，长期坚持下去，并不断总结行之有效的经验，根据形势发展而适当调整巩固。阻力会有，但只要本着“我将无我,不负人民”的意志，把事做下去，就会最大程度上避免斯里兰卡那种悲剧在中国上演。</w:t>
      </w:r>
    </w:p>
    <w:p>
      <w:pPr>
        <w:rPr>
          <w:b w:val="0"/>
          <w:bCs/>
        </w:rPr>
      </w:pPr>
      <w:r>
        <w:rPr>
          <w:b w:val="0"/>
          <w:bCs/>
        </w:rPr>
        <w:br w:type="page"/>
      </w:r>
    </w:p>
    <w:p>
      <w:pPr>
        <w:pStyle w:val="3"/>
        <w:jc w:val="center"/>
        <w:rPr>
          <w:color w:val="auto"/>
        </w:rPr>
      </w:pPr>
      <w:bookmarkStart w:id="86" w:name="_Toc373818396"/>
      <w:r>
        <w:rPr>
          <w:color w:val="auto"/>
          <w:lang w:val="en-US" w:eastAsia="zh-CN"/>
        </w:rPr>
        <w:t>21、</w:t>
      </w:r>
      <w:r>
        <w:rPr>
          <w:rFonts w:hint="default"/>
          <w:color w:val="auto"/>
          <w:lang w:val="en-US" w:eastAsia="zh-CN"/>
        </w:rPr>
        <w:fldChar w:fldCharType="begin"/>
      </w:r>
      <w:r>
        <w:rPr>
          <w:rFonts w:hint="default"/>
          <w:color w:val="auto"/>
          <w:lang w:val="en-US" w:eastAsia="zh-CN"/>
        </w:rPr>
        <w:instrText xml:space="preserve"> HYPERLINK "https://mp.weixin.qq.com/s?__biz=MzUzNTkzMTE0Ng==&amp;mid=2247484083&amp;idx=1&amp;sn=3840ebd23a4c4a0944c049a405b774b1&amp;chksm=fafcb2d6cd8b3bc0b417d17ae148d069e5d599c427c0d2b02fbf8adcdb8bba79d9f33a8780d8&amp;token=2102834470&amp;lang=zh_CN" \l "rd"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《对进一步改进我国工会工作的一些思考》</w:t>
      </w:r>
      <w:r>
        <w:rPr>
          <w:rFonts w:hint="default"/>
          <w:color w:val="auto"/>
          <w:lang w:val="en-US" w:eastAsia="zh-CN"/>
        </w:rPr>
        <w:fldChar w:fldCharType="end"/>
      </w:r>
      <w:bookmarkEnd w:id="86"/>
    </w:p>
    <w:p>
      <w:pPr>
        <w:jc w:val="center"/>
        <w:rPr>
          <w:b w:val="0"/>
          <w:bCs/>
        </w:rPr>
      </w:pPr>
      <w:r>
        <w:rPr>
          <w:b w:val="0"/>
          <w:bCs/>
        </w:rPr>
        <w:t>2019年4月16日</w:t>
      </w:r>
    </w:p>
    <w:p>
      <w:pPr>
        <w:keepNext w:val="0"/>
        <w:keepLines w:val="0"/>
        <w:widowControl/>
        <w:suppressLineNumbers w:val="0"/>
        <w:jc w:val="left"/>
        <w:rPr>
          <w:sz w:val="24"/>
          <w:szCs w:val="24"/>
        </w:rPr>
      </w:pPr>
      <w:r>
        <w:rPr>
          <w:rFonts w:ascii="Arial" w:hAnsi="Arial" w:eastAsia="宋体" w:cs="Arial"/>
          <w:i w:val="0"/>
          <w:caps w:val="0"/>
          <w:color w:val="333333"/>
          <w:spacing w:val="8"/>
          <w:kern w:val="0"/>
          <w:sz w:val="24"/>
          <w:szCs w:val="24"/>
          <w:shd w:val="clear" w:fill="FFFFFF"/>
          <w:lang w:val="en-US" w:eastAsia="zh-CN" w:bidi="ar"/>
        </w:rPr>
        <w:t>我在昨天的一篇关于讨论996的文章（</w:t>
      </w:r>
      <w:r>
        <w:rPr>
          <w:rFonts w:hint="default" w:ascii="Arial" w:hAnsi="Arial" w:eastAsia="宋体" w:cs="Arial"/>
          <w:i w:val="0"/>
          <w:caps w:val="0"/>
          <w:color w:val="576B95"/>
          <w:spacing w:val="8"/>
          <w:kern w:val="0"/>
          <w:sz w:val="24"/>
          <w:szCs w:val="24"/>
          <w:u w:val="none"/>
          <w:shd w:val="clear" w:fill="FFFFFF"/>
          <w:lang w:val="en-US" w:eastAsia="zh-CN" w:bidi="ar"/>
        </w:rPr>
        <w:fldChar w:fldCharType="begin"/>
      </w:r>
      <w:r>
        <w:rPr>
          <w:rFonts w:hint="default" w:ascii="Arial" w:hAnsi="Arial" w:eastAsia="宋体" w:cs="Arial"/>
          <w:i w:val="0"/>
          <w:caps w:val="0"/>
          <w:color w:val="576B95"/>
          <w:spacing w:val="8"/>
          <w:kern w:val="0"/>
          <w:sz w:val="24"/>
          <w:szCs w:val="24"/>
          <w:u w:val="none"/>
          <w:shd w:val="clear" w:fill="FFFFFF"/>
          <w:lang w:val="en-US" w:eastAsia="zh-CN" w:bidi="ar"/>
        </w:rPr>
        <w:instrText xml:space="preserve"> HYPERLINK "http://mp.weixin.qq.com/s?__biz=MzUzNTkzMTE0Ng==&amp;mid=2247484078&amp;idx=1&amp;sn=14330a25834125c10d993cd78e028611&amp;chksm=fafcb2cbcd8b3bdd6e3c22b5676317ed243ebee2bd417362cda2c07b23245368730dc34aeb01&amp;scene=21" \l "wechat_redirect" \t "/home/mecup/文档\\x/_blank" </w:instrText>
      </w:r>
      <w:r>
        <w:rPr>
          <w:rFonts w:hint="default" w:ascii="Arial" w:hAnsi="Arial" w:eastAsia="宋体" w:cs="Arial"/>
          <w:i w:val="0"/>
          <w:caps w:val="0"/>
          <w:color w:val="576B95"/>
          <w:spacing w:val="8"/>
          <w:kern w:val="0"/>
          <w:sz w:val="24"/>
          <w:szCs w:val="24"/>
          <w:u w:val="none"/>
          <w:shd w:val="clear" w:fill="FFFFFF"/>
          <w:lang w:val="en-US" w:eastAsia="zh-CN" w:bidi="ar"/>
        </w:rPr>
        <w:fldChar w:fldCharType="separate"/>
      </w:r>
      <w:r>
        <w:rPr>
          <w:rStyle w:val="22"/>
          <w:rFonts w:hint="default" w:ascii="Arial" w:hAnsi="Arial" w:eastAsia="宋体" w:cs="Arial"/>
          <w:i w:val="0"/>
          <w:caps w:val="0"/>
          <w:color w:val="576B95"/>
          <w:spacing w:val="8"/>
          <w:sz w:val="24"/>
          <w:szCs w:val="24"/>
          <w:u w:val="none"/>
          <w:shd w:val="clear" w:fill="FFFFFF"/>
        </w:rPr>
        <w:t>996现象令人纠结之处，在于它只是庞大线团的一个线头</w:t>
      </w:r>
      <w:r>
        <w:rPr>
          <w:rFonts w:hint="default" w:ascii="Arial" w:hAnsi="Arial" w:eastAsia="宋体" w:cs="Arial"/>
          <w:i w:val="0"/>
          <w:caps w:val="0"/>
          <w:color w:val="576B95"/>
          <w:spacing w:val="8"/>
          <w:kern w:val="0"/>
          <w:sz w:val="24"/>
          <w:szCs w:val="24"/>
          <w:u w:val="none"/>
          <w:shd w:val="clear" w:fill="FFFFFF"/>
          <w:lang w:val="en-US" w:eastAsia="zh-CN" w:bidi="ar"/>
        </w:rPr>
        <w:fldChar w:fldCharType="end"/>
      </w:r>
      <w:r>
        <w:rPr>
          <w:rFonts w:hint="default" w:ascii="Arial" w:hAnsi="Arial" w:eastAsia="宋体" w:cs="Arial"/>
          <w:i w:val="0"/>
          <w:caps w:val="0"/>
          <w:color w:val="333333"/>
          <w:spacing w:val="8"/>
          <w:kern w:val="0"/>
          <w:sz w:val="24"/>
          <w:szCs w:val="24"/>
          <w:shd w:val="clear" w:fill="FFFFFF"/>
          <w:lang w:val="en-US" w:eastAsia="zh-CN" w:bidi="ar"/>
        </w:rPr>
        <w:t>）中，最后部分的建议里，提到了应该尽快部分激活现有工会的职能。今天想就此多探讨一些。</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现有工会组织在劳资纠纷中，往往处于隐形失声状态，从而沦为只是日常发放劳保用品和洗发水的清闲组织。比如说这次996事件在网络上讨论的热火朝天，但是中华全国总工会的官方微博</w:t>
      </w:r>
      <w:r>
        <w:rPr>
          <w:rFonts w:hint="default" w:ascii="微软雅黑" w:hAnsi="微软雅黑" w:eastAsia="微软雅黑" w:cs="微软雅黑"/>
          <w:i w:val="0"/>
          <w:caps w:val="0"/>
          <w:color w:val="333333"/>
          <w:spacing w:val="8"/>
          <w:kern w:val="0"/>
          <w:sz w:val="24"/>
          <w:szCs w:val="24"/>
          <w:shd w:val="clear" w:fill="FFFFFF"/>
          <w:lang w:val="en-US" w:eastAsia="zh-CN" w:bidi="ar"/>
        </w:rPr>
        <w:t>@工会在线</w:t>
      </w:r>
      <w:r>
        <w:rPr>
          <w:rFonts w:hint="default" w:ascii="Arial" w:hAnsi="Arial" w:eastAsia="宋体" w:cs="Arial"/>
          <w:i w:val="0"/>
          <w:caps w:val="0"/>
          <w:color w:val="333333"/>
          <w:spacing w:val="8"/>
          <w:kern w:val="0"/>
          <w:sz w:val="24"/>
          <w:szCs w:val="24"/>
          <w:shd w:val="clear" w:fill="FFFFFF"/>
          <w:lang w:val="en-US" w:eastAsia="zh-CN" w:bidi="ar"/>
        </w:rPr>
        <w:t> ，似乎却完全缺席了这场其实和自己关系还是比较密切的大讨论，处于“装死”状态。</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这就是比较尴尬的事情了。我国是社会主义国家，有人民当家做主的工会组织，但是却对社会上吵的这么大的996事件完全视而不见。连</w:t>
      </w:r>
      <w:r>
        <w:rPr>
          <w:rFonts w:hint="eastAsia" w:ascii="微软雅黑" w:hAnsi="微软雅黑" w:eastAsia="微软雅黑" w:cs="微软雅黑"/>
          <w:i w:val="0"/>
          <w:caps w:val="0"/>
          <w:color w:val="333333"/>
          <w:spacing w:val="8"/>
          <w:kern w:val="0"/>
          <w:sz w:val="24"/>
          <w:szCs w:val="24"/>
          <w:shd w:val="clear" w:fill="FFFFFF"/>
          <w:lang w:val="en-US" w:eastAsia="zh-CN" w:bidi="ar"/>
        </w:rPr>
        <w:t>@人民日报</w:t>
      </w:r>
      <w:r>
        <w:rPr>
          <w:rFonts w:hint="default" w:ascii="Arial" w:hAnsi="Arial" w:eastAsia="宋体" w:cs="Arial"/>
          <w:i w:val="0"/>
          <w:caps w:val="0"/>
          <w:color w:val="333333"/>
          <w:spacing w:val="8"/>
          <w:kern w:val="0"/>
          <w:sz w:val="24"/>
          <w:szCs w:val="24"/>
          <w:shd w:val="clear" w:fill="FFFFFF"/>
          <w:lang w:val="en-US" w:eastAsia="zh-CN" w:bidi="ar"/>
        </w:rPr>
        <w:t> 这样并非专门关注劳资问题的官方媒体都为此发声了，工会自己却好像也不觉得有什么观点要表达，这似乎有些不太合适。</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改革开放之初，其实已经出现了资本家侵犯劳动者权益的事情。但当时情况较为特殊，很多农民靠种地赚不到什么钱，于是来到城市，虽然有剥削，但挣的却比种地还是多很多的。而且当时劳动力明显供过于求，各地政府求着资本家来投资，以创造就业机会。你不干，有大把的人干。因此当时劳资矛盾虽然有，但是在个人经济状况改善的前景下，很多人并不是太在乎资本家是否剥削了自己，先把钱挣到再说。</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客观而言，在那个资金稀缺、劳动力过剩的阶段，如果政府真的过于较真劳动者保护，反而不太利于经济发展，最终也不利于劳动者就业。因此私营企业中的工会长期以来也没什么作为，这在一定时期内，是可以理解的。</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但是现在，我们的国家已经进入了一个新的阶段。我们已经是世界第二大经济体，产业也不断向上游发起攻击，受过教育尤其是高等教育的年轻人日益增多，劳动者对自身权益越来越重视，其直接表现就是你给钱少了我宁愿不干也不去上班。而资本家也不再是当年那些雇工十几个的小老板，而出现了一批腰缠万贯、呼风唤雨的商界大鳄。因此，劳资矛盾问题，应该被摆上一个更加被重视的地位，也有了向资本家要让利的条件。</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同样，我们未来一段时期内，经济发展不会向过去那么快了。过去我加班，可能会挣到越来越多的钱，所以可以容忍996，有上升的空间。但接下来如果没有那么高的未来期望了，劳动者必然会开始专注于自身权益。因此，在客观上必然会催生这种对“能够为工人说话”的工会组织的市场需求。</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比如这次的996.ICU，就是由程序员发起的，他们收入较高，而且很熟悉现代网络舆论的运行方式，也懂得如何对外界发声并吸引关注。其实过去未必没有想发声的行业，只不过他们没有程序员这样的社会关注度和吸引注意力的能力罢了。</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这种客观上的市场需求如果得不到主流渠道的满足，那么天长日久，就可能容易催生一批脱离官方掌控的“地下工会”，甚至境外敌对势力也会窥到这样的机会，在境内组织一批打着“为工人说话”，实则借此煽动不满情绪，搞颠覆行为的反动组织。</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要知道，这样的“黑工会”组织破坏性和迷惑性将会是非常大的。因为普通人大多数也都是打工族，再加上我国政治课教育也都是站在工人阶级一边的。因此，当他们听到有人能在现实中解决他们的问题、而又在官方工会体系内找不到他们觉得能代表他们利益的组织时，就有可能会把情感倒向这些“黑工会”——你不给我们解决问题，有人能给我们解决问题！</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我们过去一段时间，之所以不太希望工会插手哪怕是私营企业的劳资纠纷，原因之一就是怕影响投资，影响就业和税收，别把资本家吓跑了。</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其结果则是：一旦发生劳资纠纷，所有人都骂政府。工人埋怨政府不为他们做主，资本家埋怨政府制定了“不切实际”的劳动法，没有创造良好的营商环境。</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政府可能也觉得冤枉，你说一个私营企业的劳资纠纷，又不是我开的，为什么出了事两边都骂我？</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如果这个时候官方工会能真正起到作用，那么它就可以填补这个角色缺位，工会可以站在职工一边，和资本家打交道。对于资本家，政府可以说，这是工人在反对你，和政府没有关系。对于工人而言，有了体制内的工会为他们撑腰，他们就没有太多意愿去找“野工会”去为他们发声。</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换句话说，这样一个“市场”，你不去占领，那自发产生的“野工会”就去填补这个市场，到时候后果更严重，威胁更大！</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政府此时也有了更大的余地，有了工会作为黑脸和白手套，就不至于自己上阵去面对劳资双方，而可以隐身幕后，以“居中调停”的身份出现在工会和资本家面前，而不是把所有火力都吸引到自己身上。这样政府的空间和余地就更大了。</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当然，这样做的前提，是需要设计好工会的定位——标榜相对独立性，同时幕后实际控制。其外在表现是：小事由工会自主，政府不去管，工会真正为工人说话，同时关键大事要听政府的。</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这样做的好处是，对于大多数劳动者而言，在工会就能找到解决问题的办法，在绝大多数情况下，工会也会是真正意义上的“娘家人”，这样，“市场”就被官方工会给“占住”了。同时，劳动者的问题也得到了解决，皆大欢喜。</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那什么是“大事”呢？比如那些单个案例就可能明显能影响到一个地区的经济发展的，影响很大的，或者是有政治诉求的。这个时候政府可以考虑介入，给工会下达指令，做出符合政府预期的行为。</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那有人可能又会说了，怎么设计才能达到这样“智能”的目标？</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一个思路是，工会组织实行垂直管理。在市、县地方上，财政权和人事权不走地方政府，而属于上级工会任命；在省级层面上，工会由省委领导。这样，在“小事”意义的劳资纠纷上，市县地方政府即使想偏向资本家，插手难度也会比较大，而工会领导完全可以不搭理你。在“大事”上，都到惊动省委的程度了，政府觉得不妥，也可以出手予以纠正。</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抓大放小”能够成功的前提，是要在大多数劳资纠纷上，工会都能起到作用，平时在“小事”上堆积足够多的“正面案例”和威望，再在媒体上多宣传这样的“工会成功维护了工人权益”的案例，最好是借助网络媒体，炒作几次工会对大企业的“胜利”。平时积累足够的信誉，关键时刻才能在“大事”上使用这些威望，遏制风险。</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为此，对地方工会主席的KPI考核，本身也可以以处理劳资纠纷的满意度这个角度进行考察。比如你作为市工会主席，你的任期内处理了多少劳资纠纷，职工的满意度是多少，这个就是KPI，要定期考核，要完成，否则就会影响升迁。这样地方工会主席在大多数情况下就会天然地倾向于“劳方”一边（要完成KPI的嘛），除非是来自省级层面的指示。</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那有人会说，那会不会到另外一个极端，工会主席天天打击中小企业满足KPI？这个也不至于，这样胡闹省里也不会允许。再者，媒体里面很多是资本家的力量，要真有这种事，他们自然会在舆论上攻击形成压力。</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其实这种事，就是通过制度设计，自动达到几方势力的平衡，过去工会这个“缓冲垫”的角色缺位，让政府承担太多压力的同时，各方都不满意。在现有的生产力水平下，这个方法不做太大的改革，只是激活原有官办工会应有的定位，但效果会比较明显。</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这样的工会改革有三点好处：</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1、大多数情况下，相比于现在，劳动者的合法权益都会得到“工会”这个娘家人的支持，会更有保障。</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2、官办工会用自己平时的战绩，在市场上“挤垮”那些“野工会”，从而获得真正意义上的垄断地位（而不仅仅是靠行政手段指定），消除了潜在的政治风险。</w:t>
      </w:r>
      <w:r>
        <w:rPr>
          <w:rFonts w:hint="default" w:ascii="Arial" w:hAnsi="Arial" w:eastAsia="宋体" w:cs="Arial"/>
          <w:i w:val="0"/>
          <w:caps w:val="0"/>
          <w:color w:val="333333"/>
          <w:spacing w:val="8"/>
          <w:kern w:val="0"/>
          <w:sz w:val="24"/>
          <w:szCs w:val="24"/>
          <w:shd w:val="clear" w:fill="FFFFFF"/>
          <w:lang w:val="en-US" w:eastAsia="zh-CN" w:bidi="ar"/>
        </w:rPr>
        <w:br w:type="textWrapping"/>
      </w:r>
      <w:r>
        <w:rPr>
          <w:rFonts w:hint="default" w:ascii="Arial" w:hAnsi="Arial" w:eastAsia="宋体" w:cs="Arial"/>
          <w:i w:val="0"/>
          <w:caps w:val="0"/>
          <w:color w:val="333333"/>
          <w:spacing w:val="8"/>
          <w:kern w:val="0"/>
          <w:sz w:val="24"/>
          <w:szCs w:val="24"/>
          <w:shd w:val="clear" w:fill="FFFFFF"/>
          <w:lang w:val="en-US" w:eastAsia="zh-CN" w:bidi="ar"/>
        </w:rPr>
        <w:t>3、工会可以充当政府的白手套和“减压垫”，和资本家交涉的时候，这个白手套可以用来抬价或者压价，没必要自己上前线承受火力和舆论压力，反而地位可以相对超然。当然，和工人交涉的时候也是如此。</w:t>
      </w:r>
    </w:p>
    <w:p>
      <w:pPr>
        <w:rPr>
          <w:b w:val="0"/>
          <w:bCs/>
        </w:rPr>
      </w:pPr>
      <w:r>
        <w:rPr>
          <w:b w:val="0"/>
          <w:bCs/>
        </w:rPr>
        <w:br w:type="page"/>
      </w:r>
    </w:p>
    <w:p>
      <w:pPr>
        <w:pStyle w:val="3"/>
        <w:jc w:val="center"/>
        <w:rPr>
          <w:color w:val="auto"/>
        </w:rPr>
      </w:pPr>
      <w:bookmarkStart w:id="87" w:name="_Toc2021680323"/>
      <w:r>
        <w:rPr>
          <w:color w:val="auto"/>
          <w:lang w:val="en-US" w:eastAsia="zh-CN"/>
        </w:rPr>
        <w:t>22、</w:t>
      </w:r>
      <w:r>
        <w:rPr>
          <w:rFonts w:hint="default"/>
          <w:color w:val="auto"/>
          <w:lang w:val="en-US" w:eastAsia="zh-CN"/>
        </w:rPr>
        <w:fldChar w:fldCharType="begin"/>
      </w:r>
      <w:r>
        <w:rPr>
          <w:rFonts w:hint="default"/>
          <w:color w:val="auto"/>
          <w:lang w:val="en-US" w:eastAsia="zh-CN"/>
        </w:rPr>
        <w:instrText xml:space="preserve"> HYPERLINK "https://user.guancha.cn/main/content?id=147353"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《靠认真干活换选票太累，还是搞社会撕裂轻松》</w:t>
      </w:r>
      <w:r>
        <w:rPr>
          <w:rFonts w:hint="default"/>
          <w:color w:val="auto"/>
          <w:lang w:val="en-US" w:eastAsia="zh-CN"/>
        </w:rPr>
        <w:fldChar w:fldCharType="end"/>
      </w:r>
      <w:bookmarkEnd w:id="87"/>
    </w:p>
    <w:p>
      <w:pPr>
        <w:keepNext w:val="0"/>
        <w:keepLines w:val="0"/>
        <w:widowControl/>
        <w:suppressLineNumbers w:val="0"/>
        <w:jc w:val="center"/>
      </w:pPr>
      <w:r>
        <w:rPr>
          <w:rFonts w:hint="default" w:asciiTheme="majorEastAsia" w:hAnsiTheme="majorEastAsia" w:eastAsiaTheme="majorEastAsia" w:cstheme="majorEastAsia"/>
          <w:i w:val="0"/>
          <w:caps w:val="0"/>
          <w:color w:val="000000"/>
          <w:spacing w:val="0"/>
          <w:sz w:val="24"/>
          <w:szCs w:val="24"/>
          <w:shd w:val="clear" w:fill="FFFFFF"/>
        </w:rPr>
        <w:t>2019-7-23</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ajorEastAsia" w:hAnsiTheme="majorEastAsia" w:eastAsiaTheme="majorEastAsia" w:cstheme="majorEastAsia"/>
          <w:i w:val="0"/>
          <w:caps w:val="0"/>
          <w:color w:val="000000"/>
          <w:spacing w:val="0"/>
          <w:sz w:val="24"/>
          <w:szCs w:val="24"/>
        </w:rPr>
      </w:pPr>
      <w:r>
        <w:rPr>
          <w:rFonts w:hint="eastAsia" w:asciiTheme="majorEastAsia" w:hAnsiTheme="majorEastAsia" w:eastAsiaTheme="majorEastAsia" w:cstheme="majorEastAsia"/>
          <w:i w:val="0"/>
          <w:caps w:val="0"/>
          <w:color w:val="000000"/>
          <w:spacing w:val="0"/>
          <w:sz w:val="24"/>
          <w:szCs w:val="24"/>
          <w:shd w:val="clear" w:fill="FFFFFF"/>
        </w:rPr>
        <w:t>一旦意识形态化对立翻到社会明面，且能带来实际利益，那就必然会有很多人想到去利用它。</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ajorEastAsia" w:hAnsiTheme="majorEastAsia" w:eastAsiaTheme="majorEastAsia" w:cstheme="majorEastAsia"/>
          <w:i w:val="0"/>
          <w:caps w:val="0"/>
          <w:color w:val="000000"/>
          <w:spacing w:val="0"/>
          <w:sz w:val="24"/>
          <w:szCs w:val="24"/>
        </w:rPr>
      </w:pPr>
      <w:r>
        <w:rPr>
          <w:rFonts w:hint="eastAsia" w:asciiTheme="majorEastAsia" w:hAnsiTheme="majorEastAsia" w:eastAsiaTheme="majorEastAsia" w:cstheme="majorEastAsia"/>
          <w:i w:val="0"/>
          <w:caps w:val="0"/>
          <w:color w:val="000000"/>
          <w:spacing w:val="0"/>
          <w:sz w:val="24"/>
          <w:szCs w:val="24"/>
          <w:shd w:val="clear" w:fill="FFFFFF"/>
        </w:rPr>
        <w:t>中国在前几年实现了消灭无电人口的伟大目标，这花了很多钱，很多国企不去从一地一时的收入产出比去考虑，才能实现在偏僻的山区、戈壁、林场、草原等地搞惠及民生的工程。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ajorEastAsia" w:hAnsiTheme="majorEastAsia" w:eastAsiaTheme="majorEastAsia" w:cstheme="majorEastAsia"/>
          <w:i w:val="0"/>
          <w:caps w:val="0"/>
          <w:color w:val="000000"/>
          <w:spacing w:val="0"/>
          <w:sz w:val="24"/>
          <w:szCs w:val="24"/>
        </w:rPr>
      </w:pPr>
      <w:r>
        <w:rPr>
          <w:rFonts w:hint="eastAsia" w:asciiTheme="majorEastAsia" w:hAnsiTheme="majorEastAsia" w:eastAsiaTheme="majorEastAsia" w:cstheme="majorEastAsia"/>
          <w:i w:val="0"/>
          <w:caps w:val="0"/>
          <w:color w:val="000000"/>
          <w:spacing w:val="0"/>
          <w:sz w:val="24"/>
          <w:szCs w:val="24"/>
          <w:shd w:val="clear" w:fill="FFFFFF"/>
        </w:rPr>
        <w:t>高铁也是如此，有些高铁线路在一段时间内本身是亏损的，但是从整体社会利益角度又是赚的，这就要求先期投入很多资源去慢慢完善培养。</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ajorEastAsia" w:hAnsiTheme="majorEastAsia" w:eastAsiaTheme="majorEastAsia" w:cstheme="majorEastAsia"/>
          <w:i w:val="0"/>
          <w:caps w:val="0"/>
          <w:color w:val="000000"/>
          <w:spacing w:val="0"/>
          <w:sz w:val="24"/>
          <w:szCs w:val="24"/>
        </w:rPr>
      </w:pPr>
      <w:r>
        <w:rPr>
          <w:rFonts w:hint="eastAsia" w:asciiTheme="majorEastAsia" w:hAnsiTheme="majorEastAsia" w:eastAsiaTheme="majorEastAsia" w:cstheme="majorEastAsia"/>
          <w:i w:val="0"/>
          <w:caps w:val="0"/>
          <w:color w:val="000000"/>
          <w:spacing w:val="0"/>
          <w:sz w:val="24"/>
          <w:szCs w:val="24"/>
          <w:shd w:val="clear" w:fill="FFFFFF"/>
        </w:rPr>
        <w:t>投入这么多的资源，如果是“一人一票”的话，换选票，能换多少张呢？恐怕效率很低，而且搞不好还是负数。消灭无电人口的最后十年左右，都是在人口较少的地方进行的，越到最后，单位投入越多，就算这些人投你的票，也聊胜于无。反对派还可能会攻击你浪费公帑，而由于最后十年里，人口稠密的地区已经通电，并不是受益者，只要反对派的文案、PPT、视频、游行宣传材料、媒体做的好，完全可以把这操作成一场降低支持度的负面事件。</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ajorEastAsia" w:hAnsiTheme="majorEastAsia" w:eastAsiaTheme="majorEastAsia" w:cstheme="majorEastAsia"/>
          <w:i w:val="0"/>
          <w:caps w:val="0"/>
          <w:color w:val="000000"/>
          <w:spacing w:val="0"/>
          <w:sz w:val="24"/>
          <w:szCs w:val="24"/>
        </w:rPr>
      </w:pPr>
      <w:r>
        <w:rPr>
          <w:rFonts w:hint="eastAsia" w:asciiTheme="majorEastAsia" w:hAnsiTheme="majorEastAsia" w:eastAsiaTheme="majorEastAsia" w:cstheme="majorEastAsia"/>
          <w:i w:val="0"/>
          <w:caps w:val="0"/>
          <w:color w:val="000000"/>
          <w:spacing w:val="0"/>
          <w:sz w:val="24"/>
          <w:szCs w:val="24"/>
          <w:shd w:val="clear" w:fill="FFFFFF"/>
        </w:rPr>
        <w:t>再比如高铁吧，初期投入很大，但是对经济的促进作用，其效果显现需要好几年。光那场动车追尾事件，再加上初期的巨额投入和源源不断的恶名。如果换成是民进党的文宣机构来做操作，再放在可以“一人一票”选举的氛围下，高铁在刚开始没多久就可以停掉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ajorEastAsia" w:hAnsiTheme="majorEastAsia" w:eastAsiaTheme="majorEastAsia" w:cstheme="majorEastAsia"/>
          <w:i w:val="0"/>
          <w:caps w:val="0"/>
          <w:color w:val="000000"/>
          <w:spacing w:val="0"/>
          <w:sz w:val="24"/>
          <w:szCs w:val="24"/>
        </w:rPr>
      </w:pPr>
      <w:r>
        <w:rPr>
          <w:rFonts w:hint="eastAsia" w:asciiTheme="majorEastAsia" w:hAnsiTheme="majorEastAsia" w:eastAsiaTheme="majorEastAsia" w:cstheme="majorEastAsia"/>
          <w:i w:val="0"/>
          <w:caps w:val="0"/>
          <w:color w:val="000000"/>
          <w:spacing w:val="0"/>
          <w:sz w:val="24"/>
          <w:szCs w:val="24"/>
          <w:shd w:val="clear" w:fill="FFFFFF"/>
        </w:rPr>
        <w:t>因此，如果有资源，把资源投入到“干实事”中，期望通过老老实实干活，把国家发展好来换取选票，其效率真的是太低下了。就算是干实事，往往也会选择那种“见效很快”的活去干——你看我倾听民意，一下子就改好了。这样还算是对换取选票有些帮助。但问题是，大多数可以从根本层面去改变社会、提升生产力的工作，不是这种“见效快”的活啊。这又回到上面几段的讨论中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ajorEastAsia" w:hAnsiTheme="majorEastAsia" w:eastAsiaTheme="majorEastAsia" w:cstheme="majorEastAsia"/>
          <w:i w:val="0"/>
          <w:caps w:val="0"/>
          <w:color w:val="000000"/>
          <w:spacing w:val="0"/>
          <w:sz w:val="24"/>
          <w:szCs w:val="24"/>
        </w:rPr>
      </w:pPr>
      <w:r>
        <w:rPr>
          <w:rFonts w:hint="eastAsia" w:asciiTheme="majorEastAsia" w:hAnsiTheme="majorEastAsia" w:eastAsiaTheme="majorEastAsia" w:cstheme="majorEastAsia"/>
          <w:i w:val="0"/>
          <w:caps w:val="0"/>
          <w:color w:val="000000"/>
          <w:spacing w:val="0"/>
          <w:sz w:val="24"/>
          <w:szCs w:val="24"/>
          <w:shd w:val="clear" w:fill="FFFFFF"/>
        </w:rPr>
        <w:t>但是，如果把这些资源投入到选战中呢？换选票的效率就高多了。花钱养媒体、做宣传、靠桩角、参加红白喜事、拜票、7×24攻击抹黑对手，这些多省钱？单位数额的资源换取的选票数量，肯定是这样玩效率高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ajorEastAsia" w:hAnsiTheme="majorEastAsia" w:eastAsiaTheme="majorEastAsia" w:cstheme="majorEastAsia"/>
          <w:i w:val="0"/>
          <w:caps w:val="0"/>
          <w:color w:val="000000"/>
          <w:spacing w:val="0"/>
          <w:sz w:val="24"/>
          <w:szCs w:val="24"/>
        </w:rPr>
      </w:pPr>
      <w:r>
        <w:rPr>
          <w:rFonts w:hint="eastAsia" w:asciiTheme="majorEastAsia" w:hAnsiTheme="majorEastAsia" w:eastAsiaTheme="majorEastAsia" w:cstheme="majorEastAsia"/>
          <w:i w:val="0"/>
          <w:caps w:val="0"/>
          <w:color w:val="000000"/>
          <w:spacing w:val="0"/>
          <w:sz w:val="24"/>
          <w:szCs w:val="24"/>
          <w:shd w:val="clear" w:fill="FFFFFF"/>
        </w:rPr>
        <w:t>这样，整个政治圈肯定是一个“逆淘汰”的过程。想老老实实做事的政治家，首先就会出局，侥幸不出局的，要么同流合污，要么当老黄牛后下台。</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ajorEastAsia" w:hAnsiTheme="majorEastAsia" w:eastAsiaTheme="majorEastAsia" w:cstheme="majorEastAsia"/>
          <w:i w:val="0"/>
          <w:caps w:val="0"/>
          <w:color w:val="000000"/>
          <w:spacing w:val="0"/>
          <w:sz w:val="24"/>
          <w:szCs w:val="24"/>
        </w:rPr>
      </w:pPr>
      <w:r>
        <w:rPr>
          <w:rFonts w:hint="eastAsia" w:asciiTheme="majorEastAsia" w:hAnsiTheme="majorEastAsia" w:eastAsiaTheme="majorEastAsia" w:cstheme="majorEastAsia"/>
          <w:i w:val="0"/>
          <w:caps w:val="0"/>
          <w:color w:val="000000"/>
          <w:spacing w:val="0"/>
          <w:sz w:val="24"/>
          <w:szCs w:val="24"/>
          <w:shd w:val="clear" w:fill="FFFFFF"/>
        </w:rPr>
        <w:t>留下的是什么人呢？都是些会“讨好表面民意”的奸佞小人，这些人和古代有些奸臣类似，只不过奸臣讨好的是皇帝，这些人则是先营造出一个对立的阵营，然后再用意识形态的东西去讨好分裂之后的社会中的一部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ajorEastAsia" w:hAnsiTheme="majorEastAsia" w:eastAsiaTheme="majorEastAsia" w:cstheme="majorEastAsia"/>
          <w:i w:val="0"/>
          <w:caps w:val="0"/>
          <w:color w:val="000000"/>
          <w:spacing w:val="0"/>
          <w:sz w:val="24"/>
          <w:szCs w:val="24"/>
        </w:rPr>
      </w:pPr>
      <w:r>
        <w:rPr>
          <w:rFonts w:hint="eastAsia" w:asciiTheme="majorEastAsia" w:hAnsiTheme="majorEastAsia" w:eastAsiaTheme="majorEastAsia" w:cstheme="majorEastAsia"/>
          <w:i w:val="0"/>
          <w:caps w:val="0"/>
          <w:color w:val="000000"/>
          <w:spacing w:val="0"/>
          <w:sz w:val="24"/>
          <w:szCs w:val="24"/>
          <w:shd w:val="clear" w:fill="FFFFFF"/>
        </w:rPr>
        <w:t>结果是相同的，都是国家被一群只会逢迎拍马、靠撕裂意识形态吃饭的小人或庸人掌握。</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ajorEastAsia" w:hAnsiTheme="majorEastAsia" w:eastAsiaTheme="majorEastAsia" w:cstheme="majorEastAsia"/>
          <w:i w:val="0"/>
          <w:caps w:val="0"/>
          <w:color w:val="000000"/>
          <w:spacing w:val="0"/>
          <w:sz w:val="24"/>
          <w:szCs w:val="24"/>
        </w:rPr>
      </w:pPr>
      <w:r>
        <w:rPr>
          <w:rFonts w:hint="eastAsia" w:asciiTheme="majorEastAsia" w:hAnsiTheme="majorEastAsia" w:eastAsiaTheme="majorEastAsia" w:cstheme="majorEastAsia"/>
          <w:i w:val="0"/>
          <w:caps w:val="0"/>
          <w:color w:val="000000"/>
          <w:spacing w:val="0"/>
          <w:sz w:val="24"/>
          <w:szCs w:val="24"/>
          <w:shd w:val="clear" w:fill="FFFFFF"/>
        </w:rPr>
        <w:t>那有人又说了，难道民主是错的？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ajorEastAsia" w:hAnsiTheme="majorEastAsia" w:eastAsiaTheme="majorEastAsia" w:cstheme="majorEastAsia"/>
          <w:i w:val="0"/>
          <w:caps w:val="0"/>
          <w:color w:val="000000"/>
          <w:spacing w:val="0"/>
          <w:sz w:val="24"/>
          <w:szCs w:val="24"/>
        </w:rPr>
      </w:pPr>
      <w:r>
        <w:rPr>
          <w:rFonts w:hint="eastAsia" w:asciiTheme="majorEastAsia" w:hAnsiTheme="majorEastAsia" w:eastAsiaTheme="majorEastAsia" w:cstheme="majorEastAsia"/>
          <w:i w:val="0"/>
          <w:caps w:val="0"/>
          <w:color w:val="000000"/>
          <w:spacing w:val="0"/>
          <w:sz w:val="24"/>
          <w:szCs w:val="24"/>
          <w:shd w:val="clear" w:fill="FFFFFF"/>
        </w:rPr>
        <w:t>民主这个概念本身没错，但在技术上不能具体这么玩。</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ajorEastAsia" w:hAnsiTheme="majorEastAsia" w:eastAsiaTheme="majorEastAsia" w:cstheme="majorEastAsia"/>
          <w:i w:val="0"/>
          <w:caps w:val="0"/>
          <w:color w:val="000000"/>
          <w:spacing w:val="0"/>
          <w:sz w:val="24"/>
          <w:szCs w:val="24"/>
        </w:rPr>
      </w:pPr>
      <w:r>
        <w:rPr>
          <w:rFonts w:hint="eastAsia" w:asciiTheme="majorEastAsia" w:hAnsiTheme="majorEastAsia" w:eastAsiaTheme="majorEastAsia" w:cstheme="majorEastAsia"/>
          <w:i w:val="0"/>
          <w:caps w:val="0"/>
          <w:color w:val="000000"/>
          <w:spacing w:val="0"/>
          <w:sz w:val="24"/>
          <w:szCs w:val="24"/>
          <w:shd w:val="clear" w:fill="FFFFFF"/>
        </w:rPr>
        <w:t>如果有程序员接活的网友应该可以理解，有时候和非技术背景的用户打交道，用户其实不一定知道自己真的具体需要什么，他可能往往只有一个模糊的需求，真实需求需要在不断沟通中得以清晰确认。比如说，用户提出了一个修改意见，要在这个地方加一个按钮。他可能是想用这个按钮来实现某个功能，但其实从程序员的角度而言，这个功能有更好的实现方式，那么就不一定要按照用户的这个“加按钮”的要求去做，只要经过沟通，最后按自己的思路展示了同样甚至更好的功能实现方式，用户也会表示认可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ajorEastAsia" w:hAnsiTheme="majorEastAsia" w:eastAsiaTheme="majorEastAsia" w:cstheme="majorEastAsia"/>
          <w:i w:val="0"/>
          <w:caps w:val="0"/>
          <w:color w:val="000000"/>
          <w:spacing w:val="0"/>
          <w:sz w:val="24"/>
          <w:szCs w:val="24"/>
        </w:rPr>
      </w:pPr>
      <w:r>
        <w:rPr>
          <w:rFonts w:hint="eastAsia" w:asciiTheme="majorEastAsia" w:hAnsiTheme="majorEastAsia" w:eastAsiaTheme="majorEastAsia" w:cstheme="majorEastAsia"/>
          <w:i w:val="0"/>
          <w:caps w:val="0"/>
          <w:color w:val="000000"/>
          <w:spacing w:val="0"/>
          <w:sz w:val="24"/>
          <w:szCs w:val="24"/>
          <w:shd w:val="clear" w:fill="FFFFFF"/>
        </w:rPr>
        <w:t>民众作为一个整体也是如此，民众其实有的是“需求”，但不一定有“实现需求的专业途径”，这点就要靠有担当的政治家或者政治团体来实现。比如前几年雾霾严重，有的人要求把国企弄掉、不要烧煤取暖，你要真的按照这种“民意”去走，那就容易掉进坑里去。政府这个时候该做的，是分析“民意”背后的“民心”——不想要雾霾，但是提出的方法不一定正确，我们只要把雾霾解决了就行（民心），至于理会不理会他们的具体解决方法诉求（民意），那根本就不重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ajorEastAsia" w:hAnsiTheme="majorEastAsia" w:eastAsiaTheme="majorEastAsia" w:cstheme="majorEastAsia"/>
          <w:i w:val="0"/>
          <w:caps w:val="0"/>
          <w:color w:val="000000"/>
          <w:spacing w:val="0"/>
          <w:sz w:val="24"/>
          <w:szCs w:val="24"/>
        </w:rPr>
      </w:pPr>
      <w:r>
        <w:rPr>
          <w:rFonts w:hint="eastAsia" w:asciiTheme="majorEastAsia" w:hAnsiTheme="majorEastAsia" w:eastAsiaTheme="majorEastAsia" w:cstheme="majorEastAsia"/>
          <w:i w:val="0"/>
          <w:caps w:val="0"/>
          <w:color w:val="000000"/>
          <w:spacing w:val="0"/>
          <w:sz w:val="24"/>
          <w:szCs w:val="24"/>
          <w:shd w:val="clear" w:fill="FFFFFF"/>
        </w:rPr>
        <w:t>台湾社会有句话叫“民意如流水”。因为民众自己不一定知道怎么解决是最好的，他提出这个解决方式，其实真实希望的是解决问题。你要万事听“民意”，按照这个解决方式走，最后解决不好，民众骂的还是你，并不因为你“接纳了民意”而理解你。</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ajorEastAsia" w:hAnsiTheme="majorEastAsia" w:eastAsiaTheme="majorEastAsia" w:cstheme="majorEastAsia"/>
          <w:i w:val="0"/>
          <w:caps w:val="0"/>
          <w:color w:val="000000"/>
          <w:spacing w:val="0"/>
          <w:sz w:val="24"/>
          <w:szCs w:val="24"/>
        </w:rPr>
      </w:pPr>
      <w:r>
        <w:rPr>
          <w:rFonts w:hint="eastAsia" w:asciiTheme="majorEastAsia" w:hAnsiTheme="majorEastAsia" w:eastAsiaTheme="majorEastAsia" w:cstheme="majorEastAsia"/>
          <w:i w:val="0"/>
          <w:caps w:val="0"/>
          <w:color w:val="000000"/>
          <w:spacing w:val="0"/>
          <w:sz w:val="24"/>
          <w:szCs w:val="24"/>
          <w:shd w:val="clear" w:fill="FFFFFF"/>
        </w:rPr>
        <w:t>这种事其实过去二十年里发生过很多次了。某种意义上，正是中国政府没有片面采信“民意”，而是更关注“民心”，中国才能有这些年的快速发展。（当然，坑也不是没踩过。踩过的坑有两种，一种是轻信民意，一种是漠视民心，但总体表现放在世界上还是亮眼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ajorEastAsia" w:hAnsiTheme="majorEastAsia" w:eastAsiaTheme="majorEastAsia" w:cstheme="majorEastAsia"/>
          <w:i w:val="0"/>
          <w:caps w:val="0"/>
          <w:color w:val="000000"/>
          <w:spacing w:val="0"/>
          <w:sz w:val="24"/>
          <w:szCs w:val="24"/>
        </w:rPr>
      </w:pPr>
      <w:r>
        <w:rPr>
          <w:rFonts w:hint="eastAsia" w:asciiTheme="majorEastAsia" w:hAnsiTheme="majorEastAsia" w:eastAsiaTheme="majorEastAsia" w:cstheme="majorEastAsia"/>
          <w:i w:val="0"/>
          <w:caps w:val="0"/>
          <w:color w:val="000000"/>
          <w:spacing w:val="0"/>
          <w:sz w:val="24"/>
          <w:szCs w:val="24"/>
          <w:shd w:val="clear" w:fill="FFFFFF"/>
        </w:rPr>
        <w:t>但是放到选举社会，情况就不同了，政治人物要求时刻关注民意，不是在选举，就是在选举的路上。你想通过自己的长期努力而不是短期民意去做好事情？那得先问问你四年后还能不能在台上。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ajorEastAsia" w:hAnsiTheme="majorEastAsia" w:eastAsiaTheme="majorEastAsia" w:cstheme="majorEastAsia"/>
          <w:i w:val="0"/>
          <w:caps w:val="0"/>
          <w:color w:val="000000"/>
          <w:spacing w:val="0"/>
          <w:sz w:val="24"/>
          <w:szCs w:val="24"/>
        </w:rPr>
      </w:pPr>
      <w:r>
        <w:rPr>
          <w:rFonts w:hint="eastAsia" w:asciiTheme="majorEastAsia" w:hAnsiTheme="majorEastAsia" w:eastAsiaTheme="majorEastAsia" w:cstheme="majorEastAsia"/>
          <w:i w:val="0"/>
          <w:caps w:val="0"/>
          <w:color w:val="000000"/>
          <w:spacing w:val="0"/>
          <w:sz w:val="24"/>
          <w:szCs w:val="24"/>
          <w:shd w:val="clear" w:fill="FFFFFF"/>
        </w:rPr>
        <w:t>无论是国民党还是民进党，考虑十年后的事情有意义吗？十年后我还不知道我是在监狱里还是在流亡国外呢，我当然是要紧着考虑巩固现有的权力，用现有的权力换取利益，不然下台之后就过期作废了。那怎么巩固现有权力，当时是搞民粹、撕裂社会来巩固基本盘的选票的更快啊。你不做别人也会做的，这是囚徒困境。</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center"/>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drawing>
          <wp:inline distT="0" distB="0" distL="114300" distR="114300">
            <wp:extent cx="2552065" cy="4539615"/>
            <wp:effectExtent l="0" t="0" r="635" b="13335"/>
            <wp:docPr id="33"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9" descr="IMG_256"/>
                    <pic:cNvPicPr>
                      <a:picLocks noChangeAspect="1"/>
                    </pic:cNvPicPr>
                  </pic:nvPicPr>
                  <pic:blipFill>
                    <a:blip r:embed="rId28"/>
                    <a:stretch>
                      <a:fillRect/>
                    </a:stretch>
                  </pic:blipFill>
                  <pic:spPr>
                    <a:xfrm>
                      <a:off x="0" y="0"/>
                      <a:ext cx="2552065" cy="4539615"/>
                    </a:xfrm>
                    <a:prstGeom prst="rect">
                      <a:avLst/>
                    </a:prstGeom>
                    <a:noFill/>
                    <a:ln w="9525">
                      <a:noFill/>
                    </a:ln>
                  </pic:spPr>
                </pic:pic>
              </a:graphicData>
            </a:graphic>
          </wp:inline>
        </w:drawing>
      </w:r>
    </w:p>
    <w:p>
      <w:pPr>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br w:type="page"/>
      </w:r>
    </w:p>
    <w:p>
      <w:pPr>
        <w:pStyle w:val="3"/>
        <w:jc w:val="center"/>
      </w:pPr>
      <w:bookmarkStart w:id="88" w:name="_Toc1054438955"/>
      <w:r>
        <w:rPr>
          <w:color w:val="auto"/>
          <w:lang w:val="en-US" w:eastAsia="zh-CN"/>
        </w:rPr>
        <w:t>23、</w:t>
      </w:r>
      <w:r>
        <w:rPr>
          <w:rFonts w:hint="default"/>
          <w:color w:val="auto"/>
          <w:lang w:val="en-US" w:eastAsia="zh-CN"/>
        </w:rPr>
        <w:fldChar w:fldCharType="begin"/>
      </w:r>
      <w:r>
        <w:rPr>
          <w:rFonts w:hint="default"/>
          <w:color w:val="auto"/>
          <w:lang w:val="en-US" w:eastAsia="zh-CN"/>
        </w:rPr>
        <w:instrText xml:space="preserve"> HYPERLINK "https://www.zhihu.com/question/35024976/answer/216300230"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《如何看待「民主的最大问题是让傻逼也有投票权」的观点？》</w:t>
      </w:r>
      <w:r>
        <w:rPr>
          <w:rFonts w:hint="default"/>
          <w:color w:val="auto"/>
          <w:lang w:val="en-US" w:eastAsia="zh-CN"/>
        </w:rPr>
        <w:fldChar w:fldCharType="end"/>
      </w:r>
      <w:bookmarkEnd w:id="88"/>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center"/>
        <w:rPr>
          <w:rFonts w:hint="default" w:ascii="微软雅黑" w:hAnsi="微软雅黑" w:eastAsia="微软雅黑" w:cs="微软雅黑"/>
          <w:i w:val="0"/>
          <w:caps w:val="0"/>
          <w:color w:val="000000"/>
          <w:spacing w:val="0"/>
          <w:sz w:val="24"/>
          <w:szCs w:val="24"/>
          <w:shd w:val="clear" w:fill="FFFFFF"/>
        </w:rPr>
      </w:pPr>
      <w:r>
        <w:rPr>
          <w:rFonts w:hint="default" w:ascii="微软雅黑" w:hAnsi="微软雅黑" w:eastAsia="微软雅黑" w:cs="微软雅黑"/>
          <w:i w:val="0"/>
          <w:caps w:val="0"/>
          <w:color w:val="000000"/>
          <w:spacing w:val="0"/>
          <w:sz w:val="24"/>
          <w:szCs w:val="24"/>
          <w:shd w:val="clear" w:fill="FFFFFF"/>
        </w:rPr>
        <w:t>2017-8-18</w:t>
      </w:r>
    </w:p>
    <w:p>
      <w:pPr>
        <w:pStyle w:val="17"/>
        <w:keepNext w:val="0"/>
        <w:keepLines w:val="0"/>
        <w:widowControl/>
        <w:suppressLineNumbers w:val="0"/>
      </w:pPr>
      <w:r>
        <w:t>这个问题其实比较复杂。</w:t>
      </w:r>
    </w:p>
    <w:p>
      <w:pPr>
        <w:pStyle w:val="17"/>
        <w:keepNext w:val="0"/>
        <w:keepLines w:val="0"/>
        <w:widowControl/>
        <w:suppressLineNumbers w:val="0"/>
      </w:pPr>
      <w:r>
        <w:t>我看到的知乎问题题目是【如何看待</w:t>
      </w:r>
      <w:r>
        <w:rPr>
          <w:b/>
        </w:rPr>
        <w:t>「民主的最大问题是让傻逼也有投票权」</w:t>
      </w:r>
      <w:r>
        <w:t>的观点？】</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这里值得商榷的至少有两个点，一个是“最大”，一个是“傻逼”。</w:t>
      </w:r>
    </w:p>
    <w:p>
      <w:pPr>
        <w:pStyle w:val="17"/>
        <w:keepNext w:val="0"/>
        <w:keepLines w:val="0"/>
        <w:widowControl/>
        <w:suppressLineNumbers w:val="0"/>
      </w:pPr>
      <w:r>
        <w:t>多党选票式民主至少有一个比题主列出的还严重的问题，就是不能在非同质化社会中正常运转，这一点是非常致命的。因此本题列出的问题似乎不应称为“最大”。</w:t>
      </w:r>
    </w:p>
    <w:p>
      <w:pPr>
        <w:pStyle w:val="17"/>
        <w:keepNext w:val="0"/>
        <w:keepLines w:val="0"/>
        <w:widowControl/>
        <w:suppressLineNumbers w:val="0"/>
      </w:pPr>
      <w:r>
        <w:t>关于“多党选票民主”和“同质化社会”的论述可以参考我之前的这篇文章：《</w:t>
      </w:r>
      <w:r>
        <w:rPr>
          <w:b/>
        </w:rPr>
        <w:fldChar w:fldCharType="begin"/>
      </w:r>
      <w:r>
        <w:rPr>
          <w:b/>
        </w:rPr>
        <w:instrText xml:space="preserve"> HYPERLINK "https://link.zhihu.com/?target=http://blog.sina.com.cn/s/blog_450838710102vrc5.html" \t "/home/mecup/文档\\x/_blank" </w:instrText>
      </w:r>
      <w:r>
        <w:rPr>
          <w:b/>
        </w:rPr>
        <w:fldChar w:fldCharType="separate"/>
      </w:r>
      <w:r>
        <w:rPr>
          <w:rStyle w:val="22"/>
          <w:b/>
        </w:rPr>
        <w:t>为什么西方民主理论听上去很美，但实际执行时经常走样？</w:t>
      </w:r>
      <w:r>
        <w:rPr>
          <w:b/>
        </w:rPr>
        <w:fldChar w:fldCharType="end"/>
      </w:r>
      <w:r>
        <w:t>》</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下面主要说一下第二点，“傻逼”这个词是非常不好定义的。用来做骂人或者宣泄的话无所谓，要真是正儿八经说事就有问题了：到底什么样的人是“傻逼”？</w:t>
      </w:r>
    </w:p>
    <w:p>
      <w:pPr>
        <w:pStyle w:val="17"/>
        <w:keepNext w:val="0"/>
        <w:keepLines w:val="0"/>
        <w:widowControl/>
        <w:suppressLineNumbers w:val="0"/>
      </w:pPr>
      <w:r>
        <w:t>在现实中绝大多数被骂“傻逼”的，都不是真的智商水平有问题，你用智商测试是筛选不出来的。</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比如我是一个医生，而且可能医术很高，在医学领域里，请问你能叫我傻逼吗？</w:t>
      </w:r>
    </w:p>
    <w:p>
      <w:pPr>
        <w:pStyle w:val="17"/>
        <w:keepNext w:val="0"/>
        <w:keepLines w:val="0"/>
        <w:widowControl/>
        <w:suppressLineNumbers w:val="0"/>
      </w:pPr>
      <w:r>
        <w:t>但是这个人也完全可能同时在台湾要求反核电反火电，认为绿能发电可以补上缺口。并以此在2016年投出了神圣的一票。</w:t>
      </w:r>
    </w:p>
    <w:p>
      <w:pPr>
        <w:pStyle w:val="17"/>
        <w:keepNext w:val="0"/>
        <w:keepLines w:val="0"/>
        <w:widowControl/>
        <w:suppressLineNumbers w:val="0"/>
      </w:pPr>
      <w:r>
        <w:t>比如我是一个科技工作者，写了很多本专业的论文和专著，在这个领域，请问你能叫我傻逼吗？</w:t>
      </w:r>
    </w:p>
    <w:p>
      <w:pPr>
        <w:pStyle w:val="17"/>
        <w:keepNext w:val="0"/>
        <w:keepLines w:val="0"/>
        <w:widowControl/>
        <w:suppressLineNumbers w:val="0"/>
      </w:pPr>
      <w:r>
        <w:t>但是这个人也完全可能同时相信李大师真的会在他肚子里安轮子。</w:t>
      </w:r>
    </w:p>
    <w:p>
      <w:pPr>
        <w:pStyle w:val="17"/>
        <w:keepNext w:val="0"/>
        <w:keepLines w:val="0"/>
        <w:widowControl/>
        <w:suppressLineNumbers w:val="0"/>
      </w:pPr>
      <w:r>
        <w:t>比如我是一个键盘斗士，熟练掌握各种新自由主义+民主理论，</w:t>
      </w:r>
      <w:r>
        <w:fldChar w:fldCharType="begin"/>
      </w:r>
      <w:r>
        <w:instrText xml:space="preserve"> HYPERLINK "https://link.zhihu.com/?target=http://blog.sina.com.cn/s/blog_5513b1cd0102e72h.html" \t "/home/mecup/文档\\x/_blank" </w:instrText>
      </w:r>
      <w:r>
        <w:fldChar w:fldCharType="separate"/>
      </w:r>
      <w:r>
        <w:rPr>
          <w:rStyle w:val="22"/>
        </w:rPr>
        <w:t>21天就能从入门到精通成为一名网络公共知识分子</w:t>
      </w:r>
      <w:r>
        <w:fldChar w:fldCharType="end"/>
      </w:r>
      <w:r>
        <w:t>，在引经据典高谈阔论这方面，你能叫我傻逼吗？</w:t>
      </w:r>
    </w:p>
    <w:p>
      <w:pPr>
        <w:pStyle w:val="17"/>
        <w:keepNext w:val="0"/>
        <w:keepLines w:val="0"/>
        <w:widowControl/>
        <w:suppressLineNumbers w:val="0"/>
      </w:pPr>
      <w:r>
        <w:t>但是这个人也完全可能认为三峡大坝导致了中国气候异常和地震，要求拆除。</w:t>
      </w:r>
    </w:p>
    <w:p>
      <w:pPr>
        <w:pStyle w:val="17"/>
        <w:keepNext w:val="0"/>
        <w:keepLines w:val="0"/>
        <w:widowControl/>
        <w:suppressLineNumbers w:val="0"/>
      </w:pPr>
      <w:r>
        <w:t>比如我是一个普通人，顺利考上大学，有一份还算体面的工作，收入还在中上水平，请问你能叫我傻逼吗？如果我是傻逼，请问你是什么，你的收入还不一定有我高。</w:t>
      </w:r>
    </w:p>
    <w:p>
      <w:pPr>
        <w:pStyle w:val="17"/>
        <w:keepNext w:val="0"/>
        <w:keepLines w:val="0"/>
        <w:widowControl/>
        <w:suppressLineNumbers w:val="0"/>
      </w:pPr>
      <w:r>
        <w:t>但是这个人也完全可能为了孩子的健康考虑，要求拆除掉小区里的移动基站，避免遭受辐射。</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所以，题目是有问题的，用“傻逼”这个词，太不精确。更准确的说法可能是“</w:t>
      </w:r>
      <w:r>
        <w:rPr>
          <w:b/>
        </w:rPr>
        <w:t>在超过自己知识范围的领域，大量非本专业人士却可能有一票的权力</w:t>
      </w:r>
      <w:r>
        <w:t>”。</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我们去看病，是几个医生在台上推销自己的治疗方案，然后一群病人投票选医生吗？</w:t>
      </w:r>
    </w:p>
    <w:p>
      <w:pPr>
        <w:pStyle w:val="17"/>
        <w:keepNext w:val="0"/>
        <w:keepLines w:val="0"/>
        <w:widowControl/>
        <w:suppressLineNumbers w:val="0"/>
      </w:pPr>
      <w:r>
        <w:t>我们找司机，是几个司机在台上做一下辩论，然后乘客投票选举司机吗？</w:t>
      </w:r>
    </w:p>
    <w:p>
      <w:pPr>
        <w:pStyle w:val="17"/>
        <w:keepNext w:val="0"/>
        <w:keepLines w:val="0"/>
        <w:widowControl/>
        <w:suppressLineNumbers w:val="0"/>
      </w:pPr>
      <w:r>
        <w:t>我们选航天员，是不是应该让他们都亮个相，然后大家用短信投票来决定谁上天呢？</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为什么在显而易见的专业岗位上我们不用全民投票的方式，而比这更重大的肩负着带领整个社会前进重任的政治领导人的产生，却要采用全体投票的方式产生？</w:t>
      </w:r>
      <w:r>
        <w:rPr>
          <w:b/>
        </w:rPr>
        <w:t>这个难道不同样也是高度专业的职位吗？</w:t>
      </w:r>
      <w:r>
        <w:t>为什么这么多人相信一个没有经过从基层岗位逐步历练而来的普通人，只要身披选票光环，就能轻松胜任？</w:t>
      </w:r>
    </w:p>
    <w:p>
      <w:pPr>
        <w:pStyle w:val="17"/>
        <w:keepNext w:val="0"/>
        <w:keepLines w:val="0"/>
        <w:widowControl/>
        <w:suppressLineNumbers w:val="0"/>
      </w:pPr>
      <w:r>
        <w:t>一个没学过技术也缺乏管理经验的人，能直接胜任百度阿里的技术总工或者CEO吗？或者说，普通股民能以一人一票的方式合理判断出百度或者阿里的哪个高层更适合接替李彦宏或者马云吗？</w:t>
      </w:r>
    </w:p>
    <w:p>
      <w:pPr>
        <w:pStyle w:val="17"/>
        <w:keepNext w:val="0"/>
        <w:keepLines w:val="0"/>
        <w:widowControl/>
        <w:suppressLineNumbers w:val="0"/>
      </w:pPr>
      <w:r>
        <w:t>而治理国家比管理一个公司的复杂程度还要大啊。</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而这样的人，偏偏就由更不专业的普通人选举产生。</w:t>
      </w:r>
    </w:p>
    <w:p>
      <w:pPr>
        <w:pStyle w:val="17"/>
        <w:keepNext w:val="0"/>
        <w:keepLines w:val="0"/>
        <w:widowControl/>
        <w:suppressLineNumbers w:val="0"/>
      </w:pPr>
      <w:r>
        <w:t>每个人都有自己的专业领域，但他们大多数不是治国方面领域的熟悉者，让他们去投票选择政治家，和让一群医生、律师、教育工作者、程序员、超市收款员、公务员去投票选一个技术最好的机械设计工程师没有太多的本质区别。</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这不是傻逼不傻逼的问题，选民们大多数智力都正常。但他们并不一定是以治理能力来衡量候选人并投出这一票的，具体有若干种可能：</w:t>
      </w:r>
    </w:p>
    <w:p>
      <w:pPr>
        <w:pStyle w:val="17"/>
        <w:keepNext w:val="0"/>
        <w:keepLines w:val="0"/>
        <w:widowControl/>
        <w:suppressLineNumbers w:val="0"/>
      </w:pPr>
      <w:r>
        <w:t>1、这个人长的帅/美，不错，投了。</w:t>
      </w:r>
    </w:p>
    <w:p>
      <w:pPr>
        <w:pStyle w:val="17"/>
        <w:keepNext w:val="0"/>
        <w:keepLines w:val="0"/>
        <w:widowControl/>
        <w:suppressLineNumbers w:val="0"/>
      </w:pPr>
      <w:r>
        <w:t>2、这个人是女性/男性/L/G/B/T，不错，我喜欢，投了。</w:t>
      </w:r>
    </w:p>
    <w:p>
      <w:pPr>
        <w:pStyle w:val="17"/>
        <w:keepNext w:val="0"/>
        <w:keepLines w:val="0"/>
        <w:widowControl/>
        <w:suppressLineNumbers w:val="0"/>
      </w:pPr>
      <w:r>
        <w:t>3、这个人的团队的某个口号我很喜欢，比如无核家园、比如make xxx great again，多美啊，投了。</w:t>
      </w:r>
    </w:p>
    <w:p>
      <w:pPr>
        <w:pStyle w:val="17"/>
        <w:keepNext w:val="0"/>
        <w:keepLines w:val="0"/>
        <w:widowControl/>
        <w:suppressLineNumbers w:val="0"/>
      </w:pPr>
      <w:r>
        <w:t>4、现任执政者太垃圾了，我要用选票教训他，所以选他的对手就好了，至于他的对手怎么样，以后再说，投了。</w:t>
      </w:r>
    </w:p>
    <w:p>
      <w:pPr>
        <w:pStyle w:val="17"/>
        <w:keepNext w:val="0"/>
        <w:keepLines w:val="0"/>
        <w:widowControl/>
        <w:suppressLineNumbers w:val="0"/>
      </w:pPr>
      <w:r>
        <w:t>5、我老婆/老公/老板/老爸/老妈投了这个人，我也投了。</w:t>
      </w:r>
    </w:p>
    <w:p>
      <w:pPr>
        <w:pStyle w:val="17"/>
        <w:keepNext w:val="0"/>
        <w:keepLines w:val="0"/>
        <w:widowControl/>
        <w:suppressLineNumbers w:val="0"/>
      </w:pPr>
      <w:r>
        <w:t>6、这个人以我的水平看来很专业，很像个政治家，投了。</w:t>
      </w:r>
    </w:p>
    <w:p>
      <w:pPr>
        <w:pStyle w:val="17"/>
        <w:keepNext w:val="0"/>
        <w:keepLines w:val="0"/>
        <w:widowControl/>
        <w:suppressLineNumbers w:val="0"/>
      </w:pPr>
      <w:r>
        <w:t>7、这个人是个XX教徒，和我一样，投了。</w:t>
      </w:r>
    </w:p>
    <w:p>
      <w:pPr>
        <w:pStyle w:val="17"/>
        <w:keepNext w:val="0"/>
        <w:keepLines w:val="0"/>
        <w:widowControl/>
        <w:suppressLineNumbers w:val="0"/>
      </w:pPr>
      <w:r>
        <w:t>8、这个人是个XX教徒，我最讨厌XX教，投了它的对手。</w:t>
      </w:r>
    </w:p>
    <w:p>
      <w:pPr>
        <w:pStyle w:val="17"/>
        <w:keepNext w:val="0"/>
        <w:keepLines w:val="0"/>
        <w:widowControl/>
        <w:suppressLineNumbers w:val="0"/>
      </w:pPr>
      <w:r>
        <w:t>9、这个人要拆三峡大坝，我很赞成，我是人，我反地震，投了。</w:t>
      </w:r>
    </w:p>
    <w:p>
      <w:pPr>
        <w:pStyle w:val="17"/>
        <w:keepNext w:val="0"/>
        <w:keepLines w:val="0"/>
        <w:widowControl/>
        <w:suppressLineNumbers w:val="0"/>
      </w:pPr>
      <w:r>
        <w:t>10、这个人猛烈批判雾霾，很对我的口味，他还决定去工业化、卖掉国企，同时又宣称不会有人因此失业，税收也不会损失。这种两全其美的事情其他候选人都不敢提，只有他敢打包票，厉害，投了。</w:t>
      </w:r>
    </w:p>
    <w:p>
      <w:pPr>
        <w:pStyle w:val="17"/>
        <w:keepNext w:val="0"/>
        <w:keepLines w:val="0"/>
        <w:widowControl/>
        <w:suppressLineNumbers w:val="0"/>
      </w:pPr>
      <w:r>
        <w:t>11、这个人是极端民族主义者，宣称上台后就要干死小日本夺回钓鱼岛，爽，投了。</w:t>
      </w:r>
    </w:p>
    <w:p>
      <w:pPr>
        <w:pStyle w:val="17"/>
        <w:keepNext w:val="0"/>
        <w:keepLines w:val="0"/>
        <w:widowControl/>
        <w:suppressLineNumbers w:val="0"/>
      </w:pPr>
      <w:r>
        <w:t>12、这个人是民主斗士，宣称上台后就要把现在的官们挨个拉出来吊路灯，爽，投了。</w:t>
      </w:r>
    </w:p>
    <w:p>
      <w:pPr>
        <w:pStyle w:val="17"/>
        <w:keepNext w:val="0"/>
        <w:keepLines w:val="0"/>
        <w:widowControl/>
        <w:suppressLineNumbers w:val="0"/>
      </w:pPr>
      <w:r>
        <w:t>13、这个人是个好人，宣称上台后就在全国搞高福利：免费住房、免费医疗、免费上学，彻底推翻三座大山，55岁退休，并且退休金不降，税收不增，爽，投了。</w:t>
      </w:r>
    </w:p>
    <w:p>
      <w:pPr>
        <w:pStyle w:val="17"/>
        <w:keepNext w:val="0"/>
        <w:keepLines w:val="0"/>
        <w:widowControl/>
        <w:suppressLineNumbers w:val="0"/>
      </w:pPr>
      <w:r>
        <w:t>14、这个人从来没当过任何官，是个政治素人，非常干净，没有官场的羁绊，肯定清廉有为，投了。</w:t>
      </w:r>
    </w:p>
    <w:p>
      <w:pPr>
        <w:pStyle w:val="17"/>
        <w:keepNext w:val="0"/>
        <w:keepLines w:val="0"/>
        <w:widowControl/>
        <w:suppressLineNumbers w:val="0"/>
      </w:pPr>
      <w:r>
        <w:t>15、这个人是诺贝尔奖得主，国际认证的，还会有错？投了。</w:t>
      </w:r>
    </w:p>
    <w:p>
      <w:pPr>
        <w:pStyle w:val="17"/>
        <w:keepNext w:val="0"/>
        <w:keepLines w:val="0"/>
        <w:widowControl/>
        <w:suppressLineNumbers w:val="0"/>
      </w:pPr>
      <w:r>
        <w:t>16、这个人是成功的大商人，能经营好自己产业的，说明肯定也能经营好国家，投了。</w:t>
      </w:r>
    </w:p>
    <w:p>
      <w:pPr>
        <w:pStyle w:val="17"/>
        <w:keepNext w:val="0"/>
        <w:keepLines w:val="0"/>
        <w:widowControl/>
        <w:suppressLineNumbers w:val="0"/>
      </w:pPr>
      <w:r>
        <w:t>17、这个人是个成功的市长，所以自然也能是个成功的国家领导人，投了。</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18、这个人是否投，我得仔细研究一下他的10条政见，并和其他人对比一下，研究一下其可行性，为此去阅读50篇各领域的产业政策论文，去研究核电站应该如何规划，去研究一下水利工程和地震之间的关联程度以决定是否该拆三峡，去研究一下在我国应该是保就业还是腾笼换鸟，去研究一下各种电力供应方式的优缺点并定量分析一下是否能彼此替代，去研究一下钢铁产业应该如何升级比较合适，去研究一下棚户区拆迁安置的思路谁更加合理，去考虑一下我国的海军现状，看看是否能干掉日本海自，去研究一下如何推动创新驱动是比较合理的，去研究一下工业结构升级与布局优化的政策谁更合理，去研究一下……等等，我付出了这么多成本，却只占了一张票的比例，对最终选举结果有什么意义吗？但是研究都研究了……为避免浪费，不如我自己去选总统吧。</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全民参与式的多党选票民主其实在选择领导人方面并不占优势，选举出的大多数都是庸人。因为多数选民并不以他们的执政能力来打分，而且也很难知道该怎么打分才合理。它的优势在于提供了一种“程序正义”，通过全民参与的方式，赋予了当选者在程序上的“合法性”，败选者也无话可说。</w:t>
      </w:r>
    </w:p>
    <w:p>
      <w:pPr>
        <w:pStyle w:val="17"/>
        <w:keepNext w:val="0"/>
        <w:keepLines w:val="0"/>
        <w:widowControl/>
        <w:suppressLineNumbers w:val="0"/>
      </w:pPr>
      <w:r>
        <w:t>换句话说，如果世界上只有这一个国家（最好再是同质化社会），那这种方式也还算可以，庸人就庸人吧，反正大家认可就好了，谁也说不出什么来。谁不服谁下次自己去选，选不上就愿赌服输，只要内部稳定大家认可就可以了。</w:t>
      </w:r>
    </w:p>
    <w:p>
      <w:pPr>
        <w:pStyle w:val="17"/>
        <w:keepNext w:val="0"/>
        <w:keepLines w:val="0"/>
        <w:widowControl/>
        <w:suppressLineNumbers w:val="0"/>
      </w:pPr>
      <w:r>
        <w:t>但如果这世界上存在多个互相竞争的国家，情况就不太一样了，国家长期由不同的庸人执政撕逼，相对于其他国家的竞争力可能会越来越衰落的。弱到一定程度，本国的政治平衡就会被外来的冲击而打破。这和当年的大清有点类似，大清如果没有外来的强势文明冲击，整体上也是一个相对比较稳定的状态，可能寿命还会长一些。</w:t>
      </w:r>
    </w:p>
    <w:p>
      <w:pPr>
        <w:pStyle w:val="17"/>
        <w:keepNext w:val="0"/>
        <w:keepLines w:val="0"/>
        <w:widowControl/>
        <w:suppressLineNumbers w:val="0"/>
      </w:pPr>
      <w:r>
        <w:t>当然，凡事不能走极端，西方多党选票民主有根深蒂固的问题，不代表光谱另一端像朝鲜那样高度集权化的体制就是正确的，也不代表其他的政治体制就没有其他形式的问题。</w:t>
      </w:r>
    </w:p>
    <w:p>
      <w:pPr>
        <w:pStyle w:val="17"/>
        <w:keepNext w:val="0"/>
        <w:keepLines w:val="0"/>
        <w:widowControl/>
        <w:suppressLineNumbers w:val="0"/>
      </w:pPr>
      <w:r>
        <w:t>同时，也绝对不是说，群众的意见就不重要。群众的意见当然重要，但这些意见最大的价值在于“采集分析并满足用户真实需求”，而不是“由用户提供具体解决方案”（当然可以借鉴参考）。关于这个又是另外一个话题了，如果以后有机会会写一篇“民心”与“民意”的关系的答案。</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另外，多党选票民主也有值得借鉴的地方：它给了公众明确的参与感，而这种参与感带来了程序上的合法性。各派政治势力在“全民民意表达”的压力下，采用非程序化的手段夺权时要谨慎的多，一定程度上提高了政权交接的稳定性和政府的合法性表达。</w:t>
      </w:r>
    </w:p>
    <w:p>
      <w:pPr>
        <w:pStyle w:val="17"/>
        <w:keepNext w:val="0"/>
        <w:keepLines w:val="0"/>
        <w:widowControl/>
        <w:suppressLineNumbers w:val="0"/>
      </w:pPr>
      <w:r>
        <w:t>大家也觉得自己投了票，是自己选出来的领导人，虽然这种当家做主的感觉可能是虚幻的，但虚幻的也有点用，至少在一定程度上有利于社会的稳定——他们会想：不好的领导人我下次可以选它下去，因此一般不必采取激烈的手段赶它下台。虽然每次选上来的可能都是“不好的”，但没关系，总还有四年后的“希望”嘛：</w:t>
      </w:r>
    </w:p>
    <w:p>
      <w:pPr>
        <w:pStyle w:val="17"/>
        <w:keepNext w:val="0"/>
        <w:keepLines w:val="0"/>
        <w:widowControl/>
        <w:suppressLineNumbers w:val="0"/>
      </w:pPr>
      <w:r>
        <w:t>——国民党烂可以用选票选民进党</w:t>
      </w:r>
      <w:r>
        <w:rPr>
          <w:b/>
        </w:rPr>
        <w:t>教训</w:t>
      </w:r>
      <w:r>
        <w:t>国民党</w:t>
      </w:r>
    </w:p>
    <w:p>
      <w:pPr>
        <w:pStyle w:val="17"/>
        <w:keepNext w:val="0"/>
        <w:keepLines w:val="0"/>
        <w:widowControl/>
        <w:suppressLineNumbers w:val="0"/>
      </w:pPr>
      <w:r>
        <w:t>——民进党又烂了，没事，还可以用选票选国民党再</w:t>
      </w:r>
      <w:r>
        <w:rPr>
          <w:b/>
        </w:rPr>
        <w:t>教训</w:t>
      </w:r>
      <w:r>
        <w:t>民进党</w:t>
      </w:r>
    </w:p>
    <w:p>
      <w:pPr>
        <w:pStyle w:val="17"/>
        <w:keepNext w:val="0"/>
        <w:keepLines w:val="0"/>
        <w:widowControl/>
        <w:suppressLineNumbers w:val="0"/>
      </w:pPr>
      <w:r>
        <w:t>——国民党又烂了，再用选票选民进党</w:t>
      </w:r>
      <w:r>
        <w:rPr>
          <w:b/>
        </w:rPr>
        <w:t>教训</w:t>
      </w:r>
      <w:r>
        <w:t>国民党</w:t>
      </w:r>
    </w:p>
    <w:p>
      <w:pPr>
        <w:pStyle w:val="17"/>
        <w:keepNext w:val="0"/>
        <w:keepLines w:val="0"/>
        <w:widowControl/>
        <w:suppressLineNumbers w:val="0"/>
      </w:pPr>
      <w:r>
        <w:t>——民进党又烂了，怕什么？我们接下来还有柯P和时代力量可以用来</w:t>
      </w:r>
      <w:r>
        <w:rPr>
          <w:b/>
        </w:rPr>
        <w:t>教训</w:t>
      </w:r>
      <w:r>
        <w:t>这两个烂党嘛</w:t>
      </w:r>
    </w:p>
    <w:p>
      <w:pPr>
        <w:pStyle w:val="17"/>
        <w:keepNext w:val="0"/>
        <w:keepLines w:val="0"/>
        <w:widowControl/>
        <w:suppressLineNumbers w:val="0"/>
      </w:pPr>
      <w:r>
        <w:t>二十多年来，公权力一直在人民的</w:t>
      </w:r>
      <w:r>
        <w:rPr>
          <w:b/>
        </w:rPr>
        <w:t>教训</w:t>
      </w:r>
      <w:r>
        <w:t>之下乖乖听话，不合人民心愿的政党一次次被赶下台，符合人民意愿的政党一次次在欢呼中上台，民主一次次不断在这块土地上胜利，这样的社会怎么可能不前进呢？</w:t>
      </w:r>
    </w:p>
    <w:p>
      <w:pPr>
        <w:pStyle w:val="17"/>
        <w:keepNext w:val="0"/>
        <w:keepLines w:val="0"/>
        <w:widowControl/>
        <w:suppressLineNumbers w:val="0"/>
      </w:pPr>
      <w:r>
        <w:t>--------------------------------------------</w:t>
      </w:r>
    </w:p>
    <w:p>
      <w:pPr>
        <w:pStyle w:val="17"/>
        <w:keepNext w:val="0"/>
        <w:keepLines w:val="0"/>
        <w:widowControl/>
        <w:suppressLineNumbers w:val="0"/>
      </w:pPr>
      <w:r>
        <w:t>最后再做个补充性的结论吧。</w:t>
      </w:r>
    </w:p>
    <w:p>
      <w:pPr>
        <w:pStyle w:val="17"/>
        <w:keepNext w:val="0"/>
        <w:keepLines w:val="0"/>
        <w:widowControl/>
        <w:suppressLineNumbers w:val="0"/>
      </w:pPr>
      <w:r>
        <w:t>有些朋友可能会说，你说了西方民主这么多坏处，那你觉得什么是最好的政治体制？</w:t>
      </w:r>
    </w:p>
    <w:p>
      <w:pPr>
        <w:pStyle w:val="17"/>
        <w:keepNext w:val="0"/>
        <w:keepLines w:val="0"/>
        <w:widowControl/>
        <w:suppressLineNumbers w:val="0"/>
      </w:pPr>
      <w:r>
        <w:t>在我看来，目前为止没有什么最好的政治体制，各种政治体制下都有各自的问题。甚至这些问题可能都不一定和政治体制有多么本质的关系。</w:t>
      </w:r>
    </w:p>
    <w:p>
      <w:pPr>
        <w:pStyle w:val="17"/>
        <w:keepNext w:val="0"/>
        <w:keepLines w:val="0"/>
        <w:widowControl/>
        <w:suppressLineNumbers w:val="0"/>
      </w:pPr>
      <w:r>
        <w:t>对于一个没有相对短期因素（例如天灾、战争、难民、瘟疫）冲击的国家或者社会而言：</w:t>
      </w:r>
    </w:p>
    <w:p>
      <w:pPr>
        <w:pStyle w:val="17"/>
        <w:keepNext w:val="0"/>
        <w:keepLines w:val="0"/>
        <w:widowControl/>
        <w:suppressLineNumbers w:val="0"/>
      </w:pPr>
      <w:r>
        <w:t>其生产力发展水平在很大程度上影响了它的社会问题的严重</w:t>
      </w:r>
      <w:r>
        <w:rPr>
          <w:b/>
        </w:rPr>
        <w:t>程度</w:t>
      </w:r>
      <w:r>
        <w:t>；</w:t>
      </w:r>
    </w:p>
    <w:p>
      <w:pPr>
        <w:pStyle w:val="17"/>
        <w:keepNext w:val="0"/>
        <w:keepLines w:val="0"/>
        <w:widowControl/>
        <w:suppressLineNumbers w:val="0"/>
      </w:pPr>
      <w:r>
        <w:t>其政治制度、文化、体制则很大程度上影响了它的社会问题具体是以什么</w:t>
      </w:r>
      <w:r>
        <w:rPr>
          <w:b/>
        </w:rPr>
        <w:t>形式</w:t>
      </w:r>
      <w:r>
        <w:t>体现出来。</w:t>
      </w:r>
    </w:p>
    <w:p>
      <w:pPr>
        <w:pStyle w:val="17"/>
        <w:keepNext w:val="0"/>
        <w:keepLines w:val="0"/>
        <w:widowControl/>
        <w:suppressLineNumbers w:val="0"/>
      </w:pPr>
      <w:r>
        <w:t>也就是说，如果A社会的某个具体社会问题，B社会没有，这至少有两种可能：</w:t>
      </w:r>
    </w:p>
    <w:p>
      <w:pPr>
        <w:pStyle w:val="17"/>
        <w:keepNext w:val="0"/>
        <w:keepLines w:val="0"/>
        <w:widowControl/>
        <w:suppressLineNumbers w:val="0"/>
      </w:pPr>
      <w:r>
        <w:t>1、B社会的发展水平高于A社会，社会问题更轻微；</w:t>
      </w:r>
    </w:p>
    <w:p>
      <w:pPr>
        <w:pStyle w:val="17"/>
        <w:keepNext w:val="0"/>
        <w:keepLines w:val="0"/>
        <w:widowControl/>
        <w:suppressLineNumbers w:val="0"/>
      </w:pPr>
      <w:r>
        <w:t>2、B社会不一定发展水平高于A社会，也不一定社会问题更轻，只不过是它的问题没有具体在这个地方体现罢了。</w:t>
      </w:r>
    </w:p>
    <w:p>
      <w:pPr>
        <w:pStyle w:val="17"/>
        <w:keepNext w:val="0"/>
        <w:keepLines w:val="0"/>
        <w:widowControl/>
        <w:suppressLineNumbers w:val="0"/>
      </w:pPr>
      <w:r>
        <w:t>因此，我倾向于这样的观点：</w:t>
      </w:r>
    </w:p>
    <w:p>
      <w:pPr>
        <w:pStyle w:val="17"/>
        <w:keepNext w:val="0"/>
        <w:keepLines w:val="0"/>
        <w:widowControl/>
        <w:suppressLineNumbers w:val="0"/>
      </w:pPr>
      <w:r>
        <w:rPr>
          <w:b/>
        </w:rPr>
        <w:t>能适应、促进而非阻碍社会生产力发展，同时又能做到体制自持而不崩塌的，就算是现阶段对于某个具体社会而言合适的政治制度。</w:t>
      </w:r>
    </w:p>
    <w:p>
      <w:pPr>
        <w:pStyle w:val="17"/>
        <w:keepNext w:val="0"/>
        <w:keepLines w:val="0"/>
        <w:widowControl/>
        <w:suppressLineNumbers w:val="0"/>
      </w:pPr>
      <w:r>
        <w:t>政治体制对一个国家解决社会问题上的重要程度，很多时候其实被过高估计了。作为上层建筑的一部分，它的作用更多的应该体现在是否适应生产力发展上。有些社会问题其实不是政治体制的原因而是生产力发展水平的原因，不恰当更换政治体制的后果很可能是这些问题只是以另外的形式展现出来，同时还可能损害生产力发展，进而使得改头换面之后的社会问题更加严重。</w:t>
      </w:r>
    </w:p>
    <w:p>
      <w:pPr>
        <w:pStyle w:val="17"/>
        <w:keepNext w:val="0"/>
        <w:keepLines w:val="0"/>
        <w:widowControl/>
        <w:suppressLineNumbers w:val="0"/>
      </w:pPr>
      <w:r>
        <w:t>在现实中，这一点往往可以被强者用来作为对付其他国家的颜色革命武器——先用强大的生产力水平产生的良好社会秩序来证明我的体制更好，然后在敌人内部诱发不当效仿，再借不当效仿之后产生的脆弱来控制对方，进而实现获取利益的同时还站在道德制高点上的目的。</w:t>
      </w:r>
    </w:p>
    <w:p>
      <w:pPr>
        <w:pStyle w:val="17"/>
        <w:keepNext w:val="0"/>
        <w:keepLines w:val="0"/>
        <w:widowControl/>
        <w:suppressLineNumbers w:val="0"/>
      </w:pPr>
      <w:r>
        <w:t>当然了，还是那句话，武器本身并没有善恶，关键看握在谁的手里。</w:t>
      </w:r>
      <w:r>
        <w:rPr>
          <w:b/>
        </w:rPr>
        <w:t>谁强谁就能用。</w:t>
      </w:r>
    </w:p>
    <w:p>
      <w:pPr>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br w:type="page"/>
      </w:r>
    </w:p>
    <w:p>
      <w:pPr>
        <w:pStyle w:val="2"/>
      </w:pPr>
      <w:bookmarkStart w:id="89" w:name="_Toc1358930598"/>
      <w:r>
        <w:rPr>
          <w:rFonts w:hint="default"/>
        </w:rPr>
        <w:t>【工业文明】</w:t>
      </w:r>
      <w:bookmarkEnd w:id="89"/>
    </w:p>
    <w:p>
      <w:pPr>
        <w:pStyle w:val="3"/>
        <w:jc w:val="center"/>
        <w:rPr>
          <w:rFonts w:hint="default" w:ascii="Arial" w:hAnsi="Arial" w:cs="Arial"/>
          <w:i w:val="0"/>
          <w:caps w:val="0"/>
          <w:color w:val="333333"/>
          <w:spacing w:val="0"/>
          <w:szCs w:val="24"/>
        </w:rPr>
      </w:pPr>
      <w:bookmarkStart w:id="90" w:name="_Toc707800838"/>
      <w:r>
        <w:rPr>
          <w:rFonts w:hint="default"/>
          <w:color w:val="auto"/>
        </w:rPr>
        <w:t>24、</w:t>
      </w:r>
      <w:r>
        <w:rPr>
          <w:rFonts w:hint="default"/>
          <w:color w:val="auto"/>
        </w:rPr>
        <w:fldChar w:fldCharType="begin"/>
      </w:r>
      <w:r>
        <w:rPr>
          <w:rFonts w:hint="default"/>
          <w:color w:val="auto"/>
        </w:rPr>
        <w:instrText xml:space="preserve"> HYPERLINK "https://www.weibo.com/p/230418450838710102voif?mod=zwenzhang" \t "/home/mecup/文档\\x/_blank" </w:instrText>
      </w:r>
      <w:r>
        <w:rPr>
          <w:rFonts w:hint="default"/>
          <w:color w:val="auto"/>
        </w:rPr>
        <w:fldChar w:fldCharType="separate"/>
      </w:r>
      <w:r>
        <w:rPr>
          <w:rStyle w:val="22"/>
          <w:rFonts w:hint="default" w:ascii="Arial" w:hAnsi="Arial" w:cs="Arial"/>
          <w:i w:val="0"/>
          <w:caps w:val="0"/>
          <w:color w:val="auto"/>
          <w:spacing w:val="0"/>
          <w:szCs w:val="24"/>
          <w:u w:val="none"/>
        </w:rPr>
        <w:t>《从工业化角度，看国民党为什么必须要被推翻，中国才有希望》</w:t>
      </w:r>
      <w:r>
        <w:rPr>
          <w:rFonts w:hint="default"/>
          <w:color w:val="auto"/>
        </w:rPr>
        <w:fldChar w:fldCharType="end"/>
      </w:r>
      <w:bookmarkEnd w:id="90"/>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2015年4月13日</w:t>
      </w:r>
    </w:p>
    <w:p>
      <w:pPr>
        <w:keepNext w:val="0"/>
        <w:keepLines w:val="0"/>
        <w:widowControl/>
        <w:suppressLineNumbers w:val="0"/>
        <w:jc w:val="left"/>
      </w:pPr>
      <w:r>
        <w:rPr>
          <w:rFonts w:hint="eastAsia" w:ascii="宋体" w:hAnsi="宋体" w:eastAsia="宋体" w:cs="宋体"/>
          <w:i w:val="0"/>
          <w:caps w:val="0"/>
          <w:color w:val="333333"/>
          <w:spacing w:val="0"/>
          <w:kern w:val="0"/>
          <w:sz w:val="24"/>
          <w:szCs w:val="24"/>
          <w:shd w:val="clear" w:fill="FFFFFF"/>
          <w:lang w:val="en-US" w:eastAsia="zh-CN" w:bidi="ar"/>
        </w:rPr>
        <w:t>　　1949年之前，中国压根就没有资格和美国站在同一个场地上竞赛，1949年中国的发电量只有美国的68分之一，人均就更不用提了，钢铁产量也基本上是渣渣。</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被国民党耽误了二十年之后的中国，有些工业连晚清可能都不如，被印度完爆——中国几千年来唯一一次落后印度，就是在中华民国时期。</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当时的中国就是一个大号的非洲农业国。</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1949年，中华人民共和国成立。在接触西方工业文明整整109年之后，中国才真正开始试图建立自己的工业体系，开始试图把这个千年来的农业国的社会形态改造成一个工业社会的社会形态——而不是像之前那样，在小农经济的汪洋大海中建几个点缀式的工厂孤岛。</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一百年来，无数仁人志士试图回答这样一个问题，到底怎么才能把中国带出受列强欺凌的泥沼，重新回到世界之巅？</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民主？自由？宪政？买办？成为西方附庸？</w:t>
      </w:r>
      <w:r>
        <w:rPr>
          <w:rFonts w:ascii="Arial" w:hAnsi="Arial" w:eastAsia="宋体" w:cs="Arial"/>
          <w:i w:val="0"/>
          <w:caps w:val="0"/>
          <w:color w:val="333333"/>
          <w:spacing w:val="0"/>
          <w:kern w:val="0"/>
          <w:sz w:val="21"/>
          <w:szCs w:val="21"/>
          <w:shd w:val="clear" w:fill="FFFFFF"/>
          <w:lang w:val="en-US" w:eastAsia="zh-CN" w:bidi="ar"/>
        </w:rPr>
        <w:t>历史</w:t>
      </w:r>
      <w:r>
        <w:rPr>
          <w:rFonts w:hint="eastAsia" w:ascii="宋体" w:hAnsi="宋体" w:eastAsia="宋体" w:cs="宋体"/>
          <w:i w:val="0"/>
          <w:caps w:val="0"/>
          <w:color w:val="333333"/>
          <w:spacing w:val="0"/>
          <w:kern w:val="0"/>
          <w:sz w:val="24"/>
          <w:szCs w:val="24"/>
          <w:shd w:val="clear" w:fill="FFFFFF"/>
          <w:lang w:val="en-US" w:eastAsia="zh-CN" w:bidi="ar"/>
        </w:rPr>
        <w:t>告诉我们，这些东西在残酷的国际竞争中，屁用没有。当日本人的工业机器开动起来的时候，只有中国的工业机器同样开动起来才能予以对抗，国联、宪法条文、议会里的争吵，这些没有任何实质意义。</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唯一能拯救当时已经沉沦到底的中国的，只有工业化。而只有一个具有强大组织动员能力和坚强意志的政治力量，才能完成中国这个拥有庞大人口的市场的整合，并推动它的工业化进程。</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这个</w:t>
      </w:r>
      <w:r>
        <w:rPr>
          <w:rFonts w:hint="default" w:ascii="Arial" w:hAnsi="Arial" w:eastAsia="宋体" w:cs="Arial"/>
          <w:i w:val="0"/>
          <w:caps w:val="0"/>
          <w:color w:val="333333"/>
          <w:spacing w:val="0"/>
          <w:kern w:val="0"/>
          <w:sz w:val="21"/>
          <w:szCs w:val="21"/>
          <w:shd w:val="clear" w:fill="FFFFFF"/>
          <w:lang w:val="en-US" w:eastAsia="zh-CN" w:bidi="ar"/>
        </w:rPr>
        <w:t>历史</w:t>
      </w:r>
      <w:r>
        <w:rPr>
          <w:rFonts w:hint="eastAsia" w:ascii="宋体" w:hAnsi="宋体" w:eastAsia="宋体" w:cs="宋体"/>
          <w:i w:val="0"/>
          <w:caps w:val="0"/>
          <w:color w:val="333333"/>
          <w:spacing w:val="0"/>
          <w:kern w:val="0"/>
          <w:sz w:val="24"/>
          <w:szCs w:val="24"/>
          <w:shd w:val="clear" w:fill="FFFFFF"/>
          <w:lang w:val="en-US" w:eastAsia="zh-CN" w:bidi="ar"/>
        </w:rPr>
        <w:t>任务，在1949年之前，中国大地上，只有一支力量有可能做到，但不是当时的中国政府执政党。</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国民党为什么无法完成中国的工业化？那首先就要看中国工业化需要什么条件。</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1、工业化需要足够的接受基本教育水平的工人。这就需要在全国范围内扫盲，当时占全国主要人口的是农村。而国民党政权是一个不下县的政权，乡村完全是乡绅自治。</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但几千年来，乡绅们是不希望穷棒子们都有了文化的，都认了字，老子还怎么糊弄你们？我们的乡绅怎么当的下去？</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乡绅不愿意扫盲，国民党没能力也不想扫盲，这个条件就实现不了。</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2、工业化需要土地，需要农业人口转为工业人口。这就直接触及地主的利益，因为这意味着要把农民从地主的土地束缚中解放出来。地主乡绅不用说了，这就相当于要了他们的命——谁来给我交租子？</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杨白劳本来用利滚利可以让他给老子干一辈子的活，还可以啪啪啪他闺女。你现在要解放这种穷棒子，这不是断老子的财路吗？</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这一切都指向了封建土地所有制，这种小农经济下的土地所有制，以及依附于其上的地主阶层，是中国进入工业化社会的最大障碍。</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但问题是，国民党的统治根基，恰恰就是地主阶层。</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这是个死结，国民党自己是解不开的。国民党如果今天说要土改，半年内蒋介石就要下野滚蛋。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1"/>
          <w:szCs w:val="21"/>
        </w:rPr>
      </w:pPr>
      <w:r>
        <w:rPr>
          <w:rFonts w:hint="eastAsia" w:ascii="宋体" w:hAnsi="宋体" w:eastAsia="宋体" w:cs="宋体"/>
          <w:i w:val="0"/>
          <w:caps w:val="0"/>
          <w:color w:val="333333"/>
          <w:spacing w:val="0"/>
          <w:kern w:val="0"/>
          <w:sz w:val="24"/>
          <w:szCs w:val="24"/>
          <w:shd w:val="clear" w:fill="FFFFFF"/>
          <w:lang w:val="en-US" w:eastAsia="zh-CN" w:bidi="ar"/>
        </w:rPr>
        <w:t>　　从更宏观的</w:t>
      </w:r>
      <w:r>
        <w:rPr>
          <w:rFonts w:hint="default" w:ascii="Arial" w:hAnsi="Arial" w:eastAsia="宋体" w:cs="Arial"/>
          <w:i w:val="0"/>
          <w:caps w:val="0"/>
          <w:color w:val="333333"/>
          <w:spacing w:val="0"/>
          <w:kern w:val="0"/>
          <w:sz w:val="21"/>
          <w:szCs w:val="21"/>
          <w:shd w:val="clear" w:fill="FFFFFF"/>
          <w:lang w:val="en-US" w:eastAsia="zh-CN" w:bidi="ar"/>
        </w:rPr>
        <w:t>历史</w:t>
      </w:r>
      <w:r>
        <w:rPr>
          <w:rFonts w:hint="eastAsia" w:ascii="宋体" w:hAnsi="宋体" w:eastAsia="宋体" w:cs="宋体"/>
          <w:i w:val="0"/>
          <w:caps w:val="0"/>
          <w:color w:val="333333"/>
          <w:spacing w:val="0"/>
          <w:kern w:val="0"/>
          <w:sz w:val="24"/>
          <w:szCs w:val="24"/>
          <w:shd w:val="clear" w:fill="FFFFFF"/>
          <w:lang w:val="en-US" w:eastAsia="zh-CN" w:bidi="ar"/>
        </w:rPr>
        <w:t>角度来看，中国共产党领导的革命，实质上是一个落后的农业社会接触外部工业文明后，试图通过改造自身为工业社会的一种自救努力。</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对今天的每一个中国人来说，幸运的是，这种努力在六十六年前成功了。我们今天可以享受世界工厂给我们带来的廉价丰富工业产品，可以享受世界上最大规模的高速铁路的便捷，可以享受工业社会的各种服务——这些如今已经变成水和空气一样不可或缺。</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而国民党的最大幸运，某种程度上恰恰在于被赶到台湾。台湾是从日本手里接收来的，和国民党大员们没有什么原有利益关系，恰恰可以开展土改，从整个大陆搜刮来的钱财，正好用来可以购买台湾一省地主的土地，还可以充当新台币的准备金。</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现在某些浅薄的批评者，纠结于某个地主个人是不是好人，是不是做过什么好事，应该不应该被土改。蒋介石</w:t>
      </w:r>
      <w:r>
        <w:rPr>
          <w:rFonts w:hint="default" w:ascii="Arial" w:hAnsi="Arial" w:eastAsia="宋体" w:cs="Arial"/>
          <w:i w:val="0"/>
          <w:caps w:val="0"/>
          <w:color w:val="333333"/>
          <w:spacing w:val="0"/>
          <w:kern w:val="0"/>
          <w:sz w:val="21"/>
          <w:szCs w:val="21"/>
          <w:shd w:val="clear" w:fill="FFFFFF"/>
          <w:lang w:val="en-US" w:eastAsia="zh-CN" w:bidi="ar"/>
        </w:rPr>
        <w:t>日记</w:t>
      </w:r>
      <w:r>
        <w:rPr>
          <w:rFonts w:hint="eastAsia" w:ascii="宋体" w:hAnsi="宋体" w:eastAsia="宋体" w:cs="宋体"/>
          <w:i w:val="0"/>
          <w:caps w:val="0"/>
          <w:color w:val="333333"/>
          <w:spacing w:val="0"/>
          <w:kern w:val="0"/>
          <w:sz w:val="24"/>
          <w:szCs w:val="24"/>
          <w:shd w:val="clear" w:fill="FFFFFF"/>
          <w:lang w:val="en-US" w:eastAsia="zh-CN" w:bidi="ar"/>
        </w:rPr>
        <w:t>里写了什么东西，体现了某件事的光辉，如何如何。从这种小格局的角度，显然无法正确认识真正的</w:t>
      </w:r>
      <w:r>
        <w:rPr>
          <w:rFonts w:hint="default" w:ascii="Arial" w:hAnsi="Arial" w:eastAsia="宋体" w:cs="Arial"/>
          <w:i w:val="0"/>
          <w:caps w:val="0"/>
          <w:color w:val="333333"/>
          <w:spacing w:val="0"/>
          <w:kern w:val="0"/>
          <w:sz w:val="21"/>
          <w:szCs w:val="21"/>
          <w:shd w:val="clear" w:fill="FFFFFF"/>
          <w:lang w:val="en-US" w:eastAsia="zh-CN" w:bidi="ar"/>
        </w:rPr>
        <w:t>历史</w:t>
      </w:r>
      <w:r>
        <w:rPr>
          <w:rFonts w:hint="eastAsia" w:ascii="宋体" w:hAnsi="宋体" w:eastAsia="宋体" w:cs="宋体"/>
          <w:i w:val="0"/>
          <w:caps w:val="0"/>
          <w:color w:val="333333"/>
          <w:spacing w:val="0"/>
          <w:kern w:val="0"/>
          <w:sz w:val="24"/>
          <w:szCs w:val="24"/>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1"/>
          <w:szCs w:val="21"/>
        </w:rPr>
      </w:pPr>
      <w:r>
        <w:rPr>
          <w:rFonts w:hint="eastAsia" w:ascii="宋体" w:hAnsi="宋体" w:eastAsia="宋体" w:cs="宋体"/>
          <w:i w:val="0"/>
          <w:caps w:val="0"/>
          <w:color w:val="333333"/>
          <w:spacing w:val="0"/>
          <w:kern w:val="0"/>
          <w:sz w:val="24"/>
          <w:szCs w:val="24"/>
          <w:shd w:val="clear" w:fill="FFFFFF"/>
          <w:lang w:val="en-US" w:eastAsia="zh-CN" w:bidi="ar"/>
        </w:rPr>
        <w:t>　　1949年前国民党的实质，仍然是一个农业社会思维的团体，而不是一个现代化的政党。</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国共战争，本质上来说，是一个封建团体和一个现代政党之间的战争。</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国民党的失败是注定的，唯一的悬念，是具体以什么形式失败，经历哪些事件之后失败，以及多长时间后失败。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1"/>
          <w:szCs w:val="21"/>
        </w:rPr>
      </w:pPr>
      <w:r>
        <w:rPr>
          <w:rFonts w:hint="eastAsia" w:ascii="宋体" w:hAnsi="宋体" w:eastAsia="宋体" w:cs="宋体"/>
          <w:i w:val="0"/>
          <w:caps w:val="0"/>
          <w:color w:val="333333"/>
          <w:spacing w:val="0"/>
          <w:kern w:val="0"/>
          <w:sz w:val="24"/>
          <w:szCs w:val="24"/>
          <w:shd w:val="clear" w:fill="FFFFFF"/>
          <w:lang w:val="en-US" w:eastAsia="zh-CN" w:bidi="ar"/>
        </w:rPr>
        <w:t>　　另外一点，就是国民党从骨子里带出来的，根深蒂固的跪舔西方的思维。</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国民党从来不相信中国人民自己的能力，自然也就没有动力带领中国人去走一条艰难的工业化道路的意愿。</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——盘尼西林，外国进口的都用不完，为什么中国要自己生产？</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宋子文这段话，可以说是深刻代表了国民党领导层的真实思想。</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这样的匍匐在西方脚下的买办团体，能指望他们在强大到逆天的美苏重重包围下，筚路蓝缕，一步步建设中国自己的工业化体系，试图把极为弱小的中国重新恢复成汉唐那样的世界大国？</w:t>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br w:type="textWrapping"/>
      </w:r>
      <w:r>
        <w:rPr>
          <w:rFonts w:hint="eastAsia" w:ascii="宋体" w:hAnsi="宋体" w:eastAsia="宋体" w:cs="宋体"/>
          <w:i w:val="0"/>
          <w:caps w:val="0"/>
          <w:color w:val="333333"/>
          <w:spacing w:val="0"/>
          <w:kern w:val="0"/>
          <w:sz w:val="24"/>
          <w:szCs w:val="24"/>
          <w:shd w:val="clear" w:fill="FFFFFF"/>
          <w:lang w:val="en-US" w:eastAsia="zh-CN" w:bidi="ar"/>
        </w:rPr>
        <w:t>　　他们本身就是中国工业化的最大障碍。</w:t>
      </w:r>
    </w:p>
    <w:p>
      <w:pPr>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br w:type="page"/>
      </w:r>
    </w:p>
    <w:p>
      <w:pPr>
        <w:pStyle w:val="3"/>
        <w:jc w:val="center"/>
      </w:pPr>
      <w:bookmarkStart w:id="91" w:name="_Toc1631593231"/>
      <w:r>
        <w:rPr>
          <w:color w:val="auto"/>
          <w:lang w:val="en-US" w:eastAsia="zh-CN"/>
        </w:rPr>
        <w:t>25、</w:t>
      </w:r>
      <w:r>
        <w:rPr>
          <w:rFonts w:hint="default"/>
          <w:color w:val="auto"/>
          <w:lang w:val="en-US" w:eastAsia="zh-CN"/>
        </w:rPr>
        <w:fldChar w:fldCharType="begin"/>
      </w:r>
      <w:r>
        <w:rPr>
          <w:rFonts w:hint="default"/>
          <w:color w:val="auto"/>
          <w:lang w:val="en-US" w:eastAsia="zh-CN"/>
        </w:rPr>
        <w:instrText xml:space="preserve"> HYPERLINK "https://www.weibo.com/p/230418450838710102wat7?mod=zwenzhang"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《中国革命改变的，不止是中国国运，还有地球文明的未来》</w:t>
      </w:r>
      <w:r>
        <w:rPr>
          <w:rFonts w:hint="default"/>
          <w:color w:val="auto"/>
          <w:lang w:val="en-US" w:eastAsia="zh-CN"/>
        </w:rPr>
        <w:fldChar w:fldCharType="end"/>
      </w:r>
      <w:bookmarkEnd w:id="91"/>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2015年12月12日</w:t>
      </w:r>
    </w:p>
    <w:p>
      <w:pPr>
        <w:keepNext w:val="0"/>
        <w:keepLines w:val="0"/>
        <w:widowControl/>
        <w:suppressLineNumbers w:val="0"/>
        <w:jc w:val="left"/>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t>  1935年的遵义会议，是毛泽东领导全党的起始点。此后的中国革命，从幼稚走向成熟，在极端危险的情况下，挽救了红军，挽救了党，挽救了革命。</w:t>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t>    </w:t>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但在1935年冬天的那栋砖木结构、通体用灰砖砌成的两层楼房里，近20位与会者并没有意识到，他们改变的，不仅仅是这支几万人疲惫不堪武器落后军队的命运，</w:t>
      </w:r>
      <w:r>
        <w:rPr>
          <w:rFonts w:hint="default" w:asciiTheme="minorEastAsia" w:hAnsiTheme="minorEastAsia" w:cstheme="minorEastAsia"/>
          <w:b/>
          <w:i w:val="0"/>
          <w:caps w:val="0"/>
          <w:color w:val="333333"/>
          <w:spacing w:val="0"/>
          <w:kern w:val="0"/>
          <w:sz w:val="24"/>
          <w:szCs w:val="24"/>
          <w:shd w:val="clear" w:fill="FFFFFF"/>
          <w:lang w:eastAsia="zh-CN" w:bidi="ar"/>
        </w:rPr>
        <w:t>或许……或许</w:t>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还有200年后整个地球文明的命运。</w:t>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t>    遵义会议闭幕14年之后，中国共产党夺取政权，开始了中国历史上真正的工业化时代。中国共产党是近代史上唯一一支既有坚定工业化意志，又有实现工业化所需的组织能力的政治团体，它真正把这个世界上最大也几乎是最顽固的农业社会，用不可思议的意志和力量改造成了工业社会，并在66年后的今天，成为了世界第二大工业国，拥有世界上最庞大的工业人口数量。</w:t>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t>    按照《大目标》中的观点，一个社会中能达到的技术复杂程度和规模的上限，与这个社会中工业人口数量密切相关。因为随着技术复杂程度和规模的上升，所需的零件数量及知识广度都呈几何级数增长，而这就需要更多的工业人口参与，才能掌握越来越庞大的技术知识、零件制造、维护及更新。</w:t>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t>    下面这段是引自《大目标》中的原文，说的更为详细：</w:t>
      </w:r>
    </w:p>
    <w:p>
      <w:pPr>
        <w:keepNext w:val="0"/>
        <w:keepLines w:val="0"/>
        <w:widowControl/>
        <w:suppressLineNumbers w:val="0"/>
        <w:jc w:val="left"/>
        <w:rPr>
          <w:rFonts w:hint="eastAsia" w:asciiTheme="minorEastAsia" w:hAnsiTheme="minorEastAsia" w:eastAsiaTheme="minorEastAsia" w:cstheme="minorEastAsia"/>
          <w:i/>
          <w:iCs/>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iCs/>
          <w:caps w:val="0"/>
          <w:color w:val="05111A"/>
          <w:spacing w:val="0"/>
          <w:kern w:val="0"/>
          <w:sz w:val="24"/>
          <w:szCs w:val="24"/>
          <w:shd w:val="clear" w:fill="FFFFFF"/>
          <w:lang w:val="en-US" w:eastAsia="zh-CN" w:bidi="ar"/>
        </w:rPr>
        <w:t>   </w:t>
      </w:r>
      <w:r>
        <w:rPr>
          <w:rFonts w:hint="eastAsia" w:asciiTheme="minorEastAsia" w:hAnsiTheme="minorEastAsia" w:eastAsiaTheme="minorEastAsia" w:cstheme="minorEastAsia"/>
          <w:i/>
          <w:iCs/>
          <w:caps w:val="0"/>
          <w:color w:val="333333"/>
          <w:spacing w:val="0"/>
          <w:kern w:val="0"/>
          <w:sz w:val="24"/>
          <w:szCs w:val="24"/>
          <w:shd w:val="clear" w:fill="FFFFFF"/>
          <w:lang w:val="en-US" w:eastAsia="zh-CN" w:bidi="ar"/>
        </w:rPr>
        <w:t>核心产业并不能自己构成一个完整的社会，还需要消费品工业、建筑业、交通运输、商业、服务业、行政、军事、社会保障等第三产业，以及采矿、农业等初级产业部门的劳动力来配合。这些人配齐了，整个工业体系才能顺畅地运转，同时每个社会成员才能拥有相对轻松而丰富的生活。再加上这些劳动力抚养的子女和老人，我们大致可以估算出一个独立工业体系所需的人口大约是基本配件数量的10倍，最少也不能少于5 倍。 </w:t>
      </w:r>
      <w:r>
        <w:rPr>
          <w:rFonts w:hint="eastAsia" w:asciiTheme="minorEastAsia" w:hAnsiTheme="minorEastAsia" w:eastAsiaTheme="minorEastAsia" w:cstheme="minorEastAsia"/>
          <w:i/>
          <w:iCs/>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iCs/>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iCs/>
          <w:caps w:val="0"/>
          <w:color w:val="333333"/>
          <w:spacing w:val="0"/>
          <w:kern w:val="0"/>
          <w:sz w:val="24"/>
          <w:szCs w:val="24"/>
          <w:shd w:val="clear" w:fill="FFFFFF"/>
          <w:lang w:val="en-US" w:eastAsia="zh-CN" w:bidi="ar"/>
        </w:rPr>
        <w:t>    19世纪中后期，工业体系只有蒸汽机这一种动力，当时最复杂的工业品无非是铁甲舰，一条铁甲舰有几十万种零部件，所以当时的一个工业国需要近百万人来满足核心产业，最小的工业国比利时也有400万人口。 </w:t>
      </w:r>
      <w:r>
        <w:rPr>
          <w:rFonts w:hint="eastAsia" w:asciiTheme="minorEastAsia" w:hAnsiTheme="minorEastAsia" w:eastAsiaTheme="minorEastAsia" w:cstheme="minorEastAsia"/>
          <w:i/>
          <w:iCs/>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iCs/>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iCs/>
          <w:caps w:val="0"/>
          <w:color w:val="333333"/>
          <w:spacing w:val="0"/>
          <w:kern w:val="0"/>
          <w:sz w:val="24"/>
          <w:szCs w:val="24"/>
          <w:shd w:val="clear" w:fill="FFFFFF"/>
          <w:lang w:val="en-US" w:eastAsia="zh-CN" w:bidi="ar"/>
        </w:rPr>
        <w:t>    20世纪初第二次工业革命后增加了电器和化工两个大门类，工业体系的基本零部件种类也随之翻了几倍，已经要近千万核心产业劳动力才能维持工业体系完整了。此时列强中已经不再包括比利时之流，人口最少的法国是4000万人，而且法国的工业体系也不完备，被6000 多万人的德国打上门来就必须在英美的支持下打第一次世界大战。到“二战”期间，基本部件增加到几百万种，对应的是6500万人的德国可以发动战争，法国则在开战后一个月出局。但德国也必须放弃研制生产诸如战略轰炸机、航空母舰和原子弹这样的超级武器，人口规模差不多的日本能造航母却造不出像样的坦克，日本造的机枪和手枪连伪军和土八路都鄙视。海上地面两边都行的只有人口上亿的美国一家。苏联在海军技术上缺乏储备，不过造坦克、大炮、火箭炮总能压德国一头。 </w:t>
      </w:r>
      <w:r>
        <w:rPr>
          <w:rFonts w:hint="eastAsia" w:asciiTheme="minorEastAsia" w:hAnsiTheme="minorEastAsia" w:eastAsiaTheme="minorEastAsia" w:cstheme="minorEastAsia"/>
          <w:i/>
          <w:iCs/>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iCs/>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iCs/>
          <w:caps w:val="0"/>
          <w:color w:val="333333"/>
          <w:spacing w:val="0"/>
          <w:kern w:val="0"/>
          <w:sz w:val="24"/>
          <w:szCs w:val="24"/>
          <w:shd w:val="clear" w:fill="FFFFFF"/>
          <w:lang w:val="en-US" w:eastAsia="zh-CN" w:bidi="ar"/>
        </w:rPr>
        <w:t>    等到世界进入核时代，一套完整工业体系需要由上千万种工业基本配件构成，这决定了只有人口上亿的工业国也就是美苏才有资格成为世界一级，其他工业国只能做附庸。</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t>    今天我们所处的第三次工业革命之后的世界，其技术复杂程度已经到了只有上亿人口数量的国家，才能保持产业链相对完整且科学技术继续更新的时代。像欧洲各国，也不得不以欧盟的形式，才能勉强保持技术上的第一集团优势。</w:t>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t>    但要注意一点，前三次工业革命，其本质上的能源来源都是矿产，这种在千万年上亿年中形成的资源，正在人类几百年工业史上被快速消耗。如果人类在未来一百年内无法掌握充足的能源及其他矿产资源，等到资源耗尽，那么四百年人类近代文明，也不过是昙花一现而已。资源耗尽的地球将是一个人类历史上前所未有过的超级人间地狱，生产力的崩塌使得地球无法承受如此之多的人口，将导致四分之三的地球人口消失，其余将重新在农业时代和半技术时代苟延残喘，再次进入马尔萨斯陷阱的治乱循环，而这次，治乱循环可能是永久的。</w:t>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t>    避免一二百年后的这种命运，目前唯一的方法，是可控核聚变技术，以及基于聚变的航天技术。有了这些，人类的活动范围就可以从地球扩展到整个太阳系，海王星轨道范围以内，这个范围内的资源，十万倍于地球，不但能彻底解决一二百年后的燃眉之急，还足以让人类舒服进入共产主义时代。</w:t>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t>    但这样的第四次工业革命，意味着技术复杂程度和零件数量，比第三次工业革命又要提高一个数量级，现有的亿级人口的国家，将难以掌握和创新第四次工业革命时代的全部技术。这个任务只能交到十亿人口级别的国家手上，其他国家只能作为配套和产业链上的一环或若干环而存在。</w:t>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t>    目前十亿人口级别的国家有两个，中国和印度。</w:t>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t>    但要注意，有了足够的人口，不代表有足够的工业人口。人口只有转换成工业人口才有意义。大清的人口很多，但工业人口很少。在和西方列强的较量中，只能一败涂地，更别说引领世界发展了。</w:t>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t>    很不幸的是，中国和印度，都是落后国家，其国内都有根深蒂固的封建势力甚至奴隶制势力，阻碍整个国家从农业国家向工业国家转变。印度是一个由英国拼凑起来的国家，有多种宗教，几十种主要语言，内部本来就严重四分五裂，再加上根深蒂固的种姓制度阻碍了工业化，使得印度不但工业人口数量难以达到要求，而且本身内部类似欧盟那样碎片化，“工业人口数量”的“质量”也大打折扣。</w:t>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t>    印度本身没有经过内部充分整合被强行捏合，连秦始皇的工作都没有做完。如果不改变种姓制度和实现内部整合，那么印度的工业人口的实际效果，充其量相当于一个亿级人口国家。</w:t>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t>    只能看中国了。</w:t>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t>    回到1949年前的中国，五万万农业人口组成的中华民国，一年钢产量还不够给全国人民打造一把菜刀，整个国家识字率不足20%，小学毕业就是知识分子。这样庞大的国家，工业人口也是少的可怜的。底子弱不可怕，更可怕的是，由于封建地主所有制阻碍工业化的发展，以及国民党政府“政权不下县”的孱弱组织能力，还有国府根深蒂固的买办性质，导致了几把枷锁缠着中国工业化的脚上，动弹不得。整个民国期间，相比于晚清，中国的工业化不但没有明显进步，反而在某些领域还退步了。</w:t>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t>    如果这样继续下去，今天的中国，顶多就是一个大号的印度，不军阀割据分裂就不错了，更不用说什么工业化了。</w:t>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t>    而1949年的那个秋天，另一种历史轨迹开启了，新生的共和国在最短的时间内，打碎了地主所有制、政权不下县、买办经济、文盲率奇高等等这几道阻碍工业化前进的枷锁。从此，未来人类历史上最大的工业机器开始徐徐开动，毛泽东升起第一面五星红旗60多年后，中国超过美国，首次成为世界第一大工业国。而在这之前，曾困扰第一代新中国领导人的钢铁产量，已经是世界的一半。今天的中国，文盲率已经下降到5%以内，在各个领域上都对西方展开了全面追赶甚至局部超越之势，如果你经常关注科技新闻，会发现近几年来，中国科学家世界首创性的成果越来越多，几十年艰苦的工业化努力，正在越来越多的得到回报。第四次工业革命很可能将由中国和西方共同开启，并最终由十亿级人口数量的中国引领完成，彻底解决地球文明的发展瓶颈。</w:t>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t>    而共和国的建立，更要追溯到1935年的遵义会议，那个只有几万人的，弱小的，不起眼的，缺医少药缺少武器疲惫不堪，看上去可能随时像太阳下的露珠一样蒸发消失的小小队伍的领导者的变更。</w:t>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t>   </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w:t>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夺取全国胜利，这只是万里长征走完了第一步。如果这一步也值得骄傲，那是比较渺小的，更值得骄傲的还在后头。在过了几十年之后来看中国人民民主革命的胜利，就会使人们感觉那好像只是一出长剧的一个短小的序幕。剧是必须从序幕开始的，但序幕还不是高潮</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    </w:t>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中国的革命是伟大的，但革命以后的路程更长，工作更伟大，更艰苦。</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一点现在就必须向党内讲明白，务必使同志们继续地保持谦虚、谨慎、不骄、不躁的作风，务必使同志们继续地保持艰苦奋斗的作风。我们有批评和自我批评这个马克思列宁主义的武器。我们能够去掉不良作风，保持优良作风。</w:t>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我们能够学会我们原来不懂的东西。我们不但善于破坏一个旧世界，我们还将善于建设一个新世界。</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    ——毛泽东于1949年在七届二中全会上的讲话</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5111A"/>
          <w:spacing w:val="0"/>
          <w:kern w:val="0"/>
          <w:sz w:val="24"/>
          <w:szCs w:val="24"/>
          <w:shd w:val="clear" w:fill="FFFFFF"/>
          <w:lang w:val="en-US" w:eastAsia="zh-CN" w:bidi="ar"/>
        </w:rPr>
        <w:t>    </w:t>
      </w:r>
      <w:r>
        <w:rPr>
          <w:rFonts w:hint="eastAsia" w:asciiTheme="minorEastAsia" w:hAnsiTheme="minorEastAsia" w:eastAsiaTheme="minorEastAsia" w:cstheme="minorEastAsia"/>
          <w:b/>
          <w:i w:val="0"/>
          <w:caps w:val="0"/>
          <w:color w:val="05111A"/>
          <w:spacing w:val="0"/>
          <w:kern w:val="0"/>
          <w:sz w:val="24"/>
          <w:szCs w:val="24"/>
          <w:shd w:val="clear" w:fill="FFFFFF"/>
          <w:lang w:val="en-US" w:eastAsia="zh-CN" w:bidi="ar"/>
        </w:rPr>
        <w:t>在1935年那个冬天的中国西南偏僻小城的一间屋子里，200年后地球文明的走向被改变了一个角度。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补充：关于经济全球化是否可以弥补某些非十亿级人口国家的工业人口不足的问题</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如果是真正的打破国家疆域的全球化，那倒是完全可以满足工业人口数量条件的。</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但是现在的全球化，各国家间市场、语言、边界、货币、物流、政策、人员流动等等，融合程度恐怕还不一定如现在的印度内部水平。更何况国与国之间还是竞争关系或者剪刀差关系，彼此矛盾不断。</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这样会导致一个问题，总体看上去，若干个国家人口加在一起是上去了，彼此也有产业链的合作关系，但和中国这样的国家内部相比较，融合程度太低，无法达到1+1=2的地步。举个不太恰当不太精确的例子，如果说A国3亿人+B国2亿人的话，最后的实际效果可能也就是3.5亿人的水平。这在现有技术条件下保持先进行列可能仍然是绰绰有余的，但要再进一步搞下一次工业革命恐怕就力不从心了。</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而真正意义上的全球化，只能是在第四次工业革命过程中，在零件数量急剧上升的大背景下，进一步融合的结果。</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换句话说，真正意义上深度的全球化，更像是下一次工业革命的结果，而在这个过程中，恐怕还来不及起到决定性的作用，而更需要依赖现有的内部达到十亿人口级别的成型国家的力量。</w:t>
      </w:r>
    </w:p>
    <w:p>
      <w:pPr>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br w:type="page"/>
      </w:r>
    </w:p>
    <w:p>
      <w:pPr>
        <w:pStyle w:val="3"/>
        <w:jc w:val="center"/>
      </w:pPr>
      <w:bookmarkStart w:id="92" w:name="_Toc2013478994"/>
      <w:r>
        <w:rPr>
          <w:color w:val="auto"/>
          <w:lang w:val="en-US" w:eastAsia="zh-CN"/>
        </w:rPr>
        <w:t>26、</w:t>
      </w:r>
      <w:r>
        <w:rPr>
          <w:rFonts w:hint="default"/>
          <w:color w:val="auto"/>
          <w:lang w:val="en-US" w:eastAsia="zh-CN"/>
        </w:rPr>
        <w:fldChar w:fldCharType="begin"/>
      </w:r>
      <w:r>
        <w:rPr>
          <w:rFonts w:hint="default"/>
          <w:color w:val="auto"/>
          <w:lang w:val="en-US" w:eastAsia="zh-CN"/>
        </w:rPr>
        <w:instrText xml:space="preserve"> HYPERLINK "https://www.weibo.com/p/230418450838710102x44y?mod=zwenzhang"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《如何评价毛泽东时代的工业化对现在中国工业实力的影响?》</w:t>
      </w:r>
      <w:r>
        <w:rPr>
          <w:rFonts w:hint="default"/>
          <w:color w:val="auto"/>
          <w:lang w:val="en-US" w:eastAsia="zh-CN"/>
        </w:rPr>
        <w:fldChar w:fldCharType="end"/>
      </w:r>
      <w:bookmarkEnd w:id="92"/>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2017年3月28日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毛泽东时代是中国工业化的初创时代，对今天的中国工业实力影响很大，仅仅以当时企业的技术陈旧来贬低毛泽东时代的工业化，是不公平的。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影响主要有以下几个，当然可能还有没考虑进去的：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1、完成了土地改革，把大量劳动力从地主的土地上释放出去。抽掉了地主这层中间的食利阶层，从而使得政府可以直接、高效率地通过剪刀差来从农村汲取资源，为快速工业化输血。</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这本质上也是另外一种“先富带动后富”，当时工人的生活待遇普遍高于农民，但中国这样大的穷国，如果变成一个很富裕的国家，必然需要极多领域都走在世界前列才能支撑。比如说，化肥工业产业链，可以支撑N个从业工人及其家庭实现现代化生活；机械工业产业链，可以实现M个从业工人及其进入现代化生活；电子工业产业链，可以实现L个从业工人及其进入现代化生活……一个中等国家，可能有若干个产业做的还算不错，就基本上可以进入准发达国家了。但对于中国而言，N+M+L可能远小于13亿。</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这意味着什么呢？对于一个穷国来说，各个工业领域不可能是同时突破的，必然有先有后；而且在相当长的时期内，A+B+C+……+N+M+L+……的结果肯定是小于13亿的，这代表在工业化过程中，还有很多人口是暂时游离在工业化之外的，比如在农村从事技术含量不高的农业活动。</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所以，中国这么大的国家，不可能做到崛起过程中的同步富裕，而只能是先富带动后富，最终达到共同富裕。这个过程到今天仍然没有完成，但工业已经开始反哺农业，城市已经开始反哺农村。</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2、毛泽东时代造就了一个大政府，这个一直影响到今天。虽然当年的大政府在今天看来，管的确实有些多了，但它好的一面的历史作用也是应该肯定的。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在中国这样的落后国家，如果直接搞自由竞争资本主义，开放市场去和西方已经成熟的工业去竞争，那必然是死的很惨，民国时代被西方列强冲击得七零八落的民族工业就是一个例子。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中国从1953年开始了第一个五年计划（到今天已经是第十三个五年规划），政府可以集中全国的技术力量，对工业化中的重点环节进行攻关；可以集中国内某个领域里的资源（例如少量计算机），去为某个科研项目去服务，这些对于工业化的初创阶段而言，可以快速搭起一个框架，虽然它可能是粗糙的，但总算是解决了有无的问题，接下来可以慢慢迭代。</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3、毛泽东时代的快速工业化需要大量的工人，这逼着政府要快速推进教育，政府办了大量的扫盲班。这些经过初步教育的人进入工厂，逐渐培养出了新中国第一代具备丰富经验的工人，并随着工业的扩散——比如三线建设，为其他内陆城市带去工业化的种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4、毛泽东时代的国防工业，为新中国竖起了一道重要的屏障。因为有了两弹一星，西方列强就无法仅通过成本较低的军事手段来打烂中国、威胁中国，这为后来的改革开放打下了一个良好的基础和环境。</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今天的朝鲜或许也想走这条路，但它很难走通，原因很多，其中一个原因是第5条。</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5、毛泽东的政府消灭了清末以来的军阀割据，建立一个全国统一（台湾除外）的行政体系、流通体系，这为以后的改革开放提供了一个超过十亿人的巨大统一市场（当然，在80、90年代，还存在一些地方保护主义的问题），这么巨大的统一市场，足够在内部就能培养起世界级的企业，这些企业无需和西方成熟的企业抢市场就能获得足够的养分来成长，并在长成之后，反过来去国际市场上和西方企业去争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而这样的条件，朝鲜并不具备，它人口相比中国太少，没有西方列强垂涎的巨大市场，也就没有足够的动力像当年接纳中国那样，接纳朝鲜进入资本主义体系；另外，即使朝鲜带刀投靠搞改开，西方就算接纳了，朝鲜那点工业也会迅速被西方吞没，而没办法像中国企业这样，依托本土市场实现崛起。</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西方世界当年接纳中国的改革开放，未必没有把中国变成工业品倾销地和经济殖民地的想法，因为在他们看来，当时中国那些水平低下的产品根本无法和精美的西方工业品相抗衡，一旦开放市场，本土工业必然会被冲垮，这在很多第三世界国家都已经实现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但西方世界这次却失算了。他们忽视了中国的巨大统一市场，既可以用来倾销西方的工业品，也同时可以培养中国本土的企业，并且仅仅40年之后，这些中国本土企业就像这片土壤里长出的食人花一样，开始大规模反噬西方原本拥有的国际市场。这可能是1978年的西方世界根本没想到的噩梦——我就想挖个坑，埋点土，数个一二三四五，盼着这片土地给我长出大钱来……怎么长出一颗这恐怖的玩意儿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还是革命导师说的有道理：为了利益，资本家可以出卖绞死自己的绳子。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所以说，毛泽东时代是中国工业化的摇篮，其重要作用非同一般。摇篮里的婴儿可能还很弱小，很多东西都做的不好，会尿湿衣服，会打翻水杯，但哪个壮汉不是从这条路走过来的呢？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Style w:val="21"/>
          <w:rFonts w:hint="default" w:ascii="Arial" w:hAnsi="Arial" w:cs="Arial"/>
          <w:i/>
          <w:caps w:val="0"/>
          <w:color w:val="333333"/>
          <w:spacing w:val="0"/>
          <w:sz w:val="24"/>
          <w:szCs w:val="24"/>
          <w:shd w:val="clear" w:fill="FFFFFF"/>
        </w:rPr>
        <w:t>在这个令人惊异的高速工业化过程中有几个关键部门的数据或许值得一提。</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Style w:val="21"/>
          <w:rFonts w:hint="default" w:ascii="Arial" w:hAnsi="Arial" w:cs="Arial"/>
          <w:i/>
          <w:caps w:val="0"/>
          <w:color w:val="333333"/>
          <w:spacing w:val="0"/>
          <w:sz w:val="24"/>
          <w:szCs w:val="24"/>
          <w:shd w:val="clear" w:fill="FFFFFF"/>
        </w:rPr>
        <w:t>从1952年至毛泽东时代结束期间，钢铁产量从140万吨增长到了3180万吨，煤炭产量从6600万吨增长到了61700万吨，水泥产量从300万吨增长到了6500万吨，木材产量从1100万吨增长到了5100万吨，电力从70亿千瓦／小时增长到了2560千瓦／小时，原油产量从根本的空白变成了10400万吨，化肥产量从3．9万吨上升到了869．3万吨。到20世纪70年代中期，中国还在生产大量的喷气式飞机、重型拖拉机、铁路机车和现代海船。中华人民共和国还成了一个主要的核强国，完成了洲际弹道导弹的发射。1964年中国第一枚原子弹试验成功，1967年生产了第一枚氢弹，1970年把一颗卫星发射进了轨道。当然，工业化极大地改变了中国劳动力以及社会结构的构成。尽管大多数的中国人民依然是紧紧依附于土地的农民，到20世纪70年代为止，城市无产阶级的人数却已从1952年的300万上升到了1800万。</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Style w:val="21"/>
          <w:rFonts w:hint="default" w:ascii="Arial" w:hAnsi="Arial" w:cs="Arial"/>
          <w:i/>
          <w:caps w:val="0"/>
          <w:color w:val="333333"/>
          <w:spacing w:val="0"/>
          <w:sz w:val="24"/>
          <w:szCs w:val="24"/>
          <w:shd w:val="clear" w:fill="FFFFFF"/>
        </w:rPr>
        <w:t>此外，毛泽东的农村工业化运动———“大跃进”中硕果仅存的几个成功之一———把2800万农民（当时农村总劳动力约达三亿）变成了农村工厂的工人，尽管许多工厂的工作技术水平简单而原始。无论人们将毛泽东时代另作何种评价，正是这个中国现代工业革命时期为中国现代经济发展奠定了根本的基础，使中国从一个完全的农业国家变成了一个以工业为主的国家。1952年，工业占国民生产总值的30％，农业产值占64％；而到1975年，这个比率颠倒过来了，工业占国家经济生产的72％，农业则仅占28％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一切历史都是当代史，未来如果中国能够崛起，能够开创新的工业文明，那么毛泽东时代的工业化作为这个辉煌大剧的序幕，也会成为一个被人反复咀嚼，回忆的历史片段。</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shd w:val="clear" w:fill="FFFFFF"/>
        </w:rPr>
      </w:pPr>
      <w:r>
        <w:rPr>
          <w:rFonts w:hint="default" w:ascii="Arial" w:hAnsi="Arial" w:cs="Arial"/>
          <w:i w:val="0"/>
          <w:caps w:val="0"/>
          <w:color w:val="333333"/>
          <w:spacing w:val="0"/>
          <w:sz w:val="24"/>
          <w:szCs w:val="24"/>
          <w:shd w:val="clear" w:fill="FFFFFF"/>
        </w:rPr>
        <w:t>当然，有些所谓的“毛左”又走向了另外一个极端，用前三十年的工业化成绩来否定后三十年的工业化成绩，这同样也是不客观的。</w:t>
      </w:r>
    </w:p>
    <w:p>
      <w:pPr>
        <w:rPr>
          <w:rFonts w:hint="default" w:ascii="Arial" w:hAnsi="Arial" w:cs="Arial"/>
          <w:i w:val="0"/>
          <w:caps w:val="0"/>
          <w:color w:val="333333"/>
          <w:spacing w:val="0"/>
          <w:sz w:val="24"/>
          <w:szCs w:val="24"/>
          <w:shd w:val="clear" w:fill="FFFFFF"/>
        </w:rPr>
      </w:pPr>
      <w:r>
        <w:rPr>
          <w:rFonts w:hint="default" w:ascii="Arial" w:hAnsi="Arial" w:cs="Arial"/>
          <w:i w:val="0"/>
          <w:caps w:val="0"/>
          <w:color w:val="333333"/>
          <w:spacing w:val="0"/>
          <w:sz w:val="24"/>
          <w:szCs w:val="24"/>
          <w:shd w:val="clear" w:fill="FFFFFF"/>
        </w:rPr>
        <w:br w:type="page"/>
      </w:r>
    </w:p>
    <w:p>
      <w:pPr>
        <w:pStyle w:val="3"/>
        <w:jc w:val="center"/>
        <w:rPr>
          <w:color w:val="auto"/>
        </w:rPr>
      </w:pPr>
      <w:bookmarkStart w:id="93" w:name="_Toc260228507"/>
      <w:r>
        <w:rPr>
          <w:color w:val="auto"/>
          <w:lang w:val="en-US" w:eastAsia="zh-CN"/>
        </w:rPr>
        <w:t>27、</w:t>
      </w:r>
      <w:r>
        <w:rPr>
          <w:rFonts w:hint="default"/>
          <w:color w:val="auto"/>
          <w:lang w:val="en-US" w:eastAsia="zh-CN"/>
        </w:rPr>
        <w:fldChar w:fldCharType="begin"/>
      </w:r>
      <w:r>
        <w:rPr>
          <w:rFonts w:hint="default"/>
          <w:color w:val="auto"/>
          <w:lang w:val="en-US" w:eastAsia="zh-CN"/>
        </w:rPr>
        <w:instrText xml:space="preserve"> HYPERLINK "https://www.weibo.com/ttarticle/p/show?id=2309404268913776028851&amp;mod=zwenzhang"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《为什么古代的变法鲜有成功的，改革开放却能顺利执行？》</w:t>
      </w:r>
      <w:r>
        <w:rPr>
          <w:rFonts w:hint="default"/>
          <w:color w:val="auto"/>
          <w:lang w:val="en-US" w:eastAsia="zh-CN"/>
        </w:rPr>
        <w:fldChar w:fldCharType="end"/>
      </w:r>
      <w:bookmarkEnd w:id="93"/>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2018-08-03</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ascii="Arial" w:hAnsi="Arial" w:cs="Arial"/>
          <w:i w:val="0"/>
          <w:caps w:val="0"/>
          <w:color w:val="333333"/>
          <w:spacing w:val="0"/>
          <w:sz w:val="24"/>
          <w:szCs w:val="24"/>
        </w:rPr>
      </w:pPr>
      <w:r>
        <w:rPr>
          <w:rFonts w:hint="default" w:ascii="Arial" w:hAnsi="Arial" w:cs="Arial"/>
          <w:b/>
          <w:i w:val="0"/>
          <w:caps w:val="0"/>
          <w:color w:val="1F9DC4"/>
          <w:spacing w:val="0"/>
          <w:sz w:val="24"/>
          <w:szCs w:val="24"/>
        </w:rPr>
        <w:t>这是知乎一位网友提的问题：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caps w:val="0"/>
          <w:color w:val="9053B9"/>
          <w:spacing w:val="0"/>
          <w:sz w:val="24"/>
          <w:szCs w:val="24"/>
        </w:rPr>
        <w:t>为什么古代的变法鲜有成功的，改革开放却能顺利执行？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9053B9"/>
          <w:spacing w:val="0"/>
          <w:sz w:val="24"/>
          <w:szCs w:val="24"/>
        </w:rPr>
        <w:t>王安石变法、张居正改革、戊戌变法都已失败告终，即使是成功的商鞅变法也遇到了重重阻力，商鞅最后还落个五马分尸的下场。为什么改革开放能顺利执行下去？</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44" o:spt="1" style="height:1.5pt;width:432pt;" fillcolor="#333333" filled="t" stroked="f" coordsize="21600,21600" o:hr="t" o:hrstd="t" o:hrnoshade="t" o:hralign="center">
            <v:path/>
            <v:fill on="t" focussize="0,0"/>
            <v:stroke on="f"/>
            <v:imagedata o:title=""/>
            <o:lock v:ext="edit"/>
            <w10:wrap type="none"/>
            <w10:anchorlock/>
          </v:rect>
        </w:pic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​以下是我的答案</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45" o:spt="1" style="height:1.5pt;width:432pt;" fillcolor="#333333" filled="t" stroked="f" coordsize="21600,21600" o:hr="t" o:hrstd="t" o:hrnoshade="t" o:hralign="center">
            <v:path/>
            <v:fill on="t" focussize="0,0"/>
            <v:stroke on="f"/>
            <v:imagedata o:title=""/>
            <o:lock v:ext="edit"/>
            <w10:wrap type="none"/>
            <w10:anchorlock/>
          </v:rect>
        </w:pic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简单说两句，因为改革开放和古代绝大多数变法有一个根本性的区别。</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古代绝大多数变法，往往都是：试图仅仅在上层建筑层面做变化，来解决上层建筑层面（有些也包括经济基础层面）的问题。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而这些问题，往往又是由于封建经济的本质所决定的，无法仅以上层建筑层面的努力去解决问题。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就好比，Linux内核出了一个bug，但你出于某些原因无法升级内核，只能试图去在应用层编程序去解决、绕开，很多时候它就是绕不开的，虽然问题的表象看上去是出现在某个应用程序的错误上。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中国从奴隶社会结束，到共和国成立，其间封建小农经济持续2000多年，王朝崩溃不知道多少次，但始终没解决治乱循环，难道这20多个世纪里所有的程序员都是傻逼吗？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当然不是，你没法升级出错的内核，那就算是在应用层玩出花来，也只能是以形态各异的崩溃方式结束调试而已，幸运的话，程序运行时间可能会长一些。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很多两千年来在应用层各种折腾都没解决的问题，到了资本主义社会，内核（生产力）一升级，之前那些奇奇怪怪的应用层问题，不少就消失了（有些虽然没消失但也大大弱化了，当然也出现了一些应用层的新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古代变法很多不成功，就是因为应用层程序员拿到的是个编译好的操作系统内核镜像（生产力），搭配一个编译好的framework包（生产关系），但他们却没办法修改并重新编译操作系统内核和framework的代码，导致只能在应用层的APP上打各种补丁，打了这个漏了那个，按下葫芦浮起瓢，防了外戚防不住太监，防了太监又没防住外患……另外还有天灾、马尔萨斯陷阱等等作为亡国原因备选……结果可想而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当然了，也有一些bug，本身确实是应用层的bug，这个时候变法如果拿捏得当，还是可能成功的。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4362450" cy="2524125"/>
            <wp:effectExtent l="0" t="0" r="0" b="9525"/>
            <wp:docPr id="34"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2" descr="IMG_256"/>
                    <pic:cNvPicPr>
                      <a:picLocks noChangeAspect="1"/>
                    </pic:cNvPicPr>
                  </pic:nvPicPr>
                  <pic:blipFill>
                    <a:blip r:embed="rId29"/>
                    <a:stretch>
                      <a:fillRect/>
                    </a:stretch>
                  </pic:blipFill>
                  <pic:spPr>
                    <a:xfrm>
                      <a:off x="0" y="0"/>
                      <a:ext cx="4362450" cy="2524125"/>
                    </a:xfrm>
                    <a:prstGeom prst="rect">
                      <a:avLst/>
                    </a:prstGeom>
                    <a:noFill/>
                    <a:ln w="9525">
                      <a:noFill/>
                    </a:ln>
                  </pic:spPr>
                </pic:pic>
              </a:graphicData>
            </a:graphic>
          </wp:inline>
        </w:drawing>
      </w:r>
      <w:r>
        <w:rPr>
          <w:rFonts w:hint="default" w:ascii="Arial" w:hAnsi="Arial" w:cs="Arial"/>
          <w:i w:val="0"/>
          <w:caps w:val="0"/>
          <w:color w:val="333333"/>
          <w:spacing w:val="0"/>
          <w:sz w:val="24"/>
          <w:szCs w:val="24"/>
        </w:rPr>
        <w:br w:type="textWrapping"/>
      </w:r>
      <w:r>
        <w:rPr>
          <w:rFonts w:hint="default" w:ascii="Arial" w:hAnsi="Arial" w:cs="Arial"/>
          <w:i w:val="0"/>
          <w:caps w:val="0"/>
          <w:color w:val="808080"/>
          <w:spacing w:val="0"/>
          <w:sz w:val="18"/>
          <w:szCs w:val="18"/>
        </w:rPr>
        <w:t>操作系统架构和社会架构的类比图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改革开放面临的是一个什么情况呢？这得先回到1949年之前。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1949年之前的旧中国，生产力水平的内核是3.x版本的水平（原始社会1.0，奴隶社会2.0），而生产关系和上层建筑也是适应这个版本的内核，于是这样的旧中国，只能在低水平上运行，封建社会的各种问题，比如动不动就“大饥，人相食”、“匪过如梳,兵过如篦”之类3.x内核上的系统常见的运行时bug，同样在这个系统上普遍存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新中国第一代领导人最牛逼的地方，就是他们看到了外国（欧美苏日）已经升级到4.x版本的内核，然后以发展中程序员的身家，硬是逆天改命，重新编译成功了自己的4.x版本水平的内核，实现了初步的工业化。虽然这个内核的版本水平还不如西方世界，可能是4.0和4.6的区别，但也是一个大版本的更新，支持很多新的接口，而应用层（经由framework）调用这些新接口，就可以避免很多在3.x版本上常出现的bug。</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这个过程中出现了一个小小的问题，新中国的领导者是以大牛程序员马克思为师的（当然，马克思主义中国化是必须的），马克思设计了一种更牛的framework，比现在资本主义世界用的framework还要牛逼，能对应用层的上层建筑提供更先进的服务。但这个framework只是提出了一个大体的设计架构，具体代码还没写，而且，这个framework要求内核有许多更新的功能更强大的接口，对内核的版本要求至少是5.0级别以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新中国第一代领导者已经是这个国家几百年不遇的牛逼程序员了，但是受制于客观因素制约，他能把两千年都没有大版本更新的3.x升级成4.0，已经是很伟大了，这次内核大版本升级使程序性能、效率和稳定性都产生了巨大的飞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由于在理论上，马克思版本的framework确实很强大，因此前三十年很想实现它，就根据需求写了代码，并投入了运行。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但是，现在内核虽然升级了，却是4.0版本水平的，而新framework却需要至少5.0版本以上的内核才能有效运作，否则只能以低性能的兼容模式运行，这个兼容模式下，性能会打折扣，稳定性也会下降。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改革开放是怎么回事呢，继任的程序员发现，framework版本过新，但是内核版本却达不到5.0的水平，他采用的方式是：降级framework，让framework本身由5.0回到4.x版本水平。这样，内核和framework的版本一致，程序的反而顺畅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这个时候，有人指责，你这是降级，是走回头路。这话说对也对，确实是降级了，但内核就是这水平，你空有一个高版本的framework，小脚配大鞋，根本无法发挥作用，反而是毁了framework 5.x的牌子。说不对也不对，因为中国经历了2000多年的3.x版framework，4.x版的framework还根本没好好运行过呢，就直接跳到了5.0版本的framework，这不叫回头，因为这条路你还根本没开始走啊。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所以说，如果在1949年不经过工业化建设，直接改革开放，行不行，当然不行，这相当于用3.x的内核去支持4.x的framework；</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如果在1978年不搞改革开放行不行，也不行，这相当于用4.x的内核去支持5.x的framework，虽然这样运行比前者效率还是高一些，可以通过搞工业化把内核从3.x升级到4.0，但由于版本不匹配，再继续升级就有困难了。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内核版本和framework版本匹配了，运行在其上的APP，自然也就比较顺畅了，这就是改革开放成功的原因。1978年，我们和西方的内核版本可能是4.0和4.6的区别，四十年后的2018年，我们和西方的内核版本则可能是4.7或4.8与4.9的区别。</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注意，这样的系统不是没有bug，它也有bug，有些bug还是来自于4.x版本的内核和framework。但没办法，5.x版本的内核我们暂时还编译不了，所以即使4.x的framework有bug，如果这个bug来自于framework本身，那还是可以修复一下，要是来自4.x内核本身，那就暂时没办法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有网友问，那会不会程序员们用顺手了4.0的framework和其上的应用层APP，不想升级5.0的内核了呢？不会的，对程序功能的强大和运行的顺滑，是人类天生的追求，一旦5.0版本内核编译条件满足，对各个阶层而言，更换新framework都是有利可图的。毕竟，3.x版本下的一个大地主，他的生活水平和生活质量，可能还不如一个4.x版本下的一个普通屌丝，下一次升级也是同理，历史进程中可能会有拎不清的个体，但群体升级的需求是无法阻挡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default" w:ascii="Arial" w:hAnsi="Arial" w:cs="Arial"/>
          <w:i w:val="0"/>
          <w:caps w:val="0"/>
          <w:color w:val="333333"/>
          <w:spacing w:val="0"/>
          <w:sz w:val="24"/>
          <w:szCs w:val="24"/>
          <w:shd w:val="clear" w:fill="FFFFFF"/>
        </w:rPr>
      </w:pPr>
    </w:p>
    <w:p>
      <w:pPr>
        <w:rPr>
          <w:rFonts w:hint="eastAsia" w:ascii="微软雅黑" w:hAnsi="微软雅黑" w:eastAsia="微软雅黑" w:cs="微软雅黑"/>
          <w:i w:val="0"/>
          <w:caps w:val="0"/>
          <w:color w:val="000000"/>
          <w:spacing w:val="0"/>
          <w:sz w:val="24"/>
          <w:szCs w:val="24"/>
          <w:shd w:val="clear" w:fill="FFFFFF"/>
        </w:rPr>
      </w:pPr>
      <w:r>
        <w:rPr>
          <w:rFonts w:hint="eastAsia" w:ascii="微软雅黑" w:hAnsi="微软雅黑" w:eastAsia="微软雅黑" w:cs="微软雅黑"/>
          <w:i w:val="0"/>
          <w:caps w:val="0"/>
          <w:color w:val="000000"/>
          <w:spacing w:val="0"/>
          <w:sz w:val="24"/>
          <w:szCs w:val="24"/>
          <w:shd w:val="clear" w:fill="FFFFFF"/>
        </w:rPr>
        <w:br w:type="page"/>
      </w:r>
    </w:p>
    <w:p>
      <w:pPr>
        <w:pStyle w:val="3"/>
        <w:jc w:val="center"/>
      </w:pPr>
      <w:bookmarkStart w:id="94" w:name="_Toc2088765865"/>
      <w:r>
        <w:rPr>
          <w:color w:val="auto"/>
          <w:lang w:val="en-US" w:eastAsia="zh-CN"/>
        </w:rPr>
        <w:t>28、</w:t>
      </w:r>
      <w:r>
        <w:rPr>
          <w:rFonts w:hint="default"/>
          <w:color w:val="auto"/>
          <w:lang w:val="en-US" w:eastAsia="zh-CN"/>
        </w:rPr>
        <w:fldChar w:fldCharType="begin"/>
      </w:r>
      <w:r>
        <w:rPr>
          <w:rFonts w:hint="default"/>
          <w:color w:val="auto"/>
          <w:lang w:val="en-US" w:eastAsia="zh-CN"/>
        </w:rPr>
        <w:instrText xml:space="preserve"> HYPERLINK "https://www.zhihu.com/question/275316968/answer/393377229"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《中国大陆明明知道芯片不行，几十年前为什么不发展芯片？》</w:t>
      </w:r>
      <w:r>
        <w:rPr>
          <w:rFonts w:hint="default"/>
          <w:color w:val="auto"/>
          <w:lang w:val="en-US" w:eastAsia="zh-CN"/>
        </w:rPr>
        <w:fldChar w:fldCharType="end"/>
      </w:r>
      <w:bookmarkEnd w:id="94"/>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center"/>
        <w:rPr>
          <w:rFonts w:hint="default" w:ascii="微软雅黑" w:hAnsi="微软雅黑" w:eastAsia="微软雅黑" w:cs="微软雅黑"/>
          <w:i w:val="0"/>
          <w:caps w:val="0"/>
          <w:color w:val="000000"/>
          <w:spacing w:val="0"/>
          <w:sz w:val="24"/>
          <w:szCs w:val="24"/>
          <w:shd w:val="clear" w:fill="FFFFFF"/>
        </w:rPr>
      </w:pPr>
      <w:r>
        <w:rPr>
          <w:rFonts w:hint="default" w:ascii="微软雅黑" w:hAnsi="微软雅黑" w:eastAsia="微软雅黑" w:cs="微软雅黑"/>
          <w:i w:val="0"/>
          <w:caps w:val="0"/>
          <w:color w:val="000000"/>
          <w:spacing w:val="0"/>
          <w:sz w:val="24"/>
          <w:szCs w:val="24"/>
          <w:shd w:val="clear" w:fill="FFFFFF"/>
        </w:rPr>
        <w:t>2018-5-16</w:t>
      </w:r>
    </w:p>
    <w:p>
      <w:pPr>
        <w:pStyle w:val="17"/>
        <w:keepNext w:val="0"/>
        <w:keepLines w:val="0"/>
        <w:widowControl/>
        <w:suppressLineNumbers w:val="0"/>
      </w:pPr>
      <w:r>
        <w:t>知乎这个问题下面现有的答案已经说的不少了，我补充几句：</w:t>
      </w:r>
    </w:p>
    <w:p>
      <w:pPr>
        <w:pStyle w:val="17"/>
        <w:keepNext w:val="0"/>
        <w:keepLines w:val="0"/>
        <w:widowControl/>
        <w:suppressLineNumbers w:val="0"/>
      </w:pPr>
      <w:r>
        <w:t>其实现在这个问题能问出来，本身已经说明了中国发展到了“还解决不了芯片”这种级别的高度上了。</w:t>
      </w:r>
    </w:p>
    <w:p>
      <w:pPr>
        <w:pStyle w:val="17"/>
        <w:keepNext w:val="0"/>
        <w:keepLines w:val="0"/>
        <w:widowControl/>
        <w:suppressLineNumbers w:val="0"/>
      </w:pPr>
      <w:r>
        <w:t>回到几十年前，不仅仅是芯片技术的问题，还有纺织技术、养鱼技术、种粮技术、生产电视机的技术、生产电冰箱的技术、生产洗衣机的技术……一大票技术问题，都需要等着解决呢。</w:t>
      </w:r>
    </w:p>
    <w:p>
      <w:pPr>
        <w:pStyle w:val="17"/>
        <w:keepNext w:val="0"/>
        <w:keepLines w:val="0"/>
        <w:widowControl/>
        <w:suppressLineNumbers w:val="0"/>
      </w:pPr>
      <w:r>
        <w:t>就拿吃鱼的问题来说，在今天看来根本就不是什么事，吃鱼也需要技术？这不是天经地义的事吗？</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中国人的餐桌上什么时候开始多了一条鱼了呢？有人也许会说“自古以来”，然而，</w:t>
      </w:r>
      <w:r>
        <w:rPr>
          <w:rFonts w:hint="eastAsia" w:ascii="宋体" w:hAnsi="宋体" w:eastAsia="宋体" w:cs="宋体"/>
          <w:b/>
          <w:kern w:val="0"/>
          <w:sz w:val="24"/>
          <w:szCs w:val="24"/>
          <w:lang w:val="en-US" w:eastAsia="zh-CN" w:bidi="ar"/>
        </w:rPr>
        <w:t>全国多数地方的普通人都吃上鱼，不过是近三十四年的事情。</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 xml:space="preserve">…… </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《平凡的世界》的原型是陕西省的农村，故事背景设定在上世纪80年代。这个有点儿荒诞的小喜剧揭示了一个现在看来难以想象的事实：</w:t>
      </w:r>
      <w:r>
        <w:rPr>
          <w:rFonts w:hint="eastAsia" w:ascii="宋体" w:hAnsi="宋体" w:eastAsia="宋体" w:cs="宋体"/>
          <w:b/>
          <w:kern w:val="0"/>
          <w:sz w:val="24"/>
          <w:szCs w:val="24"/>
          <w:lang w:val="en-US" w:eastAsia="zh-CN" w:bidi="ar"/>
        </w:rPr>
        <w:t>直到80年代，我国中西部地区的大多数地方，如果不是生活在河边湖边，几乎没有吃过鱼。</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政策的落实离不开技术的进步，</w:t>
      </w:r>
      <w:r>
        <w:rPr>
          <w:rFonts w:hint="eastAsia" w:ascii="宋体" w:hAnsi="宋体" w:eastAsia="宋体" w:cs="宋体"/>
          <w:b/>
          <w:kern w:val="0"/>
          <w:sz w:val="24"/>
          <w:szCs w:val="24"/>
          <w:lang w:val="en-US" w:eastAsia="zh-CN" w:bidi="ar"/>
        </w:rPr>
        <w:t>技术的进步则是我们现在“吃鱼吃到腻”的坚强保障</w:t>
      </w:r>
      <w:r>
        <w:rPr>
          <w:rFonts w:hint="eastAsia" w:ascii="宋体" w:hAnsi="宋体" w:eastAsia="宋体" w:cs="宋体"/>
          <w:kern w:val="0"/>
          <w:sz w:val="24"/>
          <w:szCs w:val="24"/>
          <w:lang w:val="en-US" w:eastAsia="zh-CN" w:bidi="ar"/>
        </w:rPr>
        <w:t>。半个世纪以来，中国的水产养殖人突破了一项又一项技术，让西北边陲的农村也能告别“吃鱼难”。</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w:t>
      </w:r>
      <w:r>
        <w:rPr>
          <w:rFonts w:hint="eastAsia" w:ascii="宋体" w:hAnsi="宋体" w:eastAsia="宋体" w:cs="宋体"/>
          <w:kern w:val="0"/>
          <w:sz w:val="24"/>
          <w:szCs w:val="24"/>
          <w:lang w:val="en-US" w:eastAsia="zh-CN" w:bidi="ar"/>
        </w:rPr>
        <w:br w:type="textWrapping"/>
      </w:r>
      <w:r>
        <w:rPr>
          <w:rFonts w:hint="eastAsia" w:ascii="宋体" w:hAnsi="宋体" w:eastAsia="宋体" w:cs="宋体"/>
          <w:b/>
          <w:kern w:val="0"/>
          <w:sz w:val="24"/>
          <w:szCs w:val="24"/>
          <w:lang w:val="en-US" w:eastAsia="zh-CN" w:bidi="ar"/>
        </w:rPr>
        <w:t>近三十年来，全世界水产品增量中有一半来自中国。世界水产养殖总产量的约70%来自中国。</w:t>
      </w:r>
      <w:r>
        <w:rPr>
          <w:rFonts w:hint="eastAsia" w:ascii="宋体" w:hAnsi="宋体" w:eastAsia="宋体" w:cs="宋体"/>
          <w:kern w:val="0"/>
          <w:sz w:val="24"/>
          <w:szCs w:val="24"/>
          <w:lang w:val="en-US" w:eastAsia="zh-CN" w:bidi="ar"/>
        </w:rPr>
        <w:t>自2002年起，中国成为世界第一水产品贸易大国。我国还是世界水产品来（进）料加工贸易的主要基地，在国际市场分工中占据重要地位。</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2008年，我国水产品产量4896万吨，是1949年的108倍。渔业产值在大农业中的份额由建国初的0.2%提高至10%左右，是大农业中发展最快的产业之一。水产品人均占有量由1949年微不足道的1公斤左右提高到2008年的36公斤，是世界人均水平的1.6倍，水产蛋白人均消费量由几乎为零提升到目前占人均动物蛋白消费量的1/3左右，有效改善了城乡居民的膳食结构，提高了人民健康水平。</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"https://link.zhihu.com/?target=http://www.guancha.cn/ZuoNong/2017_10_06_429936_s.shtml" \t "/home/mecup/文档\\x/_blank" </w:instrText>
      </w:r>
      <w:r>
        <w:rPr>
          <w:rFonts w:hint="eastAsia" w:ascii="宋体" w:hAnsi="宋体" w:eastAsia="宋体" w:cs="宋体"/>
          <w:kern w:val="0"/>
          <w:sz w:val="24"/>
          <w:szCs w:val="24"/>
          <w:lang w:val="en-US" w:eastAsia="zh-CN" w:bidi="ar"/>
        </w:rPr>
        <w:fldChar w:fldCharType="separate"/>
      </w:r>
      <w:r>
        <w:rPr>
          <w:rStyle w:val="22"/>
          <w:rFonts w:hint="eastAsia" w:ascii="宋体" w:hAnsi="宋体" w:eastAsia="宋体" w:cs="宋体"/>
          <w:sz w:val="24"/>
          <w:szCs w:val="24"/>
        </w:rPr>
        <w:t>【改革·印记】谁让我们的餐桌多了条鱼-窦农</w:t>
      </w:r>
      <w:r>
        <w:rPr>
          <w:rFonts w:hint="eastAsia" w:ascii="宋体" w:hAnsi="宋体" w:eastAsia="宋体" w:cs="宋体"/>
          <w:kern w:val="0"/>
          <w:sz w:val="24"/>
          <w:szCs w:val="24"/>
          <w:lang w:val="en-US" w:eastAsia="zh-CN" w:bidi="ar"/>
        </w:rPr>
        <w:fldChar w:fldCharType="end"/>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如果人身上的某个器官工作很正常，人们就会遗忘它，不去注意它，而只有它疼的时候，才会意识到它出毛病了。</w:t>
      </w:r>
    </w:p>
    <w:p>
      <w:pPr>
        <w:pStyle w:val="17"/>
        <w:keepNext w:val="0"/>
        <w:keepLines w:val="0"/>
        <w:widowControl/>
        <w:suppressLineNumbers w:val="0"/>
      </w:pPr>
      <w:r>
        <w:t>技术也是这样，那些已经被中国拿下，甚至“白菜化”的技术，人们就会觉得它是天经地义的。</w:t>
      </w:r>
    </w:p>
    <w:p>
      <w:pPr>
        <w:pStyle w:val="17"/>
        <w:keepNext w:val="0"/>
        <w:keepLines w:val="0"/>
        <w:widowControl/>
        <w:suppressLineNumbers w:val="0"/>
      </w:pPr>
      <w:r>
        <w:t>芯片之所以现在被大家关注，是因为我们现在卡在这个地方了。</w:t>
      </w:r>
    </w:p>
    <w:p>
      <w:pPr>
        <w:pStyle w:val="17"/>
        <w:keepNext w:val="0"/>
        <w:keepLines w:val="0"/>
        <w:widowControl/>
        <w:suppressLineNumbers w:val="0"/>
      </w:pPr>
      <w:r>
        <w:t>几十年前普通人为什么不关注芯片？因为我们当时的技术水平和生活水平，距离芯片这个关口还远的很呢。那个时候很多人考虑的，可能是怎么能弄上一台日本产的电视机或者冰箱。</w:t>
      </w:r>
    </w:p>
    <w:p>
      <w:pPr>
        <w:pStyle w:val="17"/>
        <w:keepNext w:val="0"/>
        <w:keepLines w:val="0"/>
        <w:widowControl/>
        <w:suppressLineNumbers w:val="0"/>
      </w:pPr>
      <w:r>
        <w:t>中国几十年前还很穷，芯片这种东西，吃钱很多，产出又难，很长时间又收不回成本。与当时更急迫解决的众多民用技术、经济问题相比，与很多投点钱给点政策就能快速循环起来、创造产值、增加就业、提升生活水平的领域相比，它的位置肯定是要向后排的。</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有人可能会说，国家难道不是该高瞻远瞩吗？两弹一星不是都勒紧裤腰带造出来了吗？</w:t>
      </w:r>
    </w:p>
    <w:p>
      <w:pPr>
        <w:pStyle w:val="17"/>
        <w:keepNext w:val="0"/>
        <w:keepLines w:val="0"/>
        <w:widowControl/>
        <w:suppressLineNumbers w:val="0"/>
      </w:pPr>
      <w:r>
        <w:t>两弹一星、核潜艇和芯片、民用大客机，二者虽然都是大工程，但有重要的区别。</w:t>
      </w:r>
    </w:p>
    <w:p>
      <w:pPr>
        <w:pStyle w:val="17"/>
        <w:keepNext w:val="0"/>
        <w:keepLines w:val="0"/>
        <w:widowControl/>
        <w:suppressLineNumbers w:val="0"/>
      </w:pPr>
      <w:r>
        <w:t>前者不需要在市场竞争领域取得优势，我的氢弹哪怕技术落后一点，当量低一点，也是核弹，也能用，也能把你炸死，我手里就有了一根护身的棍子。</w:t>
      </w:r>
    </w:p>
    <w:p>
      <w:pPr>
        <w:pStyle w:val="17"/>
        <w:keepNext w:val="0"/>
        <w:keepLines w:val="0"/>
        <w:widowControl/>
        <w:suppressLineNumbers w:val="0"/>
      </w:pPr>
      <w:r>
        <w:t>后者需要在市场竞争中取得优势才行，才能吸引别人用。你做一个板子，用个来路不明的厂家芯片，可能都没经过大规模验证，万一出了错不稳定，搞不好整个产品都毁了。大家自然倾向于用成熟的、大厂的产品。</w:t>
      </w:r>
    </w:p>
    <w:p>
      <w:pPr>
        <w:pStyle w:val="17"/>
        <w:keepNext w:val="0"/>
        <w:keepLines w:val="0"/>
        <w:widowControl/>
        <w:suppressLineNumbers w:val="0"/>
      </w:pPr>
      <w:r>
        <w:t>前者一旦研制出来，立刻就可以获得巨大收益。当然，主要是国家安全和政治上的收益。对方立刻就不敢动你了，很多资源就可以节省下来干别的。</w:t>
      </w:r>
    </w:p>
    <w:p>
      <w:pPr>
        <w:pStyle w:val="17"/>
        <w:keepNext w:val="0"/>
        <w:keepLines w:val="0"/>
        <w:widowControl/>
        <w:suppressLineNumbers w:val="0"/>
      </w:pPr>
      <w:r>
        <w:t>后者研制出来，距离成本回收还有相当长的时间，尤其是当市场上已经有了成熟同类产品的时候，你研制出来别人不买不用，成本就回收不了，甚至可能是个看不到底的无底洞。</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这两个重要的区别，决定了在中国还比较穷的时候，在后者上取得成功的难度，要明显大于前者。如果真要在几十年前就勒裤腰带，能勒出前者，但很难勒出后者——造出少数样本是可以做到的，但是做不出规模化产业和市场来。而这正是后者需要，前者不那么需要的东西。这些东西要靠整个国家的整体实力提升，才能把这条线慢慢没过去。而不是只靠少数领域的点状突破就能撑得起来的。</w:t>
      </w:r>
    </w:p>
    <w:p>
      <w:pPr>
        <w:pStyle w:val="17"/>
        <w:keepNext w:val="0"/>
        <w:keepLines w:val="0"/>
        <w:widowControl/>
        <w:suppressLineNumbers w:val="0"/>
      </w:pPr>
      <w:r>
        <w:t>有些东西是得有了钱，要整个国家的技术水平面，市场等综合因素都满足之后，才能比较顺畅地发展的。</w:t>
      </w:r>
    </w:p>
    <w:p>
      <w:pPr>
        <w:pStyle w:val="17"/>
        <w:keepNext w:val="0"/>
        <w:keepLines w:val="0"/>
        <w:widowControl/>
        <w:suppressLineNumbers w:val="0"/>
      </w:pPr>
      <w:r>
        <w:t>当然，这也不是说，过去几十年在芯片领域的决策就都是正确的。事实上，我认为错误很多。尤其是2000年以后，国家经济明显好转之后，还过度依赖国外芯片，躺着舒适圈里，没有能够高度重视自主研发，投入不足，像核高基这样的计划，在甄别项目和企业的时候，又没有能很好地把关……</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另外，从政治和社会层面，裤腰带也不能无限地勒下去了，因为</w:t>
      </w:r>
      <w:r>
        <w:rPr>
          <w:b/>
        </w:rPr>
        <w:t>事情正在起变化</w:t>
      </w:r>
      <w:r>
        <w:t>。</w:t>
      </w:r>
    </w:p>
    <w:p>
      <w:pPr>
        <w:pStyle w:val="17"/>
        <w:keepNext w:val="0"/>
        <w:keepLines w:val="0"/>
        <w:widowControl/>
        <w:suppressLineNumbers w:val="0"/>
      </w:pPr>
      <w:r>
        <w:t>两弹一星的时代，大多数中国人都经历过旧社会，对亡国灭种、国破家亡有亲身的恐惧经历。而两弹一星这种可以让国人免除战乱的武器，也包括其他一些能增进国力的大科技工程，国人是有着很强的忍耐力的。就算再勒裤腰带，也比旧社会人命如草要强。</w:t>
      </w:r>
    </w:p>
    <w:p>
      <w:pPr>
        <w:pStyle w:val="17"/>
        <w:keepNext w:val="0"/>
        <w:keepLines w:val="0"/>
        <w:widowControl/>
        <w:suppressLineNumbers w:val="0"/>
      </w:pPr>
      <w:r>
        <w:t>但八十年代初以后，没经历过战争的一代开始走上历史舞台。他们多数人没有对旧社会和本土战争的亲身感知，顶多只是有“忆苦思甜”的教育，那和亲身经历是完全不同的，对长期高积累、低消费的忍耐力也自然是不如前人的。这个时候，他们对比的不再是“新中国VS旧中国”，而是他们现实中能看到的“中国VS美国”、“中国VS日本”、“大陆VS香港”、“大陆VS台湾”……</w:t>
      </w:r>
    </w:p>
    <w:p>
      <w:pPr>
        <w:pStyle w:val="17"/>
        <w:keepNext w:val="0"/>
        <w:keepLines w:val="0"/>
        <w:widowControl/>
        <w:suppressLineNumbers w:val="0"/>
      </w:pPr>
      <w:r>
        <w:t>除非你像朝鲜那样严格控制信息进入，否则，一包台湾人的方便面，几块香港人的巧克力，发达资本主义社会的繁华世界、琳琅满目的超市，就能让八十年代打开国门之后的中国年轻人怀疑过去几十年的“勒裤腰带”是否有意义。</w:t>
      </w:r>
    </w:p>
    <w:p>
      <w:pPr>
        <w:pStyle w:val="17"/>
        <w:keepNext w:val="0"/>
        <w:keepLines w:val="0"/>
        <w:widowControl/>
        <w:suppressLineNumbers w:val="0"/>
      </w:pPr>
      <w:r>
        <w:t>这个时候，你对着他们说什么咱们为了几十年后才能大规模有市场能看到效果的“芯片”、“客机”继续勒上几十年的裤腰带，眼睛看着美日港台的花花世界再继续过上几十年的高积累低消费的苦日子，人们会愿意吗？他们会用脚投票的，就像</w:t>
      </w:r>
      <w:r>
        <w:fldChar w:fldCharType="begin"/>
      </w:r>
      <w:r>
        <w:instrText xml:space="preserve"> HYPERLINK "https://link.zhihu.com/?target=http://history.people.com.cn/n/2014/0811/c372326-25442646.html" \t "/home/mecup/文档\\x/_blank" </w:instrText>
      </w:r>
      <w:r>
        <w:fldChar w:fldCharType="separate"/>
      </w:r>
      <w:r>
        <w:rPr>
          <w:rStyle w:val="22"/>
        </w:rPr>
        <w:t>震动中央的“大逃港”风潮</w:t>
      </w:r>
      <w:r>
        <w:fldChar w:fldCharType="end"/>
      </w:r>
      <w:r>
        <w:t>那样。</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如果还不能切身处地感受一下，那我换个例子。现在是2018年，如果政府给全国人民说，核聚变一旦搞出来，就彻底解决能源问题了，还能进入共产主义，到时候就多么多么美好了。而现在核聚变领域的投入实在是太少了，为了几十年后的美好和幸福，那大家现在牺牲一下勒紧裤腰带，国家把大部分资源都投入到核聚变领域，用充足的经费弄一大帮人去搞理论、搞相关工程，削减文化、娱乐、互联网、商业、以及其他和核聚变无关的研究、民用产业等的资源。至于民用资源不足了怎么办呢，可以公平地恢复票证制度。</w:t>
      </w:r>
    </w:p>
    <w:p>
      <w:pPr>
        <w:pStyle w:val="17"/>
        <w:keepNext w:val="0"/>
        <w:keepLines w:val="0"/>
        <w:widowControl/>
        <w:suppressLineNumbers w:val="0"/>
      </w:pPr>
      <w:r>
        <w:t>不知道大家会不会同意。是会欢呼着“星辰大海”，不再更换自己的手机，不再去下馆子，去当某个核聚变领域下的某个课题的某个工程下的某个小螺丝钉，还是选择用脚投票。</w:t>
      </w:r>
    </w:p>
    <w:p>
      <w:pPr>
        <w:pStyle w:val="17"/>
        <w:keepNext w:val="0"/>
        <w:keepLines w:val="0"/>
        <w:widowControl/>
        <w:suppressLineNumbers w:val="0"/>
      </w:pPr>
      <w:r>
        <w:t>参考链接：</w:t>
      </w:r>
    </w:p>
    <w:p>
      <w:pPr>
        <w:pStyle w:val="17"/>
        <w:keepNext w:val="0"/>
        <w:keepLines w:val="0"/>
        <w:widowControl/>
        <w:suppressLineNumbers w:val="0"/>
      </w:pPr>
      <w:r>
        <w:fldChar w:fldCharType="begin"/>
      </w:r>
      <w:r>
        <w:instrText xml:space="preserve"> HYPERLINK "https://www.zhihu.com/question/34494149" </w:instrText>
      </w:r>
      <w:r>
        <w:fldChar w:fldCharType="separate"/>
      </w:r>
      <w:r>
        <w:rPr>
          <w:rStyle w:val="22"/>
        </w:rPr>
        <w:t>如果今天的中国举倾国之力研究核聚变，能在多少年内把设备做到可控稳定对外发电的程度？</w:t>
      </w:r>
      <w: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left"/>
        <w:rPr>
          <w:rFonts w:hint="eastAsia" w:ascii="微软雅黑" w:hAnsi="微软雅黑" w:eastAsia="微软雅黑" w:cs="微软雅黑"/>
          <w:i w:val="0"/>
          <w:caps w:val="0"/>
          <w:color w:val="000000"/>
          <w:spacing w:val="0"/>
          <w:sz w:val="24"/>
          <w:szCs w:val="24"/>
          <w:shd w:val="clear" w:fill="FFFFFF"/>
        </w:rPr>
      </w:pPr>
    </w:p>
    <w:p>
      <w:pPr>
        <w:rPr>
          <w:b w:val="0"/>
          <w:bCs/>
        </w:rPr>
      </w:pPr>
      <w:r>
        <w:rPr>
          <w:b w:val="0"/>
          <w:bCs/>
        </w:rPr>
        <w:br w:type="page"/>
      </w:r>
    </w:p>
    <w:p>
      <w:pPr>
        <w:pStyle w:val="2"/>
      </w:pPr>
      <w:bookmarkStart w:id="95" w:name="_Toc1018899288"/>
      <w:r>
        <w:rPr>
          <w:rFonts w:hint="default"/>
        </w:rPr>
        <w:t>【其他涉台文章】</w:t>
      </w:r>
      <w:bookmarkEnd w:id="95"/>
    </w:p>
    <w:p>
      <w:pPr>
        <w:pStyle w:val="3"/>
        <w:jc w:val="center"/>
        <w:rPr>
          <w:rFonts w:hint="default" w:ascii="Arial" w:hAnsi="Arial" w:cs="Arial"/>
          <w:i w:val="0"/>
          <w:caps w:val="0"/>
          <w:color w:val="333333"/>
          <w:spacing w:val="0"/>
          <w:szCs w:val="24"/>
        </w:rPr>
      </w:pPr>
      <w:bookmarkStart w:id="96" w:name="_Toc1662175454"/>
      <w:r>
        <w:rPr>
          <w:rFonts w:hint="default"/>
          <w:color w:val="auto"/>
        </w:rPr>
        <w:t>29、</w:t>
      </w:r>
      <w:r>
        <w:rPr>
          <w:rFonts w:hint="default"/>
          <w:color w:val="auto"/>
        </w:rPr>
        <w:fldChar w:fldCharType="begin"/>
      </w:r>
      <w:r>
        <w:rPr>
          <w:rFonts w:hint="default"/>
          <w:color w:val="auto"/>
        </w:rPr>
        <w:instrText xml:space="preserve"> HYPERLINK "https://www.weibo.com/p/230418450838710102voho?mod=zwenzhang" \t "/home/mecup/文档\\x/_blank" </w:instrText>
      </w:r>
      <w:r>
        <w:rPr>
          <w:rFonts w:hint="default"/>
          <w:color w:val="auto"/>
        </w:rPr>
        <w:fldChar w:fldCharType="separate"/>
      </w:r>
      <w:r>
        <w:rPr>
          <w:rStyle w:val="22"/>
          <w:rFonts w:hint="default" w:ascii="Arial" w:hAnsi="Arial" w:cs="Arial"/>
          <w:i w:val="0"/>
          <w:caps w:val="0"/>
          <w:color w:val="auto"/>
          <w:spacing w:val="0"/>
          <w:szCs w:val="24"/>
          <w:u w:val="none"/>
        </w:rPr>
        <w:t>《台湾未来只有两种可能：和平统一，或者被大陆拒绝接纳》</w:t>
      </w:r>
      <w:r>
        <w:rPr>
          <w:rFonts w:hint="default"/>
          <w:color w:val="auto"/>
        </w:rPr>
        <w:fldChar w:fldCharType="end"/>
      </w:r>
      <w:bookmarkEnd w:id="96"/>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2015年4月23日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台湾的未来，目前看起来，似乎有四种可能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1、维持现状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2、成功独立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3、武力统一（其中又包括武统成功且顺利消化、武统失败、武统成功但动荡不断等等）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4、和平统一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但是，这四种其中的三种，现在看来其实已经不会出现了，或者说，出现的概率越来越小了。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我们从逻辑和现实的角度，一个个来分析。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b/>
          <w:i w:val="0"/>
          <w:caps w:val="0"/>
          <w:color w:val="333333"/>
          <w:spacing w:val="0"/>
          <w:kern w:val="0"/>
          <w:sz w:val="24"/>
          <w:szCs w:val="24"/>
          <w:shd w:val="clear" w:fill="FFFFFF"/>
          <w:lang w:val="en-US" w:eastAsia="zh-CN" w:bidi="ar"/>
        </w:rPr>
        <w:t>1、维持现状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这里说的维持现状，是指台海两岸长期处于不战不和不独不统，而且没有一个对未来的清晰说法的胶着状态。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首先要说的是，这种胶着状态，其根本原因是由于两方力量相对平衡的结果。这个平衡从1949年，已经持续到了现在，长达66年。</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这个平衡，细细分析起来，又分了四个子阶段</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b/>
          <w:i w:val="0"/>
          <w:caps w:val="0"/>
          <w:color w:val="333333"/>
          <w:spacing w:val="0"/>
          <w:kern w:val="0"/>
          <w:sz w:val="24"/>
          <w:szCs w:val="24"/>
          <w:shd w:val="clear" w:fill="FFFFFF"/>
          <w:lang w:val="en-US" w:eastAsia="zh-CN" w:bidi="ar"/>
        </w:rPr>
        <w:t>①1949年-1979年</w:t>
      </w:r>
      <w:r>
        <w:rPr>
          <w:rFonts w:hint="default" w:ascii="Arial" w:hAnsi="Arial" w:eastAsia="宋体" w:cs="Arial"/>
          <w:i w:val="0"/>
          <w:caps w:val="0"/>
          <w:color w:val="333333"/>
          <w:spacing w:val="0"/>
          <w:kern w:val="0"/>
          <w:sz w:val="24"/>
          <w:szCs w:val="24"/>
          <w:shd w:val="clear" w:fill="FFFFFF"/>
          <w:lang w:val="en-US" w:eastAsia="zh-CN" w:bidi="ar"/>
        </w:rPr>
        <w:t>，两岸都想武力统一对方。但由于海峡阻隔，大陆海军弱小，这边打不过去；同时由于KMT太水，台湾那边也打不过来。此时的平衡是台湾（借助于海峡天险）和大陆相持的阶段</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b/>
          <w:i w:val="0"/>
          <w:caps w:val="0"/>
          <w:color w:val="333333"/>
          <w:spacing w:val="0"/>
          <w:kern w:val="0"/>
          <w:sz w:val="24"/>
          <w:szCs w:val="24"/>
          <w:shd w:val="clear" w:fill="FFFFFF"/>
          <w:lang w:val="en-US" w:eastAsia="zh-CN" w:bidi="ar"/>
        </w:rPr>
        <w:t>②1979年-1999年</w:t>
      </w:r>
      <w:r>
        <w:rPr>
          <w:rFonts w:hint="default" w:ascii="Arial" w:hAnsi="Arial" w:eastAsia="宋体" w:cs="Arial"/>
          <w:i w:val="0"/>
          <w:caps w:val="0"/>
          <w:color w:val="333333"/>
          <w:spacing w:val="0"/>
          <w:kern w:val="0"/>
          <w:sz w:val="24"/>
          <w:szCs w:val="24"/>
          <w:shd w:val="clear" w:fill="FFFFFF"/>
          <w:lang w:val="en-US" w:eastAsia="zh-CN" w:bidi="ar"/>
        </w:rPr>
        <w:t>，台湾方面彻底放弃了武力反攻大陆的念头，转为防御台湾。但大陆军事仍然不够强大，此时打台湾有一定胜算，但军事风险很大（1996年台海危机时，中国大陆的军费甚至不如一个小小的台湾）。此时军事上的平衡是大陆转为攻势，台湾转为守势之下的平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b/>
          <w:i w:val="0"/>
          <w:caps w:val="0"/>
          <w:color w:val="333333"/>
          <w:spacing w:val="0"/>
          <w:kern w:val="0"/>
          <w:sz w:val="24"/>
          <w:szCs w:val="24"/>
          <w:shd w:val="clear" w:fill="FFFFFF"/>
          <w:lang w:val="en-US" w:eastAsia="zh-CN" w:bidi="ar"/>
        </w:rPr>
        <w:t>③2000年-2008年</w:t>
      </w:r>
      <w:r>
        <w:rPr>
          <w:rFonts w:hint="default" w:ascii="Arial" w:hAnsi="Arial" w:eastAsia="宋体" w:cs="Arial"/>
          <w:i w:val="0"/>
          <w:caps w:val="0"/>
          <w:color w:val="333333"/>
          <w:spacing w:val="0"/>
          <w:kern w:val="0"/>
          <w:sz w:val="24"/>
          <w:szCs w:val="24"/>
          <w:shd w:val="clear" w:fill="FFFFFF"/>
          <w:lang w:val="en-US" w:eastAsia="zh-CN" w:bidi="ar"/>
        </w:rPr>
        <w:t>，大陆开始对台湾在军事上取得明显优势，但大陆在美国介入的情况下，攻打台湾仍然较为困难。此时是大陆压过台湾，但是对美国仍然处于守势的平衡。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b/>
          <w:i w:val="0"/>
          <w:caps w:val="0"/>
          <w:color w:val="333333"/>
          <w:spacing w:val="0"/>
          <w:kern w:val="0"/>
          <w:sz w:val="24"/>
          <w:szCs w:val="24"/>
          <w:shd w:val="clear" w:fill="FFFFFF"/>
          <w:lang w:val="en-US" w:eastAsia="zh-CN" w:bidi="ar"/>
        </w:rPr>
        <w:t>④2008年-2015年（可能会一直持续到2030年左右）</w:t>
      </w:r>
      <w:r>
        <w:rPr>
          <w:rFonts w:hint="default" w:ascii="Arial" w:hAnsi="Arial" w:eastAsia="宋体" w:cs="Arial"/>
          <w:i w:val="0"/>
          <w:caps w:val="0"/>
          <w:color w:val="333333"/>
          <w:spacing w:val="0"/>
          <w:kern w:val="0"/>
          <w:sz w:val="24"/>
          <w:szCs w:val="24"/>
          <w:shd w:val="clear" w:fill="FFFFFF"/>
          <w:lang w:val="en-US" w:eastAsia="zh-CN" w:bidi="ar"/>
        </w:rPr>
        <w:t>，大陆对台湾的军事优势进一步提高，同时武器有了长足发展，在台海范围内，和美国对峙已经逐渐不落于下风。放眼全球，这个阶段也是自1949年以来，中美实力消涨中，中国第一次从战略防守阶段，转入和美国战略相持阶段的过程，这个战略相持阶段，可能要持续到2030或2035年左右。</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从上面的分析可以看到，从最初的台湾仅凭海峡天险和自己的军事力量，就可以防御自身，慢慢演变成必须依靠美国才能自保，现在正在慢慢演变成，即使美国适度参与，只要不起倾国之兵和大陆翻脸，也越来越无法军事自保的局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换句话说，新中国成立66年来，维持台海两岸的平衡，正在一步一步被打破。台海现有不战不和不统不独的现状，必然也会随之改变。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b/>
          <w:i w:val="0"/>
          <w:caps w:val="0"/>
          <w:color w:val="333333"/>
          <w:spacing w:val="0"/>
          <w:kern w:val="0"/>
          <w:sz w:val="24"/>
          <w:szCs w:val="24"/>
          <w:shd w:val="clear" w:fill="FFFFFF"/>
          <w:lang w:val="en-US" w:eastAsia="zh-CN" w:bidi="ar"/>
        </w:rPr>
        <w:t>2、成功独立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这里说的成功独立，是指在大陆不愿意的情况下，台湾靠自己或者国际力量，单方面在法律意义上脱离中国。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这种机会，在79年之前不可能，还在幻想重返大陆执政的国民党自己就能把台独力量压下去。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从79年，在蒋经国去世之前，虽然台湾方面“反攻大陆”的幻想已经破灭，但台独势力开始泛起的时间尚短，没能力把台独思想真正灌输到最高统治阶层。</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这个机会的真正窗口期，出现在上世纪90年代，有利条件有三：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①铁杆台独分子李登辉已经上台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②苏联崩盘，在美国的战略目光面前，已经没有人再在前面挡子弹，美国无需再拉拢中国共同反苏，中国反而成了下一个需要剪除的对手。从1993年的银河号、1996年的台海、1999年的南斯拉夫大使馆，到2001年的南海撞机，美国对中国进逼的脚步从来就没有停止过。</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③中国军事力量尚弱小，如果台湾和美国真的决定从法律上让台湾独立，中国大陆无力阻挡。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转机出现在2001年，世贸中心双子塔的轰然倒塌。</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美国的力量从亚太再次转向中东，两场泥潭式的战争，拖住了美国的注意力，也大大消耗了美国的实力，给了中国宝贵的十年战略机遇期。等到美国从阿富汗和伊拉克狼狈撤出的时候，却发现中国已经成为了世界第一工业大国，以战争手段打断中国工业化进程的窗口期，已经过去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所以，台湾是不可能成功独立的。因为台湾在大陆面前太弱小，而中美两国的实力对比，让美国这个精明的商业国家，在评估战争得失之后，没有能力以武力手段支持台湾独立。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b/>
          <w:i w:val="0"/>
          <w:caps w:val="0"/>
          <w:color w:val="333333"/>
          <w:spacing w:val="0"/>
          <w:kern w:val="0"/>
          <w:sz w:val="24"/>
          <w:szCs w:val="24"/>
          <w:shd w:val="clear" w:fill="FFFFFF"/>
          <w:lang w:val="en-US" w:eastAsia="zh-CN" w:bidi="ar"/>
        </w:rPr>
        <w:t>3、武力统一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这个选项被很多人经常提起，但实际中是不会出现的。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大陆这边实际执行的对台策略是：台湾如果不主动法理独立、大陆就不会动用武力。这个策略将会继续持续相当长一段时间。预计在未来20年内不会有变化。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前面我们已经论述过了，台湾不敢法理独立，所以，大陆也不会选择武力统一。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大陆不会选择武统的原因，最重要的两条是，1、成本太高 2、没有急速统一的迫切性。</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先看成本。</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武力统一并不像是有些人想象的那样简单，军队一出，灭了对方就是。没那么简单。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台湾是中国自己的领土，不是外国领土，武统之后最重要的是收复当地民心，这个很难。</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别提什么像当年日本治台一样，严酷统治六十年。现在是信息发达、人权意识高涨的21世纪，不是19世纪和20世纪上半业。这种舆论压力根本是无法承受的。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武统之后，台湾必定有相当长一段时间经济低迷，台湾人自然会怪在大陆头上，由此更加离心离德。</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收复这样一个离心离德、需要巨量投资医治战争创伤的台湾，同时要兑现战前为了争取国际舆论而向其他国家许下的各种利益承诺，这个成本太高，并不划算。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另外，由于两岸军事和经济已经失衡，台湾不可能独立。时间完全在大陆这边，为何要这么急呢？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周所周知，随着时间推移，两岸实力砝码将越来越偏向大陆这边。台湾现在如果都独立不了，未来就肯定独立不了。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拖下去，台湾的筹码将越来越小，统一所花费的成本，以及统一之后的阻力，也会随着时间推移越来越小。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有的同志担心：现在台湾年轻人认为自己是中国人的比例就越来越小了，时间慢慢流逝，他们岂不是更不认大陆了吗？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这个思维其实是只看眼前，不看整体。</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台湾人为什么抗拒统一，其实就一个原因，大陆穷，没了。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这里的穷，不仅仅是经济上的，还包括科技上的，社会发展阶段上的，意识形态上的，等等各方面。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换句话说，你的价值观和我不和</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为什么不和？因为你和现在世界上最强大的国家的价值观不和，而我们台湾人认为那是普世价值，是人类未来的方向。</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怎么扭转这个观念？</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很简单，让我们的价值观成为普世价值，至少是把现有的“普世价值”拉到和我们的价值观平等的档次上来。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要做到什么程度？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经济上超过美国、科学技术上超过美国、社会发展上超过美国、在国际事务中的发言权上超过美国。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如果能做到这一切，那现有的“普世价值”还靠什么来支撑呢？必然会轰然倒塌，就像当年的苏联意识形态一样。</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到那个时候，还需要和台湾谈统一吗？台独的思想根基都整个被抽空了。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而实现这样的物质基础和社会基础，在未来四十年内，是有不小概率成为现实的。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b/>
          <w:i w:val="0"/>
          <w:caps w:val="0"/>
          <w:color w:val="333333"/>
          <w:spacing w:val="0"/>
          <w:kern w:val="0"/>
          <w:sz w:val="24"/>
          <w:szCs w:val="24"/>
          <w:shd w:val="clear" w:fill="FFFFFF"/>
          <w:lang w:val="en-US" w:eastAsia="zh-CN" w:bidi="ar"/>
        </w:rPr>
        <w:t>4、和平统一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以上三种可能性都被排除，和平统一将成为最后的选择。</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其实在上面的论述中已经谈到了。当中国真正实现崛起的时候，现有支撑台独的理论将难以再获得台湾人的心。</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不战而屈人之兵，上策也。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到时候，一个很大的可能，是台湾人希望统一，希望加入中华人民共和国。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就像是波多黎各希望加入美国一样。</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当然，届时的美国，可能也会反对。但一个已经失去了政治、军事、科技、经济优势的美国，一个已经丧失了“普世价值”解释权的美国，它越过遥远太平洋吹过来的风，还有多少人会有兴趣听呢？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另外，在这里预测一下。台湾人支持统一的比例，随着年轻一代的成长，在未来十年内，将会继续下降。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但在这之后，将开始缓慢反弹，在二十五年后，会快速反弹。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b/>
          <w:i w:val="0"/>
          <w:caps w:val="0"/>
          <w:color w:val="333333"/>
          <w:spacing w:val="0"/>
          <w:kern w:val="0"/>
          <w:sz w:val="24"/>
          <w:szCs w:val="24"/>
          <w:shd w:val="clear" w:fill="FFFFFF"/>
          <w:lang w:val="en-US" w:eastAsia="zh-CN" w:bidi="ar"/>
        </w:rPr>
        <w:t>5、被中国拒绝</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这个选项没有出现在最初的四个选项之中，因为现在看起来，这个选项完全不能称之为选项，太荒谬了，怎么可能？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但是随着时间的流逝，这个选项的可能性会从几乎为零，逐渐成长，并在未来四十年内，甚至可能会成长为仅次于“和平统一”的第二大可能选项。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要想象这种可能，需要有一点宏观的历史感。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大陆和台湾的精神纽带，在双方两边，实际上都是在不断被削弱的。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台湾方面的纽带，削弱自不待言，他们中的不少年轻人，经过了20年的绿化教育后，现在已经可以没有心理障碍的骂“支那猪”了。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但是我们上面论述过了，随着中国的强大，这种纽带会以新的方式重建起来。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那么大陆这边呢？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至少是从现在看来，大陆普通民众，是对“祖国统一”有着极高的支持率的。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但是别忘了，现在的大陆主流民意，他们接受“祖国宝岛”概念教育的时间，都是在90年代或以前，那个时候没有互联网，他们也不知道“宝岛人”上究竟是怎么想的，他们的认识就是“阿里山、日月潭、美丽的宝岛台湾、台湾人是我们的同胞”。</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即使是现在互联网发达的时代，除了少数关注时事论坛、贴吧、微博的人之外（这些人看着很多，但实际上在整个总人口中的比重只是沧海一粟而已），绝大多数中国人，实际上还是这种淳朴的概念。</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那么，四十年后的主流民意，那些10后、20后、30后们，还会这样想吗？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他们接收的是什么样丰富的信息？就按照现在台湾这种作死的程度？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他们还会把台湾人发自内心认为是“同胞”吗？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当然了，有的人会说，不认为是同胞并不妨碍要统一，现在不是就有很多人说“留岛不留人”吗？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可是，这就是一句气话，在现代文明条件下压根就做不到。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留岛，就要留人。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想象一下，四十年后中国社会的中坚力量们，他们可能从小就是生活在“中国第一”的环境中长大的。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他们可能根本就没有我们这样对中国曾经的贫弱的亲身体验，没有银河号，没有大使馆，没有南海撞机……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当然，他们或许可以从教科书上学到这一切。但书上的知识和亲身经历，完全是两个概念。</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想想现在对邱少云、黄继光、董存瑞的所谓“质疑”、调侃，对黄世仁的“翻案”，在英雄所处的那个时代的人们会人这么想吗？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没有亲身经历，也就没有刻骨铭心，甚至随着时代的变迁，可能会变得连理解都很困难。</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而那时的台湾，也许只是人均GDP排名倒数的一个省份而已。</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而大陆这边，可能早就没了对台湾的“同胞”想法。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四十年后，我们的后代，会不会这样“很实际”的考虑问题？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1、为什么要接纳这样一个又穷又破的地方，而且还要我们每个纳税人掏钱帮他们交养老金盖各种基础设施？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2、统一之后，台湾廉价劳动力会不会抢大陆人的饭碗？尤其是福建？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3、我们的海军已经可以通行全世界，台湾对我们来说也没什么军事意义了。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4、台湾是什么地方，是不是就是台州啊？抱歉我地理课没好好学习，新闻上也很少听到这个地方的事情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5、让这种鸟不拉屎的地方加入，他们会不会大规模移民过来？好可怕，不想让我的小孩和来自那种野蛮地方的家伙坐在一个教室里。</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6、我们也有一些地方还需要投入资金，改善生活，为什么要给台湾人？他们在中华民族崛起的过程中有什么贡献吗？他们过的好不好，和我们有一毛钱关系吗？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7、政府部门天天说养老金不够，还要拿出去救助台湾，为什么不先给我们的同胞，这种政府是不是好面子有毛病啊？</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8、接纳台湾对我有什么好处吗？什么，没有？抱歉，反对。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9、拿去修聚变电站、修月球基地，这才是正事，台湾就是一个要钱的无底洞，没必要养着这么一群东南亚外国人，我们和他们又没什么关系。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换位思考，完全可能出现这样的情况。</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而且，那个时代的民意，肯定比现在这个时代对高层决策的影响更大。</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真的不希望这种情况出现，但从现在的趋势看，这种情况最快也许二十年后就会出现。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也就是说，我们在座的各位，有生之年，也许就会看到自己的儿子或者孙子，持有这样的观念。</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也许，到时候你还会被气得用拐杖打他们。</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当然，这第五种可能，从我们所处的这个时代看，也许更像是一种“甜蜜的苦恼”。</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讨论它一旦成为现实，可能会给更远的未来中国，带来什么隐患，就有些太遥远了。</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但也许我们可以回到2015年，来消灭掉这些萌芽。</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现在就是2015年。</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我们的下一代面对的中国，可能和我们这一代完全不同。他们的思维也可能会和我们有很大差异，毕竟，经济基础决定上层建筑。</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但是，10后、20后、30后们，他们的家庭教育，可是我们说了算的。</w:t>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（全文完）</w:t>
      </w:r>
    </w:p>
    <w:p>
      <w:pPr>
        <w:rPr>
          <w:b w:val="0"/>
          <w:bCs/>
          <w:sz w:val="24"/>
          <w:szCs w:val="24"/>
        </w:rPr>
      </w:pPr>
      <w:r>
        <w:rPr>
          <w:b w:val="0"/>
          <w:bCs/>
          <w:sz w:val="24"/>
          <w:szCs w:val="24"/>
        </w:rPr>
        <w:br w:type="page"/>
      </w:r>
    </w:p>
    <w:p>
      <w:pPr>
        <w:pStyle w:val="3"/>
        <w:jc w:val="center"/>
      </w:pPr>
      <w:bookmarkStart w:id="97" w:name="_Toc1929350402"/>
      <w:r>
        <w:rPr>
          <w:color w:val="auto"/>
          <w:lang w:val="en-US" w:eastAsia="zh-CN"/>
        </w:rPr>
        <w:t>30、</w:t>
      </w:r>
      <w:r>
        <w:rPr>
          <w:rFonts w:hint="default"/>
          <w:color w:val="auto"/>
          <w:lang w:val="en-US" w:eastAsia="zh-CN"/>
        </w:rPr>
        <w:fldChar w:fldCharType="begin"/>
      </w:r>
      <w:r>
        <w:rPr>
          <w:rFonts w:hint="default"/>
          <w:color w:val="auto"/>
          <w:lang w:val="en-US" w:eastAsia="zh-CN"/>
        </w:rPr>
        <w:instrText xml:space="preserve"> HYPERLINK "https://www.weibo.com/p/230418450838710102w7uc?mod=zwenzhang"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《大陆网友这次为什么要去Facebook上帮蔡英文主席助选？》</w:t>
      </w:r>
      <w:r>
        <w:rPr>
          <w:rFonts w:hint="default"/>
          <w:color w:val="auto"/>
          <w:lang w:val="en-US" w:eastAsia="zh-CN"/>
        </w:rPr>
        <w:fldChar w:fldCharType="end"/>
      </w:r>
      <w:bookmarkEnd w:id="97"/>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2015年11月13日</w:t>
      </w:r>
    </w:p>
    <w:p>
      <w:pPr>
        <w:keepNext w:val="0"/>
        <w:keepLines w:val="0"/>
        <w:widowControl/>
        <w:suppressLineNumbers w:val="0"/>
        <w:spacing w:after="240" w:afterAutospacing="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首先，这次去Facebook上为蔡主席助选，让蔡英文主席领导的民进党能够顺利在2016年5月上台的目的，不是为了她上台后可以找到动武借口。而是可以不必为国民党的“假统一”的幌子羁绊，每年送“台湾同胞”大量让利。然后这些“同胞”拿了好处，再拿回岛内搞“台独”或者是“独台”。</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台湾经济与中国大陆高度关联，国民党捧着“中华民国”这块牌子，就能从大陆不断吸血，维持台湾继续作为一个发达的经济实体。</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所以说，必须要打掉台湾人这种心理上的经济优越感，才能有助于统一。</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试想，如果台湾人的工资是大陆人的一半，还有脸在大陆人面前以“自由民主”为傲吗？看到对岸的经济大大领先自己，还有足够的台湾人会坚持相信台独的理论基础吗？</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打掉台湾在经济上的心理优越感，有两条途径，第一是中国大陆这边经济继续快速发展；第二是台湾那边经济停滞甚至倒退。</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但是，由于大陆这边的政治口号是“台湾同胞，一家人”，因此只要国民党还举着“九二共识”这个牌子，大陆官方在道义和舆论上就不方便直接打压台湾经济。国民党正是利用大陆这种爱面子的心理，从大陆靠着所谓的“同胞情谊”，用非市场化的方式，从大陆每年吸取千亿美元的顺差。而如果完全没有这千亿顺差，台湾这个严重依赖外部市场的小岛，就会变成逆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drawing>
          <wp:inline distT="0" distB="0" distL="114300" distR="114300">
            <wp:extent cx="5181600" cy="4286250"/>
            <wp:effectExtent l="0" t="0" r="0" b="0"/>
            <wp:docPr id="36"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3" descr="IMG_256"/>
                    <pic:cNvPicPr>
                      <a:picLocks noChangeAspect="1"/>
                    </pic:cNvPicPr>
                  </pic:nvPicPr>
                  <pic:blipFill>
                    <a:blip r:embed="rId30"/>
                    <a:stretch>
                      <a:fillRect/>
                    </a:stretch>
                  </pic:blipFill>
                  <pic:spPr>
                    <a:xfrm>
                      <a:off x="0" y="0"/>
                      <a:ext cx="5181600" cy="4286250"/>
                    </a:xfrm>
                    <a:prstGeom prst="rect">
                      <a:avLst/>
                    </a:prstGeom>
                    <a:noFill/>
                    <a:ln w="9525">
                      <a:noFill/>
                    </a:ln>
                  </pic:spPr>
                </pic:pic>
              </a:graphicData>
            </a:graphic>
          </wp:inline>
        </w:drawing>
      </w:r>
    </w:p>
    <w:p>
      <w:pPr>
        <w:keepNext w:val="0"/>
        <w:keepLines w:val="0"/>
        <w:widowControl/>
        <w:suppressLineNumbers w:val="0"/>
        <w:spacing w:after="240" w:afterAutospacing="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在国际竞争的市场经济下，连日本这样的科技强国，对中国大陆都是贸易逆差。台湾何德何能，居然能对中国大陆有千亿美元的逆差？不就是靠着恶心的“让利”吗？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drawing>
          <wp:inline distT="0" distB="0" distL="114300" distR="114300">
            <wp:extent cx="5800725" cy="1123950"/>
            <wp:effectExtent l="0" t="0" r="9525" b="0"/>
            <wp:docPr id="35" name="图片 5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4" descr="IMG_257"/>
                    <pic:cNvPicPr>
                      <a:picLocks noChangeAspect="1"/>
                    </pic:cNvPicPr>
                  </pic:nvPicPr>
                  <pic:blipFill>
                    <a:blip r:embed="rId31"/>
                    <a:stretch>
                      <a:fillRect/>
                    </a:stretch>
                  </pic:blipFill>
                  <pic:spPr>
                    <a:xfrm>
                      <a:off x="0" y="0"/>
                      <a:ext cx="5800725" cy="1123950"/>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而前面说了，只要国民党还在台上，还举着“九二共识”的牌子，这样的情况就会一直持续下去。而对中国大陆来说，这样的“让利式失血”已经持续了八年。不知道有多少中国大陆企业因为这种不公平的待遇，而丧失对台湾同行的竞争优势。</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而台湾人拿了钱，维持了小岛上的经济水平，反而更有了“台独”和“独台”的资本和底气，反而更抗拒统一：我们经济现状不错啊，为什么要和穷426谈统一？</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是该结束这种“劫贫济富”的错误经济政策了。大陆这边，自2013年之后，也在慢慢进行调整，取消了一些原有的对台湾企业的优惠政策（台商还曾经表达过不满）。但只要国民党在台上，这种调整就只能是缓慢的、遮遮掩掩的。</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大陆这边需要一个代理人，一个铁了心要把台湾经济和大陆经济脱钩的这么一个领导者，蔡英文主席是最好的人选。</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当年台湾的“南向政策”让台商错失了布局大陆的机会，今天的红色供应链已经在慢慢侵蚀到了台湾最核心的电子产业。</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台湾的竞争力已经越来越弱，附属于大陆吸血，是台湾延缓衰落的唯一方式。而蔡英文主席上台，有助于扯掉这根经济脐带。</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如果现在和台湾统一，无论是文统还是武统，得到的都必然是一个民心不服的台湾（可以参考现在的香港），因为港台的经济崛起本身就是冷战格局下的偶然，随着中国崛起，港台必然会跌落回历史上的正常轨迹，它们的相对衰落是必然的。你如果过早统一了，这个衰落的黑锅必然会扣到中央政府和大陆人民头上——看看，统一前我们的日子过的多好，怎么统一后（无论方式是和平还是武力）我们这么没落了？</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此时，我们得到的，将是一个民心高度不服甚至愤怒的台湾。而中央政府要维持这样的统一，要兑现“台湾统一后继续保持高度繁荣”的承诺，就只能不断割大陆的肉喂给台湾。其国际和国内成本是相当高昂的，并且还有潜在的政治风险。</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我们需要的，是一个经济上走投无路，穷困潦倒，社会矛盾尖锐，万般无奈之下来跪求大陆接纳的台湾，而不是一个充满经济优越感，趾高气昂，心向美日对抗中华，满口“民主自由”道德优越感的台湾。只有台湾变成前者，此时的统一成本才是最低的，才最符合中华民族的整体利益。</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而为了达到这个目的，就必须要帮助蔡英文女士上台，扯断给大陆给台湾供血的管道，为蔡英文主席已经高涨的民意上，再添一把火。</w:t>
      </w:r>
    </w:p>
    <w:p>
      <w:pPr>
        <w:rPr>
          <w:rFonts w:hint="eastAsia" w:asciiTheme="minorEastAsia" w:hAnsiTheme="minorEastAsia" w:eastAsiaTheme="minorEastAsia" w:cstheme="minorEastAsia"/>
          <w:b w:val="0"/>
          <w:bCs/>
          <w:sz w:val="24"/>
          <w:szCs w:val="24"/>
        </w:rPr>
      </w:pPr>
      <w:r>
        <w:rPr>
          <w:rFonts w:hint="eastAsia" w:asciiTheme="minorEastAsia" w:hAnsiTheme="minorEastAsia" w:eastAsiaTheme="minorEastAsia" w:cstheme="minorEastAsia"/>
          <w:b w:val="0"/>
          <w:bCs/>
          <w:sz w:val="24"/>
          <w:szCs w:val="24"/>
        </w:rPr>
        <w:br w:type="page"/>
      </w:r>
    </w:p>
    <w:p>
      <w:pPr>
        <w:pStyle w:val="3"/>
        <w:jc w:val="center"/>
      </w:pPr>
      <w:bookmarkStart w:id="98" w:name="_Toc1184954374"/>
      <w:r>
        <w:rPr>
          <w:color w:val="auto"/>
          <w:lang w:val="en-US" w:eastAsia="zh-CN"/>
        </w:rPr>
        <w:t>31、</w:t>
      </w:r>
      <w:r>
        <w:rPr>
          <w:rFonts w:hint="default"/>
          <w:color w:val="auto"/>
          <w:lang w:val="en-US" w:eastAsia="zh-CN"/>
        </w:rPr>
        <w:fldChar w:fldCharType="begin"/>
      </w:r>
      <w:r>
        <w:rPr>
          <w:rFonts w:hint="default"/>
          <w:color w:val="auto"/>
          <w:lang w:val="en-US" w:eastAsia="zh-CN"/>
        </w:rPr>
        <w:instrText xml:space="preserve"> HYPERLINK "https://www.weibo.com/p/230418450838710102wfy0?mod=zwenzhang"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《宝岛台湾，中国民主自由的珍贵实验田》</w:t>
      </w:r>
      <w:r>
        <w:rPr>
          <w:rFonts w:hint="default"/>
          <w:color w:val="auto"/>
          <w:lang w:val="en-US" w:eastAsia="zh-CN"/>
        </w:rPr>
        <w:fldChar w:fldCharType="end"/>
      </w:r>
      <w:bookmarkEnd w:id="98"/>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2016年2月26日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Arial" w:hAnsi="Arial" w:cs="Arial"/>
          <w:i w:val="0"/>
          <w:caps w:val="0"/>
          <w:color w:val="333333"/>
          <w:spacing w:val="0"/>
          <w:sz w:val="24"/>
          <w:szCs w:val="24"/>
        </w:rPr>
      </w:pPr>
      <w:r>
        <w:rPr>
          <w:rFonts w:ascii="微软雅黑" w:hAnsi="微软雅黑" w:eastAsia="微软雅黑" w:cs="微软雅黑"/>
          <w:b/>
          <w:i w:val="0"/>
          <w:caps w:val="0"/>
          <w:color w:val="222222"/>
          <w:spacing w:val="0"/>
          <w:kern w:val="0"/>
          <w:sz w:val="24"/>
          <w:szCs w:val="24"/>
          <w:shd w:val="clear" w:fill="FFFFFF"/>
          <w:lang w:val="en-US" w:eastAsia="zh-CN" w:bidi="ar"/>
        </w:rPr>
        <w:t>这是我在知乎上回答的一个问题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如何看待民进党提交取消“国父”的称呼和拆除政府及公共场合的孙中山像这一议案？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本文在知乎上的链接：https://www.zhihu.com/question/40698456/answer/88172218</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本文在新浪博客上的链接：</w:t>
      </w:r>
      <w:r>
        <w:rPr>
          <w:rFonts w:hint="default" w:ascii="Arial" w:hAnsi="Arial" w:eastAsia="宋体" w:cs="Arial"/>
          <w:i w:val="0"/>
          <w:caps w:val="0"/>
          <w:color w:val="EB7350"/>
          <w:spacing w:val="0"/>
          <w:kern w:val="0"/>
          <w:sz w:val="24"/>
          <w:szCs w:val="24"/>
          <w:u w:val="none"/>
          <w:shd w:val="clear" w:fill="FFFFFF"/>
          <w:lang w:val="en-US" w:eastAsia="zh-CN" w:bidi="ar"/>
        </w:rPr>
        <w:fldChar w:fldCharType="begin"/>
      </w:r>
      <w:r>
        <w:rPr>
          <w:rFonts w:hint="default" w:ascii="Arial" w:hAnsi="Arial" w:eastAsia="宋体" w:cs="Arial"/>
          <w:i w:val="0"/>
          <w:caps w:val="0"/>
          <w:color w:val="EB7350"/>
          <w:spacing w:val="0"/>
          <w:kern w:val="0"/>
          <w:sz w:val="24"/>
          <w:szCs w:val="24"/>
          <w:u w:val="none"/>
          <w:shd w:val="clear" w:fill="FFFFFF"/>
          <w:lang w:val="en-US" w:eastAsia="zh-CN" w:bidi="ar"/>
        </w:rPr>
        <w:instrText xml:space="preserve"> HYPERLINK "https://blog.sina.com.cn/s/blog_450838710102wfy0.html" </w:instrText>
      </w:r>
      <w:r>
        <w:rPr>
          <w:rFonts w:hint="default" w:ascii="Arial" w:hAnsi="Arial" w:eastAsia="宋体" w:cs="Arial"/>
          <w:i w:val="0"/>
          <w:caps w:val="0"/>
          <w:color w:val="EB7350"/>
          <w:spacing w:val="0"/>
          <w:kern w:val="0"/>
          <w:sz w:val="24"/>
          <w:szCs w:val="24"/>
          <w:u w:val="none"/>
          <w:shd w:val="clear" w:fill="FFFFFF"/>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FFFFF"/>
        </w:rPr>
        <w:t>//blog.sina.com.cn/s/blog_450838710102wfy0.html</w:t>
      </w:r>
      <w:r>
        <w:rPr>
          <w:rFonts w:hint="default" w:ascii="Arial" w:hAnsi="Arial" w:eastAsia="宋体" w:cs="Arial"/>
          <w:i w:val="0"/>
          <w:caps w:val="0"/>
          <w:color w:val="EB7350"/>
          <w:spacing w:val="0"/>
          <w:kern w:val="0"/>
          <w:sz w:val="24"/>
          <w:szCs w:val="24"/>
          <w:u w:val="none"/>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Arial" w:hAnsi="Arial" w:cs="Arial"/>
          <w:i w:val="0"/>
          <w:caps w:val="0"/>
          <w:color w:val="333333"/>
          <w:spacing w:val="0"/>
          <w:sz w:val="24"/>
          <w:szCs w:val="24"/>
        </w:rPr>
      </w:pPr>
      <w:r>
        <w:rPr>
          <w:rFonts w:hint="eastAsia" w:ascii="微软雅黑" w:hAnsi="微软雅黑" w:eastAsia="微软雅黑" w:cs="微软雅黑"/>
          <w:b/>
          <w:i w:val="0"/>
          <w:caps w:val="0"/>
          <w:color w:val="222222"/>
          <w:spacing w:val="0"/>
          <w:kern w:val="0"/>
          <w:sz w:val="24"/>
          <w:szCs w:val="24"/>
          <w:shd w:val="clear" w:fill="FFFFFF"/>
          <w:lang w:val="en-US" w:eastAsia="zh-CN" w:bidi="ar"/>
        </w:rPr>
        <w:t>宝岛台湾：中国自由民主的珍贵实验田</w:t>
      </w:r>
    </w:p>
    <w:p>
      <w:pPr>
        <w:keepNext w:val="0"/>
        <w:keepLines w:val="0"/>
        <w:widowControl/>
        <w:suppressLineNumbers w:val="0"/>
        <w:jc w:val="left"/>
        <w:rPr>
          <w:sz w:val="24"/>
          <w:szCs w:val="24"/>
        </w:rPr>
      </w:pP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谢谢邀请，面对绿营这种低等闹剧，想不起什么太多可说的……我简单说两句吧。</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虽然是闹剧，不过这是个好的兆头，绿营“政府”还没正式上台，就在伪“立法院”接连推出了几项有浓重意识形态化的议案。那如果上台之后呢？</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从台湾两党的角度，最重要的事情，就是选前骗政权，选后保政权。保住政权有两种方法，一种是励精图治好好干，树立一个正面形象；一种是攻击对手操弄民粹，树立一个（对手的）反面形象。</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而前者太麻烦了，我能力又不行，而且台湾这向下的大形势，也不允许我这么按部就班的做，再说做也做不好。</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当然了，嘴上的话还是要说说的：</w:t>
      </w:r>
      <w:r>
        <w:rPr>
          <w:rFonts w:hint="default" w:ascii="Arial" w:hAnsi="Arial" w:eastAsia="宋体" w:cs="Arial"/>
          <w:i w:val="0"/>
          <w:caps w:val="0"/>
          <w:color w:val="333333"/>
          <w:spacing w:val="0"/>
          <w:kern w:val="0"/>
          <w:sz w:val="24"/>
          <w:szCs w:val="24"/>
          <w:shd w:val="clear" w:fill="FFFFFF"/>
          <w:lang w:val="en-US" w:eastAsia="zh-CN" w:bidi="ar"/>
        </w:rPr>
        <w:t>中国评论新闻：蔡英文谈产业：加速升级面对红色供应链挑战</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所以说，后者多省事啊。国民党这只半死老虎过去八年积攒了这么多的民怨，是多好的靶子。我可以前面打，后面打，上面打，下面打，横着打，侧着打，打打打……</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既然有这么轻松能够赚取选票的做法，为什么还要苦哈哈去冒险费力做可能不讨好的事情，去发展什么经济呢？</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台湾至少未来四年内年轻人的趋势，是日益“天然独”，那么，我只需要搞出一些事情，确保我是“爱台湾”、“去中国”的话语解释权垄断者，那面对国民党就有天然优势。</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面对这么惨淡的形势，连有些地方的国民党基层都要土崩瓦解了：</w:t>
      </w:r>
      <w:r>
        <w:rPr>
          <w:rFonts w:hint="default" w:ascii="Arial" w:hAnsi="Arial" w:eastAsia="宋体" w:cs="Arial"/>
          <w:i w:val="0"/>
          <w:caps w:val="0"/>
          <w:color w:val="333333"/>
          <w:spacing w:val="0"/>
          <w:kern w:val="0"/>
          <w:sz w:val="24"/>
          <w:szCs w:val="24"/>
          <w:shd w:val="clear" w:fill="FFFFFF"/>
          <w:lang w:val="en-US" w:eastAsia="zh-CN" w:bidi="ar"/>
        </w:rPr>
        <w:t>台媒：国民党一些地方派系现“投绿潮”不理会党主席选举</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在这样的大环境和小气候之下，未来四年内的台湾社会发展前景，和台湾民主的实践质量，也就可想而知了。</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当然也会有朋友说了：台湾人也不傻啊，如果他们看到民进党不搞经济光搞民粹，肯定也会把他们选下来的啊。这不正是民主的优势吗？</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不过，“选下来”本身就是一种以偏概全的说法，事实上，你需要等到至少四年后才能选下来，而不是随时“选下来”。再说了，你把民进党选下来，那让谁上去呢？国民党？可你们不是四年前才满腔愤懑把国民党选下来的吗？不是已经证明了它不行了吗？难道一件脏衣服脱下来扔掉床底下不管，过上几天等忘的差不多了，就可以再捡起来自我安慰当新衣服穿？</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不知道是否有朋友做过这样的噩梦，掉进一个万丈深渊，旁边有一些悬崖上伸出的支支岔岔。看到一根，满怀信心抓住，咔嚓一下断了，继续往下掉，又看到一根，又满怀喜悦之情抓住，咔嚓又断了……</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台湾这才政党轮替了3次，民众心里还有希望。虽然上来的一个比一个糟糕，但大家仍然幻想“也许下一个会更好”，至少我们还有得选。</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至于“可选”的目标是雪藏了多少天的脏衣服，这个暂时可以不去想它，以免自寻烦恼，能选就行了。</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未来10年，是对台湾关键的时间。</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虽然台湾自民主化之后，经济处于较缓慢发展状态。但毕竟底子还在，台湾人民还能“退而求其次”的自我安慰一下“小确幸”。不过，这种小确幸或许也维持不了太长时间了。</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因为台湾最后的荣耀“半导体产业”，已经被中国大陆这边盯上了。</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大基金9个月投出近200亿 大陆发展半导体不计代价</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未来10年，两岸将在这个领域展开激烈的竞争。10年之后，台积电或许还没什么大问题，但台湾半导体产业链上的其他企业，就不是那么好说了。</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小确幸？小确幸是要用钱来支持的。</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如果目标是小确幸，那必然是求小确幸而不可得。</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过惯了穷日子，再过穷日子可能没什么，但是如果是从“发达地区”的位子上跌下来，那普通人的滋味可能就不太好受了，相比与前者，如今的台湾人对经济贫困的忍受程度要低的多。</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届时必然会形成全社会的怨气，这股怨气憋在岛内，而又无处发泄，只能用于自乱。</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——骂国民党、骂民进党、骂孙中山、骂蒋介石、骂李登辉、骂马英九、骂蔡英文……</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骂如果还不能泄愤，那就采取各种暴力手段。</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富人？你凭什么富，老子拿着15K的薪水，你他妈的在我面前开豪车？信不信绑你一票？</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臭女人，老子辛辛苦苦挣钱，你在家里看孩子逍遥？隔壁老王开了个KTV招兼职女服务员，快去挣钱去！</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政府？都是你们无能害的台湾人过穷日子，信不信我开车撞总统府去？（榜样：</w:t>
      </w:r>
      <w:r>
        <w:rPr>
          <w:rFonts w:hint="default" w:ascii="Arial" w:hAnsi="Arial" w:eastAsia="宋体" w:cs="Arial"/>
          <w:i w:val="0"/>
          <w:caps w:val="0"/>
          <w:color w:val="333333"/>
          <w:spacing w:val="0"/>
          <w:kern w:val="0"/>
          <w:sz w:val="24"/>
          <w:szCs w:val="24"/>
          <w:shd w:val="clear" w:fill="FFFFFF"/>
          <w:lang w:val="en-US" w:eastAsia="zh-CN" w:bidi="ar"/>
        </w:rPr>
        <w:t>台湾退伍兵驾车撞“总统府”内情：筹划1年 用生命抗议司法不公</w:t>
      </w:r>
      <w:r>
        <w:rPr>
          <w:rFonts w:hint="default" w:ascii="Arial" w:hAnsi="Arial" w:eastAsia="宋体" w:cs="Arial"/>
          <w:i w:val="0"/>
          <w:caps w:val="0"/>
          <w:color w:val="222222"/>
          <w:spacing w:val="0"/>
          <w:kern w:val="0"/>
          <w:sz w:val="24"/>
          <w:szCs w:val="24"/>
          <w:shd w:val="clear" w:fill="FFFFFF"/>
          <w:lang w:val="en-US" w:eastAsia="zh-CN" w:bidi="ar"/>
        </w:rPr>
        <w:t>）</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军公教？占用了台湾人的民脂民膏，让他们吐出来！减他们的钱！</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小X，这个月摊子的保护费交了没有？涨一倍！经济不景气，不交打断你的腿！</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可以想象一下一群被关在一起，桃子数量又不够的猴子。</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如果台湾的半导体产业在未来10年内被消灭，那么岛内的矛盾激化，就是一个概率越来越大的事件。</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在养家糊口面前，什么温良恭俭让、什么民主自由、什么浓浓人情味，都会抛到脑后，把人性中赤裸裸“恶”的一面展现出来。</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台湾究竟是华人自由民主富裕文明的天堂，还是政治动荡经济萧条社会矛盾尖锐的反面教材。未来10年将是一个较为关键的时间段。</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有朋友肯定会说，你为什么这么狠毒，一定要让台湾变坏才甘心？</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其实如果仔细看看上面，大陆这边并没做什么，连对台湾的经济制裁都没有。发展半导体产业，为大陆百姓造福，提供更多的工作岗位，让更多的大陆普通民众在这个过程中受益，有错吗？</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难道为了“让利”给2300万人的台湾，我们14亿人的大陆就不发展半导体产业了？</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（李克强：中国每年花2千亿进口芯片 和买石油的钱差不多）</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另外，自上世纪八十年代起，很多人就说“台湾是中国自由民主的实验田”。</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这话非常正确，我很同意。</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但是，既然心甘情愿做实验田，那么就要有实验田的觉悟。要做“真实验田”，不做“假实验田”。</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什么叫“假实验田”？先入为主的认为“台湾民主是大陆的示范，大陆应该照着台湾民主的样子学习”，这就叫“假实验田”——你都预设立场把实验结论先给出来了，这还实验个鸟啊？</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要真实验，就要先看看台湾民主是否是成功的，是否是应该被当做示范的。如果是的话，再考虑如何示范，而不是直接跨到第二步。</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实验嘛，自然要考虑输入各种情况，你不能光看台湾经济好的时候民主的表现，也要输入一下台湾经济不好时的状况，实际看一看台湾民主的反应。这样才比较合理。</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台湾第一位“民选领导人”上台的时候，是1996年，台湾在那个年代也算是钱淹脚目的尾巴，当年台湾的军费，比整个大陆还多。这个时间点，或者更早一些，可以算作这个民主实验田的开端。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drawing>
          <wp:inline distT="0" distB="0" distL="114300" distR="114300">
            <wp:extent cx="5715000" cy="2971800"/>
            <wp:effectExtent l="0" t="0" r="0" b="0"/>
            <wp:docPr id="37"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5" descr="IMG_256"/>
                    <pic:cNvPicPr>
                      <a:picLocks noChangeAspect="1"/>
                    </pic:cNvPicPr>
                  </pic:nvPicPr>
                  <pic:blipFill>
                    <a:blip r:embed="rId32"/>
                    <a:stretch>
                      <a:fillRect/>
                    </a:stretch>
                  </pic:blipFill>
                  <pic:spPr>
                    <a:xfrm>
                      <a:off x="0" y="0"/>
                      <a:ext cx="5715000" cy="2971800"/>
                    </a:xfrm>
                    <a:prstGeom prst="rect">
                      <a:avLst/>
                    </a:prstGeom>
                    <a:noFill/>
                    <a:ln w="9525">
                      <a:noFill/>
                    </a:ln>
                  </pic:spPr>
                </pic:pic>
              </a:graphicData>
            </a:graphic>
          </wp:inline>
        </w:drawing>
      </w:r>
    </w:p>
    <w:p>
      <w:pPr>
        <w:keepNext w:val="0"/>
        <w:keepLines w:val="0"/>
        <w:widowControl/>
        <w:suppressLineNumbers w:val="0"/>
        <w:jc w:val="left"/>
        <w:rPr>
          <w:sz w:val="24"/>
          <w:szCs w:val="24"/>
        </w:rPr>
      </w:pP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t>1996年的台海危机到底有多严重？ - 马前卒的回答</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如果台湾从上世纪90年代开始“民主”的高位，掉到几十年后的低位，那么这个实验田同样是有意义的，同样可以为大陆这边，提供一个意味深长的警示。</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毕竟，有些东西，亲眼看到的震撼力更强，也更深刻，就如同苏东剧变一样，至今还被部分自由派津津乐道，而现在的传媒可比苏东剧变那时候发达多了。</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所以说，既然实验田这么重要，大陆这边，在未来10年里，更有必要下大力气，好好抓一下半导体产业这块，它对这边带来的回报，可能不仅仅是用金钱来衡量的利润。</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当然了，大陆这边只能决定“大环境”，至于台湾的小环境，还要拜托民进党和时代力量等诸君。</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像孙中山、蒋介石这种国民党的靶子，放手去打吧。</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砸了独裁暴君蒋介石的像，才是真的爱台湾！</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把贪腐国民党的头目马英九投入监狱，才是真的爱台湾！</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通过不当党产处置条例，才是真的爱台湾！</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彻底把百年老贼国民党挫骨扬灰，彻底将其肢解！才是真的爱台湾！</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尽快让年轻一代“天然独”参与政治，才是真的爱台湾！（</w:t>
      </w:r>
      <w:r>
        <w:rPr>
          <w:rFonts w:hint="default" w:ascii="Arial" w:hAnsi="Arial" w:eastAsia="宋体" w:cs="Arial"/>
          <w:i w:val="0"/>
          <w:caps w:val="0"/>
          <w:color w:val="333333"/>
          <w:spacing w:val="0"/>
          <w:kern w:val="0"/>
          <w:sz w:val="24"/>
          <w:szCs w:val="24"/>
          <w:shd w:val="clear" w:fill="FFFFFF"/>
          <w:lang w:val="en-US" w:eastAsia="zh-CN" w:bidi="ar"/>
        </w:rPr>
        <w:t>满15岁就能参政议政 台中市将设立"青年议会"--台湾频道--人民网</w:t>
      </w:r>
      <w:r>
        <w:rPr>
          <w:rFonts w:hint="default" w:ascii="Arial" w:hAnsi="Arial" w:eastAsia="宋体" w:cs="Arial"/>
          <w:i w:val="0"/>
          <w:caps w:val="0"/>
          <w:color w:val="222222"/>
          <w:spacing w:val="0"/>
          <w:kern w:val="0"/>
          <w:sz w:val="24"/>
          <w:szCs w:val="24"/>
          <w:shd w:val="clear" w:fill="FFFFFF"/>
          <w:lang w:val="en-US" w:eastAsia="zh-CN" w:bidi="ar"/>
        </w:rPr>
        <w:t>）</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让台湾社会人人都起来参与政治，关心政治，才是真的爱台湾！</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待大陆意识形态彻底巩固，两岸一统之时。政协之位，蔡主席、黄主席等，必然各有封赏。</w:t>
      </w:r>
    </w:p>
    <w:p>
      <w:pPr>
        <w:rPr>
          <w:rFonts w:hint="eastAsia" w:asciiTheme="minorEastAsia" w:hAnsiTheme="minorEastAsia" w:eastAsiaTheme="minorEastAsia" w:cstheme="minorEastAsia"/>
          <w:b w:val="0"/>
          <w:bCs/>
          <w:sz w:val="24"/>
          <w:szCs w:val="24"/>
        </w:rPr>
      </w:pPr>
      <w:r>
        <w:rPr>
          <w:rFonts w:hint="eastAsia" w:asciiTheme="minorEastAsia" w:hAnsiTheme="minorEastAsia" w:eastAsiaTheme="minorEastAsia" w:cstheme="minorEastAsia"/>
          <w:b w:val="0"/>
          <w:bCs/>
          <w:sz w:val="24"/>
          <w:szCs w:val="24"/>
        </w:rPr>
        <w:br w:type="page"/>
      </w:r>
    </w:p>
    <w:p>
      <w:pPr>
        <w:pStyle w:val="3"/>
        <w:jc w:val="center"/>
      </w:pPr>
      <w:bookmarkStart w:id="99" w:name="_Toc857503789"/>
      <w:r>
        <w:rPr>
          <w:color w:val="auto"/>
          <w:lang w:val="en-US" w:eastAsia="zh-CN"/>
        </w:rPr>
        <w:t>32、</w:t>
      </w:r>
      <w:r>
        <w:rPr>
          <w:rFonts w:hint="default"/>
          <w:color w:val="auto"/>
          <w:lang w:val="en-US" w:eastAsia="zh-CN"/>
        </w:rPr>
        <w:fldChar w:fldCharType="begin"/>
      </w:r>
      <w:r>
        <w:rPr>
          <w:rFonts w:hint="default"/>
          <w:color w:val="auto"/>
          <w:lang w:val="en-US" w:eastAsia="zh-CN"/>
        </w:rPr>
        <w:instrText xml:space="preserve"> HYPERLINK "https://www.weibo.com/p/230418450838710102wgr1?mod=zwenzhang"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《为什么海峡两岸统一是唯一的选择？》</w:t>
      </w:r>
      <w:r>
        <w:rPr>
          <w:rFonts w:hint="default"/>
          <w:color w:val="auto"/>
          <w:lang w:val="en-US" w:eastAsia="zh-CN"/>
        </w:rPr>
        <w:fldChar w:fldCharType="end"/>
      </w:r>
      <w:bookmarkEnd w:id="99"/>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2016年3月10日</w:t>
      </w:r>
    </w:p>
    <w:p>
      <w:pPr>
        <w:keepNext w:val="0"/>
        <w:keepLines w:val="0"/>
        <w:widowControl/>
        <w:suppressLineNumbers w:val="0"/>
        <w:jc w:val="left"/>
        <w:rPr>
          <w:sz w:val="24"/>
          <w:szCs w:val="24"/>
        </w:rPr>
      </w:pPr>
      <w:r>
        <w:rPr>
          <w:rFonts w:ascii="Arial" w:hAnsi="Arial" w:eastAsia="宋体" w:cs="Arial"/>
          <w:i w:val="0"/>
          <w:caps w:val="0"/>
          <w:color w:val="333333"/>
          <w:spacing w:val="0"/>
          <w:kern w:val="0"/>
          <w:sz w:val="24"/>
          <w:szCs w:val="24"/>
          <w:shd w:val="clear" w:fill="FFFFFF"/>
          <w:lang w:val="en-US" w:eastAsia="zh-CN" w:bidi="ar"/>
        </w:rPr>
        <w:t>这是我在知乎回答的一个问题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333333"/>
          <w:spacing w:val="0"/>
          <w:kern w:val="0"/>
          <w:sz w:val="24"/>
          <w:szCs w:val="24"/>
          <w:shd w:val="clear" w:fill="FFFFFF"/>
          <w:lang w:val="en-US" w:eastAsia="zh-CN" w:bidi="ar"/>
        </w:rPr>
        <w:t>【链接】為什麼相當一部分大陸網民認為兩岸統一是唯一的選擇？</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4"/>
          <w:szCs w:val="24"/>
        </w:rPr>
      </w:pPr>
      <w:r>
        <w:rPr>
          <w:rFonts w:hint="default" w:ascii="Arial" w:hAnsi="Arial" w:eastAsia="宋体" w:cs="Arial"/>
          <w:i w:val="0"/>
          <w:caps w:val="0"/>
          <w:color w:val="222222"/>
          <w:spacing w:val="0"/>
          <w:kern w:val="0"/>
          <w:sz w:val="24"/>
          <w:szCs w:val="24"/>
          <w:shd w:val="clear" w:fill="FFFFFF"/>
          <w:lang w:val="en-US" w:eastAsia="zh-CN" w:bidi="ar"/>
        </w:rPr>
        <w:t>谢谢有10位知友邀请我回答这个问题，这好像是我收到最多邀请的问题了。</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1、中国文化历来有“大一统”的观念，国家统一（在古代叫一统天下）被视为一个正统中央政权天经地义的职责，这涉及到正统政权的合法性。甚至在上世纪50-60年代，已成偏安政权的蒋家王朝，都仍然喊着“王业不偏安”、“反攻大陆”的口号，就是要试图把自己伪装成一个正统政权，从而骗取存在的合法性。</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2、从现实的国家安全考虑，收复台湾有利于打破第一岛链的封锁。当然，在我看来，其实只要中国海军未来足够强大，第一岛链就会是形同虚设的。敌人不会傻到把自己的武装力量毫无意义地置于险地，必然会收缩后撤。</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3、放任台湾独立，会对未来的国家安全产生隐患。如果中国真的允许台湾独立了，那么当中国强大的时候，台湾可以很温顺，就像题主说的那样，“讓兩岸的人民都感情良好”；但万一中国以后衰落了，那台湾效越南、朝鲜、日本之事，恐怕也未尝可知。别忘了，越南、朝鲜当年也都是用汉字的，几十年前的日语，汉字比例比今天要多很多。一旦台湾独立成功，相似文化完全可以在稍长的时间中演变为不同文化，不要觉得台湾会有什么特别。</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4、中国经历了过去二百年的低谷，今天是自1840年以来，距离民族复兴最近的一次，随着经济上的优势不断扩大，国家地位不断提高，无论是民众还是政府，必然会更强烈追求国家统一，这是不以个人意志为转移的。</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5、中国大陆今天的经济规模已经很大，但如果看人均，那还是一个典型的发展中国家。</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所以，中国还在不断寻找高利润的产业，并试图挤进去分一杯羹，例如台湾的支柱产业半导体，是未来10年中国大陆的主攻方向之一。</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中国有13亿人，是一个巨大的澡盆，而台湾只是一个试管：</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drawing>
          <wp:inline distT="0" distB="0" distL="114300" distR="114300">
            <wp:extent cx="6096000" cy="1590675"/>
            <wp:effectExtent l="0" t="0" r="0" b="9525"/>
            <wp:docPr id="38"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6" descr="IMG_256"/>
                    <pic:cNvPicPr>
                      <a:picLocks noChangeAspect="1"/>
                    </pic:cNvPicPr>
                  </pic:nvPicPr>
                  <pic:blipFill>
                    <a:blip r:embed="rId33"/>
                    <a:stretch>
                      <a:fillRect/>
                    </a:stretch>
                  </pic:blipFill>
                  <pic:spPr>
                    <a:xfrm>
                      <a:off x="0" y="0"/>
                      <a:ext cx="6096000" cy="1590675"/>
                    </a:xfrm>
                    <a:prstGeom prst="rect">
                      <a:avLst/>
                    </a:prstGeom>
                    <a:noFill/>
                    <a:ln w="9525">
                      <a:noFill/>
                    </a:ln>
                  </pic:spPr>
                </pic:pic>
              </a:graphicData>
            </a:graphic>
          </wp:inline>
        </w:drawing>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333333"/>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澡盆的水位可能不如试管高，甚至把整个试管的水都倒进澡盆，澡盆也感觉不出自己有多少变化。</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但对试管来说，那可能就是灭顶之灾。试管的水位，高上去的容易，降的时候也容易。</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澡盆的水位，升的较慢，可能自己内部也会叽喳：你看人家那几个试管，怎么六十年就到了高位，为什么我们的水位就这么低？</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但澡盆的水位，在下一次工业革命之前，注定不会太高。因为世界上的水没那么多。</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全世界现在也只有不到10亿发达国家的人口，而中国一国的总人口就超过了他们。</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中国的崛起，除了总水量本身增加的部分，就是从各个试管、水桶、杯子、池子中舀水的过程。</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即使把现在世界上所有的水都舀到自己的澡盆里，也仍然不够，水位也会不太高。</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这就是“发达国家粉碎机”，而台湾地区的产业结构决定了，它现在正好挡在了前面，是接下来要被粉碎的对象。</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一旦台湾的产业被粉碎，那么产生的经济后果，必然会传导到政治层面和社会层面，这个我在其他答案中也论述过了。</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所以，随着中国经济发展，台湾被吸收是唯一的选择，甚至会是台湾人民主动做出的选择。</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6、从意识形态来看，自上世纪八十年代起，甚至更早的时候，一直到现在，中国大陆这边始终被一个困境折磨着，就是意识形态上面对西方的弱势，在意识形态领域一直处于心虚气短的防守状态，动不动就被各种人用“民主”说事指责。世界上有大量讨论中国“民主”化的声音，却几乎没有中国体制推广到世界的声音，也注定不可能有多少。</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这个弱势从根源上看，是经济上西强中弱的大格局所决定的。未来除非中国的经济力量压倒西方力量的总和，把自己的价值观上升为新的“普世价值”，在世界上取代西方的“普世价值”，至少是和现有的“普世价值”平起平坐，这样在意识形态上才能彻底翻盘。</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在这之前，这种心病将始终伴随着中国领导层，这不是喊几句“制度自信”就能解决的问题，它的背后是经济、科技的暂时落后，光在上层建筑层面做工作，效果很有限。</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心病也是病，治病嘛，都需要药引子，台湾就是一个很好的药引子。</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b/>
          <w:i w:val="0"/>
          <w:caps w:val="0"/>
          <w:color w:val="222222"/>
          <w:spacing w:val="0"/>
          <w:kern w:val="0"/>
          <w:sz w:val="24"/>
          <w:szCs w:val="24"/>
          <w:shd w:val="clear" w:fill="FFFFFF"/>
          <w:lang w:val="en-US" w:eastAsia="zh-CN" w:bidi="ar"/>
        </w:rPr>
        <w:t>如果能让大家亲眼看到一个民主化后日益衰落的台湾，那么将极大增强大陆这边体制的合法性</w:t>
      </w:r>
      <w:r>
        <w:rPr>
          <w:rFonts w:hint="default" w:ascii="Arial" w:hAnsi="Arial" w:eastAsia="宋体" w:cs="Arial"/>
          <w:i w:val="0"/>
          <w:caps w:val="0"/>
          <w:color w:val="222222"/>
          <w:spacing w:val="0"/>
          <w:kern w:val="0"/>
          <w:sz w:val="24"/>
          <w:szCs w:val="24"/>
          <w:shd w:val="clear" w:fill="FFFFFF"/>
          <w:lang w:val="en-US" w:eastAsia="zh-CN" w:bidi="ar"/>
        </w:rPr>
        <w:t>（这并不代表大陆这边的体制在未来不会按自己的路线自我改进演化）。</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台湾从上世纪90年代初民主化之前的“钱淹脚目”开始，</w:t>
      </w:r>
      <w:r>
        <w:rPr>
          <w:rFonts w:hint="default" w:ascii="Arial" w:hAnsi="Arial" w:eastAsia="宋体" w:cs="Arial"/>
          <w:b/>
          <w:i w:val="0"/>
          <w:caps w:val="0"/>
          <w:color w:val="222222"/>
          <w:spacing w:val="0"/>
          <w:kern w:val="0"/>
          <w:sz w:val="24"/>
          <w:szCs w:val="24"/>
          <w:shd w:val="clear" w:fill="FFFFFF"/>
          <w:lang w:val="en-US" w:eastAsia="zh-CN" w:bidi="ar"/>
        </w:rPr>
        <w:t>落差越大，这味药的效果就越强越好</w:t>
      </w:r>
      <w:r>
        <w:rPr>
          <w:rFonts w:hint="default" w:ascii="Arial" w:hAnsi="Arial" w:eastAsia="宋体" w:cs="Arial"/>
          <w:i w:val="0"/>
          <w:caps w:val="0"/>
          <w:color w:val="222222"/>
          <w:spacing w:val="0"/>
          <w:kern w:val="0"/>
          <w:sz w:val="24"/>
          <w:szCs w:val="24"/>
          <w:shd w:val="clear" w:fill="FFFFFF"/>
          <w:lang w:val="en-US" w:eastAsia="zh-CN" w:bidi="ar"/>
        </w:rPr>
        <w:t>。</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药的火候，也要拿捏得当。统一太早，落差太小，效果体现不出来——假如明年台湾就宣布和大陆统一，凭借手中现有筹码，在政治上做约定保护自己产业，统一后作为一个经济发达省份，其现行体制被合法化——又有“民主”、经济又好、还没了独立纠纷，这会对大陆内部产生不利的示范作用，会严重撕裂中国大陆内部意识形态，甚至和大陆转型期的社会矛盾叠加，产生政治上的危机。</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药也不能下的过猛，武力统一，大家看到的是台湾的“民主”进程被硬生生打断，那么就会认为——这不是台湾民主本身的失败，而是你打断的，而且它已经被打断了，它的失败性永远得不到验证了——这就更麻烦了。</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只有循序渐进，合理施药，</w:t>
      </w:r>
      <w:r>
        <w:rPr>
          <w:rFonts w:hint="default" w:ascii="Arial" w:hAnsi="Arial" w:eastAsia="宋体" w:cs="Arial"/>
          <w:b/>
          <w:i w:val="0"/>
          <w:caps w:val="0"/>
          <w:color w:val="222222"/>
          <w:spacing w:val="0"/>
          <w:kern w:val="0"/>
          <w:sz w:val="24"/>
          <w:szCs w:val="24"/>
          <w:shd w:val="clear" w:fill="FFFFFF"/>
          <w:lang w:val="en-US" w:eastAsia="zh-CN" w:bidi="ar"/>
        </w:rPr>
        <w:t>在经济上逐渐挤压消灭台湾的优势产业</w:t>
      </w:r>
      <w:r>
        <w:rPr>
          <w:rFonts w:hint="default" w:ascii="Arial" w:hAnsi="Arial" w:eastAsia="宋体" w:cs="Arial"/>
          <w:i w:val="0"/>
          <w:caps w:val="0"/>
          <w:color w:val="222222"/>
          <w:spacing w:val="0"/>
          <w:kern w:val="0"/>
          <w:sz w:val="24"/>
          <w:szCs w:val="24"/>
          <w:shd w:val="clear" w:fill="FFFFFF"/>
          <w:lang w:val="en-US" w:eastAsia="zh-CN" w:bidi="ar"/>
        </w:rPr>
        <w:t>，在政治上不统不武，在军事上扩军备战使得台湾不敢独立，在对台政策上多做“两岸同胞”的姿态和宣传，多做有利于两岸人员交流的努力，但是在经济上不要太多让利，在和平融洽的氛围下慢慢的耗，慢慢的磨，耗到台湾一步步逐渐走向菲律宾，甚至比现在的菲律宾更糟糕，最后大陆这边再以拯救的姿态出现，</w:t>
      </w:r>
      <w:r>
        <w:rPr>
          <w:rFonts w:hint="default" w:ascii="Arial" w:hAnsi="Arial" w:eastAsia="宋体" w:cs="Arial"/>
          <w:b/>
          <w:i w:val="0"/>
          <w:caps w:val="0"/>
          <w:color w:val="222222"/>
          <w:spacing w:val="0"/>
          <w:kern w:val="0"/>
          <w:sz w:val="24"/>
          <w:szCs w:val="24"/>
          <w:shd w:val="clear" w:fill="FFFFFF"/>
          <w:lang w:val="en-US" w:eastAsia="zh-CN" w:bidi="ar"/>
        </w:rPr>
        <w:t>接纳</w:t>
      </w:r>
      <w:r>
        <w:rPr>
          <w:rFonts w:hint="default" w:ascii="Arial" w:hAnsi="Arial" w:eastAsia="宋体" w:cs="Arial"/>
          <w:i w:val="0"/>
          <w:caps w:val="0"/>
          <w:color w:val="222222"/>
          <w:spacing w:val="0"/>
          <w:kern w:val="0"/>
          <w:sz w:val="24"/>
          <w:szCs w:val="24"/>
          <w:shd w:val="clear" w:fill="FFFFFF"/>
          <w:lang w:val="en-US" w:eastAsia="zh-CN" w:bidi="ar"/>
        </w:rPr>
        <w:t>台湾，完成统一。</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这个过程长达几十年，而且起点和终点的落差会很大，还是在台湾作为相对独立的经济体的条件下出现的，对大陆内部的示范效果会非常好。统一的成本也是最低的。</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当然，这样做的前提，是中国要做好自己的事，发展好自己的经济、科技、民生，否则一切都无从谈起。</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台湾作为一个这么重要的药引子，是中国意识形态翻盘中的一个重要转折点，怎么可能轻易让它独立呢？</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肯定有知友觉得最后一条太邪恶，但是说实话，这是完全由台湾同胞自己决定的。如果台湾现在就统一，那肯定是吃香喝辣，大陆这边还要把台湾当宝贝供着，但是你自己不走这条路，又怪谁呢？</w:t>
      </w:r>
      <w:r>
        <w:rPr>
          <w:rFonts w:hint="default" w:ascii="Arial" w:hAnsi="Arial" w:eastAsia="宋体" w:cs="Arial"/>
          <w:i w:val="0"/>
          <w:caps w:val="0"/>
          <w:color w:val="222222"/>
          <w:spacing w:val="0"/>
          <w:kern w:val="0"/>
          <w:sz w:val="24"/>
          <w:szCs w:val="24"/>
          <w:shd w:val="clear" w:fill="FFFFFF"/>
          <w:lang w:val="en-US" w:eastAsia="zh-CN" w:bidi="ar"/>
        </w:rPr>
        <w:br w:type="textWrapping"/>
      </w:r>
      <w:r>
        <w:rPr>
          <w:rFonts w:hint="default" w:ascii="Arial" w:hAnsi="Arial" w:eastAsia="宋体" w:cs="Arial"/>
          <w:i w:val="0"/>
          <w:caps w:val="0"/>
          <w:color w:val="222222"/>
          <w:spacing w:val="0"/>
          <w:kern w:val="0"/>
          <w:sz w:val="24"/>
          <w:szCs w:val="24"/>
          <w:shd w:val="clear" w:fill="FFFFFF"/>
          <w:lang w:val="en-US" w:eastAsia="zh-CN" w:bidi="ar"/>
        </w:rPr>
        <w:t>另外，在中国过去的六十多年的复兴过程中，作为一个整体而言，台湾的参与和贡献太少了，甚至还经常做拖后腿的事情。这次做个药引和实验田，也算是为国家民族所做的另外一种形式的贡献了。</w:t>
      </w:r>
    </w:p>
    <w:p>
      <w:pPr>
        <w:rPr>
          <w:rFonts w:hint="eastAsia" w:asciiTheme="minorEastAsia" w:hAnsiTheme="minorEastAsia" w:eastAsiaTheme="minorEastAsia" w:cstheme="minorEastAsia"/>
          <w:b w:val="0"/>
          <w:bCs/>
          <w:sz w:val="24"/>
          <w:szCs w:val="24"/>
        </w:rPr>
      </w:pPr>
      <w:r>
        <w:rPr>
          <w:rFonts w:hint="eastAsia" w:asciiTheme="minorEastAsia" w:hAnsiTheme="minorEastAsia" w:eastAsiaTheme="minorEastAsia" w:cstheme="minorEastAsia"/>
          <w:b w:val="0"/>
          <w:bCs/>
          <w:sz w:val="24"/>
          <w:szCs w:val="24"/>
        </w:rPr>
        <w:br w:type="page"/>
      </w:r>
    </w:p>
    <w:p>
      <w:pPr>
        <w:pStyle w:val="3"/>
        <w:jc w:val="center"/>
      </w:pPr>
      <w:bookmarkStart w:id="100" w:name="_Toc1388165634"/>
      <w:r>
        <w:rPr>
          <w:color w:val="auto"/>
          <w:lang w:val="en-US" w:eastAsia="zh-CN"/>
        </w:rPr>
        <w:t>33、</w:t>
      </w:r>
      <w:r>
        <w:rPr>
          <w:rFonts w:hint="default"/>
          <w:color w:val="auto"/>
          <w:lang w:val="en-US" w:eastAsia="zh-CN"/>
        </w:rPr>
        <w:fldChar w:fldCharType="begin"/>
      </w:r>
      <w:r>
        <w:rPr>
          <w:rFonts w:hint="default"/>
          <w:color w:val="auto"/>
          <w:lang w:val="en-US" w:eastAsia="zh-CN"/>
        </w:rPr>
        <w:instrText xml:space="preserve"> HYPERLINK "https://www.weibo.com/p/230418450838710102wh9n?mod=zwenzhang"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《如何评价《李毅台湾观选总结:和平统一已无可能》？》</w:t>
      </w:r>
      <w:r>
        <w:rPr>
          <w:rFonts w:hint="default"/>
          <w:color w:val="auto"/>
          <w:lang w:val="en-US" w:eastAsia="zh-CN"/>
        </w:rPr>
        <w:fldChar w:fldCharType="end"/>
      </w:r>
      <w:bookmarkEnd w:id="100"/>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2016年3月17日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这是我在知乎回答的一个问题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i w:val="0"/>
          <w:caps w:val="0"/>
          <w:color w:val="333333"/>
          <w:spacing w:val="0"/>
          <w:kern w:val="0"/>
          <w:sz w:val="24"/>
          <w:szCs w:val="24"/>
          <w:shd w:val="clear" w:fill="FFF200"/>
          <w:lang w:val="en-US" w:eastAsia="zh-CN" w:bidi="ar"/>
        </w:rPr>
        <w:t>题主的提问</w:t>
      </w:r>
      <w:r>
        <w:rPr>
          <w:rFonts w:hint="eastAsia" w:asciiTheme="minorEastAsia" w:hAnsiTheme="minorEastAsia" w:eastAsiaTheme="minorEastAsia" w:cstheme="minorEastAsia"/>
          <w:i w:val="0"/>
          <w:caps w:val="0"/>
          <w:color w:val="333333"/>
          <w:spacing w:val="0"/>
          <w:kern w:val="0"/>
          <w:sz w:val="24"/>
          <w:szCs w:val="24"/>
          <w:shd w:val="clear" w:fill="FFF200"/>
          <w:lang w:val="en-US" w:eastAsia="zh-CN" w:bidi="ar"/>
        </w:rPr>
        <w:t>：</w:t>
      </w:r>
      <w:r>
        <w:rPr>
          <w:rFonts w:hint="eastAsia" w:asciiTheme="minorEastAsia" w:hAnsiTheme="minorEastAsia" w:eastAsiaTheme="minorEastAsia" w:cstheme="minorEastAsia"/>
          <w:i w:val="0"/>
          <w:caps w:val="0"/>
          <w:color w:val="222222"/>
          <w:spacing w:val="0"/>
          <w:kern w:val="0"/>
          <w:sz w:val="24"/>
          <w:szCs w:val="24"/>
          <w:shd w:val="clear" w:fill="FFF200"/>
          <w:lang w:val="en-US" w:eastAsia="zh-CN" w:bidi="ar"/>
        </w:rPr>
        <w:t>具体文章链接：</w:t>
      </w:r>
      <w:r>
        <w:rPr>
          <w:rFonts w:hint="eastAsia" w:asciiTheme="minorEastAsia" w:hAnsiTheme="minorEastAsia" w:eastAsiaTheme="minorEastAsia" w:cstheme="minorEastAsia"/>
          <w:i w:val="0"/>
          <w:caps w:val="0"/>
          <w:color w:val="333333"/>
          <w:spacing w:val="0"/>
          <w:kern w:val="0"/>
          <w:sz w:val="24"/>
          <w:szCs w:val="24"/>
          <w:shd w:val="clear" w:fill="FFF9BD"/>
          <w:lang w:val="en-US" w:eastAsia="zh-CN" w:bidi="ar"/>
        </w:rPr>
        <w:t>//mp.weixin.qq.com/s?__biz=MzA4Mzk1MDM5Mw==&amp;mid=402591616&amp;idx=2&amp;sn=b8d9ae4a001fc2d85adff389d6ecdeac&amp;scene=24&amp;srcid=03129E4tPHatTuQ3S7YVsmMR#wechat_redirect</w:t>
      </w:r>
      <w:r>
        <w:rPr>
          <w:rFonts w:hint="eastAsia" w:asciiTheme="minorEastAsia" w:hAnsiTheme="minorEastAsia" w:eastAsiaTheme="minorEastAsia" w:cstheme="minorEastAsia"/>
          <w:i w:val="0"/>
          <w:caps w:val="0"/>
          <w:color w:val="222222"/>
          <w:spacing w:val="0"/>
          <w:kern w:val="0"/>
          <w:sz w:val="24"/>
          <w:szCs w:val="24"/>
          <w:shd w:val="clear" w:fill="FFF200"/>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200"/>
          <w:lang w:val="en-US" w:eastAsia="zh-CN" w:bidi="ar"/>
        </w:rPr>
        <w:t>李毅: 和平统一 已无可能这文章在几个公众号推送挺多，感觉有些偏激，但是又十分迎合现在很多人的情绪。文中观点做法有什么可批判和可取之处？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下面是我在知乎对这个问题写的答案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谢谢有四位知友邀请我回答这个问题。</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在讨论这篇文章之前，需要先思考一下，李毅这篇文章的真实目的到底是什么。</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如果是大陆这边借他之口，说一些在台面上不好说的话。在520即将来临之时，对台湾方面表达出大陆对台独的威慑之意，警告上台的民进党不要轻举妄动，传递“</w:t>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大陆民间已经有大量急统的声音，而我们官方已经尽力压住了，台湾方面如果做出挑衅向独立迈进，到时候恐怕我们也压不住了</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”的意思，那么这篇文章还是达到了目的了的，台湾各方面已经关注到了这个信号，李毅甚至被邀请上了台湾的政论节目，至于他们听不听和如何解读，那是另外一回事。</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单就“传递大陆人民之前被压抑的厌恶台独的声音”来说，这篇文章是成功的。因为</w:t>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此前台湾很多人的逻辑是这样理解的：大陆不让我们台湾独立，是因为共产党坏，共产党邪恶，所以我们要推动大陆民主化，一个民主化的大陆，自然会和同样是民主化的台湾保持友好，也自然会让我们独立。</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所以，与之前的帝吧网友反攻FB一样，这篇文章向台湾方面传递的信息也是：“你们想错了，大陆民众比大陆政府更反对台独（甚至可能更激进），在反对台独这个立场上，大陆民间和官方是一致的，想寄希望于大陆人民宽容台独？你们死了这条心吧”。</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如果这篇文章是出于上面的目的，那么我觉得，这个目的至少已经部分达到了，是有效果的。</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但是，如果这篇文章是真的想为大陆执政者出谋划策，文中的内容真的是他所认为应该实施的。那在我看来，这篇文章是有些幼稚的。</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李毅这篇文章通篇建立在这样一个前提上：台湾支持统一的人未来会越来越少，支持独立的人未来会越来越多：</w:t>
      </w:r>
    </w:p>
    <w:p>
      <w:pPr>
        <w:keepNext w:val="0"/>
        <w:keepLines w:val="0"/>
        <w:pageBreakBefore w:val="0"/>
        <w:widowControl/>
        <w:suppressLineNumbers w:val="0"/>
        <w:pBdr>
          <w:top w:val="none" w:color="auto" w:sz="0" w:space="0"/>
          <w:left w:val="single" w:color="D0E5F2"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Autospacing="0" w:line="0" w:lineRule="atLeast"/>
        <w:ind w:left="720" w:right="720" w:firstLine="0"/>
        <w:jc w:val="left"/>
        <w:textAlignment w:val="auto"/>
        <w:outlineLvl w:val="9"/>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为什么和平统一已无可能？为什么必须动武？过去，现在，将来，台湾发生了什么？综合二十多年来的多种统计数据，大体说来，形势是这样的。1996年，台湾赞同1996年统一的人，超过30%。2006年，台湾赞同2006年统一的人，少于10%。2016年，台湾赞同2016年统一的人，少于1%。主要原因，是李登辉、陈水扁、蔡英文通过修改台湾大中小学教材，通过全面控制台湾的社会舆论，在台湾强行灌输去中国化、仇中、反中、反对统一、坚持台独的思想意识形态，在台湾赞同统一的一代逐渐死光了，反对统一的年轻一代成长起来了。随者蔡英文至少要执政八年，台湾仇中、反中、反对统一的台独意识必将迅速发展、日益壮大。如果现在不打，蔡英文执政四年之后，2020年，台湾赞同2020年统一的人，可能少于500分之一。蔡英文执政八年后，2024，台湾赞同2024年统一的人，可能少于1000分之一。之后只会越来越少。虽然大陆在经济上是台湾的第一大贸易伙伴，台湾实际上还在美国手里。在军事、政治、外交、思想、教育等众多方面，实际上，台湾现在不是中国的一部分，而是美国的一部分。这就使得，台独势力的顺利发展，更加有恃无恐、肆无忌惮。时间在李登辉、陈水扁、蔡英文一边，每多拖延一分钟，都对大陆极为不利，因为台湾赞同统一的人，多数是老人，死得很快。天有不测风云，未来中美、中日关系的前景，乌克兰冲突、中东冲突的前景，国际油价的前景，都不在大陆掌控之中。目前武力统一的有利时机，有可能稍纵即逝。</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这是大陆这边现在很多人的典型对台思维方式：</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1、以台湾现在支持独立的比例增加的趋势，做一个单调函数，进而推测台湾支持独立的人的比例未来也会继续增加。</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2、台湾人现在从小受到台独教育，所以日后只能更加台独，时间在台独分子一方。</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3、现在大陆武力凌驾于台湾，未来国际形势不可确定，现在机会“稍纵即逝”，现在不统，以后更麻烦。</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在我看来，这三条都不能成立。原因在我之前很多关于台湾的答案中也说过多次了。这里再重复一下：</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台湾的分离倾向，是由西强中弱的大气候，和台富陆穷、台弱陆强的小气候共同导致的，这样的倾向随着来自大陆的蒋氏集团的消亡、台湾本土派接过政权，是迟早要来的，是不以人的意志为转移的。</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台湾和日本的血缘关系，要远弱于台湾和大陆的血缘关系，但现在台湾对日本的好感，远强于对中国大陆。原因何在？其实很简单，不就是因为日本现在的社会发展状况领先于中国大陆和台湾，台湾人认为那是文明的典范和未来的方向吗？</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如果把台湾反中仇中的心态，简单认为是台湾政府部门的“灌输”和“洗脑”的结果，那就找错了根本原因。台湾是一个开放社会，“灌输”和“洗脑”当然可以存在，但要在人心中生根发芽，需要和现实互相印证才行，哪怕是牵强附会和片面的验证。</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当然有人也会问，大陆现在进步已经很大了，而台湾媒体故意引导，抹黑大陆。大陆弱的时候，就嘲笑我们穷，大陆强了，又说我们是“强国人”，就算你做的再好，台湾媒体也会歪曲，那怎么办？</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因为大陆这边现在暂时还不够先进。对台湾的优势已经开始建立，但尚发展不足。</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从台湾媒体眼中的“吃香蕉皮”到“强国人”，这是大陆由弱到强的阶段。但是，现在大陆的这种强，由于时间尚短，还没有传递到普通人层面，还不足以到让台湾普通人切身感知的程度。</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2016年的今天，大陆这边强在什么地方？军工、重工业、部分前沿科技、基础设施……但问题是，这些东西往往不是和普通人直接打交道的，对台湾人来说尤其如此，大陆人至少还能感受到高铁这样的基础设施的快速进步，在台湾连这个也感受不到。这样自然给了台湾媒体以歪曲和抹黑的机会。甚至是连大陆人，如果不是平时有意识关注最新的科技进展，往往也不知道现在大陆的先进科技成果逐渐呈现出了一种爆发的状态，很多大陆人内心里还是把大陆当成“只会做衬衣袜子”、“八万件衬衫换外国打飞机”的阶段。诸如圆珠笔、日本马桶盖、中国体制下只能山寨无法创新……这样文章在大陆的微信朋友圈里比比皆是。今天的科技前沿，就是明天的大众生活，连很多大陆人自己都对自己是一个这样的印象和预期展望，更何况台湾媒体掌控之下的台湾人？</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有哪些东西是中国首创而不是山寨？- 常凯申的回答</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中国的科技实力正以多快的加速度逼近美国？</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还需要时间。中国60多年来的进步，速度虽然已经非常惊人，但工业化的时间毕竟太短。</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借用我之前另外一篇答案中的一段文字吧：</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75" w:afterAutospacing="0"/>
        <w:ind w:left="0" w:right="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FFFFF"/>
        </w:rPr>
        <w:t>如果，台湾人发现，自己看到的各种学术、技术书籍，越来越多都是对岸出版</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75" w:afterAutospacing="0"/>
        <w:ind w:left="0" w:right="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FFFFF"/>
        </w:rPr>
        <w:t>如果，台湾人发现，活跃在自己荧幕上的电视剧电影、明星都是来自对岸</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75" w:afterAutospacing="0"/>
        <w:ind w:left="0" w:right="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FFFFF"/>
        </w:rPr>
        <w:t>如果，台湾人发现，对岸普通人的用到的东西，越来越比自己更新潮，更现代化</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75" w:afterAutospacing="0"/>
        <w:ind w:left="0" w:right="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FFFFF"/>
        </w:rPr>
        <w:t>如果，台湾人发现，对岸普通享受的公共资源，（广义）社会福利，超过自己甚至比自己优越的时候</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75" w:afterAutospacing="0"/>
        <w:ind w:left="0" w:right="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FFFFF"/>
        </w:rPr>
        <w:t>如果，台湾人发现，自己社会乱象逐渐从政治领域扩大到普通人生活的领域，而对岸仍然社会稳定的时候</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75" w:afterAutospacing="0"/>
        <w:ind w:left="0" w:right="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FFFFF"/>
        </w:rPr>
        <w:t>如果，台湾人发现，在国际上、国际组织上，越来越多的高级官员来自对岸的时候</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75" w:afterAutospacing="0"/>
        <w:ind w:left="0" w:right="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FFFFF"/>
        </w:rPr>
        <w:t>如果，台湾人发现，自己用的新科技产品，也越来越多是来自对岸的时候，甚至离不开这些科技产品时</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75" w:afterAutospacing="0"/>
        <w:ind w:left="0" w:right="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FFFFF"/>
        </w:rPr>
        <w:t>如果，台湾人发现，随着经济萎靡，本土治安越来越差，而对岸仍然治安相对良好的情况时</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75" w:afterAutospacing="0"/>
        <w:ind w:left="0" w:right="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FFFFF"/>
        </w:rPr>
        <w:t>如果，台湾人发现，世界上的新科学中心，正由欧美转移到中国的时候，中国自然科学诺奖得主越来越多时</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75" w:afterAutospacing="0"/>
        <w:ind w:left="0" w:right="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FFFFF"/>
        </w:rPr>
        <w:t>如果，台湾人发现，台湾本土企业日益凋零，死的死，跑的跑，而对岸世界500强企业占40%的时候</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75" w:afterAutospacing="0"/>
        <w:ind w:left="0" w:right="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FFFFF"/>
        </w:rPr>
        <w:t>如果，台湾人发现，无论怎么政党轮替，台湾都一直沉沦下去且速度越来越快，而对岸却成为超级大国的时候</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75" w:afterAutospacing="0"/>
        <w:ind w:left="0" w:right="0" w:hanging="3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FFFFF"/>
        </w:rPr>
        <w:t>如果，台湾人发现，自己大学毕业之后，去大陆工作的薪水，比台湾要高出两三倍的时候</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这个时候，什么教育、宣传、课本，都毫无意义。</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在这些切身可以感知的优势面前，什么两岸意识形态差异、体制差异、文化差异，都是浮土而已。</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用我在其他问题中的一个答疑，来对李毅文章中“每多拖延一分钟，都对大陆极为不利，因为台湾赞同统一的人，多数是老人，死得很快”的论断提一点不同看法：</w:t>
      </w:r>
    </w:p>
    <w:p>
      <w:pPr>
        <w:keepNext w:val="0"/>
        <w:keepLines w:val="0"/>
        <w:widowControl/>
        <w:suppressLineNumbers w:val="0"/>
        <w:pBdr>
          <w:top w:val="none" w:color="auto" w:sz="0" w:space="0"/>
          <w:left w:val="single" w:color="D0E5F2" w:sz="18" w:space="7"/>
          <w:bottom w:val="none" w:color="auto" w:sz="0" w:space="0"/>
          <w:right w:val="none" w:color="auto" w:sz="0" w:space="0"/>
        </w:pBdr>
        <w:shd w:val="clear" w:fill="FFFFFF"/>
        <w:spacing w:before="168" w:beforeAutospacing="0" w:after="168" w:afterAutospacing="0"/>
        <w:ind w:left="720" w:right="72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问题6：20年后，台湾还支持统一的老一辈人都死绝了，新生代接收台独教育，必然更是天然独，对中国一点感情都没有了，怎么可能主动找中国统一呢？</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答：下面这两篇答案中，都有部分论述这个问题</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台湾统一以后，台湾会有什么样可能的实质性改变？- 常凯申的回答</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如何看待台湾的未来？- 常凯申的回答</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然后我再补充一下。教育和意识形态这个东西，其实在现实面前，是非常脆弱的。当中国强大到一定程度并被台湾普通人所感知的时候，甚至随便一件普通事情就能改变几十年的教育结果。</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如果我们对此无法想象的话，可以回忆一下上世纪八十年代，那个新中国历史上的“悬空时代”。</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当时的中国，经历了几十年高强度的革命教育，也有过“要拯救世界三分之二人口”的盲目自信自大。但是打开国门，在看到与西方世界的巨大物质差距之后，整个一代人的信仰几乎彻底崩塌，短短十年时间，差不多整个知识阶层就倒向了西方世界——这可是一个和中国在宗教、文化、历史、甚至语言上都完全不同的国度啊，这个时候需要什么“感情”才能认同吗？</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如果还没有直观上的体会，可以看一下下面这个答案。上世纪八十年代末，CCTV拍摄了一部著名的政治评论片，你可以从这些解说词中，看到那个年代中国知识阶层面对强大对手的绝望和无助，并最终转化为倾心仰慕对方，甚至彻底否定自身原有信念的过程。</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《河殇》的主要内容是什么？- 知乎用户的回答</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很多人只想到了老一辈台湾人通过亲情和国家认同途径而建立起来的“亲中”认同。</w:t>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却很少有人想到，这种认同其实可以通过另外一种途径重新建立起来。</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对于同文同种的台湾，只要第二种途径建立起来认同之后，随着统一日久，第一种途径的认同也会慢慢建立起来，最终完成对台湾的彻底同化。</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就像上面引用的文字部分一样，其实作者李毅的逻辑，在大陆已经上演过一次反例了。</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1949年，反对西方的中国共产党执政上台，此时中国反对西方的人数比例不知道，但此后经历过高强度的反西方、反资本主义的宣传，还经历过建国后史无前例的文革洗礼。结果呢？</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80年代一开国门，此前三十年的教育和意识形态宣传几乎彻底崩盘，别说普通百姓，就连知识分子、精英，甚至执政党高层中的很多人的原有观念都崩溃了。</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为什么？因为经济基础决定上层建筑。面对可感知的现实，当年的意识形态和文字在头脑中立刻全都成了笑话，人们争先恐后抛弃它们。</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在这里，我还是要再次强烈推荐一下知乎上的这个答案：</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《河殇》的主要内容是什么？ -历史</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可能很多人年纪不大，当年并没有看过这个在1988年轰动全国的央视政论片。上面链接中是它的解说词全文。推荐没有看过这部政论片的同学阅读一下。</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知道我们在上世纪八十年代末经历过怎么样的意识形态危机和脆败，对我们日后转换角色面对台湾，是有帮助的。</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参考：</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对苏东剧变和那场风波，有必要从另一个角度去研究一下</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那么我们的角色能否转变成功呢？答案是可以的，或者说是概率不小的。</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中国大陆的产业升级现在正在不断从中低端向高端逐渐展开，这种不断滚滚向前的车轮，已经开始威胁到了一些准发达国家和地区。</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芮晓恒：中国无人机“空袭”，这次韩国真的慌了</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中国的下一个目标是半导体产业，已经而这是台湾的绝对支柱产业。</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大基金加速布局</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自由时报：竹科出售潮</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大陆将“挖”塌台湾半导体产业？</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2015年大陆、台湾半导体产业发展分析(上)_图文</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（这里面给出的数据：广义的半导体行业接近全台湾GDP的35%）</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不止半导体产业，我们接下来的五年，要干的事情还多着呢。</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“十三五”规划五年中，哪些产业会迎来市场和政策的利好，迅速崛起？- 常凯申的回答</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稍有常识的人都会看出，如果我们的产业升级继续前进，这个螳臂当车的台湾，难道能够阻挡的了吗？</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大陆和台湾的经济力量对比，时间在我们这边，而经济力量对比变化，将逐渐会在上层建筑，也就是思想层面体现出来。在大陆这边，特点就是年轻一代越来越不把台湾当回事，二三十年前那种对台湾的羡慕甚至敬畏越来越不存在；在台湾那边，之前的穷鬼现在也变成了“强国人”，未来随着陆台双方的实力继续失衡，尤其是台湾产业被抽空和打败之后，紧接着台湾社会秩序和社会道德的失衡，大陆在台湾人心目中的形象还会继续变化，别着急。</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就像我之前多次预言过的那样：台湾在未来大概5-10年内，天然独会越来越多，支持统一的会越来越少；但在10年之后，这个曲线会出现一个转折，开始是缓慢回升，在20-25年后会快速上升。</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打仗没那么容易。打下台湾当然不难，但此后的民心和重建呢？为了美国不干预或少干预，要在其他领域做出多少妥协？由此造成的其他国际外交成本要增加多少？</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更重要的是，台湾作为一个难得的自由民主的实验田的作用消失了。本来过去三十年，大陆对台湾的意识形态劣势就是在逐渐缓解和消除的过程中，现在好容易走到了这么一个临界点，台湾开始逐渐由正面典型变成负面例子了，台湾逐渐出现的经济颓势和乱象苗头已经开始让大陆一些民众感受到“西式民主”的问题了，而且这个过程还没有变完呢。效果还不清晰呢，你现在可好，一巴掌打死他了，你知道养一只小白鼠有多么不容易吗？</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台湾开始“民主”的时候是上世纪九十年代，正是两岸差距最大，台湾相对最富裕最高大上的时候（台湾GDP有大陆的三分之一还多），如果之后台湾在“民主”制度实行后逐渐衰落，到一个历史低点的话，这个例子多么清晰多么完美啊！多么有利于巩固大陆的制度啊，光这一个例子就足够压住大陆的自由派二十年。这下好了，本来要自己病死的台湾，结果被你打死了，制度没法验证打脸了你知道吗？人家的制度在很多大陆人心目中可能还要封神了——创造了富裕发达台湾的“民主”制度，被野蛮的大陆终结，这体现了“民主”的珍贵和来之不易，我们更努力争取啊。</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（注：以上“民主”都是加引号的，特指多党选票政治）</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相关文章：</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常凯申：宝岛台湾，中国自由民主的宝贵实验田</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再者，你现在统一了，台湾现在人均GDP这么高，你统一之后，要如何“继续保持台湾的繁荣稳定”？还不是要从大陆吸血吗？怎么吸血？很简单啊，台湾的优势产业，大陆这边碰都不要碰，台湾的落后产业，大陆负责打包购买扶植。这些做法，看看现在的国台办，还不容易想到吗？</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有朋友可能又说了，既然都打下来了，那就由不得台湾了，我为什么要保持台湾的繁荣稳定？</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说这话的，应该想想，那个时候台湾就是中国自己掌控的地方了，你掌控之后这片土地的人民生活大幅下降，会在国际国内包括台湾岛内，造成什么样的恶劣影响？</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一支股价一直不断走低，并且经营状况还不好的股票，为什么非要在高位买入？</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如果说担心国际局势风云变幻，趁现在统一更好。我也不赞同。</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因为现在是中国在更快的下饺子、增强军事力量，而不是美国和日本。拖下去的结果，只能是我们和美国军事力量的缩小，就算最终是武力统一，也明显是越往后我们胜算越大。</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当然，你如果是万一往后中国崩溃了怎么办？要真出现这种情况，那就算现在的台湾统一了，届时也肯定会分出去。那是中国恐怕都来不及考虑什么台湾了，新疆、西藏、甚至青海、宁夏，那才是更要命的。</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所以说，就算考虑国际局势，现在也不是一个太好的武力统一的时间。</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李毅这篇文章中还有更幼稚的一些论点，例如</w:t>
      </w:r>
    </w:p>
    <w:p>
      <w:pPr>
        <w:keepNext w:val="0"/>
        <w:keepLines w:val="0"/>
        <w:widowControl/>
        <w:suppressLineNumbers w:val="0"/>
        <w:pBdr>
          <w:top w:val="none" w:color="auto" w:sz="0" w:space="0"/>
          <w:left w:val="single" w:color="D0E5F2" w:sz="18" w:space="7"/>
          <w:bottom w:val="none" w:color="auto" w:sz="0" w:space="0"/>
          <w:right w:val="none" w:color="auto" w:sz="0" w:space="0"/>
        </w:pBdr>
        <w:shd w:val="clear" w:fill="FFFFFF"/>
        <w:spacing w:before="168" w:beforeAutospacing="0" w:after="168" w:afterAutospacing="0"/>
        <w:ind w:left="720" w:right="72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12.出于底线思维，准备最多移民台湾2500万人。</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从大陆16个500万人口以上的城市移民。一律大专以上文化，或技校毕业生。年龄在18到45岁之间，携带婴幼儿，全家移民。台湾17个县市，那里不安定，就往哪里移民，哪里越不安定，就往哪里多移民，如果全台不安定，就最多移民2500万。</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这种神论我就不分析了，在21世纪的现代社会这是根本无法做到的事情。</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做个结论，如果李毅这篇文章是有官方背景，借此向台湾方面传递大陆民间对统一的坚定决心，那么这篇文章是成功的，甚至某种意义上也可以说是聪明的。</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但如果这篇文章是作者真的这么想，并且真的认为大陆官方该按照他文中说的去做，那么这篇文章我认为则是漏洞百出的。</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文章的最后，我希望随着中国大陆对台湾优势越来越大，武力统一越来越容易的发展趋势，今后20年内</w:t>
      </w:r>
      <w:r>
        <w:rPr>
          <w:rFonts w:hint="default" w:asciiTheme="minorEastAsia" w:hAnsiTheme="minorEastAsia" w:cstheme="minorEastAsia"/>
          <w:i w:val="0"/>
          <w:caps w:val="0"/>
          <w:color w:val="222222"/>
          <w:spacing w:val="0"/>
          <w:kern w:val="0"/>
          <w:sz w:val="24"/>
          <w:szCs w:val="24"/>
          <w:shd w:val="clear" w:fill="FFFFFF"/>
          <w:lang w:eastAsia="zh-CN" w:bidi="ar"/>
        </w:rPr>
        <w:t>我</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国领导人在面对台湾问题时，能尽量抑制住“青史留名”和“历史定位”的诱惑，在经济上使用经济手段消灭台湾本土产业，在政治上保持不统不独不武，在军事上扩军备战发展先进军事技术，为后来的继任者做好垫脚石的工作。而不是把一个正在成熟中，但尚未熟透的果子提前摘下来。</w:t>
      </w:r>
    </w:p>
    <w:p>
      <w:pPr>
        <w:rPr>
          <w:rFonts w:hint="eastAsia" w:asciiTheme="minorEastAsia" w:hAnsiTheme="minorEastAsia" w:eastAsiaTheme="minorEastAsia" w:cstheme="minorEastAsia"/>
          <w:b w:val="0"/>
          <w:bCs/>
          <w:sz w:val="24"/>
          <w:szCs w:val="24"/>
        </w:rPr>
      </w:pPr>
      <w:r>
        <w:rPr>
          <w:rFonts w:hint="eastAsia" w:asciiTheme="minorEastAsia" w:hAnsiTheme="minorEastAsia" w:eastAsiaTheme="minorEastAsia" w:cstheme="minorEastAsia"/>
          <w:b w:val="0"/>
          <w:bCs/>
          <w:sz w:val="24"/>
          <w:szCs w:val="24"/>
        </w:rPr>
        <w:br w:type="page"/>
      </w:r>
    </w:p>
    <w:p>
      <w:pPr>
        <w:pStyle w:val="3"/>
        <w:jc w:val="center"/>
      </w:pPr>
      <w:bookmarkStart w:id="101" w:name="_Toc1123098903"/>
      <w:r>
        <w:rPr>
          <w:color w:val="auto"/>
          <w:lang w:val="en-US" w:eastAsia="zh-CN"/>
        </w:rPr>
        <w:t>34、</w:t>
      </w:r>
      <w:r>
        <w:rPr>
          <w:rFonts w:hint="default"/>
          <w:color w:val="auto"/>
          <w:lang w:val="en-US" w:eastAsia="zh-CN"/>
        </w:rPr>
        <w:fldChar w:fldCharType="begin"/>
      </w:r>
      <w:r>
        <w:rPr>
          <w:rFonts w:hint="default"/>
          <w:color w:val="auto"/>
          <w:lang w:val="en-US" w:eastAsia="zh-CN"/>
        </w:rPr>
        <w:instrText xml:space="preserve"> HYPERLINK "https://www.weibo.com/p/230418450838710102wkui?mod=zwenzhang"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《台湾是如何作到今天这个地步的？》</w:t>
      </w:r>
      <w:r>
        <w:rPr>
          <w:rFonts w:hint="default"/>
          <w:color w:val="auto"/>
          <w:lang w:val="en-US" w:eastAsia="zh-CN"/>
        </w:rPr>
        <w:fldChar w:fldCharType="end"/>
      </w:r>
      <w:bookmarkEnd w:id="101"/>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2016年5月5日</w:t>
      </w:r>
    </w:p>
    <w:p>
      <w:pPr>
        <w:keepNext w:val="0"/>
        <w:keepLines w:val="0"/>
        <w:widowControl/>
        <w:suppressLineNumbers w:val="0"/>
        <w:jc w:val="left"/>
        <w:rPr>
          <w:rFonts w:ascii="Arial" w:hAnsi="Arial" w:eastAsia="宋体" w:cs="Arial"/>
          <w:i w:val="0"/>
          <w:caps w:val="0"/>
          <w:color w:val="333333"/>
          <w:spacing w:val="0"/>
          <w:kern w:val="0"/>
          <w:sz w:val="21"/>
          <w:szCs w:val="21"/>
          <w:shd w:val="clear" w:fill="FFFFFF"/>
          <w:lang w:val="en-US" w:eastAsia="zh-CN" w:bidi="ar"/>
        </w:rPr>
      </w:pP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在知乎上回答的一个问题：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p>
    <w:p>
      <w:pPr>
        <w:rPr>
          <w:rFonts w:hint="eastAsia"/>
          <w:b/>
          <w:bCs/>
          <w:sz w:val="24"/>
          <w:szCs w:val="24"/>
        </w:rPr>
      </w:pPr>
      <w:r>
        <w:rPr>
          <w:rFonts w:hint="eastAsia"/>
          <w:b/>
          <w:bCs/>
          <w:sz w:val="24"/>
          <w:szCs w:val="24"/>
        </w:rPr>
        <w:t>台湾是如何作到今天这个地步的？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单纯好奇，本人95后，回看80年代和90年代初期的台湾觉得真是朝气蓬勃，四小龙之首，影视综艺充满活力，成功级护卫舰，idf领先大陆水平一代，从当时的歌曲想想当时的台湾人的风貌，1985年唱出难以超越的经典《明天会更好》，1991年还有首歌《古月照今尘》。。。那么今天是怎么从当年的“明天会更好”沦落成“鬼岛”呢，又是怎么从“再创一个汉疆和唐土”变成“小确幸”的呢?回答希望不要把锅老往大陆这边甩←_←</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链接：https://www.zhihu.com/question/45372372/answer/98789999</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谢邀。</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从微观上来说，这二十年的变化，当然是由一件件具体的事情来组成的。</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这里从宏观的心态上简单讨论一下：</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中国历史上有多次这样的传统，一个小割据政权，在丧失了逐鹿中原的可能性之后，随着人事变更，政权自身往往会日益本土化，丧失一统全国的进取心，满足于自保。用今天的话来说，关起门来过“小确幸”的日子。当然了，这样小确幸的日子，往往也不会太长久。</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今天台湾的心态也是如此。自1949年之后，蒋家王朝为了避免像历史上那些割据政权一样，拼命鼓吹“反攻大陆”，高度警惕政权的完全本土化（反台独），在国际上维持“中国中央政府”的架子，臆想着能在“政权本土化”的病症“发作”之前，“友邦”足够给力，能把不争气的KMT送回大陆去。但是随着两弹一星的横空出世及完善，KMT的反攻大陆妄想彻底破功。而人毕竟要老的，政权的血液也是要更换的，”万年国代“们并不是真的能活一万年的。因此，与历史上的同类们一样，伪“中华民国”政权的本土化也变得不可避免。</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由于历史的惯性，上世纪八十年代大概是伪”中华民国“社会最后一段大中华意识较为强烈的时期。甚至在八十年代末的风波中，还仿佛让残存的伪“中华民国”产生了那么一点点“我或许居然还能回去？”的念头，当然，这不切实际的幻想随后也是转瞬即逝。</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从九十年代来说，“本土化”的病症终于开始发作了，并随着一批来自大陆的老人交出权力而迅速恶化。这时的伪“中华民国”再也顾不得想什么还都南京（口头上还是要说的）、剿灭“共匪”了——这些关我们台湾人屁事？</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时间到了本世纪，中国大陆开始以台湾领导层能看得见的速度爆炸式崛起，而这进一步坚定了他们的想法——恢复“中华民国”的版图压根就没有一丁点的可能性，连中国本身都变得陌生了。还是活在台湾及时享乐，过自己的小日子吧。</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对于中国大陆这样有着悠久历史和雄心的大国来说，恢复中华民族历史上的地位，甚至创造星辰大海的人类新历史，是中国强大之后必然会考虑并为之努力的东西。如果台湾人把自己当做中国人的一部分，那么自然也会有“再创一个汉疆和唐土”这样的心态；反之，如果他们以“台湾本土”的心态自绝于中国之外，这个时候他们的想法和这世界上的普通小国的“小确幸”也就没多大区别了。</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台湾在战后的繁荣，除了国际因素之外，就是来自中国大陆的资金、人才起到了重要作用。而随着今天“本土化”的台湾日益试图割断和大陆的这些纽带，这种繁荣也将慢慢不复存在。</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如果不被意外的战争打断，“本土化”台湾的未来，有不小概率是逐渐菲律宾化。</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我们在接下来的二十年中，将会亲眼看到它是如何</w:t>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一步步</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走过去的。</w:t>
      </w:r>
    </w:p>
    <w:p>
      <w:pPr>
        <w:rPr>
          <w:rFonts w:hint="eastAsia" w:asciiTheme="minorEastAsia" w:hAnsiTheme="minorEastAsia" w:eastAsiaTheme="minorEastAsia" w:cstheme="minorEastAsia"/>
          <w:b w:val="0"/>
          <w:bCs/>
          <w:sz w:val="24"/>
          <w:szCs w:val="24"/>
        </w:rPr>
      </w:pPr>
      <w:r>
        <w:rPr>
          <w:rFonts w:hint="eastAsia" w:asciiTheme="minorEastAsia" w:hAnsiTheme="minorEastAsia" w:eastAsiaTheme="minorEastAsia" w:cstheme="minorEastAsia"/>
          <w:b w:val="0"/>
          <w:bCs/>
          <w:sz w:val="24"/>
          <w:szCs w:val="24"/>
        </w:rPr>
        <w:br w:type="page"/>
      </w:r>
    </w:p>
    <w:p>
      <w:pPr>
        <w:pStyle w:val="3"/>
        <w:jc w:val="center"/>
      </w:pPr>
      <w:bookmarkStart w:id="102" w:name="_Toc705059503"/>
      <w:r>
        <w:rPr>
          <w:color w:val="auto"/>
          <w:lang w:val="en-US" w:eastAsia="zh-CN"/>
        </w:rPr>
        <w:t>35、</w:t>
      </w:r>
      <w:r>
        <w:rPr>
          <w:rFonts w:hint="default"/>
          <w:color w:val="auto"/>
          <w:lang w:val="en-US" w:eastAsia="zh-CN"/>
        </w:rPr>
        <w:fldChar w:fldCharType="begin"/>
      </w:r>
      <w:r>
        <w:rPr>
          <w:rFonts w:hint="default"/>
          <w:color w:val="auto"/>
          <w:lang w:val="en-US" w:eastAsia="zh-CN"/>
        </w:rPr>
        <w:instrText xml:space="preserve"> HYPERLINK "https://www.weibo.com/p/230418450838710102wle6?mod=zwenzhang"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《如何解决大陆和台湾双方青年矛盾越来越深的问题？》</w:t>
      </w:r>
      <w:r>
        <w:rPr>
          <w:rFonts w:hint="default"/>
          <w:color w:val="auto"/>
          <w:lang w:val="en-US" w:eastAsia="zh-CN"/>
        </w:rPr>
        <w:fldChar w:fldCharType="end"/>
      </w:r>
      <w:bookmarkEnd w:id="102"/>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2016年5月13日</w:t>
      </w:r>
    </w:p>
    <w:p>
      <w:pPr>
        <w:keepNext w:val="0"/>
        <w:keepLines w:val="0"/>
        <w:widowControl/>
        <w:suppressLineNumbers w:val="0"/>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这是一个知乎上的提问：</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如何解决台陆双方青年矛盾越来越深的问题？</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额，也可以先问，台陆双方青年矛盾是不是越来越深？</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那种“攻岛，灭种”的傻逼答案就不要往上写了，想很认真的讨论这个问题，讨论形势，讨论可能性，讨论解决方法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b w:val="0"/>
          <w:bCs w:val="0"/>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b w:val="0"/>
          <w:bCs w:val="0"/>
          <w:i w:val="0"/>
          <w:caps w:val="0"/>
          <w:color w:val="333333"/>
          <w:spacing w:val="0"/>
          <w:sz w:val="24"/>
          <w:szCs w:val="24"/>
        </w:rPr>
      </w:pP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 以下是我的答案======================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b w:val="0"/>
          <w:bCs w:val="0"/>
          <w:i w:val="0"/>
          <w:caps w:val="0"/>
          <w:color w:val="333333"/>
          <w:spacing w:val="0"/>
          <w:sz w:val="24"/>
          <w:szCs w:val="24"/>
        </w:rPr>
      </w:pP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谢邀。</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简单说吧，办法是有，但短期内做不到。</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怎么解决矛盾越来越深的问题，一般来说，是加强互相交流和了解，消弭隔阂。</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可是为啥在互联网时代，交流比以前多了，但越了解矛盾反而越深呢？</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因为人家的根本目标和想法是独立啊，再不济也是不想和你中国大陆有什么关系啊。</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你能为了解决矛盾越来越深的问题，满足人家这些要求，笑着和台湾做“兄弟之邦”吗？</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如果不能，那你的一切“交流”、“让利”，在人家看来，都是为了吞并人家而设置的陷阱啊。</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那为啥他们不想和中国大陆有什么关系呢？</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很简单，因为在对方看来，我是个经济发达地区，你是个穷地方啊。</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我是个“自由民主”的地方，自认为是站在“人类正义”一边的，你是个分分钟就要崩溃的“毒菜”国啊。</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我们什么事都能用骂马英九来解决，而你在网上说一句政府坏话就要被冲进门来的警察当场枪毙的啊</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我是个和世界主流的美国日本保持一致的，而你站在世界主流的美国日本对面啊</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我是个可以用爱发电山清水秀的地方，你们只能吃雾霾啊</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我们这边都是热爱干净的人，你们那边当街撒尿拉屎厕所没有门啊</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我们这边有这么多自由的媒体可以让我们看，你们那边只能看人民日报CCTV啊</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我们这边对原住民很好体现人性，你们这边把西藏人新疆人都快杀绝了啊</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如果我们听信了你们的谎言，我们就会像西藏人一样被屠杀，被灭种啊</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啥？你说上面有些东西是我们误解了，需要在交流中化解误会？开玩笑，我们没有墙能上国际互联网，如果上面有不对的地方，洋人肯定早就告诉我们了啊。交流可以，但我们说的是对的，你们听我们的就好了啊。啥，你们也想说？你们说的都是被阿共仔洗脑啦，我不听我不听我不听！你们在讨论中居然还引经据典列数据？看看，要是背后没有政府能做到这些统计吗？还说你不是五毛？难道你一个中国人，还能比我这个台湾人更了解西藏的真相吗？</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表面上交流不畅造成的不了解，但其实是内心各种有优越感，不愿去了解，不屑去了解。</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在这种心态下，交流的结果，只能是变成各执一词的争吵。在争吵中矛盾进一步升级和更加互相敌视。</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如果跳出传统思维，换一个角度再想一下这个问题，对我们来说，为什么要我们去解决这个矛盾？</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一个2300万人的地区，和一个14亿人的地区，如果双方青年有矛盾，对后者能有多大影响？而对前者又能有多大影响？</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明明自己就是个鸡蛋，还非要叫嚣着撞石头，那就让他撞撞看呗（指冷对抗），管我们什么事？反正撞的结果，对石头几乎没有任何损害。台湾作为“小”的那一方，都不但不着急，还在热衷激化矛盾，那我们着什么急？</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等撞到蛋壳也裂了，经济也烂了，优越感也没了，到时候自然心气也就平和了，也就会自己想想“为什么我TM居然是个鸡蛋”这种问题了。</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残存的经济优势，是台湾不切实际幻想的根源，也是对大陆优越感的根源。如果要两岸青年真正在心理上化解矛盾，一方面是大陆这边提升经济，另一方面是要让台湾的经济烂下去。</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当然，这二者其实是一回事。在现有的两岸政经环境下，大陆提升经济，必然导致台湾经济烂下去。所以道德家不必跳着脚指责大陆，除非为了2300万人的台湾能继续拥有小确幸继续拥有面对大陆居高临下的优越感，14亿人的大陆不发展经济了。</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所以说，球在我们一边。</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今天的大陆青年，如果想在几十年后和台湾青年亲切友好谈笑风生视如兄弟。那么请在自己的领域，拿出120%的劲头，在商业竞争范围内，狠狠对台湾产业进行打击和绞杀吧。</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pPr>
      <w:bookmarkStart w:id="103" w:name="_Toc681317320"/>
      <w:r>
        <w:rPr>
          <w:color w:val="auto"/>
          <w:lang w:val="en-US" w:eastAsia="zh-CN"/>
        </w:rPr>
        <w:t>36、</w:t>
      </w:r>
      <w:r>
        <w:rPr>
          <w:rFonts w:hint="default"/>
          <w:color w:val="auto"/>
          <w:lang w:val="en-US" w:eastAsia="zh-CN"/>
        </w:rPr>
        <w:fldChar w:fldCharType="begin"/>
      </w:r>
      <w:r>
        <w:rPr>
          <w:rFonts w:hint="default"/>
          <w:color w:val="auto"/>
          <w:lang w:val="en-US" w:eastAsia="zh-CN"/>
        </w:rPr>
        <w:instrText xml:space="preserve"> HYPERLINK "https://www.weibo.com/p/230418450838710102wwjq?mod=zwenzhang"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《好的国民党，就是死的国民党》</w:t>
      </w:r>
      <w:r>
        <w:rPr>
          <w:rFonts w:hint="default"/>
          <w:color w:val="auto"/>
          <w:lang w:val="en-US" w:eastAsia="zh-CN"/>
        </w:rPr>
        <w:fldChar w:fldCharType="end"/>
      </w:r>
      <w:bookmarkEnd w:id="103"/>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2016年10月25日</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这是知乎网友提的一个问题：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4"/>
          <w:szCs w:val="24"/>
        </w:rPr>
      </w:pPr>
    </w:p>
    <w:p>
      <w:pPr>
        <w:rPr>
          <w:rFonts w:hint="eastAsia"/>
          <w:b/>
          <w:bCs/>
          <w:sz w:val="24"/>
          <w:szCs w:val="24"/>
        </w:rPr>
      </w:pPr>
      <w:r>
        <w:rPr>
          <w:rFonts w:hint="eastAsia"/>
          <w:b/>
          <w:bCs/>
          <w:sz w:val="24"/>
          <w:szCs w:val="24"/>
        </w:rPr>
        <w:t>如何看待洪秀柱预计今年十一月访问大陆？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此举是国民党脱离台湾大环境靠拢大陆？还是为了缓和海峡两岸的示好之举？这会产生怎么样的对台政策的调整？洪秀柱还要访问南京中山陵。</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drawing>
          <wp:inline distT="0" distB="0" distL="114300" distR="114300">
            <wp:extent cx="3782060" cy="6726555"/>
            <wp:effectExtent l="0" t="0" r="8890" b="17145"/>
            <wp:docPr id="39"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7" descr="IMG_256"/>
                    <pic:cNvPicPr>
                      <a:picLocks noChangeAspect="1"/>
                    </pic:cNvPicPr>
                  </pic:nvPicPr>
                  <pic:blipFill>
                    <a:blip r:embed="rId34"/>
                    <a:stretch>
                      <a:fillRect/>
                    </a:stretch>
                  </pic:blipFill>
                  <pic:spPr>
                    <a:xfrm>
                      <a:off x="0" y="0"/>
                      <a:ext cx="3782060" cy="672655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 下面是我的答案====================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谢邀。</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洪秀柱这次来大陆访问，我觉得更多的目的还是为国民党自身考虑，是有求于大陆。换句话说，是来捞政治资本和支持的。国民党现在在岛内被围追堵截，内部还在斗的不亦乐乎，真是一场好戏。先总统蒋公泉下有知也会深感欣慰，觉得传统后继有人。</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洪秀柱大概是国民党内唯一真的在乎国民党命运的大佬，连买房子筹款这种话都说出来了。但是洪秀柱这种作风明显偏离了国民党“友军有难不动如山”的历史传承，好在之后吴敦义郝龙斌的表态，才让我们看到了那个熟悉的国民党的味道。</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国民党内现在正在围绕着洪秀柱来大陆该讲什么话而争吵：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2F2F5"/>
        </w:rPr>
        <w:t>据台湾“中央社”24日报道，包括前副“总统”吴敦义、前国民党副主席朱立伦、郝龙斌、黄敏惠、胡志强、蒋孝严、关中、前国民党秘书长金溥聪、林中森、国民党主席洪秀柱等15人与会。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2F2F5"/>
        </w:rPr>
        <w:t>马英九会后表示，席间谈到洪秀柱即将前往大陆访问，展开“习洪会”，岛内对“九二共识”、“一中各表”问题有不同看法，昨天希望在该议题上，国民党内部意见一定要一致，这么多年来，“九二共识、一中各表”不可分，未来在呈现时，应该保持原来方式，以避免外界误解、见缝插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2F2F5"/>
        </w:rPr>
        <w:t>有媒体问道洪秀柱是否给出承诺，马英九表示，洪秀柱说完全了解，完全听进去了。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2F2F5"/>
        </w:rPr>
        <w:t>据转述，席间马英九谈及“九二共识”由来、历史，“九二共识”就是“一中各表”，为避免外界对国民党“九二共识”核心政策有所误解，以后提“九二共识”时要提“一中各表”，两者要连在一起，就像选举拜票，宁可重复，不可遗漏，否则会被解读有意放弃，与其事后百口莫辩，不如事前再提一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2F2F5"/>
        </w:rPr>
        <w:t>马英九也提到，过去“胡连会”后记者会，连战也有讲“一中各表”，他在“马习会”前后记者会与闭门会议，也不断强调“九二共识、一中各表”。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Style w:val="19"/>
          <w:rFonts w:hint="eastAsia" w:asciiTheme="minorEastAsia" w:hAnsiTheme="minorEastAsia" w:eastAsiaTheme="minorEastAsia" w:cstheme="minorEastAsia"/>
          <w:b/>
          <w:i w:val="0"/>
          <w:caps w:val="0"/>
          <w:color w:val="222222"/>
          <w:spacing w:val="0"/>
          <w:sz w:val="24"/>
          <w:szCs w:val="24"/>
          <w:shd w:val="clear" w:fill="F2F2F5"/>
        </w:rPr>
        <w:t>马英九说，“我马英九讲‘九二共识’，没讲‘一中各表’，不会让人觉得有问题，但有些人始终不讲‘一中各表’，就会让人家觉得有问题。”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2F2F5"/>
        </w:rPr>
        <w:t>马英九表示，他讲这句话会得罪人，但他不得不说，因为“九二共识、一中各表”问题造成党内部和谐问题，让他痛心、难过。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2F2F5"/>
        </w:rPr>
        <w:t>马英九表示，“九二共识、一中各表”与党产问题有关联，因为“九二共识、一中各表”是国民党立场，不能动，否则会让党员有疑虑，没力气团结。马英九提到他家三代都是党员时，一度哽咽。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2F2F5"/>
        </w:rPr>
        <w:t>据转述，虽然洪秀柱坐在马英九对面，但马英九讲话时，洪秀柱从头到尾并没有看马英九一眼，也没有做笔记。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2F2F5"/>
        </w:rPr>
        <w:t>据转述，洪秀柱脸色沉重，在马英九讲完后接着说，党产与政纲是两回事，党产条例8月通过，和平政纲9月才通过，这是两回事，不能混为一谈。马英九回说，他知道。</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Style w:val="19"/>
          <w:rFonts w:hint="eastAsia" w:asciiTheme="minorEastAsia" w:hAnsiTheme="minorEastAsia" w:eastAsiaTheme="minorEastAsia" w:cstheme="minorEastAsia"/>
          <w:b/>
          <w:i w:val="0"/>
          <w:caps w:val="0"/>
          <w:color w:val="222222"/>
          <w:spacing w:val="0"/>
          <w:sz w:val="24"/>
          <w:szCs w:val="24"/>
          <w:shd w:val="clear" w:fill="F2F2F5"/>
        </w:rPr>
        <w:t>洪秀柱接着说，“你讲的我都知道，两岸谈判很复杂，会通过各种管道，而且‘九二共识’不只有‘一中各表’还有其他的，不是还说两岸要共同追求统一吗？怎么不讲追求统一？”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2F2F5"/>
        </w:rPr>
        <w:t>洪秀柱话才刚说完，有人马上说，“主席，你说的是‘国统会’、‘国统’纲领，不是‘九二共识’”，还有人马上上网查资料后拿给洪秀柱看，洪秀柱才说，“我听到了”。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2F2F5"/>
        </w:rPr>
        <w:t>据香港“中评社”报道，马英九了解洪秀柱的质疑后，拿出笔记与手机说明“国统纲领”与“九二共识”的差别，洪秀柱则低头补妆淡淡表示“她听到了”，整个餐会草草结束。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2F2F5"/>
        <w:spacing w:before="0" w:beforeAutospacing="0" w:after="300" w:afterAutospacing="0"/>
        <w:ind w:left="1440" w:right="1440" w:firstLine="0"/>
        <w:jc w:val="left"/>
        <w:rPr>
          <w:rFonts w:hint="eastAsia" w:asciiTheme="minorEastAsia" w:hAnsiTheme="minorEastAsia" w:eastAsiaTheme="minorEastAsia" w:cstheme="minorEastAsia"/>
          <w:i w:val="0"/>
          <w:caps w:val="0"/>
          <w:color w:val="222222"/>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2F2F5"/>
        </w:rPr>
        <w:t>——《马英九摊牌要求讲“一中各表” 洪秀柱反问“为何不讲统一”》</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国民党内的大佬们现在纷纷表态，和洪秀柱的“一中同表”进行切割，强力压着洪秀柱去大陆必须说“一中各表”，至于“统一”则更是万万不敢提的。原因很简单，他们还想要选票，不希望被洪秀柱拽着沉没在台独的茶壶里。</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台湾的大环境现在已然是如此，“一中各表”已经是国民党的极限了，再稍微往左偏偏，越来越多的青年一代就会大量抛弃国民党，而大家混进国民党来，不就是为了升官发财的吗？如果不能混选票，不能升官发财，那为什么要加入国民党？</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作为党主席的洪秀柱，已经是国民党内各派大佬的敌人，因为你挡了人家的财路。</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各位大佬不会因为你洪秀柱有什么党国情怀就会感动的，情怀值几个钱？国民党自1927年之后，就是一个为钱活着的分赃团伙，而不是什么对国家民族的责任心和使命感。能抢来钱，能诈骗来钱，大家就开开心心乐呵乐呵，没钱了，大家就互相伤害狗撕猫咬外斗外行内斗还是外行。</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洪秀柱作为国民党主席，居然连党的性质都拎不清？就这种觉悟，将来有何面目去见国民党二十四位……不是……九位先总裁（主席）？</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大陆官方此次愿意见洪秀柱，我觉得主要考虑还是和以往一样，对于能统战的人物，尽量拉进统一战线。把国民党视作在台湾能说的上话的一派力量，借助国民党来和台湾打交道，用所谓的“统派”国民党来作为制衡民进党为代表的台独势力。再者就是洪秀柱也算是这些年来在“统一”角度上，台湾主流政客中最靠近“一国两制”的表述，所以要见一下，表示抚慰赞赏。</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当然，见洪秀柱，在客观上还可以在一定程度上起到撕裂国民党，撕裂台湾社会的作用。但我倾向于不认为这是大陆官方的主观目的。</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其实，在我看来，无论是国民党大佬们拼命要提的“一中各表”，还是洪秀柱的“一中同表”，甚至是洪秀柱呛马英九的“不是还说两岸要共同追求统一吗？怎么不讲追求统一”，对大陆而言，都是些毫无意义的空话和文字游戏。</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国民党主流维护的“一中各表”其实质就是独台，这个已经很明显了，和蔡英文的“维持现状”没有本质区别。那洪秀柱的“追求统一”呢？</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链接：纪念台湾光复70周年 洪秀柱高唱《反攻大陆去》(图)_凤凰资讯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2F2F5"/>
        <w:spacing w:before="0" w:beforeAutospacing="0" w:after="300" w:afterAutospacing="0"/>
        <w:ind w:left="720" w:right="72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　　我方任何一个和平协定的提案，均不可能违反“中华民国宪法”，如果违反，谁也签不下去。目前“中华民国”的宪法主权包括全中国，因此，任何分裂的主张，均属违反宪法。不放弃分裂主张，根本无权代表政府与北京开启两岸和平协定的谈判，北京也不可能会接受。如果因为和平协定而必须矮化“中华民国”的主权，那就不叫和平协定，而是投降协定。我相信，不仅是我，台湾的所有政党应该都不会接受矮化“中华民国”主权的协定。所以，签署和平协定的第一个原则的第一部分就是“不违反中华民国宪法”。</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　　“中华民国政府”的核心坚持是，“中华民国”的主权不能消失，“中华民国政府”在台湾地区的宪政治权必须被得到充分的尊重。“中华民国”与港澳不同的是，香港澳门基本法的法源是来自中华人民共和国宪法的第31条，因此，港澳基本法的位阶与中华人民共和国宪法的位阶是不同的，是“从属”关系。“中华民国政府”现行使用的宪法公布于1947年，比中华人民共和国政府建政还早两年，“中华民国”的宪法不可能从属于中华人民共和国的宪法。</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——《中国评论新闻：洪秀柱关于两岸政治论述的说帖全文》</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可以看到，洪秀柱的心中，始终是有“中华民国”情结的，所谓的统一，要么是“中华民国”统一对岸，要么是在邦联统一后仍然保留“中华民国”。</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从整个中华民族的利益角度考虑，我们想要、需要这样的统一吗？</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现在大陆这边有很多人，已经被民进党台独势力弄到了一种病态的程度，</w:t>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把对台湾政治人物的评价标准，下降到了一个极低的程度</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，只要这个人说句“我是中国人”，就立刻觉得他好厉害真棒棒，甚至哪怕只是说个“一中同表”，也得到不少赞赏，又对洪秀柱领导的国民党抱起希望来，甚至幻想是不是以后能“三民主义统一中国”了。</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连马英九这样说自己是中国人都不敢的，居然也能被大陆很多人当是“统派”</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链接：马英九执政八年 从没承认自己是“中国人”?(图)</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洪秀柱的存在，对统一有正面帮助吗？基本没有。</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她连国民党党内都整合不拢，而国民党自己都已经风雨飘摇，就更不用说去扭转整个台湾的民意了。这样的自说自话，对统一进程基本没有任何实质帮助。</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那对大陆有负面作用吗？有。</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洪秀柱这种深蓝的存在，虽然在台湾没什么影响力，但却会在大陆人内部激发某些由于历史而导致的幻想。把这个“深蓝”领导的国民党奉为所谓的“中华正统”，而由于海峡阻隔，这些本身对大陆社会不满的人并不能去亲自见证国民党的混乱和低效，却可以根据国民党这个历史符号在大陆内部生产“国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2F2F5"/>
        <w:spacing w:before="0" w:beforeAutospacing="0" w:after="300" w:afterAutospacing="0"/>
        <w:ind w:left="720" w:right="72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这就是兰德思想库社会学学者比尔·马修在《十万光年铁幕：SETI社会学》一书中提出的“接触符号”理论。他认为，与外星文明的接触，只是一个符号或开关，不管其内容如何，将产生相同的效应。假如发生一个仅仅证明外星文明的存在而没有任何实质内容的接触——马修称其为元接触——其效应也能通过人类群体的心理和文化透镜被放大，对文明的进程产生巨大的实质性的影响。</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——《三体》</w:t>
      </w:r>
    </w:p>
    <w:p>
      <w:pPr>
        <w:keepNext w:val="0"/>
        <w:keepLines w:val="0"/>
        <w:widowControl/>
        <w:suppressLineNumbers w:val="0"/>
        <w:spacing w:before="0" w:beforeAutospacing="0" w:after="240" w:afterAutospacing="0"/>
        <w:ind w:left="0" w:right="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当然，国民党毕竟不是外星文明，这个符号的影响因此也没有这么大，而是衰减了很多。但如果这个符号彻底消失，那不是更好吗？国民党几十年来对中国崛起进程并没有什么帮助，相反还多次下绊子下黑手，为什么还要让它拖后腿？</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除了对大陆民间的影响，洪秀柱的存在，也可能会对大陆高层产生影响，可能让他们觉得国民党还是能够作为抵御“台独”力量的抓手，所以，不能让国民党垮掉。为了能让这个“抓手”继续存在下去，需要给国民党或者台湾加以让利，甚至讨论“和平协议”，这样国民党就可以带着“成果”回到台湾，向台湾民众邀功——“你们看，只有我能从大陆诈骗到钱，所以不能让我死哦”，从而换取一定选票，继续活下去，甚至四年后翻盘。</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在这个答案（如何看待南京警察帮助美国人找回支付宝转错的1000 元的新闻？ -常凯申的回答）中提到，大陆的社会方面的政策，很多是具有相当大的历史惯性的，国民党不倒而继续这样四平八稳下去，就没有足够强的现状改变导致的震动去促使大陆方面以新的思维去“刷新”对台政策。这样的话，如果四年之后，国民党真的因为蔡主席执政一塌糊涂而翻盘，然后再来北京喊上几句“九二共识”，大陆恐怕还是要继续让利的。</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国民党的猪队友性质，在台湾大概比较清楚了，但很多大陆人已经忘的差不多了。</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对国民党抱有幻想，</w:t>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给国民党赋以国家和民族的历史重任，无异于给猴子一块高级怀表</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国民党在大陆执政之时，对拯救民族危亡不感兴趣、对提高民众识字率不感兴趣、对提高粮食产量拯救民众于饥饿不感兴趣、对发展理工科技不感兴趣、对改善黄河水利不感兴趣、对土地改革发展工业化不感兴趣、对解决遍地土匪恶霸乡绅不感兴趣，唯二有兴趣卖力去做的，第一是捞钱——是坐拥东南控制海关当外国买办打压民族工商业的兴趣；第二是剿共，因为共产党妨碍它实现第一个兴趣。</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国民党在台湾执政之时，对大陆搞恐怖分子暗杀，轰炸大陆沿海工厂，用黑蝙蝠替美国人收集中国情报，却对待大陆渔民如仇寇。毫无一个“中央政府”的样子，倒更像是一群汉奸土匪。</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2F2F5"/>
        <w:spacing w:before="0" w:beforeAutospacing="0" w:after="300" w:afterAutospacing="0"/>
        <w:ind w:left="720" w:right="72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　　台湾《联合报》资深记者翁台生曾在一篇文中提到，“黑蝙蝠中队”的任务本就是“明知山有虎，偏向虎山行”。</w:t>
      </w:r>
      <w:r>
        <w:rPr>
          <w:rFonts w:hint="eastAsia" w:asciiTheme="minorEastAsia" w:hAnsiTheme="minorEastAsia" w:eastAsiaTheme="minorEastAsia" w:cstheme="minorEastAsia"/>
          <w:b/>
          <w:i w:val="0"/>
          <w:caps w:val="0"/>
          <w:color w:val="222222"/>
          <w:spacing w:val="0"/>
          <w:kern w:val="0"/>
          <w:sz w:val="24"/>
          <w:szCs w:val="24"/>
          <w:shd w:val="clear" w:fill="F2F2F5"/>
          <w:lang w:val="en-US" w:eastAsia="zh-CN" w:bidi="ar"/>
        </w:rPr>
        <w:t>CIA的设定的情报任务目标明确</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，其设定的侦测航程所经之处都是</w:t>
      </w:r>
      <w:r>
        <w:rPr>
          <w:rFonts w:hint="eastAsia" w:asciiTheme="minorEastAsia" w:hAnsiTheme="minorEastAsia" w:eastAsiaTheme="minorEastAsia" w:cstheme="minorEastAsia"/>
          <w:b/>
          <w:i w:val="0"/>
          <w:caps w:val="0"/>
          <w:color w:val="222222"/>
          <w:spacing w:val="0"/>
          <w:kern w:val="0"/>
          <w:sz w:val="24"/>
          <w:szCs w:val="24"/>
          <w:shd w:val="clear" w:fill="F2F2F5"/>
          <w:lang w:val="en-US" w:eastAsia="zh-CN" w:bidi="ar"/>
        </w:rPr>
        <w:t>重要军事基地</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，防空系统极为严密。</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　　台湾前“空军情报署署长”衣复恩说，台湾派最优秀的空军替美国人作战，使美国对大陆的军事部署了如指掌。当时台湾没有反攻大陆的能力，</w:t>
      </w:r>
      <w:r>
        <w:rPr>
          <w:rFonts w:hint="eastAsia" w:asciiTheme="minorEastAsia" w:hAnsiTheme="minorEastAsia" w:eastAsiaTheme="minorEastAsia" w:cstheme="minorEastAsia"/>
          <w:b/>
          <w:i w:val="0"/>
          <w:caps w:val="0"/>
          <w:color w:val="222222"/>
          <w:spacing w:val="0"/>
          <w:kern w:val="0"/>
          <w:sz w:val="24"/>
          <w:szCs w:val="24"/>
          <w:shd w:val="clear" w:fill="F2F2F5"/>
          <w:lang w:val="en-US" w:eastAsia="zh-CN" w:bidi="ar"/>
        </w:rPr>
        <w:t>因此“黑蝙蝠中队”搜集的情报对台湾来说没有任何意义。但是这些情报对美方来说却意义重大</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，每次“黑蝙蝠”完成任务返航时，美国专用飞机就已经在新竹基地守候，把搜集到的情报带回美国进行分析研究。</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——《台湾“黑蝙蝠中队”命丧大陆 曾为中情局卖命》</w:t>
      </w:r>
    </w:p>
    <w:p>
      <w:pPr>
        <w:keepNext w:val="0"/>
        <w:keepLines w:val="0"/>
        <w:widowControl/>
        <w:suppressLineNumbers w:val="0"/>
        <w:spacing w:before="0" w:beforeAutospacing="0" w:after="240" w:afterAutospacing="0"/>
        <w:ind w:left="0" w:right="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可能有人说，这是冷战时期的事情（冷战时期就可以当汉奸为外国人刺探中国军事情报？），现在已经时过境迁了。</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那好吧，让我们看看到了90年代，台湾解严之后，国民党匪帮是怎么看待大陆人民的。某些“盼王师”的“国粉”也应该知道一下，你们的“王师”回来之后，会怎么对待你们。</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FFFFF"/>
        </w:rPr>
        <w:t>即使进入了20世纪90年代和21世纪，有公开资料显示，“国军”内部一小撮人仍有无视人类基本道德，鼓吹采取卑鄙伎俩的战法。其计划如果实施足以构成反人类罪行，1993年台湾公开出版的《国民革命战争》一书中就有这样的内容。</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sz w:val="24"/>
          <w:szCs w:val="24"/>
          <w:shd w:val="clear" w:fill="F2F2F5"/>
        </w:rPr>
        <w:t>该书作者名为有廷麟，是台军特战军官，蒋介石“次子”蒋纬国还为此书作序，今天这本书在台湾地区的一些高校内还有出借。书中有廷麟公开宣称，</w:t>
      </w:r>
      <w:r>
        <w:rPr>
          <w:rFonts w:hint="eastAsia" w:asciiTheme="minorEastAsia" w:hAnsiTheme="minorEastAsia" w:eastAsiaTheme="minorEastAsia" w:cstheme="minorEastAsia"/>
          <w:b/>
          <w:i w:val="0"/>
          <w:caps w:val="0"/>
          <w:color w:val="222222"/>
          <w:spacing w:val="0"/>
          <w:sz w:val="24"/>
          <w:szCs w:val="24"/>
          <w:shd w:val="clear" w:fill="F2F2F5"/>
        </w:rPr>
        <w:t>台军应使用包括强奸、屠杀、大范围投毒、破坏民生设施等卑鄙手段对祖国大陆进行破坏，其手段之下作、无耻比起二战时的日军都有过之而无不及，令人发指。</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2F2F5"/>
        <w:spacing w:before="0" w:beforeAutospacing="0" w:after="300" w:afterAutospacing="0"/>
        <w:ind w:right="1440"/>
        <w:jc w:val="left"/>
        <w:rPr>
          <w:rFonts w:hint="eastAsia" w:asciiTheme="minorEastAsia" w:hAnsiTheme="minorEastAsia" w:eastAsiaTheme="minorEastAsia" w:cstheme="minorEastAsia"/>
          <w:i w:val="0"/>
          <w:caps w:val="0"/>
          <w:color w:val="222222"/>
          <w:spacing w:val="0"/>
          <w:sz w:val="24"/>
          <w:szCs w:val="24"/>
        </w:rPr>
      </w:pPr>
      <w:r>
        <w:drawing>
          <wp:inline distT="0" distB="0" distL="114300" distR="114300">
            <wp:extent cx="6638290" cy="3968750"/>
            <wp:effectExtent l="0" t="0" r="10160" b="12700"/>
            <wp:docPr id="4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0"/>
                    <pic:cNvPicPr>
                      <a:picLocks noChangeAspect="1"/>
                    </pic:cNvPicPr>
                  </pic:nvPicPr>
                  <pic:blipFill>
                    <a:blip r:embed="rId35"/>
                    <a:stretch>
                      <a:fillRect/>
                    </a:stretch>
                  </pic:blipFill>
                  <pic:spPr>
                    <a:xfrm>
                      <a:off x="0" y="0"/>
                      <a:ext cx="6638290" cy="3968750"/>
                    </a:xfrm>
                    <a:prstGeom prst="rect">
                      <a:avLst/>
                    </a:prstGeom>
                    <a:noFill/>
                    <a:ln w="9525">
                      <a:noFill/>
                    </a:ln>
                  </pic:spPr>
                </pic:pic>
              </a:graphicData>
            </a:graphic>
          </wp:inline>
        </w:draw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b/>
          <w:i w:val="0"/>
          <w:caps w:val="0"/>
          <w:color w:val="222222"/>
          <w:spacing w:val="0"/>
          <w:kern w:val="0"/>
          <w:sz w:val="24"/>
          <w:szCs w:val="24"/>
          <w:shd w:val="clear" w:fill="F2F2F5"/>
          <w:lang w:val="en-US" w:eastAsia="zh-CN" w:bidi="ar"/>
        </w:rPr>
        <w:t>看看国军这点出息：</w:t>
      </w:r>
      <w:r>
        <w:rPr>
          <w:rFonts w:hint="eastAsia" w:asciiTheme="minorEastAsia" w:hAnsiTheme="minorEastAsia" w:eastAsiaTheme="minorEastAsia" w:cstheme="minorEastAsia"/>
          <w:b/>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一九 突击敌人</w:t>
      </w:r>
      <w:r>
        <w:rPr>
          <w:rFonts w:hint="eastAsia" w:asciiTheme="minorEastAsia" w:hAnsiTheme="minorEastAsia" w:eastAsiaTheme="minorEastAsia" w:cstheme="minorEastAsia"/>
          <w:b/>
          <w:bCs/>
          <w:i w:val="0"/>
          <w:caps w:val="0"/>
          <w:color w:val="222222"/>
          <w:spacing w:val="0"/>
          <w:kern w:val="0"/>
          <w:sz w:val="24"/>
          <w:szCs w:val="24"/>
          <w:shd w:val="clear" w:fill="F2F2F5"/>
          <w:lang w:val="en-US" w:eastAsia="zh-CN" w:bidi="ar"/>
        </w:rPr>
        <w:t>眷村</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，但只以扰乱及绑架勒赎与</w:t>
      </w:r>
      <w:r>
        <w:rPr>
          <w:rFonts w:hint="eastAsia" w:asciiTheme="minorEastAsia" w:hAnsiTheme="minorEastAsia" w:eastAsiaTheme="minorEastAsia" w:cstheme="minorEastAsia"/>
          <w:b/>
          <w:bCs/>
          <w:i w:val="0"/>
          <w:caps w:val="0"/>
          <w:color w:val="222222"/>
          <w:spacing w:val="0"/>
          <w:kern w:val="0"/>
          <w:sz w:val="24"/>
          <w:szCs w:val="24"/>
          <w:shd w:val="clear" w:fill="F2F2F5"/>
          <w:lang w:val="en-US" w:eastAsia="zh-CN" w:bidi="ar"/>
        </w:rPr>
        <w:t>蹂躏</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为手段，彻底打击其前方士气，决不可杀害或伤害军眷，以免造成反效果。</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 xml:space="preserve">二一 </w:t>
      </w:r>
      <w:r>
        <w:rPr>
          <w:rFonts w:hint="eastAsia" w:asciiTheme="minorEastAsia" w:hAnsiTheme="minorEastAsia" w:eastAsiaTheme="minorEastAsia" w:cstheme="minorEastAsia"/>
          <w:b/>
          <w:bCs/>
          <w:i w:val="0"/>
          <w:caps w:val="0"/>
          <w:color w:val="222222"/>
          <w:spacing w:val="0"/>
          <w:kern w:val="0"/>
          <w:sz w:val="24"/>
          <w:szCs w:val="24"/>
          <w:shd w:val="clear" w:fill="F2F2F5"/>
          <w:lang w:val="en-US" w:eastAsia="zh-CN" w:bidi="ar"/>
        </w:rPr>
        <w:t>绑架</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敌国财经机关首长及</w:t>
      </w:r>
      <w:r>
        <w:rPr>
          <w:rFonts w:hint="eastAsia" w:asciiTheme="minorEastAsia" w:hAnsiTheme="minorEastAsia" w:eastAsiaTheme="minorEastAsia" w:cstheme="minorEastAsia"/>
          <w:b/>
          <w:bCs/>
          <w:i w:val="0"/>
          <w:caps w:val="0"/>
          <w:color w:val="222222"/>
          <w:spacing w:val="0"/>
          <w:kern w:val="0"/>
          <w:sz w:val="24"/>
          <w:szCs w:val="24"/>
          <w:shd w:val="clear" w:fill="F2F2F5"/>
          <w:lang w:val="en-US" w:eastAsia="zh-CN" w:bidi="ar"/>
        </w:rPr>
        <w:t>家属</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，勒赎后再偶予</w:t>
      </w:r>
      <w:r>
        <w:rPr>
          <w:rFonts w:hint="eastAsia" w:asciiTheme="minorEastAsia" w:hAnsiTheme="minorEastAsia" w:eastAsiaTheme="minorEastAsia" w:cstheme="minorEastAsia"/>
          <w:b/>
          <w:bCs/>
          <w:i w:val="0"/>
          <w:caps w:val="0"/>
          <w:color w:val="222222"/>
          <w:spacing w:val="0"/>
          <w:kern w:val="0"/>
          <w:sz w:val="24"/>
          <w:szCs w:val="24"/>
          <w:shd w:val="clear" w:fill="F2F2F5"/>
          <w:lang w:val="en-US" w:eastAsia="zh-CN" w:bidi="ar"/>
        </w:rPr>
        <w:t>撕票</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，造成风声鹤唳。</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 xml:space="preserve">二六 </w:t>
      </w:r>
      <w:r>
        <w:rPr>
          <w:rFonts w:hint="eastAsia" w:asciiTheme="minorEastAsia" w:hAnsiTheme="minorEastAsia" w:eastAsiaTheme="minorEastAsia" w:cstheme="minorEastAsia"/>
          <w:b/>
          <w:bCs/>
          <w:i w:val="0"/>
          <w:caps w:val="0"/>
          <w:color w:val="222222"/>
          <w:spacing w:val="0"/>
          <w:kern w:val="0"/>
          <w:sz w:val="24"/>
          <w:szCs w:val="24"/>
          <w:shd w:val="clear" w:fill="F2F2F5"/>
          <w:lang w:val="en-US" w:eastAsia="zh-CN" w:bidi="ar"/>
        </w:rPr>
        <w:t>蹂躏</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支援敌军前线之</w:t>
      </w:r>
      <w:r>
        <w:rPr>
          <w:rFonts w:hint="eastAsia" w:asciiTheme="minorEastAsia" w:hAnsiTheme="minorEastAsia" w:eastAsiaTheme="minorEastAsia" w:cstheme="minorEastAsia"/>
          <w:b/>
          <w:bCs/>
          <w:i w:val="0"/>
          <w:caps w:val="0"/>
          <w:color w:val="222222"/>
          <w:spacing w:val="0"/>
          <w:kern w:val="0"/>
          <w:sz w:val="24"/>
          <w:szCs w:val="24"/>
          <w:shd w:val="clear" w:fill="F2F2F5"/>
          <w:lang w:val="en-US" w:eastAsia="zh-CN" w:bidi="ar"/>
        </w:rPr>
        <w:t>妇女领袖</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，并破坏其组织。</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二七 大量饲养</w:t>
      </w:r>
      <w:r>
        <w:rPr>
          <w:rFonts w:hint="eastAsia" w:asciiTheme="minorEastAsia" w:hAnsiTheme="minorEastAsia" w:eastAsiaTheme="minorEastAsia" w:cstheme="minorEastAsia"/>
          <w:b/>
          <w:bCs/>
          <w:i w:val="0"/>
          <w:caps w:val="0"/>
          <w:color w:val="222222"/>
          <w:spacing w:val="0"/>
          <w:kern w:val="0"/>
          <w:sz w:val="24"/>
          <w:szCs w:val="24"/>
          <w:shd w:val="clear" w:fill="F2F2F5"/>
          <w:lang w:val="en-US" w:eastAsia="zh-CN" w:bidi="ar"/>
        </w:rPr>
        <w:t>狂犬</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群，普遍放逐街头。</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二八 大量释放</w:t>
      </w:r>
      <w:r>
        <w:rPr>
          <w:rFonts w:hint="eastAsia" w:asciiTheme="minorEastAsia" w:hAnsiTheme="minorEastAsia" w:eastAsiaTheme="minorEastAsia" w:cstheme="minorEastAsia"/>
          <w:b/>
          <w:bCs/>
          <w:i w:val="0"/>
          <w:caps w:val="0"/>
          <w:color w:val="222222"/>
          <w:spacing w:val="0"/>
          <w:kern w:val="0"/>
          <w:sz w:val="24"/>
          <w:szCs w:val="24"/>
          <w:shd w:val="clear" w:fill="F2F2F5"/>
          <w:lang w:val="en-US" w:eastAsia="zh-CN" w:bidi="ar"/>
        </w:rPr>
        <w:t>毒蛇</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二九 打开各处</w:t>
      </w:r>
      <w:r>
        <w:rPr>
          <w:rFonts w:hint="eastAsia" w:asciiTheme="minorEastAsia" w:hAnsiTheme="minorEastAsia" w:eastAsiaTheme="minorEastAsia" w:cstheme="minorEastAsia"/>
          <w:b/>
          <w:bCs/>
          <w:i w:val="0"/>
          <w:caps w:val="0"/>
          <w:color w:val="222222"/>
          <w:spacing w:val="0"/>
          <w:kern w:val="0"/>
          <w:sz w:val="24"/>
          <w:szCs w:val="24"/>
          <w:shd w:val="clear" w:fill="F2F2F5"/>
          <w:lang w:val="en-US" w:eastAsia="zh-CN" w:bidi="ar"/>
        </w:rPr>
        <w:t>动物园</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三〇 密施</w:t>
      </w:r>
      <w:r>
        <w:rPr>
          <w:rFonts w:hint="eastAsia" w:asciiTheme="minorEastAsia" w:hAnsiTheme="minorEastAsia" w:eastAsiaTheme="minorEastAsia" w:cstheme="minorEastAsia"/>
          <w:b/>
          <w:bCs/>
          <w:i w:val="0"/>
          <w:caps w:val="0"/>
          <w:color w:val="222222"/>
          <w:spacing w:val="0"/>
          <w:kern w:val="0"/>
          <w:sz w:val="24"/>
          <w:szCs w:val="24"/>
          <w:shd w:val="clear" w:fill="F2F2F5"/>
          <w:lang w:val="en-US" w:eastAsia="zh-CN" w:bidi="ar"/>
        </w:rPr>
        <w:t>毒品</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予敌军</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三一 煽惑、鼓动、协助民众</w:t>
      </w:r>
      <w:r>
        <w:rPr>
          <w:rFonts w:hint="eastAsia" w:asciiTheme="minorEastAsia" w:hAnsiTheme="minorEastAsia" w:eastAsiaTheme="minorEastAsia" w:cstheme="minorEastAsia"/>
          <w:b/>
          <w:bCs/>
          <w:i w:val="0"/>
          <w:caps w:val="0"/>
          <w:color w:val="222222"/>
          <w:spacing w:val="0"/>
          <w:kern w:val="0"/>
          <w:sz w:val="24"/>
          <w:szCs w:val="24"/>
          <w:shd w:val="clear" w:fill="F2F2F5"/>
          <w:lang w:val="en-US" w:eastAsia="zh-CN" w:bidi="ar"/>
        </w:rPr>
        <w:t>暴动</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三二 蛊惑民众扩大</w:t>
      </w:r>
      <w:r>
        <w:rPr>
          <w:rFonts w:hint="eastAsia" w:asciiTheme="minorEastAsia" w:hAnsiTheme="minorEastAsia" w:eastAsiaTheme="minorEastAsia" w:cstheme="minorEastAsia"/>
          <w:b/>
          <w:bCs/>
          <w:i w:val="0"/>
          <w:caps w:val="0"/>
          <w:color w:val="222222"/>
          <w:spacing w:val="0"/>
          <w:kern w:val="0"/>
          <w:sz w:val="24"/>
          <w:szCs w:val="24"/>
          <w:shd w:val="clear" w:fill="F2F2F5"/>
          <w:lang w:val="en-US" w:eastAsia="zh-CN" w:bidi="ar"/>
        </w:rPr>
        <w:t>走私</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，大量供应黑枪。</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三三 秘密支援敌</w:t>
      </w:r>
      <w:r>
        <w:rPr>
          <w:rFonts w:hint="eastAsia" w:asciiTheme="minorEastAsia" w:hAnsiTheme="minorEastAsia" w:eastAsiaTheme="minorEastAsia" w:cstheme="minorEastAsia"/>
          <w:b/>
          <w:bCs/>
          <w:i w:val="0"/>
          <w:caps w:val="0"/>
          <w:color w:val="222222"/>
          <w:spacing w:val="0"/>
          <w:kern w:val="0"/>
          <w:sz w:val="24"/>
          <w:szCs w:val="24"/>
          <w:shd w:val="clear" w:fill="F2F2F5"/>
          <w:lang w:val="en-US" w:eastAsia="zh-CN" w:bidi="ar"/>
        </w:rPr>
        <w:t>黑社会</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各种武器。</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三四 劫放敌人</w:t>
      </w:r>
      <w:r>
        <w:rPr>
          <w:rFonts w:hint="eastAsia" w:asciiTheme="minorEastAsia" w:hAnsiTheme="minorEastAsia" w:eastAsiaTheme="minorEastAsia" w:cstheme="minorEastAsia"/>
          <w:b/>
          <w:bCs/>
          <w:i w:val="0"/>
          <w:caps w:val="0"/>
          <w:color w:val="222222"/>
          <w:spacing w:val="0"/>
          <w:kern w:val="0"/>
          <w:sz w:val="24"/>
          <w:szCs w:val="24"/>
          <w:shd w:val="clear" w:fill="F2F2F5"/>
          <w:lang w:val="en-US" w:eastAsia="zh-CN" w:bidi="ar"/>
        </w:rPr>
        <w:t>重刑犯</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监狱，以及各拘留所和看守所。</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三五 密伺</w:t>
      </w:r>
      <w:r>
        <w:rPr>
          <w:rFonts w:hint="eastAsia" w:asciiTheme="minorEastAsia" w:hAnsiTheme="minorEastAsia" w:eastAsiaTheme="minorEastAsia" w:cstheme="minorEastAsia"/>
          <w:b/>
          <w:bCs/>
          <w:i w:val="0"/>
          <w:caps w:val="0"/>
          <w:color w:val="222222"/>
          <w:spacing w:val="0"/>
          <w:kern w:val="0"/>
          <w:sz w:val="24"/>
          <w:szCs w:val="24"/>
          <w:shd w:val="clear" w:fill="F2F2F5"/>
          <w:lang w:val="en-US" w:eastAsia="zh-CN" w:bidi="ar"/>
        </w:rPr>
        <w:t>流行性疾病</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及传染病肆虐期间，搜购囤积此类特效药品转运他处或予销毁。</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四二</w:t>
      </w:r>
      <w:r>
        <w:rPr>
          <w:rFonts w:hint="default" w:asciiTheme="minorEastAsia" w:hAnsiTheme="minorEastAsia" w:cstheme="minorEastAsia"/>
          <w:i w:val="0"/>
          <w:caps w:val="0"/>
          <w:color w:val="222222"/>
          <w:spacing w:val="0"/>
          <w:kern w:val="0"/>
          <w:sz w:val="24"/>
          <w:szCs w:val="24"/>
          <w:shd w:val="clear" w:fill="F2F2F5"/>
          <w:lang w:eastAsia="zh-CN" w:bidi="ar"/>
        </w:rPr>
        <w:t xml:space="preserve"> </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有计划地乘我攻击敌人劳军团溃散之际，密遣女性工作人员乔装演艺人员渗入，接近并笼络敌军部队长，归集并破坏各种情报，以及伺机密裁其长官。</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四三</w:t>
      </w:r>
      <w:r>
        <w:rPr>
          <w:rFonts w:hint="default" w:asciiTheme="minorEastAsia" w:hAnsiTheme="minorEastAsia" w:cstheme="minorEastAsia"/>
          <w:i w:val="0"/>
          <w:caps w:val="0"/>
          <w:color w:val="222222"/>
          <w:spacing w:val="0"/>
          <w:kern w:val="0"/>
          <w:sz w:val="24"/>
          <w:szCs w:val="24"/>
          <w:shd w:val="clear" w:fill="F2F2F5"/>
          <w:lang w:eastAsia="zh-CN" w:bidi="ar"/>
        </w:rPr>
        <w:t xml:space="preserve"> </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密裁敌人友邦外交人员，并</w:t>
      </w:r>
      <w:r>
        <w:rPr>
          <w:rFonts w:hint="eastAsia" w:asciiTheme="minorEastAsia" w:hAnsiTheme="minorEastAsia" w:eastAsiaTheme="minorEastAsia" w:cstheme="minorEastAsia"/>
          <w:b/>
          <w:bCs/>
          <w:i w:val="0"/>
          <w:caps w:val="0"/>
          <w:color w:val="222222"/>
          <w:spacing w:val="0"/>
          <w:kern w:val="0"/>
          <w:sz w:val="24"/>
          <w:szCs w:val="24"/>
          <w:shd w:val="clear" w:fill="F2F2F5"/>
          <w:lang w:val="en-US" w:eastAsia="zh-CN" w:bidi="ar"/>
        </w:rPr>
        <w:t>蹂躏其眷属</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四四</w:t>
      </w:r>
      <w:r>
        <w:rPr>
          <w:rFonts w:hint="default" w:asciiTheme="minorEastAsia" w:hAnsiTheme="minorEastAsia" w:cstheme="minorEastAsia"/>
          <w:i w:val="0"/>
          <w:caps w:val="0"/>
          <w:color w:val="222222"/>
          <w:spacing w:val="0"/>
          <w:kern w:val="0"/>
          <w:sz w:val="24"/>
          <w:szCs w:val="24"/>
          <w:shd w:val="clear" w:fill="F2F2F5"/>
          <w:lang w:eastAsia="zh-CN" w:bidi="ar"/>
        </w:rPr>
        <w:t xml:space="preserve"> </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煽惑、胁迫、</w:t>
      </w:r>
      <w:r>
        <w:rPr>
          <w:rFonts w:hint="eastAsia" w:asciiTheme="minorEastAsia" w:hAnsiTheme="minorEastAsia" w:eastAsiaTheme="minorEastAsia" w:cstheme="minorEastAsia"/>
          <w:b/>
          <w:bCs/>
          <w:i w:val="0"/>
          <w:caps w:val="0"/>
          <w:color w:val="222222"/>
          <w:spacing w:val="0"/>
          <w:kern w:val="0"/>
          <w:sz w:val="24"/>
          <w:szCs w:val="24"/>
          <w:shd w:val="clear" w:fill="F2F2F5"/>
          <w:lang w:val="en-US" w:eastAsia="zh-CN" w:bidi="ar"/>
        </w:rPr>
        <w:t>拐诱敌人军眷卖春</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，并撮合与其政要幽会，同时</w:t>
      </w:r>
      <w:r>
        <w:rPr>
          <w:rFonts w:hint="eastAsia" w:asciiTheme="minorEastAsia" w:hAnsiTheme="minorEastAsia" w:eastAsiaTheme="minorEastAsia" w:cstheme="minorEastAsia"/>
          <w:b/>
          <w:bCs/>
          <w:i w:val="0"/>
          <w:caps w:val="0"/>
          <w:color w:val="222222"/>
          <w:spacing w:val="0"/>
          <w:kern w:val="0"/>
          <w:sz w:val="24"/>
          <w:szCs w:val="24"/>
          <w:shd w:val="clear" w:fill="F2F2F5"/>
          <w:lang w:val="en-US" w:eastAsia="zh-CN" w:bidi="ar"/>
        </w:rPr>
        <w:t>密照</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传送与其前方丈夫。</w:t>
      </w:r>
    </w:p>
    <w:p>
      <w:pPr>
        <w:keepNext w:val="0"/>
        <w:keepLines w:val="0"/>
        <w:widowControl/>
        <w:suppressLineNumbers w:val="0"/>
        <w:spacing w:before="0" w:beforeAutospacing="0" w:after="240" w:afterAutospacing="0"/>
        <w:ind w:left="0" w:right="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bCs/>
          <w:i w:val="0"/>
          <w:caps w:val="0"/>
          <w:color w:val="0307BD"/>
          <w:spacing w:val="0"/>
          <w:kern w:val="0"/>
          <w:sz w:val="24"/>
          <w:szCs w:val="24"/>
          <w:shd w:val="clear" w:fill="FFFFFF"/>
          <w:lang w:val="en-US" w:eastAsia="zh-CN" w:bidi="ar"/>
        </w:rPr>
        <w:t>不知道"国军"为什么对“蹂躏妇女”这么感兴趣</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，以至于文中多次提及念念不忘，大概是出于东瀛正统的缘故吧……</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不过虽然依旧下作，总算比以前是文明多了：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2F2F5"/>
        <w:spacing w:before="0" w:beforeAutospacing="0" w:after="300" w:afterAutospacing="0"/>
        <w:ind w:left="720" w:right="72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红军主力和中央机关突围转移后，国民党军队迅速向中央苏区腹地推进。至1935年1月，除于都南部少数几个区乡未被国民党军占领外，中央苏区全部沦陷。</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国民党为彻底“消灭”红军，每侵占一地，就进行灭绝人性的大屠杀。从3岁孩童到80岁老人，均不能幸免，不管男女老弱，均遭屠戮。敌人起初杀人以人头计数报功请赏，后因杀人如麻，改以耳朵计数。国民党独立三十三旅残杀宁都、瑞金、于都、兴国、广昌、石城等县人民数万人。瑞金菱角山一夜被活埋300多人，南门岗一次枪杀了500余人，国民党瑞金县长邹光亚在云龙桥下一次集体屠杀了120余人。瑞金竹马岗被杀害的人数以千计。“瑞金县城内的人口差不多减了一半”。</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据不完全统计，瑞金有18000人被屠杀；兴国被害2142人，被捕6934人，逃亡3410人；于都被敌人屠杀3000余人。赣县田村一地被杀害94人，其中有14户被杀绝；寻乌被杀害4520人，杀绝900余户；会昌被杀害972人；石城县被屠杀的干部和群众576人；宁都有1442名干部和3378名群众死于敌人的屠刀之下；上犹县被杀害的干部达1466人，群众658人。在敌人的血腥屠杀下，不少村庄被杀光，成了“无人村”、“血洗村”，尸骨遍野，血流成河。</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昔日赣南苏区繁荣的农村和圩镇，一时变成了瓦砾成堆、断壁残垣、血泪斑斑的废墟。诚如国民党政府在报告书中供述，在“清剿”区内，“无不焚之居，无不伐之树，无不杀之鸡犬，无遗留之壮丁，闾阎不见炊烟”</w:t>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2F2F5"/>
          <w:lang w:val="en-US" w:eastAsia="zh-CN" w:bidi="ar"/>
        </w:rPr>
        <w:t>【党史百讲】第八十五讲 赣南苏区：闾阎不见炊烟</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很多大陆人只看到了国民党今天一副软弱哭哭啼啼的小媳妇样子就心生同情怜悯。却忘了这条毒蛇小人得志之日，是多么穷凶极恶。你把国民党看做是“中华正统”，国民党过去看你是两脚羊，现在是诈骗对象和可以被狂犬毒蛇咬的NPC。</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国民党一贯内战内行，外战外行。所以，如果要和国民党打交道，为了保证安全，就一定要站在国民党的对立面，否则和它同盟，肯定被坑死，而国民党对敌人一向是无可奈何的。</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如果让国民党这种团伙活过来，早晚必被在背后狠咬一口。农夫和蛇的故事，应为借鉴。</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好的国民党，就是死的国民党。国民党反动派为祸中国九十年，生于不义，也必将死于耻辱。</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蔡主席加油，寄希望于台湾人民。</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color w:val="222222"/>
          <w:sz w:val="24"/>
          <w:szCs w:val="24"/>
        </w:rPr>
      </w:pP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pPr>
      <w:bookmarkStart w:id="104" w:name="_Toc1009574872"/>
      <w:r>
        <w:rPr>
          <w:color w:val="auto"/>
          <w:lang w:val="en-US" w:eastAsia="zh-CN"/>
        </w:rPr>
        <w:t>37、</w:t>
      </w:r>
      <w:r>
        <w:rPr>
          <w:rFonts w:hint="default"/>
          <w:color w:val="auto"/>
          <w:lang w:val="en-US" w:eastAsia="zh-CN"/>
        </w:rPr>
        <w:fldChar w:fldCharType="begin"/>
      </w:r>
      <w:r>
        <w:rPr>
          <w:rFonts w:hint="default"/>
          <w:color w:val="auto"/>
          <w:lang w:val="en-US" w:eastAsia="zh-CN"/>
        </w:rPr>
        <w:instrText xml:space="preserve"> HYPERLINK "https://www.weibo.com/p/230418450838710102wwto?mod=zwenzhang"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《中国到底需要多强大才会让台湾统一得心服口服？》</w:t>
      </w:r>
      <w:r>
        <w:rPr>
          <w:rFonts w:hint="default"/>
          <w:color w:val="auto"/>
          <w:lang w:val="en-US" w:eastAsia="zh-CN"/>
        </w:rPr>
        <w:fldChar w:fldCharType="end"/>
      </w:r>
      <w:bookmarkEnd w:id="104"/>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2016年10月31日</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这是知乎网友提的一个问题：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老是看到类似的言论：“不用着急，等中国更强大了，台湾自然会统一的。”</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难道现在中国不够强大了吗，为什么台湾还是这么排斥统一？还是说所谓的强大是像曾经的苏联那样可以和美国抗衡，才算是强大？ps.主要意思是中国要具备了什么样的条件，台湾才会愿意统一？至少是大部分人民愿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===============以下是我的答案===================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谢邀。</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其实这个问题之前在很多答案中也讨论过。中国只有强大到一定程度，相比于台湾而言优势很大，台湾才会心甘情愿统一。</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果定量分析，一定要给出一个具体程度的话。我觉得，当台湾人均GDP在全国34个省、市、自治区、直辖市、特别行政区中的排名在12-20名的时候，条件就比较成熟了，可以视情况开始启动政治层面统一的工作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如果排名在20-28名之间，那么条件就非常成熟了，此时应该开始紧锣密鼓的进行政治层面的相关工作了。这个时候，统一工作将变得非常顺利。</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如果排名到了28名之后，那就有点麻烦了，情况可能将重新变得复杂起来，不过那是另外一个话题了，在此暂不讨论。</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现在台湾排名第几呢？排名第三，仅次于澳门和香港。</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所以说台湾现在远远没有到回来的时机。</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时机未到之前，和平统一还是武力统一，效果都必定不好。</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由于香港回归之后的现状，因此很多网友对“武力统一”有一种迷信，觉得用武力打下来台湾，该杀的杀，该关的关，不服就杀，台湾人就顺从了，并拿日本当年治理台湾作为例子。甚至还有更异想天开的，打算把台湾人迁到西北去种树，或者是打散分到全国的街道乡村。</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且不说这些浓厚民科色彩的社会政策需要花费多么高昂的代价，会遭遇多么强烈的反抗，在国际上会引发多么恶劣的观感和国际舆论压力，会无谓耗费多么无谓的外交内政资源，执行起来多么困难，效果多么糟糕。甚至就连大陆民众自己这关，都过不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别看很多大陆网民被台湾部分人满口“支那”的言论刺激的很愤怒，在网络上发言恨不得要杀光台湾人。如果真的到了那个时候，当战后的残酷对台统治真的变为现实，在网络媒体上真的出现血淋淋的场景，甚至只是文字描述，哪怕只是强制迁徙的场景，就足以让小清新的网民们崩溃，进而反过来对大陆政府形成极为强大的舆论压力。</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民意如流水，当同一批人接触到不同的画面的时候，人类社会的孩子脸变起来是很快的。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说的再直白一些。今天的中国，从政府到民众，已经不同于70年前，不同于50年前，甚至不同于30年前。今天的中国社会对伤亡、战争、暴烈、残垣断壁、杀戮、残害这些概念的感性冲击，已经非常陌生了，当它在网络上是文字的时候是一回事，而当它变成现实，尤其是大规模发生在“同文同种”的台湾的时候，社会届时将几乎没有什么承受能力。</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现在是21世纪，不是19世纪。整个社会的“圣母化”（这里不含贬义）程度早已经今非昔比，而且随着经济和科技的进一步发展，人民生活进一步富足安逸，社会承平日久，这种趋势在未来只会更深。</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由于中国人民解放军及其前身八路军、新四军、红军的光辉战斗历史，加上今天海峡两岸的军事失衡，使得很多人对武力攻台产生了这样的幻想。但很多人恰恰忽视了红军、八路军、解放军为什么能不断取得胜利，最终解放全中国，哪怕是武器上处于劣势。</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因为他们是在解放中国人民。人民军队打下一片土地，这片土地上的民众的生活水平在之后的一段时间里就会比之前有所上升——解除落后的封建土地所有制的枷锁对生产力的束缚、积极发展本土工业化的政策使得社会有了更多可分配的产品、普遍的扫盲运动使得民众的生活质量和就业能力提高，等等。</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但台湾和之前遇到的情况不一样。它已经是一个处于风口上的猪。我们不可能同时做到既在台湾现有生活水平上继续明显提升，并且还不从现在比台湾经济水平更低的大陆吸血。</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我们只有等风停下来，或者我们自己做点什么让风更快的停下来。</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等待要耗费时间，很多朋友担心台湾现在的台独意识形态教育会使得未来的台湾人更抵触统一。</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但我认为这是不会的。意识形态教育这东西，用于锦上添花可以，雪中送炭则很困难。</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经济科技领先的时候，意识形态教育可以把经济科技上的优势，解释为自己意识形态优势的结果，从而锦上添花，起到巩固自己的意识形态。</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但当经济科技处于颓势的时候，意识形态教育越努力，民众和相反的现实接触之后，反而越会对原有的意识形态教育产生抵触。</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50-70年代的中国，红歌不断，毛主席万岁常有、报纸上的马列教条层层叠叠，样板戏演的震天响，政治课本绝对根红苗正，就连当时被广为批判的各种修正主义反动言论，也比今天人民日报社论的面目更“马列”。</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接受了三十年革命教育的人民，在八十年代改革开放之后看到的西方社会面前，结果怎么样呢？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2F2F5"/>
        <w:spacing w:before="0" w:beforeAutospacing="0" w:after="300" w:afterAutospacing="0"/>
        <w:ind w:left="720" w:right="720" w:firstLine="0"/>
        <w:jc w:val="left"/>
        <w:rPr>
          <w:rFonts w:hint="eastAsia" w:asciiTheme="minorEastAsia" w:hAnsiTheme="minorEastAsia" w:eastAsiaTheme="minorEastAsia" w:cstheme="minorEastAsia"/>
          <w:i/>
          <w:iCs/>
          <w:caps w:val="0"/>
          <w:color w:val="333333"/>
          <w:spacing w:val="0"/>
          <w:sz w:val="24"/>
          <w:szCs w:val="24"/>
        </w:rPr>
      </w:pPr>
      <w:r>
        <w:rPr>
          <w:rFonts w:hint="eastAsia" w:asciiTheme="minorEastAsia" w:hAnsiTheme="minorEastAsia" w:eastAsiaTheme="minorEastAsia" w:cstheme="minorEastAsia"/>
          <w:i/>
          <w:iCs/>
          <w:caps w:val="0"/>
          <w:color w:val="333333"/>
          <w:spacing w:val="0"/>
          <w:kern w:val="0"/>
          <w:sz w:val="24"/>
          <w:szCs w:val="24"/>
          <w:shd w:val="clear" w:fill="F2F2F5"/>
          <w:lang w:val="en-US" w:eastAsia="zh-CN" w:bidi="ar"/>
        </w:rPr>
        <w:t>香港一百年殖民地变成现在这样,中国这么大,至少要做三百年殖民地才能变成香港这样。三百年够不够,我还有怀疑。</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言犹在耳。说出这段话的这位老“公知”，一辈子最大的价值就是给“社会存在决定社会意识”的马克思主义哲学观点，提供了一个不错的论证素材。他的这段话在未来会被人反复提起的。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如果二十年后，人均GDP排到全国15-20名左右的台湾，有人说出类似的话，我一点也不会感到惊讶。</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有人可能会说，你还让我们等20年？一个连统一都没做到的国家，怎么崛起？</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其实过去的六十多年，台湾也没统一，也没能阻挡中国崛起。越往后，台湾相比于大陆越弱小，起到的阻力更是会日益微不足道。所谓的第一岛链，你强它就软，你的海军强大了，出第一岛链的时候，台湾敢有什么动作？</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还有人会认为，就算大陆再发达，台湾媒体完全可以洗脑，让台湾人觉得台湾衰落全是大陆人的错，或者继续把大陆抹的一团黑。</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但这其实是做不到的。台湾是个信息开放的社会。只要你强到一定程度，比如台湾人用的新奇玩意都是大陆企业发明生产的，台湾人看的综艺节目或者电影都是大陆拍的，台湾人的各种专业书籍都是简体字转过来的，媒体再洗脑抹黑也白搭，挡不住的，而台湾又没有能力回到朝鲜那种信息封闭水平。其实就算是朝鲜，如果稍微敞开点信息的渠道，社会也会变得更不稳定，在韩国面前也会更脆弱。</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再想想苏联，戈尔巴乔夫和叶利钦面对西方是多么的天真。可是苏联一直是和美国冷战了多少年的啊。他们把苏联经济不好怪罪到美国头上，比台湾经济不好怪罪到大陆头上，更顺理成章吧？</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只要你足够强大，那么对方的意识形态自然会放弃抵抗，认为你的意识形态是你强大的原因，并进而去学习你，这只是个时间问题，已经被1840年以来的中国近代史所多次证明。</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台湾的问题要比冷战还更单纯一些，两岸同文同种，没有民族问题，没有宗教问题，没有语言问题，双方的差异仅仅就是经济发展水平不同和政治意识形态不同，这个是相对而言最好解决的情况。</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台湾社会今天对大陆的种种复杂态度，原因用一句话来概括就是：</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中国大陆发展到了一个近代历史以来最强大的程度，而又相对于西方社会尚有发展不足。在这个阶段，已经开始让台湾感到“不安全”、压力、竞争、沮丧和畏惧了，但还不到尊敬和仰望的程度。</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这样一个暂态的平衡，是不会长久的。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（完）</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pPr>
      <w:bookmarkStart w:id="105" w:name="_Toc1296144676"/>
      <w:r>
        <w:rPr>
          <w:color w:val="auto"/>
          <w:lang w:val="en-US" w:eastAsia="zh-CN"/>
        </w:rPr>
        <w:t>38、</w:t>
      </w:r>
      <w:r>
        <w:rPr>
          <w:rFonts w:hint="default"/>
          <w:color w:val="auto"/>
          <w:lang w:val="en-US" w:eastAsia="zh-CN"/>
        </w:rPr>
        <w:fldChar w:fldCharType="begin"/>
      </w:r>
      <w:r>
        <w:rPr>
          <w:rFonts w:hint="default"/>
          <w:color w:val="auto"/>
          <w:lang w:val="en-US" w:eastAsia="zh-CN"/>
        </w:rPr>
        <w:instrText xml:space="preserve"> HYPERLINK "https://www.weibo.com/p/230418450838710102wwwj?mod=zwenzhang"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《如何理性看待高涨仇台情绪对两岸发展？》</w:t>
      </w:r>
      <w:r>
        <w:rPr>
          <w:rFonts w:hint="default"/>
          <w:color w:val="auto"/>
          <w:lang w:val="en-US" w:eastAsia="zh-CN"/>
        </w:rPr>
        <w:fldChar w:fldCharType="end"/>
      </w:r>
      <w:bookmarkEnd w:id="105"/>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2016年11月2日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这是一位知乎网友提的问题：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p>
    <w:p>
      <w:pPr>
        <w:rPr>
          <w:rFonts w:hint="eastAsia"/>
          <w:b/>
          <w:bCs/>
          <w:sz w:val="24"/>
          <w:szCs w:val="24"/>
        </w:rPr>
      </w:pPr>
      <w:r>
        <w:rPr>
          <w:rFonts w:hint="eastAsia"/>
          <w:b/>
          <w:bCs/>
          <w:sz w:val="24"/>
          <w:szCs w:val="24"/>
        </w:rPr>
        <w:t>如何理性看待高涨仇台情绪对两岸发展？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作为台湾本地大学生，关注知乎一段时间。</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看见版上各种跟风拉黑台湾、留岛不留人等毫无建设性煽情言论</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我真心认为这也只是另一种刻板方式看两岸</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就与台湾过去黑大陆手段没什麽差别</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两边都在瞎子摸象，摸到的都不是全貌</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不知各位朋友如何看待？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===================以下是答案======================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谢邀。</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其实我觉得台湾方面几十年来煽动对大陆的仇视和敌视，是一件很滑稽且有意思的事情。</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台湾人口数量不足全国总人口的2%，经济总量不足大陆的5%，大陆军事力量十倍于台湾（台军公布两岸军力对比 称大陆实力为台军10倍），且台湾岛内市场狭小，大陆是台湾的第一大贸易伙伴，也是台湾最大的出口市场及第二大进口来源。</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果海峡两岸是两个国家，这样的单方面仇视教育早就会招致对岸民间的反弹了。恰恰是因为大陆执政党把台湾视为本国，把台湾人民视为本国国人，因此才长久以来向大陆民众掩盖台湾的恶意，以避免导致两岸民众互相仇视。这种掩盖在2016年才稍稍有所放松，但仍然远未取消，仍然在试图保护台湾人。</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我们从四个方面讨论一下：</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以台湾今天的实力，台湾煽动全民对对面这样一个庞然大物的敌视，能对台湾带来什么好处呢？</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不能</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以台湾今天的实力，就算全民仇陆，能给大陆带来什么实质上的伤害吗？</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不能</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以大陆今天的实力，如果开始煽动民众对台湾进行仇视，能给大陆执政者带来某些好处吗？</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能</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以大陆今天的实力，如果开始煽动民众全民仇视台湾，能给台湾带来什么实质上的伤害吗？</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能</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看看台湾今天的行为，再去比对一下“民主斗士”们的普世价值“教科书”，经常会产生时空错乱的感觉。</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按民主斗士们的逻辑，好像应该是大陆这边更该去煽动对台湾人的敌视才对啊。因为“专制”政权嘛，压制言论自由的，官民是如同水火的，民不聊生，内部矛盾必然尖锐，为了维护“专制独裁”统治，自然会有动力去把这种内部矛盾转移到外部的动力。而台湾实力上的弱小，又使得这种矛盾转移风险很小，不会遭到什么有效的报复。就算会有遭到报复的危险，可是“独裁”国家人人都不敢说话、道路以目，自然也不会有人告诉“独裁者”有这种危险，所以大陆肯定会肆无忌惮地煽动民众去仇视台湾。</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而台湾方面则恰恰相反，由于台湾是“民主”体制，官员是选举产生的，有治理能力且愿意为人民服务的政治家才能被人民选出来，根据法律到期自然下台。所以自然没有动力去煽动对外仇恨以抓牢政权，而是会秉承理性、客观、中立、宽容的普世价值来看待世界。而且台湾是民主社会，任何人都可以批评政府，因此具有很高的纠错性，所以政府也不可能去做出煽动人民仇视自己的第一大贸易伙伴这种现实上根本走不通的事情。</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然而，在海峡两岸，理论怎么和现实完全是反过来的呢？这是一个很有趣的课题，搞不好能供博士生混个文凭出来。</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相比口口声声“中华民国”的蓝营，绿营的所作所为很多更符合大陆执政党的利益。</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如果大陆人对台湾开始变得仇视和敌视。第一可以有利于转移对外矛盾；第二可以让大陆人产生对所谓“民主制度”的鄙夷；第三可以把大陆人民和大陆执政党更紧密的绑在一起，提高政权稳定性。</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可能有朋友对第三条不太理解，再说的清楚一点。蓝营执着的所谓“中华民国”，其客观效果是分割中国现在的执政党和中国人民，鼓吹所谓为中国人民提供另外一种“可选项”（至于靠不靠谱另说），这里面隐含的攻击目标是中国现任执政党，手段则是离间执政党的执政基础。</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而绿营喊的“台独”，则是同时攻击中国执政党和中国人民，甚至经常用“支那”这种无差别攻击的方式，绝大多数中国大陆受众看到后都会感到愤怒，这不但无法起到离间的目的，反而把大陆人民日益推到执政党一边。就像台湾绿营说的“中共支持国民党只能把台湾人民推到民进党一边”一样，台湾绿营的行为，也是把大陆人民推到共产党一边。</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煽动仇恨来获得政治利益，一向是高风险的，因为这会有严重的政治道德风险。现在，这些事情居然让我们的对手替我们做了，我们不但不用承担道德上的指责，还可以享受由此带来的红利——</w:t>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没想要红包，都能被塞到手里，还有比这更美妙的事情吗？</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而反观台湾绿营，一方面在政治上打压大陆执政党潜在的政治对手，一方面在民意上为大陆执政党源源不断提供政治合法性支持，一方面在经济上自我阉割、自我破坏，降低未来大陆统一的难度。</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还有比这更忠诚的盟友吗？</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所以说，台湾同胞们选出了以蔡英文同志为首的新一届执政团队，本身也说明了对党的拥护，对国家统一的期待，对中国特色社会主义制度的认可。</w:t>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海峡两岸正在朝着共同的目标而努力前行！</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也许这才是“寄希望于台湾人民”的真正含义吧。</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pPr>
      <w:bookmarkStart w:id="106" w:name="_Toc73175295"/>
      <w:r>
        <w:rPr>
          <w:color w:val="auto"/>
          <w:lang w:val="en-US" w:eastAsia="zh-CN"/>
        </w:rPr>
        <w:t>39、</w:t>
      </w:r>
      <w:r>
        <w:rPr>
          <w:rFonts w:hint="default"/>
          <w:color w:val="auto"/>
          <w:lang w:val="en-US" w:eastAsia="zh-CN"/>
        </w:rPr>
        <w:fldChar w:fldCharType="begin"/>
      </w:r>
      <w:r>
        <w:rPr>
          <w:rFonts w:hint="default"/>
          <w:color w:val="auto"/>
          <w:lang w:val="en-US" w:eastAsia="zh-CN"/>
        </w:rPr>
        <w:instrText xml:space="preserve"> HYPERLINK "https://www.weibo.com/p/230418450838710102wyl4?mod=zwenzhang"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《彻底解决台湾问题的十六字方略》</w:t>
      </w:r>
      <w:r>
        <w:rPr>
          <w:rFonts w:hint="default"/>
          <w:color w:val="auto"/>
          <w:lang w:val="en-US" w:eastAsia="zh-CN"/>
        </w:rPr>
        <w:fldChar w:fldCharType="end"/>
      </w:r>
      <w:bookmarkEnd w:id="106"/>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2016年12月9日</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用16个字简单概括一下我的观点：</w:t>
      </w:r>
    </w:p>
    <w:p>
      <w:pPr>
        <w:keepNext w:val="0"/>
        <w:keepLines w:val="0"/>
        <w:widowControl/>
        <w:suppressLineNumbers w:val="0"/>
        <w:jc w:val="cente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华文楷体" w:hAnsi="华文楷体" w:eastAsia="华文楷体" w:cs="华文楷体"/>
          <w:b/>
          <w:i w:val="0"/>
          <w:caps w:val="0"/>
          <w:color w:val="FF0000"/>
          <w:spacing w:val="0"/>
          <w:kern w:val="0"/>
          <w:sz w:val="28"/>
          <w:szCs w:val="28"/>
          <w:shd w:val="clear" w:fill="FFFFFF"/>
          <w:lang w:val="en-US" w:eastAsia="zh-CN" w:bidi="ar"/>
        </w:rPr>
        <w:t>釜底抽薪，扬汤止沸。</w:t>
      </w:r>
      <w:r>
        <w:rPr>
          <w:rFonts w:hint="eastAsia" w:ascii="华文楷体" w:hAnsi="华文楷体" w:eastAsia="华文楷体" w:cs="华文楷体"/>
          <w:i w:val="0"/>
          <w:caps w:val="0"/>
          <w:color w:val="FF0000"/>
          <w:spacing w:val="0"/>
          <w:kern w:val="0"/>
          <w:sz w:val="28"/>
          <w:szCs w:val="28"/>
          <w:shd w:val="clear" w:fill="FFFFFF"/>
          <w:lang w:val="en-US" w:eastAsia="zh-CN" w:bidi="ar"/>
        </w:rPr>
        <w:br w:type="textWrapping"/>
      </w:r>
      <w:r>
        <w:rPr>
          <w:rFonts w:hint="eastAsia" w:ascii="华文楷体" w:hAnsi="华文楷体" w:eastAsia="华文楷体" w:cs="华文楷体"/>
          <w:b/>
          <w:i w:val="0"/>
          <w:caps w:val="0"/>
          <w:color w:val="FF0000"/>
          <w:spacing w:val="0"/>
          <w:kern w:val="0"/>
          <w:sz w:val="28"/>
          <w:szCs w:val="28"/>
          <w:shd w:val="clear" w:fill="FFFFFF"/>
          <w:lang w:val="en-US" w:eastAsia="zh-CN" w:bidi="ar"/>
        </w:rPr>
        <w:t>隔岸观火，借刀杀人。</w:t>
      </w:r>
      <w:r>
        <w:rPr>
          <w:rFonts w:hint="eastAsia" w:ascii="微软雅黑" w:hAnsi="微软雅黑" w:eastAsia="微软雅黑" w:cs="微软雅黑"/>
          <w:i w:val="0"/>
          <w:caps w:val="0"/>
          <w:color w:val="333333"/>
          <w:spacing w:val="0"/>
          <w:kern w:val="0"/>
          <w:sz w:val="24"/>
          <w:szCs w:val="24"/>
          <w:shd w:val="clear" w:fill="FFFFFF"/>
          <w:lang w:val="en-US" w:eastAsia="zh-CN" w:bidi="ar"/>
        </w:rPr>
        <w:br w:type="textWrapping"/>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下面解释一下这16个字：</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釜底抽薪</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解决台湾问题的最根本途径是使大陆和台湾的经济力量对比达到碾压的程度，经济问题是台湾问题中最根本和最核心的问题，其他绝大多数问题和表象都是在经济问题之上衍生出来的。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做好这四个字需要两个条件，第一，中国大陆继续迅速发展，产业继续不断升级；第二，台湾要和大陆保持一个冷和平或者冷对抗的状态，只有这样，台湾才会和大陆变成一个零和状态，搭不上大陆发展的“顺风车”。这样，大陆的发展才能直接造成台湾的失血（大陆企业靠雄厚资金和人才，通过竞争蚕食一步步挤占台湾现有优势产业市场，而不是两岸协调产业政策）。未来十年，应该把消灭以台积电为首的台湾电子产业作为重点目标，消灭途径是两岸企业间的正当竞争。</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两个条件任何一个不满足，都不能做到最有效率地实现釜底抽薪。</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第一个条件的实现要靠大陆政府和大陆人民，第二个条件的实现要靠台湾当局和台湾人民。现在蔡主席在这一点上做的很好：咬死不承认九二共识，但是也需要提防国民党反动派的反扑。</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扬汤止沸</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台湾经济实力仍然还有不小的存量，因此釜底抽薪的工作不是几年就能完成的。在消灭台湾的支柱产业之前，要保证这条通往台湾经济毁灭的道路不被打断，有两个“冲动”需要被抑制。</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第一个是台湾独立和躁动的倾向。</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第二个是外国的干预台湾事务的冲动。</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抑制这两个“冲动”，要靠我们的军队建设和外交斗争。划定好红线，台湾不得法理独立，对台湾政治人物各种带有独立倾向的行为和言论予以驳斥和批判。无论是台湾岛内势力，还是外国敌对势力，要让他们相信，一旦台湾法理独立，任何人都阻止不了解放军武力统一，而且人民军队有武力统一的决心和为此做出巨大牺牲的决心。</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这些措施不会直接解决台湾问题，仅仅是为台湾和外国势力划定了一个活动的上限。在外界看来，表面上的现象就是台湾问题僵持和久拖不决。</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扬汤止沸的本质目的，是保证釜底抽薪的顺利执行。在“薪”抽完之前，确保“汤”不要沸腾即可。</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隔岸观火</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只要台湾不法理独立，就不要去使用军事力量去武统。</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不太建议使用“看得见的手”以明显的经济制裁方式去制裁台湾支柱科技产业，但对少数明确支持台独的艺人和企业的零星打击不在此例。</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台湾经济被“抽薪”的过程，必然伴随着台湾岛内因为整体资源变少而导致的冲突矛盾加剧。未来十年内，台湾岛内的奇葩事情和社会乱象也可能会越来越多，只要不侵害到大陆人的利益，又不法理独立，大陆这边大可以静观其变。</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釜底抽薪已经可以起到从“看不见的手”的隐蔽层次来根本上摧毁台湾经济的目的，因此，让台湾衰落和社会矛盾冲突加剧在表象上呈现为一个</w:t>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自我撕咬和堕落</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的过程，在舆论和统一之后的管理上更有好处。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借刀杀人</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之所以要借刀杀人，因为有一些事情不方便自己去做。</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就台湾问题而言，借刀杀人有三个层次的含义：</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第一层，是借民进党这把刀，除掉国民党。</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第二层，是借台湾政党恶斗这把刀，不让台湾登上大陆经济发展顺风车，进而消灭台湾经济。</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第三层，是借台湾这把刀，消灭部分大陆人心中对“自由民主”的不切实际的幻想。台湾经济被抽干后，台湾社会自己变得越混乱丑陋，就越可以打击“要在大陆实现自由民主”的政治观点。而且比大陆官方机构的空洞宣传，效果不知道要好多少倍——在高校课堂上像念经一样，给学生讲上一万节政治课，也比不上台湾经济社会垮掉带来的意识形态冲击的震撼大、论据充分、更有利于树立“理论自信、道路自信、制度自信”。就如同当年苏联垮掉这个事实对西方世界制度优越性的论证一样。当然，台湾没有苏联这么有影响和标杆性，但是毕竟也是所谓的“唯一华人民主社会”，一旦自己折腾倒掉，也可以足够给一代大陆人打足预防针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其实看看上面这三层就可以知道，台湾在统一之前，对大陆而言有某些特殊的利用价值，一旦过早统一之后，台湾某些利用价值就没了，甚至会变成包袱。所以最好在榨干台湾所有的利用价值之后再统一，把台湾这个药引子的作用发挥到极致。</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第三层目标如果能够实现，其实还要感谢逢共必反的部分“公共知识分子”们。</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因为他们花了大量笔墨，宣传“台湾这么美好，是因为台湾实行了‘自由民主’”，二十年如一日，把“台湾发展的好”和“自由民主”绑定起来。他们认为，这样逻辑绑定之后，台湾的美好，就能把“自由民主”的牌子同时也带起来，进而作为一个榜样，利于在大陆推广他们的政治理念。</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但“公知”似乎没有想过，你们费尽心思，花了这么大的力气，做了这么多绑定工作，但如果台湾经济和社会环境不好了之后呢？</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这种“绑定”，过去对大陆意识形态是威胁，而现在越来越成为好处。但说实话，似乎很多“公知”还根本没有意识到这种转变，更不用说去深想它会带来什么了，更更不会去想怎么提前去做切割了。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他们越是把“民主自由”的台湾夸出花来，在普通人心中把这种“绑定”建立地越紧密，那么台湾经济垮掉导致的社会混乱出现后，在大陆舆论场上对“自由民主”的打击效果就越好。</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其实完全可以继续顺水推舟，设计下套，让“公知”更加卖力地为解放台湾服务，为中国特色社会主义理论体系服务，而且还是自带干粮的，多美好。</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（完）</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pPr>
      <w:bookmarkStart w:id="107" w:name="_Toc1708461117"/>
      <w:r>
        <w:rPr>
          <w:color w:val="auto"/>
          <w:lang w:val="en-US" w:eastAsia="zh-CN"/>
        </w:rPr>
        <w:t>40、</w:t>
      </w:r>
      <w:r>
        <w:rPr>
          <w:rFonts w:hint="default"/>
          <w:color w:val="auto"/>
          <w:lang w:val="en-US" w:eastAsia="zh-CN"/>
        </w:rPr>
        <w:fldChar w:fldCharType="begin"/>
      </w:r>
      <w:r>
        <w:rPr>
          <w:rFonts w:hint="default"/>
          <w:color w:val="auto"/>
          <w:lang w:val="en-US" w:eastAsia="zh-CN"/>
        </w:rPr>
        <w:instrText xml:space="preserve"> HYPERLINK "https://www.weibo.com/p/230418450838710102x4ud?mod=zwenzhang"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《为什么部分台湾人爱讽刺支付宝？》</w:t>
      </w:r>
      <w:r>
        <w:rPr>
          <w:rFonts w:hint="default"/>
          <w:color w:val="auto"/>
          <w:lang w:val="en-US" w:eastAsia="zh-CN"/>
        </w:rPr>
        <w:fldChar w:fldCharType="end"/>
      </w:r>
      <w:bookmarkEnd w:id="107"/>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2017年4月14日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这是一个知乎网友提问的问题：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最近看到ptt和脸书上台湾人最爱用的三个字就是支付宝，极尽冷嘲热讽，例如：「美国没有支付宝怎么配当老大呀」「没事儿，四川惨案不重要反正有支付宝」。没有敌视或偏见，只是想说难道台湾人真的没想过第三方支付能给生活带来多大的便利吗…台湾一直以便利店和ibon系统的便利性为傲，可是当一台手机就能搞定的时候，谁还会去用ibon阿…​</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==================以下是我的答案====================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这样的台湾人当然是一部分，但确实有一定数量。</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我觉得，一个最大的原因，就是中国大陆在普通民众生活这块对台湾的超越刚刚开始，</w:t>
      </w:r>
      <w:r>
        <w:rPr>
          <w:rStyle w:val="19"/>
          <w:rFonts w:hint="eastAsia" w:asciiTheme="minorEastAsia" w:hAnsiTheme="minorEastAsia" w:eastAsiaTheme="minorEastAsia" w:cstheme="minorEastAsia"/>
          <w:b/>
          <w:i w:val="0"/>
          <w:caps w:val="0"/>
          <w:color w:val="333333"/>
          <w:spacing w:val="0"/>
          <w:sz w:val="24"/>
          <w:szCs w:val="24"/>
          <w:shd w:val="clear" w:fill="FFFFFF"/>
        </w:rPr>
        <w:t>有所超越，而又超越不足</w:t>
      </w:r>
      <w:r>
        <w:rPr>
          <w:rFonts w:hint="eastAsia" w:asciiTheme="minorEastAsia" w:hAnsiTheme="minorEastAsia" w:eastAsiaTheme="minorEastAsia" w:cstheme="minorEastAsia"/>
          <w:i w:val="0"/>
          <w:caps w:val="0"/>
          <w:color w:val="333333"/>
          <w:spacing w:val="0"/>
          <w:sz w:val="24"/>
          <w:szCs w:val="24"/>
          <w:shd w:val="clear" w:fill="FFFFFF"/>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长期以来，台湾早就知道大陆有很多台湾没有的先进科技，例如载人航天、例如航母、例如超级计算机、例如载人深潜，等等。但这些东西有个最大的问题，就是它们几乎不直观地存在于普通民众的现实生活中，很难被普通民众所直观亲身感知体会到。</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你这些东西是可能先进，但那又有什么用呢？和我们百姓有什么太大关系呢，还不是面子工程？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这是很多普通民众会有的想法。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除了这些大科技的东西之外，在普通民众能亲身接触感知到的技术领域，很长一段时间里，大陆不但没有什么太多优势，反而还有劣势。例如，某些产品的质量不佳，“中国的东西会爆炸”就是在PTT上经常反复被提及的一个梗。另外，中国大陆民众能使用到的现代技术产品，台湾民众几乎也都能用到。换句话说，你的所谓“科技先进”并不能被台湾普通民众感知。甚至正好相反，往前推十几年二十年，台湾民众能使用的现代技术产品，大陆民众反而往往用不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bCs/>
          <w:i w:val="0"/>
          <w:caps w:val="0"/>
          <w:color w:val="0307BD"/>
          <w:spacing w:val="0"/>
          <w:sz w:val="24"/>
          <w:szCs w:val="24"/>
          <w:shd w:val="clear" w:fill="FFFFFF"/>
        </w:rPr>
        <w:t>冰山的水下部分才是大头</w:t>
      </w:r>
      <w:r>
        <w:rPr>
          <w:rFonts w:hint="eastAsia" w:asciiTheme="minorEastAsia" w:hAnsiTheme="minorEastAsia" w:eastAsiaTheme="minorEastAsia" w:cstheme="minorEastAsia"/>
          <w:i w:val="0"/>
          <w:caps w:val="0"/>
          <w:color w:val="333333"/>
          <w:spacing w:val="0"/>
          <w:sz w:val="24"/>
          <w:szCs w:val="24"/>
          <w:shd w:val="clear" w:fill="FFFFFF"/>
        </w:rPr>
        <w:t>，只不过这些水下部分很难被普通人切身体验感知到，就如同中国在科技前沿在过去十几年里的快速进步一样。航天距离台湾民众的现实生活太过遥远，你真发送上一艘飞船让航天员在太空行走，和在摄影棚里伪造一个假影片，对台湾民众的亲身感觉而言，没什么太大区别。是不是造假，和台湾民众的生活和大陆相比较的结果不会有任何变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Theme="minorEastAsia" w:hAnsiTheme="minorEastAsia" w:eastAsiaTheme="minorEastAsia" w:cstheme="minorEastAsia"/>
          <w:i/>
          <w:caps w:val="0"/>
          <w:color w:val="999999"/>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drawing>
          <wp:inline distT="0" distB="0" distL="114300" distR="114300">
            <wp:extent cx="3444875" cy="5135880"/>
            <wp:effectExtent l="0" t="0" r="3175" b="7620"/>
            <wp:docPr id="43"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1" descr="IMG_256"/>
                    <pic:cNvPicPr>
                      <a:picLocks noChangeAspect="1"/>
                    </pic:cNvPicPr>
                  </pic:nvPicPr>
                  <pic:blipFill>
                    <a:blip r:embed="rId36"/>
                    <a:stretch>
                      <a:fillRect/>
                    </a:stretch>
                  </pic:blipFill>
                  <pic:spPr>
                    <a:xfrm>
                      <a:off x="0" y="0"/>
                      <a:ext cx="3444875" cy="5135880"/>
                    </a:xfrm>
                    <a:prstGeom prst="rect">
                      <a:avLst/>
                    </a:prstGeom>
                    <a:noFill/>
                    <a:ln w="9525">
                      <a:noFill/>
                    </a:ln>
                  </pic:spPr>
                </pic:pic>
              </a:graphicData>
            </a:graphic>
          </wp:inline>
        </w:draw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caps w:val="0"/>
          <w:color w:val="999999"/>
          <w:spacing w:val="0"/>
          <w:kern w:val="0"/>
          <w:sz w:val="24"/>
          <w:szCs w:val="24"/>
          <w:shd w:val="clear" w:fill="FFFFFF"/>
          <w:lang w:val="en-US" w:eastAsia="zh-CN" w:bidi="ar"/>
        </w:rPr>
        <w:t>冰山</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Theme="minorEastAsia" w:hAnsiTheme="minorEastAsia" w:eastAsiaTheme="minorEastAsia" w:cstheme="minorEastAsia"/>
          <w:i/>
          <w:caps w:val="0"/>
          <w:color w:val="999999"/>
          <w:spacing w:val="0"/>
          <w:kern w:val="0"/>
          <w:sz w:val="24"/>
          <w:szCs w:val="24"/>
          <w:shd w:val="clear" w:fill="FFFFFF"/>
          <w:lang w:val="en-US" w:eastAsia="zh-CN" w:bidi="ar"/>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这也是长期以来台湾对大陆的轻视来源之一：大陆在前沿技术层面的追赶和超越，尚未溢出到普通人能感知的程度。</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支付宝为代表的金融支付手段，则是第一个比较明显的溢出。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我之前把国家实力和技术发展比作在一个现有的墙上垒砖的过程，由于中国工业化晚了几百年，因此在一些传统领域，尤其是第一次第二次科技革命的一些重点领域，西方这堵墙已经日积月垒很高了，虽然我们垒砖的速度比对方快，但是毕竟人家的存量摆在那里，你的增量虽多，仍然要很久才能实现超越。具体的体现就是比如中国机床方面比欧美可能差不少。</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而移动互联网行业是新兴行业，第一次第二次第三次工业革命的欠账，在这里体现不明显。在这个领域，大家的墙一开始都不高，此时中国就体现出了垒砖速度快的优势。再借助庞大的国内市场，支付宝、微信等取得了较为明显的优势。</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中国在科技追赶的垒砖过程中，一开始肯定是像两弹一星这样较为远离普通人生活这样的东西，因为两弹一星不需要在成熟的市场上和西方成熟的产品进行对消费者的争夺，造出一个在市场上能吃得开的客运大飞机的技术难度，远大于造原子弹的技术难度。等到整体技术水平上来之后，普通消费者领域的技术产品才会被慢慢浸润到。</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而现在，仅有移动互联网这少数在普通消费者能感知到的领域，中国实现了领先世界。而其他相当多的消费者级别的技术产品，中国并没有拿出“自己能造，别人不能造”的硬货来。再者，支付宝这东西，如果没有，也只是不那么方便，还到不了像汽车、飞机这样必须要用的地步。这也就是“有所超越，而又超越不足”的含义。</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【有所超越】，所以产生了能让部分台湾人别扭的快捷移动支付；【超越不足】，又给了部分台湾人足以质疑中国大陆发展移动支付必要性和其价值的底气。</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因为历史惯性，你长期落后，刚刚出来少数领域的超越，对方很容易会把它解释为“偶然”，或者是“这东西根本不需要”，或者是“只不过是一个领域而已，没什么了不起”。不过，想想十年前连这个领域的超越也不明显时的状况，现在即使是有些台湾人说「美国没有支付宝怎么配当老大呀」「没事儿，四川惨案不重要反正有支付宝」，也是明显后退了阵脚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接下来，就是其他领域的逐步浸润。一个、两个、三个，逐渐多起来。从前沿扩散到日常生活，从仅仅是增加方便性的领域扩展到不可或缺的领域，到了冰山水下部分的增长终于体现到了连在水面都能明显看出来的程度时，现实的威力会进一步体现出来，台湾社会的舆论阵脚将会一步步向后退。</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长期教育和宣传所构建的价值体系在与之看上去不符的现实面前，是没有多少战斗力的，这甚至和价值体系本身是否正确都没有多少关系。过去的苏联如此，未来的台湾还会如此。</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pPr>
      <w:bookmarkStart w:id="108" w:name="_Toc724714552"/>
      <w:r>
        <w:rPr>
          <w:color w:val="auto"/>
          <w:lang w:val="en-US" w:eastAsia="zh-CN"/>
        </w:rPr>
        <w:t>41、</w:t>
      </w:r>
      <w:r>
        <w:rPr>
          <w:rFonts w:hint="default"/>
          <w:color w:val="auto"/>
          <w:lang w:val="en-US" w:eastAsia="zh-CN"/>
        </w:rPr>
        <w:fldChar w:fldCharType="begin"/>
      </w:r>
      <w:r>
        <w:rPr>
          <w:rFonts w:hint="default"/>
          <w:color w:val="auto"/>
          <w:lang w:val="en-US" w:eastAsia="zh-CN"/>
        </w:rPr>
        <w:instrText xml:space="preserve"> HYPERLINK "https://www.weibo.com/ttarticle/p/show?id=2313501000014178349818776121&amp;mod=zwenzhang"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《大陸朋友如何看待台灣人矛盾的內心處境？》</w:t>
      </w:r>
      <w:r>
        <w:rPr>
          <w:rFonts w:hint="default"/>
          <w:color w:val="auto"/>
          <w:lang w:val="en-US" w:eastAsia="zh-CN"/>
        </w:rPr>
        <w:fldChar w:fldCharType="end"/>
      </w:r>
      <w:bookmarkEnd w:id="108"/>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2017-11-26</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​​这是一位知乎网友的提问：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初次來，我想就三個面向形容一下身為台灣人的自己。內容包括政治、教育、社會風氣。1政治：台灣執政大黨分藍綠。國民黨為藍，內戰敗退來台，也是世界唯一由專制轉為民主仍存在的政權，著名事件有白色恐怖、228事件民進黨為綠，社會運動出身的政黨，最著名的運動就是美麗島事件，提倡自由民主，在2000年一首令我至今記憶猶新的一首歌，王力宏-龍的傳人，內容傳唱我們皆是東方的一群人，黑頭髮黑眼睛黃皮膚，我們都是龍的傳人。但同年也是第一次政黨輪替，由專制轉為民主的國民黨，因為分裂而失去了執政權。在台灣也無絕對公正的媒體，差距只在淺藍或是淺綠。2教育：初中印象深刻的是，歷史包含三個部分，台灣、中國、國外歷史。台灣部分大多在敘述遭遇各國的侵佔，一些原住民和平埔族的介紹，大致上看的出來，台灣是個充滿多元文化的寶島（也可以說是被各種殖民統治）中國部分除了五千年的歷史，到了清朝近代就是敘述被列強侵略，共產黨趁勢做大收買人心（有點不服輸的國民政府），在受到大陸打壓欺侮等等之類的，口號就是收復失土，解救大陸受到共產黨殖民的百姓。舉個例，在學校一律禁止使用簡體字，被抓到了就是罰寫過幾遍。（這部分近乎與你們相反）3社會風氣：在台灣獨立和統一都是不能喊的，也是最少數人的想法，喊獨立大多人會叫你別作夢了，統一會給罵台奸、賣國狗之類的。媒體在報導大陸新聞，通常都是報負面的消息，任何國際上的手段，國家的新鮮事都說差的，來台旅遊就報素質低的（台灣很多人出國去水準也沒多高就是）正因為教育讓我們如此，可現實又是如此殘酷，台灣大多人不談政治，想不到這麼遠，只想過了明天、又過一天，走出希望的未來。黃安事件激化了台灣人民藏在心中矛盾的問題，也逼得許多人做出了選擇，有時候真羨慕大陸的朋友，在台灣看了看找不到團結一致的心，藍的只想批綠，綠的只想黑化藍，我們甚至不明白誰在賣台，誰又在為了台灣謀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=========以下为答案==========​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首先说一下，矛盾的心境完全可以理解。这种矛盾的根源来自于认知和现实的冲突，而且冲突双方相对而言势均力敌（或者说差距还在一个不够大的阈值范围内）。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设身处地想一想，从小就生活在一个相对独立的政治实体内，接受的是自己的“国旗”、“国歌”，拥有的是台湾视角的体验，从小接受的就是和“主流世界”接轨的价值观。而对岸那个，从小到大在课本里、在新闻上就是个大魔头式的负面角色，你现在让我被它统一，我心里首先在感性上就是强烈抵抗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但是在现实中，对岸那个军事力量比我强，我要是独立的话，搞不好会有战争。而且我虽然看不起它，觉得不过是个暴发户，可是他们的生活越来越好，而我们的经济却显得停滞。</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也就是说，我是这样一种长期以来形成的认知体系；但现实中，却因为力量对比而无法真正实现。无法让认知和现实契合。而这种认知与现实的长期撕裂，必然会导致产生心态上的矛盾。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消除这种矛盾的方式，就是让一方压倒另外一方，让认知和现实重新变得契合。这可以有两种形式：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让现实从属于认知。比如，作为铁杆台湾分子，我可以坚决不相信中国大陆的崛起，认为中国大陆专制独裁，不可能有什么前途，崩溃是分分钟之后的事情。现在的一切所谓“崛起”都是虚的，是幻觉，吓不倒我的。一旦台湾宣布独立，同属于自由世界的美国人日本人就会派军队来帮我们，同时印度、越南、俄罗斯、蒙古、韩国、缅甸一起合力夹攻中国，同时中国国内学生、公共知识分子、恐怖分子、分离主义者、工人农民群起响应，军队倒戈……这样“支那”自然就完蛋了，台湾也就成功独立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这种方式实际上是：让想象中的现实从属于认知。但对于个体而言，想象中的现实对他来说就是“现实”。所以说，对于某些相对清醒一些的人来说，这种自我催眠仍然是痛苦的。所以他们不遗余力在舆论上和行动上拼命希望大陆体制真的完蛋，这样才能达到让真实的现实符合自己的认知，以彻底消除掉这种撕裂带来的不和谐和内心矛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让认知从属于现实。当现实逐渐占据上风的时候，部分人就可能会修改自己的认知。具体到台湾而言，就是认可中国，更多地从积极角度看待中国的大陆的发展前景和体制。如果现实进一步占据上风，例如中国大陆继续进步而台湾继续衰退，那么这样的人也会越来越多。这个时候，他们会修改自己的认知，以这种方式达成认知和现实的同步。必要的时候甚至会放弃掉自己此前从小长期接受的认知，例如在国家认同上，国旗国歌上，政治体制上等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而台湾现在的尴尬就在于：现实和认知旗鼓相当，或者说差距尚未达到阈值。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从现实看：台湾经济沉闷，对岸新技术层出不穷，且经济发展迅速，军事力量远强于台湾，台湾独立困难。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从认知看：台湾瘦死骆驼比马大，先进产业存在仍多，仍可以支持小确幸，相比于中国大陆大多数人，收入还是要高的。而且自身所处的“自由世界”相对中国大陆仍然占据上风，作为外国的筹码还有一定价值。中国大陆虽然现在变得有钱，但“国民素质”仍然“低下”，不像台湾“最美的风景是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也就是说，台湾的认知和现实，双方都无法暂时压倒对方，这种矛盾心态还会继续持续下去。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什么时候能得到解脱呢？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1、中国大陆走苏联老路，分崩离析，击碎“现实”，台湾就解脱了。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2、中国大陆强盛到压过整个西方世界（最低最低是压过美国），在世界上树立新的普世价值，刷新“认知”，台湾就解脱了。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其实不止是台湾人，中国大陆同样经历过认知和现实的撕裂。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从1949年到1978年，中国大陆开始工业化，并初步具备了相对完整的工业体系，相对于旧中国而言，这是一个巨大的飞跃进步。并且，那个年代中国国民和外界信息接触不多，人民日报上看到的都是“帝修反一天天垮下去”。此时，认知和现实是相对统一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1978年到2002年，是第二个阶段，这个阶段是认知和现实的大撕裂期。共产主义在世界范围内的挫折、中国巨大的贫困人口、西方世界消费主义的繁荣和科技的先进、军事装备的强大，这些“现实”和之前的“认知”产生了明显的冲突。而且“现实”体现出更大的优势，因此，很多中国人的“认知”也被刷上了2.0版本：西方的普世价值、政治体制是中国的未来。我记得2002年左右的早期中国互联网上，“五毛”们（当然那时没有这个词，那时还叫“愤青”）大多也只敢说“现在中国的条件还不足以实现多党民主，要等以后发展发展才有条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阶段有一批很痛苦的人，是那些坚持1.0版的“认知”，却面临强大的2.0版的“现实”的人。看到社会主义阵营的瓦解，看到某个以黄河为背景的政论片在央视堂而皇之的播出，看到强大的美国像砍瓜切菜一样修理“世界第四军事强国”，看到银河号，看到军费居然不如台湾，看到香港货车司机就能在大陆包几个二奶，看到南联盟的大使馆，看到“我不下岗谁下岗”，看到军队经商……内心的痛苦可以想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2003年之后至今算是第三个阶段，经济发展开始显示它在上层建筑层面的影响力，这个阶段是认知和现实的震荡期。它至少同时在两个方向上产生了对认知的拉扯：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一个方向上，是那些在第二个阶段时“认知”在现实的进攻下有所保留的人，在第三个阶段由于经济发展带来的社会繁荣，以及西方世界的相对停滞，使得他们的“认知”和“现实”的撕裂减轻了，二者再次走向了弥合的通道。这个时候，出现了越来越多的人，不再遮遮掩掩的说“国民素质尚不够发展西式民主”，而是渐渐敢于直接彻底否定移植西方政治体制的必要性。这些人的心情相对来说会比较舒畅，因为他们的“思想钢印”和现实是越来越符合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二个方向上，是那些在第二个阶段时“认知”已经在现实的进攻下被刷新成2.0版本的人，对于他们来说，中国与西方差距的缩小反而给他们带来了精神层面的痛苦，因为这个过程是一个“现实3.0”和“认知2.0”逐渐背离产生的撕裂，他们中的部分人无法或不愿意接受这一切。而由于中国距离发展到和整个西方世界相匹敌的程度还要一段时间，因此他们的痛苦还会继续持续下去——看到中国的新成就就难受，甚至连一部电影的票房火爆都不能接受。也许直到“现实3.0”足够强大的那一天，他们中的顽固者才会被刷成“认知3.0”，或者干脆像电影《再见列宁》那样活在自己的世界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当然了，现实的维度不是只有一个，认知和现实的关系还有其他的对应类型。以上提到的两个方向，只是主要方向。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作为大陆人，经历过这几个阶段之后再回过头从大陆去看台湾，就可以知道，弥合现实和认知的过程是长期的；同时，再坚固的思想政治教育，在强大的现实背离面前也不堪一击。因此，作为坚持中国国家统一，维护国家利益的中国人，我们要做的，应该走上面说的第二条路，通过改变现实去影响台湾同胞的认知，并最终让现实占据压倒性优势，虽然这个过程中台湾同胞们可能会有暂时上的身心不适加剧，但这是为了早日从根源上消除台湾同胞的心理矛盾之苦，对岸同胞再忍个二十年也就过去了。如果觉得二十年实在太长忍不了，那就在岛内默默多做一些可以加速进程的事情，例如清剿国民党，支持绿营长期执政、阻止两岸服贸货贸协议通过等等，从而使得两岸早日实现和平统一。</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pPr>
      <w:bookmarkStart w:id="109" w:name="_Toc411667451"/>
      <w:r>
        <w:rPr>
          <w:color w:val="auto"/>
          <w:lang w:val="en-US" w:eastAsia="zh-CN"/>
        </w:rPr>
        <w:t>42、</w:t>
      </w:r>
      <w:r>
        <w:rPr>
          <w:rFonts w:hint="default"/>
          <w:color w:val="auto"/>
          <w:lang w:val="en-US" w:eastAsia="zh-CN"/>
        </w:rPr>
        <w:fldChar w:fldCharType="begin"/>
      </w:r>
      <w:r>
        <w:rPr>
          <w:rFonts w:hint="default"/>
          <w:color w:val="auto"/>
          <w:lang w:val="en-US" w:eastAsia="zh-CN"/>
        </w:rPr>
        <w:instrText xml:space="preserve"> HYPERLINK "https://www.weibo.com/ttarticle/p/show?id=2313501000014183753361651132&amp;mod=zwenzhang"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《当下“武统台湾”为什么不是一个好的选择》</w:t>
      </w:r>
      <w:r>
        <w:rPr>
          <w:rFonts w:hint="default"/>
          <w:color w:val="auto"/>
          <w:lang w:val="en-US" w:eastAsia="zh-CN"/>
        </w:rPr>
        <w:fldChar w:fldCharType="end"/>
      </w:r>
      <w:bookmarkEnd w:id="109"/>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2017-12-11</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这是知乎上的一个提问（https://www.zhihu.com/question/263862364）</w:t>
      </w:r>
    </w:p>
    <w:p>
      <w:pPr>
        <w:rPr>
          <w:rFonts w:hint="default" w:ascii="Arial" w:hAnsi="Arial" w:cs="Arial"/>
          <w:i w:val="0"/>
          <w:caps w:val="0"/>
          <w:color w:val="333333"/>
          <w:spacing w:val="0"/>
          <w:sz w:val="24"/>
          <w:szCs w:val="24"/>
        </w:rPr>
      </w:pPr>
      <w:r>
        <w:rPr>
          <w:lang w:val="en-US" w:eastAsia="zh-CN"/>
        </w:rPr>
        <w:t>如何看待中国驻美公使发表强硬声明:美军舰到来之日，便是解放(武统)台湾之时？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============以下是答案============​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谢邀，看知乎这个问题下面很多朋友挺兴高采烈的，不过我来稍微泼点冷水。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现在肯定远不是最佳的统一时机，但是如果美国真的逼着我们提前动手，把我们逼到墙角，那也只有咬着牙去承受统一后的问题。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统一之后，肯定会成为中国的一个包袱，会拖累中国复兴的节奏（拖累的具体强度还不好说），消耗中国的政治资源。但如果真的美国军舰敢来台湾，触动了反分裂法，那即使是坑也得强踩，因为如果美军重返台湾，而中国坐视不管或仅仅抗议，那对政权合法性的打击则更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为什么说是泼冷水呢，因为现在统一之后的节奏可能并不像很多人想象的那样乐观。如果你只是希望国家统一，认为国家统一了就好，代价不是太重要，那就没关系。但如果你希望不但统一台湾，还要心气顺才行，那建议你最好做一下心理准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下面做两个预言</w:t>
      </w:r>
      <w:r>
        <w:rPr>
          <w:rFonts w:hint="default" w:ascii="Arial" w:hAnsi="Arial" w:cs="Arial"/>
          <w:i w:val="0"/>
          <w:caps w:val="0"/>
          <w:color w:val="333333"/>
          <w:spacing w:val="0"/>
          <w:sz w:val="24"/>
          <w:szCs w:val="24"/>
        </w:rPr>
        <w:t>，当然了，希望被打脸。</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以下预言都是建立在2017-2020年范围内，大陆统一台湾的基础上的，如果超过了这个期限，该预言将自动作废，不——再——接——受——打——脸。</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1、统一之后，大陆必定变本加厉对台湾让利，无论和平统一或者武力统一。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有的朋友会说，不可能！香港因为是和平统一，所以才不安宁，打下了怎么会不安宁呢？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这事就与“和平”还是“武力”这种手段没多大关系。认为手段不同结果会差异巨大是想当然的。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火候到了，根本不用在乎什么和平还是武力，北平是和平解放的、湖南也是和平解放的，并没有和武力打下的省份有什么区别。这些都只是实现目标的手段而已。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打下了台湾，全世界都盯着，大陆政府又很爱面子，肯定要把“国家统一”做的圆满，统一之后，台湾人也是和北京、河北一样的同胞，北京大兴的打工者被驱逐后有诉求，河北孩子烧不上暖气有诉求，那现在台湾同胞要过好日子，要解决20年工资增长缓慢的问题，要解决核废料存放的问题，要中央政府扶植台湾的半导体产业（但不要插手），那也是人民的诉求，都是中华人民共和国的公民，能厚此薄彼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不但不能薄了台湾，根据一贯的统战模式，这种越有离心倾向的群体，越是要优待厚待。台湾同胞要拨款建清真寺（误），在两岸统一、维护团结的气氛中，你能好意思说不给钱吗？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现在的基底这么高，“解决他们的问题”只能靠从大陆抽血，换取台湾人在表面上的认同。而这也将是大陆政府优先选项，因为这是最容易想到，也最容易做的统战方式，也是大陆这几十年来一贯的统战思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且再做一个预言，即使武力统一了，很可能仍然会是一国两制的基本模式。第一，大陆现在已经没有在白区做群众工作、在白区深入基层的能力了，不如羁縻统治。第二，台湾白区的经济实力明显强于大陆地区，而且还有足够的资本享受小确幸，因此整个白区群众先天就对你没有信任和好感，这种不信任不单单是建立在宣传的基础上，也确实有经济基础支撑。这是当年解放战争中都甚少遇到过的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2、如果是武力统一（这里说的是真正打起来波及到民间，而不是兵临城下或简单打两枪后投降，或者统一之后在台湾镇压台独分子反抗的时候），那么至少在武统之后的一个阶段内，大陆民众对台湾的敌视民意将迅速调转枪口，甚至会构成对大陆政府本身的冲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现在很多大陆网友有个误区，觉得现在大陆网络上对台湾的敌意很大，甚至很多网友自己也期望对台湾动武。但我要说的是，如果真动武，而且波及到民间，大陆网络上这种</w:t>
      </w:r>
      <w:r>
        <w:rPr>
          <w:rFonts w:hint="default" w:ascii="Arial" w:hAnsi="Arial" w:cs="Arial"/>
          <w:b/>
          <w:i w:val="0"/>
          <w:caps w:val="0"/>
          <w:color w:val="333333"/>
          <w:spacing w:val="0"/>
          <w:sz w:val="24"/>
          <w:szCs w:val="24"/>
        </w:rPr>
        <w:t>廉价</w:t>
      </w:r>
      <w:r>
        <w:rPr>
          <w:rFonts w:hint="default" w:ascii="Arial" w:hAnsi="Arial" w:cs="Arial"/>
          <w:i w:val="0"/>
          <w:caps w:val="0"/>
          <w:color w:val="333333"/>
          <w:spacing w:val="0"/>
          <w:sz w:val="24"/>
          <w:szCs w:val="24"/>
        </w:rPr>
        <w:t>的民意将会迅速调转枪口。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设想下面这样一个画面：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一颗炸弹不小心落到了台湾民居附近，一个八九岁的台湾小女孩，身上的衣服燃烧着，手上的部分皮肤已经碳化，哭着喊“妈妈、妈妈，救我！救我”。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孩子的妈妈已经无法回到她心爱的孩子身边了，她被一颗倒下的大树砸在了腰上，但是仍然哭着一点一点向自己的女儿爬过去，但一次只能挪动一点点，后面有一道血迹。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妈妈和小女孩的手，还有一点就碰到的时候，这个过程停止了，只留下小女孩在母亲的尸体身边哇哇大哭，她的伤势非常严重，也活不了太久了，将会在痛苦中慢慢死掉。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的文笔不是强项，无法描述的更煽情一点，但是可以想象，一旦战争波及到台湾民众，压根不需要到什么“留岛不留人”的地步，仅仅一两个残酷的镜头画面、图片，或者文字，就能让整个大陆网络的情绪崩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2017年的中国，随着经济水平的快速发展，人民物质生活水平的提高，精神层面同步提升。《三体》中描述的那种未来社会的“女性化”和“圣母化”（中性描述，不含贬义）的趋势，是不可逆的过程。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一个偶发在日本的杀人案，都能让互联网上一片眼泪纷飞，甚至对人性产生各种绝望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一个发生在幼儿园的虐童案，在网络上引爆了本年度最大的舆情愤怒</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大兴火灾后政府不恰当的驱逐，放在20年前根本就不算什么事，让网络上一片“这是最好的移民广告”的声音。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中国人物质生活丰富之后，在心理需求上必然提高标准，其表现是：对社会的负面问题更加无法容忍，一有点社会负面新闻，甚至放在哪怕五年前十年前都不会怎样，但放在今天可能就是轩然大波。比如下面这个微博就是典型的代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r>
        <w:rPr>
          <w:rFonts w:hint="default" w:ascii="Arial" w:hAnsi="Arial" w:cs="Arial"/>
          <w:i/>
          <w:caps w:val="0"/>
          <w:color w:val="333333"/>
          <w:spacing w:val="0"/>
          <w:sz w:val="24"/>
          <w:szCs w:val="24"/>
        </w:rPr>
        <w:t>@顾思夏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最近发生的一些事情，就像一把把枪指着我们年轻人的脑袋说：别奋斗了，没什么用。你20岁，天之骄子，肇事司机把父亲撞成了植物人两年不赔钱还在买房买车出国旅游。你23岁，北漂打拼，一场大火就能烧光你所有的梦。你25岁，出国留学，你的闺蜜面对你的垂死求救选择关上了门。你30岁，企业精英，公司的幼儿园老师正在给你的孩子喂芥末。你35岁，职场领袖，你的孩子正在三种颜色的幼儿园里被嫖客选来选去。你40岁，身家过亿，娇妻爱子人生圆满就被保姆的一场火烧成了个稀巴烂。我们就是他们，无能为力的普通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这些事情，除了虐童案（当时政府尚未辟谣，作者应该是认为有性侵）之外，其他的所有事情，在十年前的互联网上，根本就不算个什么热点事件。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而在2017年，这些却能让人们觉得悲愤莫名，甚至产生了“别奋斗了，没希望了”的绝望。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而台湾一旦统一，那就和北京大兴、北京幼儿园是一样的，都是中华人民共和国的公民。面对虐童案事件表现出的全民愤怒，也自然会出现于他们看到台湾同胞在战火中悲惨境地之后。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我可以肯定的说：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当那时面对一张张天真可爱的台湾孩子被砸死、烧死、流弹打死的照片或者视频，当年喊着“留岛不留人”的网民，到时候就几乎一个都不见了——虽然这实际上距离“留岛不留人”还有十万八千里呢。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毕竟，2017年11月，几张微信截图和“家长”采访视频就能引发全社会的同情心和愤怒，那真正战争之下的中国（台湾）孩子残酷血淋淋展现在中国网络上的时候，现代社会的中国人在心理上是根本无法承受的。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到时候，民意也需要找一个发泄的渠道，那时大家都会站到“正义”的一方，愤怒指责战争的鼓动着，比如小粉红之类的靶子。当然了，指责者自己可能之前也可能说过“武统”之类的话，不过那时完全可以选择不记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民意如流水，别看现在喊着武统的这么多，到时候在新的政治正确下，翻脸不认账很正常。</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民意为什么如流水？因为民意和民心不一样，前者是受短期环境影响的。某个人可能看到了PTT上一个人骂“支那贱畜”，他愤怒了，喊出了“留岛不留人”。但他同样会看到台湾孩子悲惨的时候，调转枪口愤怒“为什么不打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接下来，我现在来预测一下届时微博和知乎上的</w:t>
      </w:r>
      <w:r>
        <w:rPr>
          <w:rFonts w:hint="default" w:ascii="Arial" w:hAnsi="Arial" w:cs="Arial"/>
          <w:b/>
          <w:i w:val="0"/>
          <w:caps w:val="0"/>
          <w:color w:val="333333"/>
          <w:spacing w:val="0"/>
          <w:sz w:val="24"/>
          <w:szCs w:val="24"/>
        </w:rPr>
        <w:t>主流</w:t>
      </w:r>
      <w:r>
        <w:rPr>
          <w:rFonts w:hint="default" w:ascii="Arial" w:hAnsi="Arial" w:cs="Arial"/>
          <w:i w:val="0"/>
          <w:caps w:val="0"/>
          <w:color w:val="333333"/>
          <w:spacing w:val="0"/>
          <w:sz w:val="24"/>
          <w:szCs w:val="24"/>
        </w:rPr>
        <w:t>反应：</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A、某party也只敢对华夏血脉这么威武，台湾的同胞在血与火之中挣扎，印度人在西藏挑衅，你怎么不敢打啊？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B、你国对本国人果然残暴，呵呵，曾经以为这个国家已经从文革和严打中走出，现在看来，是我的贫穷限制了对中国人恶毒的想象力。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C、这是最好的移民广告，真的。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D、我看了一天的视频，已经哭的手都在颤抖了，他们为什么对孩子这么狠，为什么，我生活在一个什么样的国家，地狱空荡荡，恶魔在人间。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E、我是一个孩子的母亲，如果有人对我的孩子这样，我会拼了命也要保护她。看到孩子这样惨死，我对这个冷血的政府和国家，真的没有一丝丝的期望了。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很多人喊武统，其实只是发泄对台湾网络上某些言论的不满和愤怒，但自己在心理上根本就没有做好建设，也没有推演过形势会如何发展。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于关系台湾问题的人来说，要么多想想一下战争爆发之后的情景，包括台湾的、大陆的、网络上的、媒体上的、社会氛围和情绪上的，先给自己打打预防针，让自己的心硬起来。要么就别在这么多人还没做好心理建设的情况下把武统的氛围炒热（这句话不是针对驻美公使的，公使在美国的发言，实际上是用威吓来遏止战争），这不是一个喜气洋洋的事情，这是一个硬着头皮咬牙的事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当然了，还是那句话，我们热爱和平，如果美国人逼我们打这场战争，那是坑也得硬着头皮踩。</w:t>
      </w:r>
    </w:p>
    <w:p>
      <w:pPr>
        <w:keepNext w:val="0"/>
        <w:keepLines w:val="0"/>
        <w:widowControl/>
        <w:suppressLineNumbers w:val="0"/>
        <w:jc w:val="left"/>
      </w:pP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pPr>
      <w:bookmarkStart w:id="110" w:name="_Toc1168577623"/>
      <w:r>
        <w:rPr>
          <w:color w:val="auto"/>
          <w:lang w:val="en-US" w:eastAsia="zh-CN"/>
        </w:rPr>
        <w:t>43、</w:t>
      </w:r>
      <w:r>
        <w:rPr>
          <w:rFonts w:hint="default"/>
          <w:color w:val="auto"/>
          <w:lang w:val="en-US" w:eastAsia="zh-CN"/>
        </w:rPr>
        <w:fldChar w:fldCharType="begin"/>
      </w:r>
      <w:r>
        <w:rPr>
          <w:rFonts w:hint="default"/>
          <w:color w:val="auto"/>
          <w:lang w:val="en-US" w:eastAsia="zh-CN"/>
        </w:rPr>
        <w:instrText xml:space="preserve"> HYPERLINK "https://weibo.com/ttarticle/p/show?id=2309404310214814912906&amp;mod=zwenzhang"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《破“壳”而出——如何看待2018台湾九合一选举结果》</w:t>
      </w:r>
      <w:r>
        <w:rPr>
          <w:rFonts w:hint="default"/>
          <w:color w:val="auto"/>
          <w:lang w:val="en-US" w:eastAsia="zh-CN"/>
        </w:rPr>
        <w:fldChar w:fldCharType="end"/>
      </w:r>
      <w:bookmarkEnd w:id="110"/>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2018-11-25</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2018年台湾九合一选举结果已经揭晓，民主进步党惨败，岛内蓝天重现。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4286250" cy="1847850"/>
            <wp:effectExtent l="0" t="0" r="0" b="0"/>
            <wp:docPr id="47"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2" descr="IMG_256"/>
                    <pic:cNvPicPr>
                      <a:picLocks noChangeAspect="1"/>
                    </pic:cNvPicPr>
                  </pic:nvPicPr>
                  <pic:blipFill>
                    <a:blip r:embed="rId37"/>
                    <a:stretch>
                      <a:fillRect/>
                    </a:stretch>
                  </pic:blipFill>
                  <pic:spPr>
                    <a:xfrm>
                      <a:off x="0" y="0"/>
                      <a:ext cx="4286250" cy="1847850"/>
                    </a:xfrm>
                    <a:prstGeom prst="rect">
                      <a:avLst/>
                    </a:prstGeom>
                    <a:noFill/>
                    <a:ln w="9525">
                      <a:noFill/>
                    </a:ln>
                  </pic:spPr>
                </pic:pic>
              </a:graphicData>
            </a:graphic>
          </wp:inline>
        </w:drawing>
      </w:r>
      <w:r>
        <w:rPr>
          <w:rFonts w:hint="default" w:ascii="Arial" w:hAnsi="Arial" w:cs="Arial"/>
          <w:i w:val="0"/>
          <w:caps w:val="0"/>
          <w:color w:val="333333"/>
          <w:spacing w:val="0"/>
          <w:sz w:val="24"/>
          <w:szCs w:val="24"/>
        </w:rPr>
        <w:br w:type="textWrapping"/>
      </w:r>
      <w:r>
        <w:rPr>
          <w:rFonts w:hint="default" w:ascii="Arial" w:hAnsi="Arial" w:cs="Arial"/>
          <w:i w:val="0"/>
          <w:caps w:val="0"/>
          <w:color w:val="808080"/>
          <w:spacing w:val="0"/>
          <w:sz w:val="18"/>
          <w:szCs w:val="18"/>
        </w:rPr>
        <w:t>九合一选举之后台湾各县市蓝绿执政情况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​​与2014年九合一的惨淡结果相比，国民党几乎实现了完全逆转。</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3930650" cy="4037965"/>
            <wp:effectExtent l="0" t="0" r="12700" b="635"/>
            <wp:docPr id="46" name="图片 6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3" descr="IMG_257"/>
                    <pic:cNvPicPr>
                      <a:picLocks noChangeAspect="1"/>
                    </pic:cNvPicPr>
                  </pic:nvPicPr>
                  <pic:blipFill>
                    <a:blip r:embed="rId38"/>
                    <a:stretch>
                      <a:fillRect/>
                    </a:stretch>
                  </pic:blipFill>
                  <pic:spPr>
                    <a:xfrm>
                      <a:off x="0" y="0"/>
                      <a:ext cx="3930650" cy="4037965"/>
                    </a:xfrm>
                    <a:prstGeom prst="rect">
                      <a:avLst/>
                    </a:prstGeom>
                    <a:noFill/>
                    <a:ln w="9525">
                      <a:noFill/>
                    </a:ln>
                  </pic:spPr>
                </pic:pic>
              </a:graphicData>
            </a:graphic>
          </wp:inline>
        </w:drawing>
      </w:r>
      <w:r>
        <w:rPr>
          <w:rFonts w:hint="default" w:ascii="Arial" w:hAnsi="Arial" w:cs="Arial"/>
          <w:i w:val="0"/>
          <w:caps w:val="0"/>
          <w:color w:val="333333"/>
          <w:spacing w:val="0"/>
          <w:sz w:val="24"/>
          <w:szCs w:val="24"/>
        </w:rPr>
        <w:br w:type="textWrapping"/>
      </w:r>
      <w:r>
        <w:rPr>
          <w:rFonts w:hint="default" w:ascii="Arial" w:hAnsi="Arial" w:cs="Arial"/>
          <w:i w:val="0"/>
          <w:caps w:val="0"/>
          <w:color w:val="808080"/>
          <w:spacing w:val="0"/>
          <w:sz w:val="18"/>
          <w:szCs w:val="18"/>
        </w:rPr>
        <w:t>资料来自于《中时电子报》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​​那么，应该如何看待此次选举的结果呢？对祖国统一事业会产生什么样的影响？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​在阅读本文之前，建议先读一下三篇</w:t>
      </w:r>
      <w:r>
        <w:rPr>
          <w:rFonts w:hint="default" w:ascii="Arial" w:hAnsi="Arial" w:cs="Arial"/>
          <w:b/>
          <w:i w:val="0"/>
          <w:caps w:val="0"/>
          <w:color w:val="D24A35"/>
          <w:spacing w:val="0"/>
          <w:sz w:val="24"/>
          <w:szCs w:val="24"/>
        </w:rPr>
        <w:t>“平台”策论</w:t>
      </w:r>
      <w:r>
        <w:rPr>
          <w:rFonts w:hint="default" w:ascii="Arial" w:hAnsi="Arial" w:cs="Arial"/>
          <w:i w:val="0"/>
          <w:caps w:val="0"/>
          <w:color w:val="333333"/>
          <w:spacing w:val="0"/>
          <w:sz w:val="24"/>
          <w:szCs w:val="24"/>
        </w:rPr>
        <w:t>，本文有些讨论是建立在这三篇长文的理论上的。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上篇：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20年内，最好别去真的统一台湾</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中篇：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"https://weibo.com/ttarticle/p/show?id=2309404305149383295697"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未来20年，大陆应该如何更优雅地处理台湾问题</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下篇：</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"https://weibo.com/ttarticle/p/show?id=2309404309161629357522" \l "_0"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未来20年，我们应该以什么视角看待台湾问题</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46" o:spt="1" style="height:1.5pt;width:432pt;" fillcolor="#333333" filled="t" stroked="f" coordsize="21600,21600" o:hr="t" o:hrstd="t" o:hrnoshade="t" o:hralign="center">
            <v:path/>
            <v:fill on="t" focussize="0,0"/>
            <v:stroke on="f"/>
            <v:imagedata o:title=""/>
            <o:lock v:ext="edit"/>
            <w10:wrap type="none"/>
            <w10:anchorlock/>
          </v:rect>
        </w:pic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好了，正文开始。​首先分析​此次选举结果的正面影响、负面影响和不确定影响，然后是综述，最后是对大陆下一步对台工作的建议。</w:t>
      </w:r>
    </w:p>
    <w:p>
      <w:pPr>
        <w:pStyle w:val="4"/>
        <w:rPr>
          <w:rFonts w:hint="default"/>
        </w:rPr>
      </w:pPr>
      <w:bookmarkStart w:id="111" w:name="_Toc1560343780"/>
      <w:r>
        <w:rPr>
          <w:rFonts w:hint="default"/>
        </w:rPr>
        <w:t>负面部分</w:t>
      </w:r>
      <w:bookmarkEnd w:id="111"/>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1、</w:t>
      </w:r>
      <w:r>
        <w:rPr>
          <w:rFonts w:hint="default" w:ascii="Arial" w:hAnsi="Arial" w:cs="Arial"/>
          <w:i w:val="0"/>
          <w:caps w:val="0"/>
          <w:color w:val="333333"/>
          <w:spacing w:val="0"/>
          <w:sz w:val="24"/>
          <w:szCs w:val="24"/>
        </w:rPr>
        <w:t>​国民党在各县市取得执政权，必然会重新走“请大陆让利”的路子。事实上，韩国瑜当选后的第一时间，就在接收媒体采访时声称会建议“两岸工作小组”，并再次强调“九二共识”。怎么看上去都是一副“又要来诈骗”的嘴脸。</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5422265" cy="3003550"/>
            <wp:effectExtent l="0" t="0" r="6985" b="6350"/>
            <wp:docPr id="44" name="图片 6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5" descr="IMG_258"/>
                    <pic:cNvPicPr>
                      <a:picLocks noChangeAspect="1"/>
                    </pic:cNvPicPr>
                  </pic:nvPicPr>
                  <pic:blipFill>
                    <a:blip r:embed="rId39"/>
                    <a:stretch>
                      <a:fillRect/>
                    </a:stretch>
                  </pic:blipFill>
                  <pic:spPr>
                    <a:xfrm>
                      <a:off x="0" y="0"/>
                      <a:ext cx="5422265" cy="300355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​​目前还不清楚大陆方面接下来会如何应对。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2、</w:t>
      </w:r>
      <w:r>
        <w:rPr>
          <w:rFonts w:hint="default" w:ascii="Arial" w:hAnsi="Arial" w:cs="Arial"/>
          <w:i w:val="0"/>
          <w:caps w:val="0"/>
          <w:color w:val="333333"/>
          <w:spacing w:val="0"/>
          <w:sz w:val="24"/>
          <w:szCs w:val="24"/>
        </w:rPr>
        <w:t>​从此次选举的结果看，“经济选民”的声音明显压过了“政治选民”，可见台湾普通人也是想过好日子的。因此，选举之后，一些地市可能会有一定程度地向“拼经济”方向靠拢，这个因素可能会略微减缓台湾政治内斗对经济的干扰。</w:t>
      </w:r>
    </w:p>
    <w:p>
      <w:pPr>
        <w:pStyle w:val="4"/>
        <w:rPr>
          <w:rFonts w:hint="default"/>
        </w:rPr>
      </w:pPr>
      <w:bookmarkStart w:id="112" w:name="_Toc223490809"/>
      <w:r>
        <w:rPr>
          <w:rFonts w:hint="default"/>
        </w:rPr>
        <w:t>正面部分</w:t>
      </w:r>
      <w:bookmarkEnd w:id="112"/>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D24A35"/>
          <w:spacing w:val="0"/>
          <w:sz w:val="24"/>
          <w:szCs w:val="24"/>
        </w:rPr>
        <w:t>1、</w:t>
      </w:r>
      <w:r>
        <w:rPr>
          <w:rFonts w:hint="default" w:ascii="Arial" w:hAnsi="Arial" w:cs="Arial"/>
          <w:i w:val="0"/>
          <w:caps w:val="0"/>
          <w:color w:val="333333"/>
          <w:spacing w:val="0"/>
          <w:sz w:val="24"/>
          <w:szCs w:val="24"/>
        </w:rPr>
        <w:t>本次选举最大的意义，就是在一定程度上证实了​我之前在三篇长文中的核心观点：经济才是解决台湾问题的根本钥匙。意识形态是“壳”，经济（生产力）落差越大，对壳的冲击力也就越大，至于壳能不能破，就取决于壳的硬度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此次选举之前，有相当数量的朋友看到过去民进党操弄政治，操弄台独，就觉得台湾人不管经济怎么样，意识形态是无法改变的。而昨天的选举现实证明：社会存在决定社会意识，社会意识是不可能独立于社会存在而“放飞自我”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韩国瑜为什么能赢？不就是打“经济牌”吗？高雄人无法忍受“又老又穷”。这个时候跳出一个韩国瑜说，选我，我们抛弃政治，拥抱经济实用主义，我带你们过好日子！如果他说这话的时候，台湾经济很好，那么这话就不会太好使，因为大家日子不错就会对他的话没感觉，而经济好了政治上自然有信心，就会不管不顾去拥抱所谓的“台湾价值”，直到当一盆经济上的冷水浇下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台湾人也是人，人都是想过好日子的，这是最基本的人性。​马克思主义哲学的基本原理是放之四海而皆准的，台湾人也不能例外。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这次破的“壳”只是一个较脆的、薄的“壳”——蓝绿斗争。这也是符合我之前的“壳”理论的。在部分台湾人眼里，蓝绿可能差别很大。但实际上，它们都不过是台湾现有体制下资本主义台湾本土化政党而已，差别并不大，这意味着蓝绿之间的“壳”其实是很薄的，高雄相对稍微一点“又老又穷”，就能把这个“壳”击破。而我们最终要实现的，让台湾彻底抛弃自己的现有体制，拥抱中国大陆，这个“壳”就要相对而言厚的多，台湾现有的经济力量还是足够支撑这个壳的，一会半会不会破。这体现在台湾很多此次投国民党候选人的选民观点上：投国民党，不代表支持统一。甚至可能一边喊支那贱畜，一边支持和大陆做生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要击破所谓的“台湾价值”这个更厚的壳，就需要我们在经济上进一步取得对台湾的更大优势，进一步挤压台湾的现有优势产业，让整个台湾，而不只是高雄，变得不仅“又老又穷”，而且要根本活不下去。这样，才能迫使台湾人在“经济压力”下，对台湾现有体制（而不仅仅是蓝绿）彻底绝望，从而打穿第二层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但此次选举，让我们看到了一次“提前实验”，在“经济压力”之下，台湾人做出了符合马哲原理（经济决定政治）的选择，这就给了我们进一步破壳的信心——实验证明了理论本身正确，力度需要继续加大。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3469640" cy="3699510"/>
            <wp:effectExtent l="0" t="0" r="16510" b="15240"/>
            <wp:docPr id="45" name="图片 6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6" descr="IMG_259"/>
                    <pic:cNvPicPr>
                      <a:picLocks noChangeAspect="1"/>
                    </pic:cNvPicPr>
                  </pic:nvPicPr>
                  <pic:blipFill>
                    <a:blip r:embed="rId40"/>
                    <a:stretch>
                      <a:fillRect/>
                    </a:stretch>
                  </pic:blipFill>
                  <pic:spPr>
                    <a:xfrm>
                      <a:off x="0" y="0"/>
                      <a:ext cx="3469640" cy="369951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说实话，在选前没有想到韩国瑜能赢这么多，结果出来之后，令我也相当惊讶。之前一直本着“料敌从宽”的原则，认为经济力量打碎蓝绿之“壳”不会来的这么快的，韩能赢个3-5万票就已经很多了。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D24A35"/>
          <w:spacing w:val="0"/>
          <w:sz w:val="24"/>
          <w:szCs w:val="24"/>
        </w:rPr>
        <w:t>2、​</w:t>
      </w:r>
      <w:r>
        <w:rPr>
          <w:rFonts w:hint="default" w:ascii="Arial" w:hAnsi="Arial" w:cs="Arial"/>
          <w:i w:val="0"/>
          <w:caps w:val="0"/>
          <w:color w:val="333333"/>
          <w:spacing w:val="0"/>
          <w:sz w:val="24"/>
          <w:szCs w:val="24"/>
        </w:rPr>
        <w:t>怎么能让台湾人对现有体制失去信心？一个是我之前说过的，在“</w:t>
      </w:r>
      <w:r>
        <w:rPr>
          <w:rFonts w:hint="default" w:ascii="Arial" w:hAnsi="Arial" w:cs="Arial"/>
          <w:b/>
          <w:i w:val="0"/>
          <w:caps w:val="0"/>
          <w:color w:val="9053B9"/>
          <w:spacing w:val="0"/>
          <w:sz w:val="24"/>
          <w:szCs w:val="24"/>
        </w:rPr>
        <w:t>大环境</w:t>
      </w:r>
      <w:r>
        <w:rPr>
          <w:rFonts w:hint="default" w:ascii="Arial" w:hAnsi="Arial" w:cs="Arial"/>
          <w:i w:val="0"/>
          <w:caps w:val="0"/>
          <w:color w:val="333333"/>
          <w:spacing w:val="0"/>
          <w:sz w:val="24"/>
          <w:szCs w:val="24"/>
        </w:rPr>
        <w:t>”的营造上，要继续通过“看不见的手”，继续坚定不移扶植发展我们自己的半导体产业，不断挤压台湾竞争者的利润空间，从而间接剥夺台湾社会的物质资源。再一个，在“</w:t>
      </w:r>
      <w:r>
        <w:rPr>
          <w:rFonts w:hint="default" w:ascii="Arial" w:hAnsi="Arial" w:cs="Arial"/>
          <w:b/>
          <w:i w:val="0"/>
          <w:caps w:val="0"/>
          <w:color w:val="42AC6F"/>
          <w:spacing w:val="0"/>
          <w:sz w:val="24"/>
          <w:szCs w:val="24"/>
        </w:rPr>
        <w:t>小环境</w:t>
      </w:r>
      <w:r>
        <w:rPr>
          <w:rFonts w:hint="default" w:ascii="Arial" w:hAnsi="Arial" w:cs="Arial"/>
          <w:i w:val="0"/>
          <w:caps w:val="0"/>
          <w:color w:val="333333"/>
          <w:spacing w:val="0"/>
          <w:sz w:val="24"/>
          <w:szCs w:val="24"/>
        </w:rPr>
        <w:t>”的营造上，要让台湾同胞在这种经济和社会状况的恶化下感到“无力”。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无力感”是非常重要的。所谓的台湾价值，一个赖以骄傲的东西，就是“我们有民主，我们能换领导人，我们能纠正错误”。那么“换了之后能解决问题，能管用”，这就是检验“台湾价值”的重要客观标准之一了。当大陆这边在经济层面产生对台湾的挤压效应的时候（不管是有意的还是无意的），当整个台湾都走向“又老又穷”的时候，台湾人肯定希望通过“选举”、“政党轮替”、“换人做做看”来缓解这样的焦虑，把“换个党”当成一种摆脱困境的希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因此，</w:t>
      </w:r>
      <w:r>
        <w:rPr>
          <w:rFonts w:hint="default" w:ascii="Arial" w:hAnsi="Arial" w:cs="Arial"/>
          <w:b/>
          <w:i w:val="0"/>
          <w:caps w:val="0"/>
          <w:color w:val="333333"/>
          <w:spacing w:val="0"/>
          <w:sz w:val="24"/>
          <w:szCs w:val="24"/>
        </w:rPr>
        <w:t>在现实中，对大陆比较有利的，就是台湾</w:t>
      </w:r>
      <w:r>
        <w:rPr>
          <w:rFonts w:hint="default" w:ascii="Arial" w:hAnsi="Arial" w:cs="Arial"/>
          <w:b/>
          <w:i w:val="0"/>
          <w:caps w:val="0"/>
          <w:color w:val="D24A35"/>
          <w:spacing w:val="0"/>
          <w:sz w:val="24"/>
          <w:szCs w:val="24"/>
        </w:rPr>
        <w:t>一边经济沉沦</w:t>
      </w:r>
      <w:r>
        <w:rPr>
          <w:rFonts w:hint="default" w:ascii="Arial" w:hAnsi="Arial" w:cs="Arial"/>
          <w:b/>
          <w:i w:val="0"/>
          <w:caps w:val="0"/>
          <w:color w:val="333333"/>
          <w:spacing w:val="0"/>
          <w:sz w:val="24"/>
          <w:szCs w:val="24"/>
        </w:rPr>
        <w:t>，</w:t>
      </w:r>
      <w:r>
        <w:rPr>
          <w:rFonts w:hint="default" w:ascii="Arial" w:hAnsi="Arial" w:cs="Arial"/>
          <w:b/>
          <w:i w:val="0"/>
          <w:caps w:val="0"/>
          <w:color w:val="D49225"/>
          <w:spacing w:val="0"/>
          <w:sz w:val="24"/>
          <w:szCs w:val="24"/>
        </w:rPr>
        <w:t>一边同时快速、频繁政党轮替</w:t>
      </w:r>
      <w:r>
        <w:rPr>
          <w:rFonts w:hint="default" w:ascii="Arial" w:hAnsi="Arial" w:cs="Arial"/>
          <w:i w:val="0"/>
          <w:caps w:val="0"/>
          <w:color w:val="333333"/>
          <w:spacing w:val="0"/>
          <w:sz w:val="24"/>
          <w:szCs w:val="24"/>
        </w:rPr>
        <w:t>。台湾社会一开始肯定是“蓝不行，换绿；绿不行，换蓝；蓝不行，换绿……”这样，但当发现一直换党，经济却一直沉沦的时候，那种“一边下落，一边惊慌地去抓旁边的藤条，但是却抓一根断一根”，从“希望-失望-希望-失望……”的循环中走向最终的彻底“绝望”，才会更快到来。因此，让台湾在经济沉沦的同时，换党换的快一点，有助于缩短台湾人走出“希望失望”循环进入“绝望”的时间。对整个“换党”体制的质疑，对整个台湾政治体制的质疑才会逐渐浮出水面并成为主流，如果届时中国大陆的经济光芒相比台湾又耀眼，那么大陆的政治体制在台湾才会由“政治不正确”最终成为新的“政治正确”，从而扫除掉台湾人心中抗拒统一的最顽固“心结”之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D24A35"/>
          <w:spacing w:val="0"/>
          <w:sz w:val="24"/>
          <w:szCs w:val="24"/>
        </w:rPr>
        <w:t>3、</w:t>
      </w:r>
      <w:r>
        <w:rPr>
          <w:rFonts w:hint="default" w:ascii="Arial" w:hAnsi="Arial" w:cs="Arial"/>
          <w:i w:val="0"/>
          <w:caps w:val="0"/>
          <w:color w:val="333333"/>
          <w:spacing w:val="0"/>
          <w:sz w:val="24"/>
          <w:szCs w:val="24"/>
        </w:rPr>
        <w:t>台湾深绿一直就对蔡英文非常不满，认为蔡不够“独”。这次民进党大败，是否有可能回归深绿路线，巩固基本盘，努力破坏两岸合作？如果可以的话，接下来虽然蓝营得势，但民进党也会做好一个反对党的职责——更加努力拖后腿的。绿占省，蓝占市，互相撕咬，​这个因素在一定程度上可能会抵消一部分由蓝营获胜转而“拼经济”的态势。</w:t>
      </w:r>
    </w:p>
    <w:p>
      <w:pPr>
        <w:pStyle w:val="4"/>
        <w:rPr>
          <w:rFonts w:hint="default"/>
        </w:rPr>
      </w:pPr>
      <w:bookmarkStart w:id="113" w:name="_Toc592635160"/>
      <w:r>
        <w:rPr>
          <w:rFonts w:hint="default"/>
        </w:rPr>
        <w:t>不确定部分</w:t>
      </w:r>
      <w:bookmarkEnd w:id="113"/>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特朗普上台之后，美国对华遏制提速。台湾问题有可能作为一个美国的抓手。当然，就像我之前分析的那样，就算没有台湾这个抓手，还有南海等等，要想找茬总是有地方的。要想让美国无功而返，不敢出手，还是要靠我们自己军事力量的发展壮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地市选举蓝营翻盘之后，对美国介入台湾问题会产生什么影响，尚不太好分析。我们其实是不太在乎美国以普通方式介入台湾问题的（比如发表什么谈话之类的），那顶多只是恶心恶心我们。但如果美军进一步“切香肠”式挑衅，比如派战斗型军舰来台湾，我们就要做出抉择了，而由于实力消长因素，和美国彻底翻脸时间越晚，对我们越有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这样的可能，蓝营得势之后，绿营一时缓不过气来，美国如果提出派军舰来台，岛内反对声音增高，绿营不敢接；但也有可能是，绿营反正觉得已经大势已去，又以为有美国在大陆不敢动，想通过这样的挑衅来巩固深绿基本盘，因此反而从现在到2020更加疯狂。</w:t>
      </w:r>
    </w:p>
    <w:p>
      <w:pPr>
        <w:pStyle w:val="4"/>
        <w:rPr>
          <w:rFonts w:hint="default"/>
        </w:rPr>
      </w:pPr>
      <w:bookmarkStart w:id="114" w:name="_Toc1860531645"/>
      <w:r>
        <w:rPr>
          <w:rFonts w:hint="default"/>
        </w:rPr>
        <w:t>综述</w:t>
      </w:r>
      <w:bookmarkEnd w:id="114"/>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此次选举结果，对大陆而言有利有弊，从短期因素看，接下来两岸关系，尤其是县市一级可能回暖，国民党反动派各色人等登陆搞政治诈骗活动将变得频繁。民进党新败，短期内将气势大减，党内也会检讨路线问题，进行整合，恢复战斗力可能尚需一段时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也没有必要对国民党反动派的嚣张气焰过于忧虑，当年马英九完全执政，在大陆屡屡行骗得手，甚至还和韩国联手坑大陆的平板电视产业，给大陆带来重大损失，但也只是延缓了台湾相对衰落的速度。毕竟台湾的经济实力还在，台积电还活蹦乱跳，25000美元的人均GDP还在，因此“台湾价值”还是支持者很多的，国民党轻度诈骗点钱财还可以做到，如果他们胆敢妄图接受一国两制，搞重度诈骗的话，满脑子“自由民主”、“普世价值”的台湾人民是不会饶过他们的。而且，看韩国瑜的政见，除了对大陆实施经济诈骗之外，其他的振兴高雄的政见都比较空洞，台湾这种“报复式选举”体制下出来的人，对经济治理不会有什么太好的办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距离2020年选举还有十几个月，希望民主进步党能早日振作起来。国民党上台就一定能搞好经济？你们可以拖后腿啊，输了就放下压力，专心搞政治斗争，搞“假台独”凝聚人心（有效果没危险），抹黑抹红，搞街头斗争，煽动民意和仇恨，让国民党搞经济搞不成搞不好。争取把“轮替周期”由四年再次缩短，这对红绿双方都有好处。</w:t>
      </w:r>
    </w:p>
    <w:p>
      <w:pPr>
        <w:pStyle w:val="4"/>
        <w:rPr>
          <w:rFonts w:hint="default"/>
        </w:rPr>
      </w:pPr>
      <w:bookmarkStart w:id="115" w:name="_Toc346716015"/>
      <w:r>
        <w:rPr>
          <w:rFonts w:hint="default"/>
        </w:rPr>
        <w:t>选后对台政策建议</w:t>
      </w:r>
      <w:bookmarkEnd w:id="115"/>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1、</w:t>
      </w:r>
      <w:r>
        <w:rPr>
          <w:rFonts w:hint="default" w:ascii="Arial" w:hAnsi="Arial" w:cs="Arial"/>
          <w:i w:val="0"/>
          <w:caps w:val="0"/>
          <w:color w:val="333333"/>
          <w:spacing w:val="0"/>
          <w:sz w:val="24"/>
          <w:szCs w:val="24"/>
        </w:rPr>
        <w:t>一大波台湾诈骗犯即将登陆！希望大陆有关部门一定一定不要在做出“广西海南水果滞销，却指示收购台湾水果”这样荒唐的事情了。不要用大陆人民的利益，去营造虚假的“两岸一家亲”氛围。</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b/>
          <w:i w:val="0"/>
          <w:caps w:val="0"/>
          <w:color w:val="D24A35"/>
          <w:spacing w:val="0"/>
          <w:kern w:val="0"/>
          <w:sz w:val="24"/>
          <w:szCs w:val="24"/>
          <w:shd w:val="clear" w:fill="F2F2F5"/>
          <w:lang w:val="en-US" w:eastAsia="zh-CN" w:bidi="ar"/>
        </w:rPr>
        <w:t>韩国瑜表示</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高雄过去遇到的困境，就是好的产品卖不出去，投资客也在萎缩中，所以，我会做两件事情，第一，高雄市政府要架设交易平台，不管农民渔民等等产品，可以透过这个产品外销，由政府背书，可以用生产履历以及质量保证的方式，大家利用政府平台，让所有生产者找到通路;第二，</w:t>
      </w:r>
      <w:r>
        <w:rPr>
          <w:rFonts w:hint="default" w:ascii="Arial" w:hAnsi="Arial" w:eastAsia="宋体" w:cs="Arial"/>
          <w:b/>
          <w:i w:val="0"/>
          <w:caps w:val="0"/>
          <w:color w:val="D24A35"/>
          <w:spacing w:val="0"/>
          <w:kern w:val="0"/>
          <w:sz w:val="24"/>
          <w:szCs w:val="24"/>
          <w:shd w:val="clear" w:fill="F2F2F5"/>
          <w:lang w:val="en-US" w:eastAsia="zh-CN" w:bidi="ar"/>
        </w:rPr>
        <w:t>有些重点产品，我本人或者副市长，一定带着农民渔民，直接出去外面抢订单，不论是去东南亚或是中国大陆的南部，甚至往北一点，都是我们要销售的目标，以及寻求合作的对象。”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2、​</w:t>
      </w:r>
      <w:r>
        <w:rPr>
          <w:rFonts w:hint="default" w:ascii="Arial" w:hAnsi="Arial" w:cs="Arial"/>
          <w:i w:val="0"/>
          <w:caps w:val="0"/>
          <w:color w:val="333333"/>
          <w:spacing w:val="0"/>
          <w:sz w:val="24"/>
          <w:szCs w:val="24"/>
        </w:rPr>
        <w:t>如果实在要挨骗，能不能最多最多搞一点点旅游，千万千万别用工业和科技产业给台湾当礼物，不要做任何阻碍大陆产业升级的事情，更不要相信蓝营诈骗犯那些“两岸分工，台湾技术，大陆组装，在产业上不要彼此恶性竞争”这种狗屁话。</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​3、</w:t>
      </w:r>
      <w:r>
        <w:rPr>
          <w:rFonts w:hint="default" w:ascii="Arial" w:hAnsi="Arial" w:cs="Arial"/>
          <w:i w:val="0"/>
          <w:caps w:val="0"/>
          <w:color w:val="333333"/>
          <w:spacing w:val="0"/>
          <w:sz w:val="24"/>
          <w:szCs w:val="24"/>
        </w:rPr>
        <w:t>诈骗犯登陆之后，大陆这边应当“口惠而实不至”，多在口头上宣扬“两岸一家亲”就行，可以用“让台湾人在大陆享受国民待遇”这点（一定不要超国民待遇），来作为“对国民党的奖励和政绩”，还能抽取台湾的人力到大陆。总之就是可以嘴上让利，而不要实质让利。</w:t>
      </w:r>
      <w:r>
        <w:rPr>
          <w:rFonts w:hint="default" w:ascii="Arial" w:hAnsi="Arial" w:cs="Arial"/>
          <w:b/>
          <w:i w:val="0"/>
          <w:caps w:val="0"/>
          <w:color w:val="1F9DC4"/>
          <w:spacing w:val="0"/>
          <w:sz w:val="24"/>
          <w:szCs w:val="24"/>
        </w:rPr>
        <w:t>尤其不要动用行政力量直接强制让利</w:t>
      </w:r>
      <w:r>
        <w:rPr>
          <w:rFonts w:hint="default" w:ascii="Arial" w:hAnsi="Arial" w:cs="Arial"/>
          <w:i w:val="0"/>
          <w:caps w:val="0"/>
          <w:color w:val="333333"/>
          <w:spacing w:val="0"/>
          <w:sz w:val="24"/>
          <w:szCs w:val="24"/>
        </w:rPr>
        <w:t>，面对蓝营时可以把锅推给市场，比如“我让利了啊，但是台湾的某些农产品在大陆市场上竞争力不强”等等。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4、</w:t>
      </w:r>
      <w:r>
        <w:rPr>
          <w:rFonts w:hint="default" w:ascii="Arial" w:hAnsi="Arial" w:cs="Arial"/>
          <w:i w:val="0"/>
          <w:caps w:val="0"/>
          <w:color w:val="333333"/>
          <w:spacing w:val="0"/>
          <w:sz w:val="24"/>
          <w:szCs w:val="24"/>
        </w:rPr>
        <w:t>台湾那边如果有能投资的好的产业（半导体等），蓝营登陆后，可以要求对方开放收购、投资等，不过这个希望不是太大，可以作为一项诉求和筹码。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5、</w:t>
      </w:r>
      <w:r>
        <w:rPr>
          <w:rFonts w:hint="default" w:ascii="Arial" w:hAnsi="Arial" w:cs="Arial"/>
          <w:i w:val="0"/>
          <w:caps w:val="0"/>
          <w:color w:val="333333"/>
          <w:spacing w:val="0"/>
          <w:sz w:val="24"/>
          <w:szCs w:val="24"/>
        </w:rPr>
        <w:t>继续针对台湾的优势产业，持续我们这边的电子半导体产业升级，这是治本之策，永远不能放松。​​​​</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pPr>
      <w:bookmarkStart w:id="116" w:name="_Toc1350077683"/>
      <w:r>
        <w:rPr>
          <w:color w:val="auto"/>
          <w:lang w:val="en-US" w:eastAsia="zh-CN"/>
        </w:rPr>
        <w:t>44、</w:t>
      </w:r>
      <w:r>
        <w:rPr>
          <w:rFonts w:hint="default"/>
          <w:color w:val="auto"/>
          <w:lang w:val="en-US" w:eastAsia="zh-CN"/>
        </w:rPr>
        <w:fldChar w:fldCharType="begin"/>
      </w:r>
      <w:r>
        <w:rPr>
          <w:rFonts w:hint="default"/>
          <w:color w:val="auto"/>
          <w:lang w:val="en-US" w:eastAsia="zh-CN"/>
        </w:rPr>
        <w:instrText xml:space="preserve"> HYPERLINK "https://weibo.com/ttarticle/p/show?id=2309404311074408148930&amp;mod=zwenzhang"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《如果一定要给台湾让利，这“利”应该怎么“让”？》</w:t>
      </w:r>
      <w:r>
        <w:rPr>
          <w:rFonts w:hint="default"/>
          <w:color w:val="auto"/>
          <w:lang w:val="en-US" w:eastAsia="zh-CN"/>
        </w:rPr>
        <w:fldChar w:fldCharType="end"/>
      </w:r>
      <w:bookmarkEnd w:id="116"/>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2018-11-27</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国民党反动派在“九合一”选举获胜之后，不出所料，立刻就把政治诈骗的视野投向了中国大陆。当选的几位蓝营县市长选后多次提到要来中国大陆“交流”，当然，也就是来收割“让利”了。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关于大陆应该如何处理“让利”请求，我在之前的</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"http://t.cn/ELy5FmV"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《破“壳”而出——如何看待2018台湾九合一选举结果》</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​里面简单提到过几点，本文将做一个更为全面的阐述。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首先声明一下，我是反对给台湾让利的，但是现在看两岸这个架势，估计是要“让”​了。因此，本文讨论的，是在“确定要让利”的前提下，应该如何选择一个“次优”的方案。因此，您可能会看到一些和我之前观点有所差异的表述，但没办法，毕竟这不是我自己认为的最优方案，而是一个在“已有特定前提”之下设想一个“退而求其次”的建议。</w:t>
      </w:r>
    </w:p>
    <w:p>
      <w:pPr>
        <w:rPr>
          <w:rFonts w:hint="default"/>
          <w:b/>
          <w:bCs/>
          <w:sz w:val="28"/>
          <w:szCs w:val="28"/>
        </w:rPr>
      </w:pPr>
      <w:r>
        <w:rPr>
          <w:rFonts w:hint="default"/>
          <w:b/>
          <w:bCs/>
          <w:sz w:val="28"/>
          <w:szCs w:val="28"/>
        </w:rPr>
        <w:t>让利的原则：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D24A35"/>
          <w:spacing w:val="0"/>
          <w:sz w:val="24"/>
          <w:szCs w:val="24"/>
        </w:rPr>
        <w:t>1、​不要给台湾输送造血能力。</w:t>
      </w:r>
      <w:r>
        <w:rPr>
          <w:rFonts w:hint="default" w:ascii="Arial" w:hAnsi="Arial" w:cs="Arial"/>
          <w:i w:val="0"/>
          <w:caps w:val="0"/>
          <w:color w:val="333333"/>
          <w:spacing w:val="0"/>
          <w:sz w:val="24"/>
          <w:szCs w:val="24"/>
        </w:rPr>
        <w:t>我们的让利，应该主要以旅游业和开放部分农产品市场为主。而绝不要为台湾岛内投资建设一些能够产生工业能力的工厂，尤其不要把我们的一些原本在大陆的产业链，为了给台湾增加就业机会，“示好性”地特意转移到台湾。否则，一旦两岸再次交恶，将平白无故被别人控制。实际上，从当年台湾勾结韩国坑害大陆电视业的例子看，即使两岸维持表面上的友好，台湾同胞也是无时无刻不想如何算计中国大陆的企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另外，坚决不能接受两岸产业分工的建议。现在随着中国​半导体等相关产业链的崛起，尤其是华为等一批整机厂商，带动起了一大批大陆本土的元器件厂商，这是非常可喜的变化，同时也在市场上冲击着台湾同类企业，压缩着他们的利润。接下来蓝营登陆，很可能会有台湾企业主提出类似的阴毒建议，比如“大家都是中国人啦，不要互相恶性竞争，有些东西不如就让台湾人去做，大陆官方出个文件，不要让大陆厂商介入这块，反正我们都是一家人不是嘛，谁做出来都是中国人做出来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实际上，多数台湾人和台湾企业家，都没有对“中国”​的归属感，觉得这不过是一个挣钱的地方而已，如果“中国”能给我们钱，那我们就会唱几句“九二共识”、“两岸一家亲”、“大家都是中国人”，而一旦稍微有点风吹草动，他们立刻就能翻脸不认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下面是台湾“很蓝”的中国时报的报道，从这股沾沾自喜的口吻中就能看出，他们根本不把中国当做一家人，对这个国家也没有什么责任感和认同感，不但没有，还渴望着从这个国家的“失败"中获取利益——如果可以获取到的话。</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2397125" cy="2528570"/>
            <wp:effectExtent l="0" t="0" r="3175" b="5080"/>
            <wp:docPr id="48"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7" descr="IMG_256"/>
                    <pic:cNvPicPr>
                      <a:picLocks noChangeAspect="1"/>
                    </pic:cNvPicPr>
                  </pic:nvPicPr>
                  <pic:blipFill>
                    <a:blip r:embed="rId41"/>
                    <a:stretch>
                      <a:fillRect/>
                    </a:stretch>
                  </pic:blipFill>
                  <pic:spPr>
                    <a:xfrm>
                      <a:off x="0" y="0"/>
                      <a:ext cx="2397125" cy="252857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此，我们的让利，不能给予台湾任何“难以剥夺”的造血能力，不能把任何产业链以行政命令或者其他的方式特意转移过去，也不能人为下达指令从台湾进行购买产品（比如要求中国大陆整机厂商转而购买台湾企业零部件，以凸显两岸一家亲，甚至为此给予补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总之，在制造业、科技类产业层面，不能让利。​这应当是底线。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D24A35"/>
          <w:spacing w:val="0"/>
          <w:sz w:val="24"/>
          <w:szCs w:val="24"/>
        </w:rPr>
        <w:t>2、选择可以较容易地中断的项目作为让利。</w:t>
      </w:r>
      <w:r>
        <w:rPr>
          <w:rFonts w:hint="default" w:ascii="Arial" w:hAnsi="Arial" w:cs="Arial"/>
          <w:i w:val="0"/>
          <w:caps w:val="0"/>
          <w:color w:val="333333"/>
          <w:spacing w:val="0"/>
          <w:sz w:val="24"/>
          <w:szCs w:val="24"/>
        </w:rPr>
        <w:t>比如组团赴台湾旅游，如果一定要让的话，这点可以适当开放。这倒是符合韩国瑜说的“人进得来”。而且如果什么时候不想让了，随时都可以中止。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至于农产品，也可以适当向台湾开放市场，对台湾来说，这是“货卖得出去”。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D24A35"/>
          <w:spacing w:val="0"/>
          <w:sz w:val="24"/>
          <w:szCs w:val="24"/>
        </w:rPr>
        <w:t>3、​让利应该是“开放市场”的形式，绝不能用行政命令直接送钱。</w:t>
      </w:r>
      <w:r>
        <w:rPr>
          <w:rFonts w:hint="default" w:ascii="Arial" w:hAnsi="Arial" w:cs="Arial"/>
          <w:i w:val="0"/>
          <w:caps w:val="0"/>
          <w:color w:val="333333"/>
          <w:spacing w:val="0"/>
          <w:sz w:val="24"/>
          <w:szCs w:val="24"/>
        </w:rPr>
        <w:t>我们对台湾让利，是向台湾开放市场，让台湾人在这个13亿人的大市场里能摆摊挣钱，提供的是这个挣钱的机会。我们的对台部门千万千万，不要下行政指令，比如直接去收购高雄的多少多少吨水果。这是违反市场经济的。如果台湾的水果真的好，那大陆的消费者自然会购买，用不着你去收购；如果台湾的水果大陆消费者并不喜欢，你花大陆纳税人的钱买来之后，给谁呢？给自己当福利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再比如，向台湾开放旅游市场。如果大陆人觉得台湾的某些景点好，自己就会参团过去看。大陆官方不要用行政力量推动和宣传去台湾观光。​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D24A35"/>
          <w:spacing w:val="0"/>
          <w:sz w:val="24"/>
          <w:szCs w:val="24"/>
        </w:rPr>
        <w:t>4、​让利应该是我得利少你得利多，至少也是我不赔不赚，不能用损害大陆人利益的方式去让利。</w:t>
      </w:r>
      <w:r>
        <w:rPr>
          <w:rFonts w:hint="default" w:ascii="Arial" w:hAnsi="Arial" w:cs="Arial"/>
          <w:i w:val="0"/>
          <w:caps w:val="0"/>
          <w:color w:val="333333"/>
          <w:spacing w:val="0"/>
          <w:sz w:val="24"/>
          <w:szCs w:val="24"/>
        </w:rPr>
        <w:t>过去就有这样不好的例子，广西海南同样的水果滞销，我们却去采购台湾水果，这对大陆内部舆论会产生非常糟糕的影响（同类的还有给日本人找自行车、重视外国人报案等等舆论事件），千万不要再做这样的事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D24A35"/>
          <w:spacing w:val="0"/>
          <w:sz w:val="24"/>
          <w:szCs w:val="24"/>
        </w:rPr>
        <w:t>​5、让利不能是单方面的付出。</w:t>
      </w:r>
      <w:r>
        <w:rPr>
          <w:rFonts w:hint="default" w:ascii="Arial" w:hAnsi="Arial" w:cs="Arial"/>
          <w:i w:val="0"/>
          <w:caps w:val="0"/>
          <w:color w:val="333333"/>
          <w:spacing w:val="0"/>
          <w:sz w:val="24"/>
          <w:szCs w:val="24"/>
        </w:rPr>
        <w:t>国民党一直有个非常混账的“巨婴”逻辑，就是：我说出“九二共识”这个取款密码，就可以笑呵呵地让对岸给我送钱，对岸就必须照顾我，给我让利。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凭什么啊？双方合作，你一点事都不做，光让别人为你服务，你TM的算个什么东西？​就因为你顶着个狗牙旗吗？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大陆让利不是不行，但给了让利，就应该要求国民党在台湾岛内必须配合大陆，比如要求国民党在中美贸易战中配合中国大陆行事。如果美国想把台湾作为一个施力抓手，派军舰来高雄这样的事情，国民党得顶回去。也别说什么这是蔡英文的职权范围，你们在岛内狂赢15个县市，没力量帮我做这点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D24A35"/>
          <w:spacing w:val="0"/>
          <w:sz w:val="24"/>
          <w:szCs w:val="24"/>
        </w:rPr>
        <w:t>6、让利之度，适可而止。</w:t>
      </w:r>
      <w:r>
        <w:rPr>
          <w:rFonts w:hint="default" w:ascii="Arial" w:hAnsi="Arial" w:cs="Arial"/>
          <w:i w:val="0"/>
          <w:caps w:val="0"/>
          <w:color w:val="333333"/>
          <w:spacing w:val="0"/>
          <w:sz w:val="24"/>
          <w:szCs w:val="24"/>
        </w:rPr>
        <w:t>大陆应该明白，我们是不可能真正完全满足台湾人的贪婪欲望的。高雄有287万人，韩国瑜说要让高雄人“发大财”，那高雄人均月纯收入增加10000台币（约合2250元人民币），这勉强算“发财”吧。那一年就是2250×12×287万≈775亿人民币。这还只是一个高雄市，台湾蓝营还有14个县市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我们要每年拿出多少“岁币”孝敬台湾人？我们自己的精准扶贫还要不要钱？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台湾本身就是中国最富裕的身份之一，现在我们自己内部一边要用大量的资源搞着扶贫，一边居然还要给这个最富裕的省份上供，而这个省自己不但丝毫没有支援其他省份的意思，居然还腆着脸来中央要钱！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775亿 ÷ 14亿= 55元，你同意让每个中国人每年拿出这些钱，去供养这个叫做韩国瑜的大诈骗犯去实现他给岛内小诈骗犯们的所谓“承诺”吗？想想我们农村现在每月的养老金才有多少钱吧。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让利让利，稍微让点，意思意思就得了，劫贫济富，这本来已经很不像话了，大陆方面应该自己有条止损红线，不能让台湾人太蹬着鼻子上脸。</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D24A35"/>
          <w:spacing w:val="0"/>
          <w:sz w:val="24"/>
          <w:szCs w:val="24"/>
        </w:rPr>
        <w:t>7、倾向于给在大陆的台湾人让利，但不要搞超国民待遇。</w:t>
      </w:r>
      <w:r>
        <w:rPr>
          <w:rFonts w:hint="default" w:ascii="Arial" w:hAnsi="Arial" w:cs="Arial"/>
          <w:i w:val="0"/>
          <w:caps w:val="0"/>
          <w:color w:val="333333"/>
          <w:spacing w:val="0"/>
          <w:sz w:val="24"/>
          <w:szCs w:val="24"/>
        </w:rPr>
        <w:t>台湾人一旦离开了台湾岛，在大陆工作。那就是给大陆创造税收，为补充大陆劳动力不足做贡献。因此是对大陆经济有助力的。因此，我们在“让利”的时候，应该把这条作为一个重点，比如给在大陆的台湾人各种准国民待遇，或者直接是国民待遇，在就业、生活、办厂等方面提供各种大陆人享有的便利。吸引台湾的优秀人才来大陆工作，哪怕他们挣了钱有一部分回流到了台湾，但税收、消费这块都留在了大陆，对我们还是有利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一定不能搞超国民待遇，那样就适得其反了。过去我们有些特殊政策，台湾人过来之后，我们就给创业资金，给廉价写字楼办公环境，而大陆人却无法得到这些优待政策，这是错误的。会刺激台湾人，让他们产生“因为没统一所以才如此优待我”的优越感，从而更蔑视中国大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要让台湾人产生“因为我是中国人所以我有这些好处”的感觉，而不是“因为我是台湾人所以我有这些好处”的感觉。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D24A35"/>
          <w:spacing w:val="0"/>
          <w:sz w:val="24"/>
          <w:szCs w:val="24"/>
        </w:rPr>
        <w:t>8、​配合国民党，对台湾岛内做足宣传。</w:t>
      </w:r>
      <w:r>
        <w:rPr>
          <w:rFonts w:hint="default" w:ascii="Arial" w:hAnsi="Arial" w:cs="Arial"/>
          <w:i w:val="0"/>
          <w:caps w:val="0"/>
          <w:color w:val="333333"/>
          <w:spacing w:val="0"/>
          <w:sz w:val="24"/>
          <w:szCs w:val="24"/>
        </w:rPr>
        <w:t>上面说了，让利就这些了，不可能让台湾人真的靠这个发财。那么既然让了，我们不能花了钱还挨台湾人的骂，至少也要被骂的轻一点。国民党既然把“来大陆挣钱”作为施政纲领，那么必然也是希望能“有政绩”的。因此，在宣扬让利成果这一点上，大陆有关部门和国民党是有共同语言和一致利益的。我们这边可以把让利重点宣传一下，以上几条多挑一些例子在岛内多做宣传（注意：不是给大陆人宣传，是给台湾人宣传），让亲国民党的媒体在岛内多扩散这些消息。而国民党出于政绩需求，是有配合我们、至少不在宣传上过于拆台的动机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​以上八点，就是我对“向台湾让利”的一些建议​，抛砖引玉，仅供参考。​​​​</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rPr>
          <w:color w:val="auto"/>
        </w:rPr>
      </w:pPr>
      <w:bookmarkStart w:id="117" w:name="_Toc86866393"/>
      <w:r>
        <w:rPr>
          <w:color w:val="auto"/>
          <w:lang w:val="en-US" w:eastAsia="zh-CN"/>
        </w:rPr>
        <w:t>45、</w:t>
      </w:r>
      <w:r>
        <w:rPr>
          <w:rFonts w:hint="default"/>
          <w:color w:val="auto"/>
          <w:lang w:val="en-US" w:eastAsia="zh-CN"/>
        </w:rPr>
        <w:fldChar w:fldCharType="begin"/>
      </w:r>
      <w:r>
        <w:rPr>
          <w:rFonts w:hint="default"/>
          <w:color w:val="auto"/>
          <w:lang w:val="en-US" w:eastAsia="zh-CN"/>
        </w:rPr>
        <w:instrText xml:space="preserve"> HYPERLINK "https://weibo.com/ttarticle/p/show?id=2309404344819752258996&amp;mod=zwenzhang"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《我国对台思想的一个误区：过于在意“两岸交流”》</w:t>
      </w:r>
      <w:r>
        <w:rPr>
          <w:rFonts w:hint="default"/>
          <w:color w:val="auto"/>
          <w:lang w:val="en-US" w:eastAsia="zh-CN"/>
        </w:rPr>
        <w:fldChar w:fldCharType="end"/>
      </w:r>
      <w:bookmarkEnd w:id="117"/>
    </w:p>
    <w:p>
      <w:pPr>
        <w:keepNext w:val="0"/>
        <w:keepLines w:val="0"/>
        <w:widowControl/>
        <w:suppressLineNumbers w:val="0"/>
        <w:jc w:val="center"/>
      </w:pPr>
      <w:r>
        <w:rPr>
          <w:rFonts w:hint="default" w:ascii="Arial" w:hAnsi="Arial" w:eastAsia="宋体" w:cs="Arial"/>
          <w:i w:val="0"/>
          <w:caps w:val="0"/>
          <w:color w:val="808080"/>
          <w:spacing w:val="0"/>
          <w:kern w:val="0"/>
          <w:sz w:val="18"/>
          <w:szCs w:val="18"/>
          <w:shd w:val="clear" w:fill="FFFFFF"/>
          <w:lang w:val="en-US" w:eastAsia="zh-CN" w:bidi="ar"/>
        </w:rPr>
        <w:t>2019-02-28</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​​“自2019年起，凡持有相关证件并参加当年学测考试，语文、数学、英文三门科目</w:t>
      </w:r>
      <w:r>
        <w:rPr>
          <w:rFonts w:hint="default" w:ascii="Arial" w:hAnsi="Arial" w:cs="Arial"/>
          <w:b/>
          <w:i w:val="0"/>
          <w:caps w:val="0"/>
          <w:color w:val="D24A35"/>
          <w:spacing w:val="0"/>
          <w:sz w:val="24"/>
          <w:szCs w:val="24"/>
        </w:rPr>
        <w:t>任何一门</w:t>
      </w:r>
      <w:r>
        <w:rPr>
          <w:rFonts w:hint="default" w:ascii="Arial" w:hAnsi="Arial" w:cs="Arial"/>
          <w:i w:val="0"/>
          <w:caps w:val="0"/>
          <w:color w:val="333333"/>
          <w:spacing w:val="0"/>
          <w:sz w:val="24"/>
          <w:szCs w:val="24"/>
        </w:rPr>
        <w:t>成绩达到</w:t>
      </w:r>
      <w:r>
        <w:rPr>
          <w:rFonts w:hint="default" w:ascii="Arial" w:hAnsi="Arial" w:cs="Arial"/>
          <w:b/>
          <w:i w:val="0"/>
          <w:caps w:val="0"/>
          <w:color w:val="1F9DC4"/>
          <w:spacing w:val="0"/>
          <w:sz w:val="24"/>
          <w:szCs w:val="24"/>
        </w:rPr>
        <w:t>均标级（前50%）</w:t>
      </w:r>
      <w:r>
        <w:rPr>
          <w:rFonts w:hint="default" w:ascii="Arial" w:hAnsi="Arial" w:cs="Arial"/>
          <w:i w:val="0"/>
          <w:caps w:val="0"/>
          <w:color w:val="333333"/>
          <w:spacing w:val="0"/>
          <w:sz w:val="24"/>
          <w:szCs w:val="24"/>
        </w:rPr>
        <w:t>以上的台湾高中毕业生，都可直接向大陆高校申请就读”，这是教育部日前公布的新政策，大幅放宽标准后，台湾前70%的高中生，都有资格申报中国大陆的336所高校，其中不乏大陆考生竞争较为激烈的多所985、211名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我今天发了一条微博，对这样的政策表示了异议：</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90" w:beforeAutospacing="0" w:after="90"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申请门槛进一步放低了，语数外三科中【任何一科】达到均标（前50%）就有资格申请。</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虽然说学校还会进一步“把关”，但这也代表着申请成功的概率明显提升了。</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再说一遍，不是不能招台湾的人过来，而是不能为了所谓的“统战”就丧失了公平。</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这实际上相当于台湾人来大陆之后“登陆大一级”，如果是大陆高中生处于前70%的水平，能有资格免试申请这些高校吗？显然是不可能的。</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这样相当于是把不合格的台湾人，打上各个名校的logo，然后送到就业市场上而已。</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这对大陆学生公平吗？</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而且高校是否能把关，我也有怀疑。随着时间见长，“录取了多少台湾学生”是不是也会成为一项“年终政绩”？那么高校是不是也有动力去“放水”？</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别忘了，现在我们的高校，还在大把花钱请求世界各国的屌丝们来赏脸就读呢，来了还有高大上的外国留学生公寓伺候呢。</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有人可能会说，这些台湾学生不占名额。是啊，不占名额，可是却占教育资源。而这些高等教育资源本来是可以给大陆众多竞争激烈的学子们的。</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吸引台湾学生来大陆上学，就业，其实本来是很好的事情，为什么非要做成这般油腻舔狗的样子呢？ </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不止如此，长期以来，大陆各级台办组织过很多所谓的“两岸交流”活动，说白了，就是花钱请台湾人过来白吃白喝白玩，听对方说上几句“九二共识”之类的话，于是就可以作为本年度的工作业绩了。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这些都打着一个幌子“促进两岸同胞交流”。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然而，这样违背市场规则，用行政手段强行搞出来的所谓“交流”，真的有意义吗？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很多参加过此类活动的台湾人，回到岛内照样嗤之以鼻，我看过不少台湾普通人写的东西回忆他们的大陆之行，字里行间充满了优越感。这也完全可以理解，他们在台湾不过是些屌丝，报名之后被大陆官员请来之后，陪玩陪吃，当做贵宾款待，享受高人一等的待遇，经过此行，自然会对大陆产生轻蔑。甚至由于自身享受了高于大陆普通人的超国民待遇，反而更瞧不起大陆，认为官员可以随意行事，没有规章制度，正好印证了他们在台湾长期接受的洗脑内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甚至有人还很骄傲的总结：“中国”请你去吃喝玩，不去白不去，回来继续支持台独，随便考察一下“敌国”，知己知彼，心中有数。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些大陆对台系统的官员学者，一厢情愿认为，过去是因为两岸交流不畅，所以互相有隔阂，交流多了就好了。其实并非如此，两岸民间关系恶化，恰恰是发生在移动互联网出现之后，双方过去虽然想法如此不一样，但毕竟没有多少交流，而互联网促进了交流，反而放大了差异，激化了冲突情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为什么呢？因为大陆的实力还不够，社会还没有发展到能让台湾人产生仰望的程度，加之社会意识相对于社会存在的滞后性，相当比例的台湾人在主观上还欠缺足够的“交流”动力。此时如果要强行“促进交流”，那大陆方面必然只能选择单方面让步的形式——请来白吃白玩、降低高校申请分数，等等，求着台湾人“来看看我好吗，我这边也很精彩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过去中国大陆很多人哪怕刷盘子也要留在美国，是因为美国给了中国人什么特殊优惠吗？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大陆学生现在很多还希望去美国留学，是因为美国高校给中国人降分录取吗？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并没有，恰恰相反，美国人是对自己人最好，不但不给中国人优惠，反而还要各种高门槛。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是美国的强大、优越的生活环境吸引了外人，奔向美国，这是一个市场选择，不是行政行为。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有人可能会说，请台湾人来读书，他们就会对大陆有好感，就不会变成台独。</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这也是一厢情愿。中国高校对台湾人根本就没有什么改变能力，连让台湾学生必修大陆的政治课都不敢，加上自己内部就有一群恨国党，不被台湾人反过来洗脑就不错了。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而且，对大陆是否有好感，和在大陆留没留过学，没什么关系。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上世纪八十年代，中国大陆出了一堆“精英”，对美国都快崇拜到跪下了，他们有几个是在美国留过学的？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根本不需要。因为当时美国如日中天，和美国靠拢，在利益上就是有好处的。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现实的利益需求，比强行拉亲情拉关系做塑料姐妹花，要牢固十倍百倍。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现在中国大陆，虽然没有到美国的程度，但也是世界第二大经济体，第一大工业国，对于台湾人来说，和中国大陆靠拢，天然就有利益可图，应该是他们求着我们来“交流”，而不是我们反过来去求他们。</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某个台湾人，愿意放弃这个发展的机会，关我们屁事？他不爱和我们交流，吃亏的是他，我们还要去花钱央求他来大陆看看，把握赚钱机会，还贴钱给他们免费办公室，这不是犯贱吗？有这个钱，给大陆人自己用不好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怎么能让台湾人产生对中国的归属感？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1、中国大陆发展水平高。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2、这样的高生产力水平，由中国人享受。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3、台湾还没统一，享受不全，加入之后才能作为一个中国人而获得更高的利益。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现在我们的对台部门，则是直接反了过来。在中国大陆还不富裕的情况下，给台湾人砸上大把的超国民待遇——“你看我对待你们台湾人多好，普通中国人都享受不到”。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这样的“强行交流”，只能是更让台湾人产生离心离德，强化“我不是中国人”的印象，还会养刁台湾人的胃口——我可是高等华人，就算统一，你也要出一个很高的价格来养我，否则我……哼！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哪怕是所谓的“反独人士”，很多也满脑子是“统一之后一块新台币换一块人民币”之类的“要优待”的想法。一个最富裕的省份，不但可以不交税，还要大陆的穷兄弟们花钱养着台湾人。这种奇葩想法是怎么出来的？难道和我们的对台部门几十年如一日的遇到台湾人就“高看一眼，厚爱三分”没有关系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现在是2019年了，如果台湾人不愿意和我们交流，那就没必要上赶着去交流，更不要为了交流而交流。</w:t>
      </w:r>
      <w:r>
        <w:rPr>
          <w:rFonts w:hint="default" w:ascii="Arial" w:hAnsi="Arial" w:cs="Arial"/>
          <w:i w:val="0"/>
          <w:caps w:val="0"/>
          <w:color w:val="333333"/>
          <w:spacing w:val="0"/>
          <w:sz w:val="24"/>
          <w:szCs w:val="24"/>
        </w:rPr>
        <w:t>中国大陆只要自己发展的足够好，产业升级成功，让自己的基本盘过上好日子产生示范效应。届时台湾人为了利益，就不得不自己凑上来“求交流”、“求读书”、“求就业”、“求移民”，至于自己脑子蠢天天想着中国崩溃一篇漆黑的，那就由自己承担失去的机会就好。到时候，不但用不着你去求，他们自己就会千方百计绞尽脑汁过来，也许你还需要在“美墨边境”修一道墙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90" w:beforeAutospacing="0" w:after="90" w:afterAutospacing="0" w:line="15" w:lineRule="atLeast"/>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4772025" cy="3152775"/>
            <wp:effectExtent l="0" t="0" r="9525" b="9525"/>
            <wp:docPr id="49"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8" descr="IMG_256"/>
                    <pic:cNvPicPr>
                      <a:picLocks noChangeAspect="1"/>
                    </pic:cNvPicPr>
                  </pic:nvPicPr>
                  <pic:blipFill>
                    <a:blip r:embed="rId42"/>
                    <a:stretch>
                      <a:fillRect/>
                    </a:stretch>
                  </pic:blipFill>
                  <pic:spPr>
                    <a:xfrm>
                      <a:off x="0" y="0"/>
                      <a:ext cx="4772025" cy="315277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现在条件不成熟，求了也是白求，强行交流，鸡同鸭讲，也只能事倍功半甚至无功、负功。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用各个方面的实力说话，向台湾人展示作为“中国人”的好处，而不是作为“台湾人”的好处。这才是台湾人能听得懂的语言。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们的对台部门应该好好学习一下“四个自信”，不要整天在台湾人面前做“舔狗”，一切工作的出发点，应该是从大陆获取实际利益的角度出发，从促进国家统一出发，而不是为了部门利益打小算盘、跪台求荣。​​​​</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pPr>
      <w:bookmarkStart w:id="118" w:name="_Toc220912691"/>
      <w:r>
        <w:rPr>
          <w:color w:val="auto"/>
          <w:lang w:val="en-US" w:eastAsia="zh-CN"/>
        </w:rPr>
        <w:t>46、</w:t>
      </w:r>
      <w:r>
        <w:rPr>
          <w:rFonts w:hint="default"/>
          <w:color w:val="auto"/>
          <w:lang w:val="en-US" w:eastAsia="zh-CN"/>
        </w:rPr>
        <w:fldChar w:fldCharType="begin"/>
      </w:r>
      <w:r>
        <w:rPr>
          <w:rFonts w:hint="default"/>
          <w:color w:val="auto"/>
          <w:lang w:val="en-US" w:eastAsia="zh-CN"/>
        </w:rPr>
        <w:instrText xml:space="preserve"> HYPERLINK "https://weibo.com/ttarticle/p/show?id=2309404348788415296453&amp;mod=zwenzhang"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《为什么台湾有很多人拒绝接受“一国两制”？》</w:t>
      </w:r>
      <w:r>
        <w:rPr>
          <w:rFonts w:hint="default"/>
          <w:color w:val="auto"/>
          <w:lang w:val="en-US" w:eastAsia="zh-CN"/>
        </w:rPr>
        <w:fldChar w:fldCharType="end"/>
      </w:r>
      <w:bookmarkEnd w:id="118"/>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2019-03-11</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一国两制”是我国上世纪八十年代提出的解决台湾问题的方法，距今已近四十年。“一国两制”对台湾的要求可谓是相当宽松，基本差不多就是让台湾换个旗子，换个国号就得了，其他原来怎么样还是怎么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1981年大陆方面的“叶九条”是这样说的：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90" w:beforeAutospacing="0" w:after="90" w:afterAutospacing="0" w:line="15" w:lineRule="atLeast"/>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5486400" cy="3867150"/>
            <wp:effectExtent l="0" t="0" r="0" b="0"/>
            <wp:docPr id="50"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9" descr="IMG_256"/>
                    <pic:cNvPicPr>
                      <a:picLocks noChangeAspect="1"/>
                    </pic:cNvPicPr>
                  </pic:nvPicPr>
                  <pic:blipFill>
                    <a:blip r:embed="rId43"/>
                    <a:stretch>
                      <a:fillRect/>
                    </a:stretch>
                  </pic:blipFill>
                  <pic:spPr>
                    <a:xfrm>
                      <a:off x="0" y="0"/>
                      <a:ext cx="5486400" cy="3867150"/>
                    </a:xfrm>
                    <a:prstGeom prst="rect">
                      <a:avLst/>
                    </a:prstGeom>
                    <a:noFill/>
                    <a:ln w="9525">
                      <a:noFill/>
                    </a:ln>
                  </pic:spPr>
                </pic:pic>
              </a:graphicData>
            </a:graphic>
          </wp:inline>
        </w:drawing>
      </w:r>
      <w:r>
        <w:rPr>
          <w:rFonts w:hint="default" w:ascii="Arial" w:hAnsi="Arial" w:cs="Arial"/>
          <w:i w:val="0"/>
          <w:caps w:val="0"/>
          <w:color w:val="808080"/>
          <w:spacing w:val="0"/>
          <w:sz w:val="18"/>
          <w:szCs w:val="18"/>
        </w:rPr>
        <w:t>叶九条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条件在今天看来或许有可商榷之处，比如大陆方面太过于退让妥协。但有趣是台湾方面，2019年初大陆方面在谈话中提及“一国两制”的时候，台湾政界民间很多人激烈反弹，大有把“一国两制”当洪水猛兽之意，闻之色变惊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一个如此宽松优厚的条件，为什么很多台湾人激烈反对？我调研了以下社交网站上很多台湾网民的发言，总结了以下，他们的思维模式包括但不限于以下几条：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1、视中国大陆为青面獠牙的恐怖怪兽，不愿有任何接触。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国民党和民进党接力洗脑台湾人七十年，在台湾社会可谓流毒甚广，以至于部分台湾人脑子中，共产党和解放军的形象非常恐怖，他们觉得万一统一了，大陆分分钟就会把他的财产抢夺一空，男的杀掉或者进集中营，女的就强奸掉沦为性奴军妓。</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部分人对大陆的真实情况并没有太多了解，习惯于通过“国军”的形象来想象解放军，通过对纳粹德国的理解去想象中国，通过对苏联、朝鲜社会的刻板印象去想象中国社会。他们经常说的就是：“我可不想统一之后批评政府一句就半夜被消失”、“统一之后你的姐妹女儿就要被对岸官员xxoo，你愿意这一切发生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之前看到过一个有意思的帖子，一些台湾网友惊讶于“《1984》这本书为什么没有在大陆被禁掉呢？”可想而知他们对中国大陆的想象是什么样的了，差不多就是《1984》那个样板。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2、视中国大陆为“不走正路”，认为长不了，不可投靠。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有一部分台湾人，他们也认可中国大陆这些年来的发展。但他们将其解释为“这是自由世界（主要是美国人）对你们的恩赐和施舍，你们才能发展起来，发展的动力并不是来自你们自己”。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因此，最近几年来随着中国强大，美国开始把中国作为第一号的对手。这些人更是觉得“中国发展被釜底抽薪了”，现在西方不施舍你了，要制裁你了，你肯定就完蛋了啊。那么我为什么要和你统一？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他们还觉得，上层建筑决定经济基础，所以只有走西方的道路才能发达，要不然你看为什么西方发达呢？那肯定是因为“民主自由多党制”所决定的啊。你又不搞西方那一套，所以你就算发展再厉害，也是沙中建塔，早晚得塌掉。所以，这部分人的想法是：既然对岸早晚都要崩溃，那我们只需要拖着等着，等大陆自然崩溃掉，那我们台湾不就独立了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3、不相信中国有能力挑战美国，认为投入美国怀抱或至少左右逢源才是最好的。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没有经过中国大陆那场翻天覆地的人民民主革命，也没有“抗美援朝”、“独立自主”的记忆，本质上还是“撞大运活到现代的旧中国人”，“旧中国人”那种对西方世界的拜服和恐惧，在台湾社会中还是普遍存在的。部分台湾人习惯于认为“现在美国构建的这个世界秩序是千秋万世存在的”，不可能会有后来居上的挑战者。你看日本不是失败了吗？德国不是失败了吗？苏联不是失败了吗？它们这么厉害，在美国面前都是失败者，你一个阿共仔土老帽，居然还敢挑战美国创立的“国际秩序”，这不是滑天下之大稽吗，不是以卵击石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虽然中国并没有挑战美国的想法，还多次强调“太平洋可以容得下中美两国”。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去年中美贸易战最激烈的时候，部分台湾同胞在网络上弹冠相庆，认为以美国爸爸之强大，很快就可以轻轻松把“阿共仔”干掉，届时台湾就可以独立了。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4、对“多党选举普世价值”有近乎宗教般的信仰，认为统一了就没有了。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这条其实也很滑稽。且不论两岸现有的制度本身孰优孰劣，明明所有版本的“一国两制”里都说了“台湾社会的现行体制不变”，可是还是有大量的台湾人反复拿这一条出来说事。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就像脱欧公投通过的第二天，英国很多人才开始搜索“什么是脱欧”一样，很多台湾人在说“一国两制”的时候，其实根本就没搞明白这个词是什么意思。</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不过幸好他们没搞明白，要不然我们就麻烦了。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5、对中国大陆没有任何信任，你说什么我都“不听不听就不听”、“不信不信就不信”。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部分人也不少，特点就是坚定认为，中国大陆不可信，许诺的任何东西都是不可信的，自然也包括一国两制。为了证明对岸不可信，他们收集了一堆奇奇怪怪的所谓“史料”，比如“蒋介石是因为签了和平协议被中共骗了，所以才被赶到台湾”之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这些虽然很荒谬，但是架不住台湾有些人天天宣传洗脑。普通台湾人自己也不清楚历史和中共是怎么回事，部分人就会选择“宁可信其有”。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6、为什么要统一，现在不是很好吗？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穷则思变。台湾人现在过的并不穷，台湾的健保体系在世界上也是比较优秀的。那么他们就会倾向于不去做很大的改变，而愿意享受现在这样“缓慢滑落或停滞”的“小确幸”生活。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你说他们不去了解大陆，为什么要了解啊，台湾人又没到发不出工资的地步，那么我就算相信大陆是恶魔、是地狱，对我暂时也不会有什么明显损失。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而且就算不同意统一，大陆照样要好好伺候他们，台湾人来了当做贵宾，各种超国民待遇，这难道不是比“一国两制”更滋润吗？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结论：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虽然台湾和大陆距离很近，但是七十年的洗脑，使得相当多的台湾人对近在咫尺的中国大陆实际上是完全陌生的，或者只有很肤浅的走马观花。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台湾社会中部分人在长期洗脑之下对的中国大陆形象是这样的：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晚清+纳粹德国+大清洗时的苏联+现代朝鲜+现代越南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形象都“丑陋”成这样了，你觉得台湾人会愿意什么“一国两制”吗？会愿意和你“两岸一家亲”吗？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那有人说，这种隔阂是否可以通过交流消除呢？我认为暂时是做不到的。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人和大陆人同文同种，现代又是网络社会，想了解大陆还不容易？不是海峡挡住了这种交流，而是部分台湾人心中的那堵“墙”，使得他们天然看待大陆的时候就是带有优越感的，在这种傲慢的优越感之下，大陆的任何行动，任何历史，任何语言，都会很容易地被曲解为另外的意思。</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而这种优越感的本质，是来自台湾的经济水平。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在这种优越感之下，越交流，只能越让双方感到对方不可理喻。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那么，什么时候交流沟通才是有效率的？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当台湾人能真正地认识到中国大陆的意义，认识到中国大陆自1949年来道路的正确性，认识到中国大陆是未来真正的世界引领者。同时自身由于各种危机，不得不寻求救命稻草。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只有在这个时候，你对台湾说的话，它才会认真去听，甚至才会主动来研究你发展的道路和奥秘。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在这之前，哪怕你真心对它掏心窝，它也只会轻蔑的哼上一句“北七426，和你有什么好说的？”​​​​</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pPr>
      <w:bookmarkStart w:id="119" w:name="_Toc257032990"/>
      <w:r>
        <w:rPr>
          <w:color w:val="auto"/>
          <w:lang w:val="en-US" w:eastAsia="zh-CN"/>
        </w:rPr>
        <w:t>47、</w:t>
      </w:r>
      <w:r>
        <w:rPr>
          <w:rFonts w:hint="default"/>
          <w:color w:val="auto"/>
          <w:lang w:val="en-US" w:eastAsia="zh-CN"/>
        </w:rPr>
        <w:fldChar w:fldCharType="begin"/>
      </w:r>
      <w:r>
        <w:rPr>
          <w:rFonts w:hint="default"/>
          <w:color w:val="auto"/>
          <w:lang w:val="en-US" w:eastAsia="zh-CN"/>
        </w:rPr>
        <w:instrText xml:space="preserve"> HYPERLINK "https://weibo.com/ttarticle/p/show?id=2309404353763715505779&amp;mod=zwenzhang"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《我们到底需要一个什么样的台湾？》</w:t>
      </w:r>
      <w:r>
        <w:rPr>
          <w:rFonts w:hint="default"/>
          <w:color w:val="auto"/>
          <w:lang w:val="en-US" w:eastAsia="zh-CN"/>
        </w:rPr>
        <w:fldChar w:fldCharType="end"/>
      </w:r>
      <w:bookmarkEnd w:id="119"/>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2019-03-25</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​​虽然现在台湾问题在朝野都有很多的关注度，但其实相当比例的人（包括部分体制内的台湾问题研究学者）都没有搞清楚台湾问题的本质在什么地方，我们到底需要一个什么样的台湾。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国两制”本质上是一种21世纪的“羁縻关系”——由于我们过去反复说过很多遍的那些原因，台湾人对大陆抱有强烈的疑惧心理，不愿意和大陆有任何的政治关联。因此，大陆觉得，那你们就改个国号，换个旗子就行了，其他的你们爱怎么样还怎么样，这总行了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这样的“羁縻”实际上给整个国家带来的好处是有限的，因为这样统一之后，台湾无论在经济上还是心理上，并没有真正融入整个国家，它不会像普通的中国人那样，真正从国家的整体利益角度考虑问题，而会时时处处把台湾自己视为一个“外人”，会利用这种“一国两制”赋予的特殊政治地位，为台湾一地谋利（不断索要让利、优惠政策），而不是把归属感放在整个中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甚至和统一方式都没有关系，有些台湾问题的“初级票友”，最热衷的一件事就是讨论“武统还是和统”，“台湾问题初级票友”们犯的最常见的一个错误就是，他们天真地以为，和平统一和武力统一的结果是不一样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些朋友很多都是在互联网普及之后，接触了一些台湾方面的言论，然后惊讶地发现，对岸这帮东西居然是这么的数典忘祖、厚颜无耻。于是非常恼怒，再加上之前接受到的大陆课本上“台湾同胞”的教育，在这种“反差”的冲击下，于是更觉得愤怒。</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这个过程本身是认识台湾问题的一个必经阶段，由于众所众知的“统战考虑”原因，几十年来，大陆官方对台湾的宣传是非常温和的，几乎没有刻意丑化过，给大陆人灌输的都是“宝岛”、“两岸中国人”……就算报道一些台湾方面的负面新闻，也最多只是转载台湾自己的媒体报道，从来没有像对岸那样，主动捕风捉影造谣污蔑等各种下三滥手段层出不穷。大陆的目的当然是想营造一个“两岸一家亲”的氛围，要营造“台湾同胞”的感觉。但这本质上对大陆人自己是一种欺骗，虽然这种欺骗可能是“善意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因此，“受了骗”的大陆人，当进入网络时代之后，随着两岸信息接触增多，自然会产生被“忽悠”的感觉，而且这种愤怒比之前没有接受过“两岸一家亲”宣传的人更大。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也为“武统”提供了源源不断的拥护者。他们想，和平统一的话，那对岸这边台独分子就仍然能够在对岸耀武扬威，似乎香港就是这样……那如果武力统一，就有机会清理掉台独思想和台独分子。看上去计划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但这只是看到了最浅的表面。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七十年前，本朝立国之初，解放战争兵锋所指几乎无所不胜，全国各地解放的过程，既有武力攻城、也有城下之降，还有主动起义，这些“过程”的不同，使得这些地方解放之后的治理难度有所区别了吗？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并没有。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无论是和平解放还是武力解放的地方，所到之处，地主阶级几千年的统治，均被连根拔起。靠的是什么？是那些军队吗？是杀几个地主恶霸吗？有一部分，但并不全是，归根到底，靠的还是获得了当地人民群众的支持，靠的还是自己掌握的先进的生产关系，能够适应建国之初的生产力发展和工业化需求，有了源源不断的物质生产，才有能力彻底拔掉千年以来的地主阶级的影响力，把几亿人民解放出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为什么过去的农民起义军在土地问题上反复折腾，即使是胜利者，在立国百年之后，照样躲不开土地兼并？因为当时的生产力不足以消灭地主-农民这种生产方式，那就必然会随着人口增多、土地兼并而产生人-地矛盾，一次次的历史循环也不断反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只有工业化之后，这样的新的生产力和生产关系，以“降维打击”之势，才能打碎了看上去牢不可破的上层建筑。如果没有这样的“道”的优势，无论是和平打下某个地方，还是武力打下某个地方，这种“术”层面上的微小区别，对地主阶级是否重新产生壮大，都根本没有区别。</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回到台湾问题上来。台湾现在的问题在于它现在过的很好，而且是一个虚高的股值。因此台湾必然没有多么强的改变动力，而中国大陆现在是方兴未艾，还没有战胜自己的最大对手，在舆论上是处于被压制的状态，这种压制的具体体现，就是各种污蔑诋毁中国大陆的观点，台湾人非常容易相信，而大陆的真实情况，台湾人根本就没有兴趣去了解，就像你没有兴趣去了解不丹、索马里一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两岸对比之下，中国大陆并不是不丹和索马里，但还有一个历史唯物主义的规律在起作用——“社会意识滞后于社会存在”。对于中国这样发展很快的国家，这个规律更是明显，发展速度快，会导致跑在前面的社会存在，和后面被“拖着”的社会意识之间被“拉”得相当“开”，在中国大陆内部都是如此，更何况雾里看花的境外台湾了。他们理解到的大陆，不是2019年的中国，而是1999、1989、1979、1959，甚至是1899年的中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什么，你说要请台湾同胞来大陆参观一下，澄清他们的认识？你想多了，就算来了大陆，他们中的很多人，仍然会认为他们看到的只是假象：城市的繁荣不过是牺牲农村、牺牲低端人口带来的；国家的发展，不过是西方世界开放市场的施舍；科技的进步，不过是从西方世界“偷”来的；民众生活的改善，不过是牺牲环境、牺牲“人权”换来的“猪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至于那些大陆的负面新闻，他们就更是如数家珍的，每发生一个负面新闻，他们都会用小本本记录下来，像一个筛子一样，日以继夜地筛出各种负面新闻，然后作为“标签”贴在中国身上。比如十年前发生了一次三鹿事件，好了，此后整个中国就是“吃毒奶粉的国度”了，而且此后永远是；再比如发生了一次红黄蓝事件，好了，此后整个中国就成了“连小孩都活不下去的国度”，而且此后永远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有大陆人觉得可以用事实反击这些污蔑并获得胜利，让台湾人对大陆产生改观的话，那他就比较幼稚了，政治课没有学扎实，没有搞明白“社会存在决定社会意识”的马克思主义哲学原理——你真的以为这些台湾“同胞”仅仅是因为这些真真假假的负面消息而产生对中国的恐惧和厌恶的？那为什么美国也天天发生各种负面事件，但这些人却没有像筛子一样筛出这些负面事件，并制作成“大街上走路都能被警察枪决”之类的标签，贴在美国的国家形象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双标的根本原因在于中国实力不够强，在各个领域，不但无法匹敌美国，而且在某些领域距离台湾也有差距，那你肯定就不是正路，跟着你混是没有好下场的。所以，为了巩固这样的观念，用筛子帖标签，先有论点再找论据，就是很正常的。就算你没有污点还可以凭空制造出来，更别说一个快速发展中的13亿人口大国，怎么可能不出点事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无论武力统一，还是和平统一，都面临着这个问题。和七十年前不同，今天的“大陆-台湾”之间，已经没有了当年“解放区-国统区”那种“道”上的优势。大陆也不是傻瓜，为什么要用“统一”，而抛弃了当年“解放”这个更有威力的武器？归根到底就是——我们没有七十年前那种明显道义上的优势了，台湾人过的并不比大陆人差，甚至还更好，那么你有什么资格去“解放”它呢？虽然导致这种现象的原因并非大陆做错了什么，而是各种复杂政治经济因素的综合。但历史是不看理由的，结果摆在这里，因此大陆只能退而求其次，用亲情和民族主义来呼唤“统一”，退到民族主义这个层面来稳住阵脚，获得道义优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这样的处境之下，你武统和和统，有根本区别吗？没有，因为你本身就是“心虚”的，你知道你的体制在台湾不受欢迎，你的人民生活水平、社会发展水平和台湾对比，也无法提供强有力的支持证据。在这种“心虚”之下，无论和统还是武统，通过“让利”和“把台湾人作为一等公民”，来“收买”台湾人“不闹事”，就是大陆决策者必然会选择的路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人说，我不信，武统了怎么也要让利？武统了还怕台湾人闹事？那我给你说个未来很可能会发生的一幕情景：20xx年，（和平或武力）统一之后，经过了精心提前策划和等待之后，终于等到了一次大陆发生的千载难逢、威力巨大的负面社会事件，大陆本来就舆情汹汹，此时台湾社会再次发难，这次我不挑战统独问题，我声援“大陆民众”，兵锋转而直指大陆的社会不公、腐败问题、环保问题等等，要求大陆改变体制，顺应民心，实行所谓的“自由民主”、“一人一票”，然后喊出“反腐败，救中国”之类的煽动口号。这样的威力是十分可怕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把没有心服口服的对手，提前吃到自己的肚子里，那是非常具有隐患的事情。台湾如果暂时待在中国之外，以它的实力，对中国其实几乎是一点威胁也没有的，但一旦它进入了中国内部，那到时候可就是打也打不得，动也动不得——你难道要对付你的本国公民吗？而且这些“公民”并不是要闹独立，而是打着“消灭社会不公”之类大陆人也似乎会赞同的旗号，借着某些群情激奋的社会事件出击，浑水摸鱼，故意从内部激化矛盾，那这个玩法，就麻烦大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武力统一，在21世纪也不能杀人。而且，就算真的消灭了这一批，在股价高点收购台湾这件事，自会催生出一大批新的“台湾不满群众”——你不让利，台湾就必然按照惯性经济继续下滑，到时候全是你统一的锅——而且那个时候台湾人可就是和广东福建一样，都是中国公民了，中国公民不满社会现状，你也打算把他们都杀了或关起来？这可能做到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有些人可能觉得台湾暂时不统一，是个麻烦。可我要告诉你，台湾的“股价”如果没有降到合理区间之前，时机如果不到就统一，台湾带来的麻烦，将会十倍百倍于统一之前。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一颗钉子，如果在体外，顶多也就是扎你一下，如果它要是被吞到肚子里，其破坏力，那可能是要从内部把你一锅端掉的东西。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上世纪八十年代之后，大陆面对台湾逐渐丢掉了此前“解放”的底气，这不是因为大陆自己头脑发昏发傻，而是现实不得不如此，因为台湾这个时候经济非常强大，民众生活水平迅速提高压倒了中国大陆，这导致大陆过去的“人民战争”的拥护力量，在面对台湾的时候，已经逐渐没有了。甚至面临着“国民党回来”的呼声压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在这个最危险的时候，一个人横空出世，挺身而出，化解了这场本朝立国以来最大的道义危机，这个人就是李登辉。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三十年前，大陆的处境是非常艰难的，因为本朝是以“人民解放”而立国，但由于各种机缘巧合，此时的台湾经济繁荣而大陆处境艰难，前者就像一颗耀眼夺目的珠宝，对中国大陆是一个巨大的道义讽刺——你不是号称解放吗，怎么你解放了的，还不如我这个没解放的？那你的整个历史和所作所为，是不是全是错误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这个道义危机是很严重的，它直指新中国的立国根基。甚至直到2012年，还有很多人念念不忘“台湾是我们的过去，也是我们的未来”。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还是那句话，虽然台湾在1949年之前平均工业水平就远超中国大陆，此后更是集合了大陆搜刮去的资源和人员，还得到了冷战中的各种支持，而中国大陆为国民党留下了的烂摊子擦了几十年的屁股……但历史是不看“原因”的，“结果”摆在这里，两岸的巨大差距摆在这里，危及了新中国的道义根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李登辉之前，台湾是“我们是中国人，我们是正统，我们日子过的好”——社会发展和民生上有道义优势，民族主义上的道义牌坊也不差。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李登辉改变了这一切，他选择了台独。这一下子就抛弃了民族主义层面的道义。“中国正统”这块招牌，直接就被扔到九霄云外了。两岸之间的“正统之争”，一下子就变成了“统独之争”，性质直接就变了。中国大陆直接就获得了民族国家上的道义优势，压力一下子就减轻了很多——你打着“光复中国”的口号，可能会有大陆人支持，你打着“台湾独立”的口号，那就几乎没有大陆人支持了，把大陆人全推到了TG这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立下如此大功，只是李登辉先生为国尽忠的开始，关于这位仁兄的另外功绩，可以参考这篇文章</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"http://bbs.tianya.cn/post-333-1007180-1.shtml"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《如何客观评价李登辉》</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，在这里就不多说了。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正是在这些组合拳之下，台湾的威胁大大减轻，中国大陆也迎来了进入新世纪之后持续二十年的爆发式发展。如果在台湾社会内部非要找一位中国崛起、祖国统一的最大功臣，李桑应排在第一位。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2019年的中国大陆，不但拥有了台湾丢弃掉的“中国正统”道义优势，还在重新慢慢拥有经济和社会发展层面的道义优势，虽然距离完全建立还有一定时间。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也从“中国正统”，沦落到了大陆互联网上的“一国两智”、“井蛙”的待遇。这大概是从2014年左右开始的，它标志着，两岸道义力量对比已经进入了“战略相持”阶段——互相鄙视不服，而不再是此前三十年那样单方面仰视台湾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但这距离真正的解决问题的方法——解放、战略反攻，尚还差不小的距离。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只有经济穷台，让台湾自毁长城，让台湾主动降低其“股价”，降低台湾人的期望值，才能在根本上收复台湾人心，让其对统一心怀渴望，主动求统，不，是求解放。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至于到时候是台湾人群起要求祖国接纳（和统），还是台湾当局欺压民众，中央出兵解救台湾黎民苍生（武统），此时结果都是一样的。和或武，手段根本就不重要。社会存在才是根本的决定因素。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台湾现在社会较为稳定，人民生活较为幸福，根本不具备“解放”的条件，强行“统一”（无论是和统还武统，是让利还是镇压），人心必然不服痛恨，这样的心理土壤，只能是给子孙后代留下一颗定时炸弹。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问题唯一真正彻底的解决方法，就大陆而言，是通过发展半导体产业，抽走台湾最依赖的经济来源，没了钱，什么都没有。台湾人赖以骄傲的“健保卡”，自然会在短期内垮台；台湾人骄傲的“选举制度”，在经济衰落的时候，也会变成更加明争暗斗、严重变形的政治斗争手段；台湾人最最骄傲的“人情味”，也会在个体的生存压力之下，变成你争我夺，内卷之下残酷互斗的撕破脸皮；台湾人得意的“治安水平”，自然也会变成盗贼蜂起、犯罪高发、人心动荡的“no-go-zone”。就台湾而言，是通过扶植民进党或者其他什么台独党派，故意与大陆发生对抗和冲突（但不到战争的程度），这样台湾就无法登上大陆这辆高速发展的经济快车，而反过来会被这辆快车不断挤压，实现两岸的“零和效应”，从而有利于加快穷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此，无论后代如何修史，都找不到任何瑕疵。这个过程中，大陆什么”坏事“都没有做，我们只是自己发展自己，是台湾自己非要不上大陆这辆车的，然后自取灭亡——你自己的企业在市场竞争中竞争不过对方，那能怪谁呢？我们拉你了，但是是你自己不上的，我们也很遗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所以，台湾“解放”条件的达成，和我们没有一毛钱关系。我们也会为届时台湾社会中台湾同胞的遭遇而深表愤怒的，并会为了解救届时水深火热之中的台湾同胞贡献自己的力量。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句话，先让台湾不顾深情呼唤和阻止，自己掉进陷阱，然后我们把它再捞出来。先让台湾变得“需要解放”，然后再解放它。这样，就能像七十年前一样，再次获得强大的道义优势和人心。所不同的是，上次是蒋介石把中国弄成了“需要解放”的状态，这次，就是绿营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样当然会比较慢，但慢有慢的好处，踏实、稳固、步步为营，层层推进。宁可十年不将军，不可一日不拱卒。我们最终需要的，是一个真心盼望祖国大陆解放自己的台湾，是一个有归属感的台湾。因此，穷台的手段，也应主要以“台湾自毁”为主，“自毁”的方式，就是主动抵制中国大陆，把大陆由“合作者”变为“竞争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嚣张跋扈”——&gt;“积极对抗”——&gt;“自食其果”——&gt;“内部恶化”——“易子而食”——&gt;“痛哭流涕”——“跪求解放”，这是我们希望台湾走的路，也是从中华民族整体利益而言，最优的一条道路。这条路上的最大绊脚石，是国民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如果能认识到，台湾问题的本质不在于什么“和统”、“武统”，甚至“统一”，而在于“解放”，以及如何创造“解放”的条件。那么在看问题的高度上，你可能已经超过了90%以上的台湾问题关注者。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其实本文的很多内容，在过去的三篇长文中也都提到过，本文算是一个浓缩版的概况吧。​​​​</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pPr>
      <w:bookmarkStart w:id="120" w:name="_Toc1445796991"/>
      <w:r>
        <w:rPr>
          <w:color w:val="auto"/>
          <w:lang w:val="en-US" w:eastAsia="zh-CN"/>
        </w:rPr>
        <w:t>48、</w:t>
      </w:r>
      <w:r>
        <w:rPr>
          <w:rFonts w:hint="default"/>
          <w:color w:val="auto"/>
          <w:lang w:val="en-US" w:eastAsia="zh-CN"/>
        </w:rPr>
        <w:fldChar w:fldCharType="begin"/>
      </w:r>
      <w:r>
        <w:rPr>
          <w:rFonts w:hint="default"/>
          <w:color w:val="auto"/>
          <w:lang w:val="en-US" w:eastAsia="zh-CN"/>
        </w:rPr>
        <w:instrText xml:space="preserve"> HYPERLINK "https://weibo.com/ttarticle/p/show?id=2309404356638797630985&amp;mod=zwenzhang"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《“越穷越不会求解放”？——对台湾统派雁默兄文章的回应》</w:t>
      </w:r>
      <w:r>
        <w:rPr>
          <w:rFonts w:hint="default"/>
          <w:color w:val="auto"/>
          <w:lang w:val="en-US" w:eastAsia="zh-CN"/>
        </w:rPr>
        <w:fldChar w:fldCharType="end"/>
      </w:r>
      <w:bookmarkEnd w:id="120"/>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2019-04-02</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雁默先生是台湾的统派，经常在观察者网上发帖，前几天，雁默兄针对我的《</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"http://t.cn/EJc3JY9"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我们到底需要一个什么样的台湾？</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》写了一篇反驳文章《</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"http://undefined/"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愈窮，台灣人愈不會「求解放」</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》，看完之后，感觉雁默兄似乎没有明白“穷台”是什么意思，只是在字面上进行了理解，并加入了自己一些想象，而最终讨论的对象，已经不是我的原意了。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“穷台”这个词在2016年初之前，在网络上只有很零星的提及。我在2016年到2017年，写了三篇长文，把这个观点进行了系统化、理论化的论述。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【上篇】20年内，最好别去真的统一台湾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https://www.zhihu.com/question/22712491/answer/81713151</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【中篇】未来20年，大陆应该如何更优雅地处理台湾问题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https://weibo.com/ttarticle/p/show?id=2309404305149383295697</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【下篇】未来20年，我们应该以什么视角看待台湾问题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https://www.weibo.com/ttarticle/p/show?id=2309404309161629357522</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这三篇文章，总共大概十多万字，全面、系统地从各个角度探讨了“穷台”的理论基础、方式方法、内外环境、舆论和意识形态、操作技巧等等，相信雁默兄如果看完，应该不会有这些错误理解了。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基于以上穷台理论的观点，针对雁默兄下面这篇文章，我简单说几句。以下</w:t>
      </w:r>
      <w:r>
        <w:rPr>
          <w:rFonts w:hint="default" w:ascii="Arial" w:hAnsi="Arial" w:cs="Arial"/>
          <w:i/>
          <w:caps w:val="0"/>
          <w:color w:val="333333"/>
          <w:spacing w:val="0"/>
          <w:sz w:val="24"/>
          <w:szCs w:val="24"/>
          <w:u w:val="single"/>
        </w:rPr>
        <w:t>斜体字</w:t>
      </w:r>
      <w:r>
        <w:rPr>
          <w:rFonts w:hint="default" w:ascii="Arial" w:hAnsi="Arial" w:cs="Arial"/>
          <w:i w:val="0"/>
          <w:caps w:val="0"/>
          <w:color w:val="333333"/>
          <w:spacing w:val="0"/>
          <w:sz w:val="24"/>
          <w:szCs w:val="24"/>
        </w:rPr>
        <w:t>为雁默兄原文：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有一種已經成形的觀點是，只要大陸實力超越美國，並讓台灣愈來愈窮，台灣人自然就會「求解放」。關於窮台觀點，我一直未置可否的主要原因，是此理論內容包含的變數太多，也太「唯物主義」，寄希望於此，恐怕終究是竹籃打水一場空。但既然是統一的選項之一，就值得將問題釐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先說結論，愈窮，台灣人愈不會「求解放」。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窮台策略用大白話說吧，就是讓台灣民眾沒有「掙錢」的出口，好比掐住一個人的脖子，使其無法呼吸，要呼吸就投降。換言之，大陸若要徹底實施窮台政策得堅壁清野，阻擋台灣民眾往大陸「找錢」，否則若在台灣賺不到錢，到大陸賺即可，政策無效。所以若大陸仍對台灣民眾開放，只對政治層面進行，發揮不到窮台的效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【常凯申点评】这里对穷台的理解是错误的，穷台，“穷”的目标是台湾，而不是台湾人。穷台更不是坚壁清野，阻止台湾民众往大陆“找钱”。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孙武在《孙子兵法军争篇》中列举的用兵打仗八条原则之一就是“围三阙一”。 在“穷台”思路中，不但不会阻挡台湾民众来大陆赚钱，反而是乐于看到这样的情况发生。因为只要公正合理，那么来的往往都会是有一定竞争力的、年龄在工作年限之内的劳动力。更何况现在大陆二线城市都在“抢人”，这些人来了，给大陆缴纳税收和保险，却很少会用到医疗养老等资源，大陆为什么要阻挡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反之，宝贵的劳动力来了大陆，那么台湾本土必然会面临人才流失。人才流失了，更有利于“台湾变穷”这件事的发生。而台湾变穷，大家找不到工资高的职位，人心就更不稳定，就会更希望去大陆工作，这是一个良性循环的“穷台”过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台湾的资本也是如此，你可以来挣钱，招商引资嘛，对大陆很有好处，同时会把资本从台湾抽离。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当然了，在这个过程中，也不能走到另外一个极端，不要对台湾人搞“超国民待遇”，来大陆的台湾人，工作、创业，都应该和大陆人一样，在公平竞争中用实力说话，而不是靠台办的照顾。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然而，若禁止台灣民眾進入大陸，甚至把台商趕出大陸，兩岸就形同進入冷戰，兩岸冷戰，台灣不是沒經歷過，解方就是在經貿上向西方求援。台灣的自然資源極度匱乏，無法「經濟自生」，沒退路反而更堅強，靠著人民的勤奮以及大國戰略矛盾就足以生存，而且不能排除「後發優勢」的產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【常凯申点评】上面已经说了，不会禁止台湾民众进入大陆，更不会把台商赶出大陆。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而且，向西方求助、或者企图重现冷战时代利用大国战略矛盾来换取经济发展机会是做不到的。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第一，中美关系不是美苏关系，没有“社会主义”和“资本主义”两大阵营的清晰对立。中国在生产关系上，同样是资本主义模式，当然，会有比较大的国家资本主义成分，但即使是国有资本，资本增值也是其重要考虑因素，中国也没有去要解放其他国家，没有要把红旗插到全世界（至少现在是如此）。因此，大部分西方国家都知道中国是个巨大的单一市场，除了怕自己第一位置不保的美国之外，并没有太强的遏制中国的动力，“两大阵营”构建不起来。台湾自然也无法利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第二，如果是希望靠美国，可美国也没有余粮了。为了钱，特朗普对欧洲、加拿大等盟友下手都丝毫没有什么顾忌，更何况是一个非白人、非英语、非基督教的台湾？要真有发展经济的机会，他早就拿去给铁锈带的美国白人换选票去了，为什么要分给台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也就是說，窮到一定程度，台灣人不會向大陸「求解放」，而會向西方「求經援」。所謂的「經援」不是直接要錢，而是要生意做。朝鮮都可以生存，台灣不行？故而賭台灣人會為了錢而求解放，不免一廂情願，畢竟台灣不會沒有大陸之外的掙錢出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常凯申点评】台湾还真是没有大陆之外的赚钱出口，如今台湾的国际竞争力，靠的不过是半导体为代表的电子工业，而这些产品的最大卖家就是中国大陆。欧洲美国在这个方面早就去工业化了，买了芯片也没用，美国国内连组装电视机的厂家都没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和欧美做生意，能做什么生意呢？台湾能生产什么欧美需要的产品，且足够“大头”呢？如果能做的话，蔡主席早就把这生意做出去了，也用不着韩国瑜来。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那麼，窮台理論中最大的變數，就是西方各國會不會因為中國變成超強，而連經貿上都加入圍堵台灣的陣容？答案恐怕是很清楚的，不會。美國現在就是超強，它想掐死朝鮮就掐得死嗎？中國就算超越了美國，美國還是二哥，大象只是縮小成犀牛，仍然很有實力跟你過不去，況且，朝鮮目前實力與台灣不成對比。</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這個變數克服不了，窮台到台灣人求解放，就是空談一場。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【常凯申点评】如上所述，穷台理论并不需要西方各国的刻意配合，也不需要刻意围堵台湾，因为它们从台湾买的那点东西，不足以让台湾保持现有的经济水平。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朝鲜社会的抗打击能力其实不差：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自己有三脚猫级别的核武器，足以不敢让外敌通过军事手段入侵；</w:t>
      </w:r>
      <w:r>
        <w:rPr>
          <w:rFonts w:hint="default" w:ascii="Arial" w:hAnsi="Arial" w:cs="Arial"/>
          <w:i w:val="0"/>
          <w:caps w:val="0"/>
          <w:color w:val="D24A35"/>
          <w:spacing w:val="0"/>
          <w:sz w:val="24"/>
          <w:szCs w:val="24"/>
        </w:rPr>
        <w:br w:type="textWrapping"/>
      </w:r>
      <w:r>
        <w:rPr>
          <w:rFonts w:hint="default" w:ascii="Arial" w:hAnsi="Arial" w:cs="Arial"/>
          <w:i w:val="0"/>
          <w:caps w:val="0"/>
          <w:color w:val="D24A35"/>
          <w:spacing w:val="0"/>
          <w:sz w:val="24"/>
          <w:szCs w:val="24"/>
        </w:rPr>
        <w:t>长期被封锁，自己摸索出一套虽然过的穷但不至于崩溃的土办法，对外界的依赖主要来自于不会对它“断粮”的中国；</w:t>
      </w:r>
      <w:r>
        <w:rPr>
          <w:rFonts w:hint="default" w:ascii="Arial" w:hAnsi="Arial" w:cs="Arial"/>
          <w:i w:val="0"/>
          <w:caps w:val="0"/>
          <w:color w:val="D24A35"/>
          <w:spacing w:val="0"/>
          <w:sz w:val="24"/>
          <w:szCs w:val="24"/>
        </w:rPr>
        <w:br w:type="textWrapping"/>
      </w:r>
      <w:r>
        <w:rPr>
          <w:rFonts w:hint="default" w:ascii="Arial" w:hAnsi="Arial" w:cs="Arial"/>
          <w:i w:val="0"/>
          <w:caps w:val="0"/>
          <w:color w:val="D24A35"/>
          <w:spacing w:val="0"/>
          <w:sz w:val="24"/>
          <w:szCs w:val="24"/>
        </w:rPr>
        <w:t>有“主体思想”、“先军政治”加成，民众忍耐力强，仇视美国，把韩国视为奸佞；</w:t>
      </w:r>
      <w:r>
        <w:rPr>
          <w:rFonts w:hint="default" w:ascii="Arial" w:hAnsi="Arial" w:cs="Arial"/>
          <w:i w:val="0"/>
          <w:caps w:val="0"/>
          <w:color w:val="D24A35"/>
          <w:spacing w:val="0"/>
          <w:sz w:val="24"/>
          <w:szCs w:val="24"/>
        </w:rPr>
        <w:br w:type="textWrapping"/>
      </w:r>
      <w:r>
        <w:rPr>
          <w:rFonts w:hint="default" w:ascii="Arial" w:hAnsi="Arial" w:cs="Arial"/>
          <w:i w:val="0"/>
          <w:caps w:val="0"/>
          <w:color w:val="D24A35"/>
          <w:spacing w:val="0"/>
          <w:sz w:val="24"/>
          <w:szCs w:val="24"/>
        </w:rPr>
        <w:t>新闻极度封闭，外部信息进不去，民众不会因为看到外面人过的比自己好就产生对本国体制的怀疑；</w:t>
      </w:r>
      <w:r>
        <w:rPr>
          <w:rFonts w:hint="default" w:ascii="Arial" w:hAnsi="Arial" w:cs="Arial"/>
          <w:i w:val="0"/>
          <w:caps w:val="0"/>
          <w:color w:val="D24A35"/>
          <w:spacing w:val="0"/>
          <w:sz w:val="24"/>
          <w:szCs w:val="24"/>
        </w:rPr>
        <w:br w:type="textWrapping"/>
      </w:r>
      <w:r>
        <w:rPr>
          <w:rFonts w:hint="default" w:ascii="Arial" w:hAnsi="Arial" w:cs="Arial"/>
          <w:i w:val="0"/>
          <w:caps w:val="0"/>
          <w:color w:val="D24A35"/>
          <w:spacing w:val="0"/>
          <w:sz w:val="24"/>
          <w:szCs w:val="24"/>
        </w:rPr>
        <w:t>背靠中俄两大国，抗拒万里之外的“全球警察“美国，地利并不差；</w:t>
      </w:r>
      <w:r>
        <w:rPr>
          <w:rFonts w:hint="default" w:ascii="Arial" w:hAnsi="Arial" w:cs="Arial"/>
          <w:i w:val="0"/>
          <w:caps w:val="0"/>
          <w:color w:val="D24A35"/>
          <w:spacing w:val="0"/>
          <w:sz w:val="24"/>
          <w:szCs w:val="24"/>
        </w:rPr>
        <w:br w:type="textWrapping"/>
      </w:r>
      <w:r>
        <w:rPr>
          <w:rFonts w:hint="default" w:ascii="Arial" w:hAnsi="Arial" w:cs="Arial"/>
          <w:i w:val="0"/>
          <w:caps w:val="0"/>
          <w:color w:val="D24A35"/>
          <w:spacing w:val="0"/>
          <w:sz w:val="24"/>
          <w:szCs w:val="24"/>
        </w:rPr>
        <w:t>民众长期生活水平不高，对艰苦生活有较强免疫力和思想准备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在外部压力之下，台湾社会还真不一定有朝鲜社会坚强。而如果这个压力是“围三阙一”的“软性压力”，且留出了“生门”，坚强程度就更要打折了。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當然，堅壁清野地圍困台灣是比較極端的作法，窮台手法可以很多，溫水煮青蛙也是一種，但結果不太可能有所不同，只是在時間上的差異而已。溫水煮青蛙的前提，是青蛙要沒感覺，所以要小火慢燉，那在現實上要多久才能燙死青蛙？在這個緩慢的過程裡，大陸就不會有絲毫改變？這又是一個不可控的變數。</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因此，即便在唯物的方法上看窮台理論，它的可行性也不高，那就更別說從「唯心」的角度來看了。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【常凯申点评】需要多久，这个其实不难回答。答案是：到大陆半导体行业压过台湾的时候，就完成一大半了。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台湾的工业出口产品，主要是半导体产业。而台湾作为一个岛屿，极度依赖外部产业循环。如果大陆半导体企业的水平和产能上来，自己用自己造，对台湾的产业就是沉重打击。如果台湾产的东西别人不要了，那么新台币在汇率上也撑不了多久。台湾如果少了外汇，这样一个岛屿，很多东西都是要从外面买的，如果买不到怎么办呢？委内瑞拉就是前车之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台湾想找新型产业？找不到的。互联网、人工智能、核聚变、航空航天、电动汽车，5G通信……这些大陆搞的如火如荼，为下一个二十年做准备的东西，台湾面对大陆没有任何优势，有些甚至直接是空白。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被“发达国家粉碎机”碾过去吃掉的行业，就很难再吐出来，除非是特别劳动密集化且污染严重的，但那样的东西，台湾人愿意做吗？即使愿意，面对越南和孟加拉国，也没有优势。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剿灭台湾半导体的这个过程可能需要十年甚至更长一些。这个过程中，只要中国自己不犯错，没有外部力量能打断中国上升的过程。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退一万步将，就算在未来十年二十年里，大陆真的被几颗从天而降的小行星砸烂了，那即使匆忙收回了台湾，也还没有足够时间能完成台湾人心的消化，那时就真成了“国有难，台必乱”了，台湾必然会再次分裂出去。早收了也百搭。</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别说台湾了，要真发生中国崩溃这种事，届时连新疆西藏内蒙青海宁夏都未必能保得住，还谈什么台湾？所以我也反复强调，台湾本身不过是疥癣之疾，没必要在它身上投入太多精力，我们国内还有太多更重要的事需要去做，不要让它打乱自己的战略部署和思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人心，是難以量化的，是人類社會裡最難掌控的變數。在經濟手段上讓台灣人心崩潰，看似有一定的道理，但也別忽略反作用力。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1949年以後，台灣人最團結的時刻是什麼時候？就是退出聯合國，以及與美國斷交這兩個時間點。誠然，很多人因恐懼而移民外逃，但志願從軍的高峰期也是這兩個時期。而且，移民外逃的目的地，也不是中國大陸，島內的「反共」聲浪也是最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蔣經國只用一句話，就團結了台灣人心: 風雨生信心。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所謂「人窮志不窮」，人愈窮，往往愈有突破困境的意志力，大陸窮台，只會激發「反中」的意志力，所以大陸最後還是得思考武力解決。若如此，一開始就用武力解決即可，何必先用窮台政策激發出更強烈的「反中」意識呢？對中國有敵意的西方國家，又怎會錯失這個良機，利用台灣弱小形象與人民的集體意志，修理中國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在實際操作上，對大陸，或對統一最有利的形勢，絕不是台灣內部的「合」，而是「分」，這道理挺簡單的，想必大家都能認同。台灣內部的分歧，在現行體制下與社會風氣上幾乎是無解的困局，正因受困於此，統一才能成為愈來愈有道理的選項。而窮台政策，無可避免會促使台灣內部從「分歧」走向「合作」，幫助傾獨者團結離散的人心而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亂世不是出英雄就是出奸雄，窮台正是培植英雄奸雄的最佳土壤，而且可能還會得到西方的大力贊助，大陸反而會大量流失台灣問題的話語權。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【常凯申点评】这段文字，至少有两个错误。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第一，你现在看到的“穷台”，是我们在明确讨论政策，相当于开了“金手指”。但“穷台”真正操作的时候，从外部看，是完全没有任何明显外在表现的。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怎么穷台？（1）发展大陆的半导体产业；（2）不给台湾在产业上让利。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这种玩法，在台湾内部怎么激发“反中”的意志力？我拿导弹打你了吗？我制裁你了吗？我发展我自己的产业，和你有什么关系？我不给你让利，那很正常啊，你也没给我让利啊，全天下都不给台湾让利，这不是很正常的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第二，台湾“穷”了之后，不会凝聚共识，对外出气，而会内部互相争斗倾轧，自我怀疑。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当年的美苏争霸接近半世纪，弄到最后，苏联国内是什么样子？连自己都对共产主义产生怀疑了，觉得自由主义好。为什么？还不是因为自己的日子过的很糟糕吗？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苏联人排队去买面包的时候，会大骂美国吗？可能有，但不是主流。他们日常接触的，都是苏联官僚、苏联社会、苏联体制，是苏共。而苏联经济不振时，对苏联人展现的表象，是这些东西在“直接”伤害苏联人。他们自然会把这些东西作为他们苦难的源头，怒火都会向他们去释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除非美国人自己往苏联头上扔炸弹，把仇恨吸引过来，否则，苏联人过的不好，只会去埋怨苏联执政党和苏联体制，甚至反过来幻想认输之后，美国人就能带来好的经济制度和政治制度，挽救苏联人民。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而这也是“穷台”策略希望台湾发生的事情。大陆采用的都是很“软性”但有效的东西，你台湾企业在市场竞争中竞争不过大陆企业而倒闭，怎么能怨我呢？到时候，即使是台湾人，也只会去埋怨台湾政府无能、不支持本土企业。甚至会进一步埋怨台湾的“民主制度”阻碍了经济发展，欲除之而后快。</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因此，这样的“穷台”，根本不会在台湾内部刺激出“合”的力量。最终只能是互相抱怨，两条或多条路线的矛盾越来越深，越抱怨越“分”。甚至原本不存在的对立面，在经济下滑之后，也能被刺激出来。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這就是為何大陸官方對台灣問題採取謹慎而相對溫和態度的主因，台灣問題的複雜度超過一般人的想像，它攸關著中國未來的發展是多了擋路的石子，還是掃除了障礙，所以必須要用智慧解決，要有戰略定力，要步步為營。揠苗助長，是失敗機率最高的手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雖然解決台灣問題不能操之過急，但這絕不是說不應該有積極性。從台灣人的角度看來，大陸籌碼真的很多，但需要注意的是盡量避免下錯注，偶而下錯注難免，但只要保持贏多輸少，終成最後贏家。中美關係亦是如此。</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【常凯申点评】要有战略定力，步步为营。这句话非常正确，这也是“穷台”策略的重要优势，恰恰是追求“水到渠成”，是最不“揠苗助长”的手段。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我雖草民一介，但對統一的方法論也逐漸形成了自己的看法，本文不是在討論如何催生積極性的統一方法，而是集中關注於理論有明顯矛盾的窮台主張，對有問題的論點做辯證，才能形成比較有效，穩健，成本也最低的方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台灣人就是中國人，中國人的勤奮，實際與上進心，都也是台灣人的基因。今天如果易地而處，台灣實力是大陸的20倍，大陸人也不會坐以待斃，而會自立自強，積極擺脫困境。擺明對另一方說，我要窮死你，正常人都不會等自己窮了然後投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【常凯申点评】如上所述，在实际操作过程中，根本就没有“</w:t>
      </w:r>
      <w:r>
        <w:rPr>
          <w:rFonts w:hint="default" w:ascii="Arial" w:hAnsi="Arial" w:cs="Arial"/>
          <w:i/>
          <w:caps w:val="0"/>
          <w:color w:val="D24A35"/>
          <w:spacing w:val="0"/>
          <w:sz w:val="24"/>
          <w:szCs w:val="24"/>
          <w:u w:val="single"/>
        </w:rPr>
        <w:t>擺明對另一方說，我要窮死你</w:t>
      </w:r>
      <w:r>
        <w:rPr>
          <w:rFonts w:hint="default" w:ascii="Arial" w:hAnsi="Arial" w:cs="Arial"/>
          <w:i w:val="0"/>
          <w:caps w:val="0"/>
          <w:color w:val="D24A35"/>
          <w:spacing w:val="0"/>
          <w:sz w:val="24"/>
          <w:szCs w:val="24"/>
        </w:rPr>
        <w:t>”这个场景。这个计划在实际操作时，是“润物细无声”的，几乎看不到“有形”的招数。以台湾人的视角看，只是能慢慢发现自己的半导体企业份额越来越少，然后慢慢发现自己的企业好像开始裁员，然后慢慢发现健保报销的周期越来越长，社会上闲散人员越来越多，社会治安越来越差，官民冲突越来越明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这个时候，台湾人会怎么办？当然是痛恨日益加剧的社会不公、斗倒造成这一切的贪官奸商啊？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至于大陆？大陆在这个过程中什么都没有做，可能还不断喊着两岸一家亲，时不时给台湾同胞的水果让个利呢（虽然我觉得没必要）。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再就让利多说几句，如果大陆的让利仅仅限于买点水果之类，那这只不过是“鱼”，这种让利，虽然我也不太赞成，但是并不会对台湾产生造血功能，真正要严防死守的，是决不能听信国民党忽悠，搞什么“两岸分工合作”、“台湾设计、大陆制造”、“不要产业互相竞争”之类的鬼话，这些产业政策是“渔具”，是绝对不能让步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我在「論武統的理性基礎」兩篇文章中說了，窮台有其觀點上的價值，但在實際操作上應該要搭配「富台」才能有效達到目的。「等著敵人求解放」是參雜了情緒的概念，對問題的解決並沒有實質的幫助，甚至可能有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九合一」的結果，確然是人民變窮以後的反撲，但人民矛頭指向的是民進黨當局，而非大陸。倘若人民變窮是大陸積極性窮台的結果，那麼這場選舉的結果肯定是相反。而它正也說明了大陸在馬時期的讓利產生了效果，現在只是停止讓利，台灣人就很有感，雖然不是主因。但若是積極窮台，那人民反應會180度轉變。讓利，就屬於富台的概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同理，富台也不該成為唯一的策略選項，純從策略面視之，它也可以被視為是窮台的基礎建設。</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策略，是解決問題的方法，只要問題複雜到了一定程度，就不免「解決了一個問題，又生出另一個問題」，但好的策略，就是「只要能解決大問題，不惜衍生小問題」。窮台策略卻是「解決了小問題，衍生了大問題」。若窮台被視為唯一選擇，甚至金科玉律，就沒有策略深度可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因為愈窮，台灣人愈不會「求解放」。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【常凯申点评】“富台”不是不可以，但要等台湾的股价“自己”跌到合理价位受不了，且自己求解放之后。不然，解放之前就富台，没人感谢你不说，同样让台湾经济增长个10%，花的成本也不一样啊。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打个比方，现在富台，投个1000亿也不会得到多少台湾人的称赞，到台湾股价崩盘之时，可能100亿就足够让对方感恩戴德，死心塌地了。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另外，上面反复也说过了，“穷台”执行过程是“看不见”的，台湾人只会抱怨是国民党或者民进党或者其他什么政党，或者干脆就是台湾的政治制度让它们变穷了。</w:t>
      </w:r>
    </w:p>
    <w:p>
      <w:pP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br w:type="page"/>
      </w:r>
    </w:p>
    <w:p>
      <w:pPr>
        <w:pStyle w:val="3"/>
        <w:jc w:val="center"/>
      </w:pPr>
      <w:bookmarkStart w:id="121" w:name="_Toc928713529"/>
      <w:r>
        <w:rPr>
          <w:color w:val="auto"/>
          <w:lang w:val="en-US" w:eastAsia="zh-CN"/>
        </w:rPr>
        <w:t>49、</w:t>
      </w:r>
      <w:r>
        <w:rPr>
          <w:rFonts w:hint="default"/>
          <w:color w:val="auto"/>
          <w:lang w:val="en-US" w:eastAsia="zh-CN"/>
        </w:rPr>
        <w:fldChar w:fldCharType="begin"/>
      </w:r>
      <w:r>
        <w:rPr>
          <w:rFonts w:hint="default"/>
          <w:color w:val="auto"/>
          <w:lang w:val="en-US" w:eastAsia="zh-CN"/>
        </w:rPr>
        <w:instrText xml:space="preserve"> HYPERLINK "https://mp.weixin.qq.com/s?__biz=MzUzNTkzMTE0Ng==&amp;mid=2247484058&amp;idx=1&amp;sn=92a0264775c3e0a706bc96c4acaf5c45&amp;chksm=fafcb2ffcd8b3be98df4b82faf9c81563961a8ad09ff429c71270cffe556b7fcb6471523c95f&amp;token=2102834470&amp;lang=zh_CN" \l "rd"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《专业学者一般总是更靠谱的，但台湾问题上可能存在例外》</w:t>
      </w:r>
      <w:r>
        <w:rPr>
          <w:rFonts w:hint="default"/>
          <w:color w:val="auto"/>
          <w:lang w:val="en-US" w:eastAsia="zh-CN"/>
        </w:rPr>
        <w:fldChar w:fldCharType="end"/>
      </w:r>
      <w:bookmarkEnd w:id="121"/>
    </w:p>
    <w:p>
      <w:pPr>
        <w:keepNext w:val="0"/>
        <w:keepLines w:val="0"/>
        <w:widowControl/>
        <w:suppressLineNumbers w:val="0"/>
        <w:jc w:val="center"/>
      </w:pPr>
      <w:r>
        <w:rPr>
          <w:rStyle w:val="21"/>
          <w:rFonts w:ascii="微软雅黑" w:hAnsi="微软雅黑" w:eastAsia="微软雅黑" w:cs="微软雅黑"/>
          <w:i w:val="0"/>
          <w:caps w:val="0"/>
          <w:spacing w:val="8"/>
          <w:kern w:val="0"/>
          <w:sz w:val="22"/>
          <w:szCs w:val="22"/>
          <w:shd w:val="clear" w:fill="FFFFFF"/>
          <w:lang w:val="en-US" w:eastAsia="zh-CN" w:bidi="ar"/>
        </w:rPr>
        <w:t>2019-03-05</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90" w:beforeAutospacing="0" w:after="90" w:afterAutospacing="0" w:line="15" w:lineRule="atLeast"/>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昨天王卫星发表了一些观点（</w:t>
      </w:r>
      <w:r>
        <w:rPr>
          <w:rFonts w:hint="eastAsia" w:asciiTheme="minorEastAsia" w:hAnsiTheme="minorEastAsia" w:eastAsiaTheme="minorEastAsia" w:cstheme="minorEastAsia"/>
          <w:i w:val="0"/>
          <w:caps w:val="0"/>
          <w:color w:val="333333"/>
          <w:spacing w:val="8"/>
          <w:sz w:val="24"/>
          <w:szCs w:val="24"/>
          <w:shd w:val="clear" w:fill="FFFFFF"/>
        </w:rPr>
        <w:fldChar w:fldCharType="begin"/>
      </w:r>
      <w:r>
        <w:rPr>
          <w:rFonts w:hint="eastAsia" w:asciiTheme="minorEastAsia" w:hAnsiTheme="minorEastAsia" w:eastAsiaTheme="minorEastAsia" w:cstheme="minorEastAsia"/>
          <w:i w:val="0"/>
          <w:caps w:val="0"/>
          <w:color w:val="333333"/>
          <w:spacing w:val="8"/>
          <w:sz w:val="24"/>
          <w:szCs w:val="24"/>
          <w:shd w:val="clear" w:fill="FFFFFF"/>
        </w:rPr>
        <w:instrText xml:space="preserve"> HYPERLINK "https://weibo.com/1974576991/Hjnlo09sX" </w:instrText>
      </w:r>
      <w:r>
        <w:rPr>
          <w:rFonts w:hint="eastAsia" w:asciiTheme="minorEastAsia" w:hAnsiTheme="minorEastAsia" w:eastAsiaTheme="minorEastAsia" w:cstheme="minorEastAsia"/>
          <w:i w:val="0"/>
          <w:caps w:val="0"/>
          <w:color w:val="333333"/>
          <w:spacing w:val="8"/>
          <w:sz w:val="24"/>
          <w:szCs w:val="24"/>
          <w:shd w:val="clear" w:fill="FFFFFF"/>
        </w:rPr>
        <w:fldChar w:fldCharType="separate"/>
      </w:r>
      <w:r>
        <w:rPr>
          <w:rStyle w:val="22"/>
          <w:rFonts w:hint="eastAsia" w:asciiTheme="minorEastAsia" w:hAnsiTheme="minorEastAsia" w:eastAsiaTheme="minorEastAsia" w:cstheme="minorEastAsia"/>
          <w:i w:val="0"/>
          <w:caps w:val="0"/>
          <w:spacing w:val="8"/>
          <w:sz w:val="24"/>
          <w:szCs w:val="24"/>
          <w:shd w:val="clear" w:fill="FFFFFF"/>
        </w:rPr>
        <w:t>https://weibo.com/1974576991/Hjnlo09sX</w:t>
      </w:r>
      <w:r>
        <w:rPr>
          <w:rFonts w:hint="eastAsia" w:asciiTheme="minorEastAsia" w:hAnsiTheme="minorEastAsia" w:eastAsiaTheme="minorEastAsia" w:cstheme="minorEastAsia"/>
          <w:i w:val="0"/>
          <w:caps w:val="0"/>
          <w:color w:val="333333"/>
          <w:spacing w:val="8"/>
          <w:sz w:val="24"/>
          <w:szCs w:val="24"/>
          <w:shd w:val="clear" w:fill="FFFFFF"/>
        </w:rPr>
        <w:fldChar w:fldCharType="end"/>
      </w:r>
      <w:r>
        <w:rPr>
          <w:rFonts w:hint="eastAsia" w:asciiTheme="minorEastAsia" w:hAnsiTheme="minorEastAsia" w:eastAsiaTheme="minorEastAsia" w:cstheme="minorEastAsia"/>
          <w:i w:val="0"/>
          <w:caps w:val="0"/>
          <w:color w:val="333333"/>
          <w:spacing w:val="8"/>
          <w:sz w:val="24"/>
          <w:szCs w:val="24"/>
          <w:shd w:val="clear" w:fill="FFFFFF"/>
        </w:rPr>
        <w:t>），在微博上遇到了一些批评。</w:t>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以前在知乎回答过一个问题，题目大意是“现代社会里，还可能出现民间研究成果比专业研究机构还靠谱的情况吗？”</w:t>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我的回答是，基本不可能。现代学术已经发展到了非常复杂和高度体系化的程度，单凭个人力量，无论从硬件和软件上，都完全无法与专业机构相比，一套大的科研设备就百万千万甚至上亿，个人怎么可能负担的起？而且一套设备也不一定出成果，养一整个实验室，普通民科完全玩不转。从软件上而言，专业人士有学术共同体可供交流，能天天接触到前沿的研究方向和研究成果，普通民科闷在家里上网是根本比不上的。</w:t>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这也是为什么“民科”是个贬义词，是被大家嘲笑的对象，因为它们很多人在不具备软硬件条件的情况下，又想“出成果”，还不懂学术研究的基本方法，做出的只能是“永动机”之类的东西。</w:t>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但在社会科学领域中“极个别”的情况下（在大多数社会科学领域，仍然是专业机构更靠谱），可能会有一点点例外。</w:t>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比如说台湾问题。</w:t>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对体制内的台湾问题专业学者而言，他可以接触到的关于台湾问题的资料确实会比业余台湾问题爱好者更多，但更多的是类似于台湾历史资料、沿革变迁、山水人文之类的东西，而面对现代台湾社会，他所掌握的资料也不会多到哪里去。就算你能公费去台湾访问，见一些政治人物，接触所谓“一手资料”，那又怎么样呢？台湾是个舆论新闻高度政治化的地方，各个电视台每天都有大量的政论节目去深挖蓝绿白的各种动态，台湾媒体天天讨论政治讨论到令人呕吐。而且现在互联网很发达，查资料也很方便，你能花公费亲身调研到的东西，台湾各色政论节目和蓝绿白彼此的政治攻击甚至可以告诉你更多。因此，一个通过网络长期观察台湾社会的普通爱好者，他能接触到的台湾资料是很多的，对台湾问题的理解，比官方体制内学者更靠谱，是有一定可能的。</w:t>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而且爱好者是出于爱好兴趣，在软硬件条件劣势不明显的前提下，在某些方面，他们甚至可能比主要目的是“拿工资发论文混职称”的官方学者研究更细致准确。</w:t>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关于这个问题，台湾知名统派青年人士@王炳忠_台灣 在微博上也曾经谈到过：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spacing w:val="8"/>
          <w:sz w:val="24"/>
          <w:szCs w:val="24"/>
          <w:shd w:val="clear" w:fill="FFFFFF"/>
        </w:rPr>
        <w:br w:type="textWrapping"/>
      </w:r>
      <w:r>
        <w:rPr>
          <w:rFonts w:hint="eastAsia" w:asciiTheme="minorEastAsia" w:hAnsiTheme="minorEastAsia" w:eastAsiaTheme="minorEastAsia" w:cstheme="minorEastAsia"/>
          <w:i w:val="0"/>
          <w:caps w:val="0"/>
          <w:spacing w:val="8"/>
          <w:sz w:val="24"/>
          <w:szCs w:val="24"/>
          <w:shd w:val="clear" w:fill="FFFFFF"/>
        </w:rPr>
        <w:t>有网友留言称，连他一介平民都对台政治情况有一定认识，大陆早就了若指掌。但以我参与两岸交流的经验，天高皇帝远，至少一些官方对台部门及学者，对台湾舆情的了解，真还不如平常每天看台湾政论节目的大陆网友。造成这种结果的很大原因，就是底下各机构业绩心态，交差了事，缺乏统整的战略思维。</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因此，如果你作为一个爱好者，面对的是理工科的体制内学者，或者大部分社会科学领域的学者，如果双方结论不一致，你最好首先思考一下，是不是因为你没有掌握正确的研究方法，接触的资料不够多，接触的学术观点不够多而导致你出现了外行错误。而且最终很有可能确实是你错了。</w:t>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但在台湾问题领域，如果你已经长期关注台湾问题并且自己有过全面的深入思考，我觉得面对体制内学者——各大高校台研所的教授、博导还是研究员时，你可以认为你们是站在同一个起跑线上的，完全没有必要心虚，抛开写论文的功力差距，作为出谋划策的智库而言，他对现代台湾问题的理解水平和建议水平有可能和你差不多。</w:t>
      </w:r>
    </w:p>
    <w:p>
      <w:pPr>
        <w:keepNext w:val="0"/>
        <w:keepLines w:val="0"/>
        <w:widowControl/>
        <w:suppressLineNumbers w:val="0"/>
        <w:jc w:val="left"/>
      </w:pP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pPr>
      <w:bookmarkStart w:id="122" w:name="_Toc1888626222"/>
      <w:r>
        <w:rPr>
          <w:color w:val="auto"/>
          <w:lang w:val="en-US" w:eastAsia="zh-CN"/>
        </w:rPr>
        <w:t>50、</w:t>
      </w:r>
      <w:r>
        <w:rPr>
          <w:rFonts w:hint="default"/>
          <w:color w:val="auto"/>
          <w:lang w:val="en-US" w:eastAsia="zh-CN"/>
        </w:rPr>
        <w:fldChar w:fldCharType="begin"/>
      </w:r>
      <w:r>
        <w:rPr>
          <w:rFonts w:hint="default"/>
          <w:color w:val="auto"/>
          <w:lang w:val="en-US" w:eastAsia="zh-CN"/>
        </w:rPr>
        <w:instrText xml:space="preserve"> HYPERLINK "https://user.guancha.cn/main/content?id=150219"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《太阳花改变了大陆对台湾的观感，香港亦将步此后尘》</w:t>
      </w:r>
      <w:r>
        <w:rPr>
          <w:rFonts w:hint="default"/>
          <w:color w:val="auto"/>
          <w:lang w:val="en-US" w:eastAsia="zh-CN"/>
        </w:rPr>
        <w:fldChar w:fldCharType="end"/>
      </w:r>
      <w:bookmarkEnd w:id="122"/>
    </w:p>
    <w:p>
      <w:pPr>
        <w:keepNext w:val="0"/>
        <w:keepLines w:val="0"/>
        <w:widowControl/>
        <w:suppressLineNumbers w:val="0"/>
        <w:jc w:val="center"/>
      </w:pPr>
      <w:r>
        <w:rPr>
          <w:rFonts w:ascii="微软雅黑" w:hAnsi="微软雅黑" w:eastAsia="微软雅黑" w:cs="微软雅黑"/>
          <w:i w:val="0"/>
          <w:caps w:val="0"/>
          <w:color w:val="989898"/>
          <w:spacing w:val="0"/>
          <w:kern w:val="0"/>
          <w:sz w:val="18"/>
          <w:szCs w:val="18"/>
          <w:shd w:val="clear" w:fill="FFFFFF"/>
          <w:lang w:eastAsia="zh-CN" w:bidi="ar"/>
        </w:rPr>
        <w:t>2019-0</w:t>
      </w:r>
      <w:r>
        <w:rPr>
          <w:rFonts w:ascii="微软雅黑" w:hAnsi="微软雅黑" w:eastAsia="微软雅黑" w:cs="微软雅黑"/>
          <w:i w:val="0"/>
          <w:caps w:val="0"/>
          <w:color w:val="989898"/>
          <w:spacing w:val="0"/>
          <w:kern w:val="0"/>
          <w:sz w:val="18"/>
          <w:szCs w:val="18"/>
          <w:shd w:val="clear" w:fill="FFFFFF"/>
          <w:lang w:val="en-US" w:eastAsia="zh-CN" w:bidi="ar"/>
        </w:rPr>
        <w:t>7-29</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left"/>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微博有网友表达了对此次香港事件的一些看法，认为再这样闹下去，会影响大陆对香港的观感。</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center"/>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drawing>
          <wp:inline distT="0" distB="0" distL="114300" distR="114300">
            <wp:extent cx="4762500" cy="5105400"/>
            <wp:effectExtent l="0" t="0" r="0" b="0"/>
            <wp:docPr id="53"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1" descr="IMG_256"/>
                    <pic:cNvPicPr>
                      <a:picLocks noChangeAspect="1"/>
                    </pic:cNvPicPr>
                  </pic:nvPicPr>
                  <pic:blipFill>
                    <a:blip r:embed="rId44"/>
                    <a:stretch>
                      <a:fillRect/>
                    </a:stretch>
                  </pic:blipFill>
                  <pic:spPr>
                    <a:xfrm>
                      <a:off x="0" y="0"/>
                      <a:ext cx="4762500" cy="510540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其实这种事情在五年前已经发生过一次了。可以参考2014年台湾的“太阳花”，这次事件成了大陆网络舆论整体改变对台湾观感的导火索。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在此之前，大陆网络上对台湾普遍怀有一种莫名其妙的亲近和羡慕。虽然那个时候台湾舆论上已经是经常嘲笑攻击大陆和大陆人了，但多数大陆人并不知道，仍然是一厢情愿地抱有“台湾最美的风景是人”的旧意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天涯台版差不多是最早开始专注于观察台湾社会的网络板块，那里对台湾的理解，曾经领先了整个大陆网络舆论。但它长期以来都是处于“小众化”的尴尬之下。台版过去一个传统节目就是哀叹为啥大陆人都不知道台湾人真正是怎么说我们的、为啥对台湾有那么多幻想……很有一种掌握了真理却不被理解的悲情感。</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比如后来闻名于世的“茶叶蛋”事件，其实早在2011年就发生了。这件事在台版已经不知道讨论过多少遍了，但是在外界却基本没人知道。</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直到2013年11月，天涯八卦出现了一篇名为《发现一个好玩的帖，原来台湾人是这么看我们的！》的帖子，在帖子中网友截屏了许多台湾电视节目关于对大陆错误理解的好笑画面，例如大陆女孩没见过包包、大陆人吃不起茶叶蛋、大陆没有热水器、大陆人分不清左右、大陆产妇学着台湾坐月子等等。茶叶蛋事件由此进入较多网民的视野，不过这更多是出于话题本身的夸张，觉得台湾媒体太搞，还没完全上升到对台湾本身的观感改变上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2014年的太阳花，则是让很多大陆网民真正开始惊叹于台湾的真正民意——原来他们是这样的，原来是这样不待见我们。连一个大陆明显让利的服贸协议，台湾都反对这么激烈！</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到2016年初帝吧出征的时候，已经有相当一部分大陆年轻人改变了对台湾的观感。</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此后，台湾观察在网络上变成一门“显学”，越来越多PTT、fb上的台湾奇葩言论被转载到大陆网络，甚至出现了专门转载台湾各种政经社会新闻的网络账号。这些信息在之后几年里逐渐重新塑造大陆人的对台印象。“台湾新闻请放到娱乐版块”这句有讽刺意味的话也流传开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与台湾类似，香港在大陆人心中的地位，曾经也是无比尊崇。法制、安全、素质等等，都是非常美好的光环。想一想，就在2013年，辽宁高考状元从港大退学重新高考选北大，当时都激发了网络上的轩然大波，很多人都一种“你怎么竟然进了天堂还主动回地狱”的惊诧感和愤怒感，愤怒的是她的这种选择在一定程度上暗示了所谓的“地狱”并不算坏，很不符合当时的网络政治正确。</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一般而言，对一个事物的观感变化是连续平缓的，但某些重大事件则可能造成曲线的陡然升降。太阳花就是对台观感的一个转变点，而今天的香港，恐怕也要步此后尘。</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shd w:val="clear" w:fill="FFFFFF"/>
        </w:rPr>
      </w:pPr>
      <w:r>
        <w:rPr>
          <w:rFonts w:hint="eastAsia" w:asciiTheme="minorEastAsia" w:hAnsiTheme="minorEastAsia" w:eastAsiaTheme="minorEastAsia" w:cstheme="minorEastAsia"/>
          <w:i w:val="0"/>
          <w:caps w:val="0"/>
          <w:color w:val="000000"/>
          <w:spacing w:val="0"/>
          <w:sz w:val="24"/>
          <w:szCs w:val="24"/>
          <w:shd w:val="clear" w:fill="FFFFFF"/>
        </w:rPr>
        <w:t>最后，再重温一下2012年，那个对台湾普遍美化时代的一篇经典文章。</w:t>
      </w:r>
    </w:p>
    <w:p>
      <w:pPr>
        <w:keepNext w:val="0"/>
        <w:keepLines w:val="0"/>
        <w:widowControl/>
        <w:suppressLineNumbers w:val="0"/>
        <w:jc w:val="left"/>
        <w:rPr>
          <w:rFonts w:hint="eastAsia" w:asciiTheme="minorEastAsia" w:hAnsiTheme="minorEastAsia" w:eastAsiaTheme="minorEastAsia" w:cstheme="minorEastAsia"/>
          <w:i w:val="0"/>
          <w:caps w:val="0"/>
          <w:color w:val="000000"/>
          <w:spacing w:val="0"/>
          <w:sz w:val="24"/>
          <w:szCs w:val="24"/>
          <w:shd w:val="clear" w:fill="FFFFFF"/>
        </w:rPr>
      </w:pPr>
      <w:r>
        <w:rPr>
          <w:rFonts w:ascii="宋体" w:hAnsi="宋体" w:eastAsia="宋体" w:cs="宋体"/>
          <w:kern w:val="0"/>
          <w:sz w:val="24"/>
          <w:szCs w:val="24"/>
          <w:lang w:eastAsia="zh-CN" w:bidi="ar"/>
        </w:rPr>
        <w:t>《太平洋的风》（作者：韩寒）全文：</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"http://jiaren.org/2012/05/17/hanhan-8/" </w:instrText>
      </w:r>
      <w:r>
        <w:rPr>
          <w:rFonts w:ascii="宋体" w:hAnsi="宋体" w:eastAsia="宋体" w:cs="宋体"/>
          <w:kern w:val="0"/>
          <w:sz w:val="24"/>
          <w:szCs w:val="24"/>
          <w:lang w:val="en-US" w:eastAsia="zh-CN" w:bidi="ar"/>
        </w:rPr>
        <w:fldChar w:fldCharType="separate"/>
      </w:r>
      <w:r>
        <w:rPr>
          <w:rStyle w:val="22"/>
          <w:rFonts w:ascii="宋体" w:hAnsi="宋体" w:eastAsia="宋体" w:cs="宋体"/>
          <w:sz w:val="24"/>
          <w:szCs w:val="24"/>
        </w:rPr>
        <w:t>http://jiaren.org/2012/05/17/hanhan-8/</w:t>
      </w:r>
      <w:r>
        <w:rPr>
          <w:rFonts w:ascii="宋体" w:hAnsi="宋体" w:eastAsia="宋体" w:cs="宋体"/>
          <w:kern w:val="0"/>
          <w:sz w:val="24"/>
          <w:szCs w:val="24"/>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center"/>
        <w:rPr>
          <w:rFonts w:hint="eastAsia" w:asciiTheme="minorEastAsia" w:hAnsiTheme="minorEastAsia" w:eastAsiaTheme="minorEastAsia" w:cstheme="minorEastAsia"/>
          <w:i w:val="0"/>
          <w:caps w:val="0"/>
          <w:color w:val="000000"/>
          <w:spacing w:val="0"/>
          <w:sz w:val="24"/>
          <w:szCs w:val="24"/>
        </w:rPr>
      </w:pP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rPr>
          <w:color w:val="auto"/>
        </w:rPr>
      </w:pPr>
      <w:bookmarkStart w:id="123" w:name="_Toc1311792337"/>
      <w:r>
        <w:rPr>
          <w:color w:val="auto"/>
          <w:lang w:val="en-US" w:eastAsia="zh-CN"/>
        </w:rPr>
        <w:t>51、</w:t>
      </w:r>
      <w:r>
        <w:rPr>
          <w:rFonts w:hint="default"/>
          <w:color w:val="auto"/>
          <w:lang w:val="en-US" w:eastAsia="zh-CN"/>
        </w:rPr>
        <w:fldChar w:fldCharType="begin"/>
      </w:r>
      <w:r>
        <w:rPr>
          <w:rFonts w:hint="default"/>
          <w:color w:val="auto"/>
          <w:lang w:val="en-US" w:eastAsia="zh-CN"/>
        </w:rPr>
        <w:instrText xml:space="preserve"> HYPERLINK "https://www.zhihu.com/question/276178780/answer/386728489"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《既然台湾民进党的统治如此糟糕，为什么老百姓不推翻他们？》</w:t>
      </w:r>
      <w:r>
        <w:rPr>
          <w:rFonts w:hint="default"/>
          <w:color w:val="auto"/>
          <w:lang w:val="en-US" w:eastAsia="zh-CN"/>
        </w:rPr>
        <w:fldChar w:fldCharType="end"/>
      </w:r>
      <w:bookmarkEnd w:id="123"/>
    </w:p>
    <w:p>
      <w:pPr>
        <w:jc w:val="center"/>
        <w:rPr>
          <w:rFonts w:hint="default" w:asciiTheme="minorEastAsia" w:hAnsiTheme="minorEastAsia" w:cstheme="minorEastAsia"/>
          <w:b w:val="0"/>
          <w:bCs w:val="0"/>
          <w:sz w:val="24"/>
          <w:szCs w:val="24"/>
        </w:rPr>
      </w:pPr>
      <w:r>
        <w:rPr>
          <w:rFonts w:hint="default" w:asciiTheme="minorEastAsia" w:hAnsiTheme="minorEastAsia" w:cstheme="minorEastAsia"/>
          <w:b w:val="0"/>
          <w:bCs w:val="0"/>
          <w:sz w:val="24"/>
          <w:szCs w:val="24"/>
        </w:rPr>
        <w:t>2018-5-8</w:t>
      </w:r>
    </w:p>
    <w:p>
      <w:pPr>
        <w:pStyle w:val="17"/>
        <w:keepNext w:val="0"/>
        <w:keepLines w:val="0"/>
        <w:widowControl/>
        <w:suppressLineNumbers w:val="0"/>
      </w:pPr>
      <w:r>
        <w:t>因为台湾的境况远没有太糟糕，现在所谓的“糟糕”，一定程度上是媒体报道出来的印象。</w:t>
      </w:r>
    </w:p>
    <w:p>
      <w:pPr>
        <w:pStyle w:val="17"/>
        <w:keepNext w:val="0"/>
        <w:keepLines w:val="0"/>
        <w:widowControl/>
        <w:suppressLineNumbers w:val="0"/>
      </w:pPr>
      <w:r>
        <w:t>台湾2017年的人均GDP超过24000美元，是中国大陆的近3倍。</w:t>
      </w:r>
    </w:p>
    <w:p>
      <w:pPr>
        <w:pStyle w:val="17"/>
        <w:keepNext w:val="0"/>
        <w:keepLines w:val="0"/>
        <w:widowControl/>
        <w:suppressLineNumbers w:val="0"/>
      </w:pPr>
      <w:r>
        <w:t>台湾人的工资收入普遍比中国大陆高一截，福利待遇也比中国大陆要高。这背后是有大量台湾科技企业做支撑的，这些科技企业距离死掉或者没落还有较长的时间。</w:t>
      </w:r>
    </w:p>
    <w:p>
      <w:pPr>
        <w:pStyle w:val="17"/>
        <w:keepNext w:val="0"/>
        <w:keepLines w:val="0"/>
        <w:widowControl/>
        <w:suppressLineNumbers w:val="0"/>
      </w:pPr>
      <w:r>
        <w:t>我们有时候衡量对比国内外情况，或者境内外情况的时候，一定要考虑一个变量，那就是两地媒体的开放程度不同。</w:t>
      </w:r>
    </w:p>
    <w:p>
      <w:pPr>
        <w:pStyle w:val="17"/>
        <w:keepNext w:val="0"/>
        <w:keepLines w:val="0"/>
        <w:widowControl/>
        <w:suppressLineNumbers w:val="0"/>
      </w:pPr>
      <w:r>
        <w:t>有的事，在境外发生是可以见诸媒体，甚至被热炒的，但在境内可能就声音不大或者没有声音了。</w:t>
      </w:r>
    </w:p>
    <w:p>
      <w:pPr>
        <w:pStyle w:val="17"/>
        <w:keepNext w:val="0"/>
        <w:keepLines w:val="0"/>
        <w:widowControl/>
        <w:suppressLineNumbers w:val="0"/>
      </w:pPr>
      <w:r>
        <w:t>我有时候浏览一些文革派的网站，那上面把中国说的远不如朝鲜。为什么呢，中国每天都有各种负面新闻，包括开胸验肺的，雾霾的，杀人的，自杀的，得癌症的，青少年不学好的，裸贷的，一天说一样，变着花说一年可能都行。</w:t>
      </w:r>
    </w:p>
    <w:p>
      <w:pPr>
        <w:pStyle w:val="17"/>
        <w:keepNext w:val="0"/>
        <w:keepLines w:val="0"/>
        <w:widowControl/>
        <w:suppressLineNumbers w:val="0"/>
      </w:pPr>
      <w:r>
        <w:t>而朝鲜呢，完全没有听说过这些负面消息。你听说过朝鲜媒体正式报道的各种社会负面新闻吗？</w:t>
      </w:r>
    </w:p>
    <w:p>
      <w:pPr>
        <w:pStyle w:val="17"/>
        <w:keepNext w:val="0"/>
        <w:keepLines w:val="0"/>
        <w:widowControl/>
        <w:suppressLineNumbers w:val="0"/>
      </w:pPr>
      <w:r>
        <w:t>所以，他们中的一些人据此得出结论，普通朝鲜人虽然物质差点，但生活肯定比普通中国人幸福。</w:t>
      </w:r>
    </w:p>
    <w:p>
      <w:pPr>
        <w:pStyle w:val="17"/>
        <w:keepNext w:val="0"/>
        <w:keepLines w:val="0"/>
        <w:widowControl/>
        <w:suppressLineNumbers w:val="0"/>
      </w:pPr>
      <w:r>
        <w:t>判断境内外新闻的时候，也要注意不要犯这样的错误，毕竟新闻报道的尺度不同。</w:t>
      </w:r>
    </w:p>
    <w:p>
      <w:pPr>
        <w:pStyle w:val="17"/>
        <w:keepNext w:val="0"/>
        <w:keepLines w:val="0"/>
        <w:widowControl/>
        <w:suppressLineNumbers w:val="0"/>
      </w:pPr>
      <w:r>
        <w:t>当然，也不能走入另外一个情绪化的极端——你新闻报道有限制，所以一切好事都是假的，坏事都是真的而且肯定隐瞒了更多。我对新闻控制不满，所以我就要把情绪发泄到对基本面的判断上来。这样的做法也是很幼稚的。</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另外，如果你判断国（境）内外大势，是通过媒体上报道的一些具体事件的话，那就很可能跑偏，会被干扰。那应该看什么呢，看经济、科技、工业这些基本面的东西。用这些东西来判断基本形势。如果你太过于看重某些具体的突发的社会事件，那就很容易被媒体和短期情绪牵着鼻子走。（除非某个具体事件实在太大，影响到了基本面）</w:t>
      </w:r>
    </w:p>
    <w:p>
      <w:pPr>
        <w:pStyle w:val="17"/>
        <w:keepNext w:val="0"/>
        <w:keepLines w:val="0"/>
        <w:widowControl/>
        <w:suppressLineNumbers w:val="0"/>
      </w:pPr>
      <w:r>
        <w:t>台湾一个人均GDP24000美元的地方，砍点退伍军人的钱，挡一个台大的校长，这能有什么大不了的？台湾人民就为了这个，放着准发达地区生活水平的日子不过了？就要用非常规的方式推翻民进党？可能吗？台湾社会在这种政治运动下肯定会继续保持较稳定的状态，这早该有心理预期的啊。</w:t>
      </w:r>
    </w:p>
    <w:p>
      <w:pPr>
        <w:pStyle w:val="17"/>
        <w:keepNext w:val="0"/>
        <w:keepLines w:val="0"/>
        <w:widowControl/>
        <w:suppressLineNumbers w:val="0"/>
      </w:pPr>
      <w:r>
        <w:t>同理，中国大陆一个人均GDP8800美元的大国，偶尔出现某些局部的社会恶性案件，这有什么好惊诧莫名的呢？早该有心理预期的啊（当然了，事件本身应该严肃处理）。</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从去年到今年，知乎上在不同热点事件下的答案的整体情绪表现出的对中国社会的判断就很有意思，忽高忽低，一会悲观一会激情。一会星辰大海一会绝望移民。</w:t>
      </w:r>
    </w:p>
    <w:p>
      <w:pPr>
        <w:pStyle w:val="17"/>
        <w:keepNext w:val="0"/>
        <w:keepLines w:val="0"/>
        <w:widowControl/>
        <w:suppressLineNumbers w:val="0"/>
      </w:pPr>
      <w:r>
        <w:t>这不是知乎网友应该有的水平。如果知乎这种相对高水平的社区都是这样的情绪表现，那UC、头条里的标题就更没法看了。肯定一会是“中国这个强硬动作震惊世界”，一会是“未来90%的中产阶级将会很穷”……</w:t>
      </w:r>
    </w:p>
    <w:p>
      <w:pPr>
        <w:pStyle w:val="17"/>
        <w:keepNext w:val="0"/>
        <w:keepLines w:val="0"/>
        <w:widowControl/>
        <w:suppressLineNumbers w:val="0"/>
      </w:pPr>
      <w:r>
        <w:t>如果实在容易被海量的新闻轰炸左右情绪，那我建议用人均GDP法（包括绝对值、增长率等）来判断社会基本面。比如，台湾人均GDP超过24000美元，那就可以认为它是稳定的。只要人均GDP不下降到15000美元（举例，非确指）以内，台湾人的小日子就还能过下去，就不会想什么统一，社会也不会太乱。</w:t>
      </w:r>
    </w:p>
    <w:p>
      <w:pPr>
        <w:pStyle w:val="17"/>
        <w:keepNext w:val="0"/>
        <w:keepLines w:val="0"/>
        <w:widowControl/>
        <w:suppressLineNumbers w:val="0"/>
      </w:pPr>
      <w:r>
        <w:t>当然了，这种方法非常非常粗糙，毕竟只用一个人均GDP参数远远不足以衡量整个社会，也容易看走眼。但总比看各种正面或负面的震惊新闻来判断要好那么一丁丁点。</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最后，回到这个问题，为什么台湾的老百姓还没有推翻民进党，因为他们的日子不但远远不够惨，还过的相对挺滋润的。要尽快改变这样的现状，就需要以蔡主席为首的民进党各位同仁继续切实增强大局意识、看齐意识，以更大工作热情，撸起袖子加油干才行。</w:t>
      </w:r>
    </w:p>
    <w:p>
      <w:pPr>
        <w:rPr>
          <w:rFonts w:hint="eastAsia" w:asciiTheme="minorEastAsia" w:hAnsiTheme="minorEastAsia" w:cstheme="minorEastAsia"/>
          <w:b w:val="0"/>
          <w:bCs w:val="0"/>
          <w:sz w:val="24"/>
          <w:szCs w:val="24"/>
        </w:rPr>
      </w:pPr>
      <w:r>
        <w:rPr>
          <w:rFonts w:hint="eastAsia" w:asciiTheme="minorEastAsia" w:hAnsiTheme="minorEastAsia" w:cstheme="minorEastAsia"/>
          <w:b w:val="0"/>
          <w:bCs w:val="0"/>
          <w:sz w:val="24"/>
          <w:szCs w:val="24"/>
        </w:rPr>
        <w:br w:type="page"/>
      </w:r>
    </w:p>
    <w:p>
      <w:pPr>
        <w:pStyle w:val="2"/>
      </w:pPr>
      <w:bookmarkStart w:id="124" w:name="_Toc1188942036"/>
      <w:r>
        <w:rPr>
          <w:rFonts w:hint="default"/>
        </w:rPr>
        <w:t>【舆论与意识形态研究】</w:t>
      </w:r>
      <w:bookmarkEnd w:id="124"/>
    </w:p>
    <w:p>
      <w:pPr>
        <w:pStyle w:val="3"/>
        <w:jc w:val="center"/>
        <w:rPr>
          <w:rFonts w:hint="default" w:ascii="Arial" w:hAnsi="Arial" w:cs="Arial"/>
          <w:i w:val="0"/>
          <w:caps w:val="0"/>
          <w:color w:val="333333"/>
          <w:spacing w:val="0"/>
          <w:szCs w:val="24"/>
        </w:rPr>
      </w:pPr>
      <w:bookmarkStart w:id="125" w:name="_Toc1829908439"/>
      <w:r>
        <w:rPr>
          <w:rFonts w:hint="default"/>
          <w:color w:val="auto"/>
        </w:rPr>
        <w:t>52、</w:t>
      </w:r>
      <w:r>
        <w:rPr>
          <w:rFonts w:hint="default"/>
          <w:color w:val="auto"/>
        </w:rPr>
        <w:fldChar w:fldCharType="begin"/>
      </w:r>
      <w:r>
        <w:rPr>
          <w:rFonts w:hint="default"/>
          <w:color w:val="auto"/>
        </w:rPr>
        <w:instrText xml:space="preserve"> HYPERLINK "https://www.weibo.com/p/230418450838710102whmj?mod=zwenzhang" \t "/home/mecup/文档\\x/_blank" </w:instrText>
      </w:r>
      <w:r>
        <w:rPr>
          <w:rFonts w:hint="default"/>
          <w:color w:val="auto"/>
        </w:rPr>
        <w:fldChar w:fldCharType="separate"/>
      </w:r>
      <w:r>
        <w:rPr>
          <w:rStyle w:val="22"/>
          <w:rFonts w:hint="default" w:ascii="Arial" w:hAnsi="Arial" w:cs="Arial"/>
          <w:i w:val="0"/>
          <w:caps w:val="0"/>
          <w:color w:val="auto"/>
          <w:spacing w:val="0"/>
          <w:szCs w:val="24"/>
          <w:u w:val="none"/>
        </w:rPr>
        <w:t>《对那些动不动就“你国”、“小粉红”的人应该怎样回击？》</w:t>
      </w:r>
      <w:r>
        <w:rPr>
          <w:rFonts w:hint="default"/>
          <w:color w:val="auto"/>
        </w:rPr>
        <w:fldChar w:fldCharType="end"/>
      </w:r>
      <w:bookmarkEnd w:id="125"/>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2016年3月21日</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这是我在知乎上回答的一个问题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题主的提问：</w:t>
      </w:r>
    </w:p>
    <w:p>
      <w:pPr>
        <w:rPr>
          <w:rFonts w:hint="eastAsia"/>
        </w:rPr>
      </w:pPr>
      <w:r>
        <w:rPr>
          <w:rFonts w:hint="eastAsia"/>
        </w:rPr>
        <w:t>对于那些回复中动不动就“你国”、“小粉红”的人应该怎样回击？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在微博上和人撕逼撕起来了，争论点大意是汪精卫投敌算不算曲线救国，我认为叛变就是卖国，和他理论了几句就说我是你国小粉红，麻痹的好气啊!说我小粉红我还能忍一忍，但特么上来就你国的真是不能忍，故前来讨教。建议和批评我都可以接受并好好分析。但别人身攻击就好要不然我绝对以牙还牙。</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----------------------下面是我写的答案--------------------------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先说结论：其实不用回击，无视就可以了。</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再说为什么。</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互联网上的涉及政治的辩论，让对方被你驳倒，心悦诚服改变立场是极为困难的。所以，一个清醒的时政话题参与者应该知道，你这番言论，与其说是给对手看的，还不如说是给中立的第三方看的。他们才是你真实的受众，也是你潜在的有可能被改变的对象，也就是“沉默的大多数”。</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而“沉默的大多数”更可能会被双方中的那一边说服呢？毫无疑问，他们更看重的，是干货、是逻辑、是思考角度、是新颖性、是启示性。这才是决定他们被双方中哪一方说服，认同哪一方，被哪一方改变想法的关键。</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诸如“五毛”、“汉奸”、“小粉红”、“你国”这种人身攻击性质极强的言论，除了对对手泄愤之外，对“沉默的大多数”说服效果几乎为零，相反还会造成反作用。想想看，如果一方一直在摆事实讲道理，而另一方动不动就“你国”、“小粉红”的帽子一统乱扣，尤其是“你国”这种打击一大片的字眼，更是容易让原本中立的第三方“路人转黑”。那么，一番唇枪舌战下来，谁更能吸引第三方受众，改变尽可能多的受众观点，让更多受众认同你的观点呢？谁更可能被更多中立人士所厌恶呢？</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我在知乎上答政治题很多，在下面的评论中，也有很多充满敌意和扣帽子的评论，看到这些我基本上都是无视的，连回复也不会回复，因为在我看来，对方这样做，就是已经理屈词穷了，从而只能用人身攻击的方式来泄愤，这和围棋中的中盘投子认负是一样的。所以我对这样的言论基本上从来不生气。</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其实这些年来“民主斗士”、“公知”的日益污名化，也有这方面的原因，他们在2005年之前，由于中国国力还弱，他们只需要心平气和讲道理讲逻辑就可以占据话语上的优势。那个时候，恰恰是“自五”们经常气急败坏，破口大骂。我到现在还记得，在2001年的网易论坛上，有一个帖子的标题（大意）就是：为什么民主派总是彬彬有礼，而愤青总是喜欢用脏话骂人？</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随着最近十五年来中国国力的快速崛起，伴以西方的相对衰落。“民主斗士”们能用于辩论的现实论据越来越少，而“自五”们能用的现实论据开始越来越多。双方的心态也发生了变化甚至易位。部分“公知”由于无法找到充分的现实论据来支撑论点，不得不转向通过谣言来编造论据，再往后谣言也被人慢慢识破，就逐渐进入了各种扣帽子谩骂的阶段。而“小粉红”和“你国”这样的字眼，不过是这种焦虑心态的体现而已。当然，我这里只是说一部分“公知”，网络上有水平的自由派还是有的，这些人往往也不屑于用这种词汇。</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而当大量开始接触时政话题的新人看到这种局面，一边是说理、干货，而一边是偏激的段子和帽子的时候，他们会更容易被哪一方吸引呢？哪一方看上去更“高大上”，更有“逼格”呢？</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这也许可以部分解释最近几年来互联网上民间舆论天平逐渐转向的原因。</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所以说，回到最开始的问题。题主看到对方都扣“你国”这种帽子了，根本就无需生气，这意味着对方已经在逻辑上占下风了，至少是不占上风。</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举个例子，有的时候，你的长篇大论，哪怕写的非常好，可能仅仅让看到你文章的10个中立人士改变到你的立场；而对方一句“你国”，也许就可以让50个原本中立的，有着朴素爱国心态，但没有特定政治立场的人被“恶心”转变到你的立场。</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所以说，这是好事，题主有什么好生气的呢？</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rPr>
          <w:color w:val="auto"/>
        </w:rPr>
      </w:pPr>
      <w:bookmarkStart w:id="126" w:name="_Toc183207978"/>
      <w:r>
        <w:rPr>
          <w:color w:val="auto"/>
          <w:lang w:val="en-US" w:eastAsia="zh-CN"/>
        </w:rPr>
        <w:t>53、</w:t>
      </w:r>
      <w:r>
        <w:rPr>
          <w:rFonts w:hint="default"/>
          <w:color w:val="auto"/>
          <w:lang w:val="en-US" w:eastAsia="zh-CN"/>
        </w:rPr>
        <w:fldChar w:fldCharType="begin"/>
      </w:r>
      <w:r>
        <w:rPr>
          <w:rFonts w:hint="default"/>
          <w:color w:val="auto"/>
          <w:lang w:val="en-US" w:eastAsia="zh-CN"/>
        </w:rPr>
        <w:instrText xml:space="preserve"> HYPERLINK "https://www.zhihu.com/question/59638938/answer/176748668"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《如何看待部分左派也会使用“你国”这个词的现象？》</w:t>
      </w:r>
      <w:r>
        <w:rPr>
          <w:rFonts w:hint="default"/>
          <w:color w:val="auto"/>
          <w:lang w:val="en-US" w:eastAsia="zh-CN"/>
        </w:rPr>
        <w:fldChar w:fldCharType="end"/>
      </w:r>
      <w:bookmarkEnd w:id="126"/>
    </w:p>
    <w:p>
      <w:pPr>
        <w:jc w:val="center"/>
        <w:rPr>
          <w:rFonts w:hint="default" w:asciiTheme="minorEastAsia" w:hAnsiTheme="minorEastAsia" w:cstheme="minorEastAsia"/>
          <w:b w:val="0"/>
          <w:bCs w:val="0"/>
          <w:sz w:val="24"/>
          <w:szCs w:val="24"/>
        </w:rPr>
      </w:pPr>
      <w:r>
        <w:rPr>
          <w:rFonts w:hint="default" w:asciiTheme="minorEastAsia" w:hAnsiTheme="minorEastAsia" w:cstheme="minorEastAsia"/>
          <w:b w:val="0"/>
          <w:bCs w:val="0"/>
          <w:sz w:val="24"/>
          <w:szCs w:val="24"/>
        </w:rPr>
        <w:t>2017-5-31</w:t>
      </w:r>
    </w:p>
    <w:p>
      <w:pPr>
        <w:rPr>
          <w:rFonts w:hint="default" w:asciiTheme="minorEastAsia" w:hAnsiTheme="minorEastAsia" w:cstheme="minorEastAsia"/>
          <w:b w:val="0"/>
          <w:bCs w:val="0"/>
          <w:sz w:val="24"/>
          <w:szCs w:val="24"/>
        </w:rPr>
      </w:pPr>
      <w:r>
        <w:rPr>
          <w:rFonts w:hint="default" w:asciiTheme="minorEastAsia" w:hAnsiTheme="minorEastAsia" w:cstheme="minorEastAsia"/>
          <w:b w:val="0"/>
          <w:bCs w:val="0"/>
          <w:sz w:val="24"/>
          <w:szCs w:val="24"/>
        </w:rPr>
        <w:t>这是知乎上的一个提问：</w:t>
      </w:r>
    </w:p>
    <w:p>
      <w:pPr>
        <w:rPr>
          <w:rFonts w:hint="eastAsia"/>
          <w:b/>
          <w:bCs/>
          <w:sz w:val="24"/>
          <w:szCs w:val="24"/>
        </w:rPr>
      </w:pPr>
      <w:r>
        <w:rPr>
          <w:rFonts w:hint="eastAsia"/>
          <w:b/>
          <w:bCs/>
          <w:sz w:val="24"/>
          <w:szCs w:val="24"/>
        </w:rPr>
        <w:t>如何评价「你国」在网络左圈的逐渐流行？</w:t>
      </w:r>
    </w:p>
    <w:p>
      <w:pPr>
        <w:keepNext w:val="0"/>
        <w:keepLines w:val="0"/>
        <w:widowControl/>
        <w:suppressLineNumbers w:val="0"/>
        <w:shd w:val="clear" w:fill="FFFFFF"/>
        <w:spacing w:line="375" w:lineRule="atLeast"/>
        <w:ind w:left="0" w:firstLine="0"/>
        <w:jc w:val="left"/>
        <w:rPr>
          <w:rFonts w:hint="eastAsia" w:asciiTheme="minorEastAsia" w:hAnsiTheme="minorEastAsia" w:eastAsiaTheme="minorEastAsia" w:cstheme="minorEastAsia"/>
          <w:i w:val="0"/>
          <w:caps w:val="0"/>
          <w:color w:val="1A1A1A"/>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1A1A1A"/>
          <w:spacing w:val="0"/>
          <w:kern w:val="0"/>
          <w:sz w:val="24"/>
          <w:szCs w:val="24"/>
          <w:shd w:val="clear" w:fill="FFFFFF"/>
          <w:lang w:val="en-US" w:eastAsia="zh-CN" w:bidi="ar"/>
        </w:rPr>
        <w:t>题主声明:</w:t>
      </w:r>
      <w:r>
        <w:rPr>
          <w:rFonts w:hint="eastAsia" w:asciiTheme="minorEastAsia" w:hAnsiTheme="minorEastAsia" w:eastAsiaTheme="minorEastAsia" w:cstheme="minorEastAsia"/>
          <w:i w:val="0"/>
          <w:caps w:val="0"/>
          <w:color w:val="1A1A1A"/>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1A1A1A"/>
          <w:spacing w:val="0"/>
          <w:kern w:val="0"/>
          <w:sz w:val="24"/>
          <w:szCs w:val="24"/>
          <w:shd w:val="clear" w:fill="FFFFFF"/>
          <w:lang w:val="en-US" w:eastAsia="zh-CN" w:bidi="ar"/>
        </w:rPr>
        <w:t>本人所指的左圈是傅友德这样的毛左人士。对于基路伯马前卒这样的“修正主义者”，和自由派口中的“左派”，即小粉布尔乔亚我统称为纳圈。</w:t>
      </w:r>
    </w:p>
    <w:p>
      <w:pPr>
        <w:keepNext w:val="0"/>
        <w:keepLines w:val="0"/>
        <w:widowControl/>
        <w:suppressLineNumbers w:val="0"/>
        <w:shd w:val="clear" w:fill="FFFFFF"/>
        <w:spacing w:line="375" w:lineRule="atLeast"/>
        <w:ind w:left="0" w:firstLine="0"/>
        <w:jc w:val="left"/>
        <w:rPr>
          <w:rFonts w:hint="eastAsia" w:asciiTheme="minorEastAsia" w:hAnsiTheme="minorEastAsia" w:eastAsiaTheme="minorEastAsia" w:cstheme="minorEastAsia"/>
          <w:i w:val="0"/>
          <w:caps w:val="0"/>
          <w:color w:val="1A1A1A"/>
          <w:spacing w:val="0"/>
          <w:kern w:val="0"/>
          <w:sz w:val="24"/>
          <w:szCs w:val="24"/>
          <w:shd w:val="clear" w:fill="FFFFFF"/>
          <w:lang w:val="en-US" w:eastAsia="zh-CN" w:bidi="ar"/>
        </w:rPr>
      </w:pPr>
    </w:p>
    <w:p>
      <w:pPr>
        <w:rPr>
          <w:rFonts w:hint="default" w:asciiTheme="minorEastAsia" w:hAnsiTheme="minorEastAsia" w:cstheme="minorEastAsia"/>
          <w:b w:val="0"/>
          <w:bCs w:val="0"/>
          <w:sz w:val="24"/>
          <w:szCs w:val="24"/>
        </w:rPr>
      </w:pPr>
      <w:r>
        <w:rPr>
          <w:rFonts w:hint="default" w:asciiTheme="minorEastAsia" w:hAnsiTheme="minorEastAsia" w:cstheme="minorEastAsia"/>
          <w:b w:val="0"/>
          <w:bCs w:val="0"/>
          <w:sz w:val="24"/>
          <w:szCs w:val="24"/>
        </w:rPr>
        <w:t>--------------------以下是我的答案--------------------</w:t>
      </w:r>
    </w:p>
    <w:p>
      <w:pPr>
        <w:pStyle w:val="17"/>
        <w:keepNext w:val="0"/>
        <w:keepLines w:val="0"/>
        <w:widowControl/>
        <w:suppressLineNumbers w:val="0"/>
      </w:pPr>
      <w:r>
        <w:t>使用这种说法的“网络左圈”人士似乎不太多吧？当然也可能是我自己平时没注意到。</w:t>
      </w:r>
    </w:p>
    <w:p>
      <w:pPr>
        <w:pStyle w:val="17"/>
        <w:keepNext w:val="0"/>
        <w:keepLines w:val="0"/>
        <w:widowControl/>
        <w:suppressLineNumbers w:val="0"/>
      </w:pPr>
      <w:r>
        <w:t>不过确实是看到过的，这部分人选择使用这个词的原因可能有以下几个：</w:t>
      </w:r>
    </w:p>
    <w:p>
      <w:pPr>
        <w:pStyle w:val="17"/>
        <w:keepNext w:val="0"/>
        <w:keepLines w:val="0"/>
        <w:widowControl/>
        <w:suppressLineNumbers w:val="0"/>
      </w:pPr>
      <w:r>
        <w:t>1、表达对国家主义的轻蔑和鄙视态度。对于部分较激进的共产主义者而言，国家本身就是阻碍实现共产主义的。而国家主义/民族主义则往往还倾向于强调对本国或者本民族的认同，这更是让部分激进共产主义者反感——你们这群受剥削受压迫的炮灰，也配姓Z？居然站在Z家一边模糊内部对立，鼓吹一个“本来就不存在”的利益共同体？</w:t>
      </w:r>
    </w:p>
    <w:p>
      <w:pPr>
        <w:pStyle w:val="17"/>
        <w:keepNext w:val="0"/>
        <w:keepLines w:val="0"/>
        <w:widowControl/>
        <w:suppressLineNumbers w:val="0"/>
      </w:pPr>
      <w:r>
        <w:t>2、以激进的方式突出对阶级矛盾大于国家/民族间矛盾的观点。现在网络上星辰大海、中国梦这样的观点，都是倾向于把国家尽量作为一个整体来描述，而部分激进共产主义者认为这是模糊阶级矛盾，有以外部矛盾掩盖内部阶级矛盾之嫌。他们中的部分人，还进一步加以引申，认为这会导致中国像日本、纳粹德国那样，通过对外扩张和战争，或者民族主义宣传来凝聚内部，用挑拨中国和外国的矛盾冲突，来缓和内部阶级矛盾。</w:t>
      </w:r>
    </w:p>
    <w:p>
      <w:pPr>
        <w:pStyle w:val="17"/>
        <w:keepNext w:val="0"/>
        <w:keepLines w:val="0"/>
        <w:widowControl/>
        <w:suppressLineNumbers w:val="0"/>
      </w:pPr>
      <w:r>
        <w:t>3、表达对现有体制和国家的不认同。你不是要爱国吗？对不起，你爱的是资产阶级和官僚们的国，而我爱的是无产阶级的国。所以相对于我的国而言，你爱的国自然是你国了。</w:t>
      </w:r>
    </w:p>
    <w:p>
      <w:pPr>
        <w:pStyle w:val="17"/>
        <w:keepNext w:val="0"/>
        <w:keepLines w:val="0"/>
        <w:widowControl/>
        <w:suppressLineNumbers w:val="0"/>
      </w:pPr>
      <w:r>
        <w:t>总之一句话：阶级矛盾才是根本，不要试图以什么“爱国”来模糊问题的焦点！</w:t>
      </w:r>
    </w:p>
    <w:p>
      <w:pPr>
        <w:pStyle w:val="17"/>
        <w:keepNext w:val="0"/>
        <w:keepLines w:val="0"/>
        <w:widowControl/>
        <w:suppressLineNumbers w:val="0"/>
      </w:pPr>
      <w:r>
        <w:t>那么如何看待这种观点呢？</w:t>
      </w:r>
    </w:p>
    <w:p>
      <w:pPr>
        <w:pStyle w:val="17"/>
        <w:keepNext w:val="0"/>
        <w:keepLines w:val="0"/>
        <w:widowControl/>
        <w:suppressLineNumbers w:val="0"/>
      </w:pPr>
      <w:r>
        <w:t>1、你国这种词，虽然是一种站在高地上持优越感的范儿，但同时在客观上也反映了这些人的不得势——我根本没有能力去说服大多数人，那就只有退而求其次，去鄙视你们了。为此可以不惜使用这种明显带有挑衅色彩的话语。因为你们反正也不太可能成为我的目标客户，鄙视你们也不会对我的事业和观点的推广带来什么明显影响，但至少能带来居高临下的感觉，算是一种次优的选择。</w:t>
      </w:r>
    </w:p>
    <w:p>
      <w:pPr>
        <w:pStyle w:val="17"/>
        <w:keepNext w:val="0"/>
        <w:keepLines w:val="0"/>
        <w:widowControl/>
        <w:suppressLineNumbers w:val="0"/>
      </w:pPr>
      <w:r>
        <w:t>2、这种无差别攻击的模式，在现实中容易让自己变得更加孤立。这点其他答案已经说过了。</w:t>
      </w:r>
    </w:p>
    <w:p>
      <w:pPr>
        <w:pStyle w:val="17"/>
        <w:keepNext w:val="0"/>
        <w:keepLines w:val="0"/>
        <w:widowControl/>
        <w:suppressLineNumbers w:val="0"/>
      </w:pPr>
      <w:r>
        <w:t>3、持这种观点本身的人，恐怕在接下来的相当长的时间里也难以乐观。因为民族主义和国家主义的盛行，本质上是由于在现行生产力条件下，生产、分配受国界、国籍的影响较大而形成的。只要生产没有充分地漫过国界，形成更深入的全球化的合作，剪刀差和国际间的贫富差距就会继续存在，而这必然会反映到思想认知层面，让一国之内的人更容易形成“想象上的共同体”，而不是“全世界无产阶级联合起来”，因为全世界无产阶级的利益现在根本上是四分五裂甚至是冲突的，A国汽车工人挣的多了，B国的汽车工人挣的可能就少了，这种情况下，怎么可能联合呢？</w:t>
      </w:r>
    </w:p>
    <w:p>
      <w:pPr>
        <w:pStyle w:val="17"/>
        <w:keepNext w:val="0"/>
        <w:keepLines w:val="0"/>
        <w:widowControl/>
        <w:suppressLineNumbers w:val="0"/>
      </w:pPr>
      <w:r>
        <w:t>因此，在未来较长一段时间内，民族主义（或者加上国家主义）仍然会是最大的公约数，这是经济层面所决定的，仅仅在社会意识层面试图改变这种现状基本不太可能。</w:t>
      </w:r>
    </w:p>
    <w:p>
      <w:pPr>
        <w:pStyle w:val="17"/>
        <w:keepNext w:val="0"/>
        <w:keepLines w:val="0"/>
        <w:widowControl/>
        <w:suppressLineNumbers w:val="0"/>
      </w:pPr>
      <w:r>
        <w:t>4、持这种观点的人经常讽刺某些来自平民但却持国家主义或民族主义立场的人：你们明明被剥削，不姓Z，经济发展带来的财富被不公平的分配，你们只得到一些残羹冷炙，但却居然维护Z家的江山，无产阶级的屁股，却自以为是地坐在资产阶级的立场上，多么可笑！</w:t>
      </w:r>
    </w:p>
    <w:p>
      <w:pPr>
        <w:pStyle w:val="17"/>
        <w:keepNext w:val="0"/>
        <w:keepLines w:val="0"/>
        <w:widowControl/>
        <w:suppressLineNumbers w:val="0"/>
      </w:pPr>
      <w:r>
        <w:t>这种说法在道德上确实正义感爆棚，但在现实中恐怕没那么管用。它试图说服无产阶级脱离由民族主义（国家主义）这个纽带与资产阶级构建成的想象的共同体。但这种共同体不仅仅是存在于想象中，它还一定程度上存在于实际利益中</w:t>
      </w:r>
    </w:p>
    <w:p>
      <w:pPr>
        <w:pStyle w:val="17"/>
        <w:keepNext w:val="0"/>
        <w:keepLines w:val="0"/>
        <w:widowControl/>
        <w:suppressLineNumbers w:val="0"/>
      </w:pPr>
      <w:r>
        <w:t>——我所在企业挣钱了，当然老板分到的比我多，但是我的收入也会水涨船高啊。</w:t>
      </w:r>
    </w:p>
    <w:p>
      <w:pPr>
        <w:pStyle w:val="17"/>
        <w:keepNext w:val="0"/>
        <w:keepLines w:val="0"/>
        <w:widowControl/>
        <w:suppressLineNumbers w:val="0"/>
      </w:pPr>
      <w:r>
        <w:t>——我所在的国家在国际上抢到了更多的市场份额，那我作为从业者，也能获得更好的生活啊。</w:t>
      </w:r>
    </w:p>
    <w:p>
      <w:pPr>
        <w:pStyle w:val="17"/>
        <w:keepNext w:val="0"/>
        <w:keepLines w:val="0"/>
        <w:widowControl/>
        <w:suppressLineNumbers w:val="0"/>
      </w:pPr>
      <w:r>
        <w:t>当然，你说我在这个过程中被剥削了，确实是这样，但是这样至少是个次优的结果，我分到的蛋糕至少比以前多了，虽然比例不一定多高。如果要是没有这个体系，恐怕我连这些蛋糕都不一定能分到啊。</w:t>
      </w:r>
    </w:p>
    <w:p>
      <w:pPr>
        <w:pStyle w:val="17"/>
        <w:keepNext w:val="0"/>
        <w:keepLines w:val="0"/>
        <w:widowControl/>
        <w:suppressLineNumbers w:val="0"/>
      </w:pPr>
      <w:r>
        <w:t>当然，你可能会说，如果搞高度公有制和计划经济，你分到的比例肯定会比现在高。这点或许成立，但比例高了，总量会不会少了呢？会不会导致共同贫穷呢？你不能只说现在存在的问题，你至少要描述出一种超过现在模式的科学可行的方法和途径吧。但目前的“左圈”内部，更多的是批判，却很少构建。你就算是把现行体制骂成渣，但备选的方案理论构建却十分薄弱的话，群众谁敢听你的抛弃现有的还算可以的生活去投入你的空想实践呢？</w:t>
      </w:r>
    </w:p>
    <w:p>
      <w:pPr>
        <w:pStyle w:val="17"/>
        <w:keepNext w:val="0"/>
        <w:keepLines w:val="0"/>
        <w:widowControl/>
        <w:suppressLineNumbers w:val="0"/>
      </w:pPr>
      <w:r>
        <w:t>群众之所以有这样的“不先进”的想法，归根到底是因为现行的生产力水平在自然状态下只能产生这样的群众。你如果想拆开无产阶级和资产阶级通过民族主义和国家主义而产生的绑定，那首先要在经济上拆开这个链条，让无产阶级之间产生利益互锁，而不是这部分无产阶级和这部分资产阶级产生一定程度的利益互锁，另一部分无产阶级和这部分资产阶级产生一定程度的利益互锁（例如公司高层和底层存在一定程度的利益共同体，国家和平民存在一定程度的利益共同体，而不同企业的底层员工利益由于竞争关系反而存在一定程度的对立）。从而导致无产阶级自身的一盘散沙——对“觉悟不高”的普通群众来说，通过为资产阶级好好工作从而获得一定程度的生活改善，要比我先和其他无产阶级联合，搞几十年“革命”最后再实现“公平分配”更现实，更可行，更能看得见。</w:t>
      </w:r>
    </w:p>
    <w:p>
      <w:pPr>
        <w:pStyle w:val="17"/>
        <w:keepNext w:val="0"/>
        <w:keepLines w:val="0"/>
        <w:widowControl/>
        <w:suppressLineNumbers w:val="0"/>
      </w:pPr>
      <w:r>
        <w:t>面对这些现实存在的问题，激进左派又没有能力解决，甚至连提出解决方案都很难得到哪怕是内部的意见统一，只能把怨气撒到“不觉悟”的群众身上，或者干脆希望这个国家崩溃，好为“革命”提供条件了。</w:t>
      </w:r>
    </w:p>
    <w:p>
      <w:pPr>
        <w:pStyle w:val="17"/>
        <w:keepNext w:val="0"/>
        <w:keepLines w:val="0"/>
        <w:widowControl/>
        <w:suppressLineNumbers w:val="0"/>
      </w:pPr>
      <w:r>
        <w:t>总批判群众“先进性不够”，进而恨恨地冷嘲热讽“你国”，这体现的更多是一种无力改变进而绝望的宣泄。</w:t>
      </w:r>
    </w:p>
    <w:p>
      <w:pPr>
        <w:rPr>
          <w:rFonts w:hint="eastAsia" w:asciiTheme="minorEastAsia" w:hAnsiTheme="minorEastAsia" w:cstheme="minorEastAsia"/>
          <w:b w:val="0"/>
          <w:bCs w:val="0"/>
          <w:sz w:val="24"/>
          <w:szCs w:val="24"/>
        </w:rPr>
      </w:pPr>
      <w:r>
        <w:rPr>
          <w:rFonts w:hint="eastAsia" w:asciiTheme="minorEastAsia" w:hAnsiTheme="minorEastAsia" w:cstheme="minorEastAsia"/>
          <w:b w:val="0"/>
          <w:bCs w:val="0"/>
          <w:sz w:val="24"/>
          <w:szCs w:val="24"/>
        </w:rPr>
        <w:br w:type="page"/>
      </w:r>
    </w:p>
    <w:p>
      <w:pPr>
        <w:pStyle w:val="3"/>
        <w:jc w:val="center"/>
        <w:rPr>
          <w:color w:val="auto"/>
        </w:rPr>
      </w:pPr>
      <w:bookmarkStart w:id="127" w:name="_Toc703633843"/>
      <w:r>
        <w:rPr>
          <w:color w:val="auto"/>
          <w:lang w:val="en-US" w:eastAsia="zh-CN"/>
        </w:rPr>
        <w:t>54、</w:t>
      </w:r>
      <w:r>
        <w:rPr>
          <w:rFonts w:hint="default"/>
          <w:color w:val="auto"/>
          <w:lang w:val="en-US" w:eastAsia="zh-CN"/>
        </w:rPr>
        <w:fldChar w:fldCharType="begin"/>
      </w:r>
      <w:r>
        <w:rPr>
          <w:rFonts w:hint="default"/>
          <w:color w:val="auto"/>
          <w:lang w:val="en-US" w:eastAsia="zh-CN"/>
        </w:rPr>
        <w:instrText xml:space="preserve"> HYPERLINK "https://www.weibo.com/p/230418450838710102wraz?mod=zwenzhang"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《只要中国不是世界第一，那么中国舆论的泛政治化就会一直继续下去》</w:t>
      </w:r>
      <w:r>
        <w:rPr>
          <w:rFonts w:hint="default"/>
          <w:color w:val="auto"/>
          <w:lang w:val="en-US" w:eastAsia="zh-CN"/>
        </w:rPr>
        <w:fldChar w:fldCharType="end"/>
      </w:r>
      <w:bookmarkEnd w:id="127"/>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2016年7月24日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b w:val="0"/>
          <w:bCs w:val="0"/>
          <w:i w:val="0"/>
          <w:caps w:val="0"/>
          <w:color w:val="333333"/>
          <w:spacing w:val="0"/>
          <w:sz w:val="24"/>
          <w:szCs w:val="24"/>
        </w:rPr>
      </w:pP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这是我在知乎上写的一个答案</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链接：https://www.zhihu.com/question/26930197/answer/112944705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b w:val="0"/>
          <w:bCs w:val="0"/>
          <w:i w:val="0"/>
          <w:caps w:val="0"/>
          <w:color w:val="333333"/>
          <w:spacing w:val="0"/>
          <w:sz w:val="24"/>
          <w:szCs w:val="24"/>
        </w:rPr>
      </w:pP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原问题：</w:t>
      </w:r>
      <w:r>
        <w:rPr>
          <w:rFonts w:hint="eastAsia" w:asciiTheme="minorEastAsia" w:hAnsiTheme="minorEastAsia" w:eastAsiaTheme="minorEastAsia" w:cstheme="minorEastAsia"/>
          <w:b w:val="0"/>
          <w:bCs w:val="0"/>
          <w:i w:val="0"/>
          <w:caps w:val="0"/>
          <w:color w:val="222222"/>
          <w:spacing w:val="0"/>
          <w:kern w:val="0"/>
          <w:sz w:val="24"/>
          <w:szCs w:val="24"/>
          <w:shd w:val="clear" w:fill="FFFFFF"/>
          <w:lang w:val="en-US" w:eastAsia="zh-CN" w:bidi="ar"/>
        </w:rPr>
        <w:t>如何评价中国成为第一大经济体？</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left"/>
        <w:rPr>
          <w:rFonts w:hint="eastAsia" w:asciiTheme="minorEastAsia" w:hAnsiTheme="minorEastAsia" w:eastAsiaTheme="minorEastAsia" w:cstheme="minorEastAsia"/>
          <w:b w:val="0"/>
          <w:bCs w:val="0"/>
          <w:i w:val="0"/>
          <w:caps w:val="0"/>
          <w:color w:val="333333"/>
          <w:spacing w:val="0"/>
          <w:sz w:val="24"/>
          <w:szCs w:val="24"/>
        </w:rPr>
      </w:pPr>
      <w:r>
        <w:rPr>
          <w:rFonts w:hint="default" w:asciiTheme="minorEastAsia" w:hAnsiTheme="minorEastAsia" w:cstheme="minorEastAsia"/>
          <w:b w:val="0"/>
          <w:bCs w:val="0"/>
          <w:i w:val="0"/>
          <w:caps w:val="0"/>
          <w:color w:val="333333"/>
          <w:spacing w:val="0"/>
          <w:sz w:val="24"/>
          <w:szCs w:val="24"/>
        </w:rPr>
        <w:t>--------------------以下为我的答案-----------------------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b w:val="0"/>
          <w:bCs w:val="0"/>
          <w:i w:val="0"/>
          <w:caps w:val="0"/>
          <w:color w:val="333333"/>
          <w:spacing w:val="0"/>
          <w:sz w:val="24"/>
          <w:szCs w:val="24"/>
        </w:rPr>
      </w:pP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现在的中国经济当然不是世界第一。</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不过未来总会成为的，而我作为一个泡了十五年时事政治论坛的网民，真心希望这一天早点到来。</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在高度泛政治化的中国互联网论坛，几乎任何事情，都能按政治分野划分成两派开始对喷。而更糟糕的是，大多数场合，双方的水平都惨不忍睹，这个激辩的过程一点也不赏心悦目，最后就变成了真正意义上的互喷。</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为什么呢，因为很多时候，双方的根本理念往往就是有差异的。因此在任何具体话题的讨论上都很难做到就事论事，辩论没几下就转到了鸡同鸭讲的自说自话上。</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部分毛左：现在所有问题，都是由于脱离了毛主席的路线，解决问题的方法就是要回到毛主席的道路上去。</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部分公知：现在所有问题，都是由于没有实现自由民主普选一人一票，解决问题的方法就是学习普世价值，一人一票选出新中国。</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部分自五：现在的路线是最好的，出了问题都是个例，对这些个例的批判实质是对现有体制的批判，真正的目的是推墙。</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大家都很敏感。对于一个社会事件，在实践中很难完全就事论事，大家经常首先想到的是：你说这话是什么意思，是对我的政治观点的支持还是反对？然后往往就开始按照“毛左”“公知”"小粉红"等等开始站队了——如果对此没有概念，请回想一下这些年来的历次网络舆论事件，无论是技术事件还是人文事件，是不是大多数情况最后都会按照持有的政治观点来划分彼此的阵营？</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互联网进入中国之后，时事论坛甚至公众化的微博微信上，这种泛政治化的思维就没有消停过。</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一个重要的原因是：中国的未来是尚未确定的，至少在某些人眼中是看上去尚未确定的。</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一百六十多年来，中国已经习惯了落后于西方，而现在中国和处于领先地位的西方，走的道路是明显不一样的。这样怎么办呢？</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一种可能是：中国走的道路是正确的，甚至比西方还要正确，所以这些年才发展这么快</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另一种可能是：中国走的道路是错误的，虽然这些年发展快，但因为不是正路，所以必然在接下来的某一个时间点上发生问题，而不可能超过走正确道路的西方世界。</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只要中国没有超过西方，也没有崩盘，那么这种不确定性就会由于一直得不到验证而始终存在，并衍生出相对来说较为势均力敌且观点明显差别巨大的各个政治派别，而且彼此不可能单纯通过讨论说服对方。</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而当中国真正超过西方世界的时候，不仅仅是GDP，还包括科技水平，甚至是社会发展水平。直到那个时候，这种持续了一百多年，或者说是六十七年的不确定性，才会被最终打破而尘埃落定。</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在那之后，人们才会更倾向于就事论事的讨论问题。</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反对政府的言论才会有更高比例是出于对问题本身的理解而批判，而不是为了引申到要用西方体制来更换本国体制。</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支持政府的言论才会有更高比例是出于对问题本身的理解而支持，而不是为了出于防卫“颜色革命”对现有体制颠覆的警惕。</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换句话说，只要中国前面还有那么一个实行其他体制且领先的国家，那么这样的民众之间讨论问题时的政治敏感就一直不会消散。因为总会存在着这样一种可能——人家的领先是不是由于人家的体制所决定的？我们现在面临的问题是不是由于没有遵循这样的体制所导致的？</w:t>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val="0"/>
          <w:bCs w:val="0"/>
          <w:i w:val="0"/>
          <w:caps w:val="0"/>
          <w:color w:val="333333"/>
          <w:spacing w:val="0"/>
          <w:kern w:val="0"/>
          <w:sz w:val="24"/>
          <w:szCs w:val="24"/>
          <w:shd w:val="clear" w:fill="FFFFFF"/>
          <w:lang w:val="en-US" w:eastAsia="zh-CN" w:bidi="ar"/>
        </w:rPr>
        <w:t>同理，中国在硬实力超过西方世界之后，同样也会在西方世界内部产生类似的影响。</w:t>
      </w:r>
    </w:p>
    <w:p>
      <w:pPr>
        <w:rPr>
          <w:rFonts w:hint="eastAsia" w:asciiTheme="minorEastAsia" w:hAnsiTheme="minorEastAsia" w:cstheme="minorEastAsia"/>
          <w:b w:val="0"/>
          <w:bCs w:val="0"/>
          <w:sz w:val="24"/>
          <w:szCs w:val="24"/>
        </w:rPr>
      </w:pPr>
      <w:r>
        <w:rPr>
          <w:rFonts w:hint="eastAsia" w:asciiTheme="minorEastAsia" w:hAnsiTheme="minorEastAsia" w:cstheme="minorEastAsia"/>
          <w:b w:val="0"/>
          <w:bCs w:val="0"/>
          <w:sz w:val="24"/>
          <w:szCs w:val="24"/>
        </w:rPr>
        <w:br w:type="page"/>
      </w:r>
    </w:p>
    <w:p>
      <w:pPr>
        <w:pStyle w:val="3"/>
        <w:jc w:val="center"/>
      </w:pPr>
      <w:bookmarkStart w:id="128" w:name="_Toc1611775194"/>
      <w:r>
        <w:rPr>
          <w:color w:val="auto"/>
          <w:lang w:val="en-US" w:eastAsia="zh-CN"/>
        </w:rPr>
        <w:t>55、</w:t>
      </w:r>
      <w:r>
        <w:rPr>
          <w:rFonts w:hint="default"/>
          <w:color w:val="auto"/>
          <w:lang w:val="en-US" w:eastAsia="zh-CN"/>
        </w:rPr>
        <w:fldChar w:fldCharType="begin"/>
      </w:r>
      <w:r>
        <w:rPr>
          <w:rFonts w:hint="default"/>
          <w:color w:val="auto"/>
          <w:lang w:val="en-US" w:eastAsia="zh-CN"/>
        </w:rPr>
        <w:instrText xml:space="preserve"> HYPERLINK "https://www.weibo.com/p/230418450838710102wtsc?mod=zwenzhang"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《如果美国未来大部分领域比不上中国，右派价值观会崩塌吗？》</w:t>
      </w:r>
      <w:r>
        <w:rPr>
          <w:rFonts w:hint="default"/>
          <w:color w:val="auto"/>
          <w:lang w:val="en-US" w:eastAsia="zh-CN"/>
        </w:rPr>
        <w:fldChar w:fldCharType="end"/>
      </w:r>
      <w:bookmarkEnd w:id="128"/>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2016年8月25日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ind w:left="0" w:right="0" w:firstLine="0"/>
        <w:jc w:val="left"/>
        <w:rPr>
          <w:rFonts w:hint="eastAsia" w:asciiTheme="minorEastAsia" w:hAnsiTheme="minorEastAsia" w:eastAsiaTheme="minorEastAsia" w:cstheme="minorEastAsia"/>
          <w:b w:val="0"/>
          <w:bCs/>
          <w:i w:val="0"/>
          <w:caps w:val="0"/>
          <w:color w:val="333333"/>
          <w:spacing w:val="0"/>
          <w:sz w:val="24"/>
          <w:szCs w:val="24"/>
        </w:rPr>
      </w:pPr>
      <w:r>
        <w:rPr>
          <w:rFonts w:hint="eastAsia" w:asciiTheme="minorEastAsia" w:hAnsiTheme="minorEastAsia" w:eastAsiaTheme="minorEastAsia" w:cstheme="minorEastAsia"/>
          <w:b w:val="0"/>
          <w:bCs/>
          <w:i w:val="0"/>
          <w:caps w:val="0"/>
          <w:color w:val="333333"/>
          <w:spacing w:val="0"/>
          <w:kern w:val="0"/>
          <w:sz w:val="24"/>
          <w:szCs w:val="24"/>
          <w:shd w:val="clear" w:fill="FFFFFF"/>
          <w:lang w:val="en-US" w:eastAsia="zh-CN" w:bidi="ar"/>
        </w:rPr>
        <w:t>这是知乎上的一个网友的提问：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p>
    <w:p>
      <w:pPr>
        <w:rPr>
          <w:rFonts w:hint="eastAsia"/>
          <w:b/>
          <w:bCs/>
          <w:sz w:val="24"/>
          <w:szCs w:val="24"/>
        </w:rPr>
      </w:pPr>
      <w:r>
        <w:rPr>
          <w:rFonts w:hint="eastAsia"/>
          <w:b/>
          <w:bCs/>
          <w:sz w:val="24"/>
          <w:szCs w:val="24"/>
        </w:rPr>
        <w:t>如果美国未来大部分领域比不上中国，右派价值观会崩塌吗？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现在中国崇尚西式体制的右派精神领袖是美国（有人说还有欧洲，但欧盟处在分崩离析的边缘，担不起大任）</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大多数崇尚西式体制的右派</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不向往墨西哥巴西等南美西式体制的国家</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不向往80年代跟中国站在相同起点，如今连中国背影都看不到的南亚国家印度。</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不向往菲律宾等曾经富的流油，如今一贫如洗的东南亚西式体制的国家。</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更不向往非洲等一票民主战乱国家。</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华人执行西式体制的先锋——台湾，现在一提到也被很多国人嘲笑（台湾人均GDP现在还是领先中国大陆很多，未来台湾如果还保持现在的体制，舆论上会面临更尴尬的境地）</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中国右派的价值观是基于美国当前各领域的领先地位构建起来的，如果体制不变，未来美国大部分领域比不上中国，中国崇尚西式体制的右派价值观会崩塌吗？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==============以下是我的答案===========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谢邀。这个比较复杂，需要具体分析。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在开始之前，先做几个定义限制：</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1、鉴于网络上对左右定义的混乱，根据楼主题目之下的进一步描述，本文把题主的“右派”理解为希望引进西方多党政治的人士。</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2、本文把“崩溃”在微观上理解为持有这种观点的人士改变观点，在宏观上理解为社会上持有这种观点的人的数量大幅下降。</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------------------------以下是正文------------------------</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看看历史，马嘎尔尼那个时代，英国的各方面发展就已经超过了大清王朝。清王朝统治者甚至亲眼看到了超出自身文明发展水平的西洋器物，但他们并不认为这有什么用，对远在万里之外的大英帝国的印象，只是一个夷邦而已。</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甚至鸦片战争这种明显战败之后，清朝仍然沉迷在天朝上国之中，坚持认为自己的价值观没有问题。</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是后来一次次不断反复打脸，外部入侵的越来越重、越来越直接、越来越致命，才迫使中国人的观念慢慢转向，发现自己从器物到思想体制都是落伍的，这个过程是很漫长的。从一开始的上国，转为中学为体，西学为用，再到彻底拜服，如果从马嘎尔尼访华（1793）算起，这个过程要超过一个世纪。而且就算到了清末民初，也只是顶层的知识分子和精英转变了，底层大多数民众还仍然沉浸在巨大的历史惯性之中，传统中华帝国的规矩，在他们看来也并没有什么太大问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2F2F5"/>
        <w:spacing w:before="0" w:beforeAutospacing="0" w:after="300" w:afterAutospacing="0"/>
        <w:ind w:left="720" w:right="72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t>“你要晓得红眼睛阿义是去盘盘底细的，他却和他攀谈了。他说：这大清的天下是我们大家的。你想：这是人话么？红眼睛原知道他家里只有一个老娘，可是没有料到他竟会这么穷，榨不出一点油水，已经气破肚皮了。他还要老虎头上搔痒，便给他两个嘴巴！”</w:t>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t>　　“义哥是一手好拳棒，这两下，一定够他受用了。”壁角的驼背忽然高兴起来。</w:t>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t>　　“他这贱骨头打不怕，还要说可怜可怜哩。”</w:t>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t>　　花白胡子的人说，“打了这种东西，有什么可怜呢？”</w:t>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t>　　康大叔显出看他不上的样子，冷笑着说，“你没有听清我的话；看他神气，是说阿义可怜哩！”</w:t>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t>　　听着的人的眼光，忽然有些板滞；话也停顿了。小栓已经吃完饭，吃得满头流汗，头上都冒出蒸气来。</w:t>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t>　　“阿义可怜——疯话，简直是发了疯了。”花白胡子恍然大悟似的说。</w:t>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t>　　“发了疯了。”二十多岁的人也恍然大悟的说。</w:t>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t>　　店里的坐客，便又现出活气，谈笑起来。</w:t>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t>——《药》（鲁迅）</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经济基础决定上层建筑，上层建筑的变化滞后于经济基础的变化。</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那么，这个滞后会有多长呢？今天中国的社会结构已经不同于晚清，信息传播速度也大大加速。因此滞后期也不会有一百年甚至一百五十年那么长。但仍然会是一段较为漫长的时期，跨度应该在十年甚至十五年以上。</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注意</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，这里是根据题主的预设“如果美国未来大部分领域比不上中国”所说的，也就是说，是从“美国大部分领域比不上中国”开始算起的。而不是从现在开始算起的。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即使这样，这个滞后期也是指的从整个社会舆论角度而言。如果是具体到现在持有观点的个人，那么还会更加复杂。因为个人具有不确定性，就算现实摆在眼前，他也不一定去选择拥抱新事物，而会用类似于“本轮均轮”的手段为自己的理论打上很多补丁，或者干脆视而不见甚至退回到原教旨主义。</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新事物和新思想获得胜利，往往不是通过说服持有旧思想的人来完成的，而是通过持有新思想的新一代人逐渐在社会上取代旧思想的人来完成的。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再回到楼主的问题，还会更复杂一些。因为这个过程也很可能不会是像下图一样是一个线性过程——中国实力不断增强，中国的社会舆论的偏向性也随之有滞后地以</w:t>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单调函数</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的形式变化。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drawing>
          <wp:inline distT="0" distB="0" distL="114300" distR="114300">
            <wp:extent cx="3015615" cy="2538730"/>
            <wp:effectExtent l="0" t="0" r="13335" b="13970"/>
            <wp:docPr id="54"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3" descr="IMG_256"/>
                    <pic:cNvPicPr>
                      <a:picLocks noChangeAspect="1"/>
                    </pic:cNvPicPr>
                  </pic:nvPicPr>
                  <pic:blipFill>
                    <a:blip r:embed="rId45"/>
                    <a:stretch>
                      <a:fillRect/>
                    </a:stretch>
                  </pic:blipFill>
                  <pic:spPr>
                    <a:xfrm>
                      <a:off x="0" y="0"/>
                      <a:ext cx="3015615" cy="2538730"/>
                    </a:xfrm>
                    <a:prstGeom prst="rect">
                      <a:avLst/>
                    </a:prstGeom>
                    <a:noFill/>
                    <a:ln w="9525">
                      <a:noFill/>
                    </a:ln>
                  </pic:spPr>
                </pic:pic>
              </a:graphicData>
            </a:graphic>
          </wp:inline>
        </w:drawing>
      </w:r>
    </w:p>
    <w:p>
      <w:pPr>
        <w:keepNext w:val="0"/>
        <w:keepLines w:val="0"/>
        <w:widowControl/>
        <w:suppressLineNumbers w:val="0"/>
        <w:spacing w:before="0" w:beforeAutospacing="0" w:after="240" w:afterAutospacing="0"/>
        <w:ind w:left="0" w:right="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而更可能是以下面这种方式发生变化：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drawing>
          <wp:inline distT="0" distB="0" distL="114300" distR="114300">
            <wp:extent cx="2759075" cy="2322830"/>
            <wp:effectExtent l="0" t="0" r="3175" b="1270"/>
            <wp:docPr id="55" name="图片 7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4" descr="IMG_257"/>
                    <pic:cNvPicPr>
                      <a:picLocks noChangeAspect="1"/>
                    </pic:cNvPicPr>
                  </pic:nvPicPr>
                  <pic:blipFill>
                    <a:blip r:embed="rId46"/>
                    <a:stretch>
                      <a:fillRect/>
                    </a:stretch>
                  </pic:blipFill>
                  <pic:spPr>
                    <a:xfrm>
                      <a:off x="0" y="0"/>
                      <a:ext cx="2759075" cy="232283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（曲线画的不太圆滑请见谅，意思到了就行）</w:t>
      </w:r>
    </w:p>
    <w:p>
      <w:pPr>
        <w:keepNext w:val="0"/>
        <w:keepLines w:val="0"/>
        <w:widowControl/>
        <w:suppressLineNumbers w:val="0"/>
        <w:spacing w:before="0" w:beforeAutospacing="0" w:after="240" w:afterAutospacing="0"/>
        <w:ind w:left="0" w:right="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随着国家总体各项事业的进展，中国国内的舆论生态和意识形态也会慢慢跟着变化。这个过程更可能会伴随着若干局部的挫折和负面现象而导致一些反复。例如像黑砖窑、雷洋案这类事情，加之民众维权意识的提高，对政府部门的要求越来越高，都会导致舆论生态的波动，这些在未来还会继续出现。</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但不管怎么说，只要中国经济、科技、民生发展的大趋势是不断与西方缩小差距，那么在意识形态领域也必然会逐渐占据主导地位。在这个过程中，公知在宣传层面战术上的局部胜利改变不了战略层面的溃败，除非他们能影响中国经济的走向，把中国经济打下去，而且打一点还不行，要打到相比于西方的增长率更低的程度才有效。否则，就算你用妙笔把TG骂出花来，但只要西方对TG的优势日益不明显，那这种攻击就转变不成民众“想用西方那一套来替代TG”的做法。顶多顶多只能换来一个民众持有“外国虽然不怎么样，但TG也不是好东西”观点的安慰奖，而这种安慰奖对公知想要达成的最终目标而言毫无意义。</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几年前，有一些著名的公共知识分子面对TG的执政地位，提出了“宁可十年不将军,不可一日不拱卒”的观点。想法很好，但是今天看来结果却有点讽刺——最近五年或十年内，恰恰反而是公知们自己在被对方不断“拱卒”——新一代的90后在总体上比80后更加偏“左”（政治保守主义）。</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其实客观而言，公知群体在舆论场上有一个不小的优势，就是他们不执政。既然不执政，那自然也就没多少机会在大众层面犯错，也就没有黑点。而相反TG执政67年，这么长的历史黑点肯定不少。所以我们可以看到这样的现象：公知对自五的攻击，可以直接攻击TG的黑点；而自五对公知的攻击，则很难直接攻击公知，因为人家压根就不执政没的黑，所以没办法只能攻击美国、印度，但这毕竟是隔了一层，还会招来对方的讥讽“你一个中国人天天盯着外国的丑事干什么”。</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再者，我们在社会上难免会遇到各种不公和不得意的事情，这个时候我们只会去指责处于执政地位的TG，这块没做好，而不会去指责这是公知的错误。相反，公知通过在这些事件中推波助澜，还能获得“顺应民意”的优势筹码。</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在自身在野，没有历史包袱可供被黑，政治图腾拥抱的还是西方最发达的国家的主流意思形态的情况下，居然舆论阵地还能被对手一点点蚕食，中国公知也算是创造了一个小小的奇迹。</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当然，你也许会说，这是有墙所致，公知们被捆住手脚，自然处于下风。但是从现实看，翻墙出去的人，似乎也没有多少比例的中国网民像朝鲜人来到韩国那样，震惊之下被完全扭转过来。甚至相反，他们不但没被扭转过来，居然还开始反攻Facebook，惹的公知们很是不快。</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其中一个原因是：墙其实导致了境外反TG势力的能力弱化，他们常年不了解中国社会的动态情况，也缺乏接中国现状地气的激烈观点交锋，只需要自说自话就能完成表面上的宣传工作，而他们的很多观点甚至在墙内还是很多年前的理论。而这使得境外中文反G势力的境遇，实际上落到了比大陆官宣还糟糕的思想上养尊处优的状态，至少后者还要面对国内外的大量攻击不得不回应，还有点真刀真枪以战练笔的机会。</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真正意识形态的尖锐而激烈的交锋，恰恰是发生在拥有数亿网民的墙内，这是真正的意识形态辩论绞肉机，它融合了极为宽广的政治光谱，从最左到最右的观点，墙内网民都能接触到，并彼此之间长达十多年不断彼此辩论磨炼，结果导致墙内无论是公知还是自五，其水平都要高出墙外的平均水平一大块。大家翻墙出去一看，除去真真假假的高层秘闻之外，这墙外的理论水平也就不过如此嘛，在墙内都是些被讨论烂的不能再烂的旧观点，甚至还有大量在墙内早就被辟谣过不知道多少遍的老段子。这种水平，自然无法被改变别人。</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所以，单就政治思想而言，某种意义上，墙确实起到了对思想的禁锢作用，不过很可惜的是，这是对境外中文世界的反向禁锢。我们看台湾或者香港的某些讨论区的时候，经常可以体会到这一点。</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以上是对题主这个问题的回答。结论是：总体而言，这个过程会发生，但是会是一个相对缓慢的、复杂的、有反复的过程；就个体而言情况不一，有一些人会适应新的时代，但有一些人可能到死也不会改变原有的立场。</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pPr>
      <w:bookmarkStart w:id="129" w:name="_Toc1368162352"/>
      <w:r>
        <w:rPr>
          <w:color w:val="auto"/>
          <w:lang w:val="en-US" w:eastAsia="zh-CN"/>
        </w:rPr>
        <w:t>56、</w:t>
      </w:r>
      <w:r>
        <w:rPr>
          <w:rFonts w:hint="default"/>
          <w:color w:val="auto"/>
          <w:lang w:val="en-US" w:eastAsia="zh-CN"/>
        </w:rPr>
        <w:fldChar w:fldCharType="begin"/>
      </w:r>
      <w:r>
        <w:rPr>
          <w:rFonts w:hint="default"/>
          <w:color w:val="auto"/>
          <w:lang w:val="en-US" w:eastAsia="zh-CN"/>
        </w:rPr>
        <w:instrText xml:space="preserve"> HYPERLINK "https://www.weibo.com/p/230418450838710102ww07?mod=zwenzhang"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《我们的意识形态宣传工作有哪些弊病？》</w:t>
      </w:r>
      <w:r>
        <w:rPr>
          <w:rFonts w:hint="default"/>
          <w:color w:val="auto"/>
          <w:lang w:val="en-US" w:eastAsia="zh-CN"/>
        </w:rPr>
        <w:fldChar w:fldCharType="end"/>
      </w:r>
      <w:bookmarkEnd w:id="129"/>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2016年10月11日</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这是知乎上的一个网友提的问题：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我们的政治宣传为什么不得人心？除了假大空，我们还能怎么做？我们的意识形态宣传工作有哪些弊病？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 以下是我的答案----------------------------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原因比较多，试着简单从其中六个方面来讨论一下：</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1、大环境</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个话题在我之前的各个答案中提过也很多次了。中国本身现在落后于西方，因此必然在意识形态方面处于弱势。中国出个坏事，由于有“外国”这个光彩熠熠的对比物，所以很容易会让人想到“你走的道路是错的”、“你的体制有问题”、“我们是不是应该学习西方，甚至全盘西化？”，那么维护这个体制的言论，自然也容易受到负面评价。</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甚至还有更敏感的人更进一步：你虽然没有发表明确维护这个体制的言论，但是你赞扬国家，甚至赞扬这个国家的食物很可口，在我看来这些都会引发对体制的潜在认同，所以都是需要打击的。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反之，美国或者欧洲出个什么坏事，相对而言，当地网友就较不容易说出“我们的体制有问题，应该照搬中国的”这种话，因为毕竟西方还是领先的。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当然，现在的大环境比80年代还是好多了，因此也较少看到“殖民300年”之类的言论了。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如果以后中国超过西方了呢，就有希望出现这样的情况：民众仍然批评，但就事论事，只批评具体的人和事，如果某个体制有问题也会批判，但不上纲上线到“全盘XX”、“只有X国的体制才能解决问题”。</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2、官方色彩</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现在我们在网络上讨论问题经常看到的一个词是“理客中”，其中后两个字就是“客观、中立”。但我国的宣传机构，大家都知道是隶属于官方的，在这种情况下，很容易被人质疑为“不客观，帮着政府说话”，那怕有的时候报道本身比网络名人和大V更加客观中立，只要网站标题来个“官媒称：XXXXX”，那立刻看上去公信力就下降一大截。</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在部分门户网站，如果看到的新闻标题是</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“官媒称：XXXXX”</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“官媒表示XXXXX”</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“党报发文：XXXXX”</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不用问，点开评论，十有八九评论是在喷TG的。这也是十多年来网络媒体屡试不爽的一种引导舆论的小小技巧了（类似的技巧还有很多，要深入学习可以多看网易），而且你还说不出什么来。</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而且有的事例中，某些宣传确实是站在官方角度而不是民众角度、且明显不能服众的，那自然更容易引发恶评。再加上政府部门这些年公信力下降，部分民众一看这文章是官方宣传机构说的，先不论说的有道理没道理，天生就有点抵触心态。甚至就算面对的是谣言，也会陷入“因为你公信力不行——所以我们宁愿信谣言——哇，谣言把你说的好坏哦——既然你这么坏，那以后我们更不能信你”的恶性循环。</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相比而言，西方媒体的官方色彩就淡化多了，虽然这个媒体可能是共和党的铁粉，那个媒体是民主党的铁粉，但我并不是在行政关系上直接隶属，而是通过种种较为隐蔽的方式来实现对媒体的操纵，做到表面上的客观超脱公正独立。</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这点能不能学呢，难度比较大，首先会面临一系列的大的体制变革，而且效果是不是东施效颦，是不是直接被资本完全拿走话语权，都不好说。</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虽然宣传机构的官方色彩被人诟病，但是舆论场上这一派别意识形态的立场还是有人支持的，既然官方由于效果不好而实际缺位，那自然会有立场相近的其他人来填补这个空缺和这部分的舆论市场，而这也是自干五之所以能作为一种社会现象而存在的原因。</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3、宣传方式</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很多时候，我们的宣传部门的宣传方式就是僵硬甚至粗暴的。大概是因为领导表示要展示ABCDE若干精神，然后宣传部门就直接把ABCDE硬塞进去，然后一副“你爱吃不吃不吃拉倒”的做派端出来，让人连去了解的兴趣都没有。</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其实看看毛泽东选集和邓小平文选，可以发现，早期党的领袖们的讲话都是比较通俗易懂的，没有那么多繁文缛节的官八股，也不会把有用信息藏在一大堆空洞的官话里面让你捉迷藏。</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毛泽东在1942年的这篇文章《反对党八股》不但没有过时，用来批判今天的某些宣传领域存在的问题，还是针针见血，我们各级主管宣传的领导们真应该好好重新再阅读一遍——当然了，其中有些人可能从来就没读过。</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4、宏观角度：官僚机构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今天的宣传机构，日益成为和政府各个部门一样的衙门。但很多政府部门还有实际要完成的、可硬性检验的工作，例如经济增长怎么样，进出口怎么样，对外投资情况如何。</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但宣传机构连这个也没有，因为按道理，评价宣传机构的标准应该是宣传是否深入人心。但这个东西也没办法量化，那怎么办呢，只有看我在媒体上发了多少稿子，完成了哪些文章，至于这些文章是不是有人看，人家看了之后懂不懂，懂了之后是赞还是骂，是得人心还是战五渣，就不是这些衙门所关心的事情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不战则懒。自干五和公知天天在网上就各个问题互掐，彼此绞尽脑汁找各种资料撕逼，随着网络的日益普及和深入，其战斗力正在超过多数宣传机构懒洋洋状态下的做一天和尚撞一天钟的状态。而在这场竞争中明显被边缘化的官方宣传机构，由于不存在竞争失利后，退出舆论市场这一说，照样可以领工资，自身也没有什么动力去改善这一切，除非外力或者高层去推动和改变。</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5、微观角度：个人动力和积极性</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很多人都提到过一个问题：”为什么我党战争时期和解放初的宣传战斗力爆表，而现在成了战五渣？“</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这个问题有几个原因。比如，战争时期的舆论讨伐对象是被史诗级共谍</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fldChar w:fldCharType="begin"/>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instrText xml:space="preserve"> HYPERLINK "https://www.weibo.com/n/%E5%B8%B8%E5%87%AF%E7%94%B3%E8%8A%B1%E4%BA%8C%E5%8D%81%E5%A4%9A%E5%B9%B4%E6%97%B6%E9%97%B4" </w:instrTex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fldChar w:fldCharType="separate"/>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常凯申花</w:t>
      </w:r>
      <w:r>
        <w:rPr>
          <w:rFonts w:hint="default" w:asciiTheme="minorEastAsia" w:hAnsiTheme="minorEastAsia" w:cstheme="minorEastAsia"/>
          <w:i w:val="0"/>
          <w:caps w:val="0"/>
          <w:color w:val="333333"/>
          <w:spacing w:val="0"/>
          <w:kern w:val="0"/>
          <w:sz w:val="24"/>
          <w:szCs w:val="24"/>
          <w:shd w:val="clear" w:fill="FFFFFF"/>
          <w:lang w:eastAsia="zh-CN" w:bidi="ar"/>
        </w:rPr>
        <w:t>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二十多年时间</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fldChar w:fldCharType="end"/>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用尽各种匪夷所思的神奇手段糟蹋成人间地狱的中华民国，黑点多的和天上的星星一样数不完；而建国之后则是要维护比民国时期干的好的新生政权，批判和拥护的难度本身就不一样，前者要简单一些；再加上解放区/共和国确实比民国干的好，所以在建国前和建国初期，舆论上更好开展工作。</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另外，还有一些其他各种原因，但和第一条一样，这些不是我们这里要强调的。我们要说的，是从参与宣传工作的个人角度去看一下。</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革命战争年代，参加共产党，是有掉脑袋的风险的。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链接：1949年新中国成立时，有名可查的党员烈士竟达370万之多</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在这种情况下仍然坚持战斗在革命队伍中的，包括战斗在宣传岗位上的人员，很大一部分都是有着非常积极的工作热情的，愿意想方设法把工作去做好，做扎实的。他们把事情做成的动力和意愿，比今天的各种志愿者还强烈，毕竟这是在为理想而战斗，为了它甚至可以牺牲生命。</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但今天的宣传部门的人员呢？</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革命的硝烟早就消散了，今天参加党的宣传机构，大多数时候不但没有什么生命危险，而且待遇还很不错，甚至还是仕途进步的途经。这个时候进来的，就更多的是希望改善自己生活的普通人、或者是想升官发财的投机者、或者是混日子的小确幸。他们的工作意愿和动力不但远远比不上他们的革命前辈，甚至连现代社会中的普通志愿者和义工也比不上。</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能完成我的工作，换取工资、社会地位和官位就好了，至于实际意识形态宣传效果如何，那和我有什么关系呢？而且我自己可能都不信我冠冕堂皇写的文字，因为我不是认同它才宣传的，我是打工而已，见人说人话，见鬼说鬼话。</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从这个角度而言，目前正在推广的共青团改革倒是一个有意思的借鉴。</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链接：上海共青团去行政化改革 4名副书记没有行政级别</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次改革，一个特点就是去掉共青团长期以来的”官僚化“和”衙门化“。一个不接地气、和青年没什么关系、说不上话的共青团，对党的事业不但毫无帮助，反而还是累赘。那怎么办呢，直接就从社会上找人，把社会上的青年精英吸纳到共青团里面，让共青团重新成为党和青年的沟通纽带，而不是官员们的上升捷径。这一年来微博上”共青团中央“的战斗力大幅提升，也许算是这种改革带来的一个小的作用吧。</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当然，团组织和宣传机构的特点不完全相同，不能完全类比，但如果单从效果上考虑，把宣传工作在一定程度上重新”志工化“，用有活力热情思维接地气且认同自己意识形态的社会力量部分代替僵化的办事员们，操作得当的话，也未必不是可行的。当然，具体实现形式还可以再进一步探索和思考。</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6、宣传中的脱敏问题</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长期以来，我们宣传工作中还存在着这样的现象。外国的很多政治人物，经常挨骂或者是被调侃，但是对他的杀伤力却不一定大。但我们的一些领导，甚至是市级县级的主管官员，只要没被抓起来或是重大负面事件，在媒体场合上都是伟光正，别说是批评，甚至连调侃、漫画都很难出现在传统媒体上。</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尤其是各种党报党刊，更是如临大敌咬文嚼字，领导出场的顺序错了，都是政治事件。</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样的媒体保护，并不一定是好事。它带来了一种”瓷娃娃“的僵化效应——平常看着很无懈可击很硬，小小的敲打都严格不许进行，但舆论上来一个大事搞不好就大失人心。而且，即使平常没事，大家也会觉得”那是因为我们不能骂你“导致的，而不是你自己真的没问题，进而对镜头前政治人物的各种正面形象塑造都觉得没兴趣，就像一些人经常说的那样，</w:t>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若批评不自由，则赞美无意义</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批评自不自由是另外一回事，但在具体宣传操作中，至少，你可以让它看上去更像是自由的。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例如，我们的领导人，是否可以在各种媒体刊物上被以漫画形式体现出来，有一些无伤大雅的调侃甚至讽刺？</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我们的电视剧和电影中，从来都没有现任最高领导人的形象出场过，在我的记忆中连次一级的政治局委员的形象也几乎没出来过，那怕给角色安上一个现实中不存在的名字。但美国总统的形象已经不知道出现过多少次了，而且这种出现，甚至在剧中有一些调侃和不太重要的负面展现，夹杂在整体的正面展示之中，这对领导人和政府，不但没什么伤害，反而会打碎很多刻板僵化的印象，赢得观众的喜爱。</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另外还有很多方面。现在的宣传机构太”敏感“了，而且是把大量原本其实不需要这么”敏感“的范围纳入进去，造成了全身都是敏感点，不但宣传效果很差，还很容易被敌对势力嘲讽，丧失战斗力。</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其实对于广义上的宣传机构而言（也包括广电等），只需要把真正较为核心要害敏感的东西管起来就可以了。</w:t>
      </w:r>
      <w:r>
        <w:rPr>
          <w:rFonts w:hint="default" w:asciiTheme="minorEastAsia" w:hAnsiTheme="minorEastAsia" w:cstheme="minorEastAsia"/>
          <w:i w:val="0"/>
          <w:caps w:val="0"/>
          <w:color w:val="333333"/>
          <w:spacing w:val="0"/>
          <w:kern w:val="0"/>
          <w:sz w:val="24"/>
          <w:szCs w:val="24"/>
          <w:shd w:val="clear" w:fill="FFFFFF"/>
          <w:lang w:eastAsia="zh-CN" w:bidi="ar"/>
        </w:rPr>
        <w:t>有时候我们真应该考虑学习一下美国，</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例如希拉里的邮件门事件中，这种能让希拉里坐牢的东西必须要媒体上下齐心去淡化掉，但其他攻击力弱一点的东西就可以大方去谈。</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果单从技巧上考虑，我们的宣传机构应该知道——你自己塑造一个没黑点的东西是很难的，效果必定不好。你应该做的是主动放开那些无伤大雅的小黑点，甚至主动去讨论、调侃这些小的黑点，对于真正在意识形态上致命或者伤害较大的东西，再区分处理，自己有理的公开大声全方位接地气的反驳，制造自己谦卑但有理的形象；没理的或者不适合讨论的，再像现在这样严格保护起来。同时集中火力攻击对手要害致命的大黑点。</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想要处处保护，结果可能是处处保护不住，大众完全可以整体上不信、不理睬你。</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小骂，完全可以大帮忙。而且会让更多的人觉得”批评是自由的“，进而会对正面部分增强认同。</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总结</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以上六个方面是自己的一些观点，并不能涵盖全部因素，而且各个因素之间也是相互交织，共同作用，才导致了今天政治宣传领域上的一些问题。要改变这种现状，恐怕也并不是一个短期内能一蹴而就的事情。</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pPr>
      <w:bookmarkStart w:id="130" w:name="_Toc1561137632"/>
      <w:r>
        <w:rPr>
          <w:color w:val="auto"/>
          <w:lang w:val="en-US" w:eastAsia="zh-CN"/>
        </w:rPr>
        <w:t>57、</w:t>
      </w:r>
      <w:r>
        <w:rPr>
          <w:rFonts w:hint="default"/>
          <w:color w:val="auto"/>
          <w:lang w:val="en-US" w:eastAsia="zh-CN"/>
        </w:rPr>
        <w:fldChar w:fldCharType="begin"/>
      </w:r>
      <w:r>
        <w:rPr>
          <w:rFonts w:hint="default"/>
          <w:color w:val="auto"/>
          <w:lang w:val="en-US" w:eastAsia="zh-CN"/>
        </w:rPr>
        <w:instrText xml:space="preserve"> HYPERLINK "https://www.weibo.com/p/230418450838710102wwis?mod=zwenzhang"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《中国政治意识形态教育的过去、尴尬现状与未来》</w:t>
      </w:r>
      <w:r>
        <w:rPr>
          <w:rFonts w:hint="default"/>
          <w:color w:val="auto"/>
          <w:lang w:val="en-US" w:eastAsia="zh-CN"/>
        </w:rPr>
        <w:fldChar w:fldCharType="end"/>
      </w:r>
      <w:bookmarkEnd w:id="130"/>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2016年10月24日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这是知乎网友提的一个问题：</w:t>
      </w:r>
    </w:p>
    <w:p>
      <w:pPr>
        <w:rPr>
          <w:rFonts w:hint="eastAsia"/>
        </w:rPr>
      </w:pPr>
      <w:r>
        <w:rPr>
          <w:rFonts w:hint="eastAsia"/>
        </w:rPr>
        <w:t>为什么我一看政治书，就奸笑？</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考研党，一看政治考试大纲，我的内心就在。。。。奸。。。奸笑？？？</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==================以下是在知乎的回答======================</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中国的政治课教育现在处在一个比较尴尬的阶段，当然，最尴尬的时候可能已经过去了。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之前在关于台湾问题的一些答案中写过这样的观点：</w:t>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意识形态教育必须要与现实相互印证才能有说服力。</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在前三十年，政治教育几乎不存在这样的问题。因为建国初期前三十年的民众是和刚刚过去的那个很糟糕的中华民国去做对比。无论是国家建设带来的自豪感，还是社会相对平等、生活改善带来的主人翁感觉，都是中华民国时代无法与之相比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当然，和西方肯定是还有很大差距。但是由于主客观的原因，当时的中国普通人和西方又是几乎隔绝的，也就是说，就和西方的对比这个层面，“现实印证”这一环被阻断了，因此也就提供不了不利的素材。</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纵向比较，1949-1978年的意识形态教育基本可以做到与现实相互印证；横向比较，至少接触不到太多的不利印证，但可以看到部分外国的负面新闻。</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好了，也就是说，在这个阶段。“自己意识形态”的代表是自己，而“对方意识形态”的代表是1949年之前的旧中国+想象中片面描述的西方，“自己”的成绩确实要好于“对方”，那么这个时代的意识形态教育肯定是会有效果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而进入八十年代后，在新中国建国后出生的一代人开始成长起来，进入青年阶段。他们根本就没有在中华民国时代的记忆，而又由于打开了国门，所以他们脑海中“对方”的代表直接变成了美国欧洲+由于战后机缘巧合而恰好崛起到最顶峰的香港台湾。</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“自己”的意识形态在现实中惨败。</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绝大多数普通人，是不会去分析盛衰成败背后的原因的。社会舆论很直接地把香港台湾这种小经济体的成功当做了是过去中国自1949年以来道路的失败。连香港台湾都是高高在上的存在，就更不用说欧洲美国了，那是远在天边的神圣。</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这是自上世纪八十年代以来，意识形态领域溃败的原因之一，也是最主要的原因。</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另外一个原因就是，中国改革开放几十年以来，政策的转弯幅度是相当大的，虽然在操作上较为缓慢，转弯的速率并不大，但时间累积之后的幅度则很大。之前是非法的东西，之后就可能变得合法。之前还是严厉批评的事物，之后可能就要在政治课本中为其圆场。而意识形态教育恰恰要求的是相对稳定，不能今天说的和明天不一样。</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这也同样带来了对政治教育的不信任，本来嘛，上层都没搞清楚、还在摸石头的东西，怎么可能去稳定地教给普通学生，还不带来反复呢？</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从八十年代以来，到本世纪初的头十年，应该是建国以来意识形态教育最混乱，成果最惨淡的时代。归根到底，这是一个“悬空时代”，历史上革命带来的合法性已经随着时间远去，新的合法性——经济强大、人民富裕和国家振兴尚未来得及建立起来。这时的“自己”在意识形态领域脚下踩的不是坚实的地面，而是钢丝。还是那句话，</w:t>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意识形态教育必须要与现实相互印证才能有说服力。</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而上下不靠的这三十年，做不到这一点，因此只能是硬着头皮去讲政治课，而学生没有一点兴趣，甚至连老师自己都不信。</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随着中国经济在世界上的崛起，新的合法性“经济强大、人民富裕和国家振兴”正在被逐渐建立起来，当然，现在还远远没有完成。</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也正是2012年之后，“公知”们在网上发现了很多自己讨厌、却挥之不去的“小粉红”，之前是很少有这样的情况的——政治领域一向是“公知”和“五毛”这些抠脚大汉们在撕逼，年轻人（甚至还有年轻女孩，也是“小粉红”这个词的最初来源）更多关心新潮的时尚和明星好像才是常态，但怎么突然出来和我过不去了？关你们什么事啊！我不能接受！</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当然了，你可以说很多所谓的“小粉红”这句话或者那句话是不对的。但这种现象本身是由于中国相对于其他国家而快速上升的国力带来的意识形态教育（有时甚至只是朴素的爱国）和现实重新开始拟合的结果，根本就不是公知大V发几个微信微博能打下去的东西。就像八十年代的人民日报不可能用几篇报道和社论就让大学生群体中盲目崇拜西方的思想消停下去一样。这些都是社会存在的改变带来的社会意识的改变，只从社会意识角度去头疼医头脚疼医脚根本扭转不了结果。</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换句话说，如果想消灭“小粉红”，根本途径是消灭中国经济，只要中国经济崩溃了，“小粉红”们也自然土崩瓦解。反之，只要中国经济相对于其他大多数国家保持上升状态（那怕中国经济自己增长慢下来），那“小粉红”只会越来越多，这是不以个人的意志为转移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就像八十年代大陆很多知识分子仰望港台欧美，并自己造出很多理论来解释这些现象一样。中国大陆强大之后，反映届时大陆意识形态的政治课本中的描述，也会出于同样的理由被普遍接受。很简单，你如果真的成功了，那么大家自然会想知道你是如何成功的，而你宣传的“我自己成功的要素”可能有一些并没有起到作用，有一些起到作用了。但这并不重要，只要你优势够大，且打包出售，基本上对方很难分开，而更倾向于接受其中绝大多数。</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如果不能理解，那么想一想上世纪八十年代某些知识分子面对西方时的跪舔姿态，如“殖民三百年”、“全盘西化”之流的理论，也就能想通了。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同样，待中国大陆慢慢登顶世界，位置固化之后，上世纪八九十年代由于高层影响和经济转向而导致的那种大范围上剧烈摇摆转弯的的政策也将会慢慢沉淀，变得相对稳定，幅度变小。届时政治课本的变化也不会有那么大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到那个时候，意识形态教育将重新和现实变的相互良好印证。那个时候的政治课本（或其他变形），不会再被人视为“洗脑”或者“宣传”，而会被视为“现代社会的常识”。而由于社会中的多数人更多看重现实结果，因此即使这些“常识”中在“</w:t>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应然</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”的层面有部分错误，也不会妨碍社会在“</w:t>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实然</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”的层面对它的大立场的认可。</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本文到这里就结束了。最后插一段，其实看了这篇答案后也可以知道，不要觉得现在台湾年轻人经过二十年的台独教育之后，已经不认自己是中国人了，宁愿亲美亲日，无可挽回，只有武统一条路。当大陆的发展带来台湾的衰落，甚至是作为“发达国家粉碎机”粉碎掉欧洲日本等大部分西方世界的时候，当台独理论无法再与现实相互印证的时候，台独思想将自然死亡。</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果又有人问了，就算是那个时候，台湾的学校和媒体也可以从小教授孩子，大陆人吃不起茶叶蛋、厕所没有门啊。那就想想自己中二的时候，是怎么鄙视自己手中的政治课本和CCTV新闻联播的样子，再想想届时的台湾人会不会相信。</w:t>
      </w:r>
    </w:p>
    <w:p>
      <w:pP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page"/>
      </w:r>
    </w:p>
    <w:p>
      <w:pPr>
        <w:pStyle w:val="3"/>
        <w:jc w:val="center"/>
      </w:pPr>
      <w:bookmarkStart w:id="131" w:name="_Toc852457180"/>
      <w:r>
        <w:rPr>
          <w:color w:val="auto"/>
          <w:lang w:val="en-US" w:eastAsia="zh-CN"/>
        </w:rPr>
        <w:t>58、</w:t>
      </w:r>
      <w:r>
        <w:rPr>
          <w:rFonts w:hint="default"/>
          <w:color w:val="auto"/>
          <w:lang w:val="en-US" w:eastAsia="zh-CN"/>
        </w:rPr>
        <w:fldChar w:fldCharType="begin"/>
      </w:r>
      <w:r>
        <w:rPr>
          <w:rFonts w:hint="default"/>
          <w:color w:val="auto"/>
          <w:lang w:val="en-US" w:eastAsia="zh-CN"/>
        </w:rPr>
        <w:instrText xml:space="preserve"> HYPERLINK "https://www.weibo.com/p/230418450838710102x0j7?mod=zwenzhang"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《为什么公知现在越来越难混？公知未来的发展出路又在何方？》</w:t>
      </w:r>
      <w:r>
        <w:rPr>
          <w:rFonts w:hint="default"/>
          <w:color w:val="auto"/>
          <w:lang w:val="en-US" w:eastAsia="zh-CN"/>
        </w:rPr>
        <w:fldChar w:fldCharType="end"/>
      </w:r>
      <w:bookmarkEnd w:id="131"/>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2017年1月4日</w:t>
      </w:r>
    </w:p>
    <w:p>
      <w:pPr>
        <w:rPr>
          <w:rFonts w:hint="eastAsia"/>
        </w:rPr>
      </w:pPr>
      <w:r>
        <w:rPr>
          <w:rFonts w:hint="eastAsia"/>
        </w:rPr>
        <w:t>这是一位知乎网友的提问：</w:t>
      </w:r>
    </w:p>
    <w:p>
      <w:pPr>
        <w:rPr>
          <w:rFonts w:hint="eastAsia"/>
        </w:rPr>
      </w:pPr>
      <w:r>
        <w:rPr>
          <w:rFonts w:hint="eastAsia"/>
        </w:rPr>
        <w:t>为什么公知现在越来越难混？公知未来的发展出路又在何方？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==========以下是我的答案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这是大环境和小环境共同作用的结果。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之前在其他答案中写过大环境的作用：因为中国的发展和进步。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本答案打算从小环境的角度来写一下这个问题，即公知群体自己的失误。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抛开以“天堂”、“来世”这种现实中无法兑现和验证的许诺来吸引信众的宗教不谈，只要是政治性的意识形态，要赢得民众市场，往往需要解决两个问题：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1、以自己的理论，向他们解释现实，要能解释的通，至少能貌似解释的通；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2、基于现实中存在的问题，给社会开出有效的（至少是貌似有效的）解决方案。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只有两条都能较好满足，大众中才会有较高的比例会认同你的政治主张、意识形态和观点，觉得你这种意识形态是值得追随的，至少是在精神上值得认同。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而其中最重要的是第一条。</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从上世纪八十年代以来的几十年，公知为什么能处于攻势，一个直接原因是理论和现实拟合的比较好，至少是貌似比较好。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1、</w:t>
      </w:r>
      <w:r>
        <w:rPr>
          <w:rFonts w:hint="eastAsia" w:asciiTheme="minorEastAsia" w:hAnsiTheme="minorEastAsia" w:eastAsiaTheme="minorEastAsia" w:cstheme="minorEastAsia"/>
          <w:b/>
          <w:i w:val="0"/>
          <w:caps w:val="0"/>
          <w:color w:val="404040"/>
          <w:spacing w:val="0"/>
          <w:sz w:val="24"/>
          <w:szCs w:val="24"/>
          <w:shd w:val="clear" w:fill="FFFFFF"/>
        </w:rPr>
        <w:t>解释现实：</w:t>
      </w:r>
      <w:r>
        <w:rPr>
          <w:rFonts w:hint="eastAsia" w:asciiTheme="minorEastAsia" w:hAnsiTheme="minorEastAsia" w:eastAsiaTheme="minorEastAsia" w:cstheme="minorEastAsia"/>
          <w:i w:val="0"/>
          <w:caps w:val="0"/>
          <w:color w:val="404040"/>
          <w:spacing w:val="0"/>
          <w:sz w:val="24"/>
          <w:szCs w:val="24"/>
          <w:shd w:val="clear" w:fill="FFFFFF"/>
        </w:rPr>
        <w:t>现在打开国门了，发现中国比外国差这么多，这是一个现实。怎么解释它呢？因为中国不民主不自由啊。你看看，外国自由民主，所以外国自然经济也就好，人家垃圾堆里都有不用的旧电器，我们这边买个彩电还要托人。这么大的物质差别摆在眼前，难道还不能体现出我们的制度有问题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2、</w:t>
      </w:r>
      <w:r>
        <w:rPr>
          <w:rFonts w:hint="eastAsia" w:asciiTheme="minorEastAsia" w:hAnsiTheme="minorEastAsia" w:eastAsiaTheme="minorEastAsia" w:cstheme="minorEastAsia"/>
          <w:b/>
          <w:i w:val="0"/>
          <w:caps w:val="0"/>
          <w:color w:val="404040"/>
          <w:spacing w:val="0"/>
          <w:sz w:val="24"/>
          <w:szCs w:val="24"/>
          <w:shd w:val="clear" w:fill="FFFFFF"/>
        </w:rPr>
        <w:t>开出药方：</w:t>
      </w:r>
      <w:r>
        <w:rPr>
          <w:rFonts w:hint="eastAsia" w:asciiTheme="minorEastAsia" w:hAnsiTheme="minorEastAsia" w:eastAsiaTheme="minorEastAsia" w:cstheme="minorEastAsia"/>
          <w:i w:val="0"/>
          <w:caps w:val="0"/>
          <w:color w:val="404040"/>
          <w:spacing w:val="0"/>
          <w:sz w:val="24"/>
          <w:szCs w:val="24"/>
          <w:shd w:val="clear" w:fill="FFFFFF"/>
        </w:rPr>
        <w:t>走多党选举的路子，我们自由民主了，我们和西方做朋友，自由世界自然也就会对我们好，我们不就能富起来了吗？</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b/>
          <w:i w:val="0"/>
          <w:caps w:val="0"/>
          <w:color w:val="404040"/>
          <w:spacing w:val="0"/>
          <w:sz w:val="24"/>
          <w:szCs w:val="24"/>
          <w:shd w:val="clear" w:fill="FFFFFF"/>
        </w:rPr>
        <w:t>为什么公知现在形式不太妙了呢，一个重要原因是因为理论解释现实越来越吃力，越来越费劲，越来越需要打上各种补丁。而论述越复杂，越需要绕弯才能讲清楚、引发共鸣，在大众中的宣传效果就越不理想。</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你说中国社会的种种不如意的现实是因为没有民主自由，可是像印度这样世界上最大的民主国家怎么糗事连连呢？怎么解释现实中一个国家的社会发展状况，和这个国家的经济水平高度正相关，而和是否采用“民主自由”的政治体制的相关度并不高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按理说，中国专制不民主也不自由，肯定是该随着苏联一起完蛋才对，现在不但没完蛋反而成了世界第二大经济体，在军事、科技、经济、民生、国际影响力方面还蒸蒸日上，西方却隐隐然显现颓势。你这怎么解释呢？</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按理说，苏联崩了俄罗斯民主了，那就成了西方的民主同盟军，为什么西方并没有善待俄罗斯反而是往死里坑呢？</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危机也是转机，其实如果公知群体应对得当，未必会有现在这么糟糕的状况。</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公知群体自上世纪八十年代以来就一直在舆论上打的是顺风球，自认自己掌握真理，而且民众支持我们的理论，只是被公权力打压导致无法上台罢了，大概从来就没想过某一天居然还能在民间舆论上处于下风这回事。因此自从2013年之后互联网舆论转向开始，公知群体完全缺乏思想准备，一下子被打蒙了，进而做了很多愚蠢的反应，而这更导致了公知被市场加速抛弃：</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b/>
          <w:i w:val="0"/>
          <w:caps w:val="0"/>
          <w:color w:val="404040"/>
          <w:spacing w:val="0"/>
          <w:sz w:val="24"/>
          <w:szCs w:val="24"/>
          <w:shd w:val="clear" w:fill="FFFFFF"/>
        </w:rPr>
        <w:t>1、讳疾忌医，僵化自傲，拒绝反思</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公知的意识形态来源于西方世界，是一种舶来品，而公知群体又把它奉为神明，不敢也不愿意去做类似于“马克思主义中国化”的工作，那这自然导致在局势不利的时候难以自我调整，出现僵化不接地气的问题，就像博古李德那样。</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b/>
          <w:i w:val="0"/>
          <w:caps w:val="0"/>
          <w:color w:val="404040"/>
          <w:spacing w:val="0"/>
          <w:sz w:val="24"/>
          <w:szCs w:val="24"/>
          <w:shd w:val="clear" w:fill="FFFFFF"/>
        </w:rPr>
        <w:t>如果理论和现实出现差异，按理说，应该首先要做的是检视理论出了什么问题，应该修改理论以使之符合现实，这样才能延续理论的活力。</w:t>
      </w:r>
      <w:r>
        <w:rPr>
          <w:rFonts w:hint="eastAsia" w:asciiTheme="minorEastAsia" w:hAnsiTheme="minorEastAsia" w:eastAsiaTheme="minorEastAsia" w:cstheme="minorEastAsia"/>
          <w:i w:val="0"/>
          <w:caps w:val="0"/>
          <w:color w:val="404040"/>
          <w:spacing w:val="0"/>
          <w:sz w:val="24"/>
          <w:szCs w:val="24"/>
          <w:shd w:val="clear" w:fill="FFFFFF"/>
        </w:rPr>
        <w:t>福山至少做了这样一个榜样。</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但对于中国公知群体而言，大概是出于“新皈依者的虔诚”吧：我们从自由世界学到的理论是神圣没有错误的，是历史的终结。所以，那必然是现实出错了——这些都是假的，骗不倒我！</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所以，印度、俄罗斯，亚非拉一众国家，这些都可以“不是真正的民主国家”——当然，不排除在其他论述中又是了。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所以，中国的发展一定是假象，是不可持续的，即将要崩溃的，现在不崩溃将来也会崩溃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所以，中国出现的问题，一定是体制问题，西方国家出现的问题，不能说是“民主”的问题。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所以，当西方媒体渲染中国威胁的时候，这一定是中国政府花钱买的版面，中国不可能这么厉害的。</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问题是，不管你打的这些越来越弯弯绕的补丁在未来是否真的能验证，但至少现在，是和事实越来越脱节的。而在外人看来，你的病症都找的有问题，又怎么能相信你开的药呢？</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公知群体几十年来天天让别人反思，甚至一件小事就上纲上线让整个民族反思，但自己势头受挫，却几乎很少反思。错都是别人的，都是外部环境不理解我，都是被别人打压，就我是没错的。</w:t>
      </w:r>
    </w:p>
    <w:p>
      <w:pPr>
        <w:keepNext w:val="0"/>
        <w:keepLines w:val="0"/>
        <w:widowControl/>
        <w:suppressLineNumbers w:val="0"/>
        <w:spacing w:before="0" w:beforeAutospacing="0" w:after="240" w:afterAutospacing="0"/>
        <w:ind w:left="0" w:right="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drawing>
          <wp:inline distT="0" distB="0" distL="114300" distR="114300">
            <wp:extent cx="1209675" cy="1104900"/>
            <wp:effectExtent l="0" t="0" r="9525" b="0"/>
            <wp:docPr id="58" name="图片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7" descr="IMG_256"/>
                    <pic:cNvPicPr>
                      <a:picLocks noChangeAspect="1"/>
                    </pic:cNvPicPr>
                  </pic:nvPicPr>
                  <pic:blipFill>
                    <a:blip r:embed="rId47"/>
                    <a:stretch>
                      <a:fillRect/>
                    </a:stretch>
                  </pic:blipFill>
                  <pic:spPr>
                    <a:xfrm>
                      <a:off x="0" y="0"/>
                      <a:ext cx="1209675" cy="1104900"/>
                    </a:xfrm>
                    <a:prstGeom prst="rect">
                      <a:avLst/>
                    </a:prstGeom>
                    <a:noFill/>
                    <a:ln w="9525">
                      <a:noFill/>
                    </a:ln>
                  </pic:spPr>
                </pic:pic>
              </a:graphicData>
            </a:graphic>
          </wp:inline>
        </w:draw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b/>
          <w:i w:val="0"/>
          <w:caps w:val="0"/>
          <w:color w:val="404040"/>
          <w:spacing w:val="0"/>
          <w:sz w:val="24"/>
          <w:szCs w:val="24"/>
          <w:shd w:val="clear" w:fill="FFFFFF"/>
        </w:rPr>
        <w:t>2、反应迟钝，自我捆绑，自食其果</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公知之前一个解释现实的重要武器，就是西方社会的发达。而西方社会确实比中国发达，所以，他们就把这种发达解释为体制所致，把西方的社会状况和“自由民主”做绑定，打包推销——你想让中国也成为那么美好的世界吗，那么就复制他们的政治体制吧。</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接下来公知们又发现港台也比大陆发达，于是又继续把港台的繁荣和“自由民主”做绑定。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然后还想继续扩大战果，绑定印度、东欧这些国家，以营造“中国倒数第二朝鲜倒数第一”的氛围，尝试之后发现不太给力，总算没绑上。</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尤其是对“华人世界的民主典范”台湾，由于其对于大陆特殊的政治意义，更被公知看重。而台湾几十年来发达的经济，较为成熟的社会，也被公知们和“自由民主”做了因果关系的绑定。</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绑定之后的好处，是可以源源不断地汲取这些发达经济体的示范力量，只要这些经济体发达一天，就可以用来打中国大陆现行体制的脸——你看看人家的体制下怎么这么发达？</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而面对中国大陆的快速崛起造成的部分发达经济体（如台湾）的相对衰落，部分公知反映迟钝，还在继续做着这种绑定，之前是因为台湾发达所以我的理论正确，现在则是要保住我的理论的正确性，必须要论述台湾是发达的有前途的。</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台湾之前是公知理论的引擎，现在已经越来越变成公知理论的累赘。但很多公知已经形成了思维惯性——你说台湾不好就是说民主自由不好，民主自由不好那还了得，所以我必须要论证台湾非常好！然而这种强行论述又和台湾现实越来越背离，最终导致它成为理论的一个止不住的出血口，如同苏联的阿富汗一样。台湾出一个笑话和糗事，原本顶多打打台独和国粉的脸，由于绑的挺好挺紧，顺带着连“自由民主”的脸也打了。</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公知群体要真的聪明点，现在就应该赶快做各种切割解绑，把台湾列为“这不是真正的民主地区”，别再傻乎乎的抱着这个秤砣往下沉了。</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当然了，如果要给公知下套的话，就反其道而行之，用台湾这块石头绑着“自由民主”一起沉海。或者在更长的时间里，用“发达国家粉碎机”把更多的“引擎”一个个变成“石头”，看你是否能切割的完。</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b/>
          <w:i w:val="0"/>
          <w:caps w:val="0"/>
          <w:color w:val="404040"/>
          <w:spacing w:val="0"/>
          <w:sz w:val="24"/>
          <w:szCs w:val="24"/>
          <w:shd w:val="clear" w:fill="FFFFFF"/>
        </w:rPr>
        <w:t>3、缺乏定力，气急败坏，自毁长城</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公知尚占优势的时候，喜欢谆谆教导公众“爱国不等于爱政府”，“要分清楚国家和政权的区别”。其战术目的很清楚，当然是离间民众和政府的关系。这种论述隐含意思是：咱们是爱国的，但咱们可以不爱政府。</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这个时候的公知，还知道用“爱国”这个“最大公约数”去团结吃瓜群众，还知道“爱国”是这个社会的一个重要的“最大公约数”。但当他们发现吃瓜群众中很多人开始慢慢不站在他们这边的时候，心态变得开始失衡，智商也开始急剧下降。</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b/>
          <w:i w:val="0"/>
          <w:caps w:val="0"/>
          <w:color w:val="404040"/>
          <w:spacing w:val="0"/>
          <w:sz w:val="24"/>
          <w:szCs w:val="24"/>
          <w:shd w:val="clear" w:fill="FFFFFF"/>
        </w:rPr>
        <w:t>“你国”</w:t>
      </w:r>
      <w:r>
        <w:rPr>
          <w:rFonts w:hint="eastAsia" w:asciiTheme="minorEastAsia" w:hAnsiTheme="minorEastAsia" w:eastAsiaTheme="minorEastAsia" w:cstheme="minorEastAsia"/>
          <w:i w:val="0"/>
          <w:caps w:val="0"/>
          <w:color w:val="404040"/>
          <w:spacing w:val="0"/>
          <w:sz w:val="24"/>
          <w:szCs w:val="24"/>
          <w:shd w:val="clear" w:fill="FFFFFF"/>
        </w:rPr>
        <w:t>，这个词是公知这种焦虑态度的集中体现，</w:t>
      </w:r>
      <w:r>
        <w:rPr>
          <w:rFonts w:hint="eastAsia" w:asciiTheme="minorEastAsia" w:hAnsiTheme="minorEastAsia" w:eastAsiaTheme="minorEastAsia" w:cstheme="minorEastAsia"/>
          <w:b/>
          <w:i w:val="0"/>
          <w:caps w:val="0"/>
          <w:color w:val="404040"/>
          <w:spacing w:val="0"/>
          <w:sz w:val="24"/>
          <w:szCs w:val="24"/>
          <w:shd w:val="clear" w:fill="FFFFFF"/>
        </w:rPr>
        <w:t>简直是太美妙了</w:t>
      </w:r>
      <w:r>
        <w:rPr>
          <w:rFonts w:hint="eastAsia" w:asciiTheme="minorEastAsia" w:hAnsiTheme="minorEastAsia" w:eastAsiaTheme="minorEastAsia" w:cstheme="minorEastAsia"/>
          <w:i w:val="0"/>
          <w:caps w:val="0"/>
          <w:color w:val="404040"/>
          <w:spacing w:val="0"/>
          <w:sz w:val="24"/>
          <w:szCs w:val="24"/>
          <w:shd w:val="clear" w:fill="FFFFFF"/>
        </w:rPr>
        <w:t>。一下子就把原本处于中立的、仅仅有朴素爱国感情却没有特定明显意识形态的“沉默的大多数”，推到了自己的对立面。</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keepNext w:val="0"/>
        <w:keepLines w:val="0"/>
        <w:widowControl/>
        <w:suppressLineNumbers w:val="0"/>
        <w:pBdr>
          <w:top w:val="none" w:color="auto" w:sz="0" w:space="0"/>
          <w:left w:val="single" w:color="CFD8E6" w:sz="24" w:space="10"/>
          <w:bottom w:val="none" w:color="auto" w:sz="0" w:space="0"/>
          <w:right w:val="none" w:color="auto" w:sz="0" w:space="0"/>
        </w:pBdr>
        <w:shd w:val="clear" w:fill="F2F2F5"/>
        <w:spacing w:before="210" w:beforeAutospacing="0" w:after="210" w:afterAutospacing="0"/>
        <w:ind w:left="720" w:right="720" w:firstLine="0"/>
        <w:jc w:val="left"/>
        <w:rPr>
          <w:rFonts w:hint="eastAsia" w:asciiTheme="minorEastAsia" w:hAnsiTheme="minorEastAsia" w:eastAsiaTheme="minorEastAsia" w:cstheme="minorEastAsia"/>
          <w:i w:val="0"/>
          <w:caps w:val="0"/>
          <w:color w:val="6B7A8C"/>
          <w:spacing w:val="0"/>
          <w:sz w:val="24"/>
          <w:szCs w:val="24"/>
        </w:rPr>
      </w:pPr>
      <w:r>
        <w:rPr>
          <w:rFonts w:hint="eastAsia" w:asciiTheme="minorEastAsia" w:hAnsiTheme="minorEastAsia" w:eastAsiaTheme="minorEastAsia" w:cstheme="minorEastAsia"/>
          <w:i w:val="0"/>
          <w:caps w:val="0"/>
          <w:color w:val="6B7A8C"/>
          <w:spacing w:val="0"/>
          <w:kern w:val="0"/>
          <w:sz w:val="24"/>
          <w:szCs w:val="24"/>
          <w:bdr w:val="single" w:color="CFD8E6" w:sz="24" w:space="0"/>
          <w:shd w:val="clear" w:fill="F2F2F5"/>
          <w:lang w:val="en-US" w:eastAsia="zh-CN" w:bidi="ar"/>
        </w:rPr>
        <w:t>链接：如何回击经常说「你国」、「小粉红」的人？- 常凯申的回答 - 知乎</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你们居然不信我的理论？妈的，你们都是坏人！都是我的对立面，这个垃圾国家！我要发泄！</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中国海外撤侨了？靠，这不利于我的理论啊，阴阳怪气骂几句</w:t>
      </w:r>
      <w:r>
        <w:rPr>
          <w:rFonts w:hint="eastAsia" w:asciiTheme="minorEastAsia" w:hAnsiTheme="minorEastAsia" w:eastAsiaTheme="minorEastAsia" w:cstheme="minorEastAsia"/>
          <w:b/>
          <w:i w:val="0"/>
          <w:caps w:val="0"/>
          <w:color w:val="404040"/>
          <w:spacing w:val="0"/>
          <w:sz w:val="24"/>
          <w:szCs w:val="24"/>
          <w:shd w:val="clear" w:fill="FFFFFF"/>
        </w:rPr>
        <w:t>你国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中国有了新的技术成果了，靠，这不利于我的理论啊，阴阳怪气骂几句</w:t>
      </w:r>
      <w:r>
        <w:rPr>
          <w:rFonts w:hint="eastAsia" w:asciiTheme="minorEastAsia" w:hAnsiTheme="minorEastAsia" w:eastAsiaTheme="minorEastAsia" w:cstheme="minorEastAsia"/>
          <w:b/>
          <w:i w:val="0"/>
          <w:caps w:val="0"/>
          <w:color w:val="404040"/>
          <w:spacing w:val="0"/>
          <w:sz w:val="24"/>
          <w:szCs w:val="24"/>
          <w:shd w:val="clear" w:fill="FFFFFF"/>
        </w:rPr>
        <w:t>你国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外国有什么坏事了，靠，这不利于我的理论啊，阴阳怪气骂几句</w:t>
      </w:r>
      <w:r>
        <w:rPr>
          <w:rFonts w:hint="eastAsia" w:asciiTheme="minorEastAsia" w:hAnsiTheme="minorEastAsia" w:eastAsiaTheme="minorEastAsia" w:cstheme="minorEastAsia"/>
          <w:b/>
          <w:i w:val="0"/>
          <w:caps w:val="0"/>
          <w:color w:val="404040"/>
          <w:spacing w:val="0"/>
          <w:sz w:val="24"/>
          <w:szCs w:val="24"/>
          <w:shd w:val="clear" w:fill="FFFFFF"/>
        </w:rPr>
        <w:t>你国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中国又一座高铁开通了，靠，这不利于我的理论啊，阴阳怪气骂几句</w:t>
      </w:r>
      <w:r>
        <w:rPr>
          <w:rFonts w:hint="eastAsia" w:asciiTheme="minorEastAsia" w:hAnsiTheme="minorEastAsia" w:eastAsiaTheme="minorEastAsia" w:cstheme="minorEastAsia"/>
          <w:b/>
          <w:i w:val="0"/>
          <w:caps w:val="0"/>
          <w:color w:val="404040"/>
          <w:spacing w:val="0"/>
          <w:sz w:val="24"/>
          <w:szCs w:val="24"/>
          <w:shd w:val="clear" w:fill="FFFFFF"/>
        </w:rPr>
        <w:t>你国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中国出了坏事了，嗯，很好，这有利于我的理论，但是为了泄愤，还是要骂几句</w:t>
      </w:r>
      <w:r>
        <w:rPr>
          <w:rFonts w:hint="eastAsia" w:asciiTheme="minorEastAsia" w:hAnsiTheme="minorEastAsia" w:eastAsiaTheme="minorEastAsia" w:cstheme="minorEastAsia"/>
          <w:b/>
          <w:i w:val="0"/>
          <w:caps w:val="0"/>
          <w:color w:val="404040"/>
          <w:spacing w:val="0"/>
          <w:sz w:val="24"/>
          <w:szCs w:val="24"/>
          <w:shd w:val="clear" w:fill="FFFFFF"/>
        </w:rPr>
        <w:t>你国</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顺风的时候知道“要把国家和政权区分开”，逆风的时候就气急败坏全忘了，自己抽自己的耳光。</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发明并坚持使用</w:t>
      </w:r>
      <w:r>
        <w:rPr>
          <w:rFonts w:hint="eastAsia" w:asciiTheme="minorEastAsia" w:hAnsiTheme="minorEastAsia" w:eastAsiaTheme="minorEastAsia" w:cstheme="minorEastAsia"/>
          <w:b/>
          <w:i w:val="0"/>
          <w:caps w:val="0"/>
          <w:color w:val="404040"/>
          <w:spacing w:val="0"/>
          <w:sz w:val="24"/>
          <w:szCs w:val="24"/>
          <w:shd w:val="clear" w:fill="FFFFFF"/>
        </w:rPr>
        <w:t>“你国”</w:t>
      </w:r>
      <w:r>
        <w:rPr>
          <w:rFonts w:hint="eastAsia" w:asciiTheme="minorEastAsia" w:hAnsiTheme="minorEastAsia" w:eastAsiaTheme="minorEastAsia" w:cstheme="minorEastAsia"/>
          <w:i w:val="0"/>
          <w:caps w:val="0"/>
          <w:color w:val="404040"/>
          <w:spacing w:val="0"/>
          <w:sz w:val="24"/>
          <w:szCs w:val="24"/>
          <w:shd w:val="clear" w:fill="FFFFFF"/>
        </w:rPr>
        <w:t>这个词的公知，我觉得应该去宣传部门领年终奖的。一个</w:t>
      </w:r>
      <w:r>
        <w:rPr>
          <w:rFonts w:hint="eastAsia" w:asciiTheme="minorEastAsia" w:hAnsiTheme="minorEastAsia" w:eastAsiaTheme="minorEastAsia" w:cstheme="minorEastAsia"/>
          <w:b/>
          <w:i w:val="0"/>
          <w:caps w:val="0"/>
          <w:color w:val="404040"/>
          <w:spacing w:val="0"/>
          <w:sz w:val="24"/>
          <w:szCs w:val="24"/>
          <w:shd w:val="clear" w:fill="FFFFFF"/>
        </w:rPr>
        <w:t>“你国”</w:t>
      </w:r>
      <w:r>
        <w:rPr>
          <w:rFonts w:hint="eastAsia" w:asciiTheme="minorEastAsia" w:hAnsiTheme="minorEastAsia" w:eastAsiaTheme="minorEastAsia" w:cstheme="minorEastAsia"/>
          <w:i w:val="0"/>
          <w:caps w:val="0"/>
          <w:color w:val="404040"/>
          <w:spacing w:val="0"/>
          <w:sz w:val="24"/>
          <w:szCs w:val="24"/>
          <w:shd w:val="clear" w:fill="FFFFFF"/>
        </w:rPr>
        <w:t>的威力，顶宣传部门五个师。</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b/>
          <w:i w:val="0"/>
          <w:caps w:val="0"/>
          <w:color w:val="404040"/>
          <w:spacing w:val="0"/>
          <w:sz w:val="24"/>
          <w:szCs w:val="24"/>
          <w:shd w:val="clear" w:fill="FFFFFF"/>
        </w:rPr>
        <w:t>最后。回到题主的第二个问题，公知未来的发展出路又在何方？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既然问了，那就简单写几点：</w:t>
      </w:r>
    </w:p>
    <w:p>
      <w:pPr>
        <w:keepNext w:val="0"/>
        <w:keepLines w:val="0"/>
        <w:widowControl/>
        <w:suppressLineNumbers w:val="0"/>
        <w:spacing w:before="0" w:beforeAutospacing="0" w:after="0" w:afterAutospacing="0"/>
        <w:ind w:left="0" w:right="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1、逆势时要知道韬光养晦。把拳头收回来，专注于就事论事批判具体问题，用批判具体问题巩固基本盘，而不要总想着把它引申到“体制问题”。要知道，没人喜欢被灌输意识形态。连共青团中央都知道卖萌了，你们还在这里端着一副高高在上的“我要启蒙你的民智”的架子，比政治老师还政治老师，怎么吸引年轻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2、尽早切割与台湾为代表的非核心西方经济体的理论论述关系，早早解除绑定，别被它们拖下去。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color w:val="404040"/>
          <w:sz w:val="24"/>
          <w:szCs w:val="24"/>
        </w:rPr>
      </w:pPr>
      <w:r>
        <w:rPr>
          <w:rFonts w:hint="eastAsia" w:asciiTheme="minorEastAsia" w:hAnsiTheme="minorEastAsia" w:eastAsiaTheme="minorEastAsia" w:cstheme="minorEastAsia"/>
          <w:i w:val="0"/>
          <w:caps w:val="0"/>
          <w:color w:val="404040"/>
          <w:spacing w:val="0"/>
          <w:sz w:val="24"/>
          <w:szCs w:val="24"/>
          <w:shd w:val="clear" w:fill="FFFFFF"/>
        </w:rPr>
        <w:t>3、做类似于“马克思主义中国化”的工作，“民主自由”理论如果有些枝节不符合现实，那就在保留内核的前提下进行修正，使之重新能符合新的现实并具备可行性和吸引力，而且别太绕太牵强。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8" w:afterAutospacing="0"/>
        <w:ind w:left="0" w:right="0"/>
        <w:rPr>
          <w:rFonts w:hint="eastAsia" w:asciiTheme="minorEastAsia" w:hAnsiTheme="minorEastAsia" w:eastAsiaTheme="minorEastAsia" w:cstheme="minorEastAsia"/>
          <w:i w:val="0"/>
          <w:caps w:val="0"/>
          <w:color w:val="404040"/>
          <w:spacing w:val="0"/>
          <w:sz w:val="24"/>
          <w:szCs w:val="24"/>
          <w:shd w:val="clear" w:fill="FFFFFF"/>
        </w:rPr>
      </w:pPr>
      <w:r>
        <w:rPr>
          <w:rFonts w:hint="eastAsia" w:asciiTheme="minorEastAsia" w:hAnsiTheme="minorEastAsia" w:eastAsiaTheme="minorEastAsia" w:cstheme="minorEastAsia"/>
          <w:i w:val="0"/>
          <w:caps w:val="0"/>
          <w:color w:val="404040"/>
          <w:spacing w:val="0"/>
          <w:sz w:val="24"/>
          <w:szCs w:val="24"/>
          <w:shd w:val="clear" w:fill="FFFFFF"/>
        </w:rPr>
        <w:t>4、以上三条是如果要继续做“公知”的话，需要做的工作。其实完全可以不用做“公知”的。</w:t>
      </w:r>
    </w:p>
    <w:p>
      <w:pPr>
        <w:rPr>
          <w:rFonts w:hint="eastAsia" w:asciiTheme="minorEastAsia" w:hAnsiTheme="minorEastAsia" w:eastAsiaTheme="minorEastAsia" w:cstheme="minorEastAsia"/>
          <w:i w:val="0"/>
          <w:caps w:val="0"/>
          <w:color w:val="404040"/>
          <w:spacing w:val="0"/>
          <w:sz w:val="24"/>
          <w:szCs w:val="24"/>
          <w:shd w:val="clear" w:fill="FFFFFF"/>
        </w:rPr>
      </w:pPr>
      <w:r>
        <w:rPr>
          <w:rFonts w:hint="eastAsia" w:asciiTheme="minorEastAsia" w:hAnsiTheme="minorEastAsia" w:eastAsiaTheme="minorEastAsia" w:cstheme="minorEastAsia"/>
          <w:i w:val="0"/>
          <w:caps w:val="0"/>
          <w:color w:val="404040"/>
          <w:spacing w:val="0"/>
          <w:sz w:val="24"/>
          <w:szCs w:val="24"/>
          <w:shd w:val="clear" w:fill="FFFFFF"/>
        </w:rPr>
        <w:br w:type="page"/>
      </w:r>
    </w:p>
    <w:p>
      <w:pPr>
        <w:pStyle w:val="3"/>
        <w:jc w:val="center"/>
      </w:pPr>
      <w:bookmarkStart w:id="132" w:name="_Toc343777607"/>
      <w:r>
        <w:rPr>
          <w:color w:val="auto"/>
          <w:lang w:val="en-US" w:eastAsia="zh-CN"/>
        </w:rPr>
        <w:t>59、</w:t>
      </w:r>
      <w:r>
        <w:rPr>
          <w:rFonts w:hint="default"/>
          <w:color w:val="auto"/>
          <w:lang w:val="en-US" w:eastAsia="zh-CN"/>
        </w:rPr>
        <w:fldChar w:fldCharType="begin"/>
      </w:r>
      <w:r>
        <w:rPr>
          <w:rFonts w:hint="default"/>
          <w:color w:val="auto"/>
          <w:lang w:val="en-US" w:eastAsia="zh-CN"/>
        </w:rPr>
        <w:instrText xml:space="preserve"> HYPERLINK "https://www.weibo.com/p/230418450838710102x454?mod=zwenzhang"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《理智的爱国青年该如何看待小粉红？》</w:t>
      </w:r>
      <w:r>
        <w:rPr>
          <w:rFonts w:hint="default"/>
          <w:color w:val="auto"/>
          <w:lang w:val="en-US" w:eastAsia="zh-CN"/>
        </w:rPr>
        <w:fldChar w:fldCharType="end"/>
      </w:r>
      <w:bookmarkEnd w:id="132"/>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2017年3月28日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Fonts w:hint="eastAsia" w:asciiTheme="minorEastAsia" w:hAnsiTheme="minorEastAsia" w:eastAsiaTheme="minorEastAsia" w:cstheme="minorEastAsia"/>
          <w:b w:val="0"/>
          <w:bCs w:val="0"/>
          <w:i w:val="0"/>
          <w:caps w:val="0"/>
          <w:color w:val="333333"/>
          <w:spacing w:val="0"/>
          <w:sz w:val="24"/>
          <w:szCs w:val="24"/>
          <w:shd w:val="clear" w:fill="FFFFFF"/>
        </w:rPr>
        <w:t>这是我在知乎上看到的一个问题。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Style w:val="19"/>
          <w:rFonts w:hint="eastAsia" w:asciiTheme="minorEastAsia" w:hAnsiTheme="minorEastAsia" w:eastAsiaTheme="minorEastAsia" w:cstheme="minorEastAsia"/>
          <w:b w:val="0"/>
          <w:bCs w:val="0"/>
          <w:i w:val="0"/>
          <w:caps w:val="0"/>
          <w:color w:val="333333"/>
          <w:spacing w:val="0"/>
          <w:sz w:val="24"/>
          <w:szCs w:val="24"/>
          <w:shd w:val="clear" w:fill="FFFFFF"/>
        </w:rPr>
        <w:t>理智的爱国青年该如何看待小粉红？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Style w:val="21"/>
          <w:rFonts w:hint="eastAsia" w:asciiTheme="minorEastAsia" w:hAnsiTheme="minorEastAsia" w:eastAsiaTheme="minorEastAsia" w:cstheme="minorEastAsia"/>
          <w:b w:val="0"/>
          <w:bCs w:val="0"/>
          <w:i/>
          <w:caps w:val="0"/>
          <w:color w:val="333333"/>
          <w:spacing w:val="0"/>
          <w:sz w:val="24"/>
          <w:szCs w:val="24"/>
          <w:shd w:val="clear" w:fill="FFFFFF"/>
        </w:rPr>
        <w:t>自认为还是一个爱国青年，“你国”，“小粉红”之类的词能够很好地恶心到我。但是最近感觉小粉红这个词形容地真是太贴切了，有的时候在微博看热评能够很明显地感觉到小粉红的观点太幼稚了以至于有的时候甚至觉得羞于与他们为伍，反而觉得所谓“美分”、“精日”说的话还挺有道理的。作为一个理智的爱国青年，面对这些小粉红应该是怎么的态度，怎么做？</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Style w:val="19"/>
          <w:rFonts w:hint="eastAsia" w:asciiTheme="minorEastAsia" w:hAnsiTheme="minorEastAsia" w:eastAsiaTheme="minorEastAsia" w:cstheme="minorEastAsia"/>
          <w:b w:val="0"/>
          <w:bCs w:val="0"/>
          <w:i w:val="0"/>
          <w:caps w:val="0"/>
          <w:color w:val="333333"/>
          <w:spacing w:val="0"/>
          <w:sz w:val="24"/>
          <w:szCs w:val="24"/>
          <w:shd w:val="clear" w:fill="FFFFFF"/>
        </w:rPr>
        <w:t>===============以下是我的回答================</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Fonts w:hint="eastAsia" w:asciiTheme="minorEastAsia" w:hAnsiTheme="minorEastAsia" w:eastAsiaTheme="minorEastAsia" w:cstheme="minorEastAsia"/>
          <w:b w:val="0"/>
          <w:bCs w:val="0"/>
          <w:i w:val="0"/>
          <w:caps w:val="0"/>
          <w:color w:val="333333"/>
          <w:spacing w:val="0"/>
          <w:sz w:val="24"/>
          <w:szCs w:val="24"/>
          <w:shd w:val="clear" w:fill="FFFFFF"/>
        </w:rPr>
        <w:t>我不太喜欢小粉红这个词，不过题主既然用了这个词做指代，我也就借用一下。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Fonts w:hint="eastAsia" w:asciiTheme="minorEastAsia" w:hAnsiTheme="minorEastAsia" w:eastAsiaTheme="minorEastAsia" w:cstheme="minorEastAsia"/>
          <w:b w:val="0"/>
          <w:bCs w:val="0"/>
          <w:i w:val="0"/>
          <w:caps w:val="0"/>
          <w:color w:val="333333"/>
          <w:spacing w:val="0"/>
          <w:sz w:val="24"/>
          <w:szCs w:val="24"/>
          <w:shd w:val="clear" w:fill="FFFFFF"/>
        </w:rPr>
        <w:t>1、所谓的“小粉红”群体，从宏观上来说是中国国力发展的现实，在上层建筑层面映射的结果，这是不以人的意志为转移的。无论是其他力量的支持还是反对，都只能对这个趋势产生一个相对而言次要的影响。就像上世纪八十年代末年轻人面对着中外巨大差距产生的另外一种思潮是一样的。都是社会存在决定下的社会意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Fonts w:hint="eastAsia" w:asciiTheme="minorEastAsia" w:hAnsiTheme="minorEastAsia" w:eastAsiaTheme="minorEastAsia" w:cstheme="minorEastAsia"/>
          <w:b w:val="0"/>
          <w:bCs w:val="0"/>
          <w:i w:val="0"/>
          <w:caps w:val="0"/>
          <w:color w:val="333333"/>
          <w:spacing w:val="0"/>
          <w:sz w:val="24"/>
          <w:szCs w:val="24"/>
          <w:shd w:val="clear" w:fill="FFFFFF"/>
        </w:rPr>
        <w:t>有人说，小粉红都是一些城市中产，从小生活优越，没亲身接触过中国的阴暗面。且不论这个观点是否正确，但如果一个社会中“没亲身接触过阴暗面”的年轻人相比十年前二十年前增加了这么多，这本身也说明了中国的快速进步。正是这样大环境造就了舆论格局的变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Fonts w:hint="eastAsia" w:asciiTheme="minorEastAsia" w:hAnsiTheme="minorEastAsia" w:eastAsiaTheme="minorEastAsia" w:cstheme="minorEastAsia"/>
          <w:b w:val="0"/>
          <w:bCs w:val="0"/>
          <w:i w:val="0"/>
          <w:caps w:val="0"/>
          <w:color w:val="333333"/>
          <w:spacing w:val="0"/>
          <w:sz w:val="24"/>
          <w:szCs w:val="24"/>
          <w:shd w:val="clear" w:fill="FFFFFF"/>
        </w:rPr>
        <w:t>2、要消灭小粉红，最根本最有效的，是消灭中国经济。中国经济一旦崩溃（但政权不崩溃，以确保在现政权治下过苦日子），随着社会的大混乱和动荡，80%的小粉红会在一年内改变立场。当然了，这不是说小粉红群体特别地没有骨头容易随波逐流，而是这本身就是人类群体的常态。同理也是一样的，如果其他西方发达国家全部崩盘，而中国仍然保持经济快速增长和社会进步，那现在80%的公知精英你国党也会在一年内改变观念。</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Fonts w:hint="eastAsia" w:asciiTheme="minorEastAsia" w:hAnsiTheme="minorEastAsia" w:eastAsiaTheme="minorEastAsia" w:cstheme="minorEastAsia"/>
          <w:b w:val="0"/>
          <w:bCs w:val="0"/>
          <w:i w:val="0"/>
          <w:caps w:val="0"/>
          <w:color w:val="333333"/>
          <w:spacing w:val="0"/>
          <w:sz w:val="24"/>
          <w:szCs w:val="24"/>
          <w:shd w:val="clear" w:fill="FFFFFF"/>
        </w:rPr>
        <w:t>一百年来，整个中国社会的思想大趋势已经翻过不止一次煎饼了，在科幻小说《三体》中，这种人类社会的常态更是在极端环境下被描述到淋漓尽致：</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Style w:val="21"/>
          <w:rFonts w:hint="eastAsia" w:asciiTheme="minorEastAsia" w:hAnsiTheme="minorEastAsia" w:eastAsiaTheme="minorEastAsia" w:cstheme="minorEastAsia"/>
          <w:b w:val="0"/>
          <w:bCs w:val="0"/>
          <w:i/>
          <w:caps w:val="0"/>
          <w:color w:val="333333"/>
          <w:spacing w:val="0"/>
          <w:sz w:val="24"/>
          <w:szCs w:val="24"/>
          <w:shd w:val="clear" w:fill="FFFFFF"/>
        </w:rPr>
        <w:t>在地球世界，对“蓝色空间”号和“青铜时代”号的</w:t>
      </w:r>
      <w:r>
        <w:rPr>
          <w:rStyle w:val="19"/>
          <w:rFonts w:hint="eastAsia" w:asciiTheme="minorEastAsia" w:hAnsiTheme="minorEastAsia" w:eastAsiaTheme="minorEastAsia" w:cstheme="minorEastAsia"/>
          <w:b w:val="0"/>
          <w:bCs w:val="0"/>
          <w:i/>
          <w:caps w:val="0"/>
          <w:color w:val="333333"/>
          <w:spacing w:val="0"/>
          <w:sz w:val="24"/>
          <w:szCs w:val="24"/>
          <w:shd w:val="clear" w:fill="FFFFFF"/>
        </w:rPr>
        <w:t>谩骂和诅咒排山倒海般涌向外太空</w:t>
      </w:r>
      <w:r>
        <w:rPr>
          <w:rStyle w:val="21"/>
          <w:rFonts w:hint="eastAsia" w:asciiTheme="minorEastAsia" w:hAnsiTheme="minorEastAsia" w:eastAsiaTheme="minorEastAsia" w:cstheme="minorEastAsia"/>
          <w:b w:val="0"/>
          <w:bCs w:val="0"/>
          <w:i/>
          <w:caps w:val="0"/>
          <w:color w:val="333333"/>
          <w:spacing w:val="0"/>
          <w:sz w:val="24"/>
          <w:szCs w:val="24"/>
          <w:shd w:val="clear" w:fill="FFFFFF"/>
        </w:rPr>
        <w:t>，但两艘飞船没有任何回应，它们切断了与太阳系的一切联系，对于这两个世界来说，地球已经死了。（黑暗战役结束之后人类对“蓝色空间”号的态度)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Style w:val="21"/>
          <w:rFonts w:hint="eastAsia" w:asciiTheme="minorEastAsia" w:hAnsiTheme="minorEastAsia" w:eastAsiaTheme="minorEastAsia" w:cstheme="minorEastAsia"/>
          <w:b w:val="0"/>
          <w:bCs w:val="0"/>
          <w:i/>
          <w:caps w:val="0"/>
          <w:color w:val="333333"/>
          <w:spacing w:val="0"/>
          <w:sz w:val="24"/>
          <w:szCs w:val="24"/>
          <w:shd w:val="clear" w:fill="FFFFFF"/>
        </w:rPr>
        <w:t>【威慑纪元13年，审判】</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Style w:val="21"/>
          <w:rFonts w:hint="eastAsia" w:asciiTheme="minorEastAsia" w:hAnsiTheme="minorEastAsia" w:eastAsiaTheme="minorEastAsia" w:cstheme="minorEastAsia"/>
          <w:b w:val="0"/>
          <w:bCs w:val="0"/>
          <w:i/>
          <w:caps w:val="0"/>
          <w:color w:val="333333"/>
          <w:spacing w:val="0"/>
          <w:sz w:val="24"/>
          <w:szCs w:val="24"/>
          <w:shd w:val="clear" w:fill="FFFFFF"/>
        </w:rPr>
        <w:t> 一束激光穿透施耐德的胸膛，血液变成红色的蒸汽喷出，被自己的血雾所笼罩的他，用尽最后的声明嘶哑地喊出一句话：“</w:t>
      </w:r>
      <w:r>
        <w:rPr>
          <w:rStyle w:val="19"/>
          <w:rFonts w:hint="eastAsia" w:asciiTheme="minorEastAsia" w:hAnsiTheme="minorEastAsia" w:eastAsiaTheme="minorEastAsia" w:cstheme="minorEastAsia"/>
          <w:b w:val="0"/>
          <w:bCs w:val="0"/>
          <w:i/>
          <w:caps w:val="0"/>
          <w:color w:val="333333"/>
          <w:spacing w:val="0"/>
          <w:sz w:val="24"/>
          <w:szCs w:val="24"/>
          <w:shd w:val="clear" w:fill="FFFFFF"/>
        </w:rPr>
        <w:t>不要返航，这里不是家</w:t>
      </w:r>
      <w:r>
        <w:rPr>
          <w:rStyle w:val="21"/>
          <w:rFonts w:hint="eastAsia" w:asciiTheme="minorEastAsia" w:hAnsiTheme="minorEastAsia" w:eastAsiaTheme="minorEastAsia" w:cstheme="minorEastAsia"/>
          <w:b w:val="0"/>
          <w:bCs w:val="0"/>
          <w:i/>
          <w:caps w:val="0"/>
          <w:color w:val="333333"/>
          <w:spacing w:val="0"/>
          <w:sz w:val="24"/>
          <w:szCs w:val="24"/>
          <w:shd w:val="clear" w:fill="FFFFFF"/>
        </w:rPr>
        <w:t>！”（“青铜时代”号被地球上的人类欺骗，遭到审判以后向“蓝色空间”号发出警告)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Style w:val="21"/>
          <w:rFonts w:hint="eastAsia" w:asciiTheme="minorEastAsia" w:hAnsiTheme="minorEastAsia" w:eastAsiaTheme="minorEastAsia" w:cstheme="minorEastAsia"/>
          <w:b w:val="0"/>
          <w:bCs w:val="0"/>
          <w:i/>
          <w:caps w:val="0"/>
          <w:color w:val="333333"/>
          <w:spacing w:val="0"/>
          <w:sz w:val="24"/>
          <w:szCs w:val="24"/>
          <w:shd w:val="clear" w:fill="FFFFFF"/>
        </w:rPr>
        <w:t>【威慑纪元最后十分钟，62年11月28日16：17：34至16：27：58，奥尔特星云外，“万有引力”号和“蓝色空间”号】在地球的舆论中，“蓝色空间”号在黑暗战役中是</w:t>
      </w:r>
      <w:r>
        <w:rPr>
          <w:rStyle w:val="19"/>
          <w:rFonts w:hint="eastAsia" w:asciiTheme="minorEastAsia" w:hAnsiTheme="minorEastAsia" w:eastAsiaTheme="minorEastAsia" w:cstheme="minorEastAsia"/>
          <w:b w:val="0"/>
          <w:bCs w:val="0"/>
          <w:i/>
          <w:caps w:val="0"/>
          <w:color w:val="333333"/>
          <w:spacing w:val="0"/>
          <w:sz w:val="24"/>
          <w:szCs w:val="24"/>
          <w:shd w:val="clear" w:fill="FFFFFF"/>
        </w:rPr>
        <w:t>属于自卫还是谋杀仍有争议</w:t>
      </w:r>
      <w:r>
        <w:rPr>
          <w:rStyle w:val="21"/>
          <w:rFonts w:hint="eastAsia" w:asciiTheme="minorEastAsia" w:hAnsiTheme="minorEastAsia" w:eastAsiaTheme="minorEastAsia" w:cstheme="minorEastAsia"/>
          <w:b w:val="0"/>
          <w:bCs w:val="0"/>
          <w:i/>
          <w:caps w:val="0"/>
          <w:color w:val="333333"/>
          <w:spacing w:val="0"/>
          <w:sz w:val="24"/>
          <w:szCs w:val="24"/>
          <w:shd w:val="clear" w:fill="FFFFFF"/>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Style w:val="21"/>
          <w:rFonts w:hint="eastAsia" w:asciiTheme="minorEastAsia" w:hAnsiTheme="minorEastAsia" w:eastAsiaTheme="minorEastAsia" w:cstheme="minorEastAsia"/>
          <w:b w:val="0"/>
          <w:bCs w:val="0"/>
          <w:i/>
          <w:caps w:val="0"/>
          <w:color w:val="333333"/>
          <w:spacing w:val="0"/>
          <w:sz w:val="24"/>
          <w:szCs w:val="24"/>
          <w:shd w:val="clear" w:fill="FFFFFF"/>
        </w:rPr>
        <w:t>​【广播纪元7年，程心】现在的世界也确实刷新了。得知引力波宇宙广播启动后，</w:t>
      </w:r>
      <w:r>
        <w:rPr>
          <w:rStyle w:val="19"/>
          <w:rFonts w:hint="eastAsia" w:asciiTheme="minorEastAsia" w:hAnsiTheme="minorEastAsia" w:eastAsiaTheme="minorEastAsia" w:cstheme="minorEastAsia"/>
          <w:b w:val="0"/>
          <w:bCs w:val="0"/>
          <w:i/>
          <w:caps w:val="0"/>
          <w:color w:val="333333"/>
          <w:spacing w:val="0"/>
          <w:sz w:val="24"/>
          <w:szCs w:val="24"/>
          <w:shd w:val="clear" w:fill="FFFFFF"/>
        </w:rPr>
        <w:t>全世界为此欢呼不已。“蓝色空间”号和“万有引力”号成为了神话般的拯救之船，两艘飞船上的成员也成为万众崇拜的超级英雄。“蓝色空间”号在黑暗战役中的谋杀嫌疑被推翻，确认为是受到攻击后的正当自卫。一时间，两艘飞船和抵抗战士成为人类伟大精神的象征，而无数的崇拜者在不知不觉之间感觉自己也一直拥有这种精神。</w:t>
      </w:r>
      <w:r>
        <w:rPr>
          <w:rStyle w:val="21"/>
          <w:rFonts w:hint="eastAsia" w:asciiTheme="minorEastAsia" w:hAnsiTheme="minorEastAsia" w:eastAsiaTheme="minorEastAsia" w:cstheme="minorEastAsia"/>
          <w:b w:val="0"/>
          <w:bCs w:val="0"/>
          <w:i/>
          <w:caps w:val="0"/>
          <w:color w:val="333333"/>
          <w:spacing w:val="0"/>
          <w:sz w:val="24"/>
          <w:szCs w:val="24"/>
          <w:shd w:val="clear" w:fill="FFFFFF"/>
        </w:rPr>
        <w:t>（“蓝色空间”号劫持“万有引力”号并向宇宙发出引力波迫使三体舰队撤军后)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Style w:val="21"/>
          <w:rFonts w:hint="eastAsia" w:asciiTheme="minorEastAsia" w:hAnsiTheme="minorEastAsia" w:eastAsiaTheme="minorEastAsia" w:cstheme="minorEastAsia"/>
          <w:b w:val="0"/>
          <w:bCs w:val="0"/>
          <w:i/>
          <w:caps w:val="0"/>
          <w:color w:val="333333"/>
          <w:spacing w:val="0"/>
          <w:sz w:val="24"/>
          <w:szCs w:val="24"/>
          <w:shd w:val="clear" w:fill="FFFFFF"/>
        </w:rPr>
        <w:t>【广播纪元7年，智子】对于已消失在太空中的“蓝色空间”号飞船，</w:t>
      </w:r>
      <w:r>
        <w:rPr>
          <w:rStyle w:val="19"/>
          <w:rFonts w:hint="eastAsia" w:asciiTheme="minorEastAsia" w:hAnsiTheme="minorEastAsia" w:eastAsiaTheme="minorEastAsia" w:cstheme="minorEastAsia"/>
          <w:b w:val="0"/>
          <w:bCs w:val="0"/>
          <w:i/>
          <w:caps w:val="0"/>
          <w:color w:val="333333"/>
          <w:spacing w:val="0"/>
          <w:sz w:val="24"/>
          <w:szCs w:val="24"/>
          <w:shd w:val="clear" w:fill="FFFFFF"/>
        </w:rPr>
        <w:t>人类社会的孩子脸又变了。这艘飞船由拯救天使再次变成黑暗之船、魔鬼之船。它劫持了“万有引力”号，对两个世界发出了罪恶的毁灭诅咒，它的罪恶不可饶恕，它的撒旦的终极形态。</w:t>
      </w:r>
      <w:r>
        <w:rPr>
          <w:rStyle w:val="21"/>
          <w:rFonts w:hint="eastAsia" w:asciiTheme="minorEastAsia" w:hAnsiTheme="minorEastAsia" w:eastAsiaTheme="minorEastAsia" w:cstheme="minorEastAsia"/>
          <w:b w:val="0"/>
          <w:bCs w:val="0"/>
          <w:i/>
          <w:caps w:val="0"/>
          <w:color w:val="333333"/>
          <w:spacing w:val="0"/>
          <w:sz w:val="24"/>
          <w:szCs w:val="24"/>
          <w:shd w:val="clear" w:fill="FFFFFF"/>
        </w:rPr>
        <w:t>那些朝拜智子的人，同时也代表人类发出情愿，希望三体舰队尽快搜索并追杀两艘飞船，以维护正义和主的尊严。（人类自身安全由于“蓝色空间”号劫持“万有引力”号并发送引力波而受到严重黑暗森林威胁以后)</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Style w:val="21"/>
          <w:rFonts w:hint="eastAsia" w:asciiTheme="minorEastAsia" w:hAnsiTheme="minorEastAsia" w:eastAsiaTheme="minorEastAsia" w:cstheme="minorEastAsia"/>
          <w:b w:val="0"/>
          <w:bCs w:val="0"/>
          <w:i/>
          <w:caps w:val="0"/>
          <w:color w:val="333333"/>
          <w:spacing w:val="0"/>
          <w:sz w:val="24"/>
          <w:szCs w:val="24"/>
          <w:shd w:val="clear" w:fill="FFFFFF"/>
        </w:rPr>
        <w:t>​来源：《三体》中有哪些细思恐极的细节？ -知乎</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Fonts w:hint="eastAsia" w:asciiTheme="minorEastAsia" w:hAnsiTheme="minorEastAsia" w:eastAsiaTheme="minorEastAsia" w:cstheme="minorEastAsia"/>
          <w:b w:val="0"/>
          <w:bCs w:val="0"/>
          <w:i w:val="0"/>
          <w:caps w:val="0"/>
          <w:color w:val="333333"/>
          <w:spacing w:val="0"/>
          <w:sz w:val="24"/>
          <w:szCs w:val="24"/>
          <w:shd w:val="clear" w:fill="FFFFFF"/>
        </w:rPr>
        <w:t>无论是小说，还是中国和世界的现实，每次在大尺度上意识形态和舆论上的翻煎饼，都伴随着社会存在的剧烈变化，是由后者引导的。每次翻煎饼，几乎都不是仅仅由思想家们辩论和讨论得出的。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Fonts w:hint="eastAsia" w:asciiTheme="minorEastAsia" w:hAnsiTheme="minorEastAsia" w:eastAsiaTheme="minorEastAsia" w:cstheme="minorEastAsia"/>
          <w:b w:val="0"/>
          <w:bCs w:val="0"/>
          <w:i w:val="0"/>
          <w:caps w:val="0"/>
          <w:color w:val="333333"/>
          <w:spacing w:val="0"/>
          <w:sz w:val="24"/>
          <w:szCs w:val="24"/>
          <w:shd w:val="clear" w:fill="FFFFFF"/>
        </w:rPr>
        <w:t>所以说，现实是最有效的改变人思想的武器，与它相比，互联网上和现实中的口舌辩论基本上就是隔靴搔痒。这个观点我在其他答案中也反复强调过，在台湾问题上也是如此，改变台湾的社会环境才是改变台湾同胞思想的根本途径。所以我不太建议大陆普通网友没事跑到Facebook上去和台湾网民不厌其烦的辩论交流，没多少用的，人家年轻人从小养成的世界观价值观，不可能被你几句话几篇文章几张图就改变，只能让自己生一肚子闷气，有这功夫还不如搞好自己的工作，多背几个单词多写几行代码。当然了，如果你是工作学习之余，为了观光娱乐看戏耍猴的目的那另当别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Fonts w:hint="eastAsia" w:asciiTheme="minorEastAsia" w:hAnsiTheme="minorEastAsia" w:eastAsiaTheme="minorEastAsia" w:cstheme="minorEastAsia"/>
          <w:b w:val="0"/>
          <w:bCs w:val="0"/>
          <w:i w:val="0"/>
          <w:caps w:val="0"/>
          <w:color w:val="333333"/>
          <w:spacing w:val="0"/>
          <w:sz w:val="24"/>
          <w:szCs w:val="24"/>
          <w:shd w:val="clear" w:fill="FFFFFF"/>
        </w:rPr>
        <w:t>3、部分小粉红可能会有一些极端的理念，一个很大的因素是因为他们比较年轻，而和他们持有的理念关系不大。事实上，就在前几年，还有很多中二的中学生是根深蒂固的公知粉呢，现在也不少。</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Fonts w:hint="eastAsia" w:asciiTheme="minorEastAsia" w:hAnsiTheme="minorEastAsia" w:eastAsiaTheme="minorEastAsia" w:cstheme="minorEastAsia"/>
          <w:b w:val="0"/>
          <w:bCs w:val="0"/>
          <w:i w:val="0"/>
          <w:caps w:val="0"/>
          <w:color w:val="333333"/>
          <w:spacing w:val="0"/>
          <w:sz w:val="24"/>
          <w:szCs w:val="24"/>
          <w:shd w:val="clear" w:fill="FFFFFF"/>
        </w:rPr>
        <w:t>现代社会，年轻人在学校时间明显增长，接触现实社会不多，理想化成分大，导致部分人思想容易偏激，社会大环境则会影响其中的偏激者到底偏到哪个方向上去。具体到某个人，这可能更多的是一个概率问题。举个例子，比如某个人某天看到了海外撤侨的新闻，很鼓舞，如果再多看到几条中国最新的科技爆发的新闻，可能就变成了“小粉红”；如果某个人之前经常看网易，满眼都是社会混乱，再看到一篇美国日本多么好的文章，再回头看到了“聊城辱母案”，可能就会觉得这个社会太黑暗了，这样的体制没前途，可能就变成了小公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Fonts w:hint="eastAsia" w:asciiTheme="minorEastAsia" w:hAnsiTheme="minorEastAsia" w:eastAsiaTheme="minorEastAsia" w:cstheme="minorEastAsia"/>
          <w:b w:val="0"/>
          <w:bCs w:val="0"/>
          <w:i w:val="0"/>
          <w:caps w:val="0"/>
          <w:color w:val="333333"/>
          <w:spacing w:val="0"/>
          <w:sz w:val="24"/>
          <w:szCs w:val="24"/>
          <w:shd w:val="clear" w:fill="FFFFFF"/>
        </w:rPr>
        <w:t>一般而言，关注时事较深较久的成年人，他的意识形态不是不会发生变化，而是变化曲线更可能会比较平缓，因为之前较长时间里他对整个社会和世界有了一个较为稳固的自己的认识，每天产生的好的坏的新闻只是在这个曲线上叠加了一些小的扰动而已。但对于部分年轻人，由于这条曲线上之前取值点太少，或者取值过于有选择性，导致整个曲线可能过于波动或者走极端。解决这个问题的关键是多阅读，多接触，取值点多了，各方面的观点都接触了，曲线也就有更大概率变得平滑了。当然了，平滑不代表观点中庸，一条变化不大的平滑曲线，本身可能距离X轴较远或较近。</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Fonts w:hint="eastAsia" w:asciiTheme="minorEastAsia" w:hAnsiTheme="minorEastAsia" w:eastAsiaTheme="minorEastAsia" w:cstheme="minorEastAsia"/>
          <w:b w:val="0"/>
          <w:bCs w:val="0"/>
          <w:i w:val="0"/>
          <w:caps w:val="0"/>
          <w:color w:val="333333"/>
          <w:spacing w:val="0"/>
          <w:sz w:val="24"/>
          <w:szCs w:val="24"/>
          <w:shd w:val="clear" w:fill="FFFFFF"/>
        </w:rPr>
        <w:t>4、承认小粉红的产生有客观原因，是社会大环境的产物，这并不代表具体到每个所谓的“小粉红”，其观点就不存在问题。事实上，部分小粉红在舆论应对的时候并不高明。关于这点，在《【新思维系列第九篇】网络意识形态舆论战的微观层面基本理论和实用技巧》这篇文章的后半部分给出了建议。</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Fonts w:hint="eastAsia" w:asciiTheme="minorEastAsia" w:hAnsiTheme="minorEastAsia" w:eastAsiaTheme="minorEastAsia" w:cstheme="minorEastAsia"/>
          <w:b w:val="0"/>
          <w:bCs w:val="0"/>
          <w:i w:val="0"/>
          <w:caps w:val="0"/>
          <w:color w:val="333333"/>
          <w:spacing w:val="0"/>
          <w:sz w:val="24"/>
          <w:szCs w:val="24"/>
          <w:shd w:val="clear" w:fill="FFFFFF"/>
        </w:rPr>
        <w:t>5、部分小粉红当然确实带有一些极端性，但其他群体中同样存在极端认识的人。原教旨主义在所有意识形态阵营中基本都存在。甚至其他阵营可能还更严重，例如某些海外公知已经快到了精神病的程度了。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Fonts w:hint="eastAsia" w:asciiTheme="minorEastAsia" w:hAnsiTheme="minorEastAsia" w:eastAsiaTheme="minorEastAsia" w:cstheme="minorEastAsia"/>
          <w:b w:val="0"/>
          <w:bCs w:val="0"/>
          <w:i w:val="0"/>
          <w:caps w:val="0"/>
          <w:color w:val="333333"/>
          <w:spacing w:val="0"/>
          <w:sz w:val="24"/>
          <w:szCs w:val="24"/>
          <w:shd w:val="clear" w:fill="FFFFFF"/>
        </w:rPr>
        <w:t>大部分人随着年龄增长，理想化的意识形态可能都会淡化，而变得更加实用主义（部分拿意识形态做谋生的、部分宗教可能未必符合这点）。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Fonts w:hint="eastAsia" w:asciiTheme="minorEastAsia" w:hAnsiTheme="minorEastAsia" w:eastAsiaTheme="minorEastAsia" w:cstheme="minorEastAsia"/>
          <w:b w:val="0"/>
          <w:bCs w:val="0"/>
          <w:i w:val="0"/>
          <w:caps w:val="0"/>
          <w:color w:val="333333"/>
          <w:spacing w:val="0"/>
          <w:sz w:val="24"/>
          <w:szCs w:val="24"/>
          <w:shd w:val="clear" w:fill="FFFFFF"/>
        </w:rPr>
        <w:t>6、我有种感觉，小粉红的意识形态可能在不远的将来会遭到一次或若干次挫折，但可能不会伤筋动骨。</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Fonts w:hint="eastAsia" w:asciiTheme="minorEastAsia" w:hAnsiTheme="minorEastAsia" w:eastAsiaTheme="minorEastAsia" w:cstheme="minorEastAsia"/>
          <w:b w:val="0"/>
          <w:bCs w:val="0"/>
          <w:i w:val="0"/>
          <w:caps w:val="0"/>
          <w:color w:val="333333"/>
          <w:spacing w:val="0"/>
          <w:sz w:val="24"/>
          <w:szCs w:val="24"/>
          <w:shd w:val="clear" w:fill="FFFFFF"/>
        </w:rPr>
        <w:t>原因是这样的：第1条已经说了，小粉红的扩大是由于中国实力上升映射所致，而实力上升的速度是有限的，但部分人的思维可能会快于这个实际上升速度（当然，从整体社会来看，社会意识的变化还是滞后于社会存在的变化），这部分人可能就包括不少小粉红。他们可能会过高估计中国实力和地位上升的速度，提前认为中国已经成了超级大国，从而产生与国家真实实力所不符的过度膨胀。然后在未来某次全民关注较多的事件中（可能是国内的也可能是国际上的），中国表现并没有他们想的那么好，然后被打脸，被其他意识形态群嘲。</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b w:val="0"/>
          <w:bCs w:val="0"/>
          <w:i w:val="0"/>
          <w:caps w:val="0"/>
          <w:color w:val="333333"/>
          <w:spacing w:val="0"/>
          <w:sz w:val="24"/>
          <w:szCs w:val="24"/>
        </w:rPr>
      </w:pPr>
      <w:r>
        <w:rPr>
          <w:rFonts w:hint="eastAsia" w:asciiTheme="minorEastAsia" w:hAnsiTheme="minorEastAsia" w:eastAsiaTheme="minorEastAsia" w:cstheme="minorEastAsia"/>
          <w:b w:val="0"/>
          <w:bCs w:val="0"/>
          <w:i w:val="0"/>
          <w:caps w:val="0"/>
          <w:color w:val="333333"/>
          <w:spacing w:val="0"/>
          <w:sz w:val="24"/>
          <w:szCs w:val="24"/>
          <w:shd w:val="clear" w:fill="FFFFFF"/>
        </w:rPr>
        <w:t>之所以说可能不会伤筋动骨，是因为他们中的部分人虽然过高估计了中国，但毕竟只要中国不倒，而外国上升的速度如果又不比中国快，那总体方向还是相符的，随着接下来某几次中国表现还不错，这种自信可能又会一定程度地回来。但不管怎么说，这种挫折的预防针是好事，经过一次或几次挫折，他们也会慢慢摸到那条真实上升的线的速度。</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rPr>
          <w:color w:val="auto"/>
        </w:rPr>
      </w:pPr>
      <w:bookmarkStart w:id="133" w:name="_Toc118713487"/>
      <w:r>
        <w:rPr>
          <w:color w:val="auto"/>
          <w:lang w:val="en-US" w:eastAsia="zh-CN"/>
        </w:rPr>
        <w:t>60、</w:t>
      </w:r>
      <w:r>
        <w:rPr>
          <w:rFonts w:hint="default"/>
          <w:color w:val="auto"/>
          <w:lang w:val="en-US" w:eastAsia="zh-CN"/>
        </w:rPr>
        <w:fldChar w:fldCharType="begin"/>
      </w:r>
      <w:r>
        <w:rPr>
          <w:rFonts w:hint="default"/>
          <w:color w:val="auto"/>
          <w:lang w:val="en-US" w:eastAsia="zh-CN"/>
        </w:rPr>
        <w:instrText xml:space="preserve"> HYPERLINK "https://www.weibo.com/p/230418450838710102x5lq?mod=zwenzhang"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《“小粉红”越来越多，会导致中国走上德日法西斯那样的侵略扩张道路吗？》</w:t>
      </w:r>
      <w:r>
        <w:rPr>
          <w:rFonts w:hint="default"/>
          <w:color w:val="auto"/>
          <w:lang w:val="en-US" w:eastAsia="zh-CN"/>
        </w:rPr>
        <w:fldChar w:fldCharType="end"/>
      </w:r>
      <w:bookmarkEnd w:id="133"/>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2017年5月5日</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这是一位知乎网友的提问：</w:t>
      </w:r>
    </w:p>
    <w:p>
      <w:pPr>
        <w:rPr>
          <w:rFonts w:hint="eastAsia"/>
          <w:i/>
          <w:iCs/>
          <w:sz w:val="24"/>
          <w:szCs w:val="24"/>
        </w:rPr>
      </w:pPr>
      <w:r>
        <w:rPr>
          <w:rFonts w:hint="eastAsia"/>
          <w:i/>
          <w:iCs/>
          <w:sz w:val="24"/>
          <w:szCs w:val="24"/>
        </w:rPr>
        <w:t>军国主义下克上的日本人，五十年前的底层红卫兵，当代中国的小粉红、抗日砸车人士，三者有什么不同吗？</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right="0" w:firstLine="0"/>
        <w:textAlignment w:val="auto"/>
        <w:rPr>
          <w:rFonts w:hint="eastAsia" w:asciiTheme="minorEastAsia" w:hAnsiTheme="minorEastAsia" w:eastAsiaTheme="minorEastAsia" w:cstheme="minorEastAsia"/>
          <w:i w:val="0"/>
          <w:caps w:val="0"/>
          <w:color w:val="333333"/>
          <w:spacing w:val="0"/>
          <w:sz w:val="24"/>
          <w:szCs w:val="24"/>
        </w:rPr>
      </w:pPr>
      <w:r>
        <w:rPr>
          <w:rStyle w:val="21"/>
          <w:rFonts w:hint="eastAsia" w:asciiTheme="minorEastAsia" w:hAnsiTheme="minorEastAsia" w:eastAsiaTheme="minorEastAsia" w:cstheme="minorEastAsia"/>
          <w:i/>
          <w:caps w:val="0"/>
          <w:color w:val="333333"/>
          <w:spacing w:val="0"/>
          <w:sz w:val="24"/>
          <w:szCs w:val="24"/>
          <w:shd w:val="clear" w:fill="FFFFFF"/>
        </w:rPr>
        <w:t>和朋友聊天，我觉得挺像的，不过他说要具体问题具体分析，两者不能类比</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Style w:val="19"/>
          <w:rFonts w:hint="eastAsia" w:asciiTheme="minorEastAsia" w:hAnsiTheme="minorEastAsia" w:eastAsiaTheme="minorEastAsia" w:cstheme="minorEastAsia"/>
          <w:b/>
          <w:i w:val="0"/>
          <w:caps w:val="0"/>
          <w:color w:val="3398CC"/>
          <w:spacing w:val="0"/>
          <w:sz w:val="24"/>
          <w:szCs w:val="24"/>
          <w:shd w:val="clear" w:fill="FFFFFF"/>
        </w:rPr>
        <w:t>=============以下是我的答案===============​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我数了一下，这好像明明是四种人，虽然后两种之间用了顿号。</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在今天的网络上，有部分极左人士和部分自由派人士，总是习惯性的把所谓“小粉红”和当年德国日本的好战分子做类比，并且认为这些“小粉红”一旦得势，中国将会走上对外扩张的法西斯道路。还经常把“小粉红”口中的“星辰大海”和日本法西斯分子的“八纮一宇”做类比。通过这样对“小粉红”抹黑的方式来获得道德上的优越感。</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虽然我不赞成部分“小粉红”的部分观点，但上述抹黑其实也是完全没搞清楚状况的僵化类比。</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首先，星辰大海，从字面意识就能看出，它是向人类现有的生产力外部进行扩张，广度上向太空进展，深度上向更先进的技术扩展，是通过做大地球文明的整体蛋糕，来获取自己的利益。而八纮一宇，则是向人类现有的资源内部进行扩张，通过抢别人的蛋糕来获取自己的利益，二者的明显如此清晰，只要有起码的逻辑就能看出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另外，部分“小粉红”在中国对外关系上常说的一句话是“看到祖国这么流氓我就放心了”，有的人就根据这种话，把他们和德日法西斯分子扯到一起。我觉得其实这种硬扯的逻辑，很大程度上是语文没学好。</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这句话的重点，其实不在“流氓”，而在“放心”。因为对外是否“流氓”，这不是“小粉红”能做到的事情，而是国家政权的事情。不管是“小粉红”还是“小亮蓝”，只能在是否“放心”这个层面上起作用。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换句话说，“看到祖国这么流氓我就放心了”，其实翻译过来的含义是：我们对国家现在对外维护主权的立场是满意的。看到了吗？不是像德日法西斯当年那样，抱怨国家对外软弱无能，要求对外强硬，而是“已经比较满意”。这代表着，“小粉红”群体并没有，或者并不强烈地要求国家在相对现有程度上更激进的对外扩张，这明明是对外温和派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那国家现有程度的对外强硬程度，谁不满意呢？其实在这个方面很有趣，因为指责中国对外软弱无能的，更多的恰恰是现政权的反对派，包括自由派的公共知识分子，以及极左派的“文革派”等。他们中的很多人在长期意识形态化中养成了“逢X必反”的下意识反应，因此把一切不利于现政权的观点都拿出来作为攻击武器。我们可以看到一种很滑稽的场景，比如中国造出了某个先进的东西，“小粉红”们往往是表达赞扬鼓舞的态度，而恰恰是公知和“文革左派”们，出于不希望为现政权加分的心态，各种鸡蛋挑骨头——这个零件还是进口的，那个技术还是外国更先进，总之还是辣鸡吹牛逼。</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嗯嗯，很好，你们说的都非常对，既然西方手里还有这么多好东西，所以下一步，我们是不是应该再继续从西方世界口里面抢食呢，是不是应该在技术上继续扩张呢？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在领土上同样也是如此，中华人民共和国作为近代以来实际控制国土最大的政权，在领土方面厥功甚伟，“小粉红”在这个环节上，基本都是持赞扬态度的。出于“逢X必反”的心态，那些互联网上流传的“1949年后TG丢掉多少多少领土”的文章，其实基本上都是公知们写的，把民国时期都没控制过、或都没传给TG的土地，全当屎盆子扣在TG身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嗯嗯，很好，公知同志们说的很对，那么，下一步是不是我们应该造更多的航空母舰，扩军备战，对外扩张，收复这些历史上的领土呢？你们的建议很不错嘛，当然，公知同志们以后的胆子可以再大一些，不要以清朝的全盛时期土地为边界，也可以以元朝全盛时期和今天的并集为边界嘛。这样不是可以给TG扣更多的“卖国”屎盆子了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到底谁才是鼓吹对外侵略扩张，鼓吹开疆扩土的一方呢？这是一个很有意思的课题。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公知们的这些屎盆子，其实从上世纪90年代互联网刚开始的时候就开始扣了。公知们的算盘打的是不错：当时TG国力弱小，军队不强，是不可能真正对外扩张的，所以这种屎盆子扣上了，那就可以给TG减分，而不必担心TG迫于压力真的走上扩张道路，从而威胁到“自由民主世界”。</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但公知们大概没有想到，仅仅二十年的时间，TG就咸鱼翻身了。这下理论上出现了两难的问题。所以，如果你去看公知立场云集的论坛，例如凯迪之类的。就会发现一个有意思的情况，这些人经常出现精神分裂。在一个新闻里，可以谩骂TG丧权辱国，对外软弱；在另外一个新闻里，又可以骂TG穷兵黩武，威胁世界的民主自由。</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文革派”们年龄较大，在这个问题上反应要慢一拍，现在基本上还处于痛斥TG丧权辱国的阶段，天天唠叨改革开放之后先进战斗机下马、运十下马之类的。但是也开始出现精神分裂的先兆，航母造好后，有人也开始换角度攻击：这是中美列强狗咬狗，我们无产阶级不参与。</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以上情况的出现，归根到底，是因为民族主义现阶段作为一个天然的政治正确，被各个政治派系争相援引，作为争取基本盘的手段。</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自由派：你是不是觉得中国在世界上太差了，要被开除球籍了？来找我们吧。有了民主，中国才能融入主流世界，我们民族才能像日本一样脱呀入欧，成为发达国家。</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文革派：你是不是觉得中国在世界上太差了，要被美国灭掉了？来找我们吧。有了文革，消灭走资派，中国才能振兴，我们才能成为强大国家，不受人欺负。</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这样争取民族主义反TG的手段，在上世纪90年代到2010年左右是奏效的，因为上世纪90年代中国实力弱，受外国欺负，本国人和发达国家的生活落差也大，必然会激发起民族主义，而这种民族主义又可以被导向对TG的攻击——都是你让中国发展不好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因此，当自由派和文革派们化了数年的力气，终于把民族主义和自己的意识形态做好了一定程度的绑定，通过刺激民族主义的方式为自己招揽了一大批成员的时候，却发现成了为别人做的嫁衣。</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因为TG也转向了民族主义，而且TG的优势是，我是处于主动的地位，我只要把中国带强了，那功劳就是我的，你们之前的所有通过走民族主义路子招揽的人，都相当于给我免费做了招新。而自由派和文革派是被动的，只能寄希望于TG治下国家羸弱才能通过民族主义路子招人，面对之前做的大量理论先导工作，一时又难以转型，只能硬着头皮继续不放弃民族主义的路子，但是效果就不好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自由派拥趸：你之前用民族主义给我说TG多软弱无能，现在你又说造航母爱国是贼，你TM是在耍我吗？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文革派拥趸：你之前用民族主义给我说TG走资卖国，造不如买买不如租，已经成了美国殖民地，和解放前差不多惨，现在你又说TG是帝国主义，你TM是在耍我吗？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所以现在自由派们也尝试着，在攻击TG对外软弱无能的时候，尽量不进一步引申到接下来应该怎么改变这样的“软弱无能”，同时在另外的话题中继续抨击“爱国”。但受众也不是傻子，你这么明显自相矛盾的东西，怎么可能好话全让你说了，全部奏效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部分“小粉红”，在主观上确实是有着为TG辩护的心态，但这客观上恰恰起到了“不对外侵略扩张”的效果——因为现在TG已经做的很好了，我们支持，当然了，如果做的更好一些我们更支持，但是我们不会去给TG压力，因为这样可能会造成一种“批TG无能”的客观效果，容易让反TG势力钻空子，不好。就按照TG现在这样的进度，我们也觉得不错了，相信不会让我们失望的，兔子最棒了，么么哒。</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我一直觉得，有些话，有些事，让自己说出来做出来，远远不如让你的敌人和对手替你说出来的效果更佳。</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比如现在，得益于左右两派反对者十几年不懈努力，现在在底层民众当中，尤其是对政治没有很深关注的普通人中，很大一部分都是持“政府对外软弱无能，受外国欺负鄙视”的立场，这种情绪在上世纪90年代对TG不是好事，但现在则可能是好事。因为现在已经有一定扩张的实力了，而这种扩张不会有来自普通民众的“反战”和“阻碍”，他们只会说“这群废物对外终于做了一点正事”。这样，就可以借自由派之力从“自由世界”身上挖肉，借文革派之口走“不再受人欺负”的扩张之实。</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由于这两派都是站在TG的对立面的，而且是以“良心人士”批判TG的角度说出的。所以广大群众更容易相信，更会觉得这是反映了民众的心声，而不会把它认为是官方的扩张的宣传。就算官方真的按照这个“勉为其难”去做了一点微小的工作，他们也只会觉得“在人民的压力之下终于动了一动”，而不会有过多联想。</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对了，以后要真走帝国主义道路嘛，可以借民主自由派之口，多攻击一下学校的政治课，让大家觉得，政治课是洗脑工具。因为政治课教的马哲这些历史唯物主义的东西于帝国主义道路很不利，可以考虑将其取消，不再强调什么人民史观，把马克思和唯物主义赶出课本，而把中国崛起视为冥冥之中的昭昭天命，将其神圣化，以获得扩张和治理世界的合法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Style w:val="21"/>
          <w:rFonts w:hint="eastAsia" w:asciiTheme="minorEastAsia" w:hAnsiTheme="minorEastAsia" w:eastAsiaTheme="minorEastAsia" w:cstheme="minorEastAsia"/>
          <w:i/>
          <w:caps w:val="0"/>
          <w:color w:val="333333"/>
          <w:spacing w:val="0"/>
          <w:sz w:val="24"/>
          <w:szCs w:val="24"/>
          <w:shd w:val="clear" w:fill="FFFFFF"/>
        </w:rPr>
        <w:t>昭昭天命（ManifestDestiny），又译天命论、天命观、美国天命论、天赋使命观、上帝所命、神授天命、命定扩张论，是19世纪美国的民主党、共和党所持的一种信念，他们认为美国被赋予了向西扩张至横跨北美洲大陆的天命。昭昭天命的拥护者们认为美国在领土和影响力上的扩张不仅明显（Manifest），且本诸不可违逆之天数（Destiny）。昭昭天命最初为19世纪时的政治标语（catchphrase），后来成为标准的历史名辞，意义通常等于美国横贯北美洲，直达太平洋的领土扩张。</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Style w:val="21"/>
          <w:rFonts w:hint="eastAsia" w:asciiTheme="minorEastAsia" w:hAnsiTheme="minorEastAsia" w:eastAsiaTheme="minorEastAsia" w:cstheme="minorEastAsia"/>
          <w:i/>
          <w:caps w:val="0"/>
          <w:color w:val="333333"/>
          <w:spacing w:val="0"/>
          <w:sz w:val="24"/>
          <w:szCs w:val="24"/>
          <w:shd w:val="clear" w:fill="FFFFFF"/>
        </w:rPr>
        <w:t> 这一词句由纽约市记者约翰·欧苏利文（John L.O'Sullivan）于其《民主评论》（DemocraticReview）杂志1845年七─八月号刊杜撰而出。在一篇名为《兼并》（Annexation）的文章中，欧苏利文呼吁美国将德克萨斯共和国并入联邦，他写道：“吾等尽取神赐之洲以纳年年倍增之万民自由发展之昭昭天命。”(原文："our manifest destiny to overspread the continent allotted byProvidence for the free development of our yearly multiplyingmillions.")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shd w:val="clear" w:fill="FFFFFF"/>
        </w:rPr>
      </w:pPr>
      <w:r>
        <w:rPr>
          <w:rFonts w:hint="eastAsia" w:asciiTheme="minorEastAsia" w:hAnsiTheme="minorEastAsia" w:eastAsiaTheme="minorEastAsia" w:cstheme="minorEastAsia"/>
          <w:i w:val="0"/>
          <w:caps w:val="0"/>
          <w:color w:val="333333"/>
          <w:spacing w:val="0"/>
          <w:sz w:val="24"/>
          <w:szCs w:val="24"/>
          <w:shd w:val="clear" w:fill="FFFFFF"/>
        </w:rPr>
        <w:t>若干年后，如果中国真的代替美国，成为了头号帝国主义国家，在世界上称王称霸，奴役别国，成为头号大反派。那么，相对于自由派民主斗士和文革派而言，“小粉红”们恐怕远远不是最该被“感谢”的群体。</w:t>
      </w:r>
    </w:p>
    <w:p>
      <w:pPr>
        <w:rPr>
          <w:rFonts w:hint="eastAsia" w:asciiTheme="minorEastAsia" w:hAnsiTheme="minorEastAsia" w:eastAsiaTheme="minorEastAsia" w:cstheme="minorEastAsia"/>
          <w:i w:val="0"/>
          <w:caps w:val="0"/>
          <w:color w:val="333333"/>
          <w:spacing w:val="0"/>
          <w:sz w:val="24"/>
          <w:szCs w:val="24"/>
          <w:shd w:val="clear" w:fill="FFFFFF"/>
        </w:rPr>
      </w:pPr>
      <w:r>
        <w:rPr>
          <w:rFonts w:hint="eastAsia" w:asciiTheme="minorEastAsia" w:hAnsiTheme="minorEastAsia" w:eastAsiaTheme="minorEastAsia" w:cstheme="minorEastAsia"/>
          <w:i w:val="0"/>
          <w:caps w:val="0"/>
          <w:color w:val="333333"/>
          <w:spacing w:val="0"/>
          <w:sz w:val="24"/>
          <w:szCs w:val="24"/>
          <w:shd w:val="clear" w:fill="FFFFFF"/>
        </w:rPr>
        <w:br w:type="page"/>
      </w:r>
    </w:p>
    <w:p>
      <w:pPr>
        <w:pStyle w:val="3"/>
        <w:jc w:val="center"/>
      </w:pPr>
      <w:bookmarkStart w:id="134" w:name="_Toc1533774501"/>
      <w:r>
        <w:rPr>
          <w:color w:val="auto"/>
          <w:lang w:val="en-US" w:eastAsia="zh-CN"/>
        </w:rPr>
        <w:t>61、</w:t>
      </w:r>
      <w:r>
        <w:rPr>
          <w:rFonts w:hint="default"/>
          <w:color w:val="auto"/>
          <w:lang w:val="en-US" w:eastAsia="zh-CN"/>
        </w:rPr>
        <w:fldChar w:fldCharType="begin"/>
      </w:r>
      <w:r>
        <w:rPr>
          <w:rFonts w:hint="default"/>
          <w:color w:val="auto"/>
          <w:lang w:val="en-US" w:eastAsia="zh-CN"/>
        </w:rPr>
        <w:instrText xml:space="preserve"> HYPERLINK "https://www.weibo.com/ttarticle/p/show?id=2313501000014178356533878249&amp;mod=zwenzhang"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《如何看待一些负面舆论事件导致的信心动摇问题》</w:t>
      </w:r>
      <w:r>
        <w:rPr>
          <w:rFonts w:hint="default"/>
          <w:color w:val="auto"/>
          <w:lang w:val="en-US" w:eastAsia="zh-CN"/>
        </w:rPr>
        <w:fldChar w:fldCharType="end"/>
      </w:r>
      <w:bookmarkEnd w:id="134"/>
    </w:p>
    <w:p>
      <w:pPr>
        <w:keepNext w:val="0"/>
        <w:keepLines w:val="0"/>
        <w:widowControl/>
        <w:suppressLineNumbers w:val="0"/>
        <w:jc w:val="center"/>
      </w:pPr>
      <w:r>
        <w:rPr>
          <w:rFonts w:hint="default" w:ascii="Arial" w:hAnsi="Arial" w:eastAsia="宋体" w:cs="Arial"/>
          <w:i w:val="0"/>
          <w:caps w:val="0"/>
          <w:color w:val="808080"/>
          <w:spacing w:val="0"/>
          <w:kern w:val="0"/>
          <w:sz w:val="18"/>
          <w:szCs w:val="18"/>
          <w:shd w:val="clear" w:fill="FFFFFF"/>
          <w:lang w:val="en-US" w:eastAsia="zh-CN" w:bidi="ar"/>
        </w:rPr>
        <w:t>2017-11-26</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这是一位知乎网友的提问：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来自初中生的提问,为什么现在社会上有那么多那么多的毒疮一样的事情被曝光 却总是等不到正义的来临 ​</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============以下为我写的答案============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从传播学和心理学的角度来说，一个很可能的原因是：正义压倒邪恶的那些事情，被视为理所当然，因此没有被传播开来，即使传播开来，新闻性也不是太强，因而不容易在人的心里留下印象。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比如就在红黄蓝事件发生的几乎同一个时间段，浙江警方破获了一起17年前的杀人案。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链接：</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"http://www.guancha.cn/society/2017_11_25_436460_s.shtml"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手戴20万名表！掌管十几亿资产！上海滩这位金融大鳄竟是出逃17年的杀人犯</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办案民警告诉记者，17年来，他们坚持不懈地追查这个案子，走访过郏某的家人、亲人、邻居、朋友，但凡和他有一点点关系的线索都排查了，但就是找不到人。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而他的其中一个同伙，早在当时就被抓住判了死刑。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17年持续不断追凶，这算不算天网恢恢，疏而不漏？算不算善恶终有报，苍天饶过谁？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要知道，这条新闻本身还是有一定的抓眼球的点的：上海金融大鳄、出逃17年被抓的杀人犯。但这条新闻在互联网上几乎没有引起什么明显的新闻热度。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为在大家看来，警察抓凶犯，这是理所当然的事情，谁会把这种新闻牢牢记在脑子里，甚至因为这条新闻去影响到自己原本的价值观呢？如果一个公知，看到这条新闻几乎肯定不会因此变成一个粉红（发生这种转变可能需要数年内持续不断接收到类似的“正面”信息）；而一个粉红完全可能因为看到了一个负面事件就崩溃掉，从而暂时或较久地改变自己的立场。这也很好理解——靠某事物的正面信息在心里树立一个正面形象很难，但靠某事物的负面信息使其形象在心里崩塌则容易的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再从另一个角度看下：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就在题主提的这个问题下面，有这样一条回答：</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自己票圈里看来的（还是个小粉红发的）。一个年青人遇到压迫只会选择苟活的民族不知道能不能看到希望，也许就是沉默中慢慢灭亡了。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@顾思夏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最近发生的一些事情，就像一把把枪指着我们年轻人的脑袋说：别奋斗了，没什么用。你20岁，天之骄子，肇事司机把父亲撞成了植物人两年不赔钱还在买房买车出国旅游。你23岁，北漂打拼，一场大火就能烧光你所有的梦。你25岁，出国留学，你的闺蜜面对你的垂死求救选择关上了门。你30岁，企业精英，公司的幼儿园老师正在给你的孩子喂芥末。你35岁，职场领袖，你的孩子正在三种颜色的幼儿园里被嫖客选来选去。你40岁，身家过亿，娇妻爱子人生圆满就被保姆的一场火烧成了个稀巴烂。我们就是他们，无能为力的普通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上面这篇微博的内容，是一种非常典型的案例。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其实如果仔细分析一下这篇微博的内容，就会明显看出，这是一篇带有严重泄愤情绪色彩的博文。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就算里面的事例都是真的，但是否能推导出文中得出的颓废情绪“别奋斗了，没什么用”？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显然在逻辑上不能，因为文中列举的都是一些社会上的极端个例，没有普遍性。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而且，就算是“别奋斗了，没什么用”，为什么现在才想起来？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难道2003年的孙志刚事件、2005年前后此起彼伏的煤矿爆炸、2004年的马加爵案，没让你想到“别奋斗了，没什么用”？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难道1998年的大下岗、1994年的千岛湖事件、1993年的中俄列车大劫案，没让你想到“别奋斗了，没什么用”？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难道整个80年代的“恶性犯罪井喷”，80年代的脑体倒挂，没让你想到“别奋斗了，没什么用”？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再往前，难道60、70年代的上山下乡，50年代的饥荒、三四十年代的水旱蝗汤人命如草，没让你想到“别奋斗了，没什么用”？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国内说完了再说说国外。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难道听个音乐会都会吃子弹，出门拿个垃圾桶都会被干掉（2017年的事），上个学都会被教会性侵（</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"http://ent.zdface.com/mxkb/2017-02-08/315242.shtml"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35年性侵4444名儿童 老师当着所有学生面性侵女孩</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），难道上个街都可能会被警察爆头……这些没让你想到“别奋斗了，没什么用”？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其实早该想到“别奋斗了，没什么用”？为什么现在才想到呢？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一个非常重要的原因是，现代媒体比以前大大发达了。有了朋友圈，有了微信。你知道的黑暗变多了，恰恰是阳光照到的地方多了。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另外一个更重要的原因是，如果仔细看看上面那篇微博上列举的让他“绝望”的负面信息，除去最后一个红黄蓝事件（尚未调查完成）之外，其他所有的案例，放在10年前（2007年）或者20年（1997年），都几乎肯定不会成为像今天这样的社会热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就拿江歌案来说，一个发生在日本的个例杀人案件，居然能让很多人悲愤到对中国社会产生绝望，这放在10年前是根本不可能想象的，放在20年前甚至30年前，当时的人有可能都很难理解：这种程度的案件值得全社会倾注这么激烈的情绪？——因为他们有远比那更严峻的现实要面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（注，如果对二三十年前的治安问题感兴趣，可以参考这个链接：</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"http://https//www.zhihu.com/question/65443592"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看一看二三十年前，甚至十年前的中国社会治安问题</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换句话说，恰恰是因为近些年来中国社会的快速进步，才让这些严重程度原本根本不足以成为社会愤慨的事件，浮现到了表层，成为如此受人关注并产生极大社会情绪的热点。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也是因为中国社会的快速进步，人民生活水平的提高，人们身边环境的改善，才让人们对网络上看到的在全国范围内筛选出来的个例更加有触目惊心的对比。</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但是，但是，问题还有更复杂的地方。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随着中国经济的快速发展，生活水平的快速提高，人民对社会黑暗的容忍度必然会越来越低（因为亲身能感知到的黑暗越来越少，越来越轻，那么在网络上即使看到原先程度的黑暗，其对比度也会比以前高的多）。1990年左右，劫匪在火车上用列车喇叭喊话，拿着刀子挨个搜身，有不服的捅上几刀，车匪路霸打死有奖，大家该坐火车还是坐；放到今天，一个乒乓球教练下课的消息被禁止讨论，大家就要悲愤到难以言表，对这个国家丧失信心，纷纷喊着移民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再次展现了社会存在决定社会意识的原理。政府应该意识到，民众对社会不公的容忍度会越来越低，衣食无忧之后的人民，会更加关心公共事务，更加同情和关心弱势群体。像今天西方社会里面那样对LGBT之类边缘群体的同情和关注热情、大面积的“圣母化”（注意：在这里是中性词，不含贬义）在20年内也有可能会普及到中国社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作为政府，应该清醒的意识到，只要中国的社会生产力还继续提高，那么这个过程将是不可逆的。当民众自身生活衣食无忧之后，遇到不公或者仅仅听说不公，其愤怒程度可能会比以前更高，其情绪表达会更加激烈。这些都是完全可以理解的。因此，政府更应该以紧迫的速度，提升自己的公关应对能力，学会怎么在现代舆论下做群众工作，和群众进行沟通，从群众角度考虑，更好地为群众“服务”而不仅仅是“管理”。如果是以2017年红黄蓝事件和大兴事件中政府的舆论应对姿态和反应速度，在未来只会更加被动。而在这种被动背后，无论政府还是群众都是失败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最后总结一下：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1、2017年中国舆论圈中爆出的各种负面问题，应不应该彻底根治清除？该不该愤怒？</w:t>
      </w:r>
      <w:r>
        <w:rPr>
          <w:rFonts w:hint="default" w:ascii="Arial" w:hAnsi="Arial" w:cs="Arial"/>
          <w:b/>
          <w:i w:val="0"/>
          <w:caps w:val="0"/>
          <w:color w:val="333333"/>
          <w:spacing w:val="0"/>
          <w:sz w:val="24"/>
          <w:szCs w:val="24"/>
        </w:rPr>
        <w:t>应该。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2、这些负面问题有没有必要，应不应该上升到一个不必要的高度？</w:t>
      </w:r>
      <w:r>
        <w:rPr>
          <w:rFonts w:hint="default" w:ascii="Arial" w:hAnsi="Arial" w:cs="Arial"/>
          <w:b/>
          <w:i w:val="0"/>
          <w:caps w:val="0"/>
          <w:color w:val="333333"/>
          <w:spacing w:val="0"/>
          <w:sz w:val="24"/>
          <w:szCs w:val="24"/>
        </w:rPr>
        <w:t>没必要，不应该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3、如果有人就是上升到国家的高度来批判和宣泄负面情绪呢？</w:t>
      </w:r>
      <w:r>
        <w:rPr>
          <w:rFonts w:hint="default" w:ascii="Arial" w:hAnsi="Arial" w:cs="Arial"/>
          <w:b/>
          <w:i w:val="0"/>
          <w:caps w:val="0"/>
          <w:color w:val="333333"/>
          <w:spacing w:val="0"/>
          <w:sz w:val="24"/>
          <w:szCs w:val="24"/>
        </w:rPr>
        <w:t>可以理解，社会热点事件之后，情绪肯定会有发泄期，只要不是别有用心吃人血馒头，则没必要泛泛苛责，否则反而脱离群众，切记不要以情绪对情绪。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4、以上3条是针对有成熟判断能力的成年人而言的。如果题主的确是如自己所称的初中生的话，那建议多读书，多看，多思考，少表态。年轻人容易冲动，遇事容易有简单粗暴解决问题的偏激想法，这些都很正常。我初中的时候还想过要用“现场直播油炸贪官”的方式来打击腐败，还想过要往日本扔原子弹。当然，这些都是二十年前的黑历史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shd w:val="clear" w:fill="FFFFFF"/>
        </w:rPr>
      </w:pPr>
    </w:p>
    <w:p>
      <w:r>
        <w:br w:type="page"/>
      </w:r>
    </w:p>
    <w:p>
      <w:pPr>
        <w:pStyle w:val="3"/>
        <w:jc w:val="center"/>
        <w:rPr>
          <w:color w:val="auto"/>
        </w:rPr>
      </w:pPr>
      <w:bookmarkStart w:id="135" w:name="_Toc1353352480"/>
      <w:r>
        <w:rPr>
          <w:color w:val="auto"/>
          <w:lang w:val="en-US" w:eastAsia="zh-CN"/>
        </w:rPr>
        <w:t>62、</w:t>
      </w:r>
      <w:r>
        <w:rPr>
          <w:rFonts w:hint="default"/>
          <w:color w:val="auto"/>
          <w:lang w:val="en-US" w:eastAsia="zh-CN"/>
        </w:rPr>
        <w:fldChar w:fldCharType="begin"/>
      </w:r>
      <w:r>
        <w:rPr>
          <w:rFonts w:hint="default"/>
          <w:color w:val="auto"/>
          <w:lang w:val="en-US" w:eastAsia="zh-CN"/>
        </w:rPr>
        <w:instrText xml:space="preserve"> HYPERLINK "https://www.weibo.com/ttarticle/p/show?id=2309404277984650508477&amp;mod=zwenzhang"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《从对“少林寺升国旗”的舆论评论中，看引导网络舆论的几个实用技巧》</w:t>
      </w:r>
      <w:r>
        <w:rPr>
          <w:rFonts w:hint="default"/>
          <w:color w:val="auto"/>
          <w:lang w:val="en-US" w:eastAsia="zh-CN"/>
        </w:rPr>
        <w:fldChar w:fldCharType="end"/>
      </w:r>
      <w:bookmarkEnd w:id="135"/>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2018-08-28</w:t>
      </w:r>
    </w:p>
    <w:p>
      <w:pPr>
        <w:keepNext w:val="0"/>
        <w:keepLines w:val="0"/>
        <w:widowControl/>
        <w:suppressLineNumbers w:val="0"/>
        <w:jc w:val="left"/>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前几天，少林寺升国旗，本来是一件很正常的事情，但是在微博等地方却引来了一些冷嘲热讽。具体我就不贴了，可以去微博看相关话题。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这件事情本身没什么，一些舆论对这件事情的解读，才是有意思的地方。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我之前说过，只要掌握技巧，再有一些资源，引导舆论其实没有那么困难。下面就用这个案例来具体分析一下引导网络舆论的技巧。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比如说这件事情吧，可以从多个角度去“理解”。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1、就像这个问题的描述，释永信在少林寺升国旗。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2、佛教寺庙升了国旗。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3、2016年全国宗教会议召开之后，中央在宗教层面拨乱反正，遏制几十年来某些极端宗教分子“有教无国”的趋势。2018年7月31日，各个全国性宗教团体集体发起倡议：在全国宗教场所升挂国旗（具体可以看我写的这篇文章：</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"http://mp.weixin.qq.com/s?__biz=MzUzNTkzMTE0Ng==&amp;mid=2247483711&amp;idx=1&amp;sn=b9a3573cf06b0be42a7cb9cfd7946719&amp;chksm=fafcb15acd8b384cf47e5f9f8968c01f7928da244b74762c8ee6824677acdb770459da437fba&amp;scene=21" \l "wechat_redirect"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中国化+世俗化！在宗教活动场所升挂国旗的倡议值得赞赏</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），而此次少林寺升国旗，只不过是作为许许多多个宗教场所之一，履行这个倡议的行为而已，并没有什么特殊性，甚至都根本不是这个倡议目的对应的真正主角。</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如果你看到是第一个角度，再加上对少林寺领导层的一些看法，再被带一下节奏，那么很容易想到的对这件事的理解就是“释永信讨好政府领导”。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如果你看到是第二个角度，再被带一下节奏，那么容易想到的理解就是“政府势力插手宗教，控制思想，影响佛门清修”。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只有你看到了第三个角度，和之前的事情串联起来考虑，才能对这件事的来龙去脉有一个清晰的理解，不会被人带节奏。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那么，为什么普通人容易被带节奏呢？</w:t>
      </w:r>
      <w:r>
        <w:rPr>
          <w:rFonts w:hint="default" w:ascii="Arial" w:hAnsi="Arial" w:cs="Arial"/>
          <w:i w:val="0"/>
          <w:caps w:val="0"/>
          <w:color w:val="333333"/>
          <w:spacing w:val="0"/>
          <w:sz w:val="24"/>
          <w:szCs w:val="24"/>
        </w:rPr>
        <w:t>因为大家都很忙，看新闻也就是图个消遣，谁管你什么前因后果。而第一个角度和第二个角度，都是可以直接从新闻本身去“猜想”出来的，而只有第三个角度，你可能需要具有相关的先导知识了解，再加上一定的思维能力，才能较为容易地独立推断出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在舆论传播领域，同样存在着“</w:t>
      </w:r>
      <w:r>
        <w:rPr>
          <w:rFonts w:hint="default" w:ascii="Arial" w:hAnsi="Arial" w:cs="Arial"/>
          <w:b/>
          <w:i w:val="0"/>
          <w:caps w:val="0"/>
          <w:color w:val="333333"/>
          <w:spacing w:val="0"/>
          <w:sz w:val="24"/>
          <w:szCs w:val="24"/>
        </w:rPr>
        <w:t>奥卡姆剃刀</w:t>
      </w:r>
      <w:r>
        <w:rPr>
          <w:rFonts w:hint="default" w:ascii="Arial" w:hAnsi="Arial" w:cs="Arial"/>
          <w:i w:val="0"/>
          <w:caps w:val="0"/>
          <w:color w:val="333333"/>
          <w:spacing w:val="0"/>
          <w:sz w:val="24"/>
          <w:szCs w:val="24"/>
        </w:rPr>
        <w:t>”的逻辑：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如果某件事情有两种或多种解释，在没有出现明确对某一方有利的实锤信息（或者实锤信息被部分受众不知）的前提下，哪个越简单直接的解释，越容易被公众所接受。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如果你要在网络上带节奏的话，这是一个技巧点，你对事件的解释逻辑一定要尽可能的</w:t>
      </w:r>
      <w:r>
        <w:rPr>
          <w:rFonts w:hint="default" w:ascii="Arial" w:hAnsi="Arial" w:cs="Arial"/>
          <w:b/>
          <w:i w:val="0"/>
          <w:caps w:val="0"/>
          <w:color w:val="333333"/>
          <w:spacing w:val="0"/>
          <w:sz w:val="24"/>
          <w:szCs w:val="24"/>
        </w:rPr>
        <w:t>简单、有力、直接</w:t>
      </w:r>
      <w:r>
        <w:rPr>
          <w:rFonts w:hint="default" w:ascii="Arial" w:hAnsi="Arial" w:cs="Arial"/>
          <w:i w:val="0"/>
          <w:caps w:val="0"/>
          <w:color w:val="333333"/>
          <w:spacing w:val="0"/>
          <w:sz w:val="24"/>
          <w:szCs w:val="24"/>
        </w:rPr>
        <w:t>。这样的解释不一定是事实真相，但是往往是相对而言最容易被人认为是事实真相的。因为这个忙碌的社会，大家都没有兴趣和闲工夫做先导知识的了解，也没那功夫费自己的脑子去进行严谨的逻辑推导，我了解这个新闻可能只是能让我在朋友圈里有个谈资，可以供我装一下逼就行。所以，新媒体“懒人包”这种东西才会受到大家的欢迎，毕竟有人把饭掰碎了喂到自己嘴边，这样就省事的很。既然大众有这样的需求，那么也就自然衍生出了这样的带节奏技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最后再附赠另外一个带节奏、把水搅浑的小技巧：</w:t>
      </w:r>
      <w:r>
        <w:rPr>
          <w:rFonts w:hint="default" w:ascii="Arial" w:hAnsi="Arial" w:cs="Arial"/>
          <w:b/>
          <w:i w:val="0"/>
          <w:caps w:val="0"/>
          <w:color w:val="333333"/>
          <w:spacing w:val="0"/>
          <w:sz w:val="24"/>
          <w:szCs w:val="24"/>
        </w:rPr>
        <w:t>白马非马理论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某件事情的实质是讨论“马”的时候，你可以故意把讨论重点强调、引导为马的颜色，毕竟马是个抽象概念，现实中出现的只能是白马、黄马、黑马，而某些颜色可能并不为人所喜，或者被人喜爱，那么，强调“黄”、“黑”，而不是强调“马”，就可以借助舆论之前对“黄”、“黑”这些颜色的喜爱或者不喜爱，收割到你想要的对这里的“马”的舆论需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理论看上去很简单，但一旦应用到现实，不加防备的人往往就会中招。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比如这件事，实质上是对宗教场所（马）升挂国旗，但选择性地强调“释永信”（马的某种颜色），就可以“借”社会舆论之前对释永信的一些看法，起到对宗教场所挂国旗（马）的引导作用。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操纵舆论的技巧本身值得研究，也很有趣。知道这些技巧的好处，是至少可以在一定程度上防止被别人带节奏、被别人当傻瓜遛着玩。但我们自己平时最好不要主动去用，毕竟这些都是“术”层面上的玩意，如果它们被广泛使用，只能影响公共舆论讨论的效率和质量。​​​​</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rPr>
          <w:color w:val="auto"/>
        </w:rPr>
      </w:pPr>
      <w:bookmarkStart w:id="136" w:name="_Toc1414858164"/>
      <w:r>
        <w:rPr>
          <w:color w:val="auto"/>
          <w:lang w:val="en-US" w:eastAsia="zh-CN"/>
        </w:rPr>
        <w:t>63、</w:t>
      </w:r>
      <w:r>
        <w:rPr>
          <w:rFonts w:hint="default"/>
          <w:color w:val="auto"/>
          <w:lang w:val="en-US" w:eastAsia="zh-CN"/>
        </w:rPr>
        <w:fldChar w:fldCharType="begin"/>
      </w:r>
      <w:r>
        <w:rPr>
          <w:rFonts w:hint="default"/>
          <w:color w:val="auto"/>
          <w:lang w:val="en-US" w:eastAsia="zh-CN"/>
        </w:rPr>
        <w:instrText xml:space="preserve"> HYPERLINK "https://weibo.com/ttarticle/p/show?id=2309404280488431873337&amp;mod=zwenzhang"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《技术层面讨论“高铁霸座男”在舆论上翻盘所需要的技巧》</w:t>
      </w:r>
      <w:r>
        <w:rPr>
          <w:rFonts w:hint="default"/>
          <w:color w:val="auto"/>
          <w:lang w:val="en-US" w:eastAsia="zh-CN"/>
        </w:rPr>
        <w:fldChar w:fldCharType="end"/>
      </w:r>
      <w:bookmarkEnd w:id="136"/>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2018-09-04</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知乎上有一个问题：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你要是高铁霸座的孙赫博士接下来会有啥洗白的高招？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这看上去很难，但如果掌握了操作舆论的一些技巧，再了解一些人性的弱点的话，其实没有想象中的这么难。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不但可以洗白，甚至可以借此成为真正的正面网红和意见领袖。</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47" o:spt="1" style="height:1.5pt;width:432pt;" fillcolor="#333333" filled="t" stroked="f" coordsize="21600,21600" o:hr="t" o:hrstd="t" o:hrnoshade="t" o:hralign="center">
            <v:path/>
            <v:fill on="t" focussize="0,0"/>
            <v:stroke on="f"/>
            <v:imagedata o:title=""/>
            <o:lock v:ext="edit"/>
            <w10:wrap type="none"/>
            <w10:anchorlock/>
          </v:rect>
        </w:pic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D24A35"/>
          <w:spacing w:val="0"/>
          <w:sz w:val="24"/>
          <w:szCs w:val="24"/>
        </w:rPr>
        <w:t>以下是正文</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48" o:spt="1" style="height:1.5pt;width:432pt;" fillcolor="#333333" filled="t" stroked="f" coordsize="21600,21600" o:hr="t" o:hrstd="t" o:hrnoshade="t" o:hralign="center">
            <v:path/>
            <v:fill on="t" focussize="0,0"/>
            <v:stroke on="f"/>
            <v:imagedata o:title=""/>
            <o:lock v:ext="edit"/>
            <w10:wrap type="none"/>
            <w10:anchorlock/>
          </v:rect>
        </w:pic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有一个技巧其实是可以用的。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anchor distT="0" distB="0" distL="114935" distR="114935" simplePos="0" relativeHeight="251662336" behindDoc="0" locked="0" layoutInCell="1" allowOverlap="1">
            <wp:simplePos x="0" y="0"/>
            <wp:positionH relativeFrom="column">
              <wp:posOffset>3414395</wp:posOffset>
            </wp:positionH>
            <wp:positionV relativeFrom="paragraph">
              <wp:posOffset>97790</wp:posOffset>
            </wp:positionV>
            <wp:extent cx="2348230" cy="4176395"/>
            <wp:effectExtent l="0" t="0" r="13970" b="14605"/>
            <wp:wrapTopAndBottom/>
            <wp:docPr id="61" name="图片 8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1" descr="IMG_257"/>
                    <pic:cNvPicPr>
                      <a:picLocks noChangeAspect="1"/>
                    </pic:cNvPicPr>
                  </pic:nvPicPr>
                  <pic:blipFill>
                    <a:blip r:embed="rId48"/>
                    <a:stretch>
                      <a:fillRect/>
                    </a:stretch>
                  </pic:blipFill>
                  <pic:spPr>
                    <a:xfrm>
                      <a:off x="0" y="0"/>
                      <a:ext cx="2348230" cy="4176395"/>
                    </a:xfrm>
                    <a:prstGeom prst="rect">
                      <a:avLst/>
                    </a:prstGeom>
                    <a:noFill/>
                    <a:ln w="9525">
                      <a:noFill/>
                    </a:ln>
                  </pic:spPr>
                </pic:pic>
              </a:graphicData>
            </a:graphic>
          </wp:anchor>
        </w:drawing>
      </w:r>
      <w:r>
        <w:rPr>
          <w:rFonts w:hint="default" w:ascii="Arial" w:hAnsi="Arial" w:cs="Arial"/>
          <w:i w:val="0"/>
          <w:caps w:val="0"/>
          <w:color w:val="333333"/>
          <w:spacing w:val="0"/>
          <w:sz w:val="24"/>
          <w:szCs w:val="24"/>
        </w:rPr>
        <w:drawing>
          <wp:anchor distT="0" distB="0" distL="114935" distR="114935" simplePos="0" relativeHeight="251663360" behindDoc="1" locked="0" layoutInCell="1" allowOverlap="1">
            <wp:simplePos x="0" y="0"/>
            <wp:positionH relativeFrom="column">
              <wp:posOffset>43815</wp:posOffset>
            </wp:positionH>
            <wp:positionV relativeFrom="paragraph">
              <wp:posOffset>1833880</wp:posOffset>
            </wp:positionV>
            <wp:extent cx="4219575" cy="1238250"/>
            <wp:effectExtent l="0" t="0" r="9525" b="0"/>
            <wp:wrapThrough wrapText="bothSides">
              <wp:wrapPolygon>
                <wp:start x="0" y="0"/>
                <wp:lineTo x="0" y="21268"/>
                <wp:lineTo x="21551" y="21268"/>
                <wp:lineTo x="21551" y="0"/>
                <wp:lineTo x="0" y="0"/>
              </wp:wrapPolygon>
            </wp:wrapThrough>
            <wp:docPr id="59" name="图片 8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2" descr="IMG_258"/>
                    <pic:cNvPicPr>
                      <a:picLocks noChangeAspect="1"/>
                    </pic:cNvPicPr>
                  </pic:nvPicPr>
                  <pic:blipFill>
                    <a:blip r:embed="rId49"/>
                    <a:stretch>
                      <a:fillRect/>
                    </a:stretch>
                  </pic:blipFill>
                  <pic:spPr>
                    <a:xfrm>
                      <a:off x="0" y="0"/>
                      <a:ext cx="4219575" cy="1238250"/>
                    </a:xfrm>
                    <a:prstGeom prst="rect">
                      <a:avLst/>
                    </a:prstGeom>
                    <a:noFill/>
                    <a:ln w="9525">
                      <a:noFill/>
                    </a:ln>
                  </pic:spPr>
                </pic:pic>
              </a:graphicData>
            </a:graphic>
          </wp:anchor>
        </w:drawing>
      </w:r>
      <w:r>
        <w:rPr>
          <w:rFonts w:hint="default" w:ascii="Arial" w:hAnsi="Arial" w:cs="Arial"/>
          <w:i w:val="0"/>
          <w:caps w:val="0"/>
          <w:color w:val="333333"/>
          <w:spacing w:val="0"/>
          <w:sz w:val="24"/>
          <w:szCs w:val="24"/>
        </w:rPr>
        <w:drawing>
          <wp:anchor distT="0" distB="0" distL="114935" distR="114935" simplePos="0" relativeHeight="251661312" behindDoc="1" locked="0" layoutInCell="1" allowOverlap="1">
            <wp:simplePos x="0" y="0"/>
            <wp:positionH relativeFrom="column">
              <wp:posOffset>572770</wp:posOffset>
            </wp:positionH>
            <wp:positionV relativeFrom="paragraph">
              <wp:posOffset>349885</wp:posOffset>
            </wp:positionV>
            <wp:extent cx="1668780" cy="1213485"/>
            <wp:effectExtent l="0" t="0" r="7620" b="5715"/>
            <wp:wrapThrough wrapText="bothSides">
              <wp:wrapPolygon>
                <wp:start x="0" y="0"/>
                <wp:lineTo x="0" y="21363"/>
                <wp:lineTo x="21452" y="21363"/>
                <wp:lineTo x="21452" y="0"/>
                <wp:lineTo x="0" y="0"/>
              </wp:wrapPolygon>
            </wp:wrapThrough>
            <wp:docPr id="62"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0" descr="IMG_256"/>
                    <pic:cNvPicPr>
                      <a:picLocks noChangeAspect="1"/>
                    </pic:cNvPicPr>
                  </pic:nvPicPr>
                  <pic:blipFill>
                    <a:blip r:embed="rId50"/>
                    <a:stretch>
                      <a:fillRect/>
                    </a:stretch>
                  </pic:blipFill>
                  <pic:spPr>
                    <a:xfrm>
                      <a:off x="0" y="0"/>
                      <a:ext cx="1668780" cy="1213485"/>
                    </a:xfrm>
                    <a:prstGeom prst="rect">
                      <a:avLst/>
                    </a:prstGeom>
                    <a:noFill/>
                    <a:ln w="9525">
                      <a:noFill/>
                    </a:ln>
                  </pic:spPr>
                </pic:pic>
              </a:graphicData>
            </a:graphic>
          </wp:anchor>
        </w:drawing>
      </w:r>
      <w:r>
        <w:rPr>
          <w:rFonts w:hint="default" w:ascii="Arial" w:hAnsi="Arial" w:cs="Arial"/>
          <w:i w:val="0"/>
          <w:caps w:val="0"/>
          <w:color w:val="333333"/>
          <w:spacing w:val="0"/>
          <w:sz w:val="24"/>
          <w:szCs w:val="24"/>
        </w:rPr>
        <w:t>不知道你们有没有注意，孙赫最近在头条和微博都加了V，而且还开始了蹭热点。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从阅读量上看，这个热度还是比较高的。242万阅读量，5万多评论，6000多个赞。</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孙赫高铁霸座一炮走红之后，本来大家以为此人被人肉，被唾骂之后，会羞愧销声匿迹。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但是他紧接着就来了一个轮椅录像，还喊“龙哥”给他推车，还感谢“滴滴”，很有蹭热点的意识。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他也向着网红的方向继续进发了。大家发现原来这个人脸皮很厚，有的人被人肉后会自杀，他不但像没事人一样，还居然吃自己的人血馒头，借着被大众“审丑”的关注热，不断发声，炒作自己。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不管是好名恶名，反正我先占上一个热度。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那么如果想洗白，接下来可以怎么操作呢？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这就要提到一个舆论操控里面的心理技巧了。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很多人往往都有这样的惯性思维，就是特别关注人的“反差”表现。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比如一个好人，如果做了一件错事，那么大家都会去关注他做的这件错事，会被不断反复拿出来说，并进而改变对他的评价。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而一个坏人，平时光做坏事，如果有一条做了一件好事，那么大家都会去关注他做的这件好事，会被不断反复拿出来说，并进而改变对它的评价。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种现象在现实中非常多，比如一个无恶不作的黑社会头目，平时欺男霸女、巧取豪夺、暴力胁迫、路人不敢正视。但是大家发现，咦，他还在做慈善噢，从他敛的财里面，还抽出一点捐赠了几所希望小学呢，还去慰问过敬老院，并和里面的老人合过影呢。这样，有不少人就动摇了，觉得“嗯，人是复杂的，不能简单用善恶来评判，他也有善的一面，不能一概而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反过来的情况也是一样，某个世界知名的田径运动员，12年的职业生涯中，一共参加48次国际大赛，一共取得36金6银3铜的骄人战绩。48场的比赛，45场包揽奖牌，这样的夺牌率，在世界体育史上也极为罕见。但他仅仅没有拿到奖牌的3次比赛，有两次就是北京奥运会和伦敦奥运会。大家就忘了他之前带来的骄傲和快乐，忘了其余的36块金牌，会把他骂的狗血喷头，骂他是骗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社会上很多人所持的思维就是这样：对英雄的尺度过苛，而对小人的尺度过宽。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如果一个好人、英雄、国士，本来是100分，做过一次错事，他的评价可能就会降到60分甚至50分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如果一个小人、废物、奸佞，本来是0分，做了一次好事，他的评价可能就会升到40分甚至50分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这种思维，我们在网络上看某些“精英”点评历史人物的时候，往往会看的更加明显。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到最后，大家会觉得，嗯，人性是复杂的，所谓正人君子、卑鄙佞人，你看，其实也都差不多嘛，都是40-60分这个水平的嘛。无所谓什么好人，也无所谓什么坏人，崇高的，都是假的；坏的，也并非就那么坏。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孙赫先生如果想洗白，想成为真正的网红甚至舆论领袖，就可以利用人性这种弱点。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被罚之后拍的轮椅视频，比如现在在微博上发的阴阴阳阳的所谓“道歉”，这两件事，不管他主观上是什么目的，但在客观上，这实际上是一种“拉低期望”的技术。因为他之前在高铁上已经给社会留下很恶劣的印象了，所以二次暴露、三次暴露，要巩固这样的“无赖”人设，但因为只是在网络上发声，所以其实并没有制造新的实际上的“恶行”，而只是舆论巩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为什么要巩固？因为上面说了，人们吃的就是这种“反差萌”。像杜月笙这样的恶人，稍微做上几件体面事，很多人就觉得他是好人。这个的前提，是反差足够大，这样才能激起看客心中潜在的装逼欲望——你想想，在饭桌上，大家都说一个恶人多坏，这个时候你语出惊人，你们还不了解完整的历史吧，其实在历史上，他也有做好事，当然了，这个历史知道的人就比较少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为什么这么多人在评点时喜欢“玉中求瑕，屎里觅道”的扭曲逻辑？一个拿不上台面的原因，就是因为这种“知道反差”、“知道真相”的所谓“博学”能装逼。这是人性本身的弱点，有人能意识到、能克服，有人意识不到，甚至乐在其中。</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也就是说，一张灰色的纸上的白点，不如一张纯黑色的纸上的白点更加醒目。如果孙赫的“无赖人设”越清晰，那么后面某次发声带来的“白点”也就会更加清晰。所以，他的二次发声，三次发声，实际是在做前期工作，把第一次高铁上霸座的“灰纸”进一步染成“黑纸”，好为以后点上“白点”做准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么，接下来的“白点”该怎么点呢？这个太容易了。我们这个社会，随着移动互联网的普及，已经有八亿网民了，各种热点事件层出不穷。未来随便一个全民关注、群情激奋的热点事件中（比如像疫苗、红黄蓝、留学生、计生、二胎、割韭菜、房价、个税……这样的例子），孙赫只需要顺应舆论和情绪，发表一些“三观很正”、很顺应民意，大家很喜欢听的话。这个白点就算点上了。相当数量的人就会觉得，呀，看来得重新审视孙博士了，他之前在高铁上，可能也只是一时昏头，但是看现在的发言，很有正义感，逻辑也很好，说明这个人本质还是好的，而且看这评论，好像还很有思想啊……再想想，高铁上占个座位，好像也不是什么太大的坏事啊，和我们现在正在抨击的xxx社会问题相比，又能算的了什么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种热点事件，孙博士只要抓住几次机会，把发言词写的漂亮一点，有力一点，让网民看了之后觉得顺气解气的，那么翻身其实并不太难的。当然了，这肯定不会改变全部网民的观感，但改变四分之一到三分之一网民的观感还是很有可能的。如果以后在多来几次呢？那就慢慢不止三分之一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这样，之前的“灰纸变黑纸”的铺垫，就在一个个“白点”之后，全部有了它们的价值。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好了，下面是【技术总结】时间：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第一步：先用“舆论性强”但其实实质恶行不大的暴露来吸取眼球，获取负面关注。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第二步：多次暴露，利用大众的“审丑”思维，适当巩固这些负面关注。但要注意技巧：不能用真正恶行大的行为，而要用实质恶行不大，但却能挑逗公众情绪的行为，比如拍轮椅视频这样的。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本步技术要点：多次暴露挑逗，目的是把纸涂黑，拉低期望；而实质恶行不大，是为了日后翻盘阻力小。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第三步：抓住时机蹭真正的热点，在“大众愤懑”的某些热点上，顺应民心，精彩表现，把一部分负面关注转化成正面关注。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本步技术要点：点白点时，一定要有高度反差性，和之前的黑纸反差越高越好。务必让人觉得，啊，说的太好了，原来他还有这样正义的一面，甚至是：啊，可能这才是他真的一面。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第四步：不断重复第三步，一点一点把第一二步获得的负面关注，成功转换为正面关注，进而成为真正的网红和意见领袖。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这个技术的优势是，如果你直接走第三步第四步，这就是正常人的走法，而正常人是很难获得超额社会关注的，除非你做到特别优秀。但变成“审丑”对象却很容易，只要你能拉的下来脸。</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分析舆论操纵术，不是为了让大家去学，而是希望能够认清这种舆论操作技巧，要时刻保持独立思考能力，而不是做情绪和舆论的奴隶。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这条路子还是很有可操作性的。它利用了人性中固有的弱点，利用了舆论传播的技巧。如果孙博士接下来真的要走第三步第四步，那么相当一部分“乌合之众”届时恐怕是很难抵抗的。​​​​</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rPr>
          <w:color w:val="auto"/>
        </w:rPr>
      </w:pPr>
      <w:bookmarkStart w:id="137" w:name="_Toc1606949796"/>
      <w:r>
        <w:rPr>
          <w:color w:val="auto"/>
          <w:lang w:val="en-US" w:eastAsia="zh-CN"/>
        </w:rPr>
        <w:t>64、</w:t>
      </w:r>
      <w:r>
        <w:rPr>
          <w:rFonts w:hint="default"/>
          <w:color w:val="auto"/>
          <w:lang w:val="en-US" w:eastAsia="zh-CN"/>
        </w:rPr>
        <w:fldChar w:fldCharType="begin"/>
      </w:r>
      <w:r>
        <w:rPr>
          <w:rFonts w:hint="default"/>
          <w:color w:val="auto"/>
          <w:lang w:val="en-US" w:eastAsia="zh-CN"/>
        </w:rPr>
        <w:instrText xml:space="preserve"> HYPERLINK "https://weibo.com/ttarticle/p/show?id=2309404285280482891480&amp;mod=zwenzhang"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《中国社会舆论对公权力执法过程中“我弱我有理”的评价变化和复杂情绪》</w:t>
      </w:r>
      <w:r>
        <w:rPr>
          <w:rFonts w:hint="default"/>
          <w:color w:val="auto"/>
          <w:lang w:val="en-US" w:eastAsia="zh-CN"/>
        </w:rPr>
        <w:fldChar w:fldCharType="end"/>
      </w:r>
      <w:bookmarkEnd w:id="137"/>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2018-09-17</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瑞典游客事件之所有会有这么多的关注，一个原因是，这件事汇集了至少网络上的四个敏感情绪点。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一般事件，涉及到一个网络上的敏感情绪点，就会有小规模内的网络舆论生成；如果是两个三个，那就较容易引发比较大的舆论关注。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当然了，除了数量之外，敏感情绪点的引发时机、事情的严重程度、情绪点的敏感程度，也会对舆论关注度的大小产生影响。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在本案中，这四个敏感情绪点分别为：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1、对“按闹分配”、“我闹我有理”的观感。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2、对“警察粗暴执法”的观感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3、对“敢于处理外国友人”的观感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4、对“外交部为游客发声怼外国政府”的观感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其实如果再细分，不止这四个，比如还有“中外冲突”的点、“外国公权力行使”的店、对“刚性社会规则”看法的点、“出国游安全”等点，但也是可以合进这四个里面的一个或几个中的，就不再分开讨论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其中，关于第3个情绪点的意义，我昨天已经写了一篇文章来分析，可以参考这里：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"https://www.zhihu.com/question/294697437/answer/492463705"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日常交往中，我们应该如何摆正来华外国人的位置——由瑞典事件引发的思考</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本文重点讨论一下1、2。至于4以后有时间再说。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1和2在舆论场上经常是密切相关的，这里合在一起谈。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随着中国工业化进程的加深，人员流动频繁程度远超过往，使得过去低人口流动下产生的人情社会逐渐瓦解。而陌生人之间需要新的规则去约束彼此的社会交往，这就在新一代受过教育的、在大中城市工作的年轻人当中，产生了对刚性的规则的需求，而不再是过去老一代人在低人口流动条件下形成的对“人情社会”中的“软规则”的理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那么两种不同规则的理解，就必然会产生冲突。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如果对互联网舆论的历史有印象的话，会发现一个问题，中国互联网舆论史上，越往前翻，对“警民冲突”时站在“被执法者”这一边，而不是“执法者”这一边的网民比例是越高的。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甚至到了2011年左右，凡是警察用了强制力的（要是万一对被执法者造成了伤亡那更麻烦了），基本上网民还都是一边倒骂警察。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前后舆论场的差异原因是什么呢？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原因一</w:t>
      </w:r>
      <w:r>
        <w:rPr>
          <w:rFonts w:hint="default" w:ascii="Arial" w:hAnsi="Arial" w:cs="Arial"/>
          <w:i w:val="0"/>
          <w:caps w:val="0"/>
          <w:color w:val="333333"/>
          <w:spacing w:val="0"/>
          <w:sz w:val="24"/>
          <w:szCs w:val="24"/>
        </w:rPr>
        <w:t>，是本世纪初乃至更早的时候，警方自身规范性还不强，执法相对随意，形式上容易简单粗暴，加上破案手段不如现在多，在指标压力下又容易导致冤假错案。加之互联网刚刚兴起，警方暴力执法这种事比以往的传统媒体时代更容易传播。那么对于普通公众来说，与“警察不作为”可能造成的损失而言，“警察乱作为”对自己造成的损失可能是更大的。所以，很多人会产生这样的想法：在舆论上支持“被执法者”，潜在层面上会保护到自己利益的可能性更大。另外，在房地产迅猛发展的年代，警察经常和“强拆”等负面新闻出现在一起，这种对“乱作为”的恐惧，也增加了民众的倾向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原因二</w:t>
      </w:r>
      <w:r>
        <w:rPr>
          <w:rFonts w:hint="default" w:ascii="Arial" w:hAnsi="Arial" w:cs="Arial"/>
          <w:i w:val="0"/>
          <w:caps w:val="0"/>
          <w:color w:val="333333"/>
          <w:spacing w:val="0"/>
          <w:sz w:val="24"/>
          <w:szCs w:val="24"/>
        </w:rPr>
        <w:t>，是2012年之前“自由主义”和白左思维在中国互联网上的影响力。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那段时间，网络上某些公共知识分子甚至借某位知名作家的话，把这样一个说法奉为经典：“在一座高大坚实的墙和与之相撞的鸡蛋之间，我永远都站在鸡蛋一边”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如果网龄超过五年，应该是能记得这句话的。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这其实就是“我弱我有理”的文化人表达方式。如果现在在知乎上再持这句名言，恐怕要被骂的。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很多自由知识分子出于对政府的反感，对公权力的“警惕”，因此，凡是遇到公权力和违反或不违反规则的平民之间的冲突时，都会把这件事看做是一个打击公权力的好机会，因此极力批判，对执法过程各种挑刺。著名的“为什么不打腿，罪犯也是一条命啊”的质疑就是那个年代的产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时互联网上，随便一张照片，比如警察面前有一个人在下跪，或者一个人躺着抱着警察的腿，舆论就会批判警察，你看，民众都被迫给你们下跪了，都躺在地上嚎啕大哭了，你们还无动于衷，你们多坏！这个国家的体制一定是出了问题！至于照片背后到底是什么故事，是个什么样的前因后果，大多数人是不关心的，发泄不满就行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对公权力是否应该压制某些宗教扩张的态度，网络舆论同样是经历了一个转变的。这点就不详细说了。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原因三</w:t>
      </w:r>
      <w:r>
        <w:rPr>
          <w:rFonts w:hint="default" w:ascii="Arial" w:hAnsi="Arial" w:cs="Arial"/>
          <w:i w:val="0"/>
          <w:caps w:val="0"/>
          <w:color w:val="333333"/>
          <w:spacing w:val="0"/>
          <w:sz w:val="24"/>
          <w:szCs w:val="24"/>
        </w:rPr>
        <w:t>：西方社会内部真实情况的信息越来越多传到中国，由此带来的思想冲击。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2010年之后，移动互联网出现并迅速发展，同时中国人出国留学、旅游、工作机会迅速增多。信息来源扩张+发声渠道扩张+接收人数增加，这打破了几十年来少数“文化人”、“意见领袖”对西方世界的“民间解释权”。民间对西方世界的观察迅速变得多元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由此，西方国家里面一些警察执法的画面和介绍，也被更多的中国人所广为知晓。而发达国家里面警察执法过程中“说一不二”、“必须严格遵守警察命令”等印象，传到中国网民这里，也在一定程度上改变了其中不少人对警察执法过程的理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要知道，发达国家的一些具体事务上的做法，对我们这个发展中国家的民间舆论，还是很有影响力的。很多人讨论问题的时候都经常会用这样的论据：你看美国/日本/欧洲就是这样做的。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原因四</w:t>
      </w:r>
      <w:r>
        <w:rPr>
          <w:rFonts w:hint="default" w:ascii="Arial" w:hAnsi="Arial" w:cs="Arial"/>
          <w:i w:val="0"/>
          <w:caps w:val="0"/>
          <w:color w:val="333333"/>
          <w:spacing w:val="0"/>
          <w:sz w:val="24"/>
          <w:szCs w:val="24"/>
        </w:rPr>
        <w:t>：中国社会内部的发展催生了对刚性社会规则的需求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于一个农业社会，或者工业化还不深的社会而言，人口流动较少，人情化社会的特征就容易显现。在这样的社会里，家长里短、邻里小矛盾、低头不见抬头见，这些特征就使得警察倾向于“和稀泥”，因为他会觉得，都是亲朋邻里，小矛盾没什么大不了的嘛，互相理解一下不就好了吗。甚至基层还有这样的情况，丈夫家暴，警察把丈夫抓了，结果妻子却不愿意了，向警察要人甚至抗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工业化的发展带来的更多的“挣钱多”的工作机会，这些工作机会往往又在大中城市，这些机会吸引着全国各地，口音不同、文化习惯不同、学历背景不同、城乡差异的各色人等来到同一个地方，工作，买房，娶妻，生子。过去的厂矿机关、单位大院、农村生产队的熟人式生产生活环境，变成了写字楼、商品房小区这样的陌生人社会。楼上楼下可能连话都说不上几句。那么，这么复杂的各色人群，要是发生了纠纷，在客观上就没办法用“熟人社会”的规则来解决问题了，因为大家对“人情规则”的理解可能都有地域或者文化上的差异，彼此也没有什么交情或者沾亲带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这样，自然就催生出一种对“刚性社会规则”的需求，这种规则要求尽可能有操作性，而且规则明确，都摆在纸面上，执行力要强，尽可能少的有模糊空间，人对结果的因素要降到最低。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原因五</w:t>
      </w:r>
      <w:r>
        <w:rPr>
          <w:rFonts w:hint="default" w:ascii="Arial" w:hAnsi="Arial" w:cs="Arial"/>
          <w:i w:val="0"/>
          <w:caps w:val="0"/>
          <w:color w:val="333333"/>
          <w:spacing w:val="0"/>
          <w:sz w:val="24"/>
          <w:szCs w:val="24"/>
        </w:rPr>
        <w:t>：80后、90后甚至00后的年轻人开始逐渐占据了互联网话语权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上面一个原因说，工业化发展带来的机会导致了对刚性规则的需求。那么中老年人去背井离乡去大城市找个地方打工，重新买房生子生活的可能性大吗？显然不大。能有这样机会的，往往都是受过一定教育，在大中城市里有读书、生活、工作经验的年轻人。他们一方面在客观上有对刚性规则的需求，另一方面又熟悉互联网思维，愿意通过互联网发声表达，还有移动互联网使得这些年轻人发声渠道更加多元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原因六</w:t>
      </w:r>
      <w:r>
        <w:rPr>
          <w:rFonts w:hint="default" w:ascii="Arial" w:hAnsi="Arial" w:cs="Arial"/>
          <w:i w:val="0"/>
          <w:caps w:val="0"/>
          <w:color w:val="333333"/>
          <w:spacing w:val="0"/>
          <w:sz w:val="24"/>
          <w:szCs w:val="24"/>
        </w:rPr>
        <w:t>：警察执法文明化和规范化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这十多年来，在公众的监督和舆论压力之下，警方自身的执法也在不断规范化和文明化，比如执法记录仪被越来越广泛的应用，比如新一批学历较高的新警察补充进了队伍，等等。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另外，天网监控、DNA验证等技术的发展，使得破案工具更加强大，过去那种“为了破案而想外招”（比如刑讯逼供等）的压力客观上得到了减轻。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再者，警察队伍内部的管理也在不断加强。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原因四和原因六的共同作用，导致了主要矛盾发生了变化。群众（尤其是年轻人）对警察的“乱作为”没有以前那么担心了，同时城市化带来了不同人群的冲突，使得对警察“不作为”的不满上升了。用马克思主义的话说，这就是“主要矛盾和次要矛盾的地位不是一成不变的，在一定条件下它们可以相互转化，即主要矛盾在一定条件下转化为次要矛盾，次要矛盾在一定条件下上升为主要矛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以上是对1、2的社会舆论思潮来龙去脉做的分析。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其实很多人这么关心瑞典事件，在一定程度上是对国内事务情绪的投射。这种投射包括四个方面，在本文开头已经介绍过了。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那么，未来我国的公权力在基层普通纠纷事务上的执法是否会改变现在的“我弱我有理”、“和稀泥”、“按闹分配”的逻辑呢？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最终肯定是会改变的，因为城市化会继续，工业化会继续，对刚性规则的需求是客观存在的。时间流逝，一个社会的旧人肯定会被新人逐渐替代的。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但改变也不会是那么快，因为这种需求出现不久，还不太稳定，舆论还经常摇摆，甚至经常自己就做不到刚性。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比如我举个例子，很多人说，看到这位中国游客在瑞典大哭大闹倒地，就立刻想到了国内一些闹的，碰瓷的。那么好，我如果把这个例子换回中国：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如果是一个中国游客，在中国的酒店这样做，被中国警察抬出去扔到近郊了呢？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当然，受瑞典事件的影响，有些人肯定会说，我也支持！我相信舆论也会支持！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么，我们把游客身份换成警察和小贩呢？如果小贩违反了不许摆摊的规定，按照某个城市的规定应该被扣留三轮车和货物，不能再卖，而小贩不同意，没碰就顺势躺倒，在地上大哭大喊：“警察打人了！警察打人了！”，所以警察只好按照某些从北欧先进国家学习来的“惯例操作”把他带上车扔到了近郊地铁站了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这个时候社会舆论还会觉得应该“按照条文”去“刚性执法”吗？恐怕就有动摇了吧。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那么再进一步，如果这个小贩被带离现场扔下之后，很不幸死了呢？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这个时候社会舆论还会因为警察执行了文字上的规定，就继续支持他吗？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如果再再进一步，媒体又发现，这个小贩家里孩子有残疾，老婆有病，家里生活很困难，冬天还没有通天然气取暖，一家人靠他这个顶梁柱过日子，现在整个家都塌了呢？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如果再配上一段采访，孩子哇哇大哭，母亲抱着孩子不住流泪，背景是开裂的墙皮，简陋的饭菜，和摇摇欲坠黑乎乎的桌子呢？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舆论还会仅仅因为警察确实执行了“字面上的”条文，而一如既往坚持支持警察吗？难道不会引发公众对伤害“弱势群体”的愤怒吗？公众难道不会联想到高房价、看病难……这些自己被割韭菜的痛苦，然后把这些投射到直接造成了这样惨剧的执法者身上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如果我们真的要从“</w:t>
      </w:r>
      <w:r>
        <w:rPr>
          <w:rFonts w:hint="default" w:ascii="Arial" w:hAnsi="Arial" w:cs="Arial"/>
          <w:b/>
          <w:i w:val="0"/>
          <w:caps w:val="0"/>
          <w:color w:val="333333"/>
          <w:spacing w:val="0"/>
          <w:sz w:val="24"/>
          <w:szCs w:val="24"/>
        </w:rPr>
        <w:t>刚性</w:t>
      </w:r>
      <w:r>
        <w:rPr>
          <w:rFonts w:hint="default" w:ascii="Arial" w:hAnsi="Arial" w:cs="Arial"/>
          <w:i w:val="0"/>
          <w:caps w:val="0"/>
          <w:color w:val="333333"/>
          <w:spacing w:val="0"/>
          <w:sz w:val="24"/>
          <w:szCs w:val="24"/>
        </w:rPr>
        <w:t>”、“</w:t>
      </w:r>
      <w:r>
        <w:rPr>
          <w:rFonts w:hint="default" w:ascii="Arial" w:hAnsi="Arial" w:cs="Arial"/>
          <w:b/>
          <w:i w:val="0"/>
          <w:caps w:val="0"/>
          <w:color w:val="333333"/>
          <w:spacing w:val="0"/>
          <w:sz w:val="24"/>
          <w:szCs w:val="24"/>
        </w:rPr>
        <w:t>讲规则</w:t>
      </w:r>
      <w:r>
        <w:rPr>
          <w:rFonts w:hint="default" w:ascii="Arial" w:hAnsi="Arial" w:cs="Arial"/>
          <w:i w:val="0"/>
          <w:caps w:val="0"/>
          <w:color w:val="333333"/>
          <w:spacing w:val="0"/>
          <w:sz w:val="24"/>
          <w:szCs w:val="24"/>
        </w:rPr>
        <w:t>”的角度看，警察是不是在</w:t>
      </w:r>
      <w:r>
        <w:rPr>
          <w:rFonts w:hint="default" w:ascii="Arial" w:hAnsi="Arial" w:cs="Arial"/>
          <w:b/>
          <w:i w:val="0"/>
          <w:caps w:val="0"/>
          <w:color w:val="333333"/>
          <w:spacing w:val="0"/>
          <w:sz w:val="24"/>
          <w:szCs w:val="24"/>
        </w:rPr>
        <w:t>现场</w:t>
      </w:r>
      <w:r>
        <w:rPr>
          <w:rFonts w:hint="default" w:ascii="Arial" w:hAnsi="Arial" w:cs="Arial"/>
          <w:i w:val="0"/>
          <w:caps w:val="0"/>
          <w:color w:val="333333"/>
          <w:spacing w:val="0"/>
          <w:sz w:val="24"/>
          <w:szCs w:val="24"/>
        </w:rPr>
        <w:t>应该对被执行人做某个动作，按理说，应该是看法律条文和执行守则的，而不应该看这个人家里有什么人，孩子是不是有病，老婆是不是怎么怎么样，生活是不是困难，是不是有客观上的苦衷，是公务员、富人还是受同情的小贩、是有钱的游客，还是没钱的韭菜的。这些都不是警察在执法现场应该考虑的东西，他也不太可能掌握这些信息，即使掌握了，在条文上也没有被允许参考这些来选择性执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而且，如果警察执法动作本身没问题，他死和不死，甚至也都不应该成为判断依据的。谁知道他有没有病，这个是警察没法判断的。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但舆论评价的时候，可能做到这么客观、冷静，中立，甚至</w:t>
      </w:r>
      <w:r>
        <w:rPr>
          <w:rFonts w:hint="default" w:ascii="Arial" w:hAnsi="Arial" w:cs="Arial"/>
          <w:b/>
          <w:i w:val="0"/>
          <w:caps w:val="0"/>
          <w:color w:val="333333"/>
          <w:spacing w:val="0"/>
          <w:sz w:val="24"/>
          <w:szCs w:val="24"/>
          <w:u w:val="single"/>
        </w:rPr>
        <w:t>冷酷</w:t>
      </w:r>
      <w:r>
        <w:rPr>
          <w:rFonts w:hint="default" w:ascii="Arial" w:hAnsi="Arial" w:cs="Arial"/>
          <w:b/>
          <w:i w:val="0"/>
          <w:caps w:val="0"/>
          <w:color w:val="333333"/>
          <w:spacing w:val="0"/>
          <w:sz w:val="24"/>
          <w:szCs w:val="24"/>
        </w:rPr>
        <w:t>吗？能做到不掺杂其他的社会情绪，而仅仅就事论事吗？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舆论做不到，那对于警察而言，如果我严格执法，出了事（比如伤亡）舆论会大量指责我，会引发网络上的愤怒，我可能会丢工作；反之，如果我和稀泥，糊弄过去，顶多只是有人不满，却不会酿成公众的情绪上的激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两相比较之下，自然是前者的潜在成本高啊。那么为什么不多一事不如少一事呢。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甚至还可能出现“薛定谔式”的社会舆论。比如由于执法对象不同，执法对象的过往经历、遭遇不同、以往是品学兼优还是考试作弊、是富二代还是贫困山区的孩子，爹是局长、开发商还是程序员、甚至颜值，都可能会影响到舆论对执法结果做出不同标准评价的倾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很多人觉得自己能抵抗“我惨我有理”的逻辑，其实可能只是因为没有遇到，或者是遇到了甚至都没觉察到自己也陷入了这样的逻辑。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而且更复杂的问题在于，社会上还有很多支持这种逻辑的人啊，他们的民意同样也是民意啊。作为公权力，同样也会受到这部分人的压力啊。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还有很多人，只是对有意识的、主动表达的“我弱我有理”产生了情绪上的反感，但如果“弱”的信息并非是从当事人嘴里说出来或者表达出来的，而是第三方无意透露的，把“主动卖惨”变成“无意中露出的悲惨”，很多人又会被俘虏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说的不客气一点，大多数人是没有能力真的做到非常冷酷地就事论事的，在评价时总是会多多少少掺杂一些其他因素带来的社会情绪。而且如果真的做到了，把社会变成一个犯点小错，稍微触碰刚性原则，就引发冷酷制裁的环境的话，到时候，恐怕有些人是要“叶公好龙”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其实，就我自己而言，更喜欢明确标定、刚性规则的社会，因为从小就是比较不喜欢各种人情世故的，尤其怕给别人添麻烦，最头疼各种“没有公开亮在纸面上”，或者“在纸面上但模糊执行”的软性规则。以我“怕给别人添麻烦”的心态，很难做到去通过“人情运作”去获得软规则中的利益。我最希望的，就是整个社会运行在完全透明的规则之下，你甚至不需要有任何人情交流，只需要按照规则去调用各种机构提供的接口，就能活的很好很流畅的那种。相反，如果有人去破坏这样的刚性社会规则，以非合法的形式和参数去调用这些接口，就会遭到严格的惩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我还是要提醒一下，对于很多朋友而言，那样的社会其实不一定顺你的心意。因为中国社会的人情化传统存在已久，这些传统也同时存在于现在活着的每个人身上，只是多少的区别。如果真的“刚性化”，很多人到时候是会“</w:t>
      </w:r>
      <w:r>
        <w:rPr>
          <w:rFonts w:hint="default" w:ascii="Arial" w:hAnsi="Arial" w:cs="Arial"/>
          <w:b/>
          <w:i w:val="0"/>
          <w:caps w:val="0"/>
          <w:color w:val="333333"/>
          <w:spacing w:val="0"/>
          <w:sz w:val="24"/>
          <w:szCs w:val="24"/>
        </w:rPr>
        <w:t>叶公好龙</w:t>
      </w:r>
      <w:r>
        <w:rPr>
          <w:rFonts w:hint="default" w:ascii="Arial" w:hAnsi="Arial" w:cs="Arial"/>
          <w:i w:val="0"/>
          <w:caps w:val="0"/>
          <w:color w:val="333333"/>
          <w:spacing w:val="0"/>
          <w:sz w:val="24"/>
          <w:szCs w:val="24"/>
        </w:rPr>
        <w:t>”的，是会怀念“浓浓的人情味”、“最美的风景是人”的。</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pPr>
      <w:bookmarkStart w:id="138" w:name="_Toc914329949"/>
      <w:r>
        <w:rPr>
          <w:rFonts w:hint="eastAsia"/>
          <w:color w:val="auto"/>
          <w:lang w:val="en-US" w:eastAsia="zh-CN"/>
        </w:rPr>
        <w:t>65、</w:t>
      </w:r>
      <w:r>
        <w:rPr>
          <w:rFonts w:hint="eastAsia"/>
          <w:color w:val="auto"/>
          <w:lang w:val="en-US" w:eastAsia="zh-CN"/>
        </w:rPr>
        <w:fldChar w:fldCharType="begin"/>
      </w:r>
      <w:r>
        <w:rPr>
          <w:rFonts w:hint="eastAsia"/>
          <w:color w:val="auto"/>
          <w:lang w:val="en-US" w:eastAsia="zh-CN"/>
        </w:rPr>
        <w:instrText xml:space="preserve"> HYPERLINK "https://weibo.com/ttarticle/p/show?id=2309404292972169541871&amp;mod=zwenzhang" \t "/home/mecup/文档\\x/_blank" </w:instrText>
      </w:r>
      <w:r>
        <w:rPr>
          <w:rFonts w:hint="eastAsia"/>
          <w:color w:val="auto"/>
          <w:lang w:val="en-US" w:eastAsia="zh-CN"/>
        </w:rPr>
        <w:fldChar w:fldCharType="separate"/>
      </w:r>
      <w:r>
        <w:rPr>
          <w:rStyle w:val="22"/>
          <w:rFonts w:hint="eastAsia" w:asciiTheme="minorEastAsia" w:hAnsiTheme="minorEastAsia" w:eastAsiaTheme="minorEastAsia" w:cstheme="minorEastAsia"/>
          <w:i w:val="0"/>
          <w:caps w:val="0"/>
          <w:color w:val="auto"/>
          <w:spacing w:val="0"/>
          <w:szCs w:val="24"/>
          <w:u w:val="none"/>
          <w:shd w:val="clear" w:fill="FFFFFF"/>
        </w:rPr>
        <w:t>《如何看待部分网友在外国网站自发做战忽局？》</w:t>
      </w:r>
      <w:r>
        <w:rPr>
          <w:rFonts w:hint="eastAsia"/>
          <w:color w:val="auto"/>
          <w:lang w:val="en-US" w:eastAsia="zh-CN"/>
        </w:rPr>
        <w:fldChar w:fldCharType="end"/>
      </w:r>
      <w:bookmarkEnd w:id="138"/>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2018-10-08</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​​这是知乎上的一个问题：</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b/>
          <w:i w:val="0"/>
          <w:caps w:val="0"/>
          <w:color w:val="EB7350"/>
          <w:spacing w:val="0"/>
          <w:kern w:val="0"/>
          <w:sz w:val="24"/>
          <w:szCs w:val="24"/>
          <w:u w:val="none"/>
          <w:shd w:val="clear" w:fill="F2F2F5"/>
          <w:lang w:val="en-US" w:eastAsia="zh-CN" w:bidi="ar"/>
        </w:rPr>
        <w:fldChar w:fldCharType="begin"/>
      </w:r>
      <w:r>
        <w:rPr>
          <w:rFonts w:hint="default" w:ascii="Arial" w:hAnsi="Arial" w:eastAsia="宋体" w:cs="Arial"/>
          <w:b/>
          <w:i w:val="0"/>
          <w:caps w:val="0"/>
          <w:color w:val="EB7350"/>
          <w:spacing w:val="0"/>
          <w:kern w:val="0"/>
          <w:sz w:val="24"/>
          <w:szCs w:val="24"/>
          <w:u w:val="none"/>
          <w:shd w:val="clear" w:fill="F2F2F5"/>
          <w:lang w:val="en-US" w:eastAsia="zh-CN" w:bidi="ar"/>
        </w:rPr>
        <w:instrText xml:space="preserve"> HYPERLINK "https://www.zhihu.com/question/63245335/answer/506524952" \t "/home/mecup/文档\\x/_blank" </w:instrText>
      </w:r>
      <w:r>
        <w:rPr>
          <w:rFonts w:hint="default" w:ascii="Arial" w:hAnsi="Arial" w:eastAsia="宋体" w:cs="Arial"/>
          <w:b/>
          <w:i w:val="0"/>
          <w:caps w:val="0"/>
          <w:color w:val="EB7350"/>
          <w:spacing w:val="0"/>
          <w:kern w:val="0"/>
          <w:sz w:val="24"/>
          <w:szCs w:val="24"/>
          <w:u w:val="none"/>
          <w:shd w:val="clear" w:fill="F2F2F5"/>
          <w:lang w:val="en-US" w:eastAsia="zh-CN" w:bidi="ar"/>
        </w:rPr>
        <w:fldChar w:fldCharType="separate"/>
      </w:r>
      <w:r>
        <w:rPr>
          <w:rStyle w:val="22"/>
          <w:rFonts w:hint="default" w:ascii="Arial" w:hAnsi="Arial" w:eastAsia="宋体" w:cs="Arial"/>
          <w:b/>
          <w:i w:val="0"/>
          <w:caps w:val="0"/>
          <w:color w:val="EB7350"/>
          <w:spacing w:val="0"/>
          <w:sz w:val="24"/>
          <w:szCs w:val="24"/>
          <w:u w:val="none"/>
          <w:shd w:val="clear" w:fill="F2F2F5"/>
        </w:rPr>
        <w:t>如何看待部分网友在外国网站自发做战忽局？</w:t>
      </w:r>
      <w:r>
        <w:rPr>
          <w:rFonts w:hint="default" w:ascii="Arial" w:hAnsi="Arial" w:eastAsia="宋体" w:cs="Arial"/>
          <w:b/>
          <w:i w:val="0"/>
          <w:caps w:val="0"/>
          <w:color w:val="EB7350"/>
          <w:spacing w:val="0"/>
          <w:kern w:val="0"/>
          <w:sz w:val="24"/>
          <w:szCs w:val="24"/>
          <w:u w:val="none"/>
          <w:shd w:val="clear" w:fill="F2F2F5"/>
          <w:lang w:val="en-US" w:eastAsia="zh-CN" w:bidi="ar"/>
        </w:rPr>
        <w:fldChar w:fldCharType="end"/>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我浏览一些外国的新闻网站或者油管推特，经常看到一些中国网友（昵称很明显，下面往往还有“战忽局”之类的评论）用英文发一些国内常见的自嘲中国的言论。比如你们别担心，那都是假的，中国人民都在啃树皮吃草啊，都很穷啊，都是被洗脑的啊，这些都是电脑特效，是CGI啊等等。刚开始还觉得有趣，会点个赞。后来感觉不对，他们这么“黑”中国，和那些轮子民运似乎没什么区别（至少在外国人眼里），会很大程度影响很多不知情的人对中国的看法，知乎的各位怎么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以下是我的答案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谢邀。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原因之一，是境外的很多网站，上面黑中国的内容，水平非常低，很多完全是对中国情况根本不了解的无脑黑。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这样，偶尔出去的大陆网友，其中一部分人一开始可能很愤怒，但后来看多了就会觉得这帮人真TM弱智啊，然后就会产生一种“如果我按照它们这种逻辑编一些东西喂给它们，会有什么效果”的恶趣味。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然后再其中有一部分人实验之后，居然发现，我靠，我编的这堆2B东西居然还有很多人真心相信！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再然后，再再其中一部分人，就会产生一种居高临下上的智商上的优越感……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然后，再再再其中一部分人，就会乐此不疲，不断获得智商上享受优越的快感。感觉像是发现了一个获取智商优越的富矿，而且几乎无穷无尽挖不完的那种……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且由于编的这些东西本来就是很可笑的，所以这些网友觉得这些内容在国内没有什么杀伤力，被忽悠的只是外国人和香蕉人而已，而且很大概率还是原本就对中国心存偏见的那类，连这都能被忽悠，属于活该，反正我不忽悠你们自己也会编造的，还不如让我享受享受，所以也就没有什么道德负担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原来你们自己辛辛苦苦造谣，行行行，现在我们来帮你们，你看好不好啊。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这背后其实反映了一个现象，就是海外对中国的误解非常非常之深，以至于都能出现“你自己造谣水平不高我都看不下去了来帮帮你吧”这种令人哭笑不得的事情。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为什么会出现这样的现象呢，一个重要原因当然是海外对中国长期以来存在的傲慢和高高在上的心态，以至于黑中国的内容，都会倾向于相信，或者内心期盼这是真的。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还有另外一个原因，在一定程度上，可能和网络政策有关。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知乎上有个问题，大意是“为什么公知被污名化”，里面有些答主说，这是因为境内不让高水平公知发声，剩下的都是低水平的，所以被污名化了。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我们先假设这是真的，但这个理论却没能解释另外一种现象：为什么在海外网络上讨论中国问题的水平更低呢？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到2018年，海外网络内容上，真正有一定政治杀伤力的，只剩下真真假假难以验证的“高层秘闻”和“对某些群体性事件可能的推波助澜”这两种了。而所谓的“民主启蒙”、“自由启蒙”什么的思想、意识形态上的东西，却基本上没有什么杀伤力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些思想类的东西，早在互联网初期就在中国大陆的网络上不知道被双方反复撕扯过多少边了，无论是正方还是反方，经过长达十几年的一轮轮狗撕猫咬，各自的理论早就进化到了不知道多少级，各种细节反复交手过多少遍了。早就麻木了。这个时候你再一脸神秘的说“我要对你启蒙一下普世价值，从第一课开始……”，只会被人当逗比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在今天的中国互联网上，如果有一个公知公开造谣传谣，而且是很低级的那种，那么他很有可能几天后就被打脸，会被截图嘲笑很久，比如袁x来律师这样的。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网络政策的存在，使得海外这些敌视现代中国的人，在发表涉及中国的荒唐言论的时候，得不到或者很少得到来自生活在中国大陆的受众的真实反馈，也就是没有舆论上的制约。久而久之，由于这些人本事就仇视现代中国，在言论上又缺乏了负反馈机制，因此自然会越编造越离谱——反正我说的再耸人听闻，你们也会信啊对吧，那我自然有动力说的更极端更耸人听闻，不然我不这样做而别人这样做，我不就被别人比下去了吗，不就缺乏关注度和影响力了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这是一个几乎没有了负反馈机制的舆论系统，所以其中的信息荒谬，只能被越放越大。其中的个体被不断自我说服，自我强化，循环论证。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而一些大陆网友，是在这个系统已经“放飞自我”很久之后突然从外部进入这个系统的，所以那简直是满眼都是“忽悠”的富矿啊……这辈子完全可以就指着这个来获取心理上智商上的优越感了……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在这里，网络政策出现了一个当初连设计者可能都没能想到的一个意外的红利：原本无法制约的海外攻击者们在整体上被“</w:t>
      </w:r>
      <w:r>
        <w:rPr>
          <w:rFonts w:hint="default" w:ascii="Arial" w:hAnsi="Arial" w:cs="Arial"/>
          <w:b/>
          <w:i w:val="0"/>
          <w:caps w:val="0"/>
          <w:color w:val="333333"/>
          <w:spacing w:val="0"/>
          <w:sz w:val="24"/>
          <w:szCs w:val="24"/>
        </w:rPr>
        <w:t>养废</w:t>
      </w:r>
      <w:r>
        <w:rPr>
          <w:rFonts w:hint="default" w:ascii="Arial" w:hAnsi="Arial" w:cs="Arial"/>
          <w:i w:val="0"/>
          <w:caps w:val="0"/>
          <w:color w:val="333333"/>
          <w:spacing w:val="0"/>
          <w:sz w:val="24"/>
          <w:szCs w:val="24"/>
        </w:rPr>
        <w:t>”了。因为我随随便便胡说八道就可以成为“民主斗士”，“中国通”，有这种轻松的途径，有几个人还愿意傻逼兮兮的真花时间花精力研究日新月异的真实中国去寻找如何“黑到点子上”？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更加讽刺的是，少数过来的大陆网友，试图提供信息纠偏的时候，这个系统自己还会抗拒，会把对方打成“五毛”、“粉红”。而由于过来的人数不可能太多，因此无法对系统本身形成足够的舆论制约，无法产生负反馈机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好吧，既然这个系统自己愿意自我高潮，那么部分大陆网友自然产生了配合以取乐的心态。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一个这样缺乏“实战”的舆论系统，其中的“中国信息”自然会和中国大陆的实际情况越来越远。而其扭曲的“奖惩机制”又会进一步导致其中“低水平攻击”所占的比例必然会保持高位。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说中国本身发展缓慢，那么这种恶意扭曲确实会产生很大的杀伤力，但是过去十几年中国发展很快，而这个系统又沉浸在对旧刻板印象的自我肯定之中不去做修正（试图对系统做出修正的都会被打成“粉红”、“飞碟”），那么产生出来的东西也就越来越脱离实际，杀伤力越来越弱化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这导致了在境内网络上讨论过较多键政内容的网友（缺乏信息分辨力的大爷大妈应该还是不行），到了境外网络上，不但不会被“自由的网络”所同化和震撼，反而有时会产生对体制的同情（黑的太无脑了）和对中国更强烈的认同感（各种反华内容）。由于这些东西水平太低，看的多了之后，甚至产生了能用战忽局方式嘲笑对方的恶趣味、底气和轻蔑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这种现象是研究社会舆论和心理、意识形态的有趣课题，值得继续关注。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最后对境内的“恨国者”们说一句，经过这么多年的高强度网络舆论战，其实你们的水平已经远远超过你们的外国同行了。哪怕是为了正确评价你们自己的水平，也没必要把海外的一切东西在心态上天然地视为高大上的了。</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rPr>
          <w:color w:val="auto"/>
        </w:rPr>
      </w:pPr>
      <w:bookmarkStart w:id="139" w:name="_Toc2139572716"/>
      <w:r>
        <w:rPr>
          <w:color w:val="auto"/>
          <w:lang w:val="en-US" w:eastAsia="zh-CN"/>
        </w:rPr>
        <w:t>66、</w:t>
      </w:r>
      <w:r>
        <w:rPr>
          <w:rFonts w:hint="default"/>
          <w:color w:val="auto"/>
          <w:lang w:val="en-US" w:eastAsia="zh-CN"/>
        </w:rPr>
        <w:fldChar w:fldCharType="begin"/>
      </w:r>
      <w:r>
        <w:rPr>
          <w:rFonts w:hint="default"/>
          <w:color w:val="auto"/>
          <w:lang w:val="en-US" w:eastAsia="zh-CN"/>
        </w:rPr>
        <w:instrText xml:space="preserve"> HYPERLINK "https://weibo.com/ttarticle/p/show?id=2309404294342356419273&amp;mod=zwenzhang"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《为什么部分中国人会对外国人产生“莫名好感”》</w:t>
      </w:r>
      <w:r>
        <w:rPr>
          <w:rFonts w:hint="default"/>
          <w:color w:val="auto"/>
          <w:lang w:val="en-US" w:eastAsia="zh-CN"/>
        </w:rPr>
        <w:fldChar w:fldCharType="end"/>
      </w:r>
      <w:bookmarkEnd w:id="139"/>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2018-10-12</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这是知乎上的一个问题：</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b/>
          <w:i w:val="0"/>
          <w:caps w:val="0"/>
          <w:color w:val="808080"/>
          <w:spacing w:val="0"/>
          <w:kern w:val="0"/>
          <w:sz w:val="24"/>
          <w:szCs w:val="24"/>
          <w:shd w:val="clear" w:fill="F2F2F5"/>
          <w:lang w:val="en-US" w:eastAsia="zh-CN" w:bidi="ar"/>
        </w:rPr>
        <w:t>为什么拥有高等学历的女生也会出现easy girl这种情况？</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大学里外国留学生喜欢换中国女友天天约泡的事也不是新鲜事了，我的疑问是，作为受过高等教育的妹子们为什么仍没有对外教，外国人的正确认识，在周围的一些妹子条件不错性格很好，但对于外国人的莫名好感真的让人不能理解，而且觉得中国男生很low从表象上看妹子们就对美国大片里的形象很痴迷，但这种现象的深层次原因在哪里，知识水平没能塑造正确的世界观价值观？横向对比来看，同等学历的男生都没有太多对欧美女性的好感，我周围的男生包括家庭条件很好的也表示没有任何想要找外国女生的想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rPr>
          <w:rFonts w:hint="default"/>
          <w:sz w:val="24"/>
          <w:szCs w:val="24"/>
        </w:rPr>
      </w:pPr>
      <w:r>
        <w:rPr>
          <w:rFonts w:hint="default"/>
          <w:sz w:val="24"/>
          <w:szCs w:val="24"/>
        </w:rPr>
        <w:t>以下是我的答案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因为这既不是性别问题，也和学历的关系不是太大。这种事在课堂上不会教的，而这个话题在我们的传统公共媒体上又是“不太方便讨论”的。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有个答案说的很直白：当年轮子功的时候，高校和科研院所是重灾区之一。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为什么？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因为很多人上了大学，甚至读了博士，但其实只有本领域内的专业知识，而对邪教和戏法没有概念。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他们面对实验数据、同行论文的时候可能高度警觉，思路很广。但一旦“跨界”到面对之前他们不熟悉的邪教、戏法、社会催眠术时，其智商就一下子降到零了，缺乏辨识能力了。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这个时候，随便一个三流魔术师，可能都比一个院士表现会更好。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即使现在都2018年了，科学如此昌明，连欧美社会里的原生宗教都缓慢退潮的时候，中国大学校园却成了传教的重灾区，一群经过了高考的大学生，却被各种和轮子功水平差不多的五花八门的神棍小本本洗脑，而这些小本本的编写人可能高中都没毕业。道理是一样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哪怕你是理科生，甚至是物理专业，你学个小木块在斜坡上的受力分析、学个一维无限深势阱、学个薛定谔方程、学个偏微分方程的解法，当面对对方口若悬河地念叨“这个世界的本质是什么”、“是XXX创造了这个世界”、“做XXX的小羊”之类的话时，你这些专业知识能派上用场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即使你对面前这个神棍嗤之以鼻，你依赖的更多也是你原有的理性思维，而不是这些专业知识本身。</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如果你只有专业知识，却没有日积月累形成的理性思维和对客观世界的明确认识，那么这个时候你面对这个拿着小本本的家伙，搞不好就相信了。同时，你也会保留你的那些“一维无限深势阱”、“小木块受力分析”的知识，但你会形成一种“双重思想”。也就是：当我回到实验室写论文的时候，大脑自动切换到科学模式；当我走出学校，来到那帮神神叨叨的神棍身边的时候，大脑就自动切换到神棍模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双重思想，并行不悖。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回到这个问题，中国社会中的很多人，其实也是有“双重思想”的。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当他们面对中国社会里的中国人的时候，可以要多精明有多精明，智商情商全部在线。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可当他们面对来中国的外国人的时候，一下子大脑就自动切换到了“见洋人模式”，之前在中国社会里的那些精明，直接全都不见了，换上了一副“天真无邪”要和对方交朋友的心态。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其行为模式大概就是下面这种感觉：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int </w:t>
      </w:r>
      <w:r>
        <w:rPr>
          <w:rFonts w:hint="default" w:ascii="Arial" w:hAnsi="Arial" w:cs="Arial"/>
          <w:b/>
          <w:i w:val="0"/>
          <w:caps w:val="0"/>
          <w:color w:val="333333"/>
          <w:spacing w:val="0"/>
          <w:sz w:val="24"/>
          <w:szCs w:val="24"/>
        </w:rPr>
        <w:t>easy_behavior </w:t>
      </w:r>
      <w:r>
        <w:rPr>
          <w:rFonts w:hint="default" w:ascii="Arial" w:hAnsi="Arial" w:cs="Arial"/>
          <w:i w:val="0"/>
          <w:caps w:val="0"/>
          <w:color w:val="333333"/>
          <w:spacing w:val="0"/>
          <w:sz w:val="24"/>
          <w:szCs w:val="24"/>
        </w:rPr>
        <w:t>(int counterpart_nationality)</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if (CHINESE == counterpart_nationality)</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do_with_compatriot();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return -1;</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else</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do_with_foreigner(counterpart_nationality);</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return 0;</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这些人平时面对同胞时的精明、知识、能干、警惕、守身如玉、自尊、气场……无论再牛逼，其代码都是写在do_with_compatriot()函数里面的，而在他们遇到外国人的时候，这个函数压根就不会被调用啊！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比如下面这两个例子，都是在知乎上俯拾即是的：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疑似男版：</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前几天一个会议附近坐了个像印度佬的，他用下巴指了下旁边一个人手里的笔（自行想象那种姿态），旁边那人就把笔借他用了，我开始还以为旁边这人是跟他一起来的所以他态度这么随意。过了不久，他旁边坐的人换了一个，印度佬又用下巴指了下那人前面的一瓶没开动的水，然后这人把水递给他了。印度佬从头到尾找旁边根本不认识他的中国人拿东西一句道谢都没有还用下巴指东西。我看这人就是在中国待久了被崇洋媚外的中国人给惯坏了。（来源：</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"http://undefined/"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广场舞大哥：崇洋媚外有多可怕？</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女版：</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同哥我在国内某top大学，见过妹子边跑边跳求着非洲留学生（真的好丑啊)要微信号的。见过妹子领着某南亚的留学生（和黑人差不多黑)11点以后往校门外跑的，也许他们是去学英语的吧。同样我也见过同一个妹子，对黑人百般耐心谄媚，掏钱掏物，对国男鄙夷不已恨不得立即当成蟑螂踩死。（来源：</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begin"/>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instrText xml:space="preserve"> HYPERLINK "http://undefined/" \t "/home/mecup/文档\\x/_blank" </w:instrTex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separate"/>
      </w:r>
      <w:r>
        <w:rPr>
          <w:rStyle w:val="22"/>
          <w:rFonts w:hint="default" w:ascii="Arial" w:hAnsi="Arial" w:eastAsia="宋体" w:cs="Arial"/>
          <w:i w:val="0"/>
          <w:caps w:val="0"/>
          <w:color w:val="EB7350"/>
          <w:spacing w:val="0"/>
          <w:sz w:val="24"/>
          <w:szCs w:val="24"/>
          <w:u w:val="none"/>
          <w:shd w:val="clear" w:fill="F2F2F5"/>
        </w:rPr>
        <w:t>邹禹同：那些说easy girl的人是什么心态？</w:t>
      </w:r>
      <w:r>
        <w:rPr>
          <w:rFonts w:hint="default" w:ascii="Arial" w:hAnsi="Arial" w:eastAsia="宋体" w:cs="Arial"/>
          <w:i w:val="0"/>
          <w:caps w:val="0"/>
          <w:color w:val="EB7350"/>
          <w:spacing w:val="0"/>
          <w:kern w:val="0"/>
          <w:sz w:val="24"/>
          <w:szCs w:val="24"/>
          <w:u w:val="none"/>
          <w:bdr w:val="single" w:color="D9D9D9" w:sz="24" w:space="0"/>
          <w:shd w:val="clear" w:fill="F2F2F5"/>
          <w:lang w:val="en-US" w:eastAsia="zh-CN" w:bidi="ar"/>
        </w:rPr>
        <w:fldChar w:fldCharType="end"/>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如果这几个中国人面对的不是外国人，而是自己的同胞，他（她）还会有这样的“过度友好”表现吗？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关于中国社会普遍对外国人存在天然好感的原因，我之前在以下两个答案中已经总结过了。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"http://undefined/"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崇洋媚外有多可怕？</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"http://undefined/"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如何评价中科院巴基斯坦籍留学生欺骗中国女性偷拍性交视频？</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下面说一个之前没太提到过的一个因素：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我们的主流传统媒体很少，甚至几乎不主动去炒作任何境外的负面形象。顶多是外国出了什么负面新闻，我们跟着简单报道转发一下，也没有炒作意识，更没有煽动仇恨、煽动对外鄙视的意识。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少西方的负面新闻，如果发生在中国，那是绝对会引发中产小资群体“对这个国家彻底绝望了”、“地狱空荡荡、魔鬼在人间”、“这是你国最好的移民广告”的那种集体情绪的，但我们媒体往往就轻描淡写转发一下稿子完事了，大多数中国人根本就不知道有这些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去年这个时候，红黄蓝幼儿园的新闻火爆全网，知乎上到处都是类似的问题和情绪：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"http://undefined/"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b/>
          <w:i w:val="0"/>
          <w:caps w:val="0"/>
          <w:color w:val="EB7350"/>
          <w:spacing w:val="0"/>
          <w:sz w:val="24"/>
          <w:szCs w:val="24"/>
          <w:u w:val="none"/>
        </w:rPr>
        <w:t>为什么现在让我觉得正义压不倒邪恶？</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当时有个很火的微博引发了共鸣：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3342640" cy="5949950"/>
            <wp:effectExtent l="0" t="0" r="10160" b="12700"/>
            <wp:docPr id="67" name="图片 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4" descr="IMG_256"/>
                    <pic:cNvPicPr>
                      <a:picLocks noChangeAspect="1"/>
                    </pic:cNvPicPr>
                  </pic:nvPicPr>
                  <pic:blipFill>
                    <a:blip r:embed="rId51"/>
                    <a:stretch>
                      <a:fillRect/>
                    </a:stretch>
                  </pic:blipFill>
                  <pic:spPr>
                    <a:xfrm>
                      <a:off x="0" y="0"/>
                      <a:ext cx="3342640" cy="594995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这篇里面，幼儿园嫖幼最终被证明为谣言，而其他的例子，不过都是一些偶发的治安犯罪事例，甚至有一起居然还是发生在国外的（江歌案），这些居然都能用来被引发到中国小资们的“绝望”……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那按照同等的衡量标准，下面这个发生在澳大利亚的呢？该引发什么程度的“这个国家没救了”、“这个国家真邪恶”的情绪？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"http://undefined/"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b/>
          <w:i w:val="0"/>
          <w:caps w:val="0"/>
          <w:color w:val="EB7350"/>
          <w:spacing w:val="0"/>
          <w:sz w:val="24"/>
          <w:szCs w:val="24"/>
          <w:u w:val="none"/>
        </w:rPr>
        <w:t>澳大利亚天主教会人员被控35年性侵4444名儿童</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可澳大利亚这件事，我敢打赌，95%的中国人连听都没听说过。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一提到澳大利亚，大多数国人心中就是满满的美好，几乎没有任何负面印象的存在。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而西方媒体对中国的形象、中国人的形象是怎么报道的呢？这种天长日久的报道在外国普通民众心中又形成了一种对中国怎样的认识和心态，相信大家都有数吧。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它们不但丑化报道，甚至经常故意针对中国进行公开造谣，制造fake news。</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仅仅是西方媒体这样做吗？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我有时候会逛台湾的论坛，比如PTT这样有代表性的热门社区。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一个令我惊讶的地方知道是什么吗？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他们居然对中国大陆一些非常“本地化”的负面新闻了如指掌，往往是大陆微博上上午在讨论的，他们中午就能在PTT上开帖子挖苦了。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比如四川某个中学生跳楼了，这种事连外地的都不一定知道，而台湾同胞却能在黒糊糊的版面上兴奋地对这件事指点江山畅想未来。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他们怎么知道的？当然是台湾的媒体有兴趣、有动力、非常乐于炒作和传播这样的消息。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而除了涉及蓝绿政局的，大陆网友知道多少台湾的负面社会类新闻？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2016年初，帝吧第一次出征的时候，就遇到了这样很尴尬的情况。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台湾网友对大陆的各种黑点了如指掌，各种开喷。无论真的还是假的，添油加醋战斗力十足。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而大陆网友想对台湾社会的黑点开喷的时候，发现根本就不知道该喷什么……因为除了那点涉及蓝绿的，对台湾社会真正的负面消息一无所知，根本就喷不到点子上，人家没感觉。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最后，有大陆网友不得不专门写了一篇科普文章，大意是：和台湾网民怼，这些内容才是能打疼他们的。把台湾社会的那些不为大陆人所知的丑事列了个单子。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台湾漫画作家老培的一篇作品</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"http://undefined/"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《公正報導》</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，对这种现象的描述可谓入木三分：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2948940" cy="4123055"/>
            <wp:effectExtent l="0" t="0" r="3810" b="10795"/>
            <wp:docPr id="68" name="图片 8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5" descr="IMG_257"/>
                    <pic:cNvPicPr>
                      <a:picLocks noChangeAspect="1"/>
                    </pic:cNvPicPr>
                  </pic:nvPicPr>
                  <pic:blipFill>
                    <a:blip r:embed="rId52"/>
                    <a:stretch>
                      <a:fillRect/>
                    </a:stretch>
                  </pic:blipFill>
                  <pic:spPr>
                    <a:xfrm>
                      <a:off x="0" y="0"/>
                      <a:ext cx="2948940" cy="4123055"/>
                    </a:xfrm>
                    <a:prstGeom prst="rect">
                      <a:avLst/>
                    </a:prstGeom>
                    <a:noFill/>
                    <a:ln w="9525">
                      <a:noFill/>
                    </a:ln>
                  </pic:spPr>
                </pic:pic>
              </a:graphicData>
            </a:graphic>
          </wp:inline>
        </w:drawing>
      </w:r>
      <w:r>
        <w:rPr>
          <w:rFonts w:hint="default" w:ascii="Arial" w:hAnsi="Arial" w:cs="Arial"/>
          <w:i w:val="0"/>
          <w:caps w:val="0"/>
          <w:color w:val="333333"/>
          <w:spacing w:val="0"/>
          <w:sz w:val="24"/>
          <w:szCs w:val="24"/>
        </w:rPr>
        <w:drawing>
          <wp:inline distT="0" distB="0" distL="114300" distR="114300">
            <wp:extent cx="2955925" cy="4132580"/>
            <wp:effectExtent l="0" t="0" r="15875" b="1270"/>
            <wp:docPr id="63" name="图片 8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6" descr="IMG_258"/>
                    <pic:cNvPicPr>
                      <a:picLocks noChangeAspect="1"/>
                    </pic:cNvPicPr>
                  </pic:nvPicPr>
                  <pic:blipFill>
                    <a:blip r:embed="rId53"/>
                    <a:stretch>
                      <a:fillRect/>
                    </a:stretch>
                  </pic:blipFill>
                  <pic:spPr>
                    <a:xfrm>
                      <a:off x="0" y="0"/>
                      <a:ext cx="2955925" cy="413258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3143250" cy="4394200"/>
            <wp:effectExtent l="0" t="0" r="0" b="6350"/>
            <wp:docPr id="64" name="图片 8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7" descr="IMG_259"/>
                    <pic:cNvPicPr>
                      <a:picLocks noChangeAspect="1"/>
                    </pic:cNvPicPr>
                  </pic:nvPicPr>
                  <pic:blipFill>
                    <a:blip r:embed="rId54"/>
                    <a:stretch>
                      <a:fillRect/>
                    </a:stretch>
                  </pic:blipFill>
                  <pic:spPr>
                    <a:xfrm>
                      <a:off x="0" y="0"/>
                      <a:ext cx="3143250" cy="4394200"/>
                    </a:xfrm>
                    <a:prstGeom prst="rect">
                      <a:avLst/>
                    </a:prstGeom>
                    <a:noFill/>
                    <a:ln w="9525">
                      <a:noFill/>
                    </a:ln>
                  </pic:spPr>
                </pic:pic>
              </a:graphicData>
            </a:graphic>
          </wp:inline>
        </w:drawing>
      </w:r>
      <w:r>
        <w:rPr>
          <w:rFonts w:hint="default" w:ascii="Arial" w:hAnsi="Arial" w:cs="Arial"/>
          <w:i w:val="0"/>
          <w:caps w:val="0"/>
          <w:color w:val="333333"/>
          <w:spacing w:val="0"/>
          <w:sz w:val="24"/>
          <w:szCs w:val="24"/>
        </w:rPr>
        <w:drawing>
          <wp:inline distT="0" distB="0" distL="114300" distR="114300">
            <wp:extent cx="3121660" cy="4364355"/>
            <wp:effectExtent l="0" t="0" r="2540" b="17145"/>
            <wp:docPr id="65" name="图片 8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8" descr="IMG_260"/>
                    <pic:cNvPicPr>
                      <a:picLocks noChangeAspect="1"/>
                    </pic:cNvPicPr>
                  </pic:nvPicPr>
                  <pic:blipFill>
                    <a:blip r:embed="rId55"/>
                    <a:stretch>
                      <a:fillRect/>
                    </a:stretch>
                  </pic:blipFill>
                  <pic:spPr>
                    <a:xfrm>
                      <a:off x="0" y="0"/>
                      <a:ext cx="3121660" cy="4364355"/>
                    </a:xfrm>
                    <a:prstGeom prst="rect">
                      <a:avLst/>
                    </a:prstGeom>
                    <a:noFill/>
                    <a:ln w="9525">
                      <a:noFill/>
                    </a:ln>
                  </pic:spPr>
                </pic:pic>
              </a:graphicData>
            </a:graphic>
          </wp:inline>
        </w:drawing>
      </w:r>
      <w:r>
        <w:rPr>
          <w:rFonts w:hint="default" w:ascii="Arial" w:hAnsi="Arial" w:cs="Arial"/>
          <w:i w:val="0"/>
          <w:caps w:val="0"/>
          <w:color w:val="808080"/>
          <w:spacing w:val="0"/>
          <w:sz w:val="18"/>
          <w:szCs w:val="18"/>
        </w:rPr>
        <w:t>500</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3231515" cy="4518025"/>
            <wp:effectExtent l="0" t="0" r="6985" b="15875"/>
            <wp:docPr id="66" name="图片 8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9" descr="IMG_261"/>
                    <pic:cNvPicPr>
                      <a:picLocks noChangeAspect="1"/>
                    </pic:cNvPicPr>
                  </pic:nvPicPr>
                  <pic:blipFill>
                    <a:blip r:embed="rId56"/>
                    <a:stretch>
                      <a:fillRect/>
                    </a:stretch>
                  </pic:blipFill>
                  <pic:spPr>
                    <a:xfrm>
                      <a:off x="0" y="0"/>
                      <a:ext cx="3231515" cy="451802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你什么时候在CCTV、人民日报、湖南卫视、东方卫视上看到过下面这样的新闻题材炒作？你能想象出大陆央视《新闻30分》以下面这些标题做报道吗？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好没水准，台湾租客毁大陆房东家具，还威胁砸玻璃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无诚信精神，台湾人涉经济纠纷逃台，大陆民众哭诉惊！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台湾人用化学武器茶叶给大陆人喝！</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好糗啦，台男陆女吃饭，台湾男生不结账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霸道强省军队，活活闷死25名大陆渔民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放浪形骸！弱省人在大陆玩弄女性，姐妹们小心！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焦点访谈：“支那贱畜”成为台湾网络论坛流行语</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可这就是很多境外媒体（比如台湾媒体）天长日久报道我们的方式。要不然你觉得为什么从来没到过大陆的某些香港、台湾人，对大陆有那么大的偏见，它们的偏见哪里来的？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要找台湾人的日常黑点素材不是没有，上面这些都是取材自知乎上的这个问题：</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"http://undefined/"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你对台湾人的印象如何？</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可大陆媒体从来不去煽动这样的仇恨和敌视。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如果大陆主流媒体也像台湾媒体那样，天天盯着大陆人里面的各种屎尿屁，在央视上天天这样报道台湾和台湾人，那么台湾人形象在大陆会怎么样？我敢说一年内就会是真正意义上的人人喊打、人人唾弃，而不是像现在这样只存在于网络上的极少数地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同理，对外国人也是一样。我们的媒体几乎不主动去炒作境外社会中的各种腐朽、黑暗，这些东西往往只存在于网络上的键政圈中，而普通的大学男生女生、职员、公务员、农民、技术人员，是根本不知道这些事情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换句话说，你今天能知道有个网站叫知乎，并且习惯于在知乎上看时政类社会类国际类的答案（都不用写答案），你对时事政治、国际知识的了解水平、思维分析能力，已经在全中国总人口中是前5%的水平了。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尼日利亚在哪个大洲？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巴基斯坦主流社会信仰什么宗教？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伊斯兰教分为哪两个主要派别？</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就这三个在知乎上看上去再再简单不过的问题甩过去，能撂倒中国多少25岁以上国民？我估计至少是70%。</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连这些常识都不知道，你能指望大多数人不依赖主流媒体的主动推波助澜和炒作，面对那些黑黑绿绿的各色人等，自己去产生对他们正确的“文化认知”吗？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这样长期以来，对（非键政圈的）普通国人（哪怕是大学生），会形成一个什么样的初始刻板印象呢？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看到西方白人：哇，人家先进，科技发达，制度优越，空气香甜！没听说过什么不好的！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看到黑黑绿绿：哇，人家有信仰，淳朴善良无污染，真诚又浪漫！没听说过什么不好的！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看到我们自己：靠！奶粉疫苗地沟油红黄蓝割韭菜没信仰，贫贱不能移！每周都有坏消息！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别看现在是网络时代了，但是主流媒体在传播方面的优势仍然是无可替代的。除了少数“爆款”类的病毒式新闻资讯，国民心中的多数“潜移默化式的刻板印象”还是要靠覆盖广泛的主流媒体去推才行。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好吧，我们来总结一下：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一个大多数人对外国社会充满美好幻想，同时又接收不到覆盖较广的主流媒体发出的外国负面黑暗一面的社会里。人们天天能看到本国的各种问题，而外国则没有问题（在认知效果上，看不到就等于没有），不但没有问题，还有长期以来《读者》、《意林》，各种公知们灌输的外国美好形象、各级教育官员对洋学生的优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时候，多数人在没有深交的前提下对外国人的第一印象，就很可能是会出现“双重思想”的，而且这种“双重思想”直达潜意识深层，根本不用经过大脑思考，面对外国人的时候，自然而然就觉得“外国人和我们不一样”。所以对待外国人的时候，原有的思维逻辑也要做无缝切换，会去自动执行do_with_foreigner()函数里面的代码，其切换耗时也不过如同CPU做一次if-else判断一般，快如闪电。​​​​</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rPr>
          <w:color w:val="auto"/>
        </w:rPr>
      </w:pPr>
      <w:bookmarkStart w:id="140" w:name="_Toc2018617247"/>
      <w:r>
        <w:rPr>
          <w:color w:val="auto"/>
          <w:lang w:val="en-US" w:eastAsia="zh-CN"/>
        </w:rPr>
        <w:t>67、</w:t>
      </w:r>
      <w:r>
        <w:rPr>
          <w:rFonts w:hint="default"/>
          <w:color w:val="auto"/>
          <w:lang w:val="en-US" w:eastAsia="zh-CN"/>
        </w:rPr>
        <w:fldChar w:fldCharType="begin"/>
      </w:r>
      <w:r>
        <w:rPr>
          <w:rFonts w:hint="default"/>
          <w:color w:val="auto"/>
          <w:lang w:val="en-US" w:eastAsia="zh-CN"/>
        </w:rPr>
        <w:instrText xml:space="preserve"> HYPERLINK "https://user.guancha.cn/main/content?id=16167"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《可以从“顶层设计”的高度，去思考我国涉外事务的改革》</w:t>
      </w:r>
      <w:r>
        <w:rPr>
          <w:rFonts w:hint="default"/>
          <w:color w:val="auto"/>
          <w:lang w:val="en-US" w:eastAsia="zh-CN"/>
        </w:rPr>
        <w:fldChar w:fldCharType="end"/>
      </w:r>
      <w:bookmarkEnd w:id="140"/>
    </w:p>
    <w:p>
      <w:pPr>
        <w:keepNext w:val="0"/>
        <w:keepLines w:val="0"/>
        <w:widowControl/>
        <w:suppressLineNumbers w:val="0"/>
        <w:jc w:val="center"/>
      </w:pPr>
      <w:r>
        <w:rPr>
          <w:rFonts w:ascii="微软雅黑" w:hAnsi="微软雅黑" w:eastAsia="微软雅黑" w:cs="微软雅黑"/>
          <w:i w:val="0"/>
          <w:caps w:val="0"/>
          <w:color w:val="989898"/>
          <w:spacing w:val="0"/>
          <w:kern w:val="0"/>
          <w:sz w:val="18"/>
          <w:szCs w:val="18"/>
          <w:shd w:val="clear" w:fill="FFFFFF"/>
          <w:lang w:val="en-US" w:eastAsia="zh-CN" w:bidi="ar"/>
        </w:rPr>
        <w:t>2018-05-11</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这是根据知乎上的一个提问做的回答</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8590A6"/>
          <w:spacing w:val="0"/>
          <w:sz w:val="24"/>
          <w:szCs w:val="24"/>
          <w:shd w:val="clear" w:fill="F7F7F7"/>
        </w:rPr>
        <w:t>提问：</w:t>
      </w:r>
      <w:r>
        <w:rPr>
          <w:rFonts w:hint="eastAsia" w:asciiTheme="minorEastAsia" w:hAnsiTheme="minorEastAsia" w:eastAsiaTheme="minorEastAsia" w:cstheme="minorEastAsia"/>
          <w:i w:val="0"/>
          <w:caps w:val="0"/>
          <w:color w:val="CE3D3A"/>
          <w:spacing w:val="0"/>
          <w:sz w:val="24"/>
          <w:szCs w:val="24"/>
          <w:u w:val="none"/>
          <w:shd w:val="clear" w:fill="F7F7F7"/>
        </w:rPr>
        <w:fldChar w:fldCharType="begin"/>
      </w:r>
      <w:r>
        <w:rPr>
          <w:rFonts w:hint="eastAsia" w:asciiTheme="minorEastAsia" w:hAnsiTheme="minorEastAsia" w:eastAsiaTheme="minorEastAsia" w:cstheme="minorEastAsia"/>
          <w:i w:val="0"/>
          <w:caps w:val="0"/>
          <w:color w:val="CE3D3A"/>
          <w:spacing w:val="0"/>
          <w:sz w:val="24"/>
          <w:szCs w:val="24"/>
          <w:u w:val="none"/>
          <w:shd w:val="clear" w:fill="F7F7F7"/>
        </w:rPr>
        <w:instrText xml:space="preserve"> HYPERLINK "https://www.zhihu.com/question/275949342/answer/388675115" </w:instrText>
      </w:r>
      <w:r>
        <w:rPr>
          <w:rFonts w:hint="eastAsia" w:asciiTheme="minorEastAsia" w:hAnsiTheme="minorEastAsia" w:eastAsiaTheme="minorEastAsia" w:cstheme="minorEastAsia"/>
          <w:i w:val="0"/>
          <w:caps w:val="0"/>
          <w:color w:val="CE3D3A"/>
          <w:spacing w:val="0"/>
          <w:sz w:val="24"/>
          <w:szCs w:val="24"/>
          <w:u w:val="none"/>
          <w:shd w:val="clear" w:fill="F7F7F7"/>
        </w:rPr>
        <w:fldChar w:fldCharType="separate"/>
      </w:r>
      <w:r>
        <w:rPr>
          <w:rStyle w:val="22"/>
          <w:rFonts w:hint="eastAsia" w:asciiTheme="minorEastAsia" w:hAnsiTheme="minorEastAsia" w:eastAsiaTheme="minorEastAsia" w:cstheme="minorEastAsia"/>
          <w:i w:val="0"/>
          <w:caps w:val="0"/>
          <w:color w:val="CE3D3A"/>
          <w:spacing w:val="0"/>
          <w:sz w:val="24"/>
          <w:szCs w:val="24"/>
          <w:u w:val="none"/>
          <w:shd w:val="clear" w:fill="F7F7F7"/>
        </w:rPr>
        <w:t>如何看待黑人殴打一个中国乞讨者？</w:t>
      </w:r>
      <w:r>
        <w:rPr>
          <w:rFonts w:hint="eastAsia" w:asciiTheme="minorEastAsia" w:hAnsiTheme="minorEastAsia" w:eastAsiaTheme="minorEastAsia" w:cstheme="minorEastAsia"/>
          <w:i w:val="0"/>
          <w:caps w:val="0"/>
          <w:color w:val="CE3D3A"/>
          <w:spacing w:val="0"/>
          <w:sz w:val="24"/>
          <w:szCs w:val="24"/>
          <w:u w:val="none"/>
          <w:shd w:val="clear" w:fill="F7F7F7"/>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8590A6"/>
          <w:spacing w:val="0"/>
          <w:sz w:val="24"/>
          <w:szCs w:val="24"/>
          <w:shd w:val="clear" w:fill="F7F7F7"/>
        </w:rPr>
        <w:t>在一大群中国人围观黑人殴打一个中国乞讨者时，有一个中国小伙挺身而出！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ind w:left="720" w:right="720" w:firstLine="0"/>
        <w:jc w:val="left"/>
        <w:rPr>
          <w:rFonts w:hint="eastAsia" w:asciiTheme="minorEastAsia" w:hAnsiTheme="minorEastAsia" w:eastAsiaTheme="minorEastAsia" w:cstheme="minorEastAsia"/>
          <w:i w:val="0"/>
          <w:caps w:val="0"/>
          <w:color w:val="8590A6"/>
          <w:spacing w:val="0"/>
          <w:sz w:val="24"/>
          <w:szCs w:val="24"/>
        </w:rPr>
      </w:pPr>
      <w:r>
        <w:rPr>
          <w:rFonts w:hint="eastAsia" w:asciiTheme="minorEastAsia" w:hAnsiTheme="minorEastAsia" w:eastAsiaTheme="minorEastAsia" w:cstheme="minorEastAsia"/>
          <w:i w:val="0"/>
          <w:caps w:val="0"/>
          <w:color w:val="CE3D3A"/>
          <w:spacing w:val="0"/>
          <w:kern w:val="0"/>
          <w:sz w:val="24"/>
          <w:szCs w:val="24"/>
          <w:u w:val="none"/>
          <w:shd w:val="clear" w:fill="F7F7F7"/>
          <w:lang w:val="en-US" w:eastAsia="zh-CN" w:bidi="ar"/>
        </w:rPr>
        <w:fldChar w:fldCharType="begin"/>
      </w:r>
      <w:r>
        <w:rPr>
          <w:rFonts w:hint="eastAsia" w:asciiTheme="minorEastAsia" w:hAnsiTheme="minorEastAsia" w:eastAsiaTheme="minorEastAsia" w:cstheme="minorEastAsia"/>
          <w:i w:val="0"/>
          <w:caps w:val="0"/>
          <w:color w:val="CE3D3A"/>
          <w:spacing w:val="0"/>
          <w:kern w:val="0"/>
          <w:sz w:val="24"/>
          <w:szCs w:val="24"/>
          <w:u w:val="none"/>
          <w:shd w:val="clear" w:fill="F7F7F7"/>
          <w:lang w:val="en-US" w:eastAsia="zh-CN" w:bidi="ar"/>
        </w:rPr>
        <w:instrText xml:space="preserve"> HYPERLINK "http://undefined/" </w:instrText>
      </w:r>
      <w:r>
        <w:rPr>
          <w:rFonts w:hint="eastAsia" w:asciiTheme="minorEastAsia" w:hAnsiTheme="minorEastAsia" w:eastAsiaTheme="minorEastAsia" w:cstheme="minorEastAsia"/>
          <w:i w:val="0"/>
          <w:caps w:val="0"/>
          <w:color w:val="CE3D3A"/>
          <w:spacing w:val="0"/>
          <w:kern w:val="0"/>
          <w:sz w:val="24"/>
          <w:szCs w:val="24"/>
          <w:u w:val="none"/>
          <w:shd w:val="clear" w:fill="F7F7F7"/>
          <w:lang w:val="en-US" w:eastAsia="zh-CN" w:bidi="ar"/>
        </w:rPr>
        <w:fldChar w:fldCharType="separate"/>
      </w:r>
      <w:r>
        <w:rPr>
          <w:rStyle w:val="22"/>
          <w:rFonts w:hint="eastAsia" w:asciiTheme="minorEastAsia" w:hAnsiTheme="minorEastAsia" w:eastAsiaTheme="minorEastAsia" w:cstheme="minorEastAsia"/>
          <w:i w:val="0"/>
          <w:caps w:val="0"/>
          <w:color w:val="CE3D3A"/>
          <w:spacing w:val="0"/>
          <w:sz w:val="24"/>
          <w:szCs w:val="24"/>
          <w:u w:val="none"/>
          <w:shd w:val="clear" w:fill="F7F7F7"/>
        </w:rPr>
        <w:t>#厨子磨刀# 【这一脚，踹的好！[加油][加油][加油]】一个黑人殴打一个中国乞讨者，另外一个中国小伙子这见义勇为的一脚踹的真好！！[加油][加油][加油]p.weibo.com</w:t>
      </w:r>
      <w:r>
        <w:rPr>
          <w:rFonts w:hint="eastAsia" w:asciiTheme="minorEastAsia" w:hAnsiTheme="minorEastAsia" w:eastAsiaTheme="minorEastAsia" w:cstheme="minorEastAsia"/>
          <w:i w:val="0"/>
          <w:caps w:val="0"/>
          <w:color w:val="CE3D3A"/>
          <w:spacing w:val="0"/>
          <w:kern w:val="0"/>
          <w:sz w:val="24"/>
          <w:szCs w:val="24"/>
          <w:u w:val="none"/>
          <w:shd w:val="clear" w:fill="F7F7F7"/>
          <w:lang w:val="en-US" w:eastAsia="zh-CN" w:bidi="ar"/>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CE3D3A"/>
          <w:spacing w:val="0"/>
          <w:sz w:val="24"/>
          <w:szCs w:val="24"/>
          <w:u w:val="none"/>
          <w:shd w:val="clear" w:fill="FFFFFF"/>
        </w:rPr>
        <w:fldChar w:fldCharType="begin"/>
      </w:r>
      <w:r>
        <w:rPr>
          <w:rFonts w:hint="eastAsia" w:asciiTheme="minorEastAsia" w:hAnsiTheme="minorEastAsia" w:eastAsiaTheme="minorEastAsia" w:cstheme="minorEastAsia"/>
          <w:i w:val="0"/>
          <w:caps w:val="0"/>
          <w:color w:val="CE3D3A"/>
          <w:spacing w:val="0"/>
          <w:sz w:val="24"/>
          <w:szCs w:val="24"/>
          <w:u w:val="none"/>
          <w:shd w:val="clear" w:fill="FFFFFF"/>
        </w:rPr>
        <w:instrText xml:space="preserve"> HYPERLINK "https://www.zhihu.com/question/275949342/answer/388675115" </w:instrText>
      </w:r>
      <w:r>
        <w:rPr>
          <w:rFonts w:hint="eastAsia" w:asciiTheme="minorEastAsia" w:hAnsiTheme="minorEastAsia" w:eastAsiaTheme="minorEastAsia" w:cstheme="minorEastAsia"/>
          <w:i w:val="0"/>
          <w:caps w:val="0"/>
          <w:color w:val="CE3D3A"/>
          <w:spacing w:val="0"/>
          <w:sz w:val="24"/>
          <w:szCs w:val="24"/>
          <w:u w:val="none"/>
          <w:shd w:val="clear" w:fill="FFFFFF"/>
        </w:rPr>
        <w:fldChar w:fldCharType="separate"/>
      </w:r>
      <w:r>
        <w:rPr>
          <w:rStyle w:val="22"/>
          <w:rFonts w:hint="eastAsia" w:asciiTheme="minorEastAsia" w:hAnsiTheme="minorEastAsia" w:eastAsiaTheme="minorEastAsia" w:cstheme="minorEastAsia"/>
          <w:i w:val="0"/>
          <w:caps w:val="0"/>
          <w:color w:val="CE3D3A"/>
          <w:spacing w:val="0"/>
          <w:sz w:val="24"/>
          <w:szCs w:val="24"/>
          <w:u w:val="none"/>
          <w:shd w:val="clear" w:fill="FFFFFF"/>
        </w:rPr>
        <w:t>====以下是我的答案====</w:t>
      </w:r>
      <w:r>
        <w:rPr>
          <w:rFonts w:hint="eastAsia" w:asciiTheme="minorEastAsia" w:hAnsiTheme="minorEastAsia" w:eastAsiaTheme="minorEastAsia" w:cstheme="minorEastAsia"/>
          <w:i w:val="0"/>
          <w:caps w:val="0"/>
          <w:color w:val="CE3D3A"/>
          <w:spacing w:val="0"/>
          <w:sz w:val="24"/>
          <w:szCs w:val="24"/>
          <w:u w:val="none"/>
          <w:shd w:val="clear" w:fill="FFFFFF"/>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随着中国对外开放的程度不断深化，来中国的外国人呈现来源越来越复杂，人数越来越多的情况。</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中国社会发展变化非常快，经常出现法律、政策滞后于现实的问题。很多社会政策的改变，实际上是出了社会关注度比较高的舆论热点事件之后才被倒逼推进的。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我国在政策的制定，以及中下层官僚机器在实际执行政策的时候，经常会有“惯性”。就是以前大家这么做的，我照着做，如果出了错也好有个说法；但是如果我根据实际情况进行了改变，出了差错，那我可能就要被拿出来顶锅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涉外政策，早期是“外交无小事”。这是特殊时期的特殊做法，是建立在：来华外国人基本上趋近于零的时代，中国老百姓基本遇不到外国人，那个时候来的都是外交人员或少数技术人员，对他们有些优待，可能会在外交上对国家有些好处，在“收益/成本”上或许有一定可取之处。但由于官僚机器“政策惯性”的存在，改革开放之后并没有对过时的涉外政策进行明确地、有强调性的改变。反而由于外国人来华人数迅速扩大，和中国居民接触的机会增多导致的“外事”增多，很多基层政府在实际操作的时候，升级为了“外事无小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外国人在中国发生点什么事，搞不好市里领导都要亲自出面。让中国人看了之后，是什么想法呢？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要改变这种现状，必须从“顶层设计”的高度来出发，中央层面要发话，要改革，就像我国的宗教会议之后对宗教事务政策的新变化一样。这也相当于中央层面对基层的撑腰，如果没有这种撑腰，基层就不敢“得罪”某些不尊法度的“天龙人”，怕他们闹到“影响社会稳定”、“影响外国观瞻”，进而导致来自上面的责罚，就会更倾向于选择“赔礼道歉”、“息事宁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过去来华外国人少，涉外矛盾还不太突出，现在人多了，而且又有了网络，矛盾很容易快速传播，而基层如果偏袒外国人，很容易引发国人不满。这也不利于我国深化对外开放、一带一路等涉外大手笔的实施。中央层面应该尽快拿出应对的策略，出台配套政策，像召开全国宗教会议那样召开一次涉外基层治理方面的全国性会议，为基层政府依法管理外国人撑腰，杜绝洋人在中国“超国民待遇”的死灰复燃。</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当然，涉外问题不仅仅包括社会治安问题，还应该有一个全方位的综合考虑。比如群众意见很大的“引进外国洋垃圾留学生”，占用本国公民教育资源的问题。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高校经常会有主动引进洋垃圾留学生，从而提高“国际化”指标，在大学排名榜单上刷分的冲动；某些地方领导也有引进洋垃圾人群，从而彰显“国际化范儿”的冲动。这些都要靠在顶层设计、制度设计的层面把这些漏洞堵住，不能听之任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如果没有顶层设计，单靠地方基层，是很难处理好这些涉外领域的问题的。</w:t>
      </w:r>
    </w:p>
    <w:p>
      <w:pPr>
        <w:keepNext w:val="0"/>
        <w:keepLines w:val="0"/>
        <w:widowControl/>
        <w:suppressLineNumbers w:val="0"/>
        <w:jc w:val="left"/>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pPr>
      <w:bookmarkStart w:id="141" w:name="_Toc2082907573"/>
      <w:r>
        <w:rPr>
          <w:color w:val="auto"/>
          <w:lang w:val="en-US" w:eastAsia="zh-CN"/>
        </w:rPr>
        <w:t>68、</w:t>
      </w:r>
      <w:r>
        <w:rPr>
          <w:rFonts w:hint="default"/>
          <w:color w:val="auto"/>
          <w:lang w:val="en-US" w:eastAsia="zh-CN"/>
        </w:rPr>
        <w:fldChar w:fldCharType="begin"/>
      </w:r>
      <w:r>
        <w:rPr>
          <w:rFonts w:hint="default"/>
          <w:color w:val="auto"/>
          <w:lang w:val="en-US" w:eastAsia="zh-CN"/>
        </w:rPr>
        <w:instrText xml:space="preserve"> HYPERLINK "https://weibo.com/ttarticle/p/show?id=2309404307344862371154&amp;mod=zwenzhang"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《由杭州治理狗患引发的争论，思考基层治理体系的变革方向》</w:t>
      </w:r>
      <w:r>
        <w:rPr>
          <w:rFonts w:hint="default"/>
          <w:color w:val="auto"/>
          <w:lang w:val="en-US" w:eastAsia="zh-CN"/>
        </w:rPr>
        <w:fldChar w:fldCharType="end"/>
      </w:r>
      <w:bookmarkEnd w:id="141"/>
    </w:p>
    <w:p>
      <w:pPr>
        <w:keepNext w:val="0"/>
        <w:keepLines w:val="0"/>
        <w:widowControl/>
        <w:suppressLineNumbers w:val="0"/>
        <w:jc w:val="center"/>
      </w:pPr>
      <w:r>
        <w:rPr>
          <w:rFonts w:hint="default" w:ascii="Arial" w:hAnsi="Arial" w:eastAsia="宋体" w:cs="Arial"/>
          <w:i w:val="0"/>
          <w:caps w:val="0"/>
          <w:color w:val="808080"/>
          <w:spacing w:val="0"/>
          <w:kern w:val="0"/>
          <w:sz w:val="18"/>
          <w:szCs w:val="18"/>
          <w:shd w:val="clear" w:fill="FFFFFF"/>
          <w:lang w:val="en-US" w:eastAsia="zh-CN" w:bidi="ar"/>
        </w:rPr>
        <w:t>2018-11-17</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过去几天，杭州治理狗患的行为，引发了互联网上很多争论。关于正方反方的观点，相信大家也已经看了很多了，这里就不再去引用了，我简单说一下自己关于这件事的一些思考吧。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政府管理部门陷入了一个“两面不讨好”的境地。每当某个“恶狗咬人”的新闻出来的时候，大家往往会指责为什么政府部门不去治理；反之，当政府部门开始治理流浪狗的时候，很多真真假假的“当街杀狗”的视频就会出现在网上，同样给政府部门很大的压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已经快2019年了，中国的情况和过去发生了很大变化，尤其是舆论和民意这块。随着经济的发展和互联网的普及，中国社会舆论的思维正逐渐向西方社会那种“圣母化”思潮移动（这里的“圣母”是中性描述，不含褒义或者贬义。关于这个问题可参考我之前写的文章：</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"http://mp.weixin.qq.com/s?__biz=MzUzNTkzMTE0Ng==&amp;mid=2247483822&amp;idx=1&amp;sn=74817b36cfc9d69d02432978ae7bdd1d&amp;chksm=fafcb1cbcd8b38dd0b50c83ae09a59a9902ae15e742077154ebed172b2495798ef4a62b48f95" \l "rd"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 中国社会在未来可能会出现不少“圣母”和“白左”</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​）。上世纪80年代90年代，当街扑杀流浪狗很正常，是普遍的操作。但放到现在，再这样做，网络上就会出现很多的反对声音。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中国社会和二三十年前发生了什么变化呢？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人民生活水平大幅提高。过去忙于辛辛苦苦生活，满脑子都是很现实地怎么过日子。大街上杀个狗和我有什么关系，杀了就杀了呗。而人吃饱喝足之后，就会有更高的情感需求​，其中有的人就看不过去了：你不能这样当街杀，你得安乐死才行，或者安乐死我都不乐意，你得养起来才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移动互联网传播视频图像的快捷便利，使得信息对大脑的冲击力和刺激程度大大加强，这会让相当比例的人在信息面前变得更加感性。过去没有网络，可能大家听到的就是“某地处理了10只流浪狗”，但是现在，你可能看到的是数段哀嚎的视频，是很多张被打死的狗躺在血泊中的图片。这个冲击力要大大强于“某地今日处理了10条流浪狗”这种剥离了现场感的“纯信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人都有感性的一面和理性的一面，图片和视频这种东西，会大大刺激人的感官。比如有的人，如果只看“某地今日处理了10条流浪狗”，他可能不会有什么太明显地感受；但是你让他看上一段杀狗的视频，他可能就受不了了，就会转变成治理狗患的反对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​上面这些变化是客观存在的，不以人的意志为转移。从政府的角度而言，无论这样的变化是有利还是不利，都得去面对、正视和研究，并据此对过去的一些做法做出修改，以减少治理的阻力。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由于经济和社会发展的局限性，过去很长一段时间，我国对城市养狗问题是比较宽松的，导致很多养狗人不拿法规当回事：出门不牵绳、狗粪不处理、肆意纵狗，动不动就是“我家的狗不咬人”、养烦了就扔掉任其变成流浪狗……等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既然在我国社会舆论中，狗的地位这么高，一动就“万人请辞抗议杭州打狗”，那么怎么办呢，你把狗看得这么宝贝，好好好，那不打狗，就严格要求你吧……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通过对养狗人的严格管理，间接消灭狗患。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借鉴发达国家和地区的做法，在狗办证的时候，对狗植入芯片，芯片信息可以通过手持设备读取出来，比如这条狗什么时候办的证，什么时候打的什么疫苗，主人是谁。这样，狗就和养狗人一一对应起来，以后再有流浪狗，抓到之后，看看狗主人是谁，直接找到当事人对其罚款，同时计入信用档案，限制乘坐高铁、限制贷款等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这样，爱狗人士也会赞同的吧，他们这样热爱小动物，肯定是不忍心狗狗被遗弃的。​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​植入芯片、巡逻城市里的流浪狗、购买读取设备，这么一算，花钱的地方好像还挺多，办狗证的钱不知道够不够用，因此罚款应该高一点，比如，遗弃宠物狗的，首次罚款10000元起步，多次的翻倍。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5143500" cy="2695575"/>
            <wp:effectExtent l="0" t="0" r="0" b="9525"/>
            <wp:docPr id="69" name="图片 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0" descr="IMG_256"/>
                    <pic:cNvPicPr>
                      <a:picLocks noChangeAspect="1"/>
                    </pic:cNvPicPr>
                  </pic:nvPicPr>
                  <pic:blipFill>
                    <a:blip r:embed="rId57"/>
                    <a:stretch>
                      <a:fillRect/>
                    </a:stretch>
                  </pic:blipFill>
                  <pic:spPr>
                    <a:xfrm>
                      <a:off x="0" y="0"/>
                      <a:ext cx="5143500" cy="2695575"/>
                    </a:xfrm>
                    <a:prstGeom prst="rect">
                      <a:avLst/>
                    </a:prstGeom>
                    <a:noFill/>
                    <a:ln w="9525">
                      <a:noFill/>
                    </a:ln>
                  </pic:spPr>
                </pic:pic>
              </a:graphicData>
            </a:graphic>
          </wp:inline>
        </w:drawing>
      </w:r>
      <w:r>
        <w:rPr>
          <w:rFonts w:hint="default" w:ascii="Arial" w:hAnsi="Arial" w:cs="Arial"/>
          <w:i w:val="0"/>
          <w:caps w:val="0"/>
          <w:color w:val="333333"/>
          <w:spacing w:val="0"/>
          <w:sz w:val="24"/>
          <w:szCs w:val="24"/>
        </w:rPr>
        <w:br w:type="textWrapping"/>
      </w:r>
      <w:r>
        <w:rPr>
          <w:rFonts w:hint="default" w:ascii="Arial" w:hAnsi="Arial" w:cs="Arial"/>
          <w:i w:val="0"/>
          <w:caps w:val="0"/>
          <w:color w:val="808080"/>
          <w:spacing w:val="0"/>
          <w:sz w:val="18"/>
          <w:szCs w:val="18"/>
        </w:rPr>
        <w:t>流浪狗成群结队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另外，过去的狗主人敢说“我的狗不咬人”，是觉得即使咬了人，顶多也就赔点钱。现在不打狗了，狗主人就得负起责任来。比如，狗如果把几个小孩咬成了重伤，那么狗主人应该代替狗去坐牢，这样才能让他们长长记性，才能记得时刻把狗绳攥在手里，才能记得给狗戴上“口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法律上有一条“过失以危险方法危害公共安全罪”，是指过失以放火、决水、爆炸以及投放危险物质以外的危险方法危害公共安全，致不特定的多数人重伤、死亡或者使公私财产遭受严重损失的行为。刑法规定，犯过失以危险方法危害公共安全罪的，处三年以上七年以下有期徒刑；情节较轻的，处三年以下有期徒刑或者拘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如果养狗人的狗、或者养狗人曾经养过但现在流浪的狗，造成了“不特定的多数人重伤、死亡或者使公私财产遭受严重损失”，建议同样按照该款罪行处理。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如果养狗人的狗没有办理证件，没植入芯片，那就等同于流浪狗处理。对狗主人罚款10000元起步。如果没有栓绳、没有戴口罩，都可以罚款，比如一次3000元。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现代有了大数据和信用系统，不怕他不交钱，和银行系统关联起来，不交可以直接从银行卡里扣。或者不交钱之前禁止坐高铁、飞机、禁止交易股票证券。</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人说，为啥罚款这么多？别忘了，上面这些工作都需要大量的人力，谁给你整天开着车到处巡逻查狗？没钱人家能干吗？为了提高查狗的热情，罚款可以明确给执法人员分成，比如在路边看见一个人遛狗没栓绳，带着执法记录仪直接过去，把他没栓绳的画面全都录下来，罚款3000，其中1000可以入账后作为执法人员的奖金。这样大家就动力十足了，就不再懒政了，就眼睛发绿天天上街找流浪狗了，反正这笔钱也不是政府出，政府少花钱，执法人员干事动力足，养狗行为也得到了规范，这是三赢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这下，从当街打狗改成当街罚人，就皆大欢喜了不是？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人说，那产生纠纷怎么办呢？不是有执法记录仪吗？录下来之后，传到专门的网站上（比如和腾讯视频或者优酷、抖音合作，专门开辟一个专区），任何人都可以看，谁有意见，谁不服，视频在网站上调出来，大家都看的清清楚楚。既有利于执法者自证清白，也不会冤枉守法的养狗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政府里的很多官员，现在在民意面前为什么非常被动，固然有本身水平或者做法的问题，但也有另外一个原因就是长期以来养成的“息事宁人”的思维，导致有人一闹就害怕，以至于逐渐变得“按闹分配”，这样的结果就是，老老实实的、不善闹的守法公民，就没有声音，利益也得不到保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按照上面这样严惩违法养狗人的做法执行，一开始肯定有大量的养狗人被处罚，他们肯定会在网上喊冤，会喊“横征暴敛”、“与民争利”，政府如果要面对他们就很辛苦，这个时候，公开透明，用一波民意来应对另一波民意，才是最好的做法。我把视频全都公开展示出来，每一笔罚款都有依据​，你在网上敢闹？大家看着你不牵绳视频，根本不用政府回应，民意就把你骂死了。现在政府自己面对爱狗人士的指责很被动，到时候在网站上展示大量对遗弃宠物狗违法人的处罚视频，连爱狗人士们自己届时也不得不赞扬这种打击遗弃的行为（否则就违背了之前的人设），这就化被动为主动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一部分官员，思维还是僵化，本来为百姓办的一个好事，结果硬是给搞成了“政府-民众”二者之间的对立。其实你治理狗患，不是出于政府自己的利益，而是这本身就是一部分群众的呼声啊​，本身就是为民的好事（是高官更容易被路上的流浪狗咬，还是普通百姓更容易被路上的流浪狗咬？），结果到头来把火力全都集中在自己身上了，冤不冤？政府应该学会研究民意，用一部分民意去应对另一部分民意，而不是自己去应对另一部分民意（这样就成了“官民对立”了，很糟糕），明明你其实能得到很多民意支持的事，为什么不敢把民意摆出来？哪怕你在网上公开发表一个关于治理狗患的投票，相信肯定能收到一大批支持，你有了民意，腰杆子自然也会壮起来不是吗？你怕什么啊？有些人挟民意闹，你就不会挟另一波民意闹回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归根到底，还是官僚主义严重，我们有些政府部门长期以来习惯于高高在上搞“管理”，已经不太会和人民群众打交道了，和人民群众说不上话，也不知道该怎么沟通更有效。过去革命战争年代是“水乳交融”，现在就是“油水分层”了，以至于好事经常都做不好。网络时代会逼着政府部门去改变，只不过这样的改变过程对于部分官员而言肯定会比较痛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现在和几十年前不一样了，现代中国社会，利益已经高度分化，群众之间经常有利益不一致的地方。如果每次“民意A”和“民意B”的民意对抗，最终都在僵化的操作下变成“民意A”与政府直接的对抗 + “民意B”与政府之间的对抗​，那政府你自己觉得累不累？是不是应该想点办法？​​​​</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pPr>
      <w:bookmarkStart w:id="142" w:name="_Toc1552432848"/>
      <w:r>
        <w:rPr>
          <w:color w:val="auto"/>
          <w:lang w:val="en-US" w:eastAsia="zh-CN"/>
        </w:rPr>
        <w:t>69、</w:t>
      </w:r>
      <w:r>
        <w:rPr>
          <w:rFonts w:hint="default"/>
          <w:color w:val="auto"/>
          <w:lang w:val="en-US" w:eastAsia="zh-CN"/>
        </w:rPr>
        <w:fldChar w:fldCharType="begin"/>
      </w:r>
      <w:r>
        <w:rPr>
          <w:rFonts w:hint="default"/>
          <w:color w:val="auto"/>
          <w:lang w:val="en-US" w:eastAsia="zh-CN"/>
        </w:rPr>
        <w:instrText xml:space="preserve"> HYPERLINK "https://weibo.com/ttarticle/p/show?id=2309404313602944304367&amp;mod=zwenzhang"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《由台湾魏明仁先生对我的批判而想到的一些杂七杂八》</w:t>
      </w:r>
      <w:r>
        <w:rPr>
          <w:rFonts w:hint="default"/>
          <w:color w:val="auto"/>
          <w:lang w:val="en-US" w:eastAsia="zh-CN"/>
        </w:rPr>
        <w:fldChar w:fldCharType="end"/>
      </w:r>
      <w:bookmarkEnd w:id="142"/>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2018-12-04</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今天看到了一篇很有趣的文章，是台湾二水基地的魏明仁先生对我之前文章的批判。言辞非常激烈……而且，居然把我描述成了公知……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印象中好像还是第一次被叫做公知，哈哈，还是挺好玩的。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批判的应该是我的这三篇文章：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上篇：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"https://www.zhihu.com/question/22712491/answer/81713151"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20年内，最好别去真的统一台湾</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中篇： </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"https://weibo.com/ttarticle/p/show?id=2309404305149383295697"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未来20年，大陆应该如何更优雅地处理台湾问题</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下篇：</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"https://weibo.com/ttarticle/p/show?id=2309404309161629357522" \l "_0"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未来20年，我们应该以什么视角看待台湾问题</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虽然魏先生言辞很激烈，用“廢物人渣”、“齷齪無恥的公知學者”等言语把我的文章批判一番，但是我看了之后并不生气，因为基本没批到点子上，自然就打的不疼，像挠痒痒一样。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但通过这篇批判，能体现出一些有趣的“</w:t>
      </w:r>
      <w:r>
        <w:rPr>
          <w:rFonts w:hint="default" w:ascii="Arial" w:hAnsi="Arial" w:cs="Arial"/>
          <w:b/>
          <w:i w:val="0"/>
          <w:caps w:val="0"/>
          <w:color w:val="9053B9"/>
          <w:spacing w:val="0"/>
          <w:sz w:val="24"/>
          <w:szCs w:val="24"/>
        </w:rPr>
        <w:t>世代差异</w:t>
      </w: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本文有点散，由下面的批判文勾起，想到什么说什么​，没有太中心的议题，就当是一时感慨吧。</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49" o:spt="1" style="height:1.5pt;width:432pt;" fillcolor="#333333" filled="t" stroked="f" coordsize="21600,21600" o:hr="t" o:hrstd="t" o:hrnoshade="t" o:hralign="center">
            <v:path/>
            <v:fill on="t" focussize="0,0"/>
            <v:stroke on="f"/>
            <v:imagedata o:title=""/>
            <o:lock v:ext="edit"/>
            <w10:wrap type="none"/>
            <w10:anchorlock/>
          </v:rect>
        </w:pic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以下是魏明仁先生的赐教：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1F9DC4"/>
          <w:spacing w:val="0"/>
          <w:sz w:val="24"/>
          <w:szCs w:val="24"/>
        </w:rPr>
        <w:t>​【公知學者，漢奸走狗！】</w:t>
      </w:r>
      <w:r>
        <w:rPr>
          <w:rFonts w:hint="default" w:ascii="Arial" w:hAnsi="Arial" w:cs="Arial"/>
          <w:i w:val="0"/>
          <w:caps w:val="0"/>
          <w:color w:val="333333"/>
          <w:spacing w:val="0"/>
          <w:sz w:val="24"/>
          <w:szCs w:val="24"/>
        </w:rPr>
        <w:t>2018/12/01</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D24A35"/>
          <w:spacing w:val="0"/>
          <w:sz w:val="24"/>
          <w:szCs w:val="24"/>
        </w:rPr>
        <w:t>《叛徒，比敵人更可惡！》</w:t>
      </w:r>
      <w:r>
        <w:rPr>
          <w:rFonts w:hint="default" w:ascii="Arial" w:hAnsi="Arial" w:cs="Arial"/>
          <w:i w:val="0"/>
          <w:caps w:val="0"/>
          <w:color w:val="333333"/>
          <w:spacing w:val="0"/>
          <w:sz w:val="24"/>
          <w:szCs w:val="24"/>
        </w:rPr>
        <w:t>二水基地 魏明仁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微信平台上的：@——此处已省略——！</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你一股腦的，以非常迅猛的態勢，貼了這麼多預先就準備好的段子（罐頭文章）到微信群組裡面來；在我看來，這些又臭又長的裹腳布文章，只是一群公知學者一廂情願的洗腦文宣而已。</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實際上，就是：</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一味的，從經濟層面去度量“好逸惡勞、僥倖恐懼、趨吉避禍”的人性懦弱心理，也襯托出了大陸地區部份公知學者內心深藏的自私自利的西洋價值觀，甘願充當外國敵孽反華勢力的走狗馬前卒，就是一群悖祖逆宗的賤骨頭，標準的漢奸賣國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你們公知學者做出的結論，就是：</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(1) 20年內，最好別去真的統一台灣。</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因為，台灣現在不夠慘；所以，台灣是一個美好事物；中國統一之后它的光芒暗淡了，是中國的錯。</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(2) 只有台灣變的足夠慘，才能心甘情願“歸附”中國，甚至是主動“跪求”中國大陸接納。</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你們在文章中，描述：</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所謂的擔心，證明你們只是一群毫無歷史擔當、污衊無恥的廢物人渣！</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還有所謂的銖心，證明你們只是一群禽獸不如、無血無淚的邪惡蠻子！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台灣，是中國不可分割的一部分！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這是全世界人類都知道的“歷史和法律事實”。</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但是，在你們公知學者的眼裡，……</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(1) 形容，祖國統一，竟稱：台灣“歸附”？</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(2) 鄙視，台灣人民，難道都沒有了骨氣？</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一群不學無術、齷齪無恥的公知學者！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不知，你們是專業領域不同而產生的忽略，還是其它政治目的？我無意推敲！</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但，非常明顯的，……</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你們故意假設祖國統一之後，台灣必然就會前景黯淡，而怪罪大陸？把中國人民的智慧和民族感情，看得好似侏儒一般。</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你們還故意迴避了，政治與軍事的兩大最關鍵的影響力；事實上，這二重影響力，絕對凌駕於在你文章中所列舉的一切。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中國大陸的經濟、科技以及各方面的國家建設發展，必然不會一日或停；但，外國敵孽勢力，不見得會容得中國不斷的飛躍發展，這就是現實冷酷的國際政治；更準確的說，就是無可避免的國際情勢的詭譎變化影響。</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未來，外國敵孽勢力和國內反動勢力（潛藏在國內的公知大V、漢奸走狗），極大可能的會不斷的加強干預力度，目的就是要讓中國停滯發展；甚至，逼迫中國不得不出手回擊；其實，前揭外國敵孽勢力和國內反動勢力的聯手，對中國所展開的封鎖圍堵和欺凌干預，從共和國成立迄今，從來就沒有一天消停過，近期尤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祖國統一的機遇，乃根據以下二個主要因素，外加一個歷史因素來決定的：</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(1) 中國綜合國力的發展。</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這部分，雖然你們描述到了；卻潛藏了以偏概全的誤導與掩飾國民黨“以拖待變”的企圖。</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今天，中國共產黨傲人的政治成就，非常清楚的展現在世人面前；這是前揭敵對勢力最不想看到的，同時也是國內公知大V、漢奸走狗們最不堪想像的；中國崩潰論，在牠們嘴上唱了3, 40年了；不管，前揭敵對勢力的如何封鎖圍堵，中國卻不斷的成長發展，將牠們的臉打的趴趴價響！</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今天，中國的“國家體量”，已經大到讓前揭敵對勢力一群豺狼禽獸，吞不下口，急瘋了！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(2) 國際情勢的變幻和發展。</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這部分，你們又故意忽略了；事實上，國際情勢極大成份的左右了台灣問題的走向與解決。</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此項，其實完全根源於政治與軍事的實力對比，而且其範疇絕對凌駕於(1)的部分。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一顆和一萬顆核子彈，在意義上有啥不同？</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不怕死的，必然不死！</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一顆和一萬顆核子彈，在意義上沒啥不同！</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何況，核子彈的精準投射能力才是箇中國家實力的關鍵，中國早就全部辦到了；而且，北斗天網、量子通訊等高端科技的成就和效率，早就超越美帝霸權了。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(3) 歷史因素：</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豐功偉績的太平盛世，光鮮亮麗的歷史地位，是每一個朝代（帝王）心之所繫的；中國歷史上的大朝國家實力，通常經過開朝前五代的積累，就達到了最鼎盛的時期；此時，正是開創歷史盛世的最佳節點；再來，機會便會逐代逐日遞減。</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在我看來，這才是你們的文章內裡的重點吧？</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忽悠中國，只求能拖過盛世節點，以拖待變?!</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深入分析證實，你們的文章和段子（罐頭文章）扯了這麼多，無非就是要掩飾你們潛藏“以拖待變”的詭計，洗腦不懂政治竅門的門外漢，企圖發揮你們“拉尾推墻”的影響力，來轉移社會輿論跟著你們操控的方向行走，來給政府添亂添堵罷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雖然，你們的文章論證了當前政經國力的飛躍發展，卻顯示出了寫這類洗腦文章的公知學者們心中的懦弱和不負責，更否定了身為一個深受慘痛歷史教訓才剛從百年國恥的泥沼中爬將起來的中國人的歷史使命！</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甚至，更直白的說，你們這一群齷齪無恥的公知學者，尤其是“文商史哲”類科的學者，儘管往書堆裡去埋首高歌，但潛藏在腦子裡頭的自私自利、毫無擔當和西洋價值觀的顏色陰謀，樂當外國敵孽勢力“反共反華”的走狗幫凶，卻是昭然若揭，逃不過明眼人觀察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順道跟群組內的同志們，提醒一下：</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國民黨的老巢，就在四川省！</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蜀地，殘留下了一堆的國民黨軍情特務，更聚集了高比率的國粉公知；牠們，沒有一天，不在想著假藉“民主”的糖衣，來包裝“民國復辟”的癡心妄想；或者，掩護國民黨反動派“以拖待變”的企圖！</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放心好了！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中國共產黨，建黨百週年紀念就要到了；</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屆時之前，必然實現：</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武力解放，統一台灣！</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習總書記偉大的歷史功業，也必然從而萬世確立！</w:t>
      </w:r>
      <w:r>
        <w:rPr>
          <w:rFonts w:hint="default" w:ascii="Arial" w:hAnsi="Arial" w:cs="Arial"/>
          <w:i w:val="0"/>
          <w:caps w:val="0"/>
          <w:color w:val="333333"/>
          <w:spacing w:val="0"/>
          <w:sz w:val="24"/>
          <w:szCs w:val="24"/>
        </w:rPr>
        <w:br w:type="textWrapping"/>
      </w:r>
      <w:r>
        <w:rPr>
          <w:rFonts w:hint="default" w:ascii="Arial" w:hAnsi="Arial" w:cs="Arial"/>
          <w:i w:val="0"/>
          <w:caps w:val="0"/>
          <w:color w:val="333333"/>
          <w:spacing w:val="0"/>
          <w:sz w:val="24"/>
          <w:szCs w:val="24"/>
        </w:rPr>
        <w:t>台灣人民回歸祖國母親的懷抱，消滅台獨分裂思想，肅清民國復辟陰謀，蕩滌殘餘的國民黨反動勢力，必然是百年黨慶的祭旗聖品！</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50" o:spt="1" style="height:1.5pt;width:432pt;" fillcolor="#333333" filled="t" stroked="f" coordsize="21600,21600" o:hr="t" o:hrstd="t" o:hrnoshade="t" o:hralign="center">
            <v:path/>
            <v:fill on="t" focussize="0,0"/>
            <v:stroke on="f"/>
            <v:imagedata o:title=""/>
            <o:lock v:ext="edit"/>
            <w10:wrap type="none"/>
            <w10:anchorlock/>
          </v:rect>
        </w:pic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好了，批判结束。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如果之前仔细看过三篇长文的话，应该很容易能看出来，这篇批判完全是鸡同鸭讲。所以我自然也没什么感觉……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当然，魏先生或许没花时间仔细看，以至于阅读理解上有点问题，但更可能是，年纪大的人自己长期有了一个框框，遇到新的观点转不过弯来。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支持武统的李毅先生也是这样，前一阵看到我这几篇文章之后，也是第一时间批判。而且和这位魏先生一样，也是基本批不到点子上，给人一种“只看了一点就反对”的感觉。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反而年轻人的理解能力比较强，条条框框也少。在我印象中，好像很少见到年龄超过50岁且看明白三篇长文到底想说什么意思，同时还表示支持的。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毕竟这种“</w:t>
      </w:r>
      <w:r>
        <w:rPr>
          <w:rFonts w:hint="default" w:ascii="Arial" w:hAnsi="Arial" w:cs="Arial"/>
          <w:b/>
          <w:i w:val="0"/>
          <w:caps w:val="0"/>
          <w:color w:val="333333"/>
          <w:spacing w:val="0"/>
          <w:sz w:val="24"/>
          <w:szCs w:val="24"/>
        </w:rPr>
        <w:t>轻统一，重解放</w:t>
      </w:r>
      <w:r>
        <w:rPr>
          <w:rFonts w:hint="default" w:ascii="Arial" w:hAnsi="Arial" w:cs="Arial"/>
          <w:i w:val="0"/>
          <w:caps w:val="0"/>
          <w:color w:val="333333"/>
          <w:spacing w:val="0"/>
          <w:sz w:val="24"/>
          <w:szCs w:val="24"/>
        </w:rPr>
        <w:t>”的对台操作逻辑，如果放在几年前，在长期关注台湾问题的人眼里，是一种非常另类的观点。他们往往纠结于到底是和平统一还是武力统一，对那些表面形式上的东西非常在意。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现在认可这种逻辑的人多了一点。但是如果一直没接触过的人，猛一遇到，对他来说还是一种从来没见过的观点，他如果再心急一些，就会倾向于把这种“没见过的观点”强行往自己已知的某种观点里面去“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这也是魏先生为什么会把这篇文章当公知观点的原因。他没见过，又不想去了解，那就只能摘出其中的只言片语，强行往一个比较熟悉的反面例子“公知”上去凑了。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长期喜欢观察各种派别的网络舆论，曾经到中老年人比较多的凯迪和红歌会网观察过，发现也同样存在着类似的情况。很多年龄大的人，思维已经定型，遇到新的观点很难理解，总是习惯性的将其往自己已知的一种或几种逻辑中去“套”。有时候还特别顽固，很难接受异质思维。哪怕完全理屈词穷，也坚持不被说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是生产力发展缓慢的古代，这样往往是“有智慧”的体现，因为一个老人，从他青年时代，到他老年时代。社会行事的逻辑大体不变（当然，可能会有治乱交替）。因此年轻时积累的社会经验，对社会的认识，到老了还可以用，而且积累很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但过去的70年，是中国社会生产力水平天翻地覆的70年。从我们80后这一代，往下数一代，往上数两代。四代人成长的​经历完全是四种不同的画风。这意味着，单纯由年龄累积的经验难以起到足够的指导作用了。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父母的微信朋友圈，往往也是各种……的重灾区，也是这种情况的一个体现。​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说，我觉得，今天的年轻人，在对某些社会问题的认识上，没有必要迷信任何长辈的权威。当然，这决不能理解为对长辈应该有逆反心理。而是对于某个社会事件或社会问题，如果你接触到的信息更多、更充分、更可靠、逻辑和事实确实站在你这一边，那么年龄在这个天平上是不应该起到加分作用的。当然，也不能“倚小卖小”，我新锐我牛逼，不是这个意思。</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时候一直觉得，今天的年轻人在信息的占有上，比80后小时候要强太多了。网络资讯的发达，让很多人年龄不大，就能在一个小的细分领域上有自己较为深入的理解和认识（虽然这个领域有时候往往是动漫之类的……），这在过去是很难做到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记得我高考结束之后填专业，面对着各种专业名称，两眼一抹黑。也不太清楚它们谁好谁差，就业如何。但现在轻松百度一下，或者去知乎问一问，所获得的信息量就会超过当时需要用好几天工作量才能收集到的信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中国工业化之后，一代比一代的素质更高，年轻人的素质总是超过老年人，这是中国的希望。说明我们这个国家正在走上坡路。这并不是这个世界上所有国家的常态，我们应该珍惜，因为未来随着人口的衰减，也不知道这样的上坡路还能走多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​年龄大了，就容易变得顽固起来。人到中年的我，也努力尽量避免这样不好的倾向。自己头脑中的任何理念，都必须要符合现实检验，如果发现与新的已知事实不符，都应该接受更正。​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希望多年以后，不要变成当初自己讨厌的样子，哈哈。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很少写这种中心思想比较乱的感慨，没想到絮絮叨叨说了这么多……^_^​​​​​</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rPr>
          <w:color w:val="auto"/>
        </w:rPr>
      </w:pPr>
      <w:bookmarkStart w:id="143" w:name="_Toc94624408"/>
      <w:r>
        <w:rPr>
          <w:color w:val="auto"/>
          <w:lang w:val="en-US" w:eastAsia="zh-CN"/>
        </w:rPr>
        <w:t>70、</w:t>
      </w:r>
      <w:r>
        <w:rPr>
          <w:rFonts w:hint="default"/>
          <w:color w:val="auto"/>
          <w:lang w:val="en-US" w:eastAsia="zh-CN"/>
        </w:rPr>
        <w:fldChar w:fldCharType="begin"/>
      </w:r>
      <w:r>
        <w:rPr>
          <w:rFonts w:hint="default"/>
          <w:color w:val="auto"/>
          <w:lang w:val="en-US" w:eastAsia="zh-CN"/>
        </w:rPr>
        <w:instrText xml:space="preserve"> HYPERLINK "https://weibo.com/ttarticle/p/show?id=2309404318175159287978&amp;mod=zwenzhang"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《洗脑三部曲：境外媒体的话术》</w:t>
      </w:r>
      <w:r>
        <w:rPr>
          <w:rFonts w:hint="default"/>
          <w:color w:val="auto"/>
          <w:lang w:val="en-US" w:eastAsia="zh-CN"/>
        </w:rPr>
        <w:fldChar w:fldCharType="end"/>
      </w:r>
      <w:bookmarkEnd w:id="143"/>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2018-12-17</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境外媒体对中国大陆的扭曲报道非常多，而台湾网民天天接触这些，再加上没什么独立思考能力，自然很容易产生媒体所期望的对大陆的认知模式。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下面以台湾“中央社”对孟晚舟的一则报道为例，来分析三方是如何分工合作，实施洗脑的。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5294630" cy="5516880"/>
            <wp:effectExtent l="0" t="0" r="1270" b="7620"/>
            <wp:docPr id="71" name="图片 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3" descr="IMG_256"/>
                    <pic:cNvPicPr>
                      <a:picLocks noChangeAspect="1"/>
                    </pic:cNvPicPr>
                  </pic:nvPicPr>
                  <pic:blipFill>
                    <a:blip r:embed="rId58"/>
                    <a:stretch>
                      <a:fillRect/>
                    </a:stretch>
                  </pic:blipFill>
                  <pic:spPr>
                    <a:xfrm>
                      <a:off x="0" y="0"/>
                      <a:ext cx="5294630" cy="551688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第一个角色</w:t>
      </w:r>
      <w:r>
        <w:rPr>
          <w:rFonts w:hint="default" w:ascii="Arial" w:hAnsi="Arial" w:cs="Arial"/>
          <w:i w:val="0"/>
          <w:caps w:val="0"/>
          <w:color w:val="333333"/>
          <w:spacing w:val="0"/>
          <w:sz w:val="24"/>
          <w:szCs w:val="24"/>
        </w:rPr>
        <w:t>是加拿大的《环球新闻》，声称加拿大法院要求保安公司24小时监控孟晚舟的原因之一是：监视她是否与中国国安人员接触。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不知道这个“监视她是否与中国国安人员接触”是加拿大媒体提出的，还是加拿大法院表示的意思。但无论来源是谁，所谓的“中国国安人员”都只不过是一个“想象中的假想敌”，根本没有证据证明有中国的国安人员要和孟晚舟接触，这只是是加方自己想象出来要“预防”的。但这个报道一出，就给读者一种暗示：“中国居然派出国安人员在加拿大的土地上活动，还试图和孟晚舟接触”。一下子就把中国塑造出一个“间谍在加拿大侵门踏户”的形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但很讽刺的是，加拿大却刚刚在中国被抓了两个间谍……​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​你看看，在什么证据都没有的前提下，仅靠空口，加拿大就对国民塑造了一个“邪恶中国”的形象。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在这一点上，中国同行们真是差远了。​就这还天天有公知喊着中国煽动仇外。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第二个角色</w:t>
      </w:r>
      <w:r>
        <w:rPr>
          <w:rFonts w:hint="default" w:ascii="Arial" w:hAnsi="Arial" w:cs="Arial"/>
          <w:i w:val="0"/>
          <w:caps w:val="0"/>
          <w:color w:val="333333"/>
          <w:spacing w:val="0"/>
          <w:sz w:val="24"/>
          <w:szCs w:val="24"/>
        </w:rPr>
        <w:t>是台湾的“中央社”，​它引用了加拿大《环球新闻》的报道，但是在这个基础上进一步做了加工。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如图所示，绿色划线的部分是加拿大媒体的报道，只是说，加拿大防止这种事出现。​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而到了台湾媒体嘴里，就直接进一步变成了​“这种事确实存在”——图中蓝色划线部分。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还煞有介事的用引号加了一段“保护中国国家利益”，给人感觉是中国堂而皇之在加拿大活动，还对此公开振振有词。​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更巧妙的是，连词都变了，中央社引用的加媒还是“与中国国安人员接触”，至少意思是孟晚舟和中国国安人员是“一伙的”。到了中央社嘴里，就变成了“中国国安人员监控孟晚舟”，直接把双方变成了对立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​你看看，中国政府邪恶不邪恶，对孟晚舟居然都不放心，还要派国安人员在外国监视她，是要干什么？这背后难道是有什么隐情？是不是有什么政治秘闻……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第三个角色</w:t>
      </w:r>
      <w:r>
        <w:rPr>
          <w:rFonts w:hint="default" w:ascii="Arial" w:hAnsi="Arial" w:cs="Arial"/>
          <w:i w:val="0"/>
          <w:caps w:val="0"/>
          <w:color w:val="333333"/>
          <w:spacing w:val="0"/>
          <w:sz w:val="24"/>
          <w:szCs w:val="24"/>
        </w:rPr>
        <w:t>，是台湾本地某些别有用心的人对此进一步解读，例如下图这些：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4898390" cy="4173220"/>
            <wp:effectExtent l="0" t="0" r="16510" b="17780"/>
            <wp:docPr id="70" name="图片 9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4" descr="IMG_257"/>
                    <pic:cNvPicPr>
                      <a:picLocks noChangeAspect="1"/>
                    </pic:cNvPicPr>
                  </pic:nvPicPr>
                  <pic:blipFill>
                    <a:blip r:embed="rId59"/>
                    <a:stretch>
                      <a:fillRect/>
                    </a:stretch>
                  </pic:blipFill>
                  <pic:spPr>
                    <a:xfrm>
                      <a:off x="0" y="0"/>
                      <a:ext cx="4898390" cy="417322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好了，现在直接变成中国要杀孟晚舟灭口了……</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51" o:spt="1" style="height:1.5pt;width:432pt;" fillcolor="#333333" filled="t" stroked="f" coordsize="21600,21600" o:hr="t" o:hrstd="t" o:hrnoshade="t" o:hralign="center">
            <v:path/>
            <v:fill on="t" focussize="0,0"/>
            <v:stroke on="f"/>
            <v:imagedata o:title=""/>
            <o:lock v:ext="edit"/>
            <w10:wrap type="none"/>
            <w10:anchorlock/>
          </v:rect>
        </w:pic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外媒起个小风——台湾本土媒体添油加醋——台湾本土厂公在网络上进一步带风向渲染恐吓​。三权分立，各得其所，流水线分工合作。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​一个最初空口无凭的东西，一步步演化成了一个“邪恶中国”的面孔。</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台湾人天天在这样的舆论下生活，会对中国、中国社会、中国政府产生什么样的印象，就可想而知了。​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​在这样的舆论熏陶下，日复一日，年复一年。也难怪很多台湾人坚定认为大陆人在网上买尿布加分，买酒减分，批评政府会半夜消失的段子。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更有趣的是，很多台湾人还对此有心理优越感，认为他们能接触到这些“不受政府管控的秘闻”，而大陆人接触不到，所以肯定是台湾人对世界、对大陆的认识更加真实。​</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这些就是我在《</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"https://weibo.com/ttarticle/p/show?id=2309404309161629357522&amp;mod=zwenzhang"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未来20年，我们应该以什么视角看待台湾问题</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》的第七章和第八章中提到的“壳”的概念，这些洗脑文，就是台湾人用来造“壳”的材料。它们起到的作用是拉长社会意识相对于社会存在变化的滞后时间。​​​​</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pPr>
      <w:bookmarkStart w:id="144" w:name="_Toc528059085"/>
      <w:r>
        <w:rPr>
          <w:color w:val="auto"/>
          <w:lang w:val="en-US" w:eastAsia="zh-CN"/>
        </w:rPr>
        <w:t>71、</w:t>
      </w:r>
      <w:r>
        <w:rPr>
          <w:rFonts w:hint="default"/>
          <w:color w:val="auto"/>
          <w:lang w:val="en-US" w:eastAsia="zh-CN"/>
        </w:rPr>
        <w:fldChar w:fldCharType="begin"/>
      </w:r>
      <w:r>
        <w:rPr>
          <w:rFonts w:hint="default"/>
          <w:color w:val="auto"/>
          <w:lang w:val="en-US" w:eastAsia="zh-CN"/>
        </w:rPr>
        <w:instrText xml:space="preserve"> HYPERLINK "https://weibo.com/ttarticle/p/show?id=2309404319664023931743&amp;mod=zwenzhang"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《某些人不遗余力制造性别对立、挑动性别仇视，目的是什么？》</w:t>
      </w:r>
      <w:r>
        <w:rPr>
          <w:rFonts w:hint="default"/>
          <w:color w:val="auto"/>
          <w:lang w:val="en-US" w:eastAsia="zh-CN"/>
        </w:rPr>
        <w:fldChar w:fldCharType="end"/>
      </w:r>
      <w:bookmarkEnd w:id="144"/>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2018-12-21</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关于#2018年全球性别差距报告# 中数据错误百出的问题，这几天网友们讨论的比较多了。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"https://weibo.com/1406419784/H89XKAIAv?type=comment" \l "_rnd1545371676356"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https://weibo.com/1406419784/H89XKAIAv?type=comment#_rnd1545369903702</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"https://mp.weixin.qq.com/s/ldVhYQrYO-jbsvB99YGX4w"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全球性别差异报告把中国的教育数据算错了，一错错了三年！</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在数据背后，这份报告的算法，以及某些人背后的指导思想问题则是更大的。最近这些天，有些打着所谓“女权”旗号的微博账号，借着这份错误百出的报告，不遗余力带节奏，把攻击矛头引导到性别敌视甚至对整个国家和社会的仇恨上，动辄“你国”、“你国男人”，实在是令人诧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某些人的潜台词是，把整个社会按照先天性别割裂成“男人”和“女人”两个派别，并且暗示这两个派别是敌对的——如果男女过的都很好，那不行，分数不会太高；反之，如果女的过得虽然不好，但男的过的更不好，则分数就会上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和正常人的思维有很大的差异，按照正常人来说，我们把国家经济建设好，把社会公平正义搞好，是为了全体人民受益，根本就不刻意区分受益者的性别——如果有社会问题，那么改善这个社会问题就是了，为什么要制造性别之间的敌对呢？制造性别敌对，对解决问题本身是有帮助的，还是偏离了主题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比如某个社会不公正事件，我们对此发声，希望改变。是因为我们希望维护公平正义，而不是因为这个受害人是女的或者是男的。把社会问题用一把刀分开男女，男如何，女如何，是很荒唐的。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我之前在知乎的时候，参与过几次对easy girl话题的讨论。在不认可这种现象的同时，每次都会加一个限制性的描述，诸如：“这种现象的背后是经济因素、上层建筑因素，而不能把板子简单打到中国的女性上，很多男性面对洋人同样也有另外的跪舔的表现，只不过由于生物学因素导致表现形式不同罢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一个社会问题，社会现象，用“男女”来划分“是否正义”，其荒谬程度不亚于在大街上用穿吊带裤还是牛仔裤来分割人群判断是非一样愚蠢。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两性平权，很大程度上是一个经济发展层面的问题，是生产力发展的结果。女性天然力量较小，因此，只有当经济发展到一定程度的时候，社会才能创造出更多适合女性就业的岗位——比如智力活动类、比如服务业、比如某些制造业……等等；而过去的农业社会则不可能提供这些岗位，因此女性往往只能待在家里。没有了经济基础，女性的地位当然不可能高的上去——无论在家庭还是社会中。共和国刚成立的时候，解放女性就是这个思路——通过发展工业化和现代化提供更多的就业岗位，从而为“妇女顶半边天”创造长久的物质条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在现实中也是如此，大城市里的女性所享受到的权利要比农村更好，一个重要因素就是因为大城市可以为女性提供足够多的相对优质的就业岗位。有了经济地位，才能争取真正的政治地位的可能性。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此，如果按照正常人的思维模式，提高女性权益，要靠发展经济，发展生产力，创造更多的就业机会，所有人都收益，女性地位自然也会上升。如果有女性利益受损问题，正确的做法是视其为“公民的权益受损”，谁导致了这个问题就追究谁（而不是视其为“女人的权益受损”，“男人”这个群体要背锅），就事论事地来解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但按照某些人“割裂性别”的思维模式，一切问题都应该归因于男性，都是男人的错，应该去批判男人，甚至让男人过的不好，这样女&gt;男，分数就上升了。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我们不否认在现实中，有一些女性权益仍然得不得保障，这些问题也应该被解决。但事实上，为了提升女性权益而发声的，很多就是男性或“直男”。不能一有什么事就直接把全体男人作为打击对象。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当然了，社会之大，无奇不有。连“佛公主郑辉”这样的奇葩，都能骗个几万人上钩。因此，虽然逻辑荒唐，但只要能挑动对立情绪，还是可以割到韭菜的。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3638550" cy="4781550"/>
            <wp:effectExtent l="0" t="0" r="0" b="0"/>
            <wp:docPr id="72" name="图片 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6" descr="IMG_256"/>
                    <pic:cNvPicPr>
                      <a:picLocks noChangeAspect="1"/>
                    </pic:cNvPicPr>
                  </pic:nvPicPr>
                  <pic:blipFill>
                    <a:blip r:embed="rId60"/>
                    <a:stretch>
                      <a:fillRect/>
                    </a:stretch>
                  </pic:blipFill>
                  <pic:spPr>
                    <a:xfrm>
                      <a:off x="0" y="0"/>
                      <a:ext cx="3638550" cy="478155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这其实有些类似于台湾的民进党的思维，用省籍、用“爱台湾”把整个台湾社会割裂开来，你是本省人，你是外省人，用这些东西站队。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样的目的是什么呢？无论性别、还是省籍、还是统独意识形态，都是相对不容易改变的，那么这些不容易改变的东西，就可以用来作为割裂社会的“刀”。你这样，我那样，那么队自然就站好了，你不想站队都不行——你是女人，居然不认可我们，你也是屌癌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反之，如果是通过提高生产力，发展经济，完善社会细节的方式来实现女性权益上升，那么这个过程中是没有一个足够强的“对立面”的，而没有“对立面”，就没有凝聚“己方”的有力工具，就不能通过割裂社会来获取足够多的追随者，从而谋取利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事实上，割裂社会对解决实际问题有帮助吗？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恐怕没有。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不但没有帮助，反而会扭曲了问题的本质，使得社会在大量根本无关的问题上产生空洞的互相争吵、冲突甚至彼此仇视，产生社会撕裂，进而减弱问题改善的速度。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那为什么要这么做呢？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因为问题不改善，反而有助于进一步操作话题，作为撕裂社会的工具。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如果问题真的改善了，统独议题消失了，那我怎么通过撕裂社会、煽动彼此仇恨来获取基本盘、追随者和利益呢？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希望对某些社会问题的讨论，回到就事论事的本来面貌上，而不是被从一个很奇怪的角度撕裂成性别对立，这样无助于问题的解决和社会进步，也无助于女性权益的真正提升。​​​​</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rPr>
          <w:color w:val="auto"/>
        </w:rPr>
      </w:pPr>
      <w:bookmarkStart w:id="145" w:name="_Toc1265480845"/>
      <w:r>
        <w:rPr>
          <w:color w:val="auto"/>
          <w:lang w:val="en-US" w:eastAsia="zh-CN"/>
        </w:rPr>
        <w:t>72、</w:t>
      </w:r>
      <w:r>
        <w:rPr>
          <w:rFonts w:hint="default"/>
          <w:color w:val="auto"/>
          <w:lang w:val="en-US" w:eastAsia="zh-CN"/>
        </w:rPr>
        <w:fldChar w:fldCharType="begin"/>
      </w:r>
      <w:r>
        <w:rPr>
          <w:rFonts w:hint="default"/>
          <w:color w:val="auto"/>
          <w:lang w:val="en-US" w:eastAsia="zh-CN"/>
        </w:rPr>
        <w:instrText xml:space="preserve"> HYPERLINK "https://weibo.com/ttarticle/p/show?id=2309404381952634423937&amp;mod=zwenzhang"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《在割裂社会煽动恨国方面，公知是1.0版，女拳是2.0版》</w:t>
      </w:r>
      <w:r>
        <w:rPr>
          <w:rFonts w:hint="default"/>
          <w:color w:val="auto"/>
          <w:lang w:val="en-US" w:eastAsia="zh-CN"/>
        </w:rPr>
        <w:fldChar w:fldCharType="end"/>
      </w:r>
      <w:bookmarkEnd w:id="145"/>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2019-06-11</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在割裂社会、煽动恨国这个层面上，如果说公知是1.0版，那么女拳就是2.0版。后者的威力要更强大，也更难对付，这个问题现在很多人都还没有意识到它的严重性和复杂性。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4"/>
        <w:rPr>
          <w:rFonts w:hint="default"/>
        </w:rPr>
      </w:pPr>
      <w:bookmarkStart w:id="146" w:name="_Toc441340423"/>
      <w:r>
        <w:rPr>
          <w:rFonts w:hint="default"/>
        </w:rPr>
        <w:t>1、话术</w:t>
      </w:r>
      <w:bookmarkEnd w:id="146"/>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公知的话术是：中国不如外国（主要是美国），所以中国体制是错的，应该接受美国指导，对美国言听计从，改变自己的体制，放弃自己的发展机会，因为你发展就会挑战美国，违反了普世价值。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这套话术之所以曾经长期在一部分人那里有效，是因为这个阶段中国大幅落后美国，无论是军事、科技、还是民生、建设等等。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而当中国逐渐发展起来，而美国国内问题也被中国国内所知，显露出来的时候，这套话术就面临着失灵的问题。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之所以失灵，是因为这套话术本质是攻击“</w:t>
      </w:r>
      <w:r>
        <w:rPr>
          <w:rFonts w:hint="default" w:ascii="Arial" w:hAnsi="Arial" w:cs="Arial"/>
          <w:b/>
          <w:i w:val="0"/>
          <w:caps w:val="0"/>
          <w:color w:val="D24A35"/>
          <w:spacing w:val="0"/>
          <w:sz w:val="24"/>
          <w:szCs w:val="24"/>
        </w:rPr>
        <w:t>相对性</w:t>
      </w:r>
      <w:r>
        <w:rPr>
          <w:rFonts w:hint="default" w:ascii="Arial" w:hAnsi="Arial" w:cs="Arial"/>
          <w:i w:val="0"/>
          <w:caps w:val="0"/>
          <w:color w:val="333333"/>
          <w:spacing w:val="0"/>
          <w:sz w:val="24"/>
          <w:szCs w:val="24"/>
        </w:rPr>
        <w:t>”——中国相对美国，不如后者。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也就是说，中国只要发展到和美国差距不那么大，哪怕还远不完美，这套话术也会面临失灵或者部分失灵，就像现在。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也就是说，中国只要继续发展，继续产业升级，就能在不远的将来摆脱1.0版的攻击。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而女拳的话术攻击的是“</w:t>
      </w:r>
      <w:r>
        <w:rPr>
          <w:rFonts w:hint="default" w:ascii="Arial" w:hAnsi="Arial" w:cs="Arial"/>
          <w:b/>
          <w:i w:val="0"/>
          <w:caps w:val="0"/>
          <w:color w:val="9053B9"/>
          <w:spacing w:val="0"/>
          <w:sz w:val="24"/>
          <w:szCs w:val="24"/>
        </w:rPr>
        <w:t>绝对性</w:t>
      </w: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哪怕你已经是世界上凶杀案发案率几乎最低的一批国家了，比美国低的多了。但你只要有一起凶杀案，恰好受害者又是女性，那这就是女性活不下去，受到迫害的证据。就是男人对女人的迫害，就是挑动两性对立的一把好抓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2017年我国每10万人中发生命案0.81起，在国际上已经是非常低了，但是要看绝对数量的话，以全国13亿人计算，也要在10000起左右。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现代互联网媒体比过去发达了太多，过去远在天边的事情，亲身根本无法感知到，而现在立刻能出现在各种自媒体上。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这10000起凶杀案，哪怕一天只挑出一起来，作为女性受迫害的证据，一年365天天天渲染，还远远绰绰有余。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而如果受众缺乏独立思考能力，被这些女拳博主一忽悠，直观的体现就是“女性在这个国家真是活不下去了”、“只有移民才能得救”、“只有不婚不育才能得救”、“你国怎么还不完蛋”……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然而根据数据：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2017年1～ 11月全国放火、爆炸、劫持、杀人、伤害、强奸、绑架、抢劫等严重暴力案件同比下降15.6%，比2012年下降51.8%；2017年全国命案新发案件数量下降9.7%，新发命案破案率高达98.8%，全国命案积案破案数上升95.1%……</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这些明显的成绩，受益者同样也包括女性，女拳博主在乎吗？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不在乎，只要没减到0，那就是可以扭曲成“男人迫害女性”，就可以操纵“你国”，进而撕裂社会。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这TM怎么解决？我们还没到共产主义社会啊，再努力只能尽量压制降低，怎么可能做到把凶杀案减到零？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攻击“</w:t>
      </w:r>
      <w:r>
        <w:rPr>
          <w:rFonts w:hint="default" w:ascii="Arial" w:hAnsi="Arial" w:cs="Arial"/>
          <w:b/>
          <w:i w:val="0"/>
          <w:caps w:val="0"/>
          <w:color w:val="9053B9"/>
          <w:spacing w:val="0"/>
          <w:sz w:val="24"/>
          <w:szCs w:val="24"/>
        </w:rPr>
        <w:t>绝对性</w:t>
      </w:r>
      <w:r>
        <w:rPr>
          <w:rFonts w:hint="default" w:ascii="Arial" w:hAnsi="Arial" w:cs="Arial"/>
          <w:i w:val="0"/>
          <w:caps w:val="0"/>
          <w:color w:val="333333"/>
          <w:spacing w:val="0"/>
          <w:sz w:val="24"/>
          <w:szCs w:val="24"/>
        </w:rPr>
        <w:t>”这一招是非常难缠的，因为它基本上杜绝了通过努力改善现状来摆脱攻击的可能性。这比公知的那套话术，高明了很多。</w:t>
      </w:r>
    </w:p>
    <w:p>
      <w:pPr>
        <w:pStyle w:val="4"/>
        <w:rPr>
          <w:rFonts w:hint="default"/>
        </w:rPr>
      </w:pPr>
      <w:bookmarkStart w:id="147" w:name="_Toc1878136769"/>
      <w:r>
        <w:rPr>
          <w:rFonts w:hint="default"/>
        </w:rPr>
        <w:t>2、韭菜地</w:t>
      </w:r>
      <w:bookmarkEnd w:id="147"/>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公知们也想割裂社会，但供他们收割的“潜在韭菜地”是有限的。因为大部分人都不关心政治，互联网上讨论时政的，无论立场如何，辩论双方在现实中都是小众。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公知要想扩大“潜在韭菜地”，必须寄希望于国家糜烂、山河动荡、民不聊生、诺大中国容不下一张课桌……这样才能有更多人去想“怎么救国”，才会有更多人可能愿意去听公知们那些正常情况下没多少人认真理会的所谓“启蒙民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而如果中国正常发展，这样的“潜在韭菜地”占总人口的比例非常低，恐怕连20%都没有。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但女拳不一样，这个世界基本上除了男的，就是女的，二者加起来接近100%。</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换句话说，从</w:t>
      </w:r>
      <w:r>
        <w:rPr>
          <w:rFonts w:hint="default" w:ascii="Arial" w:hAnsi="Arial" w:cs="Arial"/>
          <w:b/>
          <w:i w:val="0"/>
          <w:caps w:val="0"/>
          <w:color w:val="42AC6F"/>
          <w:spacing w:val="0"/>
          <w:sz w:val="24"/>
          <w:szCs w:val="24"/>
        </w:rPr>
        <w:t>性别撕裂</w:t>
      </w:r>
      <w:r>
        <w:rPr>
          <w:rFonts w:hint="default" w:ascii="Arial" w:hAnsi="Arial" w:cs="Arial"/>
          <w:i w:val="0"/>
          <w:caps w:val="0"/>
          <w:color w:val="333333"/>
          <w:spacing w:val="0"/>
          <w:sz w:val="24"/>
          <w:szCs w:val="24"/>
        </w:rPr>
        <w:t>入手，“潜在韭菜地”是极为庞大的。也难怪某位女拳博主洋洋得意地吹嘘“这个国家一半人都是我的后台”。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和公知不一样，女拳不需要“山河糜烂、国家动荡”才能动手，它们攻击的是“绝对性”，哪怕是一个上升期的国家，哪怕现状正在改善，哪怕对妇女权益的提升正走在正确的道路上，都不影响它们煽动“恨国”。</w:t>
      </w:r>
    </w:p>
    <w:p>
      <w:pPr>
        <w:pStyle w:val="4"/>
        <w:rPr>
          <w:rFonts w:hint="default"/>
        </w:rPr>
      </w:pPr>
      <w:bookmarkStart w:id="148" w:name="_Toc1352347238"/>
      <w:r>
        <w:rPr>
          <w:rFonts w:hint="default"/>
        </w:rPr>
        <w:t>3、链式反应</w:t>
      </w:r>
      <w:bookmarkEnd w:id="148"/>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这点是女拳问题最最棘手也是最恶毒的地方，面对公知的时候没有这个问题。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作为1.0版的标签，无论“公知”、“小粉红”，还是过去的“愤青”、“精英”，它的攻击范围都是很窄的，对于时政话题之外的大部分人，听到这个根本没有什么感觉，也不会觉得是对自己的冒犯。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像“爱国贼”这样的，攻击范围会宽一些，但反击起来也容易，并不会扩大攻击面。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而女拳最恶毒的地方，就是把这个火力攻击范围，扩展到了几乎100%的社会人群。</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女拳并不是真心想为女性谋福利，也对解决问题没有兴趣，它唯一的兴趣就是撕裂社会，分离自己的基本盘，进而在基本盘里割韭菜获取利益，或者通过撕裂本身获取打赏。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因此，它的言论，常常故意把100%的社会人群都纳入其中，哪怕你根本就是这个话题之外的人。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第一步，假借女性身份，对所有男性发起攻击，嘴往往非常臭，动不动就是“屌癌”、“蝈楠”之类。这样人格侮辱对提升女性权益毫无作用，其主要目的就是要激怒对方。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第二步，就算男性群体中有人识破了这种诡计，但群体中总有人会愤怒反击，而反击的时候，经常会沿着对方的套路去走——你不是攻击全体男性吗，那我就攻击女性。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第三步，女拳博主们再去搜集对方这些言论，显示给粉丝们，进一步煽动两性对立。而女性群体中就算有人识破了这样的诡计，但群体中总会有人再次愤怒反击。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就这三步就可以了，</w:t>
      </w:r>
      <w:r>
        <w:rPr>
          <w:rFonts w:hint="default" w:ascii="Arial" w:hAnsi="Arial" w:cs="Arial"/>
          <w:b/>
          <w:i w:val="0"/>
          <w:caps w:val="0"/>
          <w:color w:val="9053B9"/>
          <w:spacing w:val="0"/>
          <w:sz w:val="24"/>
          <w:szCs w:val="24"/>
        </w:rPr>
        <w:t>之后，整个系统就进入了自动化的链式反应中</w:t>
      </w: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90" w:beforeAutospacing="0" w:after="90" w:afterAutospacing="0" w:line="15" w:lineRule="atLeast"/>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4458335" cy="3485515"/>
            <wp:effectExtent l="0" t="0" r="18415" b="635"/>
            <wp:docPr id="73" name="图片 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7" descr="IMG_256"/>
                    <pic:cNvPicPr>
                      <a:picLocks noChangeAspect="1"/>
                    </pic:cNvPicPr>
                  </pic:nvPicPr>
                  <pic:blipFill>
                    <a:blip r:embed="rId61"/>
                    <a:stretch>
                      <a:fillRect/>
                    </a:stretch>
                  </pic:blipFill>
                  <pic:spPr>
                    <a:xfrm>
                      <a:off x="0" y="0"/>
                      <a:ext cx="4458335" cy="348551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每一次链式反应，都会有一定的“</w:t>
      </w:r>
      <w:r>
        <w:rPr>
          <w:rFonts w:hint="default" w:ascii="Arial" w:hAnsi="Arial" w:cs="Arial"/>
          <w:b/>
          <w:i w:val="0"/>
          <w:caps w:val="0"/>
          <w:color w:val="D24A35"/>
          <w:spacing w:val="0"/>
          <w:sz w:val="24"/>
          <w:szCs w:val="24"/>
        </w:rPr>
        <w:t>转化率</w:t>
      </w:r>
      <w:r>
        <w:rPr>
          <w:rFonts w:hint="default" w:ascii="Arial" w:hAnsi="Arial" w:cs="Arial"/>
          <w:i w:val="0"/>
          <w:caps w:val="0"/>
          <w:color w:val="333333"/>
          <w:spacing w:val="0"/>
          <w:sz w:val="24"/>
          <w:szCs w:val="24"/>
        </w:rPr>
        <w:t>”，也就是原本对性别对立无感，仅仅是关注现实问题的男性/女性，被披着对方性别外衣的ID的不断升级的互相攻击所激怒，自己也变成这个庞大链式反应的一部分。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且，对于某个具体的男性/女性个体而言，就算你一开始是看出了这种诡计，告诫自己不要太极端。但是随着周围环境在链式反应中不断变得对立极端，很可能总有一次的攻击是你无法忍受的——操！妈的，忍不下去了，还不如战个痛快！狗日的屌癌/逼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公知做不到这一点，因为在国家社会稳定的情况下，时政圈很难对外辐射，把更多人拉进来。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极端动保/狗粉做不到这一点，因为双方人数比例悬殊，距离50%:50%差距很大，而且还存在大批无感人员，链式反应搞不起来。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极端宗教做不到这一点，原因也是双方人数比例悬殊，在微博这样的社交媒体上基本是一边倒，另外同样也存在无感人员。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女拳能做到。煽动性别对立这招非常狠。尤其是对于很多十几岁、二十岁出头的年轻人，血气方刚，对社会问题了解不多不深，但却又正义感爆棚，幻想复杂的社会问题可以通过简单的“快意恩仇”方式来解决（我自己也是从这个年龄段过来的）。而TA们不是男性就是女性，全部在女拳的正向或反向的狙击目标之内，哪怕你对我毫不关心，但你看到你周围或者网上的人恶毒攻击你的性别，你能不生气？能不投入反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链式反应一旦开启，初期可能效果还不明显，很多人仅仅是觉得无聊打嘴仗。但由于现在自媒体和互联网的发达，年轻人口和上网人口高度叠加，逐渐会席卷整个互联网。在人口广度全覆盖之后，话题会不断在全网震荡，在一次次精心操纵的话题之下，在一次次互相攻击之下，在撕裂深度上继续发酵，甚至会从线上逐渐蔓延到线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届时这些女拳大V们，也会名利双收，收入比现在翻个10倍也问题不大，只是会留下一个深度撕裂的社会。这对原本正在改善的妇女解放事业，不但不会有帮助，反而会是阻碍。当然了，这并不是女拳大V们在乎的问题，越阻碍就越有更多现实素材可以用于煽动，也还刚刚好。</w:t>
      </w:r>
    </w:p>
    <w:p>
      <w:pPr>
        <w:keepNext w:val="0"/>
        <w:keepLines w:val="0"/>
        <w:widowControl/>
        <w:suppressLineNumbers w:val="0"/>
        <w:jc w:val="left"/>
      </w:pP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pPr>
      <w:bookmarkStart w:id="149" w:name="_Toc662253114"/>
      <w:r>
        <w:rPr>
          <w:color w:val="auto"/>
          <w:lang w:val="en-US" w:eastAsia="zh-CN"/>
        </w:rPr>
        <w:t>73、</w:t>
      </w:r>
      <w:r>
        <w:rPr>
          <w:rFonts w:hint="default"/>
          <w:color w:val="auto"/>
          <w:lang w:val="en-US" w:eastAsia="zh-CN"/>
        </w:rPr>
        <w:fldChar w:fldCharType="begin"/>
      </w:r>
      <w:r>
        <w:rPr>
          <w:rFonts w:hint="default"/>
          <w:color w:val="auto"/>
          <w:lang w:val="en-US" w:eastAsia="zh-CN"/>
        </w:rPr>
        <w:instrText xml:space="preserve"> HYPERLINK "https://mp.weixin.qq.com/s?__biz=MzUzNTkzMTE0Ng==&amp;mid=2247483682&amp;idx=3&amp;sn=c73e47733db3ab937856431aa6483bc0&amp;chksm=fafcb147cd8b3851930110d1907f99d0f587180d08cf6c1e13738ad10751fb7ecbbed38eed56&amp;token=2102834470&amp;lang=zh_CN" \l "rd"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《当代中国社会“逆向民族主义心态”来源探析》</w:t>
      </w:r>
      <w:r>
        <w:rPr>
          <w:rFonts w:hint="default"/>
          <w:color w:val="auto"/>
          <w:lang w:val="en-US" w:eastAsia="zh-CN"/>
        </w:rPr>
        <w:fldChar w:fldCharType="end"/>
      </w:r>
      <w:bookmarkEnd w:id="149"/>
    </w:p>
    <w:p>
      <w:pPr>
        <w:keepNext w:val="0"/>
        <w:keepLines w:val="0"/>
        <w:widowControl/>
        <w:suppressLineNumbers w:val="0"/>
        <w:jc w:val="center"/>
      </w:pPr>
      <w:r>
        <w:rPr>
          <w:rStyle w:val="21"/>
          <w:rFonts w:ascii="微软雅黑" w:hAnsi="微软雅黑" w:eastAsia="微软雅黑" w:cs="微软雅黑"/>
          <w:i w:val="0"/>
          <w:caps w:val="0"/>
          <w:spacing w:val="8"/>
          <w:kern w:val="0"/>
          <w:sz w:val="22"/>
          <w:szCs w:val="22"/>
          <w:shd w:val="clear" w:fill="FFFFFF"/>
          <w:lang w:val="en-US" w:eastAsia="zh-CN" w:bidi="ar"/>
        </w:rPr>
        <w:t>2018-07-29</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当代中国逆向民族主义的来源，包括但不限于以下几种：</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1、西方世界在经济、科技和军事上的压倒优势，使得自百年之前，相当比例的中国人就已经种下了面对发达国家的人，甚至来自发达国家的一切东西的不自信和敬畏。而今天，这种优势仍然还存在。</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2、西方世界百年来的强盛地位，连带着那些虽然不是来自什么强国，但长着一张白人脸的外国人同样被部分中国人所敬畏、羡慕，自带光环。</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3、中国百年来相对于外国列强的劣势，连带着那些虽然既不是强国，也不是白人，但是长相明显异于中国人（可以明确看出来是外国人）的那些外国人，也自带了一部分光环。</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b/>
          <w:i w:val="0"/>
          <w:caps w:val="0"/>
          <w:color w:val="1A1A1A"/>
          <w:spacing w:val="8"/>
          <w:sz w:val="24"/>
          <w:szCs w:val="24"/>
          <w:shd w:val="clear" w:fill="FFFFFF"/>
        </w:rPr>
        <w:t>以上三个原因是“一等洋人”的近代来源。</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4、由于历史原因，新中国成立以后，曾在外交领域长期受到打压，外交处境不乐观，致使很长一段时间内，有“外交无小事”的传统。这在当时可以理解，但改革开放之后，来华外国非外交人员已经大量增加，由于政治惯性，这种原本仅限于外交人员层面的东西被有些政府机构在实际操作中“扩大化”到针对全体来华外国人身上。而这种人为赋予的政治光环，自然会在民间产生一些仰望心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5、改革开放初期，中国急需吸引外资，能带来投资的都是大爷，地方领导前呼后拥伺候着。而且那时中国很穷，老百姓的观感是：一个普通的外国人，在中国都是大富翁。虽然现在这种经济上的对比已经大为改观，事实上很多来中国的外国人甚至不如你有钱。但是作为上层建筑的这种历史遗留心态的改变需要时间。</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6、中国部分教育部门、学术机构的心态不端正，热衷于投机取巧，既然老老实实搞学术太辛苦，那就多招点外国人充门面，这样“国际化“一项的分数立刻就上去，排名又能上升好几位。因此，既然这样，那来的外国留学生，学校自然要好生供着，提供相比于中国学生更好的住宿环境，更殷勤的服务，更美丽的笑脸，甚至不要学费也是可以考虑的。而这种“高等学生”的待遇也使得在中国大学的外国人又添加了一份光环。</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7、我国部分政府机构存在严重的官僚主义和形式主义问题。上面一说要搞一个什么事情，这些政府机构首先想到的不是要怎么在内涵层面上做好，而是想怎么能完美的交差，能拿出表面光鲜的看得见的东西。新华社曾经发文痛批过这种现象：</w:t>
      </w:r>
    </w:p>
    <w:p>
      <w:pPr>
        <w:keepNext w:val="0"/>
        <w:keepLines w:val="0"/>
        <w:widowControl/>
        <w:suppressLineNumbers w:val="0"/>
        <w:pBdr>
          <w:top w:val="none" w:color="auto" w:sz="0" w:space="0"/>
          <w:left w:val="single" w:color="D3D3D3" w:sz="18" w:space="10"/>
          <w:bottom w:val="none" w:color="auto" w:sz="0" w:space="0"/>
          <w:right w:val="none" w:color="auto" w:sz="0" w:space="0"/>
        </w:pBdr>
        <w:shd w:val="clear" w:fill="FFFFFF"/>
        <w:spacing w:before="210" w:beforeAutospacing="0" w:after="210" w:afterAutospacing="0" w:line="360" w:lineRule="atLeast"/>
        <w:ind w:left="720" w:right="720" w:firstLine="0"/>
        <w:jc w:val="both"/>
        <w:rPr>
          <w:rFonts w:hint="eastAsia" w:asciiTheme="minorEastAsia" w:hAnsiTheme="minorEastAsia" w:eastAsiaTheme="minorEastAsia" w:cstheme="minorEastAsia"/>
          <w:i w:val="0"/>
          <w:caps w:val="0"/>
          <w:color w:val="646464"/>
          <w:spacing w:val="8"/>
          <w:sz w:val="24"/>
          <w:szCs w:val="24"/>
        </w:rPr>
      </w:pPr>
      <w:r>
        <w:rPr>
          <w:rFonts w:hint="eastAsia" w:asciiTheme="minorEastAsia" w:hAnsiTheme="minorEastAsia" w:eastAsiaTheme="minorEastAsia" w:cstheme="minorEastAsia"/>
          <w:i w:val="0"/>
          <w:caps w:val="0"/>
          <w:color w:val="646464"/>
          <w:spacing w:val="8"/>
          <w:kern w:val="0"/>
          <w:sz w:val="24"/>
          <w:szCs w:val="24"/>
          <w:bdr w:val="single" w:color="D3D3D3" w:sz="18" w:space="0"/>
          <w:shd w:val="clear" w:fill="FFFFFF"/>
          <w:lang w:val="en-US" w:eastAsia="zh-CN" w:bidi="ar"/>
        </w:rPr>
        <w:t>一些领导干部调研走过场、搞形式主义，调研现场成了“秀场”；一些单位“门好进、脸好看”，就是“事难办”；一些地方</w:t>
      </w:r>
      <w:r>
        <w:rPr>
          <w:rFonts w:hint="eastAsia" w:asciiTheme="minorEastAsia" w:hAnsiTheme="minorEastAsia" w:eastAsiaTheme="minorEastAsia" w:cstheme="minorEastAsia"/>
          <w:b/>
          <w:i w:val="0"/>
          <w:caps w:val="0"/>
          <w:color w:val="646464"/>
          <w:spacing w:val="8"/>
          <w:kern w:val="0"/>
          <w:sz w:val="24"/>
          <w:szCs w:val="24"/>
          <w:shd w:val="clear" w:fill="FFFFFF"/>
          <w:lang w:val="en-US" w:eastAsia="zh-CN" w:bidi="ar"/>
        </w:rPr>
        <w:t>注重打造领导“可视范围”内的项目工程</w:t>
      </w:r>
      <w:r>
        <w:rPr>
          <w:rFonts w:hint="eastAsia" w:asciiTheme="minorEastAsia" w:hAnsiTheme="minorEastAsia" w:eastAsiaTheme="minorEastAsia" w:cstheme="minorEastAsia"/>
          <w:i w:val="0"/>
          <w:caps w:val="0"/>
          <w:color w:val="646464"/>
          <w:spacing w:val="8"/>
          <w:kern w:val="0"/>
          <w:sz w:val="24"/>
          <w:szCs w:val="24"/>
          <w:bdr w:val="single" w:color="D3D3D3" w:sz="18" w:space="0"/>
          <w:shd w:val="clear" w:fill="FFFFFF"/>
          <w:lang w:val="en-US" w:eastAsia="zh-CN" w:bidi="ar"/>
        </w:rPr>
        <w:t>，“</w:t>
      </w:r>
      <w:r>
        <w:rPr>
          <w:rFonts w:hint="eastAsia" w:asciiTheme="minorEastAsia" w:hAnsiTheme="minorEastAsia" w:eastAsiaTheme="minorEastAsia" w:cstheme="minorEastAsia"/>
          <w:b/>
          <w:i w:val="0"/>
          <w:caps w:val="0"/>
          <w:color w:val="646464"/>
          <w:spacing w:val="8"/>
          <w:kern w:val="0"/>
          <w:sz w:val="24"/>
          <w:szCs w:val="24"/>
          <w:shd w:val="clear" w:fill="FFFFFF"/>
          <w:lang w:val="en-US" w:eastAsia="zh-CN" w:bidi="ar"/>
        </w:rPr>
        <w:t>不怕群众不满意，就怕领导不注意</w:t>
      </w:r>
      <w:r>
        <w:rPr>
          <w:rFonts w:hint="eastAsia" w:asciiTheme="minorEastAsia" w:hAnsiTheme="minorEastAsia" w:eastAsiaTheme="minorEastAsia" w:cstheme="minorEastAsia"/>
          <w:i w:val="0"/>
          <w:caps w:val="0"/>
          <w:color w:val="646464"/>
          <w:spacing w:val="8"/>
          <w:kern w:val="0"/>
          <w:sz w:val="24"/>
          <w:szCs w:val="24"/>
          <w:bdr w:val="single" w:color="D3D3D3" w:sz="18" w:space="0"/>
          <w:shd w:val="clear" w:fill="FFFFFF"/>
          <w:lang w:val="en-US" w:eastAsia="zh-CN" w:bidi="ar"/>
        </w:rPr>
        <w:t>”；有的地方层层重复开会，</w:t>
      </w:r>
      <w:r>
        <w:rPr>
          <w:rFonts w:hint="eastAsia" w:asciiTheme="minorEastAsia" w:hAnsiTheme="minorEastAsia" w:eastAsiaTheme="minorEastAsia" w:cstheme="minorEastAsia"/>
          <w:b/>
          <w:i w:val="0"/>
          <w:caps w:val="0"/>
          <w:color w:val="646464"/>
          <w:spacing w:val="8"/>
          <w:kern w:val="0"/>
          <w:sz w:val="24"/>
          <w:szCs w:val="24"/>
          <w:shd w:val="clear" w:fill="FFFFFF"/>
          <w:lang w:val="en-US" w:eastAsia="zh-CN" w:bidi="ar"/>
        </w:rPr>
        <w:t>用会议落实会议</w:t>
      </w:r>
      <w:r>
        <w:rPr>
          <w:rFonts w:hint="eastAsia" w:asciiTheme="minorEastAsia" w:hAnsiTheme="minorEastAsia" w:eastAsiaTheme="minorEastAsia" w:cstheme="minorEastAsia"/>
          <w:i w:val="0"/>
          <w:caps w:val="0"/>
          <w:color w:val="646464"/>
          <w:spacing w:val="8"/>
          <w:kern w:val="0"/>
          <w:sz w:val="24"/>
          <w:szCs w:val="24"/>
          <w:bdr w:val="single" w:color="D3D3D3" w:sz="18" w:space="0"/>
          <w:shd w:val="clear" w:fill="FFFFFF"/>
          <w:lang w:val="en-US" w:eastAsia="zh-CN" w:bidi="ar"/>
        </w:rPr>
        <w:t>；部分地区写材料、制文件机械照抄，出台制度决策“依葫芦画瓢”；一些干部办事拖沓敷衍、懒政庸政怠政，把责任往上推；一些地方</w:t>
      </w:r>
      <w:r>
        <w:rPr>
          <w:rFonts w:hint="eastAsia" w:asciiTheme="minorEastAsia" w:hAnsiTheme="minorEastAsia" w:eastAsiaTheme="minorEastAsia" w:cstheme="minorEastAsia"/>
          <w:b/>
          <w:i w:val="0"/>
          <w:caps w:val="0"/>
          <w:color w:val="646464"/>
          <w:spacing w:val="8"/>
          <w:kern w:val="0"/>
          <w:sz w:val="24"/>
          <w:szCs w:val="24"/>
          <w:shd w:val="clear" w:fill="FFFFFF"/>
          <w:lang w:val="en-US" w:eastAsia="zh-CN" w:bidi="ar"/>
        </w:rPr>
        <w:t>不重实效重包装，把精力放在“材料美化”上</w:t>
      </w:r>
      <w:r>
        <w:rPr>
          <w:rFonts w:hint="eastAsia" w:asciiTheme="minorEastAsia" w:hAnsiTheme="minorEastAsia" w:eastAsiaTheme="minorEastAsia" w:cstheme="minorEastAsia"/>
          <w:i w:val="0"/>
          <w:caps w:val="0"/>
          <w:color w:val="646464"/>
          <w:spacing w:val="8"/>
          <w:kern w:val="0"/>
          <w:sz w:val="24"/>
          <w:szCs w:val="24"/>
          <w:bdr w:val="single" w:color="D3D3D3" w:sz="18" w:space="0"/>
          <w:shd w:val="clear" w:fill="FFFFFF"/>
          <w:lang w:val="en-US" w:eastAsia="zh-CN" w:bidi="ar"/>
        </w:rPr>
        <w:t>，搞“材料出政绩”；有的领导干部热衷于将责任下移，“履责”变“推责”；有的干部</w:t>
      </w:r>
      <w:r>
        <w:rPr>
          <w:rFonts w:hint="eastAsia" w:asciiTheme="minorEastAsia" w:hAnsiTheme="minorEastAsia" w:eastAsiaTheme="minorEastAsia" w:cstheme="minorEastAsia"/>
          <w:b/>
          <w:i w:val="0"/>
          <w:caps w:val="0"/>
          <w:color w:val="646464"/>
          <w:spacing w:val="8"/>
          <w:kern w:val="0"/>
          <w:sz w:val="24"/>
          <w:szCs w:val="24"/>
          <w:shd w:val="clear" w:fill="FFFFFF"/>
          <w:lang w:val="en-US" w:eastAsia="zh-CN" w:bidi="ar"/>
        </w:rPr>
        <w:t>知情不报、听之任之，态度漠然</w:t>
      </w:r>
      <w:r>
        <w:rPr>
          <w:rFonts w:hint="eastAsia" w:asciiTheme="minorEastAsia" w:hAnsiTheme="minorEastAsia" w:eastAsiaTheme="minorEastAsia" w:cstheme="minorEastAsia"/>
          <w:i w:val="0"/>
          <w:caps w:val="0"/>
          <w:color w:val="646464"/>
          <w:spacing w:val="8"/>
          <w:kern w:val="0"/>
          <w:sz w:val="24"/>
          <w:szCs w:val="24"/>
          <w:bdr w:val="single" w:color="D3D3D3" w:sz="18" w:space="0"/>
          <w:shd w:val="clear" w:fill="FFFFFF"/>
          <w:lang w:val="en-US" w:eastAsia="zh-CN" w:bidi="ar"/>
        </w:rPr>
        <w:t>；有的干部说一套做一套、台上台下两个样。</w:t>
      </w:r>
      <w:r>
        <w:rPr>
          <w:rFonts w:hint="eastAsia" w:asciiTheme="minorEastAsia" w:hAnsiTheme="minorEastAsia" w:eastAsiaTheme="minorEastAsia" w:cstheme="minorEastAsia"/>
          <w:i w:val="0"/>
          <w:caps w:val="0"/>
          <w:color w:val="646464"/>
          <w:spacing w:val="8"/>
          <w:kern w:val="0"/>
          <w:sz w:val="24"/>
          <w:szCs w:val="24"/>
          <w:bdr w:val="single" w:color="D3D3D3" w:sz="18" w:space="0"/>
          <w:shd w:val="clear" w:fill="FFFFFF"/>
          <w:lang w:val="en-US" w:eastAsia="zh-CN" w:bidi="ar"/>
        </w:rPr>
        <w:br w:type="textWrapping"/>
      </w:r>
      <w:r>
        <w:rPr>
          <w:rFonts w:hint="eastAsia" w:asciiTheme="minorEastAsia" w:hAnsiTheme="minorEastAsia" w:eastAsiaTheme="minorEastAsia" w:cstheme="minorEastAsia"/>
          <w:i w:val="0"/>
          <w:caps w:val="0"/>
          <w:color w:val="646464"/>
          <w:spacing w:val="8"/>
          <w:kern w:val="0"/>
          <w:sz w:val="24"/>
          <w:szCs w:val="24"/>
          <w:bdr w:val="single" w:color="D3D3D3" w:sz="18" w:space="0"/>
          <w:shd w:val="clear" w:fill="FFFFFF"/>
          <w:lang w:val="en-US" w:eastAsia="zh-CN" w:bidi="ar"/>
        </w:rPr>
        <w:br w:type="textWrapping"/>
      </w:r>
      <w:r>
        <w:rPr>
          <w:rFonts w:hint="eastAsia" w:asciiTheme="minorEastAsia" w:hAnsiTheme="minorEastAsia" w:eastAsiaTheme="minorEastAsia" w:cstheme="minorEastAsia"/>
          <w:i w:val="0"/>
          <w:caps w:val="0"/>
          <w:color w:val="646464"/>
          <w:spacing w:val="8"/>
          <w:kern w:val="0"/>
          <w:sz w:val="24"/>
          <w:szCs w:val="24"/>
          <w:bdr w:val="single" w:color="D3D3D3" w:sz="18" w:space="0"/>
          <w:shd w:val="clear" w:fill="FFFFFF"/>
          <w:lang w:val="en-US" w:eastAsia="zh-CN" w:bidi="ar"/>
        </w:rPr>
        <w:t>引用来源：习近平近日作出重要指示强调：纠正“四风”不能止步 作风建设永远在路上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比如，既然中央说要搞一带一路，作为地方官员，如果官僚主义一点，那就会想：我们得和外国人搞好关系啊。得求着外国人让他们配合我们的一带一路啊。怎么也要营造出一个外国人在我管辖的城市里面人头攒动、欣欣向荣的美好局面，至少不能出差错，让外国友人不开心吧？所以，要大力保障外国人在我的管辖地的地位才是，嘘寒问暖，让外国人开心这些，自然是分内之事。这是外国人的政治光环。</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这种“对外人要比对自己人好”的心态，甚至还蔓延到了几乎所有的统战工作上。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在部分官员那里，过去一段时期，统战工作甚至被简化和扭曲成了“讨好，拉关系，跪舔”。</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谁和我们疏远，我们就讨好他，拉拢他，给钱给政策，越离心离德，就讨好力度越大。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谁是我们的基本盘，我们就不理睬他，冷落他，因为反正不理也没什么事。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统战资源，按闹分配。</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比如对台的统战工作。大概是因为台湾现在还没有统一，所以虽然不算外国人，但总还暂时比大陆人更“外”一些，所以自然要比大陆人更优待才是：</w:t>
      </w:r>
    </w:p>
    <w:p>
      <w:pPr>
        <w:keepNext w:val="0"/>
        <w:keepLines w:val="0"/>
        <w:widowControl/>
        <w:suppressLineNumbers w:val="0"/>
        <w:jc w:val="center"/>
        <w:rPr>
          <w:rFonts w:hint="eastAsia" w:asciiTheme="minorEastAsia" w:hAnsiTheme="minorEastAsia" w:eastAsiaTheme="minorEastAsia" w:cstheme="minorEastAsia"/>
          <w:sz w:val="24"/>
          <w:szCs w:val="24"/>
        </w:rPr>
      </w:pPr>
      <w:r>
        <w:drawing>
          <wp:inline distT="0" distB="0" distL="114300" distR="114300">
            <wp:extent cx="3679190" cy="2767965"/>
            <wp:effectExtent l="0" t="0" r="16510" b="13335"/>
            <wp:docPr id="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0"/>
                    <pic:cNvPicPr>
                      <a:picLocks noChangeAspect="1"/>
                    </pic:cNvPicPr>
                  </pic:nvPicPr>
                  <pic:blipFill>
                    <a:blip r:embed="rId62"/>
                    <a:stretch>
                      <a:fillRect/>
                    </a:stretch>
                  </pic:blipFill>
                  <pic:spPr>
                    <a:xfrm>
                      <a:off x="0" y="0"/>
                      <a:ext cx="3679190" cy="276796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8、中国本来应该比普通百姓站的高看的远，应该肩负起引领时代思想潮流的部分所谓“文人”，在这个问题上同样起到了令人失望地推波助澜的作用。自三十多年前，这些人就开始宗教徒般地论证中国相比外国各种劣等，中国人相比于外国人各种劣等，中国文化各种劣等，中国的政治制度各种劣等，甚至上升到人种层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比如，一位被外国人吹捧的很高的中国所谓“知识分子”就咬牙切齿地说过：</w:t>
      </w:r>
    </w:p>
    <w:p>
      <w:pPr>
        <w:keepNext w:val="0"/>
        <w:keepLines w:val="0"/>
        <w:widowControl/>
        <w:suppressLineNumbers w:val="0"/>
        <w:pBdr>
          <w:top w:val="none" w:color="auto" w:sz="0" w:space="0"/>
          <w:left w:val="single" w:color="D3D3D3" w:sz="18" w:space="10"/>
          <w:bottom w:val="none" w:color="auto" w:sz="0" w:space="0"/>
          <w:right w:val="none" w:color="auto" w:sz="0" w:space="0"/>
        </w:pBdr>
        <w:shd w:val="clear" w:fill="FFFFFF"/>
        <w:spacing w:before="210" w:beforeAutospacing="0" w:after="210" w:afterAutospacing="0" w:line="360" w:lineRule="atLeast"/>
        <w:ind w:left="720" w:right="720" w:firstLine="0"/>
        <w:jc w:val="both"/>
        <w:rPr>
          <w:rFonts w:hint="eastAsia" w:asciiTheme="minorEastAsia" w:hAnsiTheme="minorEastAsia" w:eastAsiaTheme="minorEastAsia" w:cstheme="minorEastAsia"/>
          <w:i w:val="0"/>
          <w:caps w:val="0"/>
          <w:color w:val="646464"/>
          <w:spacing w:val="8"/>
          <w:sz w:val="24"/>
          <w:szCs w:val="24"/>
        </w:rPr>
      </w:pPr>
      <w:r>
        <w:rPr>
          <w:rFonts w:hint="eastAsia" w:asciiTheme="minorEastAsia" w:hAnsiTheme="minorEastAsia" w:eastAsiaTheme="minorEastAsia" w:cstheme="minorEastAsia"/>
          <w:i w:val="0"/>
          <w:caps w:val="0"/>
          <w:color w:val="646464"/>
          <w:spacing w:val="8"/>
          <w:kern w:val="0"/>
          <w:sz w:val="24"/>
          <w:szCs w:val="24"/>
          <w:bdr w:val="single" w:color="D3D3D3" w:sz="18" w:space="0"/>
          <w:shd w:val="clear" w:fill="FFFFFF"/>
          <w:lang w:val="en-US" w:eastAsia="zh-CN" w:bidi="ar"/>
        </w:rPr>
        <w:t>“我绝不认为中国的落伍是几个昏君造成的，而是每个人造成的，因为制度是人创造的，中国的所有悲剧，都是中国人自编自导自演和自我欣赏的，</w:t>
      </w:r>
      <w:r>
        <w:rPr>
          <w:rFonts w:hint="eastAsia" w:asciiTheme="minorEastAsia" w:hAnsiTheme="minorEastAsia" w:eastAsiaTheme="minorEastAsia" w:cstheme="minorEastAsia"/>
          <w:b/>
          <w:i w:val="0"/>
          <w:caps w:val="0"/>
          <w:color w:val="646464"/>
          <w:spacing w:val="8"/>
          <w:kern w:val="0"/>
          <w:sz w:val="24"/>
          <w:szCs w:val="24"/>
          <w:shd w:val="clear" w:fill="FFFFFF"/>
          <w:lang w:val="en-US" w:eastAsia="zh-CN" w:bidi="ar"/>
        </w:rPr>
        <w:t>这可能与人种有关</w:t>
      </w:r>
      <w:r>
        <w:rPr>
          <w:rFonts w:hint="eastAsia" w:asciiTheme="minorEastAsia" w:hAnsiTheme="minorEastAsia" w:eastAsiaTheme="minorEastAsia" w:cstheme="minorEastAsia"/>
          <w:i w:val="0"/>
          <w:caps w:val="0"/>
          <w:color w:val="646464"/>
          <w:spacing w:val="8"/>
          <w:kern w:val="0"/>
          <w:sz w:val="24"/>
          <w:szCs w:val="24"/>
          <w:bdr w:val="single" w:color="D3D3D3" w:sz="18" w:space="0"/>
          <w:shd w:val="clear" w:fill="FFFFFF"/>
          <w:lang w:val="en-US" w:eastAsia="zh-CN" w:bidi="ar"/>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既然中国落后是由于中国人的人种不行，那各种崇洋媚外就是可以理解的——要向优秀的人种看齐、甚至向白人或者黑人借种才对嘛。</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长期以来，这种人把持了中国舆论界的地位，把很多其实是人类共有的弱点，说成是中国人独有的劣根性；把很多其实是因为经济暂时不够发达导致的不良社会现象，说成是中国文化、制度甚至人种的缺陷。</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至于这种人的徒子徒孙，就更多了，比如下面是某个论坛的帖子标题：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为什么中国人没有真理，美国人有无穷无尽的真理？</w:t>
      </w:r>
      <w:r>
        <w:rPr>
          <w:rFonts w:hint="eastAsia" w:asciiTheme="minorEastAsia" w:hAnsiTheme="minorEastAsia" w:eastAsiaTheme="minorEastAsia" w:cstheme="minorEastAsia"/>
          <w:i w:val="0"/>
          <w:caps w:val="0"/>
          <w:color w:val="999999"/>
          <w:spacing w:val="8"/>
          <w:sz w:val="24"/>
          <w:szCs w:val="24"/>
          <w:shd w:val="clear" w:fill="FFFFFF"/>
        </w:rPr>
        <w:t>m.kdnet.net</w:t>
      </w:r>
      <w:r>
        <w:rPr>
          <w:rFonts w:hint="eastAsia" w:asciiTheme="minorEastAsia" w:hAnsiTheme="minorEastAsia" w:eastAsiaTheme="minorEastAsia" w:cstheme="minorEastAsia"/>
          <w:i w:val="0"/>
          <w:caps w:val="0"/>
          <w:color w:val="333333"/>
          <w:spacing w:val="8"/>
          <w:sz w:val="24"/>
          <w:szCs w:val="24"/>
          <w:shd w:val="clear" w:fill="FFFFFF"/>
        </w:rPr>
        <w:drawing>
          <wp:inline distT="0" distB="0" distL="114300" distR="114300">
            <wp:extent cx="304800" cy="304800"/>
            <wp:effectExtent l="0" t="0" r="0" b="0"/>
            <wp:docPr id="5" name="图片 2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9" descr="IMG_257"/>
                    <pic:cNvPicPr>
                      <a:picLocks noChangeAspect="1"/>
                    </pic:cNvPicPr>
                  </pic:nvPicPr>
                  <pic:blipFill>
                    <a:blip r:embed="rId63"/>
                    <a:stretch>
                      <a:fillRect/>
                    </a:stretch>
                  </pic:blipFill>
                  <pic:spPr>
                    <a:xfrm>
                      <a:off x="0" y="0"/>
                      <a:ext cx="304800" cy="30480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80后们从小读到的很多课外读物，经常可以看到把外国人描述得多么多么优秀、高洁、文明、绅士、优雅、尊贵，而中国人则是各种丑陋野蛮。这种长期逆向民族主义宣传，不可能不在国民心中埋下敬畏外国人、羡慕外国人、仰望外国人的种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b/>
          <w:i w:val="0"/>
          <w:caps w:val="0"/>
          <w:color w:val="1A1A1A"/>
          <w:spacing w:val="8"/>
          <w:sz w:val="24"/>
          <w:szCs w:val="24"/>
          <w:shd w:val="clear" w:fill="FFFFFF"/>
        </w:rPr>
        <w:t>以上五个原因是“一等洋人”的现代来源。</w:t>
      </w:r>
      <w:r>
        <w:rPr>
          <w:rFonts w:hint="eastAsia" w:asciiTheme="minorEastAsia" w:hAnsiTheme="minorEastAsia" w:eastAsiaTheme="minorEastAsia" w:cstheme="minorEastAsia"/>
          <w:i w:val="0"/>
          <w:caps w:val="0"/>
          <w:color w:val="1A1A1A"/>
          <w:spacing w:val="8"/>
          <w:sz w:val="24"/>
          <w:szCs w:val="24"/>
          <w:shd w:val="clear" w:fill="FFFFFF"/>
        </w:rPr>
        <w:t>当然，大部分现代来源其实是近代来源的延续和新的表现形式。</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9、中国不是移民国家，而是一个东亚裔黄种人占绝对主体的国家。因此白人和黑人这样明显不是东亚人种的，很容易被中国人认出来，并在心里将其贴上“外国人”这个金光灿灿的心理标签。而由于以上提到的八个原因，这种标签在中国大地上带来的是耀眼的光环，在中国人眼里代表的是高大上的先进文明。因此，向这种先进文明的拥有者表示敬意，希望交好，产生爱慕，也就是很多国人觉得“理所应当”的事情了。</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pPr>
      <w:bookmarkStart w:id="150" w:name="_Toc2135169759"/>
      <w:r>
        <w:rPr>
          <w:color w:val="auto"/>
          <w:lang w:val="en-US" w:eastAsia="zh-CN"/>
        </w:rPr>
        <w:t>74、</w:t>
      </w:r>
      <w:r>
        <w:rPr>
          <w:rFonts w:hint="default"/>
          <w:color w:val="auto"/>
          <w:lang w:val="en-US" w:eastAsia="zh-CN"/>
        </w:rPr>
        <w:fldChar w:fldCharType="begin"/>
      </w:r>
      <w:r>
        <w:rPr>
          <w:rFonts w:hint="default"/>
          <w:color w:val="auto"/>
          <w:lang w:val="en-US" w:eastAsia="zh-CN"/>
        </w:rPr>
        <w:instrText xml:space="preserve"> HYPERLINK "https://mp.weixin.qq.com/s?__biz=MzUzNTkzMTE0Ng==&amp;mid=2247484136&amp;idx=1&amp;sn=bbb6e5150fd235a9ec69d98379b02121&amp;chksm=fafcb28dcd8b3b9b0c8271335a2bdf8a8c1f05c03f0defbd490459a21eb1af27185322fbb303&amp;token=2102834470&amp;lang=zh_CN" \l "rd"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《谈谈“女拳”》</w:t>
      </w:r>
      <w:r>
        <w:rPr>
          <w:rFonts w:hint="default"/>
          <w:color w:val="auto"/>
          <w:lang w:val="en-US" w:eastAsia="zh-CN"/>
        </w:rPr>
        <w:fldChar w:fldCharType="end"/>
      </w:r>
      <w:bookmarkEnd w:id="150"/>
    </w:p>
    <w:p>
      <w:pPr>
        <w:keepNext w:val="0"/>
        <w:keepLines w:val="0"/>
        <w:widowControl/>
        <w:suppressLineNumbers w:val="0"/>
        <w:jc w:val="center"/>
      </w:pPr>
      <w:r>
        <w:rPr>
          <w:rStyle w:val="21"/>
          <w:rFonts w:ascii="微软雅黑" w:hAnsi="微软雅黑" w:eastAsia="微软雅黑" w:cs="微软雅黑"/>
          <w:i w:val="0"/>
          <w:caps w:val="0"/>
          <w:spacing w:val="8"/>
          <w:kern w:val="0"/>
          <w:sz w:val="22"/>
          <w:szCs w:val="22"/>
          <w:shd w:val="clear" w:fill="FFFFFF"/>
          <w:lang w:val="en-US" w:eastAsia="zh-CN" w:bidi="ar"/>
        </w:rPr>
        <w:t>2019-06-05</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其实“女拳”这个话题搞到今天，很多人其实是被莫名其妙吸引过来的。也就是说，这些人原本并不是“女拳”的敌人，而是被后者以一种“非常魔幻”的方式扯进来的。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微博上不少持爱国立场的时政号都怼过“女拳”，但这些号中很多人平时并不是反对提高妇女权益的，恰恰相反，还是乐于看到并支持妇女权益提升、促进性别平等。比如我，如果翻翻过去的微博，就能找到不止一条类似的博文。</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按理说，“女权”或者“平权”，和“恨国”，完全是八竿子打不着的事。而且恰恰相反，国家实力上升，才能更好的保障妇女权益。把本国贬低得一钱不值，是希望外国人来给你解决社会问题吗？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但是这些年来也看到了，很多“女拳”对本国的态度是很奇怪的，明里暗里各种打压贬低，贩卖恐惧和仇恨，宣扬“国家对不起作为女人的你”。这就有意思了，因为这除了制造分裂之外，根本无助于女性权益。</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最近有个当街杀人的案子，如果从正常角度看，这是一个犯罪分子杀害了一名无辜路人，犯罪分子应该负责。但从“女拳”角度看，这是一个男的杀了一个女的，因此男人这个群体应该负责。</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把任何社会事件，都从性别角度割裂来扭曲观察，就会得出“女拳”们的奇怪结论。罪犯中男性比例比女性高，所以男性是丑恶的，是和女性对立的。那抓捕这些罪犯的警察中，大部分还都是男的呢，这怎么解释呢？大概可以解释成“男人对自己犯的过错的忏悔”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为什么有“女拳”这个称呼呢？大概是因为，这些人故意把任何事件，都引导到挑拨性别对立的身上，哪怕这件事的本来性质其实根本就和性别关系不大。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事实上，我国暴力刑事案件的发案率在世界范围内是比较低的，命案破案率在世界上是比较高的，对暴力犯罪的惩罚也是较为严格的（保留死刑）。但图上这种人，还是故意把某些罕见的个例刑事案件，极尽渲染为“女人在中国不安全”、“只是为了活下去”，而无视中国是世界上人身治安较好的国家之一。在各大城市，晚上出来撸串逛街都是非常安全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对于暴力犯罪，呼吁打击是正常的，这是正常人的反应。而“女拳”的反映则是：这说明中国不好，中国对不起我，在中国，女性活下去都很困难，不一定什么时候在大街上就被杀死了。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sz w:val="24"/>
          <w:szCs w:val="24"/>
        </w:rPr>
        <w:drawing>
          <wp:inline distT="0" distB="0" distL="114300" distR="114300">
            <wp:extent cx="5200015" cy="7419340"/>
            <wp:effectExtent l="0" t="0" r="635" b="10160"/>
            <wp:docPr id="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2"/>
                    <pic:cNvPicPr>
                      <a:picLocks noChangeAspect="1"/>
                    </pic:cNvPicPr>
                  </pic:nvPicPr>
                  <pic:blipFill>
                    <a:blip r:embed="rId64"/>
                    <a:stretch>
                      <a:fillRect/>
                    </a:stretch>
                  </pic:blipFill>
                  <pic:spPr>
                    <a:xfrm>
                      <a:off x="0" y="0"/>
                      <a:ext cx="5200015" cy="741934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Theme="minorEastAsia" w:hAnsiTheme="minorEastAsia" w:eastAsiaTheme="minorEastAsia" w:cstheme="minorEastAsia"/>
          <w:i w:val="0"/>
          <w:caps w:val="0"/>
          <w:color w:val="333333"/>
          <w:spacing w:val="8"/>
          <w:sz w:val="21"/>
          <w:szCs w:val="21"/>
        </w:rPr>
      </w:pPr>
      <w:r>
        <w:rPr>
          <w:rFonts w:hint="eastAsia" w:asciiTheme="minorEastAsia" w:hAnsiTheme="minorEastAsia" w:eastAsiaTheme="minorEastAsia" w:cstheme="minorEastAsia"/>
          <w:i w:val="0"/>
          <w:caps w:val="0"/>
          <w:color w:val="333333"/>
          <w:spacing w:val="8"/>
          <w:sz w:val="21"/>
          <w:szCs w:val="21"/>
          <w:shd w:val="clear" w:fill="FFFFFF"/>
        </w:rPr>
        <w:t>这张图只是随便找了一个代表，类似的通过向女性贩卖焦虑和恐惧，“把个例上升到国家层面”的言论还很多</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然而，2017年，我国每10万人中发生命案0.81起，是命案发案率最低的国家之一。</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后来我想明白了，如果从“提升女性权益”的角度看，“女拳”的逻辑是不可思议的、莫名其妙的。但如果换一个角度，从“撕裂社会”、“煽动恨国”的出发点看，他们的所作所为就完全可以解释地通了。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再进一步多说几句。</w:t>
      </w:r>
      <w:r>
        <w:rPr>
          <w:rStyle w:val="19"/>
          <w:rFonts w:hint="eastAsia" w:asciiTheme="minorEastAsia" w:hAnsiTheme="minorEastAsia" w:eastAsiaTheme="minorEastAsia" w:cstheme="minorEastAsia"/>
          <w:i w:val="0"/>
          <w:caps w:val="0"/>
          <w:color w:val="0052FF"/>
          <w:spacing w:val="8"/>
          <w:sz w:val="24"/>
          <w:szCs w:val="24"/>
          <w:shd w:val="clear" w:fill="FFFFFF"/>
        </w:rPr>
        <w:t>妇女解放事业是和整个工业化社会的进步甚至是人类解放事业紧密联系在一起的，而决不能单独拆开用性别对立来看待，否则必然误入歧途。</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举几个例子吧。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Style w:val="19"/>
          <w:rFonts w:hint="eastAsia" w:asciiTheme="minorEastAsia" w:hAnsiTheme="minorEastAsia" w:eastAsiaTheme="minorEastAsia" w:cstheme="minorEastAsia"/>
          <w:i w:val="0"/>
          <w:caps w:val="0"/>
          <w:color w:val="333333"/>
          <w:spacing w:val="8"/>
          <w:sz w:val="24"/>
          <w:szCs w:val="24"/>
          <w:shd w:val="clear" w:fill="FFFFFF"/>
        </w:rPr>
        <w:t>现象1：女性参与工作的机会低于男性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女拳逻辑：男人坏，男人不想让女人超过自己，男人丑陋，男人心理变态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客观逻辑：旧中国女性基本不出来工作，其根本原因是农业社会的生产力无法提供足够多的就业岗位，而为数不多的就业岗位往往要求的是重体力劳动，女性自然很难脱离家庭束缚。而新中国七十年来大力推动工业化，才有了依附于工业化而存在的大量科技业、执照也、服务业岗位，这些岗位不一定要求重体力劳动，加上政府努力推进教育普及，这才使得女性参与工作的机会大大增加。而这本身又是整个工业化进程的一部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只有进一步产业升级，中国获得更多的高级科技业、制造业和服务业岗位，才能在本质上进一步提升女性就业机会。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如果从“性别对立”的角度就完全无法解释这一切，因为工业化初期大量妇女解放运动、大量工业化产业都是男人主导的（没办法，旧社会女性地位低下，这也决定了起始阶段领导者基本都是男性）。他们考虑的是如何让中国人民过上好日子，而中国人民包括中国的男性和女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Style w:val="19"/>
          <w:rFonts w:hint="eastAsia" w:asciiTheme="minorEastAsia" w:hAnsiTheme="minorEastAsia" w:eastAsiaTheme="minorEastAsia" w:cstheme="minorEastAsia"/>
          <w:i w:val="0"/>
          <w:caps w:val="0"/>
          <w:color w:val="333333"/>
          <w:spacing w:val="8"/>
          <w:sz w:val="24"/>
          <w:szCs w:val="24"/>
          <w:shd w:val="clear" w:fill="FFFFFF"/>
        </w:rPr>
        <w:t>现象2：女性工资不如男性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女拳逻辑：男人坏，男人剥削女人，男人丑陋，男人心理变态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客观逻辑：工业化越发达，两性收入更有可能达到平衡。极端例子就是农业社会女人根本几乎找不到正常工作，更别说谈工资了。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工业化带来的是机械化、电气化、信息化。越往后，大量工作对体力的要求就越小，从事工作的质量与性别就越关系不大。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中国目前还是发展中国家，虽然创造了巨大的就业岗位，也包括一些高级就业岗位，但自动化程度还是不够高，这种情况下，男人的体力优势和生理特点自然就会获得更优先的机会。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解决方案是什么呢？只有继续工业化才能从根本上解决这个问题。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Style w:val="19"/>
          <w:rFonts w:hint="eastAsia" w:asciiTheme="minorEastAsia" w:hAnsiTheme="minorEastAsia" w:eastAsiaTheme="minorEastAsia" w:cstheme="minorEastAsia"/>
          <w:i w:val="0"/>
          <w:caps w:val="0"/>
          <w:color w:val="333333"/>
          <w:spacing w:val="8"/>
          <w:sz w:val="24"/>
          <w:szCs w:val="24"/>
          <w:shd w:val="clear" w:fill="FFFFFF"/>
        </w:rPr>
        <w:t>现象3：有女性被一个凶手在大街上杀掉了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女权逻辑：男人坏，男人仇视女人，男人丑陋，男人心理变态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客观逻辑：任何国家和社会都有刑事案件，个例不能说明社会趋势。</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旧中国出城就是土匪，杀人和杀蚂蚁一样，如果你只说这是人心坏了，那说明没找到根本原因。就像今天的墨西哥底层大量参与贩毒一样，背后都是经济原因。</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上世纪八十九十年代治安恶化，因为转型期间社会流动性大大增加，但工业程度却还没有能力提供足够多的稳定就业岗位，那么城市里必然会存在大量无所事事没有稳定经济收入的人，犯罪率肯定会上升。</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2000年之后中国犯罪率大幅下降，得益于中国经济的起飞，制造业和服务业吸纳了就业人口，治安开始重新变得稳定。</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说这些的目的是什么呢？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“女拳”把任何社会现象都扭曲为“性别冲突”，实际上转移了社会现象的真实原因。站在他们的立场上，这样做非常精明和巧妙，实际上是</w:t>
      </w:r>
      <w:r>
        <w:rPr>
          <w:rStyle w:val="19"/>
          <w:rFonts w:hint="eastAsia" w:asciiTheme="minorEastAsia" w:hAnsiTheme="minorEastAsia" w:eastAsiaTheme="minorEastAsia" w:cstheme="minorEastAsia"/>
          <w:i w:val="0"/>
          <w:caps w:val="0"/>
          <w:color w:val="333333"/>
          <w:spacing w:val="8"/>
          <w:sz w:val="24"/>
          <w:szCs w:val="24"/>
          <w:shd w:val="clear" w:fill="FFFFFF"/>
        </w:rPr>
        <w:t>一石四鸟</w:t>
      </w:r>
      <w:r>
        <w:rPr>
          <w:rFonts w:hint="eastAsia" w:asciiTheme="minorEastAsia" w:hAnsiTheme="minorEastAsia" w:eastAsiaTheme="minorEastAsia" w:cstheme="minorEastAsia"/>
          <w:i w:val="0"/>
          <w:caps w:val="0"/>
          <w:color w:val="333333"/>
          <w:spacing w:val="8"/>
          <w:sz w:val="24"/>
          <w:szCs w:val="24"/>
          <w:shd w:val="clear" w:fill="FFFFFF"/>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1、引发性别对立，撕裂社会，拉一派打一派，制造敌人，获得基本盘，以制造韭菜。</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2、在中国社会内部制造思想混乱，煽动恨国氛围。</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3、扭曲社会问题真实原因，通过极端言论引导事件讨论方向，淹没掉真正想解决问题的“平权”甚至“女权”的声音，打压潜在的“竞争者”，通过内部竞争实现“劣币驱逐良币”。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4、扭曲真正解决问题的方向，阻碍女性权益得到提升，避免失去煽动目标，实现群体自我维持。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对于女拳而言，女性群体不过是他们实现自己不可告人目的的“工具”而已，至于“工具”本身的利益，他们并不在意。</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“女拳”不是女性权益的代言者（虽然他们竭力想装扮成那个样子），在某种程度上，甚至是后者的敌人。</w:t>
      </w:r>
    </w:p>
    <w:p>
      <w:pPr>
        <w:keepNext w:val="0"/>
        <w:keepLines w:val="0"/>
        <w:widowControl/>
        <w:suppressLineNumbers w:val="0"/>
        <w:jc w:val="left"/>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rPr>
          <w:color w:val="auto"/>
        </w:rPr>
      </w:pPr>
      <w:bookmarkStart w:id="151" w:name="_Toc650660582"/>
      <w:r>
        <w:rPr>
          <w:color w:val="auto"/>
          <w:lang w:val="en-US" w:eastAsia="zh-CN"/>
        </w:rPr>
        <w:t>75、</w:t>
      </w:r>
      <w:r>
        <w:rPr>
          <w:rFonts w:hint="default"/>
          <w:color w:val="auto"/>
          <w:lang w:val="en-US" w:eastAsia="zh-CN"/>
        </w:rPr>
        <w:fldChar w:fldCharType="begin"/>
      </w:r>
      <w:r>
        <w:rPr>
          <w:rFonts w:hint="default"/>
          <w:color w:val="auto"/>
          <w:lang w:val="en-US" w:eastAsia="zh-CN"/>
        </w:rPr>
        <w:instrText xml:space="preserve"> HYPERLINK "https://user.guancha.cn/main/content?id=151315"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《公知貌似只是对体制不满，为什么却经常在国家民族问题上也站在对立面？》</w:t>
      </w:r>
      <w:r>
        <w:rPr>
          <w:rFonts w:hint="default"/>
          <w:color w:val="auto"/>
          <w:lang w:val="en-US" w:eastAsia="zh-CN"/>
        </w:rPr>
        <w:fldChar w:fldCharType="end"/>
      </w:r>
      <w:bookmarkEnd w:id="151"/>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center"/>
        <w:rPr>
          <w:rFonts w:hint="eastAsia" w:ascii="微软雅黑" w:hAnsi="微软雅黑" w:eastAsia="微软雅黑" w:cs="微软雅黑"/>
          <w:i w:val="0"/>
          <w:caps w:val="0"/>
          <w:color w:val="000000"/>
          <w:spacing w:val="0"/>
          <w:sz w:val="18"/>
          <w:szCs w:val="18"/>
          <w:shd w:val="clear" w:fill="FFFFFF"/>
        </w:rPr>
      </w:pPr>
      <w:r>
        <w:rPr>
          <w:rFonts w:hint="default" w:ascii="微软雅黑" w:hAnsi="微软雅黑" w:eastAsia="微软雅黑" w:cs="微软雅黑"/>
          <w:i w:val="0"/>
          <w:caps w:val="0"/>
          <w:color w:val="000000"/>
          <w:spacing w:val="0"/>
          <w:sz w:val="18"/>
          <w:szCs w:val="18"/>
          <w:shd w:val="clear" w:fill="FFFFFF"/>
        </w:rPr>
        <w:t>2019-7-31</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最近，有个长期画侮辱中国人、侮辱中华民族形象漫画的“精日”被抓了。其作品把中国人画成人身猪头，并通过歪曲历史和事实，对中国人的形象和习惯刻意丑化。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center"/>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drawing>
          <wp:inline distT="0" distB="0" distL="114300" distR="114300">
            <wp:extent cx="4762500" cy="7143750"/>
            <wp:effectExtent l="0" t="0" r="0" b="0"/>
            <wp:docPr id="1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3" descr="IMG_256"/>
                    <pic:cNvPicPr>
                      <a:picLocks noChangeAspect="1"/>
                    </pic:cNvPicPr>
                  </pic:nvPicPr>
                  <pic:blipFill>
                    <a:blip r:embed="rId65"/>
                    <a:stretch>
                      <a:fillRect/>
                    </a:stretch>
                  </pic:blipFill>
                  <pic:spPr>
                    <a:xfrm>
                      <a:off x="0" y="0"/>
                      <a:ext cx="4762500" cy="714375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按理说，侮辱国家民族，这是和政治立场无关的，任何中国人都应该感到愤怒。而且根据我国现行法律条文，这名“精日”也已经违法，警方的处理并无问题。但意思的是，微博上有些公知纷纷跳出来，故意把水搅浑，装在一副无辜无知样子，扭曲问题实质、撒泼打滚。比如这位何兵院长及其引用的微博。轻描淡写地把此事歪曲为“因为画了猪被抓”，还拿出猪八戒来偷换概念。</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center"/>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drawing>
          <wp:inline distT="0" distB="0" distL="114300" distR="114300">
            <wp:extent cx="4762500" cy="4781550"/>
            <wp:effectExtent l="0" t="0" r="0" b="0"/>
            <wp:docPr id="29" name="图片 3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4" descr="IMG_257"/>
                    <pic:cNvPicPr>
                      <a:picLocks noChangeAspect="1"/>
                    </pic:cNvPicPr>
                  </pic:nvPicPr>
                  <pic:blipFill>
                    <a:blip r:embed="rId66"/>
                    <a:stretch>
                      <a:fillRect/>
                    </a:stretch>
                  </pic:blipFill>
                  <pic:spPr>
                    <a:xfrm>
                      <a:off x="0" y="0"/>
                      <a:ext cx="4762500" cy="478155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有些人可能会觉得奇怪，这些公知，平时装着只是对体制或者国家、社会不满。但为什么每次在上升到国家民族高度的问题时，他们同样要站在对立面呢？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这要从四十年前说起。</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改革开放后，先接触国外部分信息的“知识分子”率先跪倒，并进而痛心疾首认为中国要是不实现西方的制度就没救了。于是就煽风点火，但这首先要求你得团结你的潜在支持者，所以这个时候你不能打出“仇华”的旗号来，只能做出一副“国家怎么这样了啊我是真心为国家好啊我们要change啊yes we can啊”的样子，对民众说：你看西方这么好，我们要变好，就要全盘西化才行。</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有些民众一想，这个出发点好像也没错啊，他还是为了国家好为了我们好的。这个时候公知们的迷惑性是比较大的，也是最危险的阶段。</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后来时过境迁，随着中西方实力对比变化，以及随着信息流通性提高导致的公知们对“外国”垄断解释权的消亡，逐渐有一部分民众慢慢站到了公知的对立面。这个时候公知意识到了危险，于是在十多年前，他们主打的是“要分清国家和政府的区别”、“爱国不等于爱政府”的口号。这些口号从抽象意义上看都没错，但是放到公知的语境中，潜台词就变成了“我知道你们爱国，这个我一会半会没办法改变你，算了，但是我提醒你们哦，不要因为爱国就爱政府哦”、“站在政府对立面才是真爱国哦”。</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再后来，到了最近几年，出国人数暴涨，西方相对实力快速下滑，西方社会原先那些破事，再也无法被公知们垄断解释而罩上一层“温情脉脉”的面纱了。公知逐渐变成了“古典型公知”、“古墓派公知”，地位进一步下滑，甚至越来越多的人居然开始嘲笑公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这能忍吗？能忍吗？啊？公知是什么，在三十年前，那可是自诩为“精英”的啊，是喊出“实行精英政治，我们来掌权的”啊。原本是我们要统治众生的，现在众生居然视我们为小丑，居然还……还TM嘲笑我？？这反差也太强烈了吧？我不要面子的吗？啊？反了！全反了！我不要团结你们了，你们都给我去死！</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这个时候，已经没有太多必要再去通过对“国家民族”的暧昧，来保持对公众的团结了。反正我在这个国家的梦想也到头了，原先的幻想也不可能实现了。那我就诅咒这个国家，诅咒这些人民，我得不到的，也不让你们得到！</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咦，这里有人画丑化中国的漫画，好啊！这正是出了我一口心头之恶气！</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both"/>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嗯……不过节奏还是要带的，装傻还是要装一下的，概念还是要偷换一下的。想到这里，一位中老年公知把手放在键盘上，做出一副呆萌无辜状，恶狠狠敲下了一行天真烂漫的文字：“属猪的人啊，你们抓紧自首吧”……</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rPr>
          <w:color w:val="auto"/>
        </w:rPr>
      </w:pPr>
      <w:bookmarkStart w:id="152" w:name="_Toc1590966643"/>
      <w:r>
        <w:rPr>
          <w:color w:val="auto"/>
          <w:lang w:val="en-US" w:eastAsia="zh-CN"/>
        </w:rPr>
        <w:t>76、</w:t>
      </w:r>
      <w:r>
        <w:rPr>
          <w:rFonts w:hint="default"/>
          <w:color w:val="auto"/>
          <w:lang w:val="en-US" w:eastAsia="zh-CN"/>
        </w:rPr>
        <w:fldChar w:fldCharType="begin"/>
      </w:r>
      <w:r>
        <w:rPr>
          <w:rFonts w:hint="default"/>
          <w:color w:val="auto"/>
          <w:lang w:val="en-US" w:eastAsia="zh-CN"/>
        </w:rPr>
        <w:instrText xml:space="preserve"> HYPERLINK "https://zhuanlan.zhihu.com/p/36028832"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《“思想上入党”难的深层次原因——从厦门大学田佳良事件说开去》</w:t>
      </w:r>
      <w:r>
        <w:rPr>
          <w:rFonts w:hint="default"/>
          <w:color w:val="auto"/>
          <w:lang w:val="en-US" w:eastAsia="zh-CN"/>
        </w:rPr>
        <w:fldChar w:fldCharType="end"/>
      </w:r>
      <w:bookmarkEnd w:id="152"/>
    </w:p>
    <w:p>
      <w:pPr>
        <w:jc w:val="center"/>
        <w:rPr>
          <w:rFonts w:hint="default" w:asciiTheme="minorEastAsia" w:hAnsiTheme="minorEastAsia" w:cstheme="minorEastAsia"/>
          <w:b w:val="0"/>
          <w:bCs w:val="0"/>
          <w:sz w:val="24"/>
          <w:szCs w:val="24"/>
        </w:rPr>
      </w:pPr>
      <w:r>
        <w:rPr>
          <w:rFonts w:hint="default" w:asciiTheme="minorEastAsia" w:hAnsiTheme="minorEastAsia" w:cstheme="minorEastAsia"/>
          <w:b w:val="0"/>
          <w:bCs w:val="0"/>
          <w:sz w:val="24"/>
          <w:szCs w:val="24"/>
        </w:rPr>
        <w:t>2018-4-23</w:t>
      </w:r>
    </w:p>
    <w:p>
      <w:pPr>
        <w:pStyle w:val="4"/>
        <w:rPr>
          <w:rFonts w:hint="eastAsia"/>
        </w:rPr>
      </w:pPr>
      <w:bookmarkStart w:id="153" w:name="_Toc1876312333"/>
      <w:r>
        <w:rPr>
          <w:rFonts w:hint="eastAsia"/>
        </w:rPr>
        <w:t>目录</w:t>
      </w:r>
      <w:bookmarkEnd w:id="153"/>
    </w:p>
    <w:p>
      <w:pPr>
        <w:rPr>
          <w:rFonts w:hint="eastAsia"/>
          <w:sz w:val="24"/>
          <w:szCs w:val="24"/>
        </w:rPr>
      </w:pPr>
      <w:r>
        <w:rPr>
          <w:rFonts w:hint="eastAsia"/>
          <w:sz w:val="24"/>
          <w:szCs w:val="24"/>
        </w:rPr>
        <w:t>零、引言</w:t>
      </w:r>
    </w:p>
    <w:p>
      <w:pPr>
        <w:rPr>
          <w:rFonts w:hint="eastAsia"/>
          <w:sz w:val="24"/>
          <w:szCs w:val="24"/>
        </w:rPr>
      </w:pPr>
      <w:r>
        <w:rPr>
          <w:rFonts w:hint="eastAsia"/>
          <w:sz w:val="24"/>
          <w:szCs w:val="24"/>
        </w:rPr>
        <w:t>一、革命时代</w:t>
      </w:r>
    </w:p>
    <w:p>
      <w:pPr>
        <w:rPr>
          <w:rFonts w:hint="eastAsia"/>
          <w:sz w:val="24"/>
          <w:szCs w:val="24"/>
        </w:rPr>
      </w:pPr>
      <w:r>
        <w:rPr>
          <w:rFonts w:hint="eastAsia"/>
          <w:sz w:val="24"/>
          <w:szCs w:val="24"/>
        </w:rPr>
        <w:t>二、建设时代</w:t>
      </w:r>
    </w:p>
    <w:p>
      <w:pPr>
        <w:rPr>
          <w:rFonts w:hint="eastAsia"/>
          <w:sz w:val="24"/>
          <w:szCs w:val="24"/>
        </w:rPr>
      </w:pPr>
      <w:r>
        <w:rPr>
          <w:rFonts w:hint="eastAsia"/>
          <w:sz w:val="24"/>
          <w:szCs w:val="24"/>
        </w:rPr>
        <w:t>三、改革时代</w:t>
      </w:r>
    </w:p>
    <w:p>
      <w:pPr>
        <w:rPr>
          <w:rFonts w:hint="eastAsia"/>
          <w:sz w:val="24"/>
          <w:szCs w:val="24"/>
        </w:rPr>
      </w:pPr>
      <w:r>
        <w:rPr>
          <w:rFonts w:hint="eastAsia"/>
          <w:sz w:val="24"/>
          <w:szCs w:val="24"/>
        </w:rPr>
        <w:t>四、崛起时代</w:t>
      </w:r>
    </w:p>
    <w:p>
      <w:pPr>
        <w:rPr>
          <w:rFonts w:hint="eastAsia" w:asciiTheme="minorEastAsia" w:hAnsiTheme="minorEastAsia" w:eastAsiaTheme="minorEastAsia" w:cstheme="minorEastAsia"/>
          <w:i w:val="0"/>
          <w:caps w:val="0"/>
          <w:color w:val="1A1A1A"/>
          <w:spacing w:val="0"/>
          <w:sz w:val="24"/>
          <w:szCs w:val="24"/>
        </w:rPr>
      </w:pPr>
      <w:r>
        <w:rPr>
          <w:rFonts w:hint="eastAsia"/>
          <w:sz w:val="24"/>
          <w:szCs w:val="24"/>
        </w:rPr>
        <w:t>五、过渡时代</w:t>
      </w:r>
    </w:p>
    <w:p>
      <w:pPr>
        <w:pStyle w:val="4"/>
        <w:rPr>
          <w:rFonts w:hint="eastAsia"/>
        </w:rPr>
      </w:pPr>
      <w:bookmarkStart w:id="154" w:name="_Toc1962452919"/>
      <w:r>
        <w:rPr>
          <w:rFonts w:hint="eastAsia"/>
        </w:rPr>
        <w:t>零、引言</w:t>
      </w:r>
      <w:bookmarkEnd w:id="154"/>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最近几天田佳良的事情在互联网上火的很，我今天中午写了一篇《</w:t>
      </w:r>
      <w:r>
        <w:rPr>
          <w:rFonts w:hint="eastAsia" w:asciiTheme="minorEastAsia" w:hAnsiTheme="minorEastAsia" w:eastAsiaTheme="minorEastAsia" w:cstheme="minorEastAsia"/>
          <w:i w:val="0"/>
          <w:caps w:val="0"/>
          <w:spacing w:val="0"/>
          <w:sz w:val="24"/>
          <w:szCs w:val="24"/>
          <w:u w:val="none"/>
          <w:shd w:val="clear" w:fill="FFFFFF"/>
        </w:rPr>
        <w:fldChar w:fldCharType="begin"/>
      </w:r>
      <w:r>
        <w:rPr>
          <w:rFonts w:hint="eastAsia" w:asciiTheme="minorEastAsia" w:hAnsiTheme="minorEastAsia" w:eastAsiaTheme="minorEastAsia" w:cstheme="minorEastAsia"/>
          <w:i w:val="0"/>
          <w:caps w:val="0"/>
          <w:spacing w:val="0"/>
          <w:sz w:val="24"/>
          <w:szCs w:val="24"/>
          <w:u w:val="none"/>
          <w:shd w:val="clear" w:fill="FFFFFF"/>
        </w:rPr>
        <w:instrText xml:space="preserve"> HYPERLINK "https://www.zhihu.com/question/274114578/answer/374006122" </w:instrText>
      </w:r>
      <w:r>
        <w:rPr>
          <w:rFonts w:hint="eastAsia" w:asciiTheme="minorEastAsia" w:hAnsiTheme="minorEastAsia" w:eastAsiaTheme="minorEastAsia" w:cstheme="minorEastAsia"/>
          <w:i w:val="0"/>
          <w:caps w:val="0"/>
          <w:spacing w:val="0"/>
          <w:sz w:val="24"/>
          <w:szCs w:val="24"/>
          <w:u w:val="none"/>
          <w:shd w:val="clear" w:fill="FFFFFF"/>
        </w:rPr>
        <w:fldChar w:fldCharType="separate"/>
      </w:r>
      <w:r>
        <w:rPr>
          <w:rStyle w:val="22"/>
          <w:rFonts w:hint="eastAsia" w:asciiTheme="minorEastAsia" w:hAnsiTheme="minorEastAsia" w:eastAsiaTheme="minorEastAsia" w:cstheme="minorEastAsia"/>
          <w:i w:val="0"/>
          <w:caps w:val="0"/>
          <w:spacing w:val="0"/>
          <w:sz w:val="24"/>
          <w:szCs w:val="24"/>
          <w:u w:val="none"/>
          <w:shd w:val="clear" w:fill="FFFFFF"/>
        </w:rPr>
        <w:t>常凯申：如何看待洁洁良（本名：田佳良）微博辱国及涉嫌学术不端事件？</w:t>
      </w:r>
      <w:r>
        <w:rPr>
          <w:rFonts w:hint="eastAsia" w:asciiTheme="minorEastAsia" w:hAnsiTheme="minorEastAsia" w:eastAsiaTheme="minorEastAsia" w:cstheme="minorEastAsia"/>
          <w:i w:val="0"/>
          <w:caps w:val="0"/>
          <w:spacing w:val="0"/>
          <w:sz w:val="24"/>
          <w:szCs w:val="24"/>
          <w:u w:val="none"/>
          <w:shd w:val="clear" w:fill="FFFFFF"/>
        </w:rPr>
        <w:fldChar w:fldCharType="end"/>
      </w:r>
      <w:r>
        <w:rPr>
          <w:rFonts w:hint="eastAsia" w:asciiTheme="minorEastAsia" w:hAnsiTheme="minorEastAsia" w:eastAsiaTheme="minorEastAsia" w:cstheme="minorEastAsia"/>
          <w:i w:val="0"/>
          <w:caps w:val="0"/>
          <w:color w:val="1A1A1A"/>
          <w:spacing w:val="0"/>
          <w:sz w:val="24"/>
          <w:szCs w:val="24"/>
          <w:shd w:val="clear" w:fill="FFFFFF"/>
        </w:rPr>
        <w:t>》，但总感觉还有一些东西没有说完，晚上再作一篇小文补充一下。</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1929年召开的古田会议，就确立了“思想建党”的原则，强调党员不仅要在组织上入党，而且要在思想上真正入党。但现实中，环顾周围，思想上真正入党的党员，相比于庞大的党员数量而言，比例还是比较低的。这当然有很多现实原因，但本文试图从另外一个角度来讨论一下它出现的深层次因素。</w:t>
      </w:r>
    </w:p>
    <w:p>
      <w:pPr>
        <w:pStyle w:val="4"/>
        <w:rPr>
          <w:rFonts w:hint="eastAsia"/>
        </w:rPr>
      </w:pPr>
      <w:bookmarkStart w:id="155" w:name="_Toc632425032"/>
      <w:r>
        <w:rPr>
          <w:rFonts w:hint="eastAsia"/>
        </w:rPr>
        <w:t>一、革命时代</w:t>
      </w:r>
      <w:bookmarkEnd w:id="155"/>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在革命战争年代，“思想上入党”的比例非常高。其中一个原因在我上面那篇文章中提到过——残酷的革命战争滤掉了相当一部分比例的投机者和不坚定者。但是还可以继续作一个更深层面的追问：为什么他们真的相信党，甚至愿意把生命交给党的事业？</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一个重要的原因，是当时的中国已经跌落到了谷底，几乎看不到任何希望，黑暗、愚昧、死亡、贫困、灾难、罪恶、残暴……时时刻刻出现在中国人的身边，把他们层层包围。官、匪、兵、洋，没有一个不是趴着中国身上吸血的怪兽。当中国人从祖上三代到现实中，已经被日日接近死亡的残酷现实压榨到麻木的时候，中国共产党出现了。</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在当时官匪无异的社会里，拥有“三大纪律八项注意”、“为人民服务”先进理念和组织能力的中共，面对旧式军阀的腐败低效，简直就是“降维打击”。它向接触的人民展现了一种完全新式而有力的政权组织，展现了一种旧社会罕有的清新面貌。以至于国民党把共产党说成青面獠牙怪物的低劣宣传，很轻易就面临破产。</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但是这里有个问题。即使是当年那些“真正从思想上入党”的共产党员，他们真的理解什么是共产主义吗？或者说，他们想象中的共产主义，是马克思意义上的共产主义，还是仅仅是扫除眼前这些吃人的旧社会，把中国建成国富民强公平正义的国家？</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这个问题，在当时的革命战争年代几乎可以说不算什么问题。因为二者在当时体现在行动上根本没有太大区别。从我们今天看，这二者差别可能就有点明显了，但在当时，这就相当于现在问：你这个月入3000的屌丝，未来的奋斗目标是想当千亿富翁呢，还是想当百亿富翁呢？</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你相信前者，还是相信后者，还是二者都相信，体现在行动上都是打倒军阀、打倒列强、建设解放区、英勇战斗、强化党组织、扫除文盲、解放农民、发展工业……。即使二者有区别，也非常细微。</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所以说，在当时的革命战争年代，“思想上入党”其实不一定需要真的对未来的共产主义社会有多么深刻的理解（也没有太大必要），只是到对中国人民的解放事业忠诚热爱的这个地步，就已经足够了（当然这也是很高的要求）。而当时中国社会的极端愚昧落后，在共产党先进体制和现实的映衬下，自然会激发起很多热血青年、怀有真诚改造旧中国、建设新中国的青年对党的真心认同，对党的事业的真心认同。这种解放全中国、让人民翻身的伟大目标，甚至可以让他们牺牲生命去保卫。</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所以说，革命战争年代的“思想上入党”本来就不是单纯的政治教育来完成的，它作为社会意识，是被社会存在所决定的。就像毛主席说的：“蒋介石是中国最大的教员，教育了全国人民，教育了我们全体党员。他用机关枪上课”“没有‘蒋委员长’，六亿人民教育不过来的，单是共产党正面教育不行的。”</w:t>
      </w:r>
    </w:p>
    <w:p>
      <w:pPr>
        <w:pStyle w:val="4"/>
        <w:rPr>
          <w:rFonts w:hint="eastAsia"/>
        </w:rPr>
      </w:pPr>
      <w:bookmarkStart w:id="156" w:name="_Toc1558737125"/>
      <w:r>
        <w:rPr>
          <w:rFonts w:hint="eastAsia"/>
        </w:rPr>
        <w:t>二、建设时代</w:t>
      </w:r>
      <w:bookmarkEnd w:id="156"/>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从建国往前数六七十年，中国这片土地不被外国人侵略，或者不被外国侵略势头所威胁的时候，少的很。即使是新中国成立之后，在相当一段时间内，国内外的环境都是比较恶劣的，帝国主义对新生的人民中国非常敌视，台湾匪军更是蠢蠢欲动，长期封锁中国东部沿海，甚至还侵入青海这种极为内陆的省份，搞各种破坏。</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因此，在这样的环境下，就必然把国家的重心向“活命”靠拢，优先发展能保命的东西，不然，搞再多的经济发展，如果没有能力保卫这些经济成果也是零。新中国刚刚从几十年的战争中解放出来，对与敌人的工业代差有着刻骨铭心的理解。</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虽然很多军事方面的东西是没有比较优势的，很多大的项目也是“投产即落后”，但只要这些东西在战略上有用，有利于发展巩固国防，提升相关领域科研水平。在被封锁的年代里，那就比没有强。</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在这个时代里，虽然战争已经在绝大部分国土面积上销声匿迹。但是社会上的人口有相当大的比例都经历过战争年代，战争的恐惧和压抑是“强化国防，建设国家”的最大催化剂。再苦再累，总比山河破碎，国破家亡强吧？</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一个超强组织力的执政党，再加上数亿能够充分理解国家建设、有切身惨痛体会以至于心甘情愿“勒紧裤腰带”的人民，这种化学反应非常剧烈，新中国在短期内就建立的相对独立完善的工业体系，虽然水平还不高，但是相对于它成立之前一个世纪里的糟糕局面，简直是翻天覆地。</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这个时候，社会存在对社会意识层面的“思想上入党”仍然有较强的支持作用。第一，新中国解决了“挨打”的问题，就这一点，就让数亿饱经超高死亡率的战乱环境下的国民得到了强大的幸福感，安全是无数0前面的那个1，什么经济发展、过好日子的前提，都得是有命、活着才行。</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第二，相对于旧中国的停滞和倒退，新中国的工业化带来了实实在在的利益。粮食增产养活了更多人、清除了佃农对地主的人身依附、很多人第一次知道了得病还能有医院这种东西、很多人第一次知道原来普通人也有上学认字的权利……</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相对于旧中国的地狱，新中国让大多数人有了实实在在的提升感。那么身处这个社会中的党员，自然相对而言更心甘情愿地“在思想上入党”，因为他能看到实在的进步和提升。他看到的现实，和他看到的过去对比，让他在接触之后，更支持党的理论，更心甘情愿地相信党的理论是正确的。</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另外，这段时间里，普通中国人对国外信息接触较少。由于冷战的意识形态对立，双方互相在国内舆论上攻击对方，中国人对西方世界的印象并没有多么好，加之上面说的切身利益得到改善（这是根本原因），因此在“社会存在决定社会意识”的法则下，“思想上入党”的比例仍然较高。</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大战略家毛泽东似乎穿透了历史的迷雾，说了这样一段话：仗我们是不怕打的，帝国主义要‘和平演变’我们这一代人也难；可下一代，再下一代就不好讲了。中国人讲‘君子之泽，五世而斩’，英国人讲‘爵位不传三代’；到我们的第三·第四代人身上，情形又会是个什么样子啊？</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这里细细品味的话，很有意思。</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按理说，六亿神州尽舜尧，当年党那么弱小，都能争取到人民，最终定鼎江山。建国之后，新的一代都受的是党的革命教育，从小就教育孩子为人民服务，反对封资修，怎么反而会越教育越差，以至于三代之后就有被“和平演变”的危险呢？</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它背后的逻辑是什么呢？</w:t>
      </w:r>
    </w:p>
    <w:p>
      <w:pPr>
        <w:pStyle w:val="4"/>
        <w:rPr>
          <w:rFonts w:hint="eastAsia"/>
        </w:rPr>
      </w:pPr>
      <w:bookmarkStart w:id="157" w:name="_Toc2145660897"/>
      <w:r>
        <w:rPr>
          <w:rFonts w:hint="eastAsia"/>
        </w:rPr>
        <w:t>三、改革时代</w:t>
      </w:r>
      <w:bookmarkEnd w:id="157"/>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从极端自信的豪迈，到极端自卑的否定，有的时候，只需要轻轻的一击后的脆折。</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八十年代，中国人看到了国门打开后的景象。</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这种强烈的对比和反差，我之前的文章已经讨论过很多次了，就不再用太多笔墨了。</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沮丧到什么程度了呢？有人甚至到了“中国的落后，不是暴君的问题，也不是制度的问题，而是人种的问题”的程度。</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这个时候，党的理论，就处在了一个非常非常尴尬的地位上。</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一方面，“资本主义”的西方比“社会主义”的中国强这么多；更令人尴尬的是，连一直被视为“待解放”的台湾，居然是个台湾人来到大陆，就是被人仰望的大款。</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香港的货车司机，在大陆都能包养个二奶。</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重新复盘这段意识形态崩溃史，我觉得，那个时候，对我们理论打击最大的，还不是西方的发达，毕竟西方在我们的语境中一直就是帝国主义，帝国主义强一些，也还是可以理解的。</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对理论和信仰信念的最大打击，我认为，是来自于香港和台湾的繁荣。</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因为我们党奋斗了这么多年，说了这么多年的事，不就是中国的解放吗？现在居然、居然、居然没解放的地方，他妈的比我们过的好这么多！</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那么这整个的，整个的，整个的党的历史，我所接触的历史，我的过去整个人生，岂不全是个骗局和笑话吗？</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当然了，从2018年的今天再回头看，香港和台湾的繁荣有着较为特殊的时代因素，并不能作为否定新中国成就的例子。</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但是，当年在一百倍的个人收入差距下，几乎不太可能有人还能保持清醒和理性。</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如果有人能在上世纪80年代末，在能充分中外差距的情况下，还能坚定看好中国未来的发展，那么我觉得这人简直是牛人。至少我把自己试着代入那段历史（假设不知道未来）去思考一下，我觉得自己在当时很难有太坚定的信念。知道的越多，看的越清楚，就越绝望。</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在这样的社会存在下，你怎么能指望有超脱社会存在的社会意识呢？</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既然党的整个理论都成了笑话和“骗人的东西”，那为什么还要在“思想上入党”呢？而且党的理论自己也在快速变化中。</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在这样的情况下，入党对于大多数人而言，自然只剩下了和平年代的“升官发财”需要。</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“共产主义”的理念是遥遥无期了，而且“国富民强”的理念甚至都变得模糊，因为西方那么强大，又和我们的路子那么不一样，所以我们的理论很可能从根子上就是错的，越坚持就越难以做到国富民强。</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除了理念之外，现实同样残酷。</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这个时候，曾经经历过旧社会的人已经逐渐开始退出历史舞台。新的一代从出生就在和平环境下，根本就没有对残酷战争的切身体会，因此对“忆苦思甜”那一套根本不感冒。尤其是他们亲身感知到了中国社会相对西方甚至港台的各种落后之后。</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这是很多人很现实的考虑。甚至在过去相当长的一段时期里，在私人社交场合有对党和政府的赞成态度，在社会上甚至会被嘲笑和轻蔑，甚至会被当做是傻瓜和愚民。</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这种理念的崩溃是双重的，共产主义崩溃了，国富民强也崩溃了。党的理论在党员中间的认可度，下降到了历史上的最低点。</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但从更深的层面来讲，这个过程又是几乎无可避免的：</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1、建国前的一代人必然会退出历史舞台，必然会死</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2、他们退出社会主流舞台的时候，距离建国也只有约30年的时间</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3、中国落后西方百年，这样的大国，30年不可能追赶到一个多近的程度</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4、新生一代没经历过建国前，他们不会去比较新旧中国，只会去比较眼前的中外、陆台、陆港。</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5、除非你30年就能追上西方，或者继续封闭信息，否则这种落差必然出现，理论的崩溃是挡不住的。</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6、这一段时间将会是建国之后最凶险阶段，顶的过去就有可能赢来新的辉煌，顶不过去就成阿拉伯之春那样了。</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7、顶过去的方式是：在政治上压制理论崩溃带来的社会震荡，在经济上拼时间，快速继续发展，慢慢抚平中外之间的差距。通过经济上的缩小差距，改变社会存在，进而迂回改变社会意识，把舆论上的场子慢慢找回来。最终实现不需要政治压制，仅靠现实就能维护理论。</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改革时代从1978年开始，到今天已经是40年了。而田佳良事件告诉我们，这个时代还会继续，社会主义初级阶段，也就是落后于西方的阶段，还会继续较长一段时间。</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只要一天落后于西方，党的理论就一天不可能获得根本的优势，田佳良这种人就还会大量存在。这一点，应该很清醒的意识到。</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当然，前面也说了，台湾的繁荣对大陆理论的冲击是最大的，因此，当在半导体领域压倒了台湾的时候，党的理论在大陆这边应该就比较巩固了。</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所以说，从社会存在角度说，如果想让田佳良这种人更少，想让共产党的基础建设更牢靠，想让党的理论更深入人心，就要尽快发展我们的半导体产业，缓解“缺芯少魂”的现状，打垮台湾半导体产业和台湾经济。用台湾这个“未解放”地区在经济衰落之后的社会乱象，来为过去几十年的革命和建设理论背书。</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芯片问题，不止关系到中兴，还关系到党建。</w:t>
      </w:r>
    </w:p>
    <w:p>
      <w:pPr>
        <w:pStyle w:val="4"/>
        <w:rPr>
          <w:rFonts w:hint="eastAsia"/>
        </w:rPr>
      </w:pPr>
      <w:bookmarkStart w:id="158" w:name="_Toc1336058875"/>
      <w:r>
        <w:rPr>
          <w:rFonts w:hint="eastAsia"/>
        </w:rPr>
        <w:t>四、崛起时代</w:t>
      </w:r>
      <w:bookmarkEnd w:id="158"/>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综合分析国际国内形势和我国发展条件，从二〇二〇年到本世纪中叶可以分两个阶段来安排。</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第一个阶段，从二〇二〇年到二〇三五年，在全面建成小康社会的基础上，再奋斗十五年，基本实现社会主义现代化。</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这是十九大的目标。因此，我把本文改革时代的尾声，划到了2035年。</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2035年的中国是个什么样子呢？</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到那时，</w:t>
      </w:r>
    </w:p>
    <w:p>
      <w:pPr>
        <w:keepNext w:val="0"/>
        <w:keepLines w:val="0"/>
        <w:widowControl/>
        <w:suppressLineNumbers w:val="0"/>
        <w:pBdr>
          <w:left w:val="single" w:color="D3D3D3" w:sz="18" w:space="10"/>
        </w:pBdr>
        <w:shd w:val="clear" w:fill="FFFFFF"/>
        <w:spacing w:before="294" w:beforeAutospacing="0" w:after="294" w:afterAutospacing="0"/>
        <w:ind w:left="720" w:right="720" w:firstLine="0"/>
        <w:jc w:val="left"/>
        <w:rPr>
          <w:rFonts w:hint="eastAsia" w:asciiTheme="minorEastAsia" w:hAnsiTheme="minorEastAsia" w:eastAsiaTheme="minorEastAsia" w:cstheme="minorEastAsia"/>
          <w:i w:val="0"/>
          <w:caps w:val="0"/>
          <w:color w:val="646464"/>
          <w:spacing w:val="0"/>
          <w:sz w:val="24"/>
          <w:szCs w:val="24"/>
        </w:rPr>
      </w:pPr>
      <w:r>
        <w:rPr>
          <w:rFonts w:hint="eastAsia" w:asciiTheme="minorEastAsia" w:hAnsiTheme="minorEastAsia" w:eastAsiaTheme="minorEastAsia" w:cstheme="minorEastAsia"/>
          <w:i w:val="0"/>
          <w:caps w:val="0"/>
          <w:color w:val="646464"/>
          <w:spacing w:val="0"/>
          <w:kern w:val="0"/>
          <w:sz w:val="24"/>
          <w:szCs w:val="24"/>
          <w:bdr w:val="single" w:color="D3D3D3" w:sz="18" w:space="0"/>
          <w:shd w:val="clear" w:fill="FFFFFF"/>
          <w:lang w:val="en-US" w:eastAsia="zh-CN" w:bidi="ar"/>
        </w:rPr>
        <w:t>我国经济实力、科技实力将大幅跃升，跻身创新型国家前列；</w:t>
      </w:r>
      <w:r>
        <w:rPr>
          <w:rFonts w:hint="eastAsia" w:asciiTheme="minorEastAsia" w:hAnsiTheme="minorEastAsia" w:eastAsiaTheme="minorEastAsia" w:cstheme="minorEastAsia"/>
          <w:i w:val="0"/>
          <w:caps w:val="0"/>
          <w:color w:val="646464"/>
          <w:spacing w:val="0"/>
          <w:kern w:val="0"/>
          <w:sz w:val="24"/>
          <w:szCs w:val="24"/>
          <w:bdr w:val="single" w:color="D3D3D3" w:sz="18" w:space="0"/>
          <w:shd w:val="clear" w:fill="FFFFFF"/>
          <w:lang w:val="en-US" w:eastAsia="zh-CN" w:bidi="ar"/>
        </w:rPr>
        <w:br w:type="textWrapping"/>
      </w:r>
      <w:r>
        <w:rPr>
          <w:rFonts w:hint="eastAsia" w:asciiTheme="minorEastAsia" w:hAnsiTheme="minorEastAsia" w:eastAsiaTheme="minorEastAsia" w:cstheme="minorEastAsia"/>
          <w:i w:val="0"/>
          <w:caps w:val="0"/>
          <w:color w:val="646464"/>
          <w:spacing w:val="0"/>
          <w:kern w:val="0"/>
          <w:sz w:val="24"/>
          <w:szCs w:val="24"/>
          <w:bdr w:val="single" w:color="D3D3D3" w:sz="18" w:space="0"/>
          <w:shd w:val="clear" w:fill="FFFFFF"/>
          <w:lang w:val="en-US" w:eastAsia="zh-CN" w:bidi="ar"/>
        </w:rPr>
        <w:t>人民平等参与、平等发展权利得到充分保障，法治国家、法治政府、法治社会基本建成，各方面制度更加完善，国家治理体系和治理能力现代化基本实现；</w:t>
      </w:r>
      <w:r>
        <w:rPr>
          <w:rFonts w:hint="eastAsia" w:asciiTheme="minorEastAsia" w:hAnsiTheme="minorEastAsia" w:eastAsiaTheme="minorEastAsia" w:cstheme="minorEastAsia"/>
          <w:i w:val="0"/>
          <w:caps w:val="0"/>
          <w:color w:val="646464"/>
          <w:spacing w:val="0"/>
          <w:kern w:val="0"/>
          <w:sz w:val="24"/>
          <w:szCs w:val="24"/>
          <w:bdr w:val="single" w:color="D3D3D3" w:sz="18" w:space="0"/>
          <w:shd w:val="clear" w:fill="FFFFFF"/>
          <w:lang w:val="en-US" w:eastAsia="zh-CN" w:bidi="ar"/>
        </w:rPr>
        <w:br w:type="textWrapping"/>
      </w:r>
      <w:r>
        <w:rPr>
          <w:rFonts w:hint="eastAsia" w:asciiTheme="minorEastAsia" w:hAnsiTheme="minorEastAsia" w:eastAsiaTheme="minorEastAsia" w:cstheme="minorEastAsia"/>
          <w:i w:val="0"/>
          <w:caps w:val="0"/>
          <w:color w:val="646464"/>
          <w:spacing w:val="0"/>
          <w:kern w:val="0"/>
          <w:sz w:val="24"/>
          <w:szCs w:val="24"/>
          <w:bdr w:val="single" w:color="D3D3D3" w:sz="18" w:space="0"/>
          <w:shd w:val="clear" w:fill="FFFFFF"/>
          <w:lang w:val="en-US" w:eastAsia="zh-CN" w:bidi="ar"/>
        </w:rPr>
        <w:t>社会文明程度达到新的高度，国家文化软实力显著增强，中华文化影响更加广泛深入；</w:t>
      </w:r>
      <w:r>
        <w:rPr>
          <w:rFonts w:hint="eastAsia" w:asciiTheme="minorEastAsia" w:hAnsiTheme="minorEastAsia" w:eastAsiaTheme="minorEastAsia" w:cstheme="minorEastAsia"/>
          <w:i w:val="0"/>
          <w:caps w:val="0"/>
          <w:color w:val="646464"/>
          <w:spacing w:val="0"/>
          <w:kern w:val="0"/>
          <w:sz w:val="24"/>
          <w:szCs w:val="24"/>
          <w:bdr w:val="single" w:color="D3D3D3" w:sz="18" w:space="0"/>
          <w:shd w:val="clear" w:fill="FFFFFF"/>
          <w:lang w:val="en-US" w:eastAsia="zh-CN" w:bidi="ar"/>
        </w:rPr>
        <w:br w:type="textWrapping"/>
      </w:r>
      <w:r>
        <w:rPr>
          <w:rFonts w:hint="eastAsia" w:asciiTheme="minorEastAsia" w:hAnsiTheme="minorEastAsia" w:eastAsiaTheme="minorEastAsia" w:cstheme="minorEastAsia"/>
          <w:i w:val="0"/>
          <w:caps w:val="0"/>
          <w:color w:val="646464"/>
          <w:spacing w:val="0"/>
          <w:kern w:val="0"/>
          <w:sz w:val="24"/>
          <w:szCs w:val="24"/>
          <w:bdr w:val="single" w:color="D3D3D3" w:sz="18" w:space="0"/>
          <w:shd w:val="clear" w:fill="FFFFFF"/>
          <w:lang w:val="en-US" w:eastAsia="zh-CN" w:bidi="ar"/>
        </w:rPr>
        <w:t>人民生活更为宽裕，中等收入群体比例明显提高，城乡区域发展差距和居民生活水平差距显著缩小，基本公共服务均等化基本实现，全体人民共同富裕迈出坚实步伐；</w:t>
      </w:r>
      <w:r>
        <w:rPr>
          <w:rFonts w:hint="eastAsia" w:asciiTheme="minorEastAsia" w:hAnsiTheme="minorEastAsia" w:eastAsiaTheme="minorEastAsia" w:cstheme="minorEastAsia"/>
          <w:i w:val="0"/>
          <w:caps w:val="0"/>
          <w:color w:val="646464"/>
          <w:spacing w:val="0"/>
          <w:kern w:val="0"/>
          <w:sz w:val="24"/>
          <w:szCs w:val="24"/>
          <w:bdr w:val="single" w:color="D3D3D3" w:sz="18" w:space="0"/>
          <w:shd w:val="clear" w:fill="FFFFFF"/>
          <w:lang w:val="en-US" w:eastAsia="zh-CN" w:bidi="ar"/>
        </w:rPr>
        <w:br w:type="textWrapping"/>
      </w:r>
      <w:r>
        <w:rPr>
          <w:rFonts w:hint="eastAsia" w:asciiTheme="minorEastAsia" w:hAnsiTheme="minorEastAsia" w:eastAsiaTheme="minorEastAsia" w:cstheme="minorEastAsia"/>
          <w:i w:val="0"/>
          <w:caps w:val="0"/>
          <w:color w:val="646464"/>
          <w:spacing w:val="0"/>
          <w:kern w:val="0"/>
          <w:sz w:val="24"/>
          <w:szCs w:val="24"/>
          <w:bdr w:val="single" w:color="D3D3D3" w:sz="18" w:space="0"/>
          <w:shd w:val="clear" w:fill="FFFFFF"/>
          <w:lang w:val="en-US" w:eastAsia="zh-CN" w:bidi="ar"/>
        </w:rPr>
        <w:t>现代社会治理格局基本形成，社会充满活力又和谐有序；</w:t>
      </w:r>
      <w:r>
        <w:rPr>
          <w:rFonts w:hint="eastAsia" w:asciiTheme="minorEastAsia" w:hAnsiTheme="minorEastAsia" w:eastAsiaTheme="minorEastAsia" w:cstheme="minorEastAsia"/>
          <w:i w:val="0"/>
          <w:caps w:val="0"/>
          <w:color w:val="646464"/>
          <w:spacing w:val="0"/>
          <w:kern w:val="0"/>
          <w:sz w:val="24"/>
          <w:szCs w:val="24"/>
          <w:bdr w:val="single" w:color="D3D3D3" w:sz="18" w:space="0"/>
          <w:shd w:val="clear" w:fill="FFFFFF"/>
          <w:lang w:val="en-US" w:eastAsia="zh-CN" w:bidi="ar"/>
        </w:rPr>
        <w:br w:type="textWrapping"/>
      </w:r>
      <w:r>
        <w:rPr>
          <w:rFonts w:hint="eastAsia" w:asciiTheme="minorEastAsia" w:hAnsiTheme="minorEastAsia" w:eastAsiaTheme="minorEastAsia" w:cstheme="minorEastAsia"/>
          <w:i w:val="0"/>
          <w:caps w:val="0"/>
          <w:color w:val="646464"/>
          <w:spacing w:val="0"/>
          <w:kern w:val="0"/>
          <w:sz w:val="24"/>
          <w:szCs w:val="24"/>
          <w:bdr w:val="single" w:color="D3D3D3" w:sz="18" w:space="0"/>
          <w:shd w:val="clear" w:fill="FFFFFF"/>
          <w:lang w:val="en-US" w:eastAsia="zh-CN" w:bidi="ar"/>
        </w:rPr>
        <w:t>生态环境根本好转，美丽中国目标基本实现。</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本文“崛起时代”的时间跨度，是从2035年基本实现社会主义现代化的时间，到可控核聚变初步普及的时间之间。</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我们上面曾经说过，在“思想上入党”，其实有两个层面，一个是相信共产主义，为实现真正的共产主义社会而奋斗，这是党的最高纲领；另一个是为“国富民强”而奋斗，换个词就是常说的星辰大海+生活幸福+公平公正（当然这里只是借用，实际上真正意义的星辰大海所需的技术水平等级比共产主义社会所需的技术等级还要高），后者是一个相对较低的层次。</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在崛起时代，至少在后者意义上，党的理论开始重新变得真正具有吸引力了。</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因为“国富民强”在很大意义上能真正被亲身感知了。不再只是txt或者ppt了，而是exe了。</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而只要中国实现了“经济实力、科技实力将大幅跃升，跻身创新型国家前列”，那基本上也就没有西方国家什么事了。</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因为2035年距离现在很近，不太可能有颠覆性的技术出现并深刻改变人类社会，来不及。</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也就是说，整个世界的生产力总的盘子，不会比现在有飞跃性的增长，而只能是普通的线性的增长。</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那么，总的生产力盘子变化不大，中国又“跻身创新型国家前列”，那这也就意味着，西方国家和台湾等赖以维持高福利和高生活水平的经济基础，将变得比现在要弱。而经济基础弱下去之后，没有那么多钱可分了，社会也必然变得粗俗野蛮。</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美国的精英对此也有充分的认知，比如班农说过：“对美国来说，与中国之间的经济战争是重中之重，美国必须集中一切资源打赢这一仗。如果我们输了，5年以后，最多10年，我们就会到达一个无法挽回的临界点。过了那个临界点，美国就一点翻盘的机会也没有了”。</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这一仗对中美两国都是重要的战役，赢了的和输了的，都会有各自不同的归宿。</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如果中国能赢下来，并且能在2035年真正实现十九大的上述目标，那么，届时社会存在层面就会站在党的理论一边，年轻人耳濡目染中国相对于外国的文明和强大，自然会更愿意相信党的理论是正确的，就像他们的前辈看到西方发达而相信“自由民主”一样。</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那个时候，在“思想上入党”的党员比例，就会比现在高不少。</w:t>
      </w:r>
    </w:p>
    <w:p>
      <w:pPr>
        <w:pStyle w:val="4"/>
        <w:rPr>
          <w:rFonts w:hint="eastAsia"/>
        </w:rPr>
      </w:pPr>
      <w:bookmarkStart w:id="159" w:name="_Toc1023028671"/>
      <w:r>
        <w:rPr>
          <w:rFonts w:hint="eastAsia"/>
        </w:rPr>
        <w:t>五、过渡时代</w:t>
      </w:r>
      <w:bookmarkEnd w:id="159"/>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本文所指的过渡时代，是可控核聚变初步普及之后，到共产主义社会彻底实现之前的过渡阶段。这个阶段的特点是，共产主义所需的物质技术水平已经初步具备，但充分发展完善尚需时间，另外，从生产力飞跃到上层建筑跟上适应，需要较长的调整时间。这两个时间加起来，就是过渡时代所需的时间。</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过渡时代的党建特点是，继“国富民强”之后，共产主义这个党真正的最终目标，也开始重新被人认真重视。换句话说，这个阶段，会有相当数量“从思想上入党”的党员，已经不仅仅满足于从国富民强的层面去考虑党的理论的问题，而是真正把共产主义理念作为一个“近未来”的东西去认真看待，而不是像我们这个时代那样，对共产主义没什么感觉。</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一旦可控核聚变技术初步普及，比如在中国大地上有那么三五个运转较为成熟的发电站之后。即使是平时不关心政治的普通人，也会意识到共产主义社会不再仅仅是个虚无缥缈的东西——它真的要落地了。因为：</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1、可控核聚变一旦实现，那么能源问题这个制约人类发展的最大瓶颈将彻底解决。能源将变得无限丰富。</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2、聚变能量是否能够小型化，用于航天？如果可以，那么就存在这种可能，聚变航天技术可能把人类的活动空间从小小的地球扩宽到整个太阳系（当然，暂时还出不去）。</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3、整个太阳系内的各种可开采矿产资源，可能万倍于地球表面。这意味着资源问题也彻底解决。</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4、整个太阳系内的活动空间，不知道多少倍于地球表面，生活生产的空间问题也彻底解决。</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5、既然都这么富了？眼前一大堆金山，地球上国家之间、人与人之间还狗撕猫咬抢几个金元宝有什么意思？</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当然 ，有的知友可能觉得，就算生产力达到这一步，但人类社会也不可能搞按需分配，因为人性自私，我就守着金山非要抢金元宝，还有人觉得，我就想要林志玲，你能拿我怎么着？</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关于共产主义社会的社会细节和形态，以及它如何维持自身，这是个非常庞大的另外的问题，我对这个问题之前写过20多篇文章探讨（几乎涵盖了目前网络上所有对共产主义社会的疑惑，比如分配、性、工作、法律等等），可以详见本书第04篇文章，本文就不展开了：</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这个时代，党的理论将会获得最后的优势。“从思想上入党”将真正成为因为现实中思考后的认同而产生的自然结果。</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但这个“美好”的时间不会太久。</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因为过渡时间也会过去。生产力突变之后，上层建筑会逐渐调整到位，虽然这个过程可能需要两三代人（比如家庭自然消亡这种事，一代人之内思想转不过弯来）。</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也就是说，这个阶段是“思想上入党”的最高峰，也是最后的高峰了。</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因为那之后，党本身也不存在了。共产主义社会没有中国了，也没有共产党了。它历经几个世纪的努力，终于实现了自己当年的初心，最后，和家庭、国家这些人类文明幼年期的概念一样，消失在历史的尘埃中。而在它身后，一个全新的、生产活动范围终于达到自己所在恒星系的人类社会，会徐徐展开更精彩的画卷。而这幅画卷是1922年中共二大时，在最高纲领部分中许下的奋斗目标，当时党员人数是195名。跨越几个世纪的历史，他们中可能很少有人能真正能理解到共产主义社会的全部含义和细节，但不妨碍他们可以为改变贫弱的中国而贡献生命。</w:t>
      </w:r>
    </w:p>
    <w:p>
      <w:pPr>
        <w:pStyle w:val="17"/>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caps w:val="0"/>
          <w:color w:val="1A1A1A"/>
          <w:spacing w:val="0"/>
          <w:sz w:val="24"/>
          <w:szCs w:val="24"/>
        </w:rPr>
      </w:pPr>
      <w:r>
        <w:rPr>
          <w:rFonts w:hint="eastAsia" w:asciiTheme="minorEastAsia" w:hAnsiTheme="minorEastAsia" w:eastAsiaTheme="minorEastAsia" w:cstheme="minorEastAsia"/>
          <w:i w:val="0"/>
          <w:caps w:val="0"/>
          <w:color w:val="1A1A1A"/>
          <w:spacing w:val="0"/>
          <w:sz w:val="24"/>
          <w:szCs w:val="24"/>
          <w:shd w:val="clear" w:fill="FFFFFF"/>
        </w:rPr>
        <w:t>人类文明的故事，才刚刚开始。</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rPr>
          <w:color w:val="auto"/>
        </w:rPr>
      </w:pPr>
      <w:bookmarkStart w:id="160" w:name="_Toc1366339601"/>
      <w:r>
        <w:rPr>
          <w:color w:val="auto"/>
          <w:lang w:val="en-US" w:eastAsia="zh-CN"/>
        </w:rPr>
        <w:t>77、</w:t>
      </w:r>
      <w:r>
        <w:rPr>
          <w:rFonts w:hint="default"/>
          <w:color w:val="auto"/>
          <w:lang w:val="en-US" w:eastAsia="zh-CN"/>
        </w:rPr>
        <w:fldChar w:fldCharType="begin"/>
      </w:r>
      <w:r>
        <w:rPr>
          <w:rFonts w:hint="default"/>
          <w:color w:val="auto"/>
          <w:lang w:val="en-US" w:eastAsia="zh-CN"/>
        </w:rPr>
        <w:instrText xml:space="preserve"> HYPERLINK "https://www.zhihu.com/question/265538545/answer/295978179"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《官媒与自媒体——网络舆论对不同发声主体的宽容性差异辨析》</w:t>
      </w:r>
      <w:r>
        <w:rPr>
          <w:rFonts w:hint="default"/>
          <w:color w:val="auto"/>
          <w:lang w:val="en-US" w:eastAsia="zh-CN"/>
        </w:rPr>
        <w:fldChar w:fldCharType="end"/>
      </w:r>
      <w:bookmarkEnd w:id="160"/>
    </w:p>
    <w:p>
      <w:pPr>
        <w:jc w:val="center"/>
        <w:rPr>
          <w:rFonts w:hint="default" w:asciiTheme="minorEastAsia" w:hAnsiTheme="minorEastAsia" w:cstheme="minorEastAsia"/>
          <w:b w:val="0"/>
          <w:bCs w:val="0"/>
          <w:sz w:val="24"/>
          <w:szCs w:val="24"/>
        </w:rPr>
      </w:pPr>
      <w:r>
        <w:rPr>
          <w:rFonts w:hint="default" w:asciiTheme="minorEastAsia" w:hAnsiTheme="minorEastAsia" w:cstheme="minorEastAsia"/>
          <w:b w:val="0"/>
          <w:bCs w:val="0"/>
          <w:sz w:val="24"/>
          <w:szCs w:val="24"/>
        </w:rPr>
        <w:t>2018-1-15</w:t>
      </w:r>
    </w:p>
    <w:p>
      <w:pPr>
        <w:jc w:val="left"/>
        <w:rPr>
          <w:rFonts w:hint="default" w:asciiTheme="minorEastAsia" w:hAnsiTheme="minorEastAsia" w:cstheme="minorEastAsia"/>
          <w:b w:val="0"/>
          <w:bCs w:val="0"/>
          <w:sz w:val="24"/>
          <w:szCs w:val="24"/>
        </w:rPr>
      </w:pPr>
      <w:r>
        <w:rPr>
          <w:rFonts w:hint="default" w:asciiTheme="minorEastAsia" w:hAnsiTheme="minorEastAsia" w:cstheme="minorEastAsia"/>
          <w:b w:val="0"/>
          <w:bCs w:val="0"/>
          <w:sz w:val="24"/>
          <w:szCs w:val="24"/>
        </w:rPr>
        <w:t>这是知乎上的一个提问：</w:t>
      </w:r>
    </w:p>
    <w:p>
      <w:pPr>
        <w:jc w:val="left"/>
        <w:rPr>
          <w:rFonts w:hint="eastAsia" w:asciiTheme="minorEastAsia" w:hAnsiTheme="minorEastAsia" w:cstheme="minorEastAsia"/>
          <w:b w:val="0"/>
          <w:bCs w:val="0"/>
          <w:sz w:val="24"/>
          <w:szCs w:val="24"/>
        </w:rPr>
      </w:pPr>
      <w:r>
        <w:rPr>
          <w:rFonts w:hint="eastAsia" w:asciiTheme="minorEastAsia" w:hAnsiTheme="minorEastAsia" w:cstheme="minorEastAsia"/>
          <w:b w:val="0"/>
          <w:bCs w:val="0"/>
          <w:sz w:val="24"/>
          <w:szCs w:val="24"/>
        </w:rPr>
        <w:fldChar w:fldCharType="begin"/>
      </w:r>
      <w:r>
        <w:rPr>
          <w:rFonts w:hint="eastAsia" w:asciiTheme="minorEastAsia" w:hAnsiTheme="minorEastAsia" w:cstheme="minorEastAsia"/>
          <w:b w:val="0"/>
          <w:bCs w:val="0"/>
          <w:sz w:val="24"/>
          <w:szCs w:val="24"/>
        </w:rPr>
        <w:instrText xml:space="preserve"> HYPERLINK "https://www.zhihu.com/question/265538545/answer/295978179" </w:instrText>
      </w:r>
      <w:r>
        <w:rPr>
          <w:rFonts w:hint="eastAsia" w:asciiTheme="minorEastAsia" w:hAnsiTheme="minorEastAsia" w:cstheme="minorEastAsia"/>
          <w:b w:val="0"/>
          <w:bCs w:val="0"/>
          <w:sz w:val="24"/>
          <w:szCs w:val="24"/>
        </w:rPr>
        <w:fldChar w:fldCharType="separate"/>
      </w:r>
      <w:r>
        <w:rPr>
          <w:rStyle w:val="22"/>
          <w:rFonts w:hint="eastAsia" w:asciiTheme="minorEastAsia" w:hAnsiTheme="minorEastAsia" w:cstheme="minorEastAsia"/>
          <w:b w:val="0"/>
          <w:bCs w:val="0"/>
          <w:sz w:val="24"/>
          <w:szCs w:val="24"/>
        </w:rPr>
        <w:t>如何看待《人民日报》发表的「当高铁屡屡被阻，你们又要求警察强硬了，对不起」这篇文章？</w:t>
      </w:r>
      <w:r>
        <w:rPr>
          <w:rFonts w:hint="eastAsia" w:asciiTheme="minorEastAsia" w:hAnsiTheme="minorEastAsia" w:cstheme="minorEastAsia"/>
          <w:b w:val="0"/>
          <w:bCs w:val="0"/>
          <w:sz w:val="24"/>
          <w:szCs w:val="24"/>
        </w:rPr>
        <w:fldChar w:fldCharType="end"/>
      </w:r>
    </w:p>
    <w:p>
      <w:pPr>
        <w:jc w:val="left"/>
        <w:rPr>
          <w:rFonts w:hint="default" w:asciiTheme="minorEastAsia" w:hAnsiTheme="minorEastAsia" w:cstheme="minorEastAsia"/>
          <w:b w:val="0"/>
          <w:bCs w:val="0"/>
          <w:sz w:val="24"/>
          <w:szCs w:val="24"/>
        </w:rPr>
      </w:pPr>
      <w:r>
        <w:rPr>
          <w:rFonts w:hint="default" w:asciiTheme="minorEastAsia" w:hAnsiTheme="minorEastAsia" w:cstheme="minorEastAsia"/>
          <w:b w:val="0"/>
          <w:bCs w:val="0"/>
          <w:sz w:val="24"/>
          <w:szCs w:val="24"/>
        </w:rPr>
        <w:t>以下是我的答案：</w:t>
      </w:r>
    </w:p>
    <w:p>
      <w:pPr>
        <w:pStyle w:val="17"/>
        <w:keepNext w:val="0"/>
        <w:keepLines w:val="0"/>
        <w:widowControl/>
        <w:suppressLineNumbers w:val="0"/>
      </w:pPr>
      <w:r>
        <w:t>这种现象我很早之前就观察到了——一篇文章，如果是普通的网友，或者是大V，或者是民间机构等发表的，可能会赢得概率为N的支持度，但如果是官方媒体发表甚至是转发的，则其支持度很容易会陡然下降为M（M &lt;&lt; N）。</w:t>
      </w:r>
    </w:p>
    <w:p>
      <w:pPr>
        <w:pStyle w:val="17"/>
        <w:keepNext w:val="0"/>
        <w:keepLines w:val="0"/>
        <w:widowControl/>
        <w:suppressLineNumbers w:val="0"/>
      </w:pPr>
      <w:r>
        <w:t>这里面有几个原因，比如人们经常习惯性地把对社会和政府的一些怨气，发泄到这些媒体上，因为在他们看来，这些媒体是“官媒”，因此也是体制的一部分。比如经常可以在官媒发表的一篇某某文章下面看到类似的指责：你们狗官这样贪腐，还有什么脸面教育百姓！</w:t>
      </w:r>
    </w:p>
    <w:p>
      <w:pPr>
        <w:pStyle w:val="17"/>
        <w:keepNext w:val="0"/>
        <w:keepLines w:val="0"/>
        <w:widowControl/>
        <w:suppressLineNumbers w:val="0"/>
      </w:pPr>
      <w:r>
        <w:t>如果这是一篇民间文章，那么这种评论就会显得很莫名其妙：谁贪腐你骂谁去啊，又不是我贪腐，我这篇文章也不是讨论贪腐的，你骂我算什么事？有病吗？但是如果是像人民日报这样的媒体发的，哪怕是有一点“教育”意义的文章，也很容易招惹来这样的评论。</w:t>
      </w:r>
    </w:p>
    <w:p>
      <w:pPr>
        <w:pStyle w:val="17"/>
        <w:keepNext w:val="0"/>
        <w:keepLines w:val="0"/>
        <w:widowControl/>
        <w:suppressLineNumbers w:val="0"/>
      </w:pPr>
      <w:r>
        <w:t>还有一个重要的原因，也是来自于官媒属性——人们习惯性的愿意把这些媒体当做官方权力本身，也就是说，人们对这些媒体的要求实际上是按对政府的要求来的，而不是按对媒体的要求来的，更不是像阅读微信公众号、大V这样的自媒体那样，这导致了人们习惯性地严格审视前者，其要求比后者更苛刻。</w:t>
      </w:r>
    </w:p>
    <w:p>
      <w:pPr>
        <w:pStyle w:val="17"/>
        <w:keepNext w:val="0"/>
        <w:keepLines w:val="0"/>
        <w:widowControl/>
        <w:suppressLineNumbers w:val="0"/>
      </w:pPr>
      <w:r>
        <w:t>如果这篇文章仅仅是在自媒体公众号发布，那么支持度就会高的多。</w:t>
      </w:r>
    </w:p>
    <w:p>
      <w:pPr>
        <w:pStyle w:val="17"/>
        <w:keepNext w:val="0"/>
        <w:keepLines w:val="0"/>
        <w:widowControl/>
        <w:suppressLineNumbers w:val="0"/>
      </w:pPr>
      <w:r>
        <w:t>很多话，很多言论，平民可以说，政府不能说。</w:t>
      </w:r>
    </w:p>
    <w:p>
      <w:pPr>
        <w:pStyle w:val="17"/>
        <w:keepNext w:val="0"/>
        <w:keepLines w:val="0"/>
        <w:widowControl/>
        <w:suppressLineNumbers w:val="0"/>
      </w:pPr>
      <w:r>
        <w:t>如果平民大V声称海地、萨尔瓦多是“屎坑国家”，那么可能没什么。但如果政府高官这样说，那就会引发轩然大波甚至外交风波。</w:t>
      </w:r>
    </w:p>
    <w:p>
      <w:pPr>
        <w:pStyle w:val="17"/>
        <w:keepNext w:val="0"/>
        <w:keepLines w:val="0"/>
        <w:widowControl/>
        <w:suppressLineNumbers w:val="0"/>
      </w:pPr>
      <w:r>
        <w:t>而就如上面所说，在中国，官媒发表或者转发的文章是被认为等于政府的想法。</w:t>
      </w:r>
    </w:p>
    <w:p>
      <w:pPr>
        <w:pStyle w:val="17"/>
        <w:keepNext w:val="0"/>
        <w:keepLines w:val="0"/>
        <w:widowControl/>
        <w:suppressLineNumbers w:val="0"/>
      </w:pPr>
      <w:r>
        <w:t>再举个例子。在中国互联网上，讨论外来黑人的文章很多，比如下面这篇：</w:t>
      </w:r>
    </w:p>
    <w:p>
      <w:pPr>
        <w:pStyle w:val="17"/>
        <w:keepNext w:val="0"/>
        <w:keepLines w:val="0"/>
        <w:widowControl/>
        <w:suppressLineNumbers w:val="0"/>
      </w:pPr>
      <w:r>
        <w:fldChar w:fldCharType="begin"/>
      </w:r>
      <w:r>
        <w:instrText xml:space="preserve"> HYPERLINK "https://link.zhihu.com/?target=http://tieba.baidu.com/p/2465733815" \t "/home/mecup/文档\\x/_blank" </w:instrText>
      </w:r>
      <w:r>
        <w:fldChar w:fldCharType="separate"/>
      </w:r>
      <w:r>
        <w:rPr>
          <w:rStyle w:val="22"/>
        </w:rPr>
        <w:t>黑人是垃圾人口【非洲吧】</w:t>
      </w:r>
      <w:r>
        <w:fldChar w:fldCharType="end"/>
      </w:r>
    </w:p>
    <w:p>
      <w:pPr>
        <w:pStyle w:val="17"/>
        <w:keepNext w:val="0"/>
        <w:keepLines w:val="0"/>
        <w:widowControl/>
        <w:suppressLineNumbers w:val="0"/>
      </w:pPr>
      <w:r>
        <w:t>这种激烈的文章在今天民族主义情绪高涨的中国，往往会赢得评论者的支持。但你能想象一下，如果是人民日报转发了这篇文章，会引发怎么样的后果？即使是在中国本土的互联网评论上？</w:t>
      </w:r>
    </w:p>
    <w:p>
      <w:pPr>
        <w:pStyle w:val="17"/>
        <w:keepNext w:val="0"/>
        <w:keepLines w:val="0"/>
        <w:widowControl/>
        <w:suppressLineNumbers w:val="0"/>
      </w:pPr>
      <w:r>
        <w:t>那如果人民日报反着说呢，比如呼吁对中国的黑人更加宽容？那估计被骂的更惨。</w:t>
      </w:r>
    </w:p>
    <w:p>
      <w:pPr>
        <w:pStyle w:val="17"/>
        <w:keepNext w:val="0"/>
        <w:keepLines w:val="0"/>
        <w:widowControl/>
        <w:suppressLineNumbers w:val="0"/>
      </w:pPr>
      <w:r>
        <w:t>下图是直观描述这种现状的一个模型：</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419600" cy="2609850"/>
            <wp:effectExtent l="0" t="0" r="0" b="0"/>
            <wp:docPr id="40"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descr="IMG_256"/>
                    <pic:cNvPicPr>
                      <a:picLocks noChangeAspect="1"/>
                    </pic:cNvPicPr>
                  </pic:nvPicPr>
                  <pic:blipFill>
                    <a:blip r:embed="rId67"/>
                    <a:stretch>
                      <a:fillRect/>
                    </a:stretch>
                  </pic:blipFill>
                  <pic:spPr>
                    <a:xfrm>
                      <a:off x="0" y="0"/>
                      <a:ext cx="4419600" cy="2609850"/>
                    </a:xfrm>
                    <a:prstGeom prst="rect">
                      <a:avLst/>
                    </a:prstGeom>
                    <a:noFill/>
                    <a:ln w="9525">
                      <a:noFill/>
                    </a:ln>
                  </pic:spPr>
                </pic:pic>
              </a:graphicData>
            </a:graphic>
          </wp:inline>
        </w:drawing>
      </w:r>
    </w:p>
    <w:p>
      <w:pPr>
        <w:pStyle w:val="17"/>
        <w:keepNext w:val="0"/>
        <w:keepLines w:val="0"/>
        <w:widowControl/>
        <w:suppressLineNumbers w:val="0"/>
      </w:pPr>
      <w:r>
        <w:t>为了表述方便，本图只用了“左”、“右”这一个维度，其实原理可以继续推广到对多个话题、多个意识形态的多维度空间表示。</w:t>
      </w:r>
    </w:p>
    <w:p>
      <w:pPr>
        <w:pStyle w:val="17"/>
        <w:keepNext w:val="0"/>
        <w:keepLines w:val="0"/>
        <w:widowControl/>
        <w:suppressLineNumbers w:val="0"/>
      </w:pPr>
      <w:r>
        <w:t>蓝色为公众对该话题维度下民间文章尺度的容忍程度，红色为公众对该话题维度下官方文章尺度的容忍程度。官媒的级别越高，红色的宽度就会收得越窄。</w:t>
      </w:r>
    </w:p>
    <w:p>
      <w:pPr>
        <w:pStyle w:val="17"/>
        <w:keepNext w:val="0"/>
        <w:keepLines w:val="0"/>
        <w:widowControl/>
        <w:suppressLineNumbers w:val="0"/>
      </w:pPr>
      <w:r>
        <w:t>为什么人民日报上都是些四平八稳的话，原因之一是它的官媒身份，它的一点稍微出格的表态，都会被认为是官方的重大改变信号，因此它的红色区域只能是特别狭窄。</w:t>
      </w:r>
    </w:p>
    <w:p>
      <w:pPr>
        <w:pStyle w:val="17"/>
        <w:keepNext w:val="0"/>
        <w:keepLines w:val="0"/>
        <w:widowControl/>
        <w:suppressLineNumbers w:val="0"/>
      </w:pPr>
      <w:r>
        <w:t>作为人民日报的网络媒体，其红色区域要稍宽一些，但仍然明显低于民间自媒体。</w:t>
      </w:r>
    </w:p>
    <w:p>
      <w:pPr>
        <w:pStyle w:val="17"/>
        <w:keepNext w:val="0"/>
        <w:keepLines w:val="0"/>
        <w:widowControl/>
        <w:suppressLineNumbers w:val="0"/>
      </w:pPr>
      <w:r>
        <w:t>如果超出这个区域，偏左了右边会骂，偏右了左边会骂。</w:t>
      </w:r>
    </w:p>
    <w:p>
      <w:pPr>
        <w:pStyle w:val="17"/>
        <w:keepNext w:val="0"/>
        <w:keepLines w:val="0"/>
        <w:widowControl/>
        <w:suppressLineNumbers w:val="0"/>
      </w:pPr>
      <w:r>
        <w:t>但如果是民间文章，即使你不同意它的观点，往往看一半就关了也就得了，和它较劲的意愿和动力就低的多。</w:t>
      </w:r>
    </w:p>
    <w:p>
      <w:pPr>
        <w:pStyle w:val="17"/>
        <w:keepNext w:val="0"/>
        <w:keepLines w:val="0"/>
        <w:widowControl/>
        <w:suppressLineNumbers w:val="0"/>
      </w:pPr>
      <w:r>
        <w:t>所以说，像共青团中央这样，主动进入知乎和大家交流，这固然是一件好事，值得大力鼓励，而且应该继续发扬。但是我对它的交流成果不报太高的期望。因为站在那个角度和位置上，很多文章是很难写的。</w:t>
      </w:r>
    </w:p>
    <w:p>
      <w:pPr>
        <w:pStyle w:val="17"/>
        <w:keepNext w:val="0"/>
        <w:keepLines w:val="0"/>
        <w:widowControl/>
        <w:suppressLineNumbers w:val="0"/>
      </w:pPr>
      <w:r>
        <w:t>过于批判政府不行，过于支持也不行；批判民众不行，讨好民众也麻烦；违反了各种政治正确更不行；太有立场不行，没有立场也不行；怼外国程度稍重一点就不合适，夸外国程度稍重也不太合适……因为你的所有表态都可能会被认为是“官方态度”，都要经过比普通知乎文章更严格的各种角度各种派别的政治正确眼光去审视，你的红色区域要比其他知乎用户的蓝色区域窄很多，同样的言论，你说出来比其他用户说出来更容易被怼，戴着这么多镣铐跳舞，能写出的精彩内容就会大大受限。</w:t>
      </w:r>
    </w:p>
    <w:p>
      <w:pPr>
        <w:pStyle w:val="17"/>
        <w:keepNext w:val="0"/>
        <w:keepLines w:val="0"/>
        <w:widowControl/>
        <w:suppressLineNumbers w:val="0"/>
      </w:pPr>
      <w:r>
        <w:t>如果想直观感受一下这种差异，可以进入这个页面：</w:t>
      </w:r>
      <w:r>
        <w:fldChar w:fldCharType="begin"/>
      </w:r>
      <w:r>
        <w:instrText xml:space="preserve"> HYPERLINK "https://www.zhihu.com/people/chang-kai-shen-32/answers" </w:instrText>
      </w:r>
      <w:r>
        <w:fldChar w:fldCharType="separate"/>
      </w:r>
      <w:r>
        <w:rPr>
          <w:rStyle w:val="22"/>
        </w:rPr>
        <w:t>知乎用户</w:t>
      </w:r>
      <w:r>
        <w:fldChar w:fldCharType="end"/>
      </w:r>
    </w:p>
    <w:p>
      <w:pPr>
        <w:pStyle w:val="17"/>
        <w:keepNext w:val="0"/>
        <w:keepLines w:val="0"/>
        <w:widowControl/>
        <w:suppressLineNumbers w:val="0"/>
      </w:pPr>
      <w:r>
        <w:t>这是我在知乎写的所有的答案，试着把这些答案的作者在脑海中替换成“共青团中央”，或者是“人民日报微信公众号”，你会明显发现这些答案变得更加不顺眼了。如果这些内容以共青团中央知乎账号发表的话，我估计赞/踩的比例可能要至少下降一半，评论里面批判所占的比重至少要增加一倍。</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如果看看西方媒体，这种问题就轻的多。媒体哪怕是发了招人骂的新闻，被人骂惨了，但公众的负面情绪由此传导到某个政治集团上的概率和烈度都低的多。因为媒体不是政府办的，至少明面上缺少这种直白的关系。</w:t>
      </w:r>
    </w:p>
    <w:p>
      <w:pPr>
        <w:pStyle w:val="17"/>
        <w:keepNext w:val="0"/>
        <w:keepLines w:val="0"/>
        <w:widowControl/>
        <w:suppressLineNumbers w:val="0"/>
      </w:pPr>
      <w:r>
        <w:t>西方有先进的宣传技术，很多不好说的话，应该考虑通过其他的管道、没有直接关系的渠道发表出来。现在中国的宣传体系过于显性化，一个巨大的、实体的宣传部门，实际上是把矛盾留在了“官方-群众”这个对立层面上。这样，一个原本没什么的社会话题，都可能会变成官媒和群众直接的冲突，但如果这话由非官方的渠道表达出来，把操作之手变为无形，那社会话题的冲突就会以“群众-群众”之间的形式表现出来。</w:t>
      </w:r>
    </w:p>
    <w:p>
      <w:pPr>
        <w:pStyle w:val="17"/>
        <w:keepNext w:val="0"/>
        <w:keepLines w:val="0"/>
        <w:widowControl/>
        <w:suppressLineNumbers w:val="0"/>
      </w:pPr>
      <w:r>
        <w:t>如果是官民冲突，那么官方天然就会处于先手上的道德劣势；但如果是群众和群众的冲突，那么至少这种先手劣势就消失了，就更利于推广你的观点，沟通更顺畅，阻力更小。</w:t>
      </w:r>
    </w:p>
    <w:p>
      <w:pPr>
        <w:pStyle w:val="17"/>
        <w:keepNext w:val="0"/>
        <w:keepLines w:val="0"/>
        <w:widowControl/>
        <w:suppressLineNumbers w:val="0"/>
      </w:pPr>
      <w:r>
        <w:t>隐藏在幕后，以群众交流群众，以无形之手代替有形之手，把不必要的矛盾转移，</w:t>
      </w:r>
      <w:r>
        <w:rPr>
          <w:b/>
        </w:rPr>
        <w:t>在部分话题上</w:t>
      </w:r>
      <w:r>
        <w:t>，这种操作比官方显性地直接上阵，其宣传效果要好的多。</w:t>
      </w:r>
    </w:p>
    <w:p>
      <w:pPr>
        <w:pStyle w:val="17"/>
        <w:keepNext w:val="0"/>
        <w:keepLines w:val="0"/>
        <w:widowControl/>
        <w:suppressLineNumbers w:val="0"/>
      </w:pPr>
      <w:r>
        <w:t>以上仅为从技术层面探讨，不涉及政府职业道德层面。</w:t>
      </w:r>
    </w:p>
    <w:p>
      <w:pPr>
        <w:pStyle w:val="17"/>
        <w:keepNext w:val="0"/>
        <w:keepLines w:val="0"/>
        <w:widowControl/>
        <w:suppressLineNumbers w:val="0"/>
        <w:spacing w:before="0" w:beforeAutospacing="1" w:after="0" w:afterAutospacing="1"/>
        <w:ind w:left="0" w:right="0"/>
      </w:pPr>
    </w:p>
    <w:p>
      <w:pPr>
        <w:pStyle w:val="17"/>
        <w:keepNext w:val="0"/>
        <w:keepLines w:val="0"/>
        <w:widowControl/>
        <w:suppressLineNumbers w:val="0"/>
      </w:pPr>
      <w:r>
        <w:t>====== 补充 =======</w:t>
      </w:r>
    </w:p>
    <w:p>
      <w:pPr>
        <w:pStyle w:val="17"/>
        <w:keepNext w:val="0"/>
        <w:keepLines w:val="0"/>
        <w:widowControl/>
        <w:suppressLineNumbers w:val="0"/>
      </w:pPr>
      <w:r>
        <w:t>补充一点关于台湾方面的内容：</w:t>
      </w:r>
    </w:p>
    <w:p>
      <w:pPr>
        <w:pStyle w:val="17"/>
        <w:keepNext w:val="0"/>
        <w:keepLines w:val="0"/>
        <w:widowControl/>
        <w:suppressLineNumbers w:val="0"/>
      </w:pPr>
      <w:r>
        <w:t>之前在三篇关于台湾的长文里提到的“武统台湾的障碍之一是大陆自己的民意”同样与本文所述的原理相关。作为普通人，你喊“留岛不留人”、“宁可台湾不长草”、“杀光台独”这种话，没什么事情。你抱怨政府对台湾软弱，喊武统口号，也没什么。作为平民，你的蓝色区域很宽。但是如果政府真的按照这些来做的话，那么当台湾血淋淋的画面展现在大陆民众面前的时候，长久在和平环境中没见过残酷战争的大陆民众很容易就会精神崩溃掉，反过来指责中国政府和军队的“残暴”。</w:t>
      </w:r>
    </w:p>
    <w:p>
      <w:pPr>
        <w:rPr>
          <w:rFonts w:hint="eastAsia" w:asciiTheme="minorEastAsia" w:hAnsiTheme="minorEastAsia" w:cstheme="minorEastAsia"/>
          <w:b w:val="0"/>
          <w:bCs w:val="0"/>
          <w:sz w:val="24"/>
          <w:szCs w:val="24"/>
        </w:rPr>
      </w:pPr>
      <w:r>
        <w:rPr>
          <w:rFonts w:hint="eastAsia" w:asciiTheme="minorEastAsia" w:hAnsiTheme="minorEastAsia" w:cstheme="minorEastAsia"/>
          <w:b w:val="0"/>
          <w:bCs w:val="0"/>
          <w:sz w:val="24"/>
          <w:szCs w:val="24"/>
        </w:rPr>
        <w:br w:type="page"/>
      </w:r>
    </w:p>
    <w:p>
      <w:pPr>
        <w:pStyle w:val="3"/>
        <w:jc w:val="center"/>
      </w:pPr>
      <w:bookmarkStart w:id="161" w:name="_Toc749712859"/>
      <w:r>
        <w:rPr>
          <w:color w:val="auto"/>
          <w:lang w:val="en-US" w:eastAsia="zh-CN"/>
        </w:rPr>
        <w:t>78、</w:t>
      </w:r>
      <w:r>
        <w:rPr>
          <w:rFonts w:hint="default"/>
          <w:color w:val="auto"/>
          <w:lang w:val="en-US" w:eastAsia="zh-CN"/>
        </w:rPr>
        <w:fldChar w:fldCharType="begin"/>
      </w:r>
      <w:r>
        <w:rPr>
          <w:rFonts w:hint="default"/>
          <w:color w:val="auto"/>
          <w:lang w:val="en-US" w:eastAsia="zh-CN"/>
        </w:rPr>
        <w:instrText xml:space="preserve"> HYPERLINK "https://www.zhihu.com/question/41744888/answer/268476665"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《回答知乎问题：说对国家失望的人，你们都为国家做了什么》</w:t>
      </w:r>
      <w:r>
        <w:rPr>
          <w:rFonts w:hint="default"/>
          <w:color w:val="auto"/>
          <w:lang w:val="en-US" w:eastAsia="zh-CN"/>
        </w:rPr>
        <w:fldChar w:fldCharType="end"/>
      </w:r>
      <w:bookmarkEnd w:id="161"/>
    </w:p>
    <w:p>
      <w:pPr>
        <w:keepNext w:val="0"/>
        <w:keepLines w:val="0"/>
        <w:widowControl/>
        <w:suppressLineNumbers w:val="0"/>
        <w:jc w:val="center"/>
      </w:pPr>
      <w:r>
        <w:rPr>
          <w:rFonts w:ascii="微软雅黑" w:hAnsi="微软雅黑" w:eastAsia="微软雅黑" w:cs="微软雅黑"/>
          <w:i w:val="0"/>
          <w:caps w:val="0"/>
          <w:spacing w:val="0"/>
          <w:kern w:val="0"/>
          <w:sz w:val="21"/>
          <w:szCs w:val="21"/>
          <w:u w:val="none"/>
          <w:shd w:val="clear" w:fill="FFFFFF"/>
          <w:lang w:val="en-US" w:eastAsia="zh-CN" w:bidi="ar"/>
        </w:rPr>
        <w:fldChar w:fldCharType="begin"/>
      </w:r>
      <w:r>
        <w:rPr>
          <w:rFonts w:ascii="微软雅黑" w:hAnsi="微软雅黑" w:eastAsia="微软雅黑" w:cs="微软雅黑"/>
          <w:i w:val="0"/>
          <w:caps w:val="0"/>
          <w:spacing w:val="0"/>
          <w:kern w:val="0"/>
          <w:sz w:val="21"/>
          <w:szCs w:val="21"/>
          <w:u w:val="none"/>
          <w:shd w:val="clear" w:fill="FFFFFF"/>
          <w:lang w:val="en-US" w:eastAsia="zh-CN" w:bidi="ar"/>
        </w:rPr>
        <w:instrText xml:space="preserve"> HYPERLINK "https://www.zhihu.com/question/41744888/answer/268476665" \t "/home/mecup/文档\\x/_blank" </w:instrText>
      </w:r>
      <w:r>
        <w:rPr>
          <w:rFonts w:ascii="微软雅黑" w:hAnsi="微软雅黑" w:eastAsia="微软雅黑" w:cs="微软雅黑"/>
          <w:i w:val="0"/>
          <w:caps w:val="0"/>
          <w:spacing w:val="0"/>
          <w:kern w:val="0"/>
          <w:sz w:val="21"/>
          <w:szCs w:val="21"/>
          <w:u w:val="none"/>
          <w:shd w:val="clear" w:fill="FFFFFF"/>
          <w:lang w:val="en-US" w:eastAsia="zh-CN" w:bidi="ar"/>
        </w:rPr>
        <w:fldChar w:fldCharType="separate"/>
      </w:r>
      <w:r>
        <w:rPr>
          <w:rStyle w:val="22"/>
          <w:rFonts w:hint="eastAsia" w:ascii="微软雅黑" w:hAnsi="微软雅黑" w:eastAsia="微软雅黑" w:cs="微软雅黑"/>
          <w:i w:val="0"/>
          <w:caps w:val="0"/>
          <w:spacing w:val="0"/>
          <w:sz w:val="21"/>
          <w:szCs w:val="21"/>
          <w:u w:val="none"/>
          <w:shd w:val="clear" w:fill="FFFFFF"/>
        </w:rPr>
        <w:t> 2017-11-30</w:t>
      </w:r>
      <w:r>
        <w:rPr>
          <w:rFonts w:hint="eastAsia" w:ascii="微软雅黑" w:hAnsi="微软雅黑" w:eastAsia="微软雅黑" w:cs="微软雅黑"/>
          <w:i w:val="0"/>
          <w:caps w:val="0"/>
          <w:spacing w:val="0"/>
          <w:kern w:val="0"/>
          <w:sz w:val="21"/>
          <w:szCs w:val="21"/>
          <w:u w:val="none"/>
          <w:shd w:val="clear" w:fill="FFFFFF"/>
          <w:lang w:val="en-US" w:eastAsia="zh-CN" w:bidi="ar"/>
        </w:rPr>
        <w:fldChar w:fldCharType="end"/>
      </w:r>
    </w:p>
    <w:p>
      <w:p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这是知乎上的一个提问：</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说对国家失望的人，你们为国家做了什么？</w:t>
      </w:r>
    </w:p>
    <w:p>
      <w:pPr>
        <w:pStyle w:val="17"/>
        <w:keepNext w:val="0"/>
        <w:keepLines w:val="0"/>
        <w:widowControl/>
        <w:suppressLineNumbers w:val="0"/>
        <w:spacing w:before="0" w:beforeAutospacing="0" w:after="294" w:afterAutospacing="0" w:line="24" w:lineRule="atLeast"/>
        <w:ind w:left="0" w:right="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1A1A1A"/>
          <w:spacing w:val="0"/>
          <w:sz w:val="24"/>
          <w:szCs w:val="24"/>
          <w:shd w:val="clear" w:fill="FFFFFF"/>
        </w:rPr>
        <w:t>题目原来是“说对国家失望的人，你们为国家做了什么？”被改为“说对国家失望的人，国家对你们做了什么？”现在改回原状。</w:t>
      </w:r>
    </w:p>
    <w:p>
      <w:pPr>
        <w:pStyle w:val="17"/>
        <w:keepNext w:val="0"/>
        <w:keepLines w:val="0"/>
        <w:widowControl/>
        <w:suppressLineNumbers w:val="0"/>
        <w:pBdr>
          <w:bottom w:val="none" w:color="auto" w:sz="0" w:space="0"/>
        </w:pBdr>
        <w:spacing w:before="294" w:beforeAutospacing="0" w:after="0" w:afterAutospacing="0" w:line="24" w:lineRule="atLeast"/>
        <w:ind w:left="0" w:right="0"/>
        <w:rPr>
          <w:rFonts w:hint="eastAsia" w:asciiTheme="minorEastAsia" w:hAnsiTheme="minorEastAsia" w:eastAsiaTheme="minorEastAsia" w:cstheme="minorEastAsia"/>
          <w:i w:val="0"/>
          <w:caps w:val="0"/>
          <w:color w:val="1A1A1A"/>
          <w:spacing w:val="0"/>
          <w:sz w:val="24"/>
          <w:szCs w:val="24"/>
          <w:shd w:val="clear" w:fill="FFFFFF"/>
        </w:rPr>
      </w:pPr>
      <w:r>
        <w:rPr>
          <w:rFonts w:hint="eastAsia" w:asciiTheme="minorEastAsia" w:hAnsiTheme="minorEastAsia" w:eastAsiaTheme="minorEastAsia" w:cstheme="minorEastAsia"/>
          <w:i w:val="0"/>
          <w:caps w:val="0"/>
          <w:color w:val="1A1A1A"/>
          <w:spacing w:val="0"/>
          <w:sz w:val="24"/>
          <w:szCs w:val="24"/>
          <w:shd w:val="clear" w:fill="FFFFFF"/>
        </w:rPr>
        <w:t>在一次无意间的谈话，一个即将出国的室友表示不喜欢中国。我问为什么？他说对这个国家很失望。我接着问，那么你对国家很失望，但是你为国家做了什么，他没有回复我，转头继续打lol。</w:t>
      </w:r>
    </w:p>
    <w:p>
      <w:pPr>
        <w:pStyle w:val="17"/>
        <w:keepNext w:val="0"/>
        <w:keepLines w:val="0"/>
        <w:widowControl/>
        <w:suppressLineNumbers w:val="0"/>
        <w:pBdr>
          <w:bottom w:val="none" w:color="auto" w:sz="0" w:space="0"/>
        </w:pBdr>
        <w:spacing w:before="294" w:beforeAutospacing="0" w:after="0" w:afterAutospacing="0" w:line="24" w:lineRule="atLeast"/>
        <w:ind w:left="0" w:right="0"/>
        <w:rPr>
          <w:rFonts w:hint="eastAsia" w:asciiTheme="minorEastAsia" w:hAnsiTheme="minorEastAsia" w:eastAsiaTheme="minorEastAsia" w:cstheme="minorEastAsia"/>
          <w:i w:val="0"/>
          <w:caps w:val="0"/>
          <w:color w:val="1A1A1A"/>
          <w:spacing w:val="0"/>
          <w:sz w:val="24"/>
          <w:szCs w:val="24"/>
          <w:shd w:val="clear" w:fill="FFFFFF"/>
        </w:rPr>
      </w:pPr>
    </w:p>
    <w:p>
      <w:pPr>
        <w:pBdr>
          <w:top w:val="single" w:color="auto" w:sz="4" w:space="0"/>
          <w:bottom w:val="single" w:color="auto" w:sz="4" w:space="0"/>
        </w:pBdr>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以下是我的答案</w:t>
      </w:r>
    </w:p>
    <w:p>
      <w:pPr>
        <w:jc w:val="left"/>
        <w:rPr>
          <w:rFonts w:hint="eastAsia" w:asciiTheme="minorEastAsia" w:hAnsiTheme="minorEastAsia" w:eastAsiaTheme="minorEastAsia" w:cstheme="minorEastAsia"/>
          <w:b w:val="0"/>
          <w:bCs w:val="0"/>
          <w:sz w:val="24"/>
          <w:szCs w:val="24"/>
        </w:rPr>
      </w:pP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1、这个无聊的问题在时间线上飘了好几天了。</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2、这真是一个非常糟糕的问题，非常糟糕。</w:t>
      </w:r>
    </w:p>
    <w:p>
      <w:pPr>
        <w:pStyle w:val="17"/>
        <w:keepNext w:val="0"/>
        <w:keepLines w:val="0"/>
        <w:widowControl/>
        <w:suppressLineNumbers w:val="0"/>
        <w:spacing w:before="0" w:beforeAutospacing="1" w:after="0" w:afterAutospacing="1"/>
        <w:ind w:left="0" w:right="0"/>
        <w:rPr>
          <w:rFonts w:hint="eastAsia" w:asciiTheme="minorEastAsia" w:hAnsiTheme="minorEastAsia" w:eastAsiaTheme="minorEastAsia" w:cstheme="minorEastAsia"/>
          <w:sz w:val="24"/>
          <w:szCs w:val="24"/>
        </w:rPr>
      </w:pP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每个人对国家的认可度都不是0或者100的，都在一个范围内波动。</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对于一个处于持续上升期的国家中的人民而言，从长时间段来看，这个平均值要么是震荡上行的（这种情况一般出现于从落后赶超过程中），要么是处于高位震荡的（这种情况一般会出现在持续领先的时候）。</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从短时间段来看，这个平均值是往往处于震荡状态，其数值受实时动态的影响较大。</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如果做一个模型，这条曲线应该是一条长期因素曲线与一条短期因素曲线叠加之后的图象。</w:t>
      </w:r>
    </w:p>
    <w:p>
      <w:pPr>
        <w:pStyle w:val="17"/>
        <w:keepNext w:val="0"/>
        <w:keepLines w:val="0"/>
        <w:widowControl/>
        <w:suppressLineNumbers w:val="0"/>
        <w:spacing w:before="0" w:beforeAutospacing="1" w:after="0" w:afterAutospacing="1"/>
        <w:ind w:left="0" w:right="0"/>
        <w:rPr>
          <w:rFonts w:hint="eastAsia" w:asciiTheme="minorEastAsia" w:hAnsiTheme="minorEastAsia" w:eastAsiaTheme="minorEastAsia" w:cstheme="minorEastAsia"/>
          <w:sz w:val="24"/>
          <w:szCs w:val="24"/>
        </w:rPr>
      </w:pP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从长期因素来看，中国现在还是人均GDP在8000美元区间的发展中国家，在社会生活法制等等各领域，必然存在相当多的问题。虽然这些年来随着持续上升期，该平均值不断上涨，但其绝对值仍然不高，也就是说，有相当数量的群众，是因为自身遇到或者负面舆论的原因，对国家和社会持有一定负面看法的。但他们有负面看法，不代表同时没有正面看法。他们对国家有失望之处，但不代表对国家没有希望之处或者是赞扬之处。这个数值可能是40，可能是50，可能是60或者30。一般来说，除非这个数值高到一个上阈值（比如说90以上）或者是低到一个下阈值（比如说20以下），从而形成逢X必赞或者逢X必反的固定逻辑的话，否则在不同的事件中、不同的话题中、甚至对于同一话题或同一事件的不同设问方式下（很多民调问卷的设计有这方面的技巧），他的反应都可能会是完全不同的。</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题主用这种刺激性的方式一问，合着相当于把上阈值之下的大部分群众都推到对立面去了。几乎大多数人的应激反应都会是：怎么了，我还需要做什么丰功伟绩才能对国家某些地方不满意吗？你有问题还不让说了？</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这个时候哪怕是数值为60甚至70的人，给出的都会是一个带有不满的答案。</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如果题主表现出的意识形态倾向确实如其所述，这3000多个答案恐怕会让他很失望的。</w:t>
      </w:r>
    </w:p>
    <w:p>
      <w:pPr>
        <w:pStyle w:val="17"/>
        <w:keepNext w:val="0"/>
        <w:keepLines w:val="0"/>
        <w:widowControl/>
        <w:suppressLineNumbers w:val="0"/>
        <w:spacing w:before="0" w:beforeAutospacing="1" w:after="0" w:afterAutospacing="1"/>
        <w:ind w:left="0" w:right="0"/>
        <w:rPr>
          <w:rFonts w:hint="eastAsia" w:asciiTheme="minorEastAsia" w:hAnsiTheme="minorEastAsia" w:eastAsiaTheme="minorEastAsia" w:cstheme="minorEastAsia"/>
          <w:sz w:val="24"/>
          <w:szCs w:val="24"/>
        </w:rPr>
      </w:pP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我按时间排列了一下这个问题下的答案，目前显示的有157页，其中只有最后一页的后3个答案时间较久，其他几乎全部现有的答案，都是在</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"https://www.zhihu.com/question/41744888/answer/264544441" </w:instrText>
      </w:r>
      <w:r>
        <w:rPr>
          <w:rFonts w:hint="eastAsia" w:asciiTheme="minorEastAsia" w:hAnsiTheme="minorEastAsia" w:eastAsiaTheme="minorEastAsia" w:cstheme="minorEastAsia"/>
          <w:sz w:val="24"/>
          <w:szCs w:val="24"/>
        </w:rPr>
        <w:fldChar w:fldCharType="separate"/>
      </w:r>
      <w:r>
        <w:rPr>
          <w:rStyle w:val="22"/>
          <w:rFonts w:hint="eastAsia" w:asciiTheme="minorEastAsia" w:hAnsiTheme="minorEastAsia" w:eastAsiaTheme="minorEastAsia" w:cstheme="minorEastAsia"/>
          <w:sz w:val="24"/>
          <w:szCs w:val="24"/>
        </w:rPr>
        <w:t>2017-11-23</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sz w:val="24"/>
          <w:szCs w:val="24"/>
        </w:rPr>
        <w:t>之后出现的。而红黄蓝事件出现在2017年11月22日晚，再加上大兴火灾之后北京部门的不合理驱逐，使得人们看到这个具有刺激性的问题后会更加生气。</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长期因素和短期因素，两条曲线的波谷值叠加，这个题目之下的答案必然是一片负面批判之声。</w:t>
      </w:r>
    </w:p>
    <w:p>
      <w:pPr>
        <w:pStyle w:val="17"/>
        <w:keepNext w:val="0"/>
        <w:keepLines w:val="0"/>
        <w:widowControl/>
        <w:suppressLineNumbers w:val="0"/>
        <w:spacing w:before="0" w:beforeAutospacing="1" w:after="0" w:afterAutospacing="1"/>
        <w:ind w:left="0" w:right="0"/>
        <w:rPr>
          <w:rFonts w:hint="eastAsia" w:asciiTheme="minorEastAsia" w:hAnsiTheme="minorEastAsia" w:eastAsiaTheme="minorEastAsia" w:cstheme="minorEastAsia"/>
          <w:sz w:val="24"/>
          <w:szCs w:val="24"/>
        </w:rPr>
      </w:pP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本来这个无聊的问题没必要回答，但它让我想起了最近一周的舆论风潮。</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我国的舆论宣传体系的表现，长期以来被人诟病，在最近一周的表现则更是糟糕透顶。</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遇事就删帖是群众非常不满的一点。这很容易给人一种暗示：所有这些负面的背后，都是官方在撑腰，官方都有参与这些黑暗的勾当。</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尤其是随着中产阶层的日益扩大，随着人民生活水平的提高。民众在解决了温饱小康问题之后，必然更加关心公共问题，更加在意知情权。</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如果你没有参与，没有官商勾结，那么你为什么要删帖？这不是心里有鬼吗？</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这是大众很自然就会想到的问题，虽然这并不一定是真相。</w:t>
      </w:r>
    </w:p>
    <w:p>
      <w:pPr>
        <w:pStyle w:val="17"/>
        <w:keepNext w:val="0"/>
        <w:keepLines w:val="0"/>
        <w:widowControl/>
        <w:suppressLineNumbers w:val="0"/>
        <w:spacing w:before="0" w:beforeAutospacing="1" w:after="0" w:afterAutospacing="1"/>
        <w:ind w:left="0" w:right="0"/>
        <w:rPr>
          <w:rFonts w:hint="eastAsia" w:asciiTheme="minorEastAsia" w:hAnsiTheme="minorEastAsia" w:eastAsiaTheme="minorEastAsia" w:cstheme="minorEastAsia"/>
          <w:sz w:val="24"/>
          <w:szCs w:val="24"/>
        </w:rPr>
      </w:pP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而某些官方舆论体制下官员的思维，可能和大众完全不同。</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对于负面消息，多一事不如少一事。万一处理的不好，引爆了公众舆论，到时候领导万一怪罪下来就不好了。但是如果我简单粗暴地把问题压下来，大家都不知道，那么就不用费心费力去因为这件事做群众工作——做好了对我不一定有好处，做坏了很可能对我仕途有坏处。</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这样至少会无过。而在我这个位子上，我宁可无功，也不能有过。</w:t>
      </w:r>
    </w:p>
    <w:p>
      <w:pPr>
        <w:pStyle w:val="17"/>
        <w:keepNext w:val="0"/>
        <w:keepLines w:val="0"/>
        <w:widowControl/>
        <w:suppressLineNumbers w:val="0"/>
        <w:spacing w:before="0" w:beforeAutospacing="1" w:after="0" w:afterAutospacing="1"/>
        <w:ind w:left="0" w:right="0"/>
        <w:rPr>
          <w:rFonts w:hint="eastAsia" w:asciiTheme="minorEastAsia" w:hAnsiTheme="minorEastAsia" w:eastAsiaTheme="minorEastAsia" w:cstheme="minorEastAsia"/>
          <w:sz w:val="24"/>
          <w:szCs w:val="24"/>
        </w:rPr>
      </w:pP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么多年来，经常有人把革命时期的我党宣传，和现代的我党宣传做对比，感叹战斗力数值差距甚大。其实这很简单。当年那是提着脑袋干革命，这种高风险门槛早就把大多数投机分子过滤出去了，在这种情况下还愿意为党工作，那说明是真爱，个人是有高度积极性的，就像知乎上某些人在自己的专栏写东西，就是为了让大家看的，自然有动力把东西写好。可是现在承平日久，现代宣传体系下，积累了大量仅仅是把宣传或者舆论管理作为日常普通工作的人，这只是一份拿工资的工作，只是一份进入体制的工作，只是一份当官的差事而已。没有志愿者那样的主观上的积极性，能无错的完成基本任务就好，自然容易选择简单粗暴的方式。</w:t>
      </w:r>
    </w:p>
    <w:p>
      <w:pPr>
        <w:pStyle w:val="17"/>
        <w:keepNext w:val="0"/>
        <w:keepLines w:val="0"/>
        <w:widowControl/>
        <w:suppressLineNumbers w:val="0"/>
        <w:spacing w:before="0" w:beforeAutospacing="1" w:after="0" w:afterAutospacing="1"/>
        <w:ind w:left="0" w:right="0"/>
        <w:rPr>
          <w:rFonts w:hint="eastAsia" w:asciiTheme="minorEastAsia" w:hAnsiTheme="minorEastAsia" w:eastAsiaTheme="minorEastAsia" w:cstheme="minorEastAsia"/>
          <w:sz w:val="24"/>
          <w:szCs w:val="24"/>
        </w:rPr>
      </w:pP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再者，如果是一些一线部门，如果工作做的不好，那可能能在具体数据或者具体问题上展现出来。但宣传战线懒政的话，一件两件事是展现不出后果的。群众认为自己愚弄的不满可能会积攒到一定程度时候，在某个点发泄出来，此时你做什么都不对了——就像你女朋友在某事上冲你发火，不一定真的是仅仅因为这件事。</w:t>
      </w:r>
    </w:p>
    <w:p>
      <w:pPr>
        <w:pStyle w:val="17"/>
        <w:keepNext w:val="0"/>
        <w:keepLines w:val="0"/>
        <w:widowControl/>
        <w:suppressLineNumbers w:val="0"/>
        <w:spacing w:before="0" w:beforeAutospacing="1" w:after="0" w:afterAutospacing="1"/>
        <w:ind w:left="0" w:right="0"/>
        <w:rPr>
          <w:rFonts w:hint="eastAsia" w:asciiTheme="minorEastAsia" w:hAnsiTheme="minorEastAsia" w:eastAsiaTheme="minorEastAsia" w:cstheme="minorEastAsia"/>
          <w:sz w:val="24"/>
          <w:szCs w:val="24"/>
        </w:rPr>
      </w:pP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像红黄蓝这种突发公共事件。官方发布信息的速度，远远比信息的内容本身更加重要。</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只有快速、及时、滚动不间断发布消息，才能有效掌控舆论走势，才不至于传言不断发酵。</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事件爆发，群众必然有对信息的强烈饥渴。官方这时候一边删帖一边沉默，是最糟糕的做法，这会让群众第一时间认为官方不是和自己一伙的，而是和犯罪分子一伙的。</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官方机构应该做的，是第一时间站出来发布消息和进展，让群众感受到官方正在干活，让群众感受到官方是和自己站在一边的。</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另外，信息公开一定一定不要语焉不详；已经调查清楚的部分，可以公开的部分，在细节上要尽可能详细，公开前就要尽可能考虑所有角度对细节的质疑，并予以提前回答；一定一定不要打官腔；一定一定不要一副“丢给你这堆蓝底白字，你自己去领悟吧”的态度。</w:t>
      </w:r>
    </w:p>
    <w:p>
      <w:pPr>
        <w:keepNext w:val="0"/>
        <w:keepLines w:val="0"/>
        <w:widowControl/>
        <w:suppressLineNumbers w:val="0"/>
        <w:ind w:left="720" w:right="72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我有时会看台湾新闻，虽然台湾新闻是另外一个极端的乱象。但我发现，对于突发事件，台湾政府部门和媒体在公开信息的时候非常详细，事件的各种细节、各方表态、来龙去脉都介绍的非常详细，看了之后几乎很难再有对事件本身细节的进一步疑问。但我们这边的官方发布，很多时候语焉不详，信息拼不成完整的逻辑链，有理也会变成没理。虽然由于另外的原因，使得对于很多岛内社会乱象，台湾媒体往往报道了也没有什么太多卵用和改变，有时甚至变为过多的垃圾信息并成为政治宫斗大戏，但单就突发事件应对而言，这样的信息充分披露，至少可以降低信息发布不足带来的误解和疑虑。</w:t>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fldChar w:fldCharType="begin"/>
      </w:r>
      <w:r>
        <w:rPr>
          <w:rFonts w:hint="eastAsia" w:asciiTheme="minorEastAsia" w:hAnsiTheme="minorEastAsia" w:eastAsiaTheme="minorEastAsia" w:cstheme="minorEastAsia"/>
          <w:kern w:val="0"/>
          <w:sz w:val="24"/>
          <w:szCs w:val="24"/>
          <w:lang w:val="en-US" w:eastAsia="zh-CN" w:bidi="ar"/>
        </w:rPr>
        <w:instrText xml:space="preserve"> HYPERLINK "https://www.zhihu.com/question/68546899/answer/264860958" </w:instrText>
      </w:r>
      <w:r>
        <w:rPr>
          <w:rFonts w:hint="eastAsia" w:asciiTheme="minorEastAsia" w:hAnsiTheme="minorEastAsia" w:eastAsiaTheme="minorEastAsia" w:cstheme="minorEastAsia"/>
          <w:kern w:val="0"/>
          <w:sz w:val="24"/>
          <w:szCs w:val="24"/>
          <w:lang w:val="en-US" w:eastAsia="zh-CN" w:bidi="ar"/>
        </w:rPr>
        <w:fldChar w:fldCharType="separate"/>
      </w:r>
      <w:r>
        <w:rPr>
          <w:rStyle w:val="22"/>
          <w:rFonts w:hint="eastAsia" w:asciiTheme="minorEastAsia" w:hAnsiTheme="minorEastAsia" w:eastAsiaTheme="minorEastAsia" w:cstheme="minorEastAsia"/>
          <w:sz w:val="24"/>
          <w:szCs w:val="24"/>
        </w:rPr>
        <w:t>常凯申：如何看待红黄蓝幼儿园发生的虐童事件？</w:t>
      </w:r>
      <w:r>
        <w:rPr>
          <w:rFonts w:hint="eastAsia" w:asciiTheme="minorEastAsia" w:hAnsiTheme="minorEastAsia" w:eastAsiaTheme="minorEastAsia" w:cstheme="minorEastAsia"/>
          <w:kern w:val="0"/>
          <w:sz w:val="24"/>
          <w:szCs w:val="24"/>
          <w:lang w:val="en-US" w:eastAsia="zh-CN" w:bidi="ar"/>
        </w:rPr>
        <w:fldChar w:fldCharType="end"/>
      </w:r>
    </w:p>
    <w:p>
      <w:pPr>
        <w:pStyle w:val="17"/>
        <w:keepNext w:val="0"/>
        <w:keepLines w:val="0"/>
        <w:widowControl/>
        <w:suppressLineNumbers w:val="0"/>
        <w:spacing w:before="0" w:beforeAutospacing="1" w:after="0" w:afterAutospacing="1"/>
        <w:ind w:left="0" w:right="0"/>
        <w:rPr>
          <w:rFonts w:hint="eastAsia" w:asciiTheme="minorEastAsia" w:hAnsiTheme="minorEastAsia" w:eastAsiaTheme="minorEastAsia" w:cstheme="minorEastAsia"/>
          <w:sz w:val="24"/>
          <w:szCs w:val="24"/>
        </w:rPr>
      </w:pP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当然，还有更深层次的原因。就是我们有些干部，对意识形态层面的管制思路本身是有改进空间的。</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就像我在这个答案（</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"https://www.zhihu.com/question/68546899/answer/264860958" </w:instrText>
      </w:r>
      <w:r>
        <w:rPr>
          <w:rFonts w:hint="eastAsia" w:asciiTheme="minorEastAsia" w:hAnsiTheme="minorEastAsia" w:eastAsiaTheme="minorEastAsia" w:cstheme="minorEastAsia"/>
          <w:sz w:val="24"/>
          <w:szCs w:val="24"/>
        </w:rPr>
        <w:fldChar w:fldCharType="separate"/>
      </w:r>
      <w:r>
        <w:rPr>
          <w:rStyle w:val="22"/>
          <w:rFonts w:hint="eastAsia" w:asciiTheme="minorEastAsia" w:hAnsiTheme="minorEastAsia" w:eastAsiaTheme="minorEastAsia" w:cstheme="minorEastAsia"/>
          <w:sz w:val="24"/>
          <w:szCs w:val="24"/>
        </w:rPr>
        <w:t>常凯申：如何看待红黄蓝幼儿园发生的虐童事件？</w:t>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sz w:val="24"/>
          <w:szCs w:val="24"/>
        </w:rPr>
        <w:t>）中说的：</w:t>
      </w:r>
    </w:p>
    <w:p>
      <w:pPr>
        <w:keepNext w:val="0"/>
        <w:keepLines w:val="0"/>
        <w:widowControl/>
        <w:suppressLineNumbers w:val="0"/>
        <w:ind w:left="720" w:right="72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lang w:val="en-US" w:eastAsia="zh-CN" w:bidi="ar"/>
        </w:rPr>
        <w:t>总希望打造一个浑身上下没有任何瑕疵的彻底伟光正形象，于是任何影响到这个光辉形象光洁度的“突发新闻”都有可能被“直接删掉”而不是“妥善处理”。其实这是给政府形象人为制造了一个“无菌房”，因为看病防病太麻烦了，也不是我的强项，所以干脆隔绝外界就好。这导致了免疫系统根本就派不上用场，从而日益退化。其结果是：哪怕一个小事都可能对光洁度100%的表面构成威胁。更何况，这样刻意的做法只是构造了一个官员头脑中想象的100%光洁度，在群众眼里则是一堆没有得到释放和回应的民意，而这种掩耳盗铃往往又是传言和不满的最好温床。</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既然要打造无菌房，那就必然在审查上谨小慎微；同时，又有可能因为某些原因变得尺度不一。比如《人民的名义》这种片子，如果是普通制片方拍的，很可能通不过审查。</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无菌房的思维之下，导致很多话题都可能是G点，系统整体上显得很脆弱。这反过来进一步加剧了不安全感，更巩固了无菌房的思维。</w:t>
      </w:r>
    </w:p>
    <w:p>
      <w:pPr>
        <w:pStyle w:val="17"/>
        <w:keepNext w:val="0"/>
        <w:keepLines w:val="0"/>
        <w:widowControl/>
        <w:suppressLineNumbers w:val="0"/>
        <w:spacing w:before="0" w:beforeAutospacing="1" w:after="0" w:afterAutospacing="1"/>
        <w:ind w:left="0" w:right="0"/>
        <w:rPr>
          <w:rFonts w:hint="eastAsia" w:asciiTheme="minorEastAsia" w:hAnsiTheme="minorEastAsia" w:eastAsiaTheme="minorEastAsia" w:cstheme="minorEastAsia"/>
          <w:sz w:val="24"/>
          <w:szCs w:val="24"/>
        </w:rPr>
      </w:pP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我看来，未来舆论宣传层面的一大亟需的任务，应该是“脱敏”。从现在这种“处处敏感、处处设防、神经高度绷紧”的状态中解脱出来。100分的“伟光正”没有必要，也不可能达到，刻意通过宣传层面营造一个100分的幻象，其结果是卷面上的任何一处都可能对整个系统构成威胁。</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错一道题就不是100分了，就不完美了，就打击到形象了，这系统也太脆弱了吧。</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再说了，100分是你刻意营造的氛围，但这样刻意恰恰降低了群众在心中对你的真实打分。</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本没必要这样。从技术层面上来说，完全可以大范围收缩敏感区，只把真正敏感的极少数话题控制起来。这样，平时如果能营造出一种相对而言“批评自由”、“公开透明”的氛围，那遇到真正需要控制删帖的关键话题，阻力就会小的多，也不会这么招人耳目。</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在无菌房的思维下，甚至在歌颂上创新都可能是战战兢兢的，因为不知道什么地方会扣掉0.1分，99.9就不完美了，不行不行，宁可无功，不可有过。还是按照老的套路来吧。</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举个例子，美国大片上，美国总统出现过多少次了。而我们的电影电视剧上，出现的最高级别的官员形象是什么级别的？我的印象是正部级（可能不全面）。</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难道更高级别的官员，不能以哪怕绝对正面形象出现在影视作品中吗？也许，在无菌房式的宣传思维下，以有形方式的出现都可能会不完美，都可能会出错，干脆不出现算了。</w:t>
      </w:r>
    </w:p>
    <w:p>
      <w:pPr>
        <w:pStyle w:val="17"/>
        <w:keepNext w:val="0"/>
        <w:keepLines w:val="0"/>
        <w:widowControl/>
        <w:suppressLineNumbers w:val="0"/>
        <w:spacing w:before="0" w:beforeAutospacing="1" w:after="0" w:afterAutospacing="1"/>
        <w:ind w:left="0" w:right="0"/>
        <w:rPr>
          <w:rFonts w:hint="eastAsia" w:asciiTheme="minorEastAsia" w:hAnsiTheme="minorEastAsia" w:eastAsiaTheme="minorEastAsia" w:cstheme="minorEastAsia"/>
          <w:sz w:val="24"/>
          <w:szCs w:val="24"/>
        </w:rPr>
      </w:pP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在无菌房思维下，宣传系统严重缺乏战斗力，因为平时根本没有得到锻炼，根本就没有能力和群众对话。而这进一步巩固了“遇事删帖求平安”的思维。</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最近这些年，中国在各个领域都有快速发展，民生、科技等不断改善，民心的基本面是好的，民气是可用的，一定不要在毫无意义的地方去消耗它、打击它。</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部分舆论管理机构的“无菌房”思维是和全面小康之后，人民日益增长的美好生活需要相矛盾的。人民会有越来越高的知情权的要求，而宣传机构的思维如果不能与时俱进，越往后这种矛盾会越明显。</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pPr>
      <w:bookmarkStart w:id="162" w:name="_Toc1875485851"/>
      <w:r>
        <w:rPr>
          <w:color w:val="auto"/>
          <w:lang w:val="en-US" w:eastAsia="zh-CN"/>
        </w:rPr>
        <w:t>79、</w:t>
      </w:r>
      <w:r>
        <w:rPr>
          <w:rFonts w:hint="default"/>
          <w:color w:val="auto"/>
          <w:lang w:val="en-US" w:eastAsia="zh-CN"/>
        </w:rPr>
        <w:fldChar w:fldCharType="begin"/>
      </w:r>
      <w:r>
        <w:rPr>
          <w:rFonts w:hint="default"/>
          <w:color w:val="auto"/>
          <w:lang w:val="en-US" w:eastAsia="zh-CN"/>
        </w:rPr>
        <w:instrText xml:space="preserve"> HYPERLINK "https://www.zhihu.com/question/41698507/answer/268864603"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《政府应该如何走出塔西佗陷阱》</w:t>
      </w:r>
      <w:r>
        <w:rPr>
          <w:rFonts w:hint="default"/>
          <w:color w:val="auto"/>
          <w:lang w:val="en-US" w:eastAsia="zh-CN"/>
        </w:rPr>
        <w:fldChar w:fldCharType="end"/>
      </w:r>
      <w:bookmarkEnd w:id="162"/>
    </w:p>
    <w:p>
      <w:pPr>
        <w:jc w:val="center"/>
        <w:rPr>
          <w:rFonts w:hint="default" w:asciiTheme="minorEastAsia" w:hAnsiTheme="minorEastAsia" w:cstheme="minorEastAsia"/>
          <w:b w:val="0"/>
          <w:bCs w:val="0"/>
          <w:sz w:val="24"/>
          <w:szCs w:val="24"/>
        </w:rPr>
      </w:pPr>
      <w:r>
        <w:rPr>
          <w:rFonts w:hint="default" w:asciiTheme="minorEastAsia" w:hAnsiTheme="minorEastAsia" w:cstheme="minorEastAsia"/>
          <w:b w:val="0"/>
          <w:bCs w:val="0"/>
          <w:sz w:val="24"/>
          <w:szCs w:val="24"/>
        </w:rPr>
        <w:t>2017-12-1</w:t>
      </w:r>
    </w:p>
    <w:p>
      <w:pPr>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这是知乎上的一个提问：</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谈谈我们的政府如何走出塔西佗陷阱？</w:t>
      </w:r>
    </w:p>
    <w:p>
      <w:pPr>
        <w:keepNext w:val="0"/>
        <w:keepLines w:val="0"/>
        <w:widowControl/>
        <w:suppressLineNumbers w:val="0"/>
        <w:pBdr>
          <w:bottom w:val="none" w:color="auto" w:sz="0" w:space="0"/>
        </w:pBdr>
        <w:shd w:val="clear" w:fill="FFFFFF"/>
        <w:spacing w:line="375" w:lineRule="atLeast"/>
        <w:ind w:left="0" w:firstLine="0"/>
        <w:jc w:val="left"/>
        <w:rPr>
          <w:rFonts w:hint="eastAsia" w:asciiTheme="minorEastAsia" w:hAnsiTheme="minorEastAsia" w:eastAsiaTheme="minorEastAsia" w:cstheme="minorEastAsia"/>
          <w:i w:val="0"/>
          <w:caps w:val="0"/>
          <w:color w:val="1A1A1A"/>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1A1A1A"/>
          <w:spacing w:val="0"/>
          <w:kern w:val="0"/>
          <w:sz w:val="24"/>
          <w:szCs w:val="24"/>
          <w:shd w:val="clear" w:fill="FFFFFF"/>
          <w:lang w:val="en-US" w:eastAsia="zh-CN" w:bidi="ar"/>
        </w:rPr>
        <w:t>疫苗事件发后，引起广大网友关注，疫苗去向也是大家茶余饭后的重要话题，政府有关部门也在不断努力，取得一定进展，然而政府的相关举措并未打消公众的质疑，而是越来越激烈的言辞。政府公信力不如从前甚至恶化，陷入塔西佗循环。试问，究竟如何走出这一困境～～～</w:t>
      </w:r>
    </w:p>
    <w:p>
      <w:pPr>
        <w:keepNext w:val="0"/>
        <w:keepLines w:val="0"/>
        <w:widowControl/>
        <w:suppressLineNumbers w:val="0"/>
        <w:pBdr>
          <w:top w:val="single" w:color="auto" w:sz="4" w:space="0"/>
          <w:bottom w:val="single" w:color="auto" w:sz="4" w:space="0"/>
        </w:pBdr>
        <w:shd w:val="clear" w:fill="FFFFFF"/>
        <w:spacing w:line="375" w:lineRule="atLeast"/>
        <w:ind w:left="0" w:firstLine="0"/>
        <w:jc w:val="left"/>
        <w:rPr>
          <w:rFonts w:hint="eastAsia" w:asciiTheme="minorEastAsia" w:hAnsiTheme="minorEastAsia" w:eastAsiaTheme="minorEastAsia" w:cstheme="minorEastAsia"/>
          <w:i w:val="0"/>
          <w:caps w:val="0"/>
          <w:color w:val="1A1A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1A1A1A"/>
          <w:spacing w:val="0"/>
          <w:kern w:val="0"/>
          <w:sz w:val="24"/>
          <w:szCs w:val="24"/>
          <w:shd w:val="clear" w:fill="FFFFFF"/>
          <w:lang w:eastAsia="zh-CN" w:bidi="ar"/>
        </w:rPr>
        <w:t>以下是我的回答</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这是我今早回答一位网友私信的内容，略做修改补充，贴在这里答题还算合适。</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需要说明的是，这里只是从一个比较小的角度（技术层面）讨论，远非这个问题的全部，所以不要指责本文讨论不完全。其他角度的讨论可以参考我的其他答案。</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确实是有很少数的人是逢政府必反，甚至是要颠覆政权的。</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但问题是，“想把政府抹黑成0分” 和 “最终确实把政府抹黑成了0分” 这二者一个是主观目标，一个是客观结果。这部分人主观上这么想，不代表客观上一定能够做到，因为一个前提条件是他们必须要争取到民众才行。</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而这种遇事粗暴删帖的作风，只能把民众都推到他们那边。红黄蓝事件已经证明了这一点。</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而且，现代信息这么发达，在每个事件上都这么删帖，是很难删到大家都不知道的。这种手段只能用在极少数最敏感政治性事件上（这种事件往往和普通人生活关系较小），从而减小波及面，减少群众的“被剥夺知情权”的感觉。</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政府迅速披露问题肯定不能全部解决问题，但可以最大程度缓冲这种冲击，减少对公信力的损害。</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事情刚发生的时候，政府自己确实不一定很快掌握全部信息，但监测到这种较猛的舆情之后，</w:t>
      </w:r>
      <w:r>
        <w:rPr>
          <w:rFonts w:hint="eastAsia" w:asciiTheme="minorEastAsia" w:hAnsiTheme="minorEastAsia" w:eastAsiaTheme="minorEastAsia" w:cstheme="minorEastAsia"/>
          <w:b/>
          <w:sz w:val="24"/>
          <w:szCs w:val="24"/>
        </w:rPr>
        <w:t>第一时间一定要出来说话，而且越快越好，早一分钟，传言的空间就被缩小一分钟</w:t>
      </w:r>
      <w:r>
        <w:rPr>
          <w:rFonts w:hint="eastAsia" w:asciiTheme="minorEastAsia" w:hAnsiTheme="minorEastAsia" w:eastAsiaTheme="minorEastAsia" w:cstheme="minorEastAsia"/>
          <w:sz w:val="24"/>
          <w:szCs w:val="24"/>
        </w:rPr>
        <w:t>。</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sz w:val="24"/>
          <w:szCs w:val="24"/>
        </w:rPr>
        <w:t>出来说话的目的，一是抢占信息源，二是展现态度（我是站在你们一边的），让大多数群众接触这个事件时，听到的第一个声音是政府发出的，这点非常非常重要，因为第一个声音在心理上非常具有先入为主的暗示性。</w:t>
      </w:r>
      <w:r>
        <w:rPr>
          <w:rFonts w:hint="eastAsia" w:asciiTheme="minorEastAsia" w:hAnsiTheme="minorEastAsia" w:eastAsiaTheme="minorEastAsia" w:cstheme="minorEastAsia"/>
          <w:sz w:val="24"/>
          <w:szCs w:val="24"/>
        </w:rPr>
        <w:t>比如红黄蓝事件，你在网民微博上看到有人爆料说孩子受伤害了；和你在政府或官媒的官方微博上看到说警方接到一起报案，目前正在处理。这二者带来的舆论效果是不一样的。</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后者会给信息接受者一种暗示：哦，这是一起官方主动披露、正在处理的事件（官方是在我们这一边的），目前官方都介入了，我们就等结果就好。</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前者则让人感到：这是一起没人管的恶性案件。如果这个时候再加上删帖，那就更让人认定政府是和犯罪分子是一伙的。</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sz w:val="24"/>
          <w:szCs w:val="24"/>
        </w:rPr>
        <w:t>垄断信息源有两种方式，一种是《1984》模式的，一种是《美丽新世界》模式的。在现代社会，政府应该选择后者，而不是前者。</w:t>
      </w:r>
      <w:r>
        <w:rPr>
          <w:rFonts w:hint="eastAsia" w:asciiTheme="minorEastAsia" w:hAnsiTheme="minorEastAsia" w:eastAsiaTheme="minorEastAsia" w:cstheme="minorEastAsia"/>
          <w:sz w:val="24"/>
          <w:szCs w:val="24"/>
        </w:rPr>
        <w:t>因为前者效果很差，甚至是反效果的。当然了，选择后者的效果较好，但是对官方宣传机构的能力要求稍高（需要有和群众对话的能力）。而选择前者效果很差，但对官方宣传机构没有能力要求，会下删帖令就行。</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如果一个关注度很高的本子，官方不更新，而受众又有旺盛的信息需求，那么自然会有同人大量出现，堵也堵不住。</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如果官方持续大量更新，不断推送，让人应接不暇到吐的程度，那么也就没人看什么同人了。</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官方早一分钟出来说话，那么“信息的首次接触”来自官方的群众比例就越大，信息源控制效果就越好。“信息首次接触权”非常重要。</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要知道，人都是有“先入为主”的心态的。你第一次接触红黄蓝听到的是什么来源的信息，直接关系到人在潜意识里会更容易倾向于哪种说法。别忘了，红黄蓝事件中，涉军队的攻击，最开始只有一张微信截图，一张任何人都可以发的微信截图而已。但它产生的明显效果，大家都看到了。</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而先入为主之后，如果另外一方长期不说话，那么先入为主就会随着时间而得到逐渐巩固，而且会有越来越高比例的群众接收了“先入为主”的暗示，另一方越晚说话，情况越不利。如果另一方不但不说话，还删帖，那真是集舆论自杀之大成。</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所以，像红黄蓝这种舆论关注较大的事件，政府不但要先入为主，还要比谣言更密集的发布信息。每隔六到八小时发布一次最新进展，哪怕是在调查中，但每隔一段时间总是能有一些新进展是可以说的，信息量不需要太多，但要频繁发布（甚至可以考虑拆分后以更密集的弹雨频率来发布），哪怕完全都没有新进展，也要按照这个频率发布信息，各官方媒体同时进行信息轰炸，这是占据信息渠道的重要手段。</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“把一个冷静的信息和一个强化负面的信息放在一起，不用说，绝大多数人都会跑到负面信息那边去”，这话没错，但它成立的前提是“双方信息发布的其他条件相等，只比较信息内容”。</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但如果一个冷静的信息抢先发布，抢占“先入为主”的渠道，然后频繁不断发布，情况就不同了。毕竟官方是垄断了事件的调查权的。民众对这种事件，都非常关注，自然想知道更新的进展，而官方在这一点上占据了天然的优势，能够提供最新的进展信息，而谣言只能靠编。就像官方正剧和同人的关系一样，如果有剧组的官方消息或者新番，而且发布频繁，那“同人”的市场就会极大地被挤占。</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现代信息社会，从技术层面来讲，政府不要试图靠禁止发言来消灭传言，营造虚假的100分和谐（实际在受众心中可能只有30）；而要靠官方消息持续不断轰炸受众到吐，让受众根本无暇也不愿去再对传言有兴趣，用这种方法把传言尽可能挤出市场，在受众心中营造真实的80分和谐。</w:t>
      </w:r>
    </w:p>
    <w:p>
      <w:pPr>
        <w:pStyle w:val="17"/>
        <w:keepNext w:val="0"/>
        <w:keepLines w:val="0"/>
        <w:widowControl/>
        <w:suppressLineNumbers w:val="0"/>
        <w:spacing w:before="0" w:beforeAutospacing="1" w:after="0" w:afterAutospacing="1"/>
        <w:ind w:left="0" w:right="0"/>
        <w:rPr>
          <w:rFonts w:hint="eastAsia" w:asciiTheme="minorEastAsia" w:hAnsiTheme="minorEastAsia" w:eastAsiaTheme="minorEastAsia" w:cstheme="minorEastAsia"/>
          <w:sz w:val="24"/>
          <w:szCs w:val="24"/>
        </w:rPr>
      </w:pP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sz w:val="24"/>
          <w:szCs w:val="24"/>
        </w:rPr>
        <w:t>1、信息的发布速度和发布频率，其重要性要大于信息内容本身。</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sz w:val="24"/>
          <w:szCs w:val="24"/>
        </w:rPr>
        <w:t>2、真相本身当然重要，但被大家普遍认为是真相，则更加重要。</w:t>
      </w:r>
    </w:p>
    <w:p>
      <w:pPr>
        <w:rPr>
          <w:rFonts w:hint="eastAsia" w:ascii="微软雅黑" w:hAnsi="微软雅黑" w:eastAsia="微软雅黑" w:cs="微软雅黑"/>
          <w:i w:val="0"/>
          <w:caps w:val="0"/>
          <w:color w:val="1A1A1A"/>
          <w:spacing w:val="0"/>
          <w:kern w:val="0"/>
          <w:sz w:val="22"/>
          <w:szCs w:val="22"/>
          <w:shd w:val="clear" w:fill="FFFFFF"/>
          <w:lang w:eastAsia="zh-CN" w:bidi="ar"/>
        </w:rPr>
      </w:pPr>
      <w:r>
        <w:rPr>
          <w:rFonts w:hint="eastAsia" w:ascii="微软雅黑" w:hAnsi="微软雅黑" w:eastAsia="微软雅黑" w:cs="微软雅黑"/>
          <w:i w:val="0"/>
          <w:caps w:val="0"/>
          <w:color w:val="1A1A1A"/>
          <w:spacing w:val="0"/>
          <w:kern w:val="0"/>
          <w:sz w:val="22"/>
          <w:szCs w:val="22"/>
          <w:shd w:val="clear" w:fill="FFFFFF"/>
          <w:lang w:eastAsia="zh-CN" w:bidi="ar"/>
        </w:rPr>
        <w:br w:type="page"/>
      </w:r>
    </w:p>
    <w:p>
      <w:pPr>
        <w:pStyle w:val="3"/>
        <w:jc w:val="center"/>
      </w:pPr>
      <w:bookmarkStart w:id="163" w:name="_Toc1710117209"/>
      <w:r>
        <w:rPr>
          <w:color w:val="auto"/>
          <w:lang w:val="en-US" w:eastAsia="zh-CN"/>
        </w:rPr>
        <w:t>80、</w:t>
      </w:r>
      <w:r>
        <w:rPr>
          <w:rFonts w:hint="default"/>
          <w:color w:val="auto"/>
          <w:lang w:val="en-US" w:eastAsia="zh-CN"/>
        </w:rPr>
        <w:fldChar w:fldCharType="begin"/>
      </w:r>
      <w:r>
        <w:rPr>
          <w:rFonts w:hint="default"/>
          <w:color w:val="auto"/>
          <w:lang w:val="en-US" w:eastAsia="zh-CN"/>
        </w:rPr>
        <w:instrText xml:space="preserve"> HYPERLINK "https://www.zhihu.com/question/21072127/answer/158594854"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《如何评价「乌有之乡」为代表的这一系左派？》</w:t>
      </w:r>
      <w:r>
        <w:rPr>
          <w:rFonts w:hint="default"/>
          <w:color w:val="auto"/>
          <w:lang w:val="en-US" w:eastAsia="zh-CN"/>
        </w:rPr>
        <w:fldChar w:fldCharType="end"/>
      </w:r>
      <w:bookmarkEnd w:id="163"/>
    </w:p>
    <w:p>
      <w:pPr>
        <w:keepNext w:val="0"/>
        <w:keepLines w:val="0"/>
        <w:widowControl/>
        <w:suppressLineNumbers w:val="0"/>
        <w:jc w:val="center"/>
      </w:pPr>
      <w:r>
        <w:rPr>
          <w:rFonts w:ascii="微软雅黑" w:hAnsi="微软雅黑" w:eastAsia="微软雅黑" w:cs="微软雅黑"/>
          <w:i w:val="0"/>
          <w:caps w:val="0"/>
          <w:spacing w:val="0"/>
          <w:kern w:val="0"/>
          <w:sz w:val="21"/>
          <w:szCs w:val="21"/>
          <w:u w:val="none"/>
          <w:shd w:val="clear" w:fill="FFFFFF"/>
          <w:lang w:val="en-US" w:eastAsia="zh-CN" w:bidi="ar"/>
        </w:rPr>
        <w:fldChar w:fldCharType="begin"/>
      </w:r>
      <w:r>
        <w:rPr>
          <w:rFonts w:ascii="微软雅黑" w:hAnsi="微软雅黑" w:eastAsia="微软雅黑" w:cs="微软雅黑"/>
          <w:i w:val="0"/>
          <w:caps w:val="0"/>
          <w:spacing w:val="0"/>
          <w:kern w:val="0"/>
          <w:sz w:val="21"/>
          <w:szCs w:val="21"/>
          <w:u w:val="none"/>
          <w:shd w:val="clear" w:fill="FFFFFF"/>
          <w:lang w:val="en-US" w:eastAsia="zh-CN" w:bidi="ar"/>
        </w:rPr>
        <w:instrText xml:space="preserve"> HYPERLINK "https://www.zhihu.com/question/21072127/answer/158594854" \t "/home/mecup/文档\\x/_blank" </w:instrText>
      </w:r>
      <w:r>
        <w:rPr>
          <w:rFonts w:ascii="微软雅黑" w:hAnsi="微软雅黑" w:eastAsia="微软雅黑" w:cs="微软雅黑"/>
          <w:i w:val="0"/>
          <w:caps w:val="0"/>
          <w:spacing w:val="0"/>
          <w:kern w:val="0"/>
          <w:sz w:val="21"/>
          <w:szCs w:val="21"/>
          <w:u w:val="none"/>
          <w:shd w:val="clear" w:fill="FFFFFF"/>
          <w:lang w:val="en-US" w:eastAsia="zh-CN" w:bidi="ar"/>
        </w:rPr>
        <w:fldChar w:fldCharType="separate"/>
      </w:r>
      <w:r>
        <w:rPr>
          <w:rStyle w:val="22"/>
          <w:rFonts w:hint="eastAsia" w:ascii="微软雅黑" w:hAnsi="微软雅黑" w:eastAsia="微软雅黑" w:cs="微软雅黑"/>
          <w:i w:val="0"/>
          <w:caps w:val="0"/>
          <w:spacing w:val="0"/>
          <w:sz w:val="21"/>
          <w:szCs w:val="21"/>
          <w:u w:val="none"/>
          <w:shd w:val="clear" w:fill="FFFFFF"/>
        </w:rPr>
        <w:t>2017-04-21</w:t>
      </w:r>
      <w:r>
        <w:rPr>
          <w:rFonts w:hint="eastAsia" w:ascii="微软雅黑" w:hAnsi="微软雅黑" w:eastAsia="微软雅黑" w:cs="微软雅黑"/>
          <w:i w:val="0"/>
          <w:caps w:val="0"/>
          <w:spacing w:val="0"/>
          <w:kern w:val="0"/>
          <w:sz w:val="21"/>
          <w:szCs w:val="21"/>
          <w:u w:val="none"/>
          <w:shd w:val="clear" w:fill="FFFFFF"/>
          <w:lang w:val="en-US" w:eastAsia="zh-CN" w:bidi="ar"/>
        </w:rPr>
        <w:fldChar w:fldCharType="end"/>
      </w:r>
    </w:p>
    <w:p>
      <w:pPr>
        <w:pStyle w:val="17"/>
        <w:keepNext w:val="0"/>
        <w:keepLines w:val="0"/>
        <w:widowControl/>
        <w:suppressLineNumbers w:val="0"/>
        <w:pBdr>
          <w:bottom w:val="single" w:color="auto" w:sz="4" w:space="0"/>
        </w:pBdr>
        <w:rPr>
          <w:b/>
        </w:rPr>
      </w:pPr>
      <w:r>
        <w:rPr>
          <w:b/>
        </w:rPr>
        <w:t>这是知乎上的一个提问，本文为对此提问写的答案。</w:t>
      </w:r>
    </w:p>
    <w:p>
      <w:pPr>
        <w:pStyle w:val="17"/>
        <w:keepNext w:val="0"/>
        <w:keepLines w:val="0"/>
        <w:widowControl/>
        <w:suppressLineNumbers w:val="0"/>
      </w:pPr>
      <w:r>
        <w:rPr>
          <w:b/>
        </w:rPr>
        <w:t>最大也是最致命的问题之一，是没有能力提出一个有吸引力的替代解决方案。</w:t>
      </w:r>
      <w:r>
        <w:t>可以说，这是今天“左派”群体的最大问题。乌有之乡这些人，面对改革开放之后的社会，基本上就只干两件事：第一：大肆批判改革开放的今天如何如何差劲；第二：要是回到毛主席时代的做法这些问题就解决了。</w:t>
      </w:r>
    </w:p>
    <w:p>
      <w:pPr>
        <w:pStyle w:val="17"/>
        <w:keepNext w:val="0"/>
        <w:keepLines w:val="0"/>
        <w:widowControl/>
        <w:suppressLineNumbers w:val="0"/>
      </w:pPr>
      <w:r>
        <w:t>但问题是，毛主席面对国民党时代的中国，是一个买办政权控制下的积贫积弱的封建土地所有制小农经济体系的农业国。而今天的中国是世界第一大工业国，是世界主要列强之一。</w:t>
      </w:r>
    </w:p>
    <w:p>
      <w:pPr>
        <w:pStyle w:val="17"/>
        <w:keepNext w:val="0"/>
        <w:keepLines w:val="0"/>
        <w:widowControl/>
        <w:suppressLineNumbers w:val="0"/>
      </w:pPr>
      <w:r>
        <w:t>情况差距这么大，且不说回到毛主席时代的政策后效果好不好。单说这个改造过程，能直接套用毛主席当年的做法吗？但老“毛派”们似乎并不在意。你要问他，就算你们现在掌权了，具体怎么把现在的市场经济下的中国回到计划经济年代去？这个过程具体如何操作？很多人会直接说“毛主席不是都做过了，去看毛选啊”。但问题是六十多年过去了，情况不一样了，部分所谓“毛派”却还在刻舟求剑。</w:t>
      </w:r>
    </w:p>
    <w:p>
      <w:pPr>
        <w:pStyle w:val="17"/>
        <w:keepNext w:val="0"/>
        <w:keepLines w:val="0"/>
        <w:widowControl/>
        <w:suppressLineNumbers w:val="0"/>
      </w:pPr>
      <w:r>
        <w:t>说实话，我基本没看到有所谓“毛派”在这种实际问题上给出过贴合当今实际情况，且明确的有可执行性有吸引力的方法，甚至探讨都很少见到。</w:t>
      </w:r>
    </w:p>
    <w:p>
      <w:pPr>
        <w:pStyle w:val="17"/>
        <w:keepNext w:val="0"/>
        <w:keepLines w:val="0"/>
        <w:widowControl/>
        <w:suppressLineNumbers w:val="0"/>
      </w:pPr>
      <w:r>
        <w:t>随便举几个细节的例子：</w:t>
      </w:r>
    </w:p>
    <w:p>
      <w:pPr>
        <w:pStyle w:val="17"/>
        <w:keepNext w:val="0"/>
        <w:keepLines w:val="0"/>
        <w:widowControl/>
        <w:suppressLineNumbers w:val="0"/>
      </w:pPr>
      <w:r>
        <w:t>（1）当年中国民族资本主义弱小的很，涉及人口在全国总人口中的比例忽略不计，你公私合营也就罢了，今天你再去来个强制全行业公私合营去？你信不信社会立马动荡？</w:t>
      </w:r>
    </w:p>
    <w:p>
      <w:pPr>
        <w:pStyle w:val="17"/>
        <w:keepNext w:val="0"/>
        <w:keepLines w:val="0"/>
        <w:widowControl/>
        <w:suppressLineNumbers w:val="0"/>
      </w:pPr>
      <w:r>
        <w:t>（2）国营经济的边界在哪里？比如我开个小饭店，是不是也要国营？我一个个体理发店，也要收归国营吗？</w:t>
      </w:r>
    </w:p>
    <w:p>
      <w:pPr>
        <w:pStyle w:val="17"/>
        <w:keepNext w:val="0"/>
        <w:keepLines w:val="0"/>
        <w:widowControl/>
        <w:suppressLineNumbers w:val="0"/>
      </w:pPr>
      <w:r>
        <w:t>（3）如果上一问中，这种个体允许继续存在，好，那我干活干不过来，我请一个人行不行？</w:t>
      </w:r>
    </w:p>
    <w:p>
      <w:pPr>
        <w:pStyle w:val="17"/>
        <w:keepNext w:val="0"/>
        <w:keepLines w:val="0"/>
        <w:widowControl/>
        <w:suppressLineNumbers w:val="0"/>
      </w:pPr>
      <w:r>
        <w:t>（4）如果请一个人可以，那我雇2个人行不行？3个呢？到底几个雇工算资本主义，几个雇工算社会主义？</w:t>
      </w:r>
    </w:p>
    <w:p>
      <w:pPr>
        <w:pStyle w:val="17"/>
        <w:keepNext w:val="0"/>
        <w:keepLines w:val="0"/>
        <w:widowControl/>
        <w:suppressLineNumbers w:val="0"/>
      </w:pPr>
      <w:r>
        <w:t>（5）怎么解决价格信号失灵的问题？</w:t>
      </w:r>
    </w:p>
    <w:p>
      <w:pPr>
        <w:pStyle w:val="17"/>
        <w:keepNext w:val="0"/>
        <w:keepLines w:val="0"/>
        <w:widowControl/>
        <w:suppressLineNumbers w:val="0"/>
      </w:pPr>
      <w:r>
        <w:t>（6）如果说国营工厂靠上级下达计划来生产，不需要考虑销售，那怎么有创新的需求呢？在智能手机没出现之前，我这个工厂日复一日生产国家下达指标的功能手机，我怎么知道要研究智能手机这种东西？你没给我下这种指标啊！就算你下了改进手机的任务，我怎么知道要往什么方向改才符合大家的需求？这又没市场来检验。</w:t>
      </w:r>
    </w:p>
    <w:p>
      <w:pPr>
        <w:pStyle w:val="17"/>
        <w:keepNext w:val="0"/>
        <w:keepLines w:val="0"/>
        <w:widowControl/>
        <w:suppressLineNumbers w:val="0"/>
      </w:pPr>
      <w:r>
        <w:t>（7）有的乌有派说了，现在有大数据了，可以靠大数据来解决计划经济的问题。可是大数据也需要信息采集啊。你又不靠市场，难道养着一大帮人天天给全国人民做调查问卷吗？打算几天做一次？每次做几种产品的？是不是全国人民天天都要陪着你们填调查问卷？今天填一张“你认为什么样的自行车比较好，请选择颜色、款式、是链子锁的还是固定锁的，挡泥瓦的式样是……”，明天填一张“你认为人民喜欢的毛巾应该是什么样的比较好”……本来市场能干的事情，你是打算累死消费者吗？而且人们的口味也是不断变化的啊，你今天填完了自行车的问卷，终于根据问卷中的口味比例生产出了几种自行车，可是明年大家口味又可能变了，你再填一次？市场上光轻工业品就有几十万种，一年三百六十五天，我们天天要填多少份问卷？</w:t>
      </w:r>
    </w:p>
    <w:p>
      <w:pPr>
        <w:pStyle w:val="17"/>
        <w:keepNext w:val="0"/>
        <w:keepLines w:val="0"/>
        <w:widowControl/>
        <w:suppressLineNumbers w:val="0"/>
      </w:pPr>
      <w:r>
        <w:t>啥，不填问卷了？那恐怕又回到之前计划经济时代产品千篇一律，全民绿军装的时代了。</w:t>
      </w:r>
    </w:p>
    <w:p>
      <w:pPr>
        <w:pStyle w:val="17"/>
        <w:keepNext w:val="0"/>
        <w:keepLines w:val="0"/>
        <w:widowControl/>
        <w:suppressLineNumbers w:val="0"/>
      </w:pPr>
      <w:r>
        <w:t>（8）可能有的人又说了，那我划条线，比如营业额一百万以上的企业公私合营，一百万以下的还按照现在这样。这就解决了（2）（3）（4）问题了，既不影响涉及面最广的个体私营，又能确保掌控全国的大企业，把利润留在人民手里。但问题是，如果一个营业额99万的企业，如果第二年成长了，你打算让他怎么办……</w:t>
      </w:r>
    </w:p>
    <w:p>
      <w:pPr>
        <w:pStyle w:val="17"/>
        <w:keepNext w:val="0"/>
        <w:keepLines w:val="0"/>
        <w:widowControl/>
        <w:suppressLineNumbers w:val="0"/>
      </w:pPr>
      <w:r>
        <w:t>……</w:t>
      </w:r>
    </w:p>
    <w:p>
      <w:pPr>
        <w:pStyle w:val="17"/>
        <w:keepNext w:val="0"/>
        <w:keepLines w:val="0"/>
        <w:widowControl/>
        <w:suppressLineNumbers w:val="0"/>
      </w:pPr>
      <w:r>
        <w:t>诸如此类的细节，再想想还能想到很多。如果乌有之乡派们不把这些说清楚了，人家连你打算具体怎么干都不知道，你就算再义正言辞口口声声代表人民代表正义代表革命，就算再把“特色”骂出花来，但面对你们高度不确定不可预测的政策前景，有多少人愿意跟着你们？</w:t>
      </w:r>
    </w:p>
    <w:p>
      <w:pPr>
        <w:pStyle w:val="17"/>
        <w:keepNext w:val="0"/>
        <w:keepLines w:val="0"/>
        <w:widowControl/>
        <w:suppressLineNumbers w:val="0"/>
      </w:pPr>
      <w:r>
        <w:t>曾经正确的不代表放在现在还继续正确。毛泽东的著作和行动实际上提供了两部分的知识：第一部分，毛泽东思想；第二部分，按照毛泽东思想，具体在当时的中国该怎么做。</w:t>
      </w:r>
    </w:p>
    <w:p>
      <w:pPr>
        <w:pStyle w:val="17"/>
        <w:keepNext w:val="0"/>
        <w:keepLines w:val="0"/>
        <w:widowControl/>
        <w:suppressLineNumbers w:val="0"/>
      </w:pPr>
      <w:r>
        <w:rPr>
          <w:b/>
        </w:rPr>
        <w:t>换句话说，毛主席实际上给了大家一个公式或算法，同时给了一个例题</w:t>
      </w:r>
      <w:r>
        <w:t>（以1949年为参数的例题）。</w:t>
      </w:r>
    </w:p>
    <w:p>
      <w:pPr>
        <w:pStyle w:val="17"/>
        <w:keepNext w:val="0"/>
        <w:keepLines w:val="0"/>
        <w:widowControl/>
        <w:suppressLineNumbers w:val="0"/>
      </w:pPr>
      <w:r>
        <w:t>但是很多所谓的“毛派”，只把例题上的答案背过了，算法压根就没弄明白。面对课后题，他还想偷懒继续填例题上的答案，还美其名曰这叫“坚持算法思想”。</w:t>
      </w:r>
    </w:p>
    <w:p>
      <w:pPr>
        <w:keepNext w:val="0"/>
        <w:keepLines w:val="0"/>
        <w:widowControl/>
        <w:suppressLineNumbers w:val="0"/>
        <w:jc w:val="left"/>
      </w:pPr>
    </w:p>
    <w:p>
      <w:pPr>
        <w:pStyle w:val="17"/>
        <w:keepNext w:val="0"/>
        <w:keepLines w:val="0"/>
        <w:widowControl/>
        <w:suppressLineNumbers w:val="0"/>
      </w:pPr>
      <w:r>
        <w:t>在这一点上，乌有之乡们比自由派公知要处于劣势。因为公知不需要想这些，毕竟有西方世界的现成例子摆在这里，他只需要说“全盘西化”或“学习西方”、“美国怎么做我们就怎么做”就可以了。但乌有之乡们没有这种懒可以偷。</w:t>
      </w:r>
    </w:p>
    <w:p>
      <w:pPr>
        <w:keepNext w:val="0"/>
        <w:keepLines w:val="0"/>
        <w:widowControl/>
        <w:suppressLineNumbers w:val="0"/>
        <w:shd w:val="clear" w:fill="FFFFFF"/>
        <w:spacing w:line="375" w:lineRule="atLeast"/>
        <w:ind w:left="0" w:firstLine="0"/>
        <w:jc w:val="left"/>
        <w:rPr>
          <w:rFonts w:hint="eastAsia" w:ascii="微软雅黑" w:hAnsi="微软雅黑" w:eastAsia="微软雅黑" w:cs="微软雅黑"/>
          <w:i w:val="0"/>
          <w:caps w:val="0"/>
          <w:color w:val="1A1A1A"/>
          <w:spacing w:val="0"/>
          <w:kern w:val="0"/>
          <w:sz w:val="22"/>
          <w:szCs w:val="22"/>
          <w:shd w:val="clear" w:fill="FFFFFF"/>
          <w:lang w:eastAsia="zh-CN" w:bidi="ar"/>
        </w:rPr>
      </w:pPr>
    </w:p>
    <w:p>
      <w:pPr>
        <w:rPr>
          <w:rFonts w:hint="eastAsia" w:asciiTheme="minorEastAsia" w:hAnsiTheme="minorEastAsia" w:cstheme="minorEastAsia"/>
          <w:b w:val="0"/>
          <w:bCs w:val="0"/>
          <w:sz w:val="24"/>
          <w:szCs w:val="24"/>
        </w:rPr>
      </w:pPr>
      <w:r>
        <w:rPr>
          <w:rFonts w:hint="eastAsia" w:asciiTheme="minorEastAsia" w:hAnsiTheme="minorEastAsia" w:cstheme="minorEastAsia"/>
          <w:b w:val="0"/>
          <w:bCs w:val="0"/>
          <w:sz w:val="24"/>
          <w:szCs w:val="24"/>
        </w:rPr>
        <w:br w:type="page"/>
      </w:r>
    </w:p>
    <w:p>
      <w:pPr>
        <w:pStyle w:val="3"/>
        <w:jc w:val="center"/>
        <w:rPr>
          <w:color w:val="auto"/>
        </w:rPr>
      </w:pPr>
      <w:bookmarkStart w:id="164" w:name="_Toc868426347"/>
      <w:r>
        <w:rPr>
          <w:rFonts w:hint="default"/>
          <w:color w:val="auto"/>
        </w:rPr>
        <w:t>81、</w:t>
      </w:r>
      <w:r>
        <w:rPr>
          <w:rFonts w:hint="default"/>
          <w:color w:val="auto"/>
        </w:rPr>
        <w:fldChar w:fldCharType="begin"/>
      </w:r>
      <w:r>
        <w:rPr>
          <w:rFonts w:hint="default"/>
          <w:color w:val="auto"/>
        </w:rPr>
        <w:instrText xml:space="preserve"> HYPERLINK "https://www.zhihu.com/question/20154899/answer/163746909" \t "/home/mecup/文档\\x/_blank" </w:instrText>
      </w:r>
      <w:r>
        <w:rPr>
          <w:rFonts w:hint="default"/>
          <w:color w:val="auto"/>
        </w:rPr>
        <w:fldChar w:fldCharType="separate"/>
      </w:r>
      <w:r>
        <w:rPr>
          <w:rStyle w:val="22"/>
          <w:rFonts w:hint="default" w:ascii="Arial" w:hAnsi="Arial" w:cs="Arial"/>
          <w:i w:val="0"/>
          <w:caps w:val="0"/>
          <w:color w:val="auto"/>
          <w:spacing w:val="0"/>
          <w:szCs w:val="24"/>
          <w:u w:val="none"/>
        </w:rPr>
        <w:t>《如何看待“阶级斗争”已经过时的观点？》</w:t>
      </w:r>
      <w:r>
        <w:rPr>
          <w:rFonts w:hint="default"/>
          <w:color w:val="auto"/>
        </w:rPr>
        <w:fldChar w:fldCharType="end"/>
      </w:r>
      <w:bookmarkEnd w:id="164"/>
    </w:p>
    <w:p>
      <w:pPr>
        <w:keepNext w:val="0"/>
        <w:keepLines w:val="0"/>
        <w:widowControl/>
        <w:suppressLineNumbers w:val="0"/>
        <w:jc w:val="center"/>
      </w:pPr>
      <w:r>
        <w:t>2017-5-3</w:t>
      </w:r>
    </w:p>
    <w:p>
      <w:pPr>
        <w:keepNext w:val="0"/>
        <w:keepLines w:val="0"/>
        <w:widowControl/>
        <w:suppressLineNumbers w:val="0"/>
        <w:jc w:val="left"/>
      </w:pPr>
    </w:p>
    <w:p>
      <w:pPr>
        <w:pStyle w:val="17"/>
        <w:keepNext w:val="0"/>
        <w:keepLines w:val="0"/>
        <w:widowControl/>
        <w:suppressLineNumbers w:val="0"/>
      </w:pPr>
      <w:r>
        <w:t>只要还有阶级分化，那么阶级斗争就必然在客观上存在，也就不存在“过时”这一说。</w:t>
      </w:r>
    </w:p>
    <w:p>
      <w:pPr>
        <w:pStyle w:val="17"/>
        <w:keepNext w:val="0"/>
        <w:keepLines w:val="0"/>
        <w:widowControl/>
        <w:suppressLineNumbers w:val="0"/>
      </w:pPr>
      <w:r>
        <w:t>当然了，其客观存在与否，和是否要把这个作为奋斗手段和工作重心，那又是不同的事情了。</w:t>
      </w:r>
    </w:p>
    <w:p>
      <w:pPr>
        <w:pStyle w:val="17"/>
        <w:keepNext w:val="0"/>
        <w:keepLines w:val="0"/>
        <w:widowControl/>
        <w:suppressLineNumbers w:val="0"/>
      </w:pPr>
      <w:r>
        <w:t>既然核聚变还没搞出来，地球上还是处于一群猴子抢桃子的状态，那全球范围内针对资产阶级的阶级斗争自然不会出现，因为社会生产主要还是以国家为单位，呈现明显分工差异的，而这也是生产力不足所致——尚不需要这么多的工业人口。所以说，通过国家间的竞争，以及做大社会总蛋糕，从而缓解本国内部的阶级矛盾，自然是最现实的做法。</w:t>
      </w:r>
    </w:p>
    <w:p>
      <w:pPr>
        <w:pStyle w:val="17"/>
        <w:keepNext w:val="0"/>
        <w:keepLines w:val="0"/>
        <w:widowControl/>
        <w:suppressLineNumbers w:val="0"/>
      </w:pPr>
      <w:r>
        <w:t>阶级斗争很多时候不能直接带来经济发展，但某些较为特殊的情况除外。比如一个落后的农业国，本国内部既得利益集团安于当帝国主义的买办，而阻碍工业化的实现。此时通过阶级斗争消灭阻碍工业化的旧生产关系的代表们，建立新的工业化国家，是有可能促进经济发展的。</w:t>
      </w:r>
    </w:p>
    <w:p>
      <w:pPr>
        <w:pStyle w:val="17"/>
        <w:keepNext w:val="0"/>
        <w:keepLines w:val="0"/>
        <w:widowControl/>
        <w:suppressLineNumbers w:val="0"/>
      </w:pPr>
      <w:r>
        <w:t>而一旦进入较为稳定的资本主义工业化社会之后，除非有再次的巨大生产力飞跃，使得资本主义生产方式本身也变成阻碍新的生产力发展的东西，那时阶级斗争又该排上正面用场了。</w:t>
      </w:r>
    </w:p>
    <w:p>
      <w:pPr>
        <w:pStyle w:val="17"/>
        <w:keepNext w:val="0"/>
        <w:keepLines w:val="0"/>
        <w:widowControl/>
        <w:suppressLineNumbers w:val="0"/>
      </w:pPr>
      <w:r>
        <w:t>用一个图表示：</w:t>
      </w:r>
    </w:p>
    <w:p>
      <w:pPr>
        <w:pStyle w:val="17"/>
        <w:keepNext w:val="0"/>
        <w:keepLines w:val="0"/>
        <w:widowControl/>
        <w:suppressLineNumbers w:val="0"/>
      </w:pPr>
      <w:r>
        <w:t>…… ------生产力正常发展阶段----------------临界点---------------------生产力正常发展阶段---- ……</w:t>
      </w:r>
    </w:p>
    <w:p>
      <w:pPr>
        <w:pStyle w:val="17"/>
        <w:keepNext w:val="0"/>
        <w:keepLines w:val="0"/>
        <w:widowControl/>
        <w:suppressLineNumbers w:val="0"/>
      </w:pPr>
      <w:r>
        <w:t>在由于生产力发展而导致的两种生产关系转换的临界点上，阶级斗争和革命往往可能会起到巨大的正面作用——如果他们方向正确，干掉旧生产关系，建立起符合生产力的新生产关系和上层建筑的话——这就是“临门一脚”。</w:t>
      </w:r>
    </w:p>
    <w:p>
      <w:pPr>
        <w:pStyle w:val="17"/>
        <w:keepNext w:val="0"/>
        <w:keepLines w:val="0"/>
        <w:widowControl/>
        <w:suppressLineNumbers w:val="0"/>
      </w:pPr>
      <w:r>
        <w:t>上层建筑对经济基础有反作用，这没错，但它毕竟不是决定者而是被决定者。它的反作用要用到恰到好处才行。</w:t>
      </w:r>
    </w:p>
    <w:p>
      <w:pPr>
        <w:pStyle w:val="17"/>
        <w:keepNext w:val="0"/>
        <w:keepLines w:val="0"/>
        <w:widowControl/>
        <w:suppressLineNumbers w:val="0"/>
      </w:pPr>
      <w:r>
        <w:t>而在生产力正常发展阶段，阶级斗争则很难带来经济发展。但不带来经济发展不意味着没有其他的正面作用。比如，在适当范围内的阶级斗争，可以促使资产阶级吐出一定的资源给无产阶级，从而使得社会资源分配更加均衡，剥削更有可持续性，变得相对温和一些，同时使普通劳动者的生活得到改善。</w:t>
      </w:r>
    </w:p>
    <w:p>
      <w:pPr>
        <w:pStyle w:val="17"/>
        <w:keepNext w:val="0"/>
        <w:keepLines w:val="0"/>
        <w:widowControl/>
        <w:suppressLineNumbers w:val="0"/>
      </w:pPr>
      <w:r>
        <w:t>当然，这样在道德上的观感仍然不是最理想的，毕竟剥削仍然存在，也就意味着社会不公仍然普遍存在。但只要资本主义生产关系还能适应生产力发展，还在源源不断产生新的技术，而不是阻碍生产力发展，那它就是适应当前生产力条件的。你如果道德感爆棚强行打破它，取消它，那肯定会遭到规律的报复，社会不得不在一段时间之后，乖乖地重新回来。</w:t>
      </w:r>
    </w:p>
    <w:p>
      <w:pPr>
        <w:pStyle w:val="17"/>
        <w:keepNext w:val="0"/>
        <w:keepLines w:val="0"/>
        <w:widowControl/>
        <w:suppressLineNumbers w:val="0"/>
      </w:pPr>
      <w:r>
        <w:t>文革的时候，农村经常搞“割资本主义尾巴”的事情，甚至要求在思想上“狠斗私字一闪念”。原因就是，当时的生产力无法支撑过于超前的（甚至仅仅是貌似超前）生产关系，因此，你必须要时时刻刻动用上层建筑的力量，去强行按住水里的皮球，只要你有一秒钟不按着，皮球自动就会上浮， 社会上就会“无时无刻不在自发地产生资本主义” 。这不是真正社会主义的常态，因为它连维持自己稳定存在并持续发展的能力都没有，很容易人亡政息。</w:t>
      </w:r>
    </w:p>
    <w:p>
      <w:pPr>
        <w:pStyle w:val="17"/>
        <w:keepNext w:val="0"/>
        <w:keepLines w:val="0"/>
        <w:widowControl/>
        <w:suppressLineNumbers w:val="0"/>
      </w:pPr>
      <w:r>
        <w:t>所以说，今天的社会当然有“剥削”的病，但最可行的方案是：长期带病生存，尽量发展生产，直到生产力条件满足的那一天。</w:t>
      </w:r>
    </w:p>
    <w:p>
      <w:pPr>
        <w:pStyle w:val="17"/>
        <w:keepNext w:val="0"/>
        <w:keepLines w:val="0"/>
        <w:widowControl/>
        <w:suppressLineNumbers w:val="0"/>
      </w:pPr>
      <w:r>
        <w:t>其实，纵观历史，自从文明产生以来，人类社会一直是带病生存的。同时，“病”也是越来越轻的，普通劳动者的生活条件总的来说是越来越好的，这当然归功于蛋糕越做越大。但也应该一定程度上归功于阶级斗争，它使得聪明的资本、地主、权贵们不敢于放纵，只能和无产者之间达成一个均衡，从而维持长时间可持续稳定的剥削。</w:t>
      </w:r>
    </w:p>
    <w:p>
      <w:pPr>
        <w:pStyle w:val="17"/>
        <w:keepNext w:val="0"/>
        <w:keepLines w:val="0"/>
        <w:widowControl/>
        <w:suppressLineNumbers w:val="0"/>
      </w:pPr>
      <w:r>
        <w:t>在资本主义社会生产力相对稳定发展的阶段（这个前提条件很重要），阶级斗争最好的使用方式不是暴力革命，也不是试图从根本上改变当前的生产方式。而是通过相对较为合理合法的手段逼迫资产阶级妥协，走温和社会改良的道路，为无产阶级争取到相对而言更合理一些的蛋糕分配方式。这当然不是那么理想，但最现实。</w:t>
      </w:r>
    </w:p>
    <w:p>
      <w:pPr>
        <w:pStyle w:val="17"/>
        <w:keepNext w:val="0"/>
        <w:keepLines w:val="0"/>
        <w:widowControl/>
        <w:suppressLineNumbers w:val="0"/>
      </w:pPr>
      <w:r>
        <w:t>=============补充==============</w:t>
      </w:r>
    </w:p>
    <w:p>
      <w:pPr>
        <w:pStyle w:val="17"/>
        <w:keepNext w:val="0"/>
        <w:keepLines w:val="0"/>
        <w:widowControl/>
        <w:suppressLineNumbers w:val="0"/>
      </w:pPr>
      <w:r>
        <w:t>有的网友可能混淆了对资本主义改良论的理解。例如下面这位知友的提问：</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 xml:space="preserve">不敢苟同。 如果中国的革命是资产阶级性质的政党干成的，那么答主说的就无可厚非。关键在于我国近代的伟大革命是中共领导的，无产阶级是中坚力量，完成的是新民主主义革命，建国后又实行社会主义三大改造，追根溯源，从根上来讲，中共是不可能认可资本主义改良论的，认可了就等于背叛了马克思。 </w:t>
      </w:r>
    </w:p>
    <w:p>
      <w:pPr>
        <w:pStyle w:val="17"/>
        <w:keepNext w:val="0"/>
        <w:keepLines w:val="0"/>
        <w:widowControl/>
        <w:suppressLineNumbers w:val="0"/>
      </w:pPr>
      <w:r>
        <w:t>回答：您这里可能混淆了一个问题。</w:t>
      </w:r>
    </w:p>
    <w:p>
      <w:pPr>
        <w:pStyle w:val="17"/>
        <w:keepNext w:val="0"/>
        <w:keepLines w:val="0"/>
        <w:widowControl/>
        <w:suppressLineNumbers w:val="0"/>
      </w:pPr>
      <w:r>
        <w:t>没错，中国资产阶级确实没办法完成资产阶级革命，而由无产阶级来完成了。这就是我上面说的“临门一脚”。</w:t>
      </w:r>
    </w:p>
    <w:p>
      <w:pPr>
        <w:pStyle w:val="17"/>
        <w:keepNext w:val="0"/>
        <w:keepLines w:val="0"/>
        <w:widowControl/>
        <w:suppressLineNumbers w:val="0"/>
      </w:pPr>
      <w:r>
        <w:t>但这场革命所完成的任务，实际上的作用是通过革命，打碎了封建土地所有制，解放了小农经济水平的生产力，发展到了足够具备资本主义生产关系运行的程度。</w:t>
      </w:r>
    </w:p>
    <w:p>
      <w:pPr>
        <w:pStyle w:val="17"/>
        <w:keepNext w:val="0"/>
        <w:keepLines w:val="0"/>
        <w:widowControl/>
        <w:suppressLineNumbers w:val="0"/>
      </w:pPr>
      <w:r>
        <w:t>换句话说，不管它的口号是什么，实际上它打碎的是封建社会生产关系对生产力的阻碍，而不是打碎了资本主义生产关系对生产力的阻碍，除了作为外国走狗的买办资本主义，当时的中国就几乎没多少正常的资本主义元素。</w:t>
      </w:r>
    </w:p>
    <w:p>
      <w:pPr>
        <w:pStyle w:val="17"/>
        <w:keepNext w:val="0"/>
        <w:keepLines w:val="0"/>
        <w:widowControl/>
        <w:suppressLineNumbers w:val="0"/>
      </w:pPr>
      <w:r>
        <w:t>如果画个示意图的话：</w:t>
      </w:r>
    </w:p>
    <w:p>
      <w:pPr>
        <w:pStyle w:val="17"/>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3771265" cy="3302635"/>
            <wp:effectExtent l="0" t="0" r="635" b="12065"/>
            <wp:docPr id="51"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8" descr="IMG_256"/>
                    <pic:cNvPicPr>
                      <a:picLocks noChangeAspect="1"/>
                    </pic:cNvPicPr>
                  </pic:nvPicPr>
                  <pic:blipFill>
                    <a:blip r:embed="rId68"/>
                    <a:stretch>
                      <a:fillRect/>
                    </a:stretch>
                  </pic:blipFill>
                  <pic:spPr>
                    <a:xfrm>
                      <a:off x="0" y="0"/>
                      <a:ext cx="3771265" cy="3302635"/>
                    </a:xfrm>
                    <a:prstGeom prst="rect">
                      <a:avLst/>
                    </a:prstGeom>
                    <a:noFill/>
                    <a:ln w="9525">
                      <a:noFill/>
                    </a:ln>
                  </pic:spPr>
                </pic:pic>
              </a:graphicData>
            </a:graphic>
          </wp:inline>
        </w:drawing>
      </w:r>
    </w:p>
    <w:p>
      <w:pPr>
        <w:pStyle w:val="17"/>
        <w:keepNext w:val="0"/>
        <w:keepLines w:val="0"/>
        <w:widowControl/>
        <w:suppressLineNumbers w:val="0"/>
      </w:pPr>
      <w:r>
        <w:t>在1949年之前，要想在中国实现共产主义，实际上是有两层玻璃板的阻碍。当时的世界资本主义已经蓬勃发展，这就给了中国发展资本主义的机会。但传统既得利益集团阻碍新生产力的发展，1949年的中国革命，实际上做的是打碎了第一层玻璃板。至于第二层玻璃板，它当然也是阻碍，但我们现在还没冲到它面前呢——总体上，资本主义体系下生产力仍然在快速发展而不是被阻碍，我们和第二层玻璃板之间还有一段距离供我们接下来继续跑。</w:t>
      </w:r>
    </w:p>
    <w:p>
      <w:pPr>
        <w:pStyle w:val="17"/>
        <w:keepNext w:val="0"/>
        <w:keepLines w:val="0"/>
        <w:widowControl/>
        <w:suppressLineNumbers w:val="0"/>
      </w:pPr>
      <w:r>
        <w:rPr>
          <w:b/>
        </w:rPr>
        <w:t>说的再直白一点，之所以在解放之前资本主义改良论不对，不是因为资本主义生产关系不应该建立，而恰恰是通过改良论无法成功建立起正常的资本主义体系。</w:t>
      </w:r>
      <w:r>
        <w:t>因为中国资产阶级太软弱，面对买办+地主无所适从，导致新生产关系无法建立起来，资产阶级革命迟迟不能成功，而不得不由无产阶级越俎代庖，来打碎封建束缚。</w:t>
      </w:r>
    </w:p>
    <w:p>
      <w:pPr>
        <w:rPr>
          <w:rFonts w:hint="eastAsia" w:asciiTheme="minorEastAsia" w:hAnsiTheme="minorEastAsia" w:cstheme="minorEastAsia"/>
          <w:b w:val="0"/>
          <w:bCs w:val="0"/>
          <w:sz w:val="24"/>
          <w:szCs w:val="24"/>
        </w:rPr>
      </w:pPr>
      <w:r>
        <w:rPr>
          <w:rFonts w:hint="eastAsia" w:asciiTheme="minorEastAsia" w:hAnsiTheme="minorEastAsia" w:cstheme="minorEastAsia"/>
          <w:b w:val="0"/>
          <w:bCs w:val="0"/>
          <w:sz w:val="24"/>
          <w:szCs w:val="24"/>
        </w:rPr>
        <w:br w:type="page"/>
      </w:r>
    </w:p>
    <w:p>
      <w:pPr>
        <w:pStyle w:val="2"/>
      </w:pPr>
      <w:bookmarkStart w:id="165" w:name="_Toc1261776704"/>
      <w:r>
        <w:rPr>
          <w:rFonts w:hint="default"/>
        </w:rPr>
        <w:t>【基础民生】</w:t>
      </w:r>
      <w:bookmarkEnd w:id="165"/>
    </w:p>
    <w:p>
      <w:pPr>
        <w:pStyle w:val="3"/>
        <w:jc w:val="center"/>
        <w:rPr>
          <w:rFonts w:hint="default"/>
          <w:color w:val="auto"/>
        </w:rPr>
      </w:pPr>
      <w:bookmarkStart w:id="166" w:name="_Toc915986041"/>
      <w:r>
        <w:rPr>
          <w:rFonts w:hint="default"/>
          <w:color w:val="auto"/>
        </w:rPr>
        <w:t>82、</w:t>
      </w:r>
      <w:r>
        <w:rPr>
          <w:rFonts w:hint="default"/>
          <w:color w:val="auto"/>
        </w:rPr>
        <w:fldChar w:fldCharType="begin"/>
      </w:r>
      <w:r>
        <w:rPr>
          <w:rFonts w:hint="default"/>
          <w:color w:val="auto"/>
        </w:rPr>
        <w:instrText xml:space="preserve"> HYPERLINK "https://www.weibo.com/p/230418450838710102weun?mod=zwenzhang" \t "/home/mecup/文档\\x/_blank" </w:instrText>
      </w:r>
      <w:r>
        <w:rPr>
          <w:rFonts w:hint="default"/>
          <w:color w:val="auto"/>
        </w:rPr>
        <w:fldChar w:fldCharType="separate"/>
      </w:r>
      <w:r>
        <w:rPr>
          <w:rStyle w:val="22"/>
          <w:rFonts w:hint="default" w:ascii="Arial" w:hAnsi="Arial" w:cs="Arial"/>
          <w:i w:val="0"/>
          <w:caps w:val="0"/>
          <w:color w:val="auto"/>
          <w:spacing w:val="0"/>
          <w:szCs w:val="24"/>
          <w:u w:val="none"/>
        </w:rPr>
        <w:t>《如何看待深圳两会上“阿玛尼”呼吁“不要让一张试卷决定未来”》</w:t>
      </w:r>
      <w:r>
        <w:rPr>
          <w:rFonts w:hint="default"/>
          <w:color w:val="auto"/>
        </w:rPr>
        <w:fldChar w:fldCharType="end"/>
      </w:r>
      <w:bookmarkEnd w:id="166"/>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2016年2月2日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上面有很多答案都说的很好，我从另外一个角度来说一下这件事。</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如果这是一个贫困学生列席了两会，并且说“不要让一张试卷决定未来”，那么大家会是什么反应呢？</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可想而知，微博下面有不小概率会变成一场“声讨应试教育，呼吁素质教育，快乐教育，给我们孩子一个快乐的童年，不要让孩子成为书山题海的牺牲品……”的批判大会。大概公知们还会放上一张贫困山区孩子在破旧的书桌上，被高高的书本和试卷淹没的照片以渲染气氛。</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至少这种声音，肯定比现在这样多。</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这二十年，主流舆论不就是这种声音吗？</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由这位阿玛尼来呼吁“不要让一张试卷决定未来”。这个事情很好，至少让很多本身就身处底层，却还傻乎乎喊着“快乐教育”、“废除高考”、“不考数学”、“素质教育”的人，能够清醒清醒。</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真“快乐教育”了，真“废除统一高考”，真“不要让一张试卷决定未来”了，这个世界还有你们的事？</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这位阿玛尼，以后可以把自己的孩子送进私立学校，花大把钱接受现在的“应试教育”——当然了，可以换个词，叫精英教育。人家日后有钱、有地位，有人脉，关键是，人家的确有学问和知识，就算公平较量学问，你都不是人家的对手。这样的人，不择优成为国家栋梁，合理吗？</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至于屌丝们，从免费的公立学校玩上几年，然后带着不会算12×12的脑袋</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，抱着没被“应试教育”摧残过的“想象力”</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w:t>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心安理得</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世世代代拿着计算器在社会底层混吧，这样多好。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这次，阿玛尼们的地位们彻底稳固了。因为底层民众连“怀才不遇”的机会都不会有了。</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这条路，就是现在大把西方国家正在走的死路。</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而中国之所以能后来居上，一条重要的原因，我认为是中国实行的全民精英基础教育，不分贵贱，不分贫富，所有人用差不多相同的教学标准，参加全国/全省统一的考试。至少在试卷面前，让底层民众也有能够向上流动的通道，至少是给他们一个机会。这种全民精英教育模式，加上中国巨大的人口基数，培养出了大量社会需要的各种人才，造就了六十六年来的中国崛起。</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但遗憾的是，中国现在也正在慢慢滑向西方的轨道。学区房的高价，使得优质教育资源和经济实力直接挂钩，有钱人的孩子可以上更多的辅导班，而老师也更乐于把一些知识在课外辅导班上讲授。这在我们上学的那个年代，几乎是没有的。</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但中国有一个优势，就是它是一个社会主义国家，至少表面上的政体是这样。</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说白了，在中国，现在还是政治力量压倒金钱力量，而不是反之。</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所以我们看到，有一些地方也在尽量抵消金钱的力量，试图做到教育相对均衡</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济南指标生制将一直推行 2016年100%指标录取</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希望指标生比例提高至100%(图)_网易新闻中心</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江苏部分地区中考指标生达100% 南京目前是50%的比例</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如果有一天，在中国金钱力量堂而皇之压倒了政治力量，教育资源完全倒向有钱人，中学里“顺应民意”取消了政治课，私立教育枝繁叶茂高收费吸引有钱精英，公立学校免费且大幅降低标准搞“快乐教育”，这个国家就离“如日中天”后的下降通道不远了。</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rPr>
          <w:color w:val="auto"/>
        </w:rPr>
      </w:pPr>
      <w:bookmarkStart w:id="167" w:name="_Toc135800863"/>
      <w:r>
        <w:rPr>
          <w:color w:val="auto"/>
          <w:lang w:val="en-US" w:eastAsia="zh-CN"/>
        </w:rPr>
        <w:t>83、</w:t>
      </w:r>
      <w:r>
        <w:rPr>
          <w:rFonts w:hint="default"/>
          <w:color w:val="auto"/>
          <w:lang w:val="en-US" w:eastAsia="zh-CN"/>
        </w:rPr>
        <w:fldChar w:fldCharType="begin"/>
      </w:r>
      <w:r>
        <w:rPr>
          <w:rFonts w:hint="default"/>
          <w:color w:val="auto"/>
          <w:lang w:val="en-US" w:eastAsia="zh-CN"/>
        </w:rPr>
        <w:instrText xml:space="preserve"> HYPERLINK "https://www.weibo.com/ttarticle/p/show?id=2313501000014264909473991881&amp;mod=zwenzhang"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《进一步解放思想：在疫苗领域恢复计划体制和国营企业》</w:t>
      </w:r>
      <w:r>
        <w:rPr>
          <w:rFonts w:hint="default"/>
          <w:color w:val="auto"/>
          <w:lang w:val="en-US" w:eastAsia="zh-CN"/>
        </w:rPr>
        <w:fldChar w:fldCharType="end"/>
      </w:r>
      <w:bookmarkEnd w:id="167"/>
    </w:p>
    <w:p>
      <w:pPr>
        <w:keepNext w:val="0"/>
        <w:keepLines w:val="0"/>
        <w:widowControl/>
        <w:suppressLineNumbers w:val="0"/>
        <w:jc w:val="center"/>
      </w:pPr>
      <w:r>
        <w:rPr>
          <w:rFonts w:hint="default" w:ascii="Arial" w:hAnsi="Arial" w:eastAsia="宋体" w:cs="Arial"/>
          <w:i w:val="0"/>
          <w:caps w:val="0"/>
          <w:color w:val="808080"/>
          <w:spacing w:val="0"/>
          <w:kern w:val="0"/>
          <w:sz w:val="18"/>
          <w:szCs w:val="18"/>
          <w:shd w:val="clear" w:fill="FFFFFF"/>
          <w:lang w:val="en-US" w:eastAsia="zh-CN" w:bidi="ar"/>
        </w:rPr>
        <w:t>2018-07-23</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邓小平同志指出，计划和市场都只是手段而已。因此，要充分解放思想，不应该把他们二者中的任何一个作为信仰和目标，在什么场合、什么时期、什么领域适合用哪一个就应该采用哪一个。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比如智能手机，更新换代快，直接面向消费者，好不好大家一评测就都知道，差的大家就不买，这样的领域就很适合市场化。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疫苗这种，被打疫苗的人自己往往是体验不出疫苗好坏的，除非一段时间之后发了病，但是也是少数人，也很难确定和疫苗质量是否有关。因此，在疫苗领域，消费者无法做到像手机领域那样，能清晰分辨产品性价比高不高。而且，手机买了个不好的，下次换了就是，但疫苗如果打的不好，那是危及健康甚至生命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私人资本，一向以追求利益最大化为目标，尤其是在发展中国家和落后产业中更是如此。在发达国家或者优势行业中，由于技术上的领先，还存在着以技术优势获得超额利润的可能；但发展中国家的弱势领域中，既然没有技术优势，但私人资本家还想着获取巨额利润，那么在利益驱动下，就容易产生违法冲动。尤其是像疫苗领域这样，短时间消费者无法看出和感知到产品好坏，也就难以产生反馈信号，市场就会失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提高监管水平，狠狠处罚，是不是一条可以走的路子呢？首先，监管水平是必须提高的，罚个倾家荡产也是应该的。但是要知道，这毕竟是事后监管的路子，检查也只能是抽查，仍然存在漏网的可能，而且对于资本家来说，他们天生就有资本增殖的冲动，比如长生生物，一年的科研投入只有一个多亿，却花了二十多个亿买理财产品，私人企业的钱怎么用，没人能制约的了他们，到头来出了事故，你就算罚死他，那企业员工也跟着倒霉，事故也已经出现了，很可能受害者都有了，对受害者来说，就算罚了，能减轻对他们的伤害和痛苦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所以说，严厉监管，狠狠处罚，这些都是必要的，但只有这些，就足够了呢？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是否可以更进一步，从根本的制度改革层面去解决问题呢？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私人资本天生贪婪，当然，这种贪婪在很多可以市场化的领域，是有利于以激烈竞争的方式提升产品和服务的。但疫苗领域，更讲究的是安全，不出错，是服务人民，不是挣钱。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国家可以考虑组建疫苗领域的国营企业，注意，是国营企业，而不是现在的国有企业。国有企业仍然是要考虑赚钱的，领导也是有经营成绩考核的，如果是上市公司，一定程度上还要为股东的利益服务，国有企业虽然在社会责任层面相比私企会有一定的倾斜（比如中国的移动通信覆盖率高，比如在人口很少的地方引入电力），但是它仍然也要赚钱，也要作为一个市场主体，在市场中参与竞争，以利润为目标，这就存在着一定程度的隐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统购统销的国营企业则不同，国家可以设立这样的国营企业，以计划的方式指导它的生产，比如山东省疾控中心每年需要多少多少的百白破疫苗，国家就直接给它下指令生产多少。这样的国营企业甚至可以不需要养任何跑市场的销售人员，国家让它生产多少就生产多少，它生产多少就收购多少（当然，质量同样还是要监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样的国营企业，从领导到员工，一律吃大锅饭，一定时期内的工资由国家确定（当然，随着时间也可以由国家调整），疫苗产的多也是这些工资（当然适当的加班费还是应该有的），产的少也是这些工资，全部由国家拨款，领导和员工不需要考虑任何和“挣钱”、“盈利”有关的事情，你就老老实实把国家交代的疫苗生产任务完成，不出事就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人可能会说，这样吃大锅饭的企业，吃那点死工资，在现在的市场经济条件下，能吸引到员工吗？这没关系，还可以在这样的国营企业里面，恢复企业办社会的做法，国营企业员工像过去计划经济时代那样分房子（当然，不能上市买卖），企业办托儿所，生下来就可以送过去，企业里面有幼儿园、小学、中学，健身场所，医院，养老院，企业员工家属可以在这些地方照顾就业，一应俱全，总之就是恢复改革开放之前的“大国营”的做法。这样，员工工资虽然低，但是没有任何后顾之忧，就可以招到愿意享受安逸平稳，但是对消费要求不高的员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改革开放之后，很多搞这种“企业办社会”的大国营企业都完蛋了，原因之一就是当年很多国营企业是相对充分竞争领域的国企（比如纺织、机械、轻工等等），这样的国企养这么多的附属机构，担负了很多社会职能，以至于和轻装上阵屁都不管的私营企业竞争时，成本太高。而现在在疫苗领域新建的国营企业就避免了这个问题，因为它本身压根就不需要参与市场竞争，只执行国家指令生产和收购，因此就不会存在当年国营企业“负担沉重”的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且，国家的投入也不需要太高，这样的国营企业，员工的工资可以设定成一般水平，而企业办社会，相应的福利服务也就不需要市场化货币化，比如企业所属的幼儿园就是一种企业福利，不需要私人幼儿园那样需要割很大一块收益给资本家，因此支出并不需要像私营幼儿园的学费体现的那么吓人。并且，现有的资本家生产的疫苗是很暴利的，国营化之后，本来归属资本家的收益，和国营企业福利两项相抵消之后，疫苗在保障安全的同时，价格未必会上升，还可能下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有人可能又会说了，这样的国营企业，或许完成生产任务还可以，但是创新呢？他们都吃大锅饭，是不是就安于现状，不搞创新了？那新的疫苗的研制怎么办呢？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其实并不正确。首先，并不是计划经济体制下就不搞创新，比如当年的青蒿素，也是计划经济体制下搞出来的。在创新层面，计划经济体制真正的问题是在消费品领域由于缺乏市场反馈导致不知道该怎么创新，比如手机如果全是计划经济体制下生产，国家下达生产任务并统一收购，那么手机生产厂商就不知道手机哪些功能、哪些APP、哪些型号、哪些颜色才是消费者喜欢的需要的，就容易出现全国只有少数几款手机的情况。而且更麻烦的是，有些手机的功能其实消费者自己都没有想到，只有手机厂商在激烈竞争下想出来了，投放到市场，消费者一看，靠，还有这种玩法，真牛逼，厉害，这种“创新需求”就被制造了出来。而在计划经济玩法下，没有市场反馈，厂商怎么知道该往哪个方向去创新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而疫苗领域和这些充分竞争的消费品（手机、服装、轻工业品等）不同，它本身就是一个市场反馈比较弱的领域，而且事关人民生命安全，这本身就非常适合采用国营模式。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此，这样的疫苗国营企业同样可以进行创新，只不过是在国家指令下创新，比如国家可以下达任务，研究艾滋病的疫苗，这不需要市场反馈去指示创新方向，因为对艾滋病疫苗的需求是人所共知的，它不像什么伸缩式摄像头、什么滑动式操作、什么大屏幕之类，需要市场反馈才能明确是否需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计划经济模式在这种领域往往是有效的，比如原子弹、氢弹，它对中国自身而言同样也是创新，是中国自己摸索搞出来的；而且，原子弹氢弹同样不需要面对市场竞争，不需要什么工业设计漂亮，也不需要买二送一，吸引消费者青睐之类的，它只需要各项参数达标，威力大就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还有人可能会说，那现有的私人疫苗企业怎么办呢？这可以参考上世纪九十年代国有企业改制的思路。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国家设立疫苗国营企业之后，可以大幅提高一类疫苗进入疾控中心的门槛，同时向国营企业下达一类疫苗的生产指令，收购到的一类疫苗，全部下发到各地的疾病控制中心，这样，很短时间内，资本家的企业就可以被挤出一类疫苗的市场，这也是可以理解的，一类疫苗是最为基础的，让有赢利企图的资本家参与，这增加了不可靠性，长春长生的例子，应该让国营媒体反复拿出来讲，天天讲年年讲，动不动就拿出来搞忆苦思甜教育，堵住那些反对搞国营化的人的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私人资本也不是就不能涉足疫苗领域，他们可以去生产一类之外的疫苗（一类疫苗的名单应该适时更新，确保更多群众需要的疫苗能被纳入一类疫苗中），当然了，监管应该更加严厉，国营疫苗企业如果发现问题，涉案人员应该被追究严厉的刑事责任（如有必要还可以考虑设立《国营企业法》并修改《刑法》来保障这一点），如果有私人疫苗企业出现问题，应该罚个倾家荡产，涉案人员法办，还可以考虑对其强制国有化并国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这样的环境下，少数表现良好的私营疫苗企业，可以通过持续创新，在一类疫苗之外研发出高端产品，来保障自己的赢利，这是合理的。那么如果私人企业由于不能生产一类疫苗，同时由于监管严格而导致经营不善，资产贬值的，可以考虑参考当年国企改制的思路，廉价对其进行收购，收购后变为国营企业，合理安置员工，这样也不会产生附带的就业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改革开放是一场伟大的创举，其伟大之处，其中之一就在于打破了计划经济的思维固化。但是改革开放四十年来，社会思想却又朝着另一个方向固化，市场至上，市场万能，把什么都交给市场，都去产业化，尤其是像医疗、教育这样根本不符合市场化条件的民生领域。这样新的思维固化，同样需要通过大力解放思想，破除迷信去客服它，这也是改革的应有之义。我们有必要更加深入地学习和领会邓小平理论中对“计划”和“市场”的工具化思维，从而为用计划经济思维来改造疫苗工作扫清思想障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“要有新突破，就必须进一步解放思想”，今年是改革开放四十周年，在这场席卷全国舆论的疫苗风暴中，更要求我们的政府有进一步解放思想、实事求是、勇于制度创新、体制创新的魄力。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改革中出现的问题，需要用更深入的改革去解决它。只有国家能在疫苗领域推动进一步的深层次改革，在源头上、制度设计上，让一类疫苗生产者没有盈利冲动，不想利润，对市场没兴趣，大家不为房子孩子发愁，安心做自己的事，才能彻底避开由于资本逐利在基础民生领域带来的困扰。​​​​</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rPr>
          <w:color w:val="auto"/>
        </w:rPr>
      </w:pPr>
      <w:bookmarkStart w:id="168" w:name="_Toc721242852"/>
      <w:r>
        <w:rPr>
          <w:color w:val="auto"/>
          <w:lang w:val="en-US" w:eastAsia="zh-CN"/>
        </w:rPr>
        <w:t>84、</w:t>
      </w:r>
      <w:r>
        <w:rPr>
          <w:rFonts w:hint="default"/>
          <w:color w:val="auto"/>
          <w:lang w:val="en-US" w:eastAsia="zh-CN"/>
        </w:rPr>
        <w:fldChar w:fldCharType="begin"/>
      </w:r>
      <w:r>
        <w:rPr>
          <w:rFonts w:hint="default"/>
          <w:color w:val="auto"/>
          <w:lang w:val="en-US" w:eastAsia="zh-CN"/>
        </w:rPr>
        <w:instrText xml:space="preserve"> HYPERLINK "https://www.weibo.com/ttarticle/p/show?id=2309404265264622478774&amp;mod=zwenzhang"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《疫苗问题上，国营企业缺乏偷工减料和造假的动机》</w:t>
      </w:r>
      <w:r>
        <w:rPr>
          <w:rFonts w:hint="default"/>
          <w:color w:val="auto"/>
          <w:lang w:val="en-US" w:eastAsia="zh-CN"/>
        </w:rPr>
        <w:fldChar w:fldCharType="end"/>
      </w:r>
      <w:bookmarkEnd w:id="168"/>
    </w:p>
    <w:p>
      <w:pPr>
        <w:keepNext w:val="0"/>
        <w:keepLines w:val="0"/>
        <w:widowControl/>
        <w:suppressLineNumbers w:val="0"/>
        <w:jc w:val="center"/>
      </w:pPr>
      <w:r>
        <w:rPr>
          <w:rFonts w:hint="default" w:ascii="Arial" w:hAnsi="Arial" w:eastAsia="宋体" w:cs="Arial"/>
          <w:i w:val="0"/>
          <w:caps w:val="0"/>
          <w:color w:val="808080"/>
          <w:spacing w:val="0"/>
          <w:kern w:val="0"/>
          <w:sz w:val="18"/>
          <w:szCs w:val="18"/>
          <w:shd w:val="clear" w:fill="FFFFFF"/>
          <w:lang w:val="en-US" w:eastAsia="zh-CN" w:bidi="ar"/>
        </w:rPr>
        <w:t>2018-07-24</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firstLine="0"/>
        <w:textAlignment w:val="auto"/>
        <w:outlineLvl w:val="9"/>
        <w:rPr>
          <w:rFonts w:hint="eastAsia" w:ascii="Arial" w:hAnsi="Arial" w:cs="Arial"/>
          <w:i w:val="0"/>
          <w:caps w:val="0"/>
          <w:color w:val="333333"/>
          <w:spacing w:val="0"/>
          <w:sz w:val="24"/>
          <w:szCs w:val="24"/>
        </w:rPr>
      </w:pPr>
      <w:r>
        <w:rPr>
          <w:rFonts w:hint="eastAsia" w:ascii="Arial" w:hAnsi="Arial" w:cs="Arial"/>
          <w:i w:val="0"/>
          <w:caps w:val="0"/>
          <w:color w:val="333333"/>
          <w:spacing w:val="0"/>
          <w:sz w:val="24"/>
          <w:szCs w:val="24"/>
        </w:rPr>
        <w:t>看这篇文章之前，建议先做好三件事：</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1、建议先阅读昨天写的这篇《</w:t>
      </w:r>
      <w:r>
        <w:rPr>
          <w:rFonts w:hint="eastAsia" w:asciiTheme="minorEastAsia" w:hAnsiTheme="minorEastAsia" w:eastAsiaTheme="minorEastAsia" w:cstheme="minorEastAsia"/>
          <w:i w:val="0"/>
          <w:caps w:val="0"/>
          <w:color w:val="EB7350"/>
          <w:spacing w:val="0"/>
          <w:sz w:val="24"/>
          <w:szCs w:val="24"/>
          <w:u w:val="none"/>
          <w:shd w:val="clear" w:fill="FFFFFF"/>
        </w:rPr>
        <w:fldChar w:fldCharType="begin"/>
      </w:r>
      <w:r>
        <w:rPr>
          <w:rFonts w:hint="eastAsia" w:asciiTheme="minorEastAsia" w:hAnsiTheme="minorEastAsia" w:eastAsiaTheme="minorEastAsia" w:cstheme="minorEastAsia"/>
          <w:i w:val="0"/>
          <w:caps w:val="0"/>
          <w:color w:val="EB7350"/>
          <w:spacing w:val="0"/>
          <w:sz w:val="24"/>
          <w:szCs w:val="24"/>
          <w:u w:val="none"/>
          <w:shd w:val="clear" w:fill="FFFFFF"/>
        </w:rPr>
        <w:instrText xml:space="preserve"> HYPERLINK "https://zhuanlan.zhihu.com/p/40348952" \t "/home/mecup/文档\\x/_blank" </w:instrText>
      </w:r>
      <w:r>
        <w:rPr>
          <w:rFonts w:hint="eastAsia" w:asciiTheme="minorEastAsia" w:hAnsiTheme="minorEastAsia" w:eastAsiaTheme="minorEastAsia" w:cstheme="minorEastAsia"/>
          <w:i w:val="0"/>
          <w:caps w:val="0"/>
          <w:color w:val="EB7350"/>
          <w:spacing w:val="0"/>
          <w:sz w:val="24"/>
          <w:szCs w:val="24"/>
          <w:u w:val="none"/>
          <w:shd w:val="clear" w:fill="FFFFFF"/>
        </w:rPr>
        <w:fldChar w:fldCharType="separate"/>
      </w:r>
      <w:r>
        <w:rPr>
          <w:rStyle w:val="22"/>
          <w:rFonts w:hint="eastAsia" w:asciiTheme="minorEastAsia" w:hAnsiTheme="minorEastAsia" w:eastAsiaTheme="minorEastAsia" w:cstheme="minorEastAsia"/>
          <w:i w:val="0"/>
          <w:caps w:val="0"/>
          <w:color w:val="EB7350"/>
          <w:spacing w:val="0"/>
          <w:sz w:val="24"/>
          <w:szCs w:val="24"/>
          <w:u w:val="none"/>
          <w:shd w:val="clear" w:fill="FFFFFF"/>
        </w:rPr>
        <w:t>进一步解放思想：在疫苗领域恢复计划体制和国营企业</w:t>
      </w:r>
      <w:r>
        <w:rPr>
          <w:rFonts w:hint="eastAsia" w:asciiTheme="minorEastAsia" w:hAnsiTheme="minorEastAsia" w:eastAsiaTheme="minorEastAsia" w:cstheme="minorEastAsia"/>
          <w:i w:val="0"/>
          <w:caps w:val="0"/>
          <w:color w:val="EB7350"/>
          <w:spacing w:val="0"/>
          <w:sz w:val="24"/>
          <w:szCs w:val="24"/>
          <w:u w:val="none"/>
          <w:shd w:val="clear" w:fill="FFFFFF"/>
        </w:rPr>
        <w:fldChar w:fldCharType="end"/>
      </w:r>
      <w:r>
        <w:rPr>
          <w:rFonts w:hint="eastAsia" w:asciiTheme="minorEastAsia" w:hAnsiTheme="minorEastAsia" w:eastAsiaTheme="minorEastAsia" w:cstheme="minorEastAsia"/>
          <w:i w:val="0"/>
          <w:caps w:val="0"/>
          <w:color w:val="333333"/>
          <w:spacing w:val="0"/>
          <w:sz w:val="24"/>
          <w:szCs w:val="24"/>
          <w:shd w:val="clear" w:fill="FFFFFF"/>
        </w:rPr>
        <w:t>》</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2、</w:t>
      </w:r>
      <w:r>
        <w:rPr>
          <w:rFonts w:hint="eastAsia" w:asciiTheme="minorEastAsia" w:hAnsiTheme="minorEastAsia" w:eastAsiaTheme="minorEastAsia" w:cstheme="minorEastAsia"/>
          <w:b/>
          <w:i w:val="0"/>
          <w:caps w:val="0"/>
          <w:color w:val="333333"/>
          <w:spacing w:val="0"/>
          <w:sz w:val="24"/>
          <w:szCs w:val="24"/>
          <w:shd w:val="clear" w:fill="FFFFFF"/>
        </w:rPr>
        <w:t>建议先自己百度一下，什么是国营企业，在昨天这篇文章的评论中，有太多太多知友连国营企业是什么都不知道，还以为就是我们常说的“国企”，还以为三鹿、移动、武汉生物、中石油这些是国营企业。</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3、请一定要看完文章再发表评论，昨天这篇下面的评论里面，很多知友只看题目没看文章就直接望文生义发表评论，明明文章里面已经写的很清楚的问题还反复疑问（比如上面的国营企业和国有企业的区别），让作者很有“鸽子为什么这么大”的郁闷……</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正文开始……</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在疫苗领域，尤其是一类疫苗领域恢复计划经济体制和国营企业，一个最大的好处在于，从根源上消除了偷工减料和造假的动机和冲动。</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比如这次的长春生物在狂犬病疫苗生产上的问题——编造生产记录和产品检验记录，随意变更工艺参数和设备。目的是什么呢？</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长春长生的发酵罐由小变大，这属于生产工艺的变更，按理说必须要到国家药监部门进行审批，而不是自己偷偷伪造生产记录，违法变更参数设备。</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长生为什么要用大罐呢？据媒体分析，因为小罐的反应器更容易把控疫苗的有效成分且比较均一，而大罐在反应中比较不容易控制成分，且会导致杂质增多。但是，大罐的产量大，小罐的产量小，为了增加产量，长生铤而走险，换句话说，就是为了钱，为了超额利润。</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资本家投资的目的就是为了获取利润，自然有这样的动机。</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资本家的企业上市了，还要考虑大股东的收益，要吸引投资，自然也要把利润往上拔高。</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有很多公司，做起来之后，就心不在焉了，天天想着怎么搞资本运作，因为这样来钱更快。</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就像长生，一亿多研发投入，二十亿买理财，这样钻到钱眼里，自然有违规的冲动。</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而国营企业统购统销，其实仅仅相当于一个国家的生产车间，不需要任何销售人员，所以它也没有赢利冲动，而不是像现在的国企那样，自负盈亏。它可以根本就不考虑什么盈亏，不考虑什么利润，只是专心生产国家下达的疫苗任务就行了。对于领导和员工，工资都是国家说了算，国家下达的指标多，企业生产的多，你拿这些钱；国家下达的指标少，企业生产的少，你还是拿这些钱，只要合规生产，别出事就行。</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b/>
          <w:i w:val="0"/>
          <w:caps w:val="0"/>
          <w:color w:val="333333"/>
          <w:spacing w:val="0"/>
          <w:sz w:val="24"/>
          <w:szCs w:val="24"/>
          <w:shd w:val="clear" w:fill="FFFFFF"/>
        </w:rPr>
        <w:t>如果有年轻的知友没法想象国营企业是个什么东西，可以近似地想一下“造币厂”这样的机构。</w:t>
      </w:r>
      <w:r>
        <w:rPr>
          <w:rFonts w:hint="eastAsia" w:asciiTheme="minorEastAsia" w:hAnsiTheme="minorEastAsia" w:eastAsiaTheme="minorEastAsia" w:cstheme="minorEastAsia"/>
          <w:i w:val="0"/>
          <w:caps w:val="0"/>
          <w:color w:val="333333"/>
          <w:spacing w:val="0"/>
          <w:sz w:val="24"/>
          <w:szCs w:val="24"/>
          <w:shd w:val="clear" w:fill="FFFFFF"/>
        </w:rPr>
        <w:t>造币厂自身不需要有赢利冲动，国家说印多少钱就印多少，印了的钱国家统一拿走。</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有知友以为这样的国营企业不能创新，其实不对，新中国成立以来，造币技术也是与时俱进的，并没有停留在几十年前。</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在昨天那篇文章中提到过，计划经济体制下的国营企业在创新层面上的问题不是不能创新，而是由于没有市场的反馈，不知道该往哪个方向上创新。而在不需要市场反馈的领域，或者某个领域本身的特点就是市场反馈比较弱的时候（例如疫苗领域），国营企业的这个弱点就不存在了。</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有的知友说，长生事件主要是监管的问题，是监管不严，这话本身也对，监管本身可以类比于警察巡逻，警察巡逻频繁，犯罪率就可能会下降；而疫苗国营化则相当于消除犯罪动机，后者是更根本的层面，毕竟警察也可能百密一疏，也可能疲于防范，也可能被犯罪分子收买成为保护伞，而如果在制度层面让大家都没有犯罪的冲动，这显然是更好的做法。</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当然，在实际中，二者可以结合使用，既改善环境消除犯罪动机，警察又不断巡逻，并不矛盾，效果更好。</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有的知友又说了，那街边的小吃店还可能吃了拉肚子呢，也算危害人民健康啊，按你这逻辑，是不是所有的餐饮业也要统购统销、搞国营化？</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这就牵出了另外一个问题，计划和市场，到底应该如何划分界限？它们的合理边界应该在什么地方？</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我们是社会主义市场经济体制，也就意味着，我们是以市场为主，而这样做是有原因的：</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b/>
          <w:i w:val="0"/>
          <w:caps w:val="0"/>
          <w:color w:val="333333"/>
          <w:spacing w:val="0"/>
          <w:sz w:val="24"/>
          <w:szCs w:val="24"/>
          <w:shd w:val="clear" w:fill="FFFFFF"/>
        </w:rPr>
        <w:t>1、市场反馈信号强烈的，更适合市场化。</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比如昨天文中讨论的手机，一款手机出来之后，做工好不好，有没有什么炫酷的新功能，待机时间长不长，屏幕大不大，性价比高不高……这些很快就能被消费者感知，被各种评测文章覆盖，很快就可以传导到销售业绩上，好不好大家很快就有个评价，这就叫市场反馈信号强烈，不好的产品市场很快就可以抛弃它。</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大多数直接面向终端消费者的消费类产品都属于这一类。比如餐饮、服装、电子产品、玩具……等等</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而疫苗这东西，市场反馈信号就比较弱，你打上疫苗之后，哪怕是白水，也有可能一直不发病，几年后发了病，也难以确定是否和疫苗有关，也就是说，终端消费者群体难以快速感知A产品和B产品哪个更好，或者快速感知的成本较高，也就是说，市场比较迟钝，这种情况下，市场本身就容易由于缺乏反馈信号而失灵。</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疫苗甚至比各种普通的医药产品的市场反馈信号更弱，因为往往是病人长了病才去吃药打针，如果吃了药打了针病不见好，或者更严重了，那么从“病好了”到“药有效”的逻辑关系是相对而言比较容易建立的；但是疫苗往往都是正常人去打的，因此在消费者层面相对较难建立起“没发病”到“疫苗有效”的逻辑关系，谁知道你是没遇上感染源还是疫苗保护了你呢。</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b/>
          <w:i w:val="0"/>
          <w:caps w:val="0"/>
          <w:color w:val="333333"/>
          <w:spacing w:val="0"/>
          <w:sz w:val="24"/>
          <w:szCs w:val="24"/>
          <w:shd w:val="clear" w:fill="FFFFFF"/>
        </w:rPr>
        <w:t>2、市场竞争条件下社会成本较低的领域，更适合市场化</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比如餐饮行业，覆盖面很广，如果全部国营，那国家负担就会很沉重。如果既允许国营小餐馆存在，又允许私营小餐馆存在，那后者很快就会获得优势，因为后者不需要承担各种福利。这种情况下，干脆国家就彻底放弃餐饮行业的国营店，只保留极其少见的个例，这样整个社会的成本会比较低。</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b/>
          <w:i w:val="0"/>
          <w:caps w:val="0"/>
          <w:color w:val="333333"/>
          <w:spacing w:val="0"/>
          <w:sz w:val="24"/>
          <w:szCs w:val="24"/>
          <w:shd w:val="clear" w:fill="FFFFFF"/>
        </w:rPr>
        <w:t>3、面向终端消费者的服务类行业</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这个不多说了，可以参考杨蕾魏积安早期的一个相声《笑比哭难》，就是讽刺国营商店员工脸难看的。计划经济年代有些国营单位就是这一副“大爷”脾气。甚至北京有一家小吃部在玻璃门上曾贴出过“本店绝不打骂顾客！”</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b/>
          <w:i w:val="0"/>
          <w:caps w:val="0"/>
          <w:color w:val="333333"/>
          <w:spacing w:val="0"/>
          <w:sz w:val="24"/>
          <w:szCs w:val="24"/>
          <w:shd w:val="clear" w:fill="FFFFFF"/>
        </w:rPr>
        <w:t>4、出问题之后影响较为有限的领域</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比如你买了一台不太好的手机，也仅仅是损失了些钱财；比如你去一个小餐馆吃饭拉了肚子，也仅仅是几十人的问题。而且由于反馈信号强，这些有问题的产品可能很快就会被市场淘汰，因此这使得它们的影响进一步收缩。</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而疫苗则不是，由于全民接种，以至于动不动一个公司的一个批号就影响25万人，其严重性不是一般的药品、食品、消费品所能类比的。</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b/>
          <w:i w:val="0"/>
          <w:caps w:val="0"/>
          <w:color w:val="333333"/>
          <w:spacing w:val="0"/>
          <w:sz w:val="24"/>
          <w:szCs w:val="24"/>
          <w:shd w:val="clear" w:fill="FFFFFF"/>
        </w:rPr>
        <w:t>5、不存在天然垄断性，或天然垄断性较弱</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打疫苗一般都是去医疗机构或者防疫中心，而不是直接从疫苗生产厂家购买，这使得疫苗生产厂家面对的“客户”，实际上是少量的医疗机构或者省级防疫中心，这是由疫苗接种和保存的专业性所决定的，这种天然垄断性使得私人疫苗生产厂家只需要贿赂少数对象就能实现大规模销售，而不需要通过“贿赂大多数人”（提高产品质量和性价比）来实现大规模销售。</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b/>
          <w:i w:val="0"/>
          <w:caps w:val="0"/>
          <w:color w:val="333333"/>
          <w:spacing w:val="0"/>
          <w:sz w:val="24"/>
          <w:szCs w:val="24"/>
          <w:shd w:val="clear" w:fill="FFFFFF"/>
        </w:rPr>
        <w:t>总结一下，哪些领域比较适合用计划经济，应满足以下大多数或者全部条件：</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1、不主要直接面向终端消费者的领域，或者基础民生、安全领域</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2、市场反馈能力很弱，或周期很长、竞争不充分，以至于市场难以自发调节</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3、一旦出现问题，就是大规模的公共安全问题，潜在规模越大，越适合</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4、提供产品的市场主体不多，以至于国家只需要建立少数国营企业就可以实现计划化</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5、有较高的天然垄断性</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因此，疫苗产业，尤其是一类疫苗产业，其生产机制都已经很成熟了，比较适合以计划体制来运营。市场竞争可以在二类疫苗、新疫苗领域展开自由竞争，把一类疫苗隔离在市场化之外，不允许以赢利为目的的市场主体去运营它，在制度上就消灭掉获利冲动，同时大幅改善整个疫苗行业的监管力度，双管齐下，标本兼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center"/>
        <w:rPr>
          <w:rFonts w:hint="default" w:ascii="Arial" w:hAnsi="Arial" w:cs="Arial"/>
          <w:i w:val="0"/>
          <w:caps w:val="0"/>
          <w:color w:val="333333"/>
          <w:spacing w:val="0"/>
          <w:sz w:val="18"/>
          <w:szCs w:val="18"/>
        </w:rPr>
      </w:pP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rPr>
          <w:color w:val="auto"/>
        </w:rPr>
      </w:pPr>
      <w:bookmarkStart w:id="169" w:name="_Toc1830315990"/>
      <w:r>
        <w:rPr>
          <w:color w:val="auto"/>
          <w:lang w:val="en-US" w:eastAsia="zh-CN"/>
        </w:rPr>
        <w:t>85、</w:t>
      </w:r>
      <w:r>
        <w:rPr>
          <w:rFonts w:hint="default"/>
          <w:color w:val="auto"/>
          <w:lang w:val="en-US" w:eastAsia="zh-CN"/>
        </w:rPr>
        <w:fldChar w:fldCharType="begin"/>
      </w:r>
      <w:r>
        <w:rPr>
          <w:rFonts w:hint="default"/>
          <w:color w:val="auto"/>
          <w:lang w:val="en-US" w:eastAsia="zh-CN"/>
        </w:rPr>
        <w:instrText xml:space="preserve"> HYPERLINK "https://www.weibo.com/ttarticle/p/show?id=2309404265695079757419&amp;mod=zwenzhang"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《在疫苗问题上，靠监管最多治标，加上计划体制和国营化才治本》</w:t>
      </w:r>
      <w:r>
        <w:rPr>
          <w:rFonts w:hint="default"/>
          <w:color w:val="auto"/>
          <w:lang w:val="en-US" w:eastAsia="zh-CN"/>
        </w:rPr>
        <w:fldChar w:fldCharType="end"/>
      </w:r>
      <w:bookmarkEnd w:id="169"/>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2018-07-25</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前天和昨天分别写过两篇关于一类疫苗应该国营化的文章，分别是：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上篇：</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"https://zhuanlan.zhihu.com/p/40348952"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进一步解放思想：在疫苗领域恢复计划体制和国营企业</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中篇：</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"https://zhuanlan.zhihu.com/p/40417387"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疫苗问题上，国营企业缺乏偷工减料和造假的动机</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本文是下篇。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看这篇文章之前，建议先做好两事：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1、建议先阅读上篇和中篇，因为这两篇提到的一些内容，下篇中不会再提到，你看完下篇之后如果感觉有一些地方没说全或者有漏洞，请先去翻上篇和中篇，有很大概率会找到答案。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w:t>
      </w:r>
      <w:r>
        <w:rPr>
          <w:rFonts w:hint="default" w:ascii="Arial" w:hAnsi="Arial" w:cs="Arial"/>
          <w:b/>
          <w:i w:val="0"/>
          <w:caps w:val="0"/>
          <w:color w:val="333333"/>
          <w:spacing w:val="0"/>
          <w:sz w:val="24"/>
          <w:szCs w:val="24"/>
        </w:rPr>
        <w:t>建议先自己百度一下，什么是国营企业，在上篇和中篇的评论中，有太多太多知友连国营企业是什么都不知道，还以为就是我们常说的“国企”，还以为三鹿、中移动、武汉生物、中石油这些是国营企业。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正文开始……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长春长生事件爆发之后，很多朋友都把重点放在了呼吁加强监管上，这当然是非常必要的。但这只是治标的做法，仅有这一条的话，是不能从根本上解决疫苗安全问题的。</w:t>
      </w:r>
    </w:p>
    <w:p>
      <w:pPr>
        <w:numPr>
          <w:ilvl w:val="0"/>
          <w:numId w:val="3"/>
        </w:numPr>
        <w:rPr>
          <w:rFonts w:hint="default"/>
          <w:b/>
          <w:bCs/>
          <w:sz w:val="24"/>
          <w:szCs w:val="24"/>
        </w:rPr>
      </w:pPr>
      <w:r>
        <w:rPr>
          <w:rFonts w:hint="default"/>
          <w:b/>
          <w:bCs/>
          <w:sz w:val="24"/>
          <w:szCs w:val="24"/>
        </w:rPr>
        <w:t>资本天生有增殖的冲动，尤其是暴利诱惑面前有更强的冲动</w:t>
      </w:r>
    </w:p>
    <w:p>
      <w:pPr>
        <w:numPr>
          <w:ilvl w:val="0"/>
          <w:numId w:val="0"/>
        </w:numPr>
        <w:rPr>
          <w:rFonts w:hint="default"/>
          <w:b/>
          <w:bCs/>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下面这段话，是大家都耳熟能详的：</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资本害怕没有利润或利润太少，就像自然界害怕真空一样。一旦有适当的利润，资本就胆大起来。如果有10%的利润，它就保证到处被使用；有20%的利润，它就活跃起来；有50%的利润，它就铤而走险；为了100%的利润，它就敢践踏一切人间法律；有300%的利润，它就敢犯任何罪行，甚至冒绞首的危险。如果动乱和纷争能带来利润，它就会鼓励动乱和纷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那么，长春长生的利润有多高呢？媒体给出了答案：</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查看长生生物的财务报告不难发现，疫苗的确是个非常赚钱的生意，</w:t>
      </w:r>
      <w:r>
        <w:rPr>
          <w:rFonts w:hint="default" w:ascii="Arial" w:hAnsi="Arial" w:eastAsia="宋体" w:cs="Arial"/>
          <w:b/>
          <w:i w:val="0"/>
          <w:caps w:val="0"/>
          <w:color w:val="808080"/>
          <w:spacing w:val="0"/>
          <w:kern w:val="0"/>
          <w:sz w:val="24"/>
          <w:szCs w:val="24"/>
          <w:shd w:val="clear" w:fill="F2F2F5"/>
          <w:lang w:val="en-US" w:eastAsia="zh-CN" w:bidi="ar"/>
        </w:rPr>
        <w:t>在疫苗相关上市企业中，长生生物以91.59%的毛利率占据行业首位，比贵州茅台的毛利率（91.31%）还高。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"https://link.zhihu.com/?target=http://www.guancha.cn/society/2018_07_22_465131_s.shtml"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100元疫苗92元是利润，长生生物暴利超茅台​</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么高的利润，可谓是暴利，私人资本必然有极强的冲动和侥幸心理去冒险，去突破监管，去贿赂官员，去更加隐蔽地造假，去寻找各种监管漏洞。在这一点上，无论是外国疫苗企业，还是中国疫苗企业，都有这样的冲动。但发达国家疫苗企业好歹还有技术领先优势，可以通过技术优势获取超额利润，而国内很多疫苗企业没有这样的技术优势，因此有更强的动机去走歪门邪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西方社会现在的“反疫苗运动”思潮也有类似的心理因素，即使“监管”是存在的。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这种思潮的背后是公众对生产疫苗的大型跨国制药公司极不信任，因为西方很多药品价格昂贵，制药公司被认为有</w:t>
      </w:r>
      <w:r>
        <w:rPr>
          <w:rFonts w:hint="default" w:ascii="Arial" w:hAnsi="Arial" w:cs="Arial"/>
          <w:b/>
          <w:i w:val="0"/>
          <w:caps w:val="0"/>
          <w:color w:val="333333"/>
          <w:spacing w:val="0"/>
          <w:sz w:val="24"/>
          <w:szCs w:val="24"/>
        </w:rPr>
        <w:t>逐利动机</w:t>
      </w:r>
      <w:r>
        <w:rPr>
          <w:rFonts w:hint="default" w:ascii="Arial" w:hAnsi="Arial" w:cs="Arial"/>
          <w:i w:val="0"/>
          <w:caps w:val="0"/>
          <w:color w:val="333333"/>
          <w:spacing w:val="0"/>
          <w:sz w:val="24"/>
          <w:szCs w:val="24"/>
        </w:rPr>
        <w:t>。这种不信任甚至上升到了“丧心病狂”的程度：</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据英国《卫报》7月11日报道，欧洲部分国家的抵制疫苗运动已经到了“丧心病狂”地步。</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当意大利国家队排球运动员、奥运会金牌得主伊万·扎伊采夫（Ivan Zaytsev），于上周在社交账户上贴出他和自己孩子的照片时，并没有想到，这会引发一场政治讨论。</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当时，7个月大的女儿刚刚接种疫苗，扎伊采夫在发布的照片里表扬她勇敢。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r>
        <w:rPr>
          <w:rFonts w:hint="default" w:ascii="Arial" w:hAnsi="Arial" w:cs="Arial"/>
          <w:i w:val="0"/>
          <w:caps w:val="0"/>
          <w:color w:val="333333"/>
          <w:spacing w:val="0"/>
          <w:sz w:val="24"/>
          <w:szCs w:val="24"/>
        </w:rPr>
        <w:drawing>
          <wp:inline distT="0" distB="0" distL="114300" distR="114300">
            <wp:extent cx="3169285" cy="5060950"/>
            <wp:effectExtent l="0" t="0" r="12065" b="6350"/>
            <wp:docPr id="6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0" descr="IMG_256"/>
                    <pic:cNvPicPr>
                      <a:picLocks noChangeAspect="1"/>
                    </pic:cNvPicPr>
                  </pic:nvPicPr>
                  <pic:blipFill>
                    <a:blip r:embed="rId69"/>
                    <a:stretch>
                      <a:fillRect/>
                    </a:stretch>
                  </pic:blipFill>
                  <pic:spPr>
                    <a:xfrm>
                      <a:off x="0" y="0"/>
                      <a:ext cx="3169285" cy="5060950"/>
                    </a:xfrm>
                    <a:prstGeom prst="rect">
                      <a:avLst/>
                    </a:prstGeom>
                    <a:noFill/>
                    <a:ln w="9525">
                      <a:noFill/>
                    </a:ln>
                  </pic:spPr>
                </pic:pic>
              </a:graphicData>
            </a:graphic>
          </wp:inline>
        </w:drawing>
      </w:r>
      <w:r>
        <w:rPr>
          <w:rFonts w:hint="default" w:ascii="Arial" w:hAnsi="Arial" w:cs="Arial"/>
          <w:i w:val="0"/>
          <w:caps w:val="0"/>
          <w:color w:val="333333"/>
          <w:spacing w:val="0"/>
          <w:sz w:val="24"/>
          <w:szCs w:val="24"/>
        </w:rPr>
        <w:br w:type="textWrapping"/>
      </w:r>
      <w:r>
        <w:rPr>
          <w:rFonts w:hint="default" w:ascii="Arial" w:hAnsi="Arial" w:cs="Arial"/>
          <w:i w:val="0"/>
          <w:caps w:val="0"/>
          <w:color w:val="808080"/>
          <w:spacing w:val="0"/>
          <w:sz w:val="18"/>
          <w:szCs w:val="18"/>
        </w:rPr>
        <w:t>伊万·扎伊采夫的Instagram截图</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但是，照片刚发布几秒钟，扎伊采夫就遭到了来自反对疫苗激进分子们的大量恶意辱骂。这些攻击从“</w:t>
      </w:r>
      <w:r>
        <w:rPr>
          <w:rFonts w:hint="default" w:ascii="Arial" w:hAnsi="Arial" w:eastAsia="宋体" w:cs="Arial"/>
          <w:b/>
          <w:i w:val="0"/>
          <w:caps w:val="0"/>
          <w:color w:val="808080"/>
          <w:spacing w:val="0"/>
          <w:kern w:val="0"/>
          <w:sz w:val="24"/>
          <w:szCs w:val="24"/>
          <w:shd w:val="clear" w:fill="F2F2F5"/>
          <w:lang w:val="en-US" w:eastAsia="zh-CN" w:bidi="ar"/>
        </w:rPr>
        <w:t>你一定是拿了药厂的脏钱</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”到令人不寒而栗的诅咒——“希望你女儿快得病死掉”。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于意大利的反疫苗思潮，罗马国际社会科学自由大学政治学教授乔瓦尼·奥西纳说，“此事背后是民众对精英主义的强烈不信任”，“这样一来，如果医生说，‘你的孩子必须接种疫苗’，人们不会想着医生是专业的，他们只会想，‘</w:t>
      </w:r>
      <w:r>
        <w:rPr>
          <w:rFonts w:hint="default" w:ascii="Arial" w:hAnsi="Arial" w:cs="Arial"/>
          <w:b/>
          <w:i w:val="0"/>
          <w:caps w:val="0"/>
          <w:color w:val="333333"/>
          <w:spacing w:val="0"/>
          <w:sz w:val="24"/>
          <w:szCs w:val="24"/>
        </w:rPr>
        <w:t>你是不是从销售疫苗的公司里拿了钱</w:t>
      </w: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可见，即使有监管存在，由于市场化企业的逐利性冲动，部分社会群体也有倾向去怀疑疫苗生产者的不良动机，因为疫苗是否良心，在普通消费者的个体层面带有“玄学”色彩——我打上发病了不能确定是疫苗不好；我打上不发病不一定确定是疫苗有效，个体感觉上缺乏明确性，只能期望于厂家的良心，而厂家又是逐利的，而监管毕竟是人在做。公众的不安全感也就可以理解。</w:t>
      </w:r>
    </w:p>
    <w:p>
      <w:pPr>
        <w:numPr>
          <w:ilvl w:val="0"/>
          <w:numId w:val="4"/>
        </w:numPr>
        <w:rPr>
          <w:rFonts w:hint="default"/>
          <w:b/>
          <w:bCs/>
          <w:sz w:val="24"/>
          <w:szCs w:val="24"/>
        </w:rPr>
      </w:pPr>
      <w:r>
        <w:rPr>
          <w:rFonts w:hint="default"/>
          <w:b/>
          <w:bCs/>
          <w:sz w:val="24"/>
          <w:szCs w:val="24"/>
        </w:rPr>
        <w:t>监管本身存在局限性</w:t>
      </w:r>
    </w:p>
    <w:p>
      <w:pPr>
        <w:numPr>
          <w:ilvl w:val="0"/>
          <w:numId w:val="0"/>
        </w:numPr>
        <w:rPr>
          <w:rFonts w:hint="default"/>
          <w:b/>
          <w:bCs/>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而监管呢，是被动的，是抽查的，是事后的，是由具体的个人去执行的，是要遵守一定的规则的，</w:t>
      </w:r>
      <w:r>
        <w:rPr>
          <w:rFonts w:hint="default" w:ascii="Arial" w:hAnsi="Arial" w:cs="Arial"/>
          <w:b/>
          <w:i w:val="0"/>
          <w:caps w:val="0"/>
          <w:color w:val="333333"/>
          <w:spacing w:val="0"/>
          <w:sz w:val="24"/>
          <w:szCs w:val="24"/>
        </w:rPr>
        <w:t>这里面变数太多了</w:t>
      </w:r>
      <w:r>
        <w:rPr>
          <w:rFonts w:hint="default" w:ascii="Arial" w:hAnsi="Arial" w:cs="Arial"/>
          <w:i w:val="0"/>
          <w:caps w:val="0"/>
          <w:color w:val="333333"/>
          <w:spacing w:val="0"/>
          <w:sz w:val="24"/>
          <w:szCs w:val="24"/>
        </w:rPr>
        <w:t>，导致这个网必然会有漏洞和网眼。当然我们现在的网，网眼太大，你如果加强监管，相当于把网眼变小了，但是还是有空子，这最多只能提高造假的难度和成本，使得资本家选择造假的时候更加谨慎和隐蔽，花更多的钱去公关，用更巧妙的方式去绕开规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只要资本家仍然有赚钱冲动，那么监管就是像是拿着榔头玩”打地鼠“的游戏——就取决于监管者的手是不是勤快，是不是敏捷了。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这对于一般的行业是没有太大问题的，因为：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第一，大多数行业利润率都没有那么暴利，也相对透明，利润低了，冲动就弱。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二，大多数行业生产的产品，好不好、有没有效果，是相对容易看出来的，这种情况下监管就比较容易，比如手机，用的什么内存你很容易就看出来，比如普通药品，吃下去病好没好人就能感觉到。疫苗呢？你打了没发病，谁知道是你没遇到病毒还是疫苗起作用了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第三，大多数行业出了问题影响有限，不像疫苗这样，全民注射，波及面广，而且涉及后代健康，一旦出事就是大事。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且，对于现在的各种以赢利为目的的国有（不是国营）、私有疫苗企业来说，都是各地的纳税大户，对各地的解决就业有重要的作用。而财政收入和就业是地方政府关注的头等大事，一旦企业暴雷，财政收入影响不说，更麻烦的是职工下岗，制造不稳定因素，这也使得地方政府有天然的“和稀泥”、“压盖子”的冲动，对本辖区内的重点企业、纳税大户、就业大户（无论是国企还是私企），不愿去硬啃，当年的三鹿事件也有这个因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因此，监管只是一种威慑手段，它无法解决“犯罪冲动”的问题，无法消除“产生犯罪的土壤”，它自己也存在被腐蚀拉拢的可能性。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现在中国对毒品犯罪打击非常严厉，但还是有很多人为了暴利而不惜以身犯险。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我们必须要说，如果没有对毒品的严厉打击，那肯定毒品问题远比现在严重。因此，监管是必须的，但它只能起到一个“把问题发生率压在一定程度”的状态下，因为在暴利下的冲动必然会导致侥幸心理，从而使得毒品问题呈现“受压制而不绝”。</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毒品问题上，我们现在没有完全治本的方法，也就是“让所有人都没有制毒的冲动”，但是也有部分治本的方法，比如提高生产力，让民众不需要制毒贩毒就能有正常的收入，就能有饭吃有衣穿，这样就会降低社会上的犯罪冲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试想，一个吃不上饭的国家，哪怕对各种犯罪的“监管”再严厉，也会有大量的民众铤而走险，因为这个时候会有很多人有强烈的动机，这就是土壤，土壤不除，监管只能是“野火烧不尽，春风吹又生”。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在疫苗领域，这样的“清除土壤”的治本之道是有的。因为国营企业在制度设计上天生就不追求利润，天生就没有造假谋利的冲动，因此非常适合在一类疫苗领域使用。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于国营企业（再次提醒，不是国有企业）的领导，生产计划不是来自于市场需求，而是来自于上级指定；销售也不是面向市场，而是由上级统一收走；企业生产多少、生产什么都和我一点关系都没有，同时也没有来自股东和上级的利润考核要求（但有安全生产、保质保量的要求），挣的钱也是国家的，我就拿固定的死工资，也没有什么利润分红，那么我有什么必要去造假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我如果不造假，我在利益上一点损失都没有，到了年龄还可能升官。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我要是造假，我一点好处都没有，一类疫苗是国家免费发放的，我就算通过造假降低了成本，也没什么意义啊，反而造假可能会受到严厉惩处，丢掉官位坐大牢。这从“收益/成本”上看明显没意思啊。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制度设计一定要考虑现实情况，考虑现实的人性。光提“加强监管”，但加强监管最终也是要落实到执行上，人性中天然有趋利避害的一面，不要对人性有过高的期待，相反，要利用人性的趋利避害来设计制度，用制度来保证，这样才能执行效果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的现实官场，不是很多人都“不求有功，但求无过，明哲保身，当太平官”吗？很好，一类疫苗的生产就用你这一点。对于一类疫苗生产的国营企业领导，“不求有功，但求无过”就足够了，你就按照现有成熟的流程按部就班生产就行，生产流程怎么样，你就怎么生产，谨小慎微，无过就是功，多一事不如少一事就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当然了，我们不是说这样的官当国营企业领导就是最好的，而是说，即使这样常见的普通官员当了国营企业的领导，由于制度的作用，也可以避免赢利冲动下的一类疫苗造假。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那么，计划经济体制下，是不是就无法创新了呢？会不会我们的疫苗研发就停滞了呢？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我们先看看现在资本增值、利益主导下的长春长生的研发投入：</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与此同时，高毛利的疫苗行业研发投入却远远赶不上销售费用。</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以长生生物为例，2015年-2017年，公司销售费用分别为1.41亿元、2.41亿元和5.83亿元。其中2017年长生生物销售费用占营收比重高达37.88%，然而</w:t>
      </w:r>
      <w:r>
        <w:rPr>
          <w:rFonts w:hint="default" w:ascii="Arial" w:hAnsi="Arial" w:eastAsia="宋体" w:cs="Arial"/>
          <w:b/>
          <w:i w:val="0"/>
          <w:caps w:val="0"/>
          <w:color w:val="808080"/>
          <w:spacing w:val="0"/>
          <w:kern w:val="0"/>
          <w:sz w:val="24"/>
          <w:szCs w:val="24"/>
          <w:shd w:val="clear" w:fill="F2F2F5"/>
          <w:lang w:val="en-US" w:eastAsia="zh-CN" w:bidi="ar"/>
        </w:rPr>
        <w:t>2015-2017年，其研发投入分别为1837.83万元、4333.60万元、1.22亿元，尚不及销售费用1/4</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，占营收比例则分别为2.31%、4.26%和7.87%。</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"https://link.zhihu.com/?target=https://finance.qq.com/a/20180724/003140.htm"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疫苗“诞生”链： 轻研发重销售下的信任困境</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可见，私营企业未必重视什么研发，因为市场化下的企业看重的是挣钱，</w:t>
      </w:r>
      <w:r>
        <w:rPr>
          <w:rFonts w:hint="default" w:ascii="Arial" w:hAnsi="Arial" w:cs="Arial"/>
          <w:b/>
          <w:i w:val="0"/>
          <w:caps w:val="0"/>
          <w:color w:val="333333"/>
          <w:spacing w:val="0"/>
          <w:sz w:val="24"/>
          <w:szCs w:val="24"/>
        </w:rPr>
        <w:t>而在疫苗领域</w:t>
      </w:r>
      <w:r>
        <w:rPr>
          <w:rFonts w:hint="default" w:ascii="Arial" w:hAnsi="Arial" w:cs="Arial"/>
          <w:i w:val="0"/>
          <w:caps w:val="0"/>
          <w:color w:val="333333"/>
          <w:spacing w:val="0"/>
          <w:sz w:val="24"/>
          <w:szCs w:val="24"/>
        </w:rPr>
        <w:t>，通过研发挣钱，既有风险，还慢，为什么不走更快的资本运作的路子呢？</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研发投入不够，是不是长生生物缺钱呢？事实上并不是这样。</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2017年，</w:t>
      </w:r>
      <w:r>
        <w:rPr>
          <w:rFonts w:hint="default" w:ascii="Arial" w:hAnsi="Arial" w:eastAsia="宋体" w:cs="Arial"/>
          <w:b/>
          <w:i w:val="0"/>
          <w:caps w:val="0"/>
          <w:color w:val="808080"/>
          <w:spacing w:val="0"/>
          <w:kern w:val="0"/>
          <w:sz w:val="24"/>
          <w:szCs w:val="24"/>
          <w:shd w:val="clear" w:fill="F2F2F5"/>
          <w:lang w:val="en-US" w:eastAsia="zh-CN" w:bidi="ar"/>
        </w:rPr>
        <w:t>公司在理财方面可谓是下了狠心</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，公司利用募资资金和自有资金投入累计111.58亿元，合计实现理财收益7851.72万元，相当于当年扣非净利润的12%。</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另外，还有未单独披露的公司及子公司在额度范围内使用闲置自有资金购买理财产品3.57亿元，累计获得收益34.45万元。</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斑马消费查阅2017年报显示，</w:t>
      </w:r>
      <w:r>
        <w:rPr>
          <w:rFonts w:hint="default" w:ascii="Arial" w:hAnsi="Arial" w:eastAsia="宋体" w:cs="Arial"/>
          <w:b/>
          <w:i w:val="0"/>
          <w:caps w:val="0"/>
          <w:color w:val="808080"/>
          <w:spacing w:val="0"/>
          <w:kern w:val="0"/>
          <w:sz w:val="24"/>
          <w:szCs w:val="24"/>
          <w:shd w:val="clear" w:fill="F2F2F5"/>
          <w:lang w:val="en-US" w:eastAsia="zh-CN" w:bidi="ar"/>
        </w:rPr>
        <w:t>在当年底，公司还有20.53亿元的理财余额</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在2016年，长生生物的理财行动同样不可小窥，其年报显示，当年累计利用闲置募资资金及自有闲置资金累计52.89亿元，累计实现收益2707.16万元。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"https://link.zhihu.com/?target=http://www.yinhang123.net/zixun/gncjnews/2018/0717/1187498.html"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长生生物疫苗门：研发投入吝啬 一年累计投百亿理财​</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而国家主导的研发创新投入，至少单位不会把这么高的比例放在投资理财产品上……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研发并不一定需要市场化</w:t>
      </w:r>
      <w:r>
        <w:rPr>
          <w:rFonts w:hint="default" w:ascii="Arial" w:hAnsi="Arial" w:cs="Arial"/>
          <w:i w:val="0"/>
          <w:caps w:val="0"/>
          <w:color w:val="333333"/>
          <w:spacing w:val="0"/>
          <w:sz w:val="24"/>
          <w:szCs w:val="24"/>
        </w:rPr>
        <w:t>，高铁改进、战斗机、航母、055、航天这些，都不是市场化的产物，但是它们对中国自身而言，都包含了很多的创新环节。那种“只有市场化才会促进研发”的观点，是片面的。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具体片面在什么地方呢？其实上篇和中篇也说了——在很多领域计划干不过市场，是因为在这些领域里，市场信号反馈较强，而计划经济环境下没有市场反馈信号，导致“不知道该往那条路上创新”，而不是“不会创新”——比如如果今天我们的手机全是国营工厂</w:t>
      </w:r>
      <w:r>
        <w:rPr>
          <w:rFonts w:hint="default" w:ascii="Arial" w:hAnsi="Arial" w:cs="Arial"/>
          <w:b/>
          <w:i w:val="0"/>
          <w:caps w:val="0"/>
          <w:color w:val="333333"/>
          <w:spacing w:val="0"/>
          <w:sz w:val="24"/>
          <w:szCs w:val="24"/>
        </w:rPr>
        <w:t>统购统销、国家定价</w:t>
      </w:r>
      <w:r>
        <w:rPr>
          <w:rFonts w:hint="default" w:ascii="Arial" w:hAnsi="Arial" w:cs="Arial"/>
          <w:i w:val="0"/>
          <w:caps w:val="0"/>
          <w:color w:val="333333"/>
          <w:spacing w:val="0"/>
          <w:sz w:val="24"/>
          <w:szCs w:val="24"/>
        </w:rPr>
        <w:t>的，那么全国可能就几种手机型号，因为像“直板还是翻盖好”、“屏幕几寸才算好”、“摄像头是伸缩好还是不伸缩好”这些信号，都无法通过市场反馈回来，因此导致国营工厂只能根据上级的命令的方向进行创新，而无法贴近市场，贴近消费者进行创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但如果一个领域，并不是面向终端消费者的，而且它的创新方向不需要市场判断也能知道的，那么在这个领域里面，计划经济在创新层面就没有明显的劣势了。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比如原子弹，创新方向就是“低维护成本、高爆炸威力、小型化”，这些创新方向需要市场来告诉你吗？不需要啊。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比如印钞厂，创新方向就是“防伪性强、识别性好“，这些创新方向需要市场告诉你吗？不需要啊。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但手机就不行，摄像头是不是该伸缩，后盖是玻璃的还是金属的，这个真需要市场来告诉你。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同理，对于疫苗，那就是“提升防疫效果、覆盖更多的疾病”，这些创新方向也不需要市场告诉你才知道啊，国家直接就可以下达指令，往这个方面上创新就可以了。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计划体制下的疫苗创新机制的具体细节可以再深入讨论，比如是直接让生产一类疫苗的国营工厂同时负责创新，还是由另外的事业单位、学术机构负责创新，还是像计划经济时代那样全国各单位合作攻关，都可以再进一步分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在计划经济时代，中国的疫苗事业也是从无到有的，并不是说计划经济下大家就真的什么新东西都不搞，一起混吃等死：</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1975年7月1日，陶其敏团队研制出我国第一代血源性“乙型肝炎疫苗”——“7571疫苗”。</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检验疫苗是否有效的第一步是进行敏感性和安全性试验，通常先要进行动物试验。但当时，动物试验的条件并不具备。</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制出的疫苗被锁进了冰箱。陶其敏望着凝聚着研究组几个月心血、克服了重重困难研制出来的疫苗，默默思忖，疫苗做不了安全试验，不能使用，怎么办？</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疫苗是自己亲手做的，</w:t>
      </w:r>
      <w:r>
        <w:rPr>
          <w:rFonts w:hint="default" w:ascii="Arial" w:hAnsi="Arial" w:eastAsia="宋体" w:cs="Arial"/>
          <w:b/>
          <w:i w:val="0"/>
          <w:caps w:val="0"/>
          <w:color w:val="808080"/>
          <w:spacing w:val="0"/>
          <w:kern w:val="0"/>
          <w:sz w:val="24"/>
          <w:szCs w:val="24"/>
          <w:shd w:val="clear" w:fill="F2F2F5"/>
          <w:lang w:val="en-US" w:eastAsia="zh-CN" w:bidi="ar"/>
        </w:rPr>
        <w:t>于是她做出了勇敢的决定：在自己身上试验</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1975年8月29日下午，陶其敏打开冰箱，取出了一支疫苗，请值班护士把疫苗缓缓地推进自己体内。</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晚上，陶其敏跨进家门的时候，两个孩子已经做好了晚饭。同样做医生的爱人去河南水灾区参加救灾医疗队。她对两个孩子说：“妈妈今天打了我们研究的肝炎疫苗试验针，很可能得肝炎，为了不传染给你们，你们也暂时离妈妈远一些，注意观察妈妈情况。”</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此后两个月内，她每周抽血五毫升进行检测，第三个月转入定期检查，始终没有发现异常。这时，体内的抗体也产生了。陶其敏取得了第一手试验依据，证明了乙型肝炎疫苗的安全可靠性。</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血源疫苗研究成功之后，陶其敏将其交给做基因工程的研究机构，以便大规模生产和在人群中推广。</w:t>
      </w:r>
      <w:r>
        <w:rPr>
          <w:rFonts w:hint="default" w:ascii="Arial" w:hAnsi="Arial" w:eastAsia="宋体" w:cs="Arial"/>
          <w:b/>
          <w:i w:val="0"/>
          <w:caps w:val="0"/>
          <w:color w:val="808080"/>
          <w:spacing w:val="0"/>
          <w:kern w:val="0"/>
          <w:sz w:val="24"/>
          <w:szCs w:val="24"/>
          <w:shd w:val="clear" w:fill="F2F2F5"/>
          <w:lang w:val="en-US" w:eastAsia="zh-CN" w:bidi="ar"/>
        </w:rPr>
        <w:t>根据卫生部的安排，陶其敏把自己制作血源疫苗的技术和整个工艺无偿给了长春生物制品研究所。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再说了，计划体制也仅仅是把一类疫苗管起来，你私人企业如果真的有本事，真的愿意搞创新，那你完全可以在二类疫苗，在新的疫苗（比如艾滋病疫苗等）上搞创新，没人拦着你啊。你真要靠创新搞出新疫苗，你挣大钱，</w:t>
      </w:r>
      <w:r>
        <w:rPr>
          <w:rFonts w:hint="default" w:ascii="Arial" w:hAnsi="Arial" w:cs="Arial"/>
          <w:b/>
          <w:i w:val="0"/>
          <w:caps w:val="0"/>
          <w:color w:val="333333"/>
          <w:spacing w:val="0"/>
          <w:sz w:val="24"/>
          <w:szCs w:val="24"/>
        </w:rPr>
        <w:t>没人看着眼红</w:t>
      </w: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总之，计划和市场，都是手段。脑子里不要有那么多的条条框框束缚，要看实际，在不同领域，哪种手段实用就用哪种，即使反对，也一定要出自“因为这个手段在实际中的这个领域的效果不好”，而不是出自“因为这个手段是计划/市场，所以不能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我们还是要进一步深化改革、解放思想、实事求是、与时俱进。同时，大力加强监管和一类疫苗国营化不是互相冲突的，而是可以互相协作，相辅相成的。</w:t>
      </w:r>
      <w:r>
        <w:rPr>
          <w:rFonts w:hint="default" w:ascii="Arial" w:hAnsi="Arial" w:cs="Arial"/>
          <w:b/>
          <w:i w:val="0"/>
          <w:caps w:val="0"/>
          <w:color w:val="333333"/>
          <w:spacing w:val="0"/>
          <w:sz w:val="24"/>
          <w:szCs w:val="24"/>
        </w:rPr>
        <w:t>一个治标，一个治本</w:t>
      </w:r>
      <w:r>
        <w:rPr>
          <w:rFonts w:hint="default" w:ascii="Arial" w:hAnsi="Arial" w:cs="Arial"/>
          <w:i w:val="0"/>
          <w:caps w:val="0"/>
          <w:color w:val="333333"/>
          <w:spacing w:val="0"/>
          <w:sz w:val="24"/>
          <w:szCs w:val="24"/>
        </w:rPr>
        <w:t>，方可保疫苗事业顺利发展。​​​​</w:t>
      </w:r>
    </w:p>
    <w:p>
      <w:pP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br w:type="page"/>
      </w:r>
    </w:p>
    <w:p>
      <w:pPr>
        <w:pStyle w:val="3"/>
        <w:jc w:val="center"/>
        <w:rPr>
          <w:color w:val="auto"/>
        </w:rPr>
      </w:pPr>
      <w:bookmarkStart w:id="170" w:name="_Toc127889931"/>
      <w:r>
        <w:rPr>
          <w:color w:val="auto"/>
          <w:lang w:val="en-US" w:eastAsia="zh-CN"/>
        </w:rPr>
        <w:t>86、</w:t>
      </w:r>
      <w:r>
        <w:rPr>
          <w:rFonts w:hint="default"/>
          <w:color w:val="auto"/>
          <w:lang w:val="en-US" w:eastAsia="zh-CN"/>
        </w:rPr>
        <w:fldChar w:fldCharType="begin"/>
      </w:r>
      <w:r>
        <w:rPr>
          <w:rFonts w:hint="default"/>
          <w:color w:val="auto"/>
          <w:lang w:val="en-US" w:eastAsia="zh-CN"/>
        </w:rPr>
        <w:instrText xml:space="preserve"> HYPERLINK "https://www.weibo.com/ttarticle/p/show?id=2309404270406407204430&amp;mod=zwenzhang"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《结不起婚不敢生娃，我们应该如何真正化解社会焦虑？》</w:t>
      </w:r>
      <w:r>
        <w:rPr>
          <w:rFonts w:hint="default"/>
          <w:color w:val="auto"/>
          <w:lang w:val="en-US" w:eastAsia="zh-CN"/>
        </w:rPr>
        <w:fldChar w:fldCharType="end"/>
      </w:r>
      <w:bookmarkEnd w:id="170"/>
    </w:p>
    <w:p>
      <w:pPr>
        <w:keepNext w:val="0"/>
        <w:keepLines w:val="0"/>
        <w:widowControl/>
        <w:suppressLineNumbers w:val="0"/>
        <w:jc w:val="center"/>
      </w:pPr>
      <w:r>
        <w:rPr>
          <w:rFonts w:hint="default" w:ascii="Arial" w:hAnsi="Arial" w:eastAsia="宋体" w:cs="Arial"/>
          <w:i w:val="0"/>
          <w:caps w:val="0"/>
          <w:color w:val="808080"/>
          <w:spacing w:val="0"/>
          <w:kern w:val="0"/>
          <w:sz w:val="18"/>
          <w:szCs w:val="18"/>
          <w:shd w:val="clear" w:fill="FFFFFF"/>
          <w:lang w:val="en-US" w:eastAsia="zh-CN" w:bidi="ar"/>
        </w:rPr>
        <w:t>2018-08-07</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人民日报昨天发表了一篇《生娃是家事也是国事》的评论，内容本来是很好的，强调的是政府应该提供更多的公共服务，让年轻人敢于生孩子，但是却引发了很多网民的情绪发泄。从这些情绪背后，我们可以看到住房、教育、医疗等等带来的社会焦虑和不满。在@新京报 的微博上看到了这篇文章，底下的评论几乎没有不骂的：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4933950" cy="7524750"/>
            <wp:effectExtent l="0" t="0" r="0" b="0"/>
            <wp:docPr id="76"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1" descr="IMG_256"/>
                    <pic:cNvPicPr>
                      <a:picLocks noChangeAspect="1"/>
                    </pic:cNvPicPr>
                  </pic:nvPicPr>
                  <pic:blipFill>
                    <a:blip r:embed="rId70"/>
                    <a:stretch>
                      <a:fillRect/>
                    </a:stretch>
                  </pic:blipFill>
                  <pic:spPr>
                    <a:xfrm>
                      <a:off x="0" y="0"/>
                      <a:ext cx="4933950" cy="752475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5010150" cy="7591425"/>
            <wp:effectExtent l="0" t="0" r="0" b="9525"/>
            <wp:docPr id="75"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2" descr="IMG_257"/>
                    <pic:cNvPicPr>
                      <a:picLocks noChangeAspect="1"/>
                    </pic:cNvPicPr>
                  </pic:nvPicPr>
                  <pic:blipFill>
                    <a:blip r:embed="rId71"/>
                    <a:stretch>
                      <a:fillRect/>
                    </a:stretch>
                  </pic:blipFill>
                  <pic:spPr>
                    <a:xfrm>
                      <a:off x="0" y="0"/>
                      <a:ext cx="5010150" cy="759142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4981575" cy="7077075"/>
            <wp:effectExtent l="0" t="0" r="9525" b="9525"/>
            <wp:docPr id="7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3" descr="IMG_258"/>
                    <pic:cNvPicPr>
                      <a:picLocks noChangeAspect="1"/>
                    </pic:cNvPicPr>
                  </pic:nvPicPr>
                  <pic:blipFill>
                    <a:blip r:embed="rId72"/>
                    <a:stretch>
                      <a:fillRect/>
                    </a:stretch>
                  </pic:blipFill>
                  <pic:spPr>
                    <a:xfrm>
                      <a:off x="0" y="0"/>
                      <a:ext cx="4981575" cy="707707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​其中很多人都在愤愤的说，我生孩子是我自己的事，怎么就成了国事了？你难道还要强迫我生不成？以前不是还不让生，还要罚款吗？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这说明有些人是只看了文章标题就开喷的。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同时也说明了在人口政策问题上（也包括其他基础民生领域），群众是有怨气的，这种怨气则是这篇文章被喷的最主要原因。虽然仔细看看，评论中的部分喷点其实有错误和以讹传讹的地方，但作为舆论观察者，重点应该关注这种情绪背后代表的民众实际诉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但是，需要强调的是，单就这篇文章的主旨而言，是没什么问题的，甚至可以说恰恰是符合民众诉求的。</w:t>
      </w:r>
      <w:r>
        <w:rPr>
          <w:rFonts w:hint="default" w:ascii="Arial" w:hAnsi="Arial" w:cs="Arial"/>
          <w:b/>
          <w:i w:val="0"/>
          <w:caps w:val="0"/>
          <w:color w:val="333333"/>
          <w:spacing w:val="0"/>
          <w:sz w:val="24"/>
          <w:szCs w:val="24"/>
        </w:rPr>
        <w:t>所谓的“生娃是家事也是国事”，并不是用“国事”的威严来强迫民众多生，而是国家应该更多肩负起改善公共社会保障的责任，从而让想生孩子的年轻人享受到更好的服务。</w:t>
      </w:r>
      <w:r>
        <w:rPr>
          <w:rFonts w:hint="default" w:ascii="Arial" w:hAnsi="Arial" w:cs="Arial"/>
          <w:i w:val="0"/>
          <w:caps w:val="0"/>
          <w:color w:val="333333"/>
          <w:spacing w:val="0"/>
          <w:sz w:val="24"/>
          <w:szCs w:val="24"/>
        </w:rPr>
        <w:t>只不过在现在这样的舆论环境中，这篇本来是为民众说话的文章，由于题目的二义性，再加上作者是《人民日报》，因此成了社会过往怨气发泄的靶子，以下是人民日报评论的原文：</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中国的人口红利基本已经用完，老龄化加剧，用工成本上升，社会保障压力大……要解决这些问题，不能仅仅靠家庭自觉，还应该制定更为完整的体制机制。说白了，生娃不只是家庭自己的事，也是国家大事。</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为保证鼓励生育政策的落地，有些省份都表示要在鼓励生育上制定政策，这无可厚非；但更应该注意的是，</w:t>
      </w:r>
      <w:r>
        <w:rPr>
          <w:rFonts w:hint="default" w:ascii="Arial" w:hAnsi="Arial" w:eastAsia="宋体" w:cs="Arial"/>
          <w:b/>
          <w:i w:val="0"/>
          <w:caps w:val="0"/>
          <w:color w:val="808080"/>
          <w:spacing w:val="0"/>
          <w:kern w:val="0"/>
          <w:sz w:val="24"/>
          <w:szCs w:val="24"/>
          <w:shd w:val="clear" w:fill="F2F2F5"/>
          <w:lang w:val="en-US" w:eastAsia="zh-CN" w:bidi="ar"/>
        </w:rPr>
        <w:t>要把政策落到实处，而不是画饼充饥。要让适育夫妇切实感受到政策福利，提高生育意愿。</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为此，应健全社会保障，让“不敢生”变为“敢生”。很多年轻人不敢生孩子，是因为生不起，需要投入的精力和成本有点超过年轻人所能承受的范围。主要集中在教育、医疗等方面。如果政府能够在这些方面建立品质优良、价格实惠的公共社会保障，那么对于消除年轻人生育顾虑将会产生正向影响。</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来源：人民日报海外版-人民网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人民群众有怨气要发泄很正常，在“生娃”这件事情上，和它关系到的计生、房价、医疗、幼儿园、上学、疫苗、奶粉等等环节，群众都有不满的地方。于是，这次，这篇文章被在几个领域不满的人群共同集火发泄，也是很正常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w:t>
      </w:r>
      <w:r>
        <w:rPr>
          <w:rFonts w:hint="default" w:ascii="Arial" w:hAnsi="Arial" w:cs="Arial"/>
          <w:b/>
          <w:i w:val="0"/>
          <w:caps w:val="0"/>
          <w:color w:val="333333"/>
          <w:spacing w:val="0"/>
          <w:sz w:val="24"/>
          <w:szCs w:val="24"/>
        </w:rPr>
        <w:t>情绪发泄完了，问题还是要解决。</w:t>
      </w:r>
      <w:r>
        <w:rPr>
          <w:rFonts w:hint="default" w:ascii="Arial" w:hAnsi="Arial" w:cs="Arial"/>
          <w:i w:val="0"/>
          <w:caps w:val="0"/>
          <w:color w:val="333333"/>
          <w:spacing w:val="0"/>
          <w:sz w:val="24"/>
          <w:szCs w:val="24"/>
        </w:rPr>
        <w:t>一篇文章，如果只贩卖焦虑，而不给出具体的分析和解决思路作为抛砖引玉，那么这篇文章是没有太大价值的。接下来我们挨个看一下，群众不满到底在什么地方，这样才好具体改善。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不满主要分两类，一类是对过往政策的情绪，一类是出于对现实状况的不满。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第一类不满主要是针对计生政策的，包括对计生政策出台的不满，执行过程中严苛的不满，社会抚养费去向不明的不满，政府强力干涉民众生育的不满，支持计生的人口学家对人口预测离谱的不满，等等。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一旦现有的计划生育政策发生变更（其实已经变更了一部分），那么这些就变成了历史政策，人们可能对历史政策有批判，但他们做出现实决策的时候，更多还是以现实环境作为依据的，而不是对历史的情绪。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第二类不满就是来自现实环境的。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1、房价高，结婚难，房价成了最好的避孕药。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2、抚养孩子难，要上班，老人不一定能帮上忙，三岁之前谁看孩子是个问题，影响父母职业生涯，幼儿园贵……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3、上学拼爹，学区房也是问题，给孩子报辅导班贵，不报可能就落后……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4、阶层固化，孩子以后是否能过上好日子，能否实现阶层跃升，至少不下降。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5、奶粉，疫苗，砍小孩，小孩意外事故等等社会新闻频发。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来自第二类的这些不满，是当下社会公众最容易产生焦虑的部分。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对于“现实中决策不愿生孩子或少生孩子”所起到的决定性作用程度，上述从1到5逐级递减。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我们看看前三个最重要的理由：房价、育儿、教育。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是不是觉得有个共同点？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都是基础民生领域。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改革开放四十年，在理论和实际层面都取得了巨大的进步，但是也存在一个问题，就是过度市场化和利益驱动导向，尤其是在部分基础民生领域。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实际上，公众平时焦虑的，除了这里因为“生孩子”而被提到的房价、育儿、教育、疫苗等等之外，还有养老、医疗、药品等等，这些都是基础民生领域的范畴。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而基础民生领域往往是不太适合市场化和利益驱动导向的。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住房、医疗、教育、育儿、养老……这些东西你如果要做成主要依靠产业化，商业化，市场化来向社会成员提供服务，主要用钱来购买这些服务，那就必然导致公民所享受到的基础民生服务出现撕裂差距，甚至有一些人无法享受到这些基本的服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说过去政府财力有限，不得不采取了一些基础民生领域产业化的措施，那么今天我们的社会矛盾已经从“人民日益增长的物质文化需要同落后的社会生产之间的矛盾”变成了“人民日益增长的美好生活需要和不平衡不充分的发展之间的矛盾”。因此政府的思路也应该发生改变，不要唯“产业化”、“市场化”，而要真正深刻学习邓小平理论中“计划和市场都是工具”的思维：什么地方该市场就市场，什么地方该计划就计划，而不是笼统地提倡“市场化”、提倡“看不见的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关于什么领域该以计划为主，什么领域该以市场为主，之前在讨论疫苗问题的时候曾经分析过（参考：</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"http://mp.weixin.qq.com/s?__biz=MzUzNTkzMTE0Ng==&amp;mid=2247483660&amp;idx=2&amp;sn=6acd8332426be486e548ce65705dea7c&amp;chksm=fafcb169cd8b387fb004524cbe2adaa24e98066cb25246bd56c8460924e82a3645455e0abc0d&amp;scene=21" \l "wechat_redirect"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疫苗问题上，国营企业缺乏偷工减料和造假的动机</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），这里再贴一下：</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1、市场反馈信号强烈的领域，更适合市场化。</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比如昨天文中讨论的手机，一款手机出来之后，做工好不好，有没有什么炫酷的新功能，待机时间长不长，屏幕大不大，性价比高不高……这些很快就能被消费者感知，被各种评测文章覆盖，很快就可以传导到销售业绩上，好不好大家很快就有个评价，这就叫市场反馈信号强烈，不好的产品市场很快就可以抛弃它。</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大多数直接面向终端消费者的消费类产品都属于这一类。比如餐饮、服装、电子产品、玩具……等等</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而疫苗这东西，市场反馈信号就比较弱，你打上疫苗之后，哪怕是白水，也有可能一直不发病，几年后发了病，也难以确定是否和疫苗有关，也就是说，终端消费者群体难以快速感知A产品和B产品哪个更好，或者快速感知的成本较高，也就是说，市场比较迟钝，这种情况下，市场本身就容易由于缺乏反馈信号而失灵。</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疫苗甚至比各种普通的医药产品的市场反馈信号更弱，因为往往是病人长了病才去吃药打针，如果吃了药打了针病不见好，或者更严重了，那么从“病好了”到“药有效”的逻辑关系是相对而言比较容易建立的；但是疫苗往往都是正常人去打的，因此在消费者层面相对较难建立起“没发病”到“疫苗有效”的逻辑关系，谁知道你是没遇上感染源还是疫苗保护了你呢。</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2、市场竞争条件下社会成本较低的领域，更适合市场化</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比如餐饮行业，覆盖面很广，如果全部国营，那国家负担就会很沉重。如果既允许国营小餐馆存在，又允许私营小餐馆存在，那后者很快就会获得优势，因为后者不需要承担各种福利。这种情况下，干脆国家就彻底放弃餐饮行业的国营店，只保留极其少见的个例，这样整个社会的成本会比较低。</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3、面向终端消费者的服务类行业</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这个不多说了，可以参考杨蕾魏积安早期的一个相声《笑比哭难》，就是讽刺国营商店员工脸难看的。计划经济年代有些国营单位就是这一副“大爷”脾气。甚至北京有一家小吃部在玻璃门上曾贴出过“本店绝不打骂顾客！”</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4、出问题之后影响较为有限的领域</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比如你买了一台不太好的手机，也仅仅是损失了些钱财；比如你去一个小餐馆吃饭拉了肚子，也仅仅是几十人的问题。而且由于反馈信号强，这些有问题的产品可能很快就会被市场淘汰，因此这使得它们的影响进一步收缩。</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而疫苗则不是，由于全民接种，以至于动不动一个公司的一个批号就影响25万人，其严重性不是一般的药品、食品、消费品所能类比的。</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5、不存在天然垄断性，或天然垄断性较弱</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打疫苗一般都是去医疗机构或者防疫中心，而不是直接从疫苗生产厂家购买，这使得疫苗生产厂家面对的“客户”，实际上是少量的医疗机构或者省级防疫中心，这是由疫苗接种和保存的专业性所决定的，这种天然垄断性使得私人疫苗生产厂家只需要贿赂少数对象就能实现大规模销售，而不需要通过“贿赂大多数人”（提高产品质量和性价比）来实现大规模销售。</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总结一下，哪些领域比较适合用计划经济，应满足以下大多数或者全部条件：</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1、不主要直接面向终端消费者的领域，或者基础民生、安全领域</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2、市场反馈能力很弱，或周期很长、竞争不充分，以至于市场难以自发调节</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3、一旦出现问题，就是大规模的公共安全问题，潜在规模越大，越适合</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4、提供产品的市场主体不多，以至于国家只需要建立少数国营企业就可以实现计划化</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5、有较高的天然垄断性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住房这块，政府控制出地，又以商品房为主，把绝大多数人赶到商品房市场上，那必然导致房价高涨。解决的方法，可以政府多出地，建大量的保障房，以较低的价格卖给或租给民众居住，限制交易，如果搬走，房子可以以合适价格卖给政府，如果是租，享有优先续租权等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同时可以考虑征收房产税，以第三套房为起征点，这部分税收可以补贴地方财政收入。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当然，这里还需要考虑一些技术问题，比如同一个人在不同城市的房子如何计算等。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政府应该意识到，靠收土地出让金来支撑地方财政的路子不能再继续走了，或者说，不能再作为一条主要的思路去走下去了，它带来的问题和社会成本正在逐渐超越以往的收益，即使对政府自身来说，也到了该想新办法的时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高房价不但是避孕药，还会起到打击产业升级、实业发展的作用，而后者才是更长久的收益来源。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现在很多二线城市在抢人，但是，高房价会影响人才的入驻意愿。如果一个城市，月收入/单位房价的数值很有吸引力，那么这比单纯的“送户口”还要有竞争力。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发展实业，提高居民月收入；建大量政府主导的不盈利或者微利的保障房，降低房价焦虑。双管齐下提升城市居民的幸福感，自然可以吸引到源源不断的纳税人和创业者，这比收土地出让金要长远可靠的多。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幼小的孩子没办法照顾，是很多家庭不愿意多生育的原因，我和媳妇现在不打算生二胎，一个重要的原因就是一个孩子已经很累了，再生一个，谁来照顾？双方老人年龄也大了，而且父母也应该有他们自己的晚年生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过去，有企业办社会这一说，职工上班的时候就可以把孩子直接放到单位的托儿所，中间孩子有什么事也很方便过去看看。现在这种具体的模式可能不再适应现在的经济结构了，但是政府是否可以考虑，在城市里，特别是工矿厂区、科技园区、企业密集的地带，新建一些3岁以下孩子的公立托儿所，可以收取一部分的费用。这样的托儿所，我想会是非常受欢迎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同理还有幼儿园，现在的私立幼儿园价格这么贵，但据说幼儿园的教师工资却不高，原因合在？是不是因为其中很大一部分利润被红黄蓝这样的资本家拿走了？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如果是这样的话，那这就相当于凭空增加了全社会的育儿成本，只便宜了少量的资本家。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为什么政府不可以负起责任，多办公立的幼儿园呢？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人可能觉得，这样投资会比较多，政府财力不足。但实际上，私立幼儿园是要供养资本家的赢利的，而如果公立幼儿园不以盈利为目的，而以提供社会公共服务为目的，那么它的成本肯定是比私立幼儿园低的，因为它不需要供养资本家。那么，如果资本家运营幼儿园都能赢利，国营幼儿园在收取费用的前提下，自然不至于亏本，还很可能费用要比私立幼儿园低很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就像解放战争时期，国统区靠地主阶级向农民收税，而共产党通过土改直接把地主阶级整个砍去了，省去了收税的中间环节，架设基层党组织直接收农业税，效率明显提高，政府收到的税多了，为农民提供服务的能力强了，而农民负担反而比国统区还要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这里有个现成的大英帝国的例子：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英国铁路私有化前，财政每年补贴铁路20亿英镑，私有化后每年达29亿，增加了近50%！而政府这多花的一笔钱却大多支付了私人投资者股息，凭空多出来的这个“食利阶层”是完全没有必要的。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英国改革初衷是“卸财政包袱”，但私有化使目标越来越远了。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《每日邮报》提到的英国铁路面临的真正困境，在于私人公司对利润的追求与铁路作为一项公共事业之间的矛盾。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企业为了追求利润，就不得不降低成本或提高票价，这势必会损害乘客的利益。”“与此同时，这些企业还从政府拿到巨额补贴，纳税人不得不再一次为车票付款。在这种情况下，乘客和纳税人是永远的输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基础教育这块，同样也是如此，我是1983年生人，在考研之前，几乎就从来没上过任何的课外补习班，而且也从来没觉得有上课外补习班的必要性。但是近年来，我不止一次看到网络上反映，现在的学校在课堂上很多东西都不讲，下午三点多就放学；家长没办法只能把孩子送到各种收费的补习班去，补上这些原本可能在学校里该讲的东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孩子的钱最好赚啊。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可这背后，提高的是全社会的基础教育成本，带来的是阶层的固化，是寒门难出贵子。所谓的减负，减的是学校的负，花的是家长的钱，肥的是私立学校，损害的是教育公平、教学质量、国家未来。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养老这块也是，“政府来养老”的梗已经在网络上流传很久了。那么政府应该怎么管养老？当然是出资兴建大量的公共养老院，收取一定的费用（但不以赢利为目的，费用主要用于人员和器材等支出），价格肯定会比私立的养老院便宜（但也需要适时调整），保持一个收支平衡是没有问题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如果公立非赢利性质的养老院缺乏的话，私立养老院价格自然就会高涨，到时候可真会有不少人“养不起老”了。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如果政府只管发养老金，然后不去建非盈利性质的养老院，那么很多人拿到的养老金，大部分都要去支付私立养老院高昂的费用，剩下的花销就会少，就会不满，就会更要求向政府要求增加养老金。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其结果就是：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a、政府花更多的年轻人的钱用于支付养老金，导致年轻人不满；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b、老人剩余的钱少，生活质量低下，同样也不满；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c、政府负担沉重，养老金大量挤占其他本应该用于国防、科技、民生、文化、基础建设等领域的投资。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D24A35"/>
          <w:spacing w:val="0"/>
          <w:sz w:val="24"/>
          <w:szCs w:val="24"/>
        </w:rPr>
        <w:t>到时候，年轻人不满（甚至社会弥漫“仇老情绪”）；老年人不满，觉得我劳动了一辈子拿个养老金过的这么扣扣巴巴凭什么你们唧唧歪歪；国家的未来发展空间被榨干，社会日益暮气沉沉。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唯一得利的，就是养老业资本家</w:t>
      </w:r>
      <w:r>
        <w:rPr>
          <w:rFonts w:hint="default" w:ascii="Arial" w:hAnsi="Arial" w:cs="Arial"/>
          <w:i w:val="0"/>
          <w:caps w:val="0"/>
          <w:color w:val="333333"/>
          <w:spacing w:val="0"/>
          <w:sz w:val="24"/>
          <w:szCs w:val="24"/>
        </w:rPr>
        <w:t>，搞不好挣了钱就移民了……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止在养老领域，所有“政府在社会福利上投钱，但这些钱却用于从资本家那里购买服务”的基础公共领域（再次强调一下，是基础公共领域，其他领域不好说，要具体分析），都有可能会出现这样的问题，比如医疗的全面市场化，要慎之又慎，政府在医保上投入多少钱，都可能被盈利为目的的私人药厂、私人医院和医疗器械厂榨干，一定要考虑从源头上为医保省钱，不要把所有的药品生产都推给市场化的企业，无论是盈利性的国企还是私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如果以后我们走了这条“</w:t>
      </w:r>
      <w:r>
        <w:rPr>
          <w:rFonts w:hint="default" w:ascii="Arial" w:hAnsi="Arial" w:cs="Arial"/>
          <w:b/>
          <w:i w:val="0"/>
          <w:caps w:val="0"/>
          <w:color w:val="333333"/>
          <w:spacing w:val="0"/>
          <w:sz w:val="24"/>
          <w:szCs w:val="24"/>
        </w:rPr>
        <w:t>社会各阶层都不满意，都焦虑，只有资本家大赚炫富跑路</w:t>
      </w:r>
      <w:r>
        <w:rPr>
          <w:rFonts w:hint="default" w:ascii="Arial" w:hAnsi="Arial" w:cs="Arial"/>
          <w:i w:val="0"/>
          <w:caps w:val="0"/>
          <w:color w:val="333333"/>
          <w:spacing w:val="0"/>
          <w:sz w:val="24"/>
          <w:szCs w:val="24"/>
        </w:rPr>
        <w:t>”的路，那同样也将是我不愿意看到的中国。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政府从公共民生领域退出，私人资本必然会像见了血的狼一样填充上去，它们会用基础民生领域这些具有“天然垄断性”性质的公共服务去赢利，其结果是社会成本高涨，人民日益不满，阶层撕裂和分化，影响国家后续的发展动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其中的道道，人民群众虽然不一定能一条条概括分析出来表达出来，但是他们在切身感受之后，往往会转化成怨气，当这些怨气喷出来的时候，可就不一定“理中客”了，人民日报的这篇文章，很不幸地就中了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解决怨气和不满，还要从问题本身入手。政府要做的，是让过去几十年从基础公共民生领域退出的手，重新有力起来，负担起应该的责任。计划和市场都只是手段，“市场万能”、“购买服务”、“国退民进”不应该成为放之四海而皆准的神主牌，更不应该成为“天然正确”，至少在基础民生领域是这样。​​​​</w:t>
      </w:r>
    </w:p>
    <w:p>
      <w:pP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br w:type="page"/>
      </w:r>
    </w:p>
    <w:p>
      <w:pPr>
        <w:pStyle w:val="3"/>
        <w:jc w:val="center"/>
        <w:rPr>
          <w:color w:val="auto"/>
        </w:rPr>
      </w:pPr>
      <w:bookmarkStart w:id="171" w:name="_Toc592376451"/>
      <w:r>
        <w:rPr>
          <w:color w:val="auto"/>
          <w:lang w:val="en-US" w:eastAsia="zh-CN"/>
        </w:rPr>
        <w:t>87、</w:t>
      </w:r>
      <w:r>
        <w:rPr>
          <w:rFonts w:hint="default"/>
          <w:color w:val="auto"/>
          <w:lang w:val="en-US" w:eastAsia="zh-CN"/>
        </w:rPr>
        <w:fldChar w:fldCharType="begin"/>
      </w:r>
      <w:r>
        <w:rPr>
          <w:rFonts w:hint="default"/>
          <w:color w:val="auto"/>
          <w:lang w:val="en-US" w:eastAsia="zh-CN"/>
        </w:rPr>
        <w:instrText xml:space="preserve"> HYPERLINK "https://weibo.com/ttarticle/p/show?id=2309404306576713319141&amp;mod=zwenzhang"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《《焦点访谈》暗访沈阳医院骗保，再次揭示了基础民生领域市场化的弊端》</w:t>
      </w:r>
      <w:r>
        <w:rPr>
          <w:rFonts w:hint="default"/>
          <w:color w:val="auto"/>
          <w:lang w:val="en-US" w:eastAsia="zh-CN"/>
        </w:rPr>
        <w:fldChar w:fldCharType="end"/>
      </w:r>
      <w:bookmarkEnd w:id="171"/>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2018-11-15</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昨天晚上，央视《焦点访谈》报道了对沈阳市于洪区济华医院骗取医保的暗访：两辆面包车的老人早上被送来，医生不检查就安排住院，老人们先去集市购物，中午回医院吃免费午餐，在病房喝酒打牌，晚上领好处费离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这样假装住院4天，每人的医保卡都被消费了1000多元，全被医院刷走了。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​​我以前在多篇文章里面也说过，医疗、养老、房地产、教育，这些基础民生领域的东西，搞市场化是非常危险和错误的。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这些都是老百姓的刚需，同时也是天然难以充分竞争的。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像你买手机，你觉得这一款oppo的好你就买oppo，如果觉得不好了下一款就买华为，切换成本很低。而且好不好，适合不适合你，你自己可以很容易感觉出来，另外网上还有铺天盖地的评测报告。信息公开透明且迅速，这样的产品，就是适合采用市场竞争方式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但是，你的孩子上了小学，你要是想通过孩子的教学质量来判断，这个就花费时间长了。而且换学校的成本也相对较高。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要是医疗，等你用肉身感受到治疗不好的时候，那搞不好就要出人命了。说市场竞争优胜劣汰，那让你肉身感受一下“劣”，拿命当试错成本，你付的起吗？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医疗行业还存在着严重的信息不对称，就像那些去莆田系治病的无辜者，他自己没有足够的医学知识，无法判断医疗服务提供者推荐的治疗方案是不是合理的，这个时候，你让消费者在市场上自己做判断摸黑碰运气，能行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6000750" cy="3381375"/>
            <wp:effectExtent l="0" t="0" r="0" b="9525"/>
            <wp:docPr id="78"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4" descr="IMG_256"/>
                    <pic:cNvPicPr>
                      <a:picLocks noChangeAspect="1"/>
                    </pic:cNvPicPr>
                  </pic:nvPicPr>
                  <pic:blipFill>
                    <a:blip r:embed="rId73"/>
                    <a:stretch>
                      <a:fillRect/>
                    </a:stretch>
                  </pic:blipFill>
                  <pic:spPr>
                    <a:xfrm>
                      <a:off x="0" y="0"/>
                      <a:ext cx="6000750" cy="3381375"/>
                    </a:xfrm>
                    <a:prstGeom prst="rect">
                      <a:avLst/>
                    </a:prstGeom>
                    <a:noFill/>
                    <a:ln w="9525">
                      <a:noFill/>
                    </a:ln>
                  </pic:spPr>
                </pic:pic>
              </a:graphicData>
            </a:graphic>
          </wp:inline>
        </w:drawing>
      </w:r>
      <w:r>
        <w:rPr>
          <w:rFonts w:hint="default" w:ascii="Arial" w:hAnsi="Arial" w:cs="Arial"/>
          <w:i w:val="0"/>
          <w:caps w:val="0"/>
          <w:color w:val="333333"/>
          <w:spacing w:val="0"/>
          <w:sz w:val="24"/>
          <w:szCs w:val="24"/>
        </w:rPr>
        <w:br w:type="textWrapping"/>
      </w:r>
      <w:r>
        <w:rPr>
          <w:rFonts w:hint="default" w:ascii="Arial" w:hAnsi="Arial" w:cs="Arial"/>
          <w:i w:val="0"/>
          <w:caps w:val="0"/>
          <w:color w:val="808080"/>
          <w:spacing w:val="0"/>
          <w:sz w:val="18"/>
          <w:szCs w:val="18"/>
        </w:rPr>
        <w:t>济华医院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​这些壁垒都导致了基础民生领域具有天然垄断性，消费者和服务提供商处于一个不对等的地位上。这样的垄断意味着什么？意味着一旦市场化，那就是垄断下的市场，价格必然暴涨，服务也会劣化。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那作为政府，肯定不能看着老百姓的基本民生需求得不到保障啊，不然百姓走投无路，可是要去市政府门口拉横幅的。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怎么办呢，政府只有用补贴的方式，比如医保、比如教育补贴、比如养老补贴、比如个税扣除中考虑教育养老因素，让百姓有钱能从市场上购得这些基础服务。但是即使补贴之后，民众也经常购买不起（比如住房），或者购买得到劣质的服务（比如红黄蓝）。</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这样做的结果：是政府多花了钱（即使不骗保），公众怨声载道，结果双输。</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唯一得利的，就是教育、养老、房地产、医疗领域的资本家。政府补贴给百姓的钱（实际上也是纳税人的钱），从百姓手里转了一圈之后，全送给了资本家了。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再回来说济华医院骗保，是个例吗，绝对不是，以前也有很多类似的报道。因为资本天然有这样的冲动。而基础民生领域的天然垄断性，又是他们谋利的最好温床。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根据天眼查的数据，沈阳市于洪区济华医院是一家民营医院，成立于2016年8月，注册资本100万人民币。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5715000" cy="3600450"/>
            <wp:effectExtent l="0" t="0" r="0" b="0"/>
            <wp:docPr id="77" name="图片 4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5" descr="IMG_257"/>
                    <pic:cNvPicPr>
                      <a:picLocks noChangeAspect="1"/>
                    </pic:cNvPicPr>
                  </pic:nvPicPr>
                  <pic:blipFill>
                    <a:blip r:embed="rId74"/>
                    <a:stretch>
                      <a:fillRect/>
                    </a:stretch>
                  </pic:blipFill>
                  <pic:spPr>
                    <a:xfrm>
                      <a:off x="0" y="0"/>
                      <a:ext cx="5715000" cy="360045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一家成立仅仅2年多一点的医院，就如此熟练地骗取医保，这家医院当初成立的目的是什么，令人不寒而栗。是不是一开始的“初心”就是想着靠这个挣钱？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我们的医保资金已经比较紧张了，还有很多人真的得了病而无法得到足够的医疗资源。而像济华医院这样的黑心资本家，还在医保上接了根管子吸血，这样的吸血虫，正不知道有多少！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人可能会说，这是因为现在民营医院还很弱小，技术力量不如公立医院，所以容易会走“骗保”这条路子，等他们发展壮大，就像国外的高端私立医院那样，提供比公立医院还好的优质高端服务，莆田系们就自然消失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这就是很幼稚的想法了，私立医院凭什么能提供比公立医院更好的治疗服务？他的有经验的医生从哪里来？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当然是要从现在的公立医院里面挖啊！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哪怕以后私立医院真的壮大了正规了，那价格也是要到天上去的（要给好医生支付市场化的工资啊），而廉价的公立医院的好医生都被挖光了，你还能看上病吗？被挖光了好医生的三甲医院，还能叫三甲医院吗？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D24A35"/>
          <w:spacing w:val="0"/>
          <w:sz w:val="24"/>
          <w:szCs w:val="24"/>
        </w:rPr>
        <w:t>像现在这样，对医疗领域投入不够，压低公立医院医生的收入并让他们到市场上去购买基础民生服务，还放任甚至鼓励私立医院发展，是很危险的。</w:t>
      </w:r>
      <w:r>
        <w:rPr>
          <w:rFonts w:hint="default" w:ascii="Arial" w:hAnsi="Arial" w:cs="Arial"/>
          <w:i w:val="0"/>
          <w:caps w:val="0"/>
          <w:color w:val="333333"/>
          <w:spacing w:val="0"/>
          <w:sz w:val="24"/>
          <w:szCs w:val="24"/>
        </w:rPr>
        <w:t>这意味着，即使这条路走成功了（民营医院转型成功走高大上的路），以后富人可以享受高档的医疗，而穷人可能连现在这样去三甲医院治病的资格都没有了。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啥？你说让政府提供医保，让大家都有钱去高端私立医院看病？想什么呢？现在这样压低公立医院医生待遇的情况下，医保都不够用好吧？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资本的目的是什么？是挣钱。至于通过什么手段挣钱，这个它们并不在乎。在竞争充分的领域，通过歪招挣钱可能还有市场制约，还可能会被淘汰；而在基础民生这种天然垄断领域，资本的贪婪和市场的垄断性结合在一起，那就是噩梦了。别说本来就贪婪的私人资本家了，就是国有资本，有时候也有想歪招赢利的冲动，毕竟国企老总也要考核业绩不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基础民生领域，就根本不该市场化，或者至少至少不应该以市场化为主。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这决不是说我们应该痛恨私人资本和资本家，而是应该让它们去更适合它们的舞台，资本应该在那些充分竞争的领域体现他们的优势——比如制造业，比如信息产业，比如普通服务业……在那些地方，信息是相对透明的，切换成本是相对小的，竞争是相对激烈而透明的，消费者有对厂商较强的制约能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至于医疗、教育（义务教育阶段）、住房、养老，这些东西，政府应该负起责任，而不是把“包袱”甩给资本家。而且实际上，“包袱”也是甩不出去的，毕竟真的医保用尽破产，民众看不起病，不会去堵济华医院，而是会找市政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rPr>
          <w:color w:val="auto"/>
        </w:rPr>
      </w:pPr>
      <w:bookmarkStart w:id="172" w:name="_Toc1765739915"/>
      <w:r>
        <w:rPr>
          <w:color w:val="auto"/>
          <w:lang w:val="en-US" w:eastAsia="zh-CN"/>
        </w:rPr>
        <w:t>88、</w:t>
      </w:r>
      <w:r>
        <w:rPr>
          <w:rFonts w:hint="default"/>
          <w:color w:val="auto"/>
          <w:lang w:val="en-US" w:eastAsia="zh-CN"/>
        </w:rPr>
        <w:fldChar w:fldCharType="begin"/>
      </w:r>
      <w:r>
        <w:rPr>
          <w:rFonts w:hint="default"/>
          <w:color w:val="auto"/>
          <w:lang w:val="en-US" w:eastAsia="zh-CN"/>
        </w:rPr>
        <w:instrText xml:space="preserve"> HYPERLINK "https://weibo.com/ttarticle/p/show?id=2309404306930179934453&amp;mod=zwenzhang"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《导致红黄蓝股票一夜暴跌53%的中央学前教育改革文件到底写了什么？》</w:t>
      </w:r>
      <w:r>
        <w:rPr>
          <w:rFonts w:hint="default"/>
          <w:color w:val="auto"/>
          <w:lang w:val="en-US" w:eastAsia="zh-CN"/>
        </w:rPr>
        <w:fldChar w:fldCharType="end"/>
      </w:r>
      <w:bookmarkEnd w:id="172"/>
    </w:p>
    <w:p>
      <w:pPr>
        <w:keepNext w:val="0"/>
        <w:keepLines w:val="0"/>
        <w:widowControl/>
        <w:suppressLineNumbers w:val="0"/>
        <w:jc w:val="center"/>
      </w:pPr>
      <w:r>
        <w:rPr>
          <w:rFonts w:hint="default" w:ascii="Arial" w:hAnsi="Arial" w:eastAsia="宋体" w:cs="Arial"/>
          <w:i w:val="0"/>
          <w:caps w:val="0"/>
          <w:color w:val="808080"/>
          <w:spacing w:val="0"/>
          <w:kern w:val="0"/>
          <w:sz w:val="18"/>
          <w:szCs w:val="18"/>
          <w:shd w:val="clear" w:fill="FFFFFF"/>
          <w:lang w:val="en-US" w:eastAsia="zh-CN" w:bidi="ar"/>
        </w:rPr>
        <w:t>2018-11-16</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​​昨晚（11月15日），新华社受权播发​</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"http://www.gov.cn/xinwen/2018-11/15/content_5340776.htm"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《中共中央 国务院关于学前教育深化改革规范发展的若干意见》</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。随之，在美国上市的股票“红黄蓝教育”一夜暴跌53%，市值蒸发超过2.5亿美元。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5553075" cy="6657975"/>
            <wp:effectExtent l="0" t="0" r="9525" b="9525"/>
            <wp:docPr id="79"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6" descr="IMG_256"/>
                    <pic:cNvPicPr>
                      <a:picLocks noChangeAspect="1"/>
                    </pic:cNvPicPr>
                  </pic:nvPicPr>
                  <pic:blipFill>
                    <a:blip r:embed="rId75"/>
                    <a:stretch>
                      <a:fillRect/>
                    </a:stretch>
                  </pic:blipFill>
                  <pic:spPr>
                    <a:xfrm>
                      <a:off x="0" y="0"/>
                      <a:ext cx="5553075" cy="665797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​去年的</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"https://baike.baidu.com/item/%E7%BA%A2%E9%BB%84%E8%93%9D%E5%B9%BC%E5%84%BF%E5%9B%AD%E8%99%90%E7%AB%A5%E4%BA%8B%E4%BB%B6/22220134?fr=aladdin"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红黄蓝幼儿园虐童事件</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，很多网友还是记忆犹新。那么，这份文件到底写了什么呢？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我们去中国政府网，找到了这份文件，看一下</w:t>
      </w:r>
      <w:r>
        <w:rPr>
          <w:rFonts w:hint="default" w:ascii="Arial" w:hAnsi="Arial" w:cs="Arial"/>
          <w:b/>
          <w:i w:val="0"/>
          <w:caps w:val="0"/>
          <w:color w:val="D24A35"/>
          <w:spacing w:val="0"/>
          <w:sz w:val="24"/>
          <w:szCs w:val="24"/>
        </w:rPr>
        <w:t>关键内容</w:t>
      </w:r>
      <w:r>
        <w:rPr>
          <w:rFonts w:hint="default" w:ascii="Arial" w:hAnsi="Arial" w:cs="Arial"/>
          <w:i w:val="0"/>
          <w:caps w:val="0"/>
          <w:color w:val="333333"/>
          <w:spacing w:val="0"/>
          <w:sz w:val="24"/>
          <w:szCs w:val="24"/>
        </w:rPr>
        <w:t>：​</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党的十八大以来，我国学前教育事业快速发展，资源迅速扩大、普及水平大幅提高、管理制度不断完善，“入园难”问题得到有效缓解。同时也要看到，由于底子薄、欠账多，</w:t>
      </w:r>
      <w:r>
        <w:rPr>
          <w:rFonts w:hint="default" w:ascii="Arial" w:hAnsi="Arial" w:eastAsia="宋体" w:cs="Arial"/>
          <w:b/>
          <w:i w:val="0"/>
          <w:caps w:val="0"/>
          <w:color w:val="42AC6F"/>
          <w:spacing w:val="0"/>
          <w:kern w:val="0"/>
          <w:sz w:val="24"/>
          <w:szCs w:val="24"/>
          <w:shd w:val="clear" w:fill="F2F2F5"/>
          <w:lang w:val="en-US" w:eastAsia="zh-CN" w:bidi="ar"/>
        </w:rPr>
        <w:t>目前学前教育仍是整个教育体系的短板，发展不平衡不充分问题十分突出，“入园难”、“入园贵”依然是困扰老百姓的烦心事之一</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。主要表现为：</w:t>
      </w:r>
      <w:r>
        <w:rPr>
          <w:rFonts w:hint="default" w:ascii="Arial" w:hAnsi="Arial" w:eastAsia="宋体" w:cs="Arial"/>
          <w:b/>
          <w:i w:val="0"/>
          <w:caps w:val="0"/>
          <w:color w:val="808080"/>
          <w:spacing w:val="0"/>
          <w:kern w:val="0"/>
          <w:sz w:val="24"/>
          <w:szCs w:val="24"/>
          <w:shd w:val="clear" w:fill="F2F2F5"/>
          <w:lang w:val="en-US" w:eastAsia="zh-CN" w:bidi="ar"/>
        </w:rPr>
        <w:t>学前教育资源尤其是普惠性资源不足，政策保障体系不完善，教师队伍建设滞后，监管体制机制不健全，保教质量有待提高，存在“小学化”倾向，部分民办园过度逐利、幼儿安全问题时有发生</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点评：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这一段是提出现有的问题​：“入园难”、“入园贵”，质量待提高，存在过度逐利现象。人民群众不满意，有必要改革。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现在上幼儿园比上大学贵，在很多地方已经是一个普遍的事实。而即使这样收费昂贵的幼儿园，有时候想入园还不容易，群众肯定会有怨气。</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小夫妻一想到以后上幼儿园都花那么多钱，想到有了孩子没人带，就觉得麻烦，生育率能高的上去吗？</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（三）主要目标</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到2020年，全国学前三年毛入园率达到85%</w:t>
      </w:r>
      <w:r>
        <w:rPr>
          <w:rFonts w:hint="default" w:ascii="Arial" w:hAnsi="Arial" w:eastAsia="宋体" w:cs="Arial"/>
          <w:b/>
          <w:i w:val="0"/>
          <w:caps w:val="0"/>
          <w:color w:val="808080"/>
          <w:spacing w:val="0"/>
          <w:kern w:val="0"/>
          <w:sz w:val="24"/>
          <w:szCs w:val="24"/>
          <w:shd w:val="clear" w:fill="F2F2F5"/>
          <w:lang w:val="en-US" w:eastAsia="zh-CN" w:bidi="ar"/>
        </w:rPr>
        <w:t>，普惠性幼儿园覆盖率（公办园和普惠性民办园在园幼儿占比）达到80%。</w:t>
      </w:r>
      <w:r>
        <w:rPr>
          <w:rFonts w:hint="default" w:ascii="Arial" w:hAnsi="Arial" w:eastAsia="宋体" w:cs="Arial"/>
          <w:b/>
          <w:i w:val="0"/>
          <w:caps w:val="0"/>
          <w:color w:val="D24A35"/>
          <w:spacing w:val="0"/>
          <w:kern w:val="0"/>
          <w:sz w:val="24"/>
          <w:szCs w:val="24"/>
          <w:shd w:val="clear" w:fill="F2F2F5"/>
          <w:lang w:val="en-US" w:eastAsia="zh-CN" w:bidi="ar"/>
        </w:rPr>
        <w:t>广覆盖、保基本、有质量</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的学前教育公共服务体系基本建成，学前教育管理体制、办园体制和政策保障体系基本完善。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点评：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这是要解决现在公立幼儿园过少的问题。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收费低廉的公立幼儿园不足，那就必然给资本留出了空间，由于幼儿园是刚需，哪怕收费高也得捏着鼻子交钱，家门口的幼儿园一般就那么一两所，因此这个领域本身就具有一定的天然垄断性。盈利资本加上垄断，幼儿园的收费肯定低不了。</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到2020年，</w:t>
      </w:r>
      <w:r>
        <w:rPr>
          <w:rFonts w:hint="default" w:ascii="Arial" w:hAnsi="Arial" w:eastAsia="宋体" w:cs="Arial"/>
          <w:b/>
          <w:i w:val="0"/>
          <w:caps w:val="0"/>
          <w:color w:val="808080"/>
          <w:spacing w:val="0"/>
          <w:kern w:val="0"/>
          <w:sz w:val="24"/>
          <w:szCs w:val="24"/>
          <w:shd w:val="clear" w:fill="F2F2F5"/>
          <w:lang w:val="en-US" w:eastAsia="zh-CN" w:bidi="ar"/>
        </w:rPr>
        <w:t>基本形成以本专科为主体的幼儿园教师培养体系</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本专科学前教育专业毕业生规模达到20万人以上；建立幼儿园教师专业成长机制，健全培训课程标准，分层分类培训150万名左右幼儿园园长、教师；建立普通高等学校学前教育专业质量认证和保障体系，幼儿园教师队伍综合素质和科学保教能力得到整体提升，</w:t>
      </w:r>
      <w:r>
        <w:rPr>
          <w:rFonts w:hint="default" w:ascii="Arial" w:hAnsi="Arial" w:eastAsia="宋体" w:cs="Arial"/>
          <w:b/>
          <w:i w:val="0"/>
          <w:caps w:val="0"/>
          <w:color w:val="9053B9"/>
          <w:spacing w:val="0"/>
          <w:kern w:val="0"/>
          <w:sz w:val="24"/>
          <w:szCs w:val="24"/>
          <w:shd w:val="clear" w:fill="F2F2F5"/>
          <w:lang w:val="en-US" w:eastAsia="zh-CN" w:bidi="ar"/>
        </w:rPr>
        <w:t>幼儿园教师社会地位、待遇保障进一步提高，职业吸引力明显增强</w:t>
      </w:r>
      <w:r>
        <w:rPr>
          <w:rFonts w:hint="default" w:ascii="Arial" w:hAnsi="Arial" w:eastAsia="宋体" w:cs="Arial"/>
          <w:i w:val="0"/>
          <w:caps w:val="0"/>
          <w:color w:val="9053B9"/>
          <w:spacing w:val="0"/>
          <w:kern w:val="0"/>
          <w:sz w:val="24"/>
          <w:szCs w:val="24"/>
          <w:shd w:val="clear" w:fill="F2F2F5"/>
          <w:lang w:val="en-US" w:eastAsia="zh-CN" w:bidi="ar"/>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点评：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别看资本家在私立幼儿园里赚的盆满钵满，收远高于公立园的学费，但是给幼儿园教师发的工资却不高。拿着低工资干活，自身责任却又很重，这样能招到好的老师吗？这样的老师能敬业、能留得住吗？要想老师能对孩子有耐心有爱心，那就要首先提高老师的待遇和保障。</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b/>
          <w:i w:val="0"/>
          <w:caps w:val="0"/>
          <w:color w:val="D49225"/>
          <w:spacing w:val="0"/>
          <w:kern w:val="0"/>
          <w:sz w:val="24"/>
          <w:szCs w:val="24"/>
          <w:shd w:val="clear" w:fill="F2F2F5"/>
          <w:lang w:val="en-US" w:eastAsia="zh-CN" w:bidi="ar"/>
        </w:rPr>
        <w:t>大力发展农村学前教育</w:t>
      </w:r>
      <w:r>
        <w:rPr>
          <w:rFonts w:hint="default" w:ascii="Arial" w:hAnsi="Arial" w:eastAsia="宋体" w:cs="Arial"/>
          <w:b/>
          <w:i w:val="0"/>
          <w:caps w:val="0"/>
          <w:color w:val="808080"/>
          <w:spacing w:val="0"/>
          <w:kern w:val="0"/>
          <w:sz w:val="24"/>
          <w:szCs w:val="24"/>
          <w:shd w:val="clear" w:fill="F2F2F5"/>
          <w:lang w:val="en-US" w:eastAsia="zh-CN" w:bidi="ar"/>
        </w:rPr>
        <w:t>，每个乡镇原则上至少办好一所公办中心园，大村独立建园或设分园，小村联合办园</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，人口分散地区根据实际情况可举办流动幼儿园、季节班等，配备专职巡回指导教师，完善县乡村三级学前教育公共服务网络。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点评：​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大力发展农村幼儿园，让农村孩子也能享受较好的学前教育。​</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D24A35"/>
          <w:spacing w:val="0"/>
          <w:kern w:val="0"/>
          <w:sz w:val="24"/>
          <w:szCs w:val="24"/>
          <w:shd w:val="clear" w:fill="F2F2F5"/>
          <w:lang w:val="en-US" w:eastAsia="zh-CN" w:bidi="ar"/>
        </w:rPr>
        <w:t>​</w:t>
      </w:r>
      <w:r>
        <w:rPr>
          <w:rFonts w:hint="default" w:ascii="Arial" w:hAnsi="Arial" w:eastAsia="宋体" w:cs="Arial"/>
          <w:b/>
          <w:i w:val="0"/>
          <w:caps w:val="0"/>
          <w:color w:val="D24A35"/>
          <w:spacing w:val="0"/>
          <w:kern w:val="0"/>
          <w:sz w:val="24"/>
          <w:szCs w:val="24"/>
          <w:shd w:val="clear" w:fill="F2F2F5"/>
          <w:lang w:val="en-US" w:eastAsia="zh-CN" w:bidi="ar"/>
        </w:rPr>
        <w:t>坚决扭转高收费民办园占比偏高的局面</w:t>
      </w:r>
      <w:r>
        <w:rPr>
          <w:rFonts w:hint="default" w:ascii="Arial" w:hAnsi="Arial" w:eastAsia="宋体" w:cs="Arial"/>
          <w:b/>
          <w:i w:val="0"/>
          <w:caps w:val="0"/>
          <w:color w:val="808080"/>
          <w:spacing w:val="0"/>
          <w:kern w:val="0"/>
          <w:sz w:val="24"/>
          <w:szCs w:val="24"/>
          <w:shd w:val="clear" w:fill="F2F2F5"/>
          <w:lang w:val="en-US" w:eastAsia="zh-CN" w:bidi="ar"/>
        </w:rPr>
        <w:t>。大力发展公办园，充分发挥公办园保基本、兜底线</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、引领方向、平抑收费的主渠道作用。按照实现普惠目标的要求，</w:t>
      </w:r>
      <w:r>
        <w:rPr>
          <w:rFonts w:hint="default" w:ascii="Arial" w:hAnsi="Arial" w:eastAsia="宋体" w:cs="Arial"/>
          <w:b/>
          <w:i w:val="0"/>
          <w:caps w:val="0"/>
          <w:color w:val="808080"/>
          <w:spacing w:val="0"/>
          <w:kern w:val="0"/>
          <w:sz w:val="24"/>
          <w:szCs w:val="24"/>
          <w:shd w:val="clear" w:fill="F2F2F5"/>
          <w:lang w:val="en-US" w:eastAsia="zh-CN" w:bidi="ar"/>
        </w:rPr>
        <w:t>公办园在园幼儿占比偏低的省份，逐步提高公办园在园幼儿占比，到2020年全国原则上达到50%</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点评：​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过去相当一段时间，我们走了一些弯路。在基础民生领域搞所谓的”市场化“，总是想着把这些基础民生领域的”包袱“甩到社会上去，让市场去调节。现在看来，这样是有问题的。市场和计划都是手段，应该具体领域具体分析，该用哪种用哪种，实事求是，不能把手段当成宗教去迷信。</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​（九）鼓励社会力量办园。</w:t>
      </w:r>
      <w:r>
        <w:rPr>
          <w:rFonts w:hint="default" w:ascii="Arial" w:hAnsi="Arial" w:eastAsia="宋体" w:cs="Arial"/>
          <w:b/>
          <w:i w:val="0"/>
          <w:caps w:val="0"/>
          <w:color w:val="808080"/>
          <w:spacing w:val="0"/>
          <w:kern w:val="0"/>
          <w:sz w:val="24"/>
          <w:szCs w:val="24"/>
          <w:shd w:val="clear" w:fill="F2F2F5"/>
          <w:lang w:val="en-US" w:eastAsia="zh-CN" w:bidi="ar"/>
        </w:rPr>
        <w:t>政府加大扶持力度，</w:t>
      </w:r>
      <w:r>
        <w:rPr>
          <w:rFonts w:hint="default" w:ascii="Arial" w:hAnsi="Arial" w:eastAsia="宋体" w:cs="Arial"/>
          <w:b/>
          <w:i w:val="0"/>
          <w:caps w:val="0"/>
          <w:color w:val="42AC6F"/>
          <w:spacing w:val="0"/>
          <w:kern w:val="0"/>
          <w:sz w:val="24"/>
          <w:szCs w:val="24"/>
          <w:shd w:val="clear" w:fill="F2F2F5"/>
          <w:lang w:val="en-US" w:eastAsia="zh-CN" w:bidi="ar"/>
        </w:rPr>
        <w:t>引导社会力量更多举办普惠性幼儿园</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。2019年6月底前，各省（自治区、直辖市）要进一步完善普惠性民办园认定标准、补助标准及扶持政策。通过购买服务、综合奖补、减免租金、派驻公办教师、培训教师、教研指导等方式，</w:t>
      </w:r>
      <w:r>
        <w:rPr>
          <w:rFonts w:hint="default" w:ascii="Arial" w:hAnsi="Arial" w:eastAsia="宋体" w:cs="Arial"/>
          <w:b/>
          <w:i w:val="0"/>
          <w:caps w:val="0"/>
          <w:color w:val="808080"/>
          <w:spacing w:val="0"/>
          <w:kern w:val="0"/>
          <w:sz w:val="24"/>
          <w:szCs w:val="24"/>
          <w:shd w:val="clear" w:fill="F2F2F5"/>
          <w:lang w:val="en-US" w:eastAsia="zh-CN" w:bidi="ar"/>
        </w:rPr>
        <w:t>支持普惠性民办园发展</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，并将提供普惠性学位数量和办园质量作为奖补和支持的重要依据。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点评：​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社会力量办园还是需要的，但要通过各种手段，引导社会力量多办普惠性幼儿园，而不是那种高收费的贵族幼儿园。​</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​（十）优化经费投入结构。</w:t>
      </w:r>
      <w:r>
        <w:rPr>
          <w:rFonts w:hint="default" w:ascii="Arial" w:hAnsi="Arial" w:eastAsia="宋体" w:cs="Arial"/>
          <w:b/>
          <w:i w:val="0"/>
          <w:caps w:val="0"/>
          <w:color w:val="1F9DC4"/>
          <w:spacing w:val="0"/>
          <w:kern w:val="0"/>
          <w:sz w:val="24"/>
          <w:szCs w:val="24"/>
          <w:shd w:val="clear" w:fill="F2F2F5"/>
          <w:lang w:val="en-US" w:eastAsia="zh-CN" w:bidi="ar"/>
        </w:rPr>
        <w:t>国家进一步加大学前教育投入力度</w:t>
      </w:r>
      <w:r>
        <w:rPr>
          <w:rFonts w:hint="default" w:ascii="Arial" w:hAnsi="Arial" w:eastAsia="宋体" w:cs="Arial"/>
          <w:b/>
          <w:i w:val="0"/>
          <w:caps w:val="0"/>
          <w:color w:val="808080"/>
          <w:spacing w:val="0"/>
          <w:kern w:val="0"/>
          <w:sz w:val="24"/>
          <w:szCs w:val="24"/>
          <w:shd w:val="clear" w:fill="F2F2F5"/>
          <w:lang w:val="en-US" w:eastAsia="zh-CN" w:bidi="ar"/>
        </w:rPr>
        <w:t>，逐步提高学前教育财政投入和支持水平，主要用于扩大普惠性资源</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、补充配备教师、提高教师待遇、改善办园条件。</w:t>
      </w:r>
      <w:r>
        <w:rPr>
          <w:rFonts w:hint="default" w:ascii="Arial" w:hAnsi="Arial" w:eastAsia="宋体" w:cs="Arial"/>
          <w:b/>
          <w:i w:val="0"/>
          <w:caps w:val="0"/>
          <w:color w:val="808080"/>
          <w:spacing w:val="0"/>
          <w:kern w:val="0"/>
          <w:sz w:val="24"/>
          <w:szCs w:val="24"/>
          <w:shd w:val="clear" w:fill="F2F2F5"/>
          <w:lang w:val="en-US" w:eastAsia="zh-CN" w:bidi="ar"/>
        </w:rPr>
        <w:t>中央财政继续安排支持学前教育发展资金</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，支持地方多种形式扩大普惠性资源，深化体制机制改革，健全幼儿资助制度，</w:t>
      </w:r>
      <w:r>
        <w:rPr>
          <w:rFonts w:hint="default" w:ascii="Arial" w:hAnsi="Arial" w:eastAsia="宋体" w:cs="Arial"/>
          <w:b/>
          <w:i w:val="0"/>
          <w:caps w:val="0"/>
          <w:color w:val="D24A35"/>
          <w:spacing w:val="0"/>
          <w:kern w:val="0"/>
          <w:sz w:val="24"/>
          <w:szCs w:val="24"/>
          <w:shd w:val="clear" w:fill="F2F2F5"/>
          <w:lang w:val="en-US" w:eastAsia="zh-CN" w:bidi="ar"/>
        </w:rPr>
        <w:t>重点向中西部农村地区和贫困地区倾斜</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点评：​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​多办收费低廉的公立园，需要国家投入巨量的财政资源。文件提到了这一点，将通过进一步加大投入力度，来保障上述目标的实现。</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​（十二）完善学前教育资助制度。各地要认真落实幼儿资助政策，确保接受普惠性学前教育的家庭经济困难儿童（含建档立卡家庭儿童、低保家庭儿童、特困救助供养儿童等）、孤儿和残疾儿童得到资助。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点评：​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不让贫困儿童、孤儿、残疾儿童掉队。​</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​（十三）严格依标配备教职工。</w:t>
      </w:r>
      <w:r>
        <w:rPr>
          <w:rFonts w:hint="default" w:ascii="Arial" w:hAnsi="Arial" w:eastAsia="宋体" w:cs="Arial"/>
          <w:b/>
          <w:i w:val="0"/>
          <w:caps w:val="0"/>
          <w:color w:val="808080"/>
          <w:spacing w:val="0"/>
          <w:kern w:val="0"/>
          <w:sz w:val="24"/>
          <w:szCs w:val="24"/>
          <w:shd w:val="clear" w:fill="F2F2F5"/>
          <w:lang w:val="en-US" w:eastAsia="zh-CN" w:bidi="ar"/>
        </w:rPr>
        <w:t>各地要及时补充公办园教职工，严禁“有编不补”、长期使用代课教师。</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（十四）依法保障幼儿园教师地位和待遇。各地要认真落实公办园教师工资待遇保障政策，统筹工资收入政策、经费支出渠道</w:t>
      </w:r>
      <w:r>
        <w:rPr>
          <w:rFonts w:hint="default" w:ascii="Arial" w:hAnsi="Arial" w:eastAsia="宋体" w:cs="Arial"/>
          <w:b/>
          <w:i w:val="0"/>
          <w:caps w:val="0"/>
          <w:color w:val="1F9DC4"/>
          <w:spacing w:val="0"/>
          <w:kern w:val="0"/>
          <w:sz w:val="24"/>
          <w:szCs w:val="24"/>
          <w:shd w:val="clear" w:fill="F2F2F5"/>
          <w:lang w:val="en-US" w:eastAsia="zh-CN" w:bidi="ar"/>
        </w:rPr>
        <w:t>，确保教师工资及时足额发放、同工同酬。有条件的地方可试点实施乡村公办园教师生活补助政策。​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​点评：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提高幼儿教师待遇，能留的住人，同时吸引更多的合格教师。​</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​对违反职业行为规范、影响恶劣的实行“一票否决”，终身不得从教。</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对存在伤害儿童、违规收费等行为的幼儿园，及时进行整改、追究责任；造成恶劣影响的，依法吊销办园许可证，有关责任人终身不得办学和执教；构成犯罪的，依法追究其刑事责任。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​点评：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加大打击力度，对那些给幼儿喂药、针扎的恶劣行为者，坚决将其清除出幼儿教师队伍，永不再用。​对存在此类行为的幼儿园，追究有关责任人的法律责任。</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​（二十四）</w:t>
      </w:r>
      <w:r>
        <w:rPr>
          <w:rFonts w:hint="default" w:ascii="Arial" w:hAnsi="Arial" w:eastAsia="宋体" w:cs="Arial"/>
          <w:b/>
          <w:i w:val="0"/>
          <w:caps w:val="0"/>
          <w:color w:val="D24A35"/>
          <w:spacing w:val="0"/>
          <w:kern w:val="0"/>
          <w:sz w:val="24"/>
          <w:szCs w:val="24"/>
          <w:shd w:val="clear" w:fill="F2F2F5"/>
          <w:lang w:val="en-US" w:eastAsia="zh-CN" w:bidi="ar"/>
        </w:rPr>
        <w:t>遏制过度逐利行为。</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民办园应依法建立财务、会计和资产管理制度，按照国家有关规定设置会计账簿，收取的费用应主要用于幼儿保教活动、改善办园条件和保障教职工待遇，每年依规向当地教育、民政或市场监管部门提交经审计的财务报告。</w:t>
      </w:r>
      <w:r>
        <w:rPr>
          <w:rFonts w:hint="default" w:ascii="Arial" w:hAnsi="Arial" w:eastAsia="宋体" w:cs="Arial"/>
          <w:b/>
          <w:i w:val="0"/>
          <w:caps w:val="0"/>
          <w:color w:val="9053B9"/>
          <w:spacing w:val="0"/>
          <w:kern w:val="0"/>
          <w:sz w:val="24"/>
          <w:szCs w:val="24"/>
          <w:shd w:val="clear" w:fill="F2F2F5"/>
          <w:lang w:val="en-US" w:eastAsia="zh-CN" w:bidi="ar"/>
        </w:rPr>
        <w:t>社会资本不得通过兼并收购、受托经营、加盟连锁、利用可变利益实体、协议控制等方式控制国有资产或集体资产举办的幼儿园、非营利性幼儿园</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已违规的，由教育部门会同有关部门进行清理整治，清理整治完成前不得进行增资扩股。参与并购、加盟、连锁经营的营利性幼儿园，应将与相关利益企业签订的协议报县级以上教育部门备案并向社会公布；当地教育部门应对相关利益企业和幼儿园的资质、办园方向、课程资源、数量规模及管理能力等进行严格审核，实施加盟、连锁行为的营利性幼儿园原则上应取得省级示范园资质。幼儿园控制主体或品牌加盟主体变更，须经所在区县教育部门审批，举办者变更须按规定办理核准登记手续，按法定程序履行资产交割。所属幼儿园出现安全、经营、管理、质量、财务、资产等方面问题时，举办者、实际控制人、负责幼儿园经营的管理机构应承担相应责任。</w:t>
      </w:r>
      <w:r>
        <w:rPr>
          <w:rFonts w:hint="default" w:ascii="Arial" w:hAnsi="Arial" w:eastAsia="宋体" w:cs="Arial"/>
          <w:b/>
          <w:i w:val="0"/>
          <w:caps w:val="0"/>
          <w:color w:val="1F9DC4"/>
          <w:spacing w:val="0"/>
          <w:kern w:val="0"/>
          <w:sz w:val="24"/>
          <w:szCs w:val="24"/>
          <w:shd w:val="clear" w:fill="F2F2F5"/>
          <w:lang w:val="en-US" w:eastAsia="zh-CN" w:bidi="ar"/>
        </w:rPr>
        <w:t>民办园一律不准单独或作为一部分资产打包上市。上市公司不得通过股票市场融资投资营利性幼儿园，不得通过发行股份或支付现金等方式购买营利性幼儿园资产。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点评：​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这条就是昨晚让红黄蓝股票暴跌53%的了。​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​资本是要挣钱的，如果不加控制，私立幼儿园肯定想的首先是怎么挣钱。</w:t>
      </w:r>
      <w:r>
        <w:rPr>
          <w:rFonts w:hint="default" w:ascii="Arial" w:hAnsi="Arial" w:cs="Arial"/>
          <w:b/>
          <w:i w:val="0"/>
          <w:caps w:val="0"/>
          <w:color w:val="333333"/>
          <w:spacing w:val="0"/>
          <w:sz w:val="24"/>
          <w:szCs w:val="24"/>
        </w:rPr>
        <w:t>如果随意允许它们收购公立园</w:t>
      </w:r>
      <w:r>
        <w:rPr>
          <w:rFonts w:hint="default" w:ascii="Arial" w:hAnsi="Arial" w:cs="Arial"/>
          <w:i w:val="0"/>
          <w:caps w:val="0"/>
          <w:color w:val="333333"/>
          <w:spacing w:val="0"/>
          <w:sz w:val="24"/>
          <w:szCs w:val="24"/>
        </w:rPr>
        <w:t>，那结果肯定是收费暴涨。而幼儿园更换起来非常麻烦，离家远近、接送也是个头疼事，而且一般一个小区附近幼儿园数量有限，存在天然垄断性。这个时候市场是相对失灵的，不像手机一样，这家卖的太贵你下次不买了，幼儿园你能不上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至于上市政策的新规，中信建投称，此次意见禁止民办幼儿园上市或者被上市公司收购，这是远超市场预期的。未来义务教育阶段学校是否会有类似政策出台，也值得密切关注。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​但是至于现在已经在美国上市的公司（比如红黄蓝），或者目前已经在国内A股上市的、旗下有实体幼儿园的上市公司，应该怎么处理，目前尚不明确。</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二十七）注重保教结合。幼儿园要遵循幼儿身心发展规律，树立科学保教理念，建立良好师幼关系。合理安排幼儿一日生活，为幼儿提供均衡的营养，保证充足的睡眠和适宜的锻炼，传授基本的文明礼仪，培育幼儿良好的卫生、生活、行为习惯和自我保护能力。坚持以游戏为基本活动，珍视幼儿游戏活动的独特价值，保护幼儿的好奇心和学习兴趣，尊重个体差异，鼓励支持幼儿通过亲近自然、直接感知、实际操作、亲身体验等方式学习探索，促进幼儿快乐健康成长。</w:t>
      </w:r>
      <w:r>
        <w:rPr>
          <w:rFonts w:hint="default" w:ascii="Arial" w:hAnsi="Arial" w:eastAsia="宋体" w:cs="Arial"/>
          <w:b/>
          <w:i w:val="0"/>
          <w:caps w:val="0"/>
          <w:color w:val="808080"/>
          <w:spacing w:val="0"/>
          <w:kern w:val="0"/>
          <w:sz w:val="24"/>
          <w:szCs w:val="24"/>
          <w:shd w:val="clear" w:fill="F2F2F5"/>
          <w:lang w:val="en-US" w:eastAsia="zh-CN" w:bidi="ar"/>
        </w:rPr>
        <w:t>开展幼儿园“小学化”专项治理行动，坚决克服和纠正“小学化”倾向</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r>
        <w:rPr>
          <w:rFonts w:hint="default" w:ascii="Arial" w:hAnsi="Arial" w:eastAsia="宋体" w:cs="Arial"/>
          <w:b/>
          <w:i w:val="0"/>
          <w:caps w:val="0"/>
          <w:color w:val="D49225"/>
          <w:spacing w:val="0"/>
          <w:kern w:val="0"/>
          <w:sz w:val="24"/>
          <w:szCs w:val="24"/>
          <w:shd w:val="clear" w:fill="F2F2F5"/>
          <w:lang w:val="en-US" w:eastAsia="zh-CN" w:bidi="ar"/>
        </w:rPr>
        <w:t>小学起始年级必须按国家课程标准坚持零起点教学。​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点评：​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作为国家而言，应该坚持小学起始年级零起点教学。打消一些家长“不让孩子输在起跑线”上的焦虑感。</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（三十四）</w:t>
      </w:r>
      <w:r>
        <w:rPr>
          <w:rFonts w:hint="default" w:ascii="Arial" w:hAnsi="Arial" w:eastAsia="宋体" w:cs="Arial"/>
          <w:b/>
          <w:i w:val="0"/>
          <w:caps w:val="0"/>
          <w:color w:val="808080"/>
          <w:spacing w:val="0"/>
          <w:kern w:val="0"/>
          <w:sz w:val="24"/>
          <w:szCs w:val="24"/>
          <w:shd w:val="clear" w:fill="F2F2F5"/>
          <w:lang w:val="en-US" w:eastAsia="zh-CN" w:bidi="ar"/>
        </w:rPr>
        <w:t>研究制定学前教育法。加快</w:t>
      </w:r>
      <w:r>
        <w:rPr>
          <w:rFonts w:hint="default" w:ascii="Arial" w:hAnsi="Arial" w:eastAsia="宋体" w:cs="Arial"/>
          <w:b/>
          <w:i w:val="0"/>
          <w:caps w:val="0"/>
          <w:color w:val="D24A35"/>
          <w:spacing w:val="0"/>
          <w:kern w:val="0"/>
          <w:sz w:val="24"/>
          <w:szCs w:val="24"/>
          <w:shd w:val="clear" w:fill="F2F2F5"/>
          <w:lang w:val="en-US" w:eastAsia="zh-CN" w:bidi="ar"/>
        </w:rPr>
        <w:t>推进学前教育立法，进一步明确学前教育在国民教育体系中的地位和公益普惠属性</w:t>
      </w:r>
      <w:r>
        <w:rPr>
          <w:rFonts w:hint="default" w:ascii="Arial" w:hAnsi="Arial" w:eastAsia="宋体" w:cs="Arial"/>
          <w:b/>
          <w:i w:val="0"/>
          <w:caps w:val="0"/>
          <w:color w:val="808080"/>
          <w:spacing w:val="0"/>
          <w:kern w:val="0"/>
          <w:sz w:val="24"/>
          <w:szCs w:val="24"/>
          <w:shd w:val="clear" w:fill="F2F2F5"/>
          <w:lang w:val="en-US" w:eastAsia="zh-CN" w:bidi="ar"/>
        </w:rPr>
        <w:t>，</w:t>
      </w:r>
      <w:r>
        <w:rPr>
          <w:rFonts w:hint="default" w:ascii="Arial" w:hAnsi="Arial" w:eastAsia="宋体" w:cs="Arial"/>
          <w:b/>
          <w:i w:val="0"/>
          <w:caps w:val="0"/>
          <w:color w:val="1F9DC4"/>
          <w:spacing w:val="0"/>
          <w:kern w:val="0"/>
          <w:sz w:val="24"/>
          <w:szCs w:val="24"/>
          <w:shd w:val="clear" w:fill="F2F2F5"/>
          <w:lang w:val="en-US" w:eastAsia="zh-CN" w:bidi="ar"/>
        </w:rPr>
        <w:t>强化政府和各有关部门在学前教育规划、投入、资源配置、师资队伍建设和监管等方面的责任</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明确举办者对幼儿园办园条件、师资聘任、工资待遇、运转保障、经费使用与财务管理等方面的责任，促进学前教育事业健康可持续发展。加大对违法违规办园行为的惩治力度，推进学前教育走上依法办园、依法治教的轨道，保障幼儿身心健康成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​点评：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幼儿教育阶段以公益性为主、国家加大投入力度。​这不是一时的、短期的政策，接下来会用法律形式加以长期固化。​​​​</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rPr>
          <w:color w:val="auto"/>
        </w:rPr>
      </w:pPr>
      <w:bookmarkStart w:id="173" w:name="_Toc1680322779"/>
      <w:r>
        <w:rPr>
          <w:color w:val="auto"/>
          <w:lang w:val="en-US" w:eastAsia="zh-CN"/>
        </w:rPr>
        <w:t>89、</w:t>
      </w:r>
      <w:r>
        <w:rPr>
          <w:rFonts w:hint="default"/>
          <w:color w:val="auto"/>
          <w:lang w:val="en-US" w:eastAsia="zh-CN"/>
        </w:rPr>
        <w:fldChar w:fldCharType="begin"/>
      </w:r>
      <w:r>
        <w:rPr>
          <w:rFonts w:hint="default"/>
          <w:color w:val="auto"/>
          <w:lang w:val="en-US" w:eastAsia="zh-CN"/>
        </w:rPr>
        <w:instrText xml:space="preserve"> HYPERLINK "https://weibo.com/ttarticle/p/show?id=2309404391773265854548&amp;mod=zwenzhang"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《被批判了四十年的“应试教育”，真的阻碍创造力吗？》</w:t>
      </w:r>
      <w:r>
        <w:rPr>
          <w:rFonts w:hint="default"/>
          <w:color w:val="auto"/>
          <w:lang w:val="en-US" w:eastAsia="zh-CN"/>
        </w:rPr>
        <w:fldChar w:fldCharType="end"/>
      </w:r>
      <w:bookmarkEnd w:id="173"/>
    </w:p>
    <w:p>
      <w:pPr>
        <w:keepNext w:val="0"/>
        <w:keepLines w:val="0"/>
        <w:widowControl/>
        <w:suppressLineNumbers w:val="0"/>
        <w:jc w:val="center"/>
      </w:pPr>
      <w:r>
        <w:rPr>
          <w:rFonts w:hint="default" w:ascii="Arial" w:hAnsi="Arial" w:eastAsia="宋体" w:cs="Arial"/>
          <w:i w:val="0"/>
          <w:caps w:val="0"/>
          <w:color w:val="808080"/>
          <w:spacing w:val="0"/>
          <w:kern w:val="0"/>
          <w:sz w:val="18"/>
          <w:szCs w:val="18"/>
          <w:shd w:val="clear" w:fill="FFFFFF"/>
          <w:lang w:val="en-US" w:eastAsia="zh-CN" w:bidi="ar"/>
        </w:rPr>
        <w:t>2019-07-08</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​​先看一则古墓派公知的言论：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90" w:beforeAutospacing="0" w:after="90" w:afterAutospacing="0" w:line="15" w:lineRule="atLeast"/>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3660775" cy="8654415"/>
            <wp:effectExtent l="0" t="0" r="15875" b="13335"/>
            <wp:docPr id="83"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7" descr="IMG_256"/>
                    <pic:cNvPicPr>
                      <a:picLocks noChangeAspect="1"/>
                    </pic:cNvPicPr>
                  </pic:nvPicPr>
                  <pic:blipFill>
                    <a:blip r:embed="rId76"/>
                    <a:stretch>
                      <a:fillRect/>
                    </a:stretch>
                  </pic:blipFill>
                  <pic:spPr>
                    <a:xfrm>
                      <a:off x="0" y="0"/>
                      <a:ext cx="3660775" cy="865441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按照这位“博士”的观点，失学儿童才是这个国家最优秀的人才，因为他没有被教育损坏过任何创造力，没有被灌输过任何现有人类知识，也就不存在任何条条框框的束缚，可以直接搞发明创新的。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然而这位“博士”似乎对失学儿童也不太羡慕：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90" w:beforeAutospacing="0" w:after="90" w:afterAutospacing="0" w:line="15" w:lineRule="atLeast"/>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5438775" cy="2962275"/>
            <wp:effectExtent l="0" t="0" r="9525" b="9525"/>
            <wp:docPr id="81" name="图片 4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8" descr="IMG_257"/>
                    <pic:cNvPicPr>
                      <a:picLocks noChangeAspect="1"/>
                    </pic:cNvPicPr>
                  </pic:nvPicPr>
                  <pic:blipFill>
                    <a:blip r:embed="rId77"/>
                    <a:stretch>
                      <a:fillRect/>
                    </a:stretch>
                  </pic:blipFill>
                  <pic:spPr>
                    <a:xfrm>
                      <a:off x="0" y="0"/>
                      <a:ext cx="5438775" cy="296227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对于这种古墓派公知，虽然嘲笑，但是道理还是要讲一下的。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从快四十年前开始，我们的教育界甚至整个社会，就开始喋喋不休地嚷嚷“中国的教育压制/摧残了孩子的创造力，让他们变成了没有创新能力、不懂质疑的机器”。这个论调是如此之历史悠久，甚至听这话长大的孩子，今天都有孩子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接下来，就让我们用“质疑”的思维，来重新审视一下这个几十年来几乎被奉为“政治正确”的刻板印象。</w:t>
      </w:r>
    </w:p>
    <w:p>
      <w:pPr>
        <w:pStyle w:val="4"/>
        <w:rPr>
          <w:rFonts w:hint="default"/>
        </w:rPr>
      </w:pPr>
      <w:bookmarkStart w:id="174" w:name="_Toc687000859"/>
      <w:r>
        <w:rPr>
          <w:rFonts w:hint="default"/>
        </w:rPr>
        <w:t>1、中国人真的没有创造力吗？</w:t>
      </w:r>
      <w:bookmarkEnd w:id="174"/>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这个观念是基于“中国人没有创造力”这个先导观点的，这个观点成立了，之后才是讨论“为什么会失去创造力”，然后才会引到教育这个因素上来。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这个先导观点正确吗？它是怎么来的？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如果要去问持这种观点的人，为什么说中国人缺乏创造力？他一般都会这样说：你看现代科技产品大多数都是外国人发明的，诺贝尔奖也基本都是外国人得的。这不就说明中国人没有创造力吗？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于这样的人，他对现代科技的理解，还停留在“牛顿被苹果砸了之后想出万有引力”这种儿童读物水平上。他觉得，现代科学和技术，就是靠天马行空的想象，然后“一拍大腿”——哎嘛！这个主意老棒了！——于是一项新的科技发明就出来了。所以说，发明嘛，主要靠的是胡思乱想灵光一闪，和过去的知识没有什么关系，不但没有关系，反而过去的知识更多是羁绊和条条框框。而中国孩子的脑子里正是被赛了过多过去的知识，所以就被条框给限制住了，自然没有了“一拍大腿”的能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他不知道，或者说是故意装作不知道——现代科学技术的进步，是一个往过去累积的高墙上继续垒砖的过程。中国工业化开始的1949年，已经落后了西方几百年，人家的科技之墙都垒到不知道高到那里去了，你还只有一个小土包。先天就比别人落后了这么多，怎么可能一口气赶上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2018年，美国的申请人提交了56,142件PCT申请，其次是中国（53,345件）和日本（49,702件）。而且WIPO（世界知识产权组织）提到，虽然2018年仍然是来自美国的发明人提交的PCT专利申请最多，但按照目前的趋势，预计紧随其后的中国将在今后两年内赶超美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90" w:beforeAutospacing="0" w:after="90" w:afterAutospacing="0" w:line="15" w:lineRule="atLeast"/>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5995035" cy="2519045"/>
            <wp:effectExtent l="0" t="0" r="5715" b="14605"/>
            <wp:docPr id="82" name="图片 4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9" descr="IMG_258"/>
                    <pic:cNvPicPr>
                      <a:picLocks noChangeAspect="1"/>
                    </pic:cNvPicPr>
                  </pic:nvPicPr>
                  <pic:blipFill>
                    <a:blip r:embed="rId78"/>
                    <a:stretch>
                      <a:fillRect/>
                    </a:stretch>
                  </pic:blipFill>
                  <pic:spPr>
                    <a:xfrm>
                      <a:off x="0" y="0"/>
                      <a:ext cx="5995035" cy="251904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不止是专利，在产品创新领域、在基础科学产出领域，最近这些年，中国都是一个井喷的存在。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可见中国人并不缺乏创造能力。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过去的七十年，中国做的就是一个填巨坑的过程，填的是晚清、北洋军阀和国民党反动派留下的一个巨坑。在这个巨坑之下，中国文明和技术落到了几千年来的相对最低点。你在大坑里，距离别人的墙顶还有很远的距离呢，当然只能是主要以追赶为主，不可能做到创新为主线。你得先赶上别人，然后再超越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然而在有些公知眼里，这都不存在。中国应该像武侠小说里面的大侠那样，一拍大腿，直接轻功飞到坑外面才对。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如果所谓的“想象力和创造力”是决定科学技术发展的主要因素，那么就可以由此得出两个推论：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1、任何一个国家，只要搞快乐教育，不去打扰孩子的“天性”，这样他们长大之后，自然就可以直接凭空搞发明创造。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2、由于这些落后国家和发达国家一样都搞“快乐教育”，都不去打扰孩子天性。那么这些孩子成年之后，落后国家应该在科技上迅速与发达国家变成持平的状态。因为孩子都是同样的“快乐教育”培养出来的。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然而很明显，这两个推论都不符合现实。因此，根据反证法，所谓的“想象力和创造力”并不是决定科学技术发展的主要因素。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而且更讽刺的是，百年前的科技强国名单，和现在对比一下，好像只多了一个中国（韩国也可以算半个）。而多出来的这一个，恰恰还是走的是所谓“应试教育”的路子。</w:t>
      </w:r>
    </w:p>
    <w:p>
      <w:pPr>
        <w:pStyle w:val="4"/>
        <w:rPr>
          <w:rFonts w:hint="default"/>
        </w:rPr>
      </w:pPr>
      <w:bookmarkStart w:id="175" w:name="_Toc146315353"/>
      <w:r>
        <w:rPr>
          <w:rFonts w:hint="default"/>
        </w:rPr>
        <w:t>2、“应试教育”真的摧残创造力吗？</w:t>
      </w:r>
      <w:bookmarkEnd w:id="175"/>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这也是一个四十年来几乎被整个社会认定的“政治正确”。但实际上，它从来没有被真正的证明过，甚至连逻辑上的推导都漏洞百出。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这些人的观点可以概括为这样：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1、你天天教孩子现有的知识，孩子就只会现有的知识，以后就不会创新了。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2、你考试的时候只给一个标准答案，那孩子就只会这一个标准答案，以后就不会创新了。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3、你只以试卷为评价标准，孩子只会做试题，以后就不会创新了。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这种观点似乎把人的大脑视为一块内存区域，"应试教育"摧残“创造力”的过程，用代码表示大概是这样的：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#include &lt;stdio.h&gt;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#include &lt;string.h&gt;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int main()</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char Innovation[] = "我有创造力，哈哈哈哈哈哈好棒哦嗝";</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printf("【接受应试教育前】大脑内容：%s\n", Innovation);</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//然后呢，应试教育来了：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char *test = "数学英语物理化学试卷……";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strcpy(Innovation, test);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printf("【接受应试教育后】大脑内容：%s\n", Innovation);</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    return 0;</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然后，大脑中的“创造力”这块内存空间中的内容，就被“试卷”的内容给“覆盖”了……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90" w:beforeAutospacing="0" w:after="90" w:afterAutospacing="0" w:line="15" w:lineRule="atLeast"/>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4991100" cy="647700"/>
            <wp:effectExtent l="0" t="0" r="0" b="0"/>
            <wp:docPr id="80" name="图片 5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descr="IMG_259"/>
                    <pic:cNvPicPr>
                      <a:picLocks noChangeAspect="1"/>
                    </pic:cNvPicPr>
                  </pic:nvPicPr>
                  <pic:blipFill>
                    <a:blip r:embed="rId79"/>
                    <a:stretch>
                      <a:fillRect/>
                    </a:stretch>
                  </pic:blipFill>
                  <pic:spPr>
                    <a:xfrm>
                      <a:off x="0" y="0"/>
                      <a:ext cx="4991100" cy="64770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为什么做了试卷，毕业之后遇到实际情况就不会思考了？这是什么逻辑？你的大脑内存只有这么大的容量吗？你怎么不学会吃饭忘记了穿衣服呢？你怎么不学了乘法忘加法呢？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还有人说，是因为养成了“应试”的习惯，习惯了只有唯一的答案，所以无法适应客观万紫千红的世界。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这更是很无厘头的一种论调。合着说，你做了一天的物理卷子，因为物理卷子只有一个答案。所以你晚上吃饭的时候，因为想象力受到了摧残，所以面对食堂众多饭菜时，也只会选一种菜吃？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或者说，你参加工作了，这天老板让你去做个事，你突然觉得，哎呀，因为我高三物理课试卷做多了，万有引力定律背的太熟，以至于每次在相同条件下算万有引力结果都是一样的，所以我突然觉得不会思考了，你还是托付别人去做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这都是哪跟哪啊！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甚至下面这种观点都更靠谱一些：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为了应对高强度的考试，大脑不得不考虑各种情况，应对不同的人出的、五花八门千差万别的来自各种角度的测试，做一套试卷，要经受几十道题的不同花样的刺激，这难道不是刺激大脑，激发创造力和想象力的好方式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另外，比较有意思的一点是。虽然很多公知都痛心疾首说应试教育摧残了想象力，但是好像没有几个人跳出来现身说法，用实际例子宣称作为中国人的自己是没有想象力和创造力的。</w:t>
      </w:r>
    </w:p>
    <w:p>
      <w:pPr>
        <w:pStyle w:val="4"/>
        <w:rPr>
          <w:rFonts w:hint="default"/>
        </w:rPr>
      </w:pPr>
      <w:bookmarkStart w:id="176" w:name="_Toc798319976"/>
      <w:r>
        <w:rPr>
          <w:rFonts w:hint="default"/>
        </w:rPr>
        <w:t>3、如何评价应试教育？</w:t>
      </w:r>
      <w:bookmarkEnd w:id="176"/>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应试教育有问题吗？肯定是有的，任何一种考察方法都不完美。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应试教育的真正问题在于，它的考察内容与实际情况，有一定的“偏离”，并不是完全重合的。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因此，接受应试教育之后，到实际工作环境中，需要有一定的适应过程。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但这些完全可以通过职业教育，和改良之后的更贴近实际的高度教育来做一定程度的弥补。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应试教育作为考察和选拔人才的手段，本身是尚可的。如果抛弃了这样的选拔手段，替代方法一定更加糟糕。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有偏科的天才被应试教育耽误了的？或许有，但现在也有单科竞赛。你要真是牛逼，仍然可以走竞赛的路子，也有好学校上。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有动手能力很强，但考试能力不强的？或许有，但应该不多。即使真有这样的人，其动手能力和考试能力也不会相差很大，也不太可能动手能力逆天，在现在的招生比例上，却连个普通本科也考不上。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应试教育的最大好处是什么：公平可衡量。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人人用分数说话，分数多少，一目了然。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高考现在仍然具有阶层流动的作用而没有完全封闭，一个重要因素就是分数仍然占较大的比重。就算你有钱，你也只能提供一个更好的教育环境，最终在相当程度上还是要看分数，普通人在教育这个环境，仍然是有机会逆袭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要是真的搞了什么按照“素质”录取……也许到那个时候，社会上的很多人才会反应过味道来，才会给过去几十年的“应试教育”一个较为公正的评价。​​​​</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rPr>
          <w:color w:val="auto"/>
        </w:rPr>
      </w:pPr>
      <w:bookmarkStart w:id="177" w:name="_Toc1128341283"/>
      <w:r>
        <w:rPr>
          <w:color w:val="auto"/>
          <w:lang w:val="en-US" w:eastAsia="zh-CN"/>
        </w:rPr>
        <w:t>90、</w:t>
      </w:r>
      <w:r>
        <w:rPr>
          <w:rFonts w:hint="default"/>
          <w:color w:val="auto"/>
          <w:lang w:val="en-US" w:eastAsia="zh-CN"/>
        </w:rPr>
        <w:fldChar w:fldCharType="begin"/>
      </w:r>
      <w:r>
        <w:rPr>
          <w:rFonts w:hint="default"/>
          <w:color w:val="auto"/>
          <w:lang w:val="en-US" w:eastAsia="zh-CN"/>
        </w:rPr>
        <w:instrText xml:space="preserve"> HYPERLINK "https://mp.weixin.qq.com/s?__biz=MzUzNTkzMTE0Ng==&amp;mid=2247484145&amp;idx=1&amp;sn=d0f431a3e6a93d057967ea37f096283e&amp;chksm=fafcb294cd8b3b82546e7b587170ba1595b750c4aceca2038a6630284effa3f6de7bcb07360d&amp;token=2102834470&amp;lang=zh_CN" \l "rd"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《为社会办医留发展空间而严控公立医院的做法，应当谨慎》</w:t>
      </w:r>
      <w:r>
        <w:rPr>
          <w:rFonts w:hint="default"/>
          <w:color w:val="auto"/>
          <w:lang w:val="en-US" w:eastAsia="zh-CN"/>
        </w:rPr>
        <w:fldChar w:fldCharType="end"/>
      </w:r>
      <w:bookmarkEnd w:id="177"/>
    </w:p>
    <w:p>
      <w:pPr>
        <w:keepNext w:val="0"/>
        <w:keepLines w:val="0"/>
        <w:widowControl/>
        <w:suppressLineNumbers w:val="0"/>
        <w:jc w:val="center"/>
      </w:pPr>
      <w:r>
        <w:rPr>
          <w:rStyle w:val="21"/>
          <w:rFonts w:ascii="微软雅黑" w:hAnsi="微软雅黑" w:eastAsia="微软雅黑" w:cs="微软雅黑"/>
          <w:i w:val="0"/>
          <w:caps w:val="0"/>
          <w:spacing w:val="8"/>
          <w:kern w:val="0"/>
          <w:sz w:val="22"/>
          <w:szCs w:val="22"/>
          <w:shd w:val="clear" w:fill="FFFFFF"/>
          <w:lang w:val="en-US" w:eastAsia="zh-CN" w:bidi="ar"/>
        </w:rPr>
        <w:t>2019-06-12</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今天，国家卫健委等十部委发布了《关于促进社会办医持续健康规范发展的意见》，提出</w:t>
      </w:r>
      <w:r>
        <w:rPr>
          <w:rStyle w:val="19"/>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各地要严格控制公立医院数量和规模，为社会办医留足发展空间。</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这个意见的全文在这里：（http://t.cn/AiCRCAFq），我看了一下，有几个地方有些疑惑。</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【第一条中提出：（一）拓展社会办医空间。落实“十三五”期间医疗服务体系规划要求，</w:t>
      </w:r>
      <w:r>
        <w:rPr>
          <w:rStyle w:val="19"/>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严格控制公立医院数量和规模，为社会办医留足发展空间</w:t>
      </w:r>
      <w:r>
        <w:rPr>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。各地在新增或调整医疗卫生资源时，要首先考虑由社会力量举办或运营有关医疗机构。】</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公立医院是多数人民群众信赖的就医场所，为什么要“严控”呢？严控的目的，意见中说，是为了给社会办医留足发展空间。但是，我国发展卫生事业的根本目的，难道不是为了维护人民群众的健康吗？所谓“社会办医”是个什么德性，很多人心里是有数的。现在居然要为了这些医疗资本家的利益，去让群众相对信赖的公立医院给他们让路开道？把“让医疗资本家赚钱”的优先级，放在保障群众看病之前，这样是否合理呢？</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而且，如果“社会办医”真的有优势，看病便宜效果好，群众喜欢，那还用下文件去让公立医院给它们让路吗？为什么要让廉价好用的公立医院，给市场上的失败者“让路”呢？</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【第三条中提出：（三）推广政府购买服务。创新政府提供公共卫生服务方式，</w:t>
      </w:r>
      <w:r>
        <w:rPr>
          <w:rStyle w:val="19"/>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进一步加大政府购买服务力度</w:t>
      </w:r>
      <w:r>
        <w:rPr>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。各地要于2019年底前制定政府购买医疗卫生服务实施办法，明确购买服务的主体、内容、方式、程序和监督管理等细则。按照公平竞争择优的原则，</w:t>
      </w:r>
      <w:r>
        <w:rPr>
          <w:rStyle w:val="19"/>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支持向社会办基层医疗机构购买服务</w:t>
      </w:r>
      <w:r>
        <w:rPr>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，为社区居民提供家庭医生签约和有关公共卫生服务，通过开展养老照护、家庭病床、上门诊疗等服务方便居民。】</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医疗服务是天天要用到的，不是时有时无的服务。现在如果把这一块先交给资本家去做，然后再花钱买，那资本家不要从中赚一笔钱吗？和政府自己办公立医疗机构相比，凭空多出了要孝敬资本家的一部分，这不是多花了纳税人的钱吗？</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到时候，资本家压低服务人员工资（私立幼儿园这块已经是例子了），导致服务态度、服务意识都不好，病人不满意，底层服务人员不满意，这些人骂谁？不还是要骂政府吗？这不是自己找屎盆子吗？</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再者，政府向具体哪家资本家购买服务？在基层，这块肥肉又容易搞出一堆腐败来。各地的基层卫生部门的酒局恐怕又要多了。</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【第十六条提出：（十六）优化医保管理服务。基本医疗保险、工伤保险、生育保险、医疗救助等社会保障的定点医疗机构实行动态化管理，</w:t>
      </w:r>
      <w:r>
        <w:rPr>
          <w:rStyle w:val="19"/>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将更多符合条件的社会办医纳入定点，进一步扩大社会办医纳入医保定点的覆盖面</w:t>
      </w:r>
      <w:r>
        <w:rPr>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，社会办医正式运营3个月后即可提出定点申请，定点评估完成时限不得超过3个月时间。……依法设立的各类医疗机构均可自愿提出基本医疗保险和跨省异地就医直接结算定点申请，</w:t>
      </w:r>
      <w:r>
        <w:rPr>
          <w:rStyle w:val="19"/>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不得将医疗机构的举办主体、经营性质、规模和等级作为定点的前置条件，与医保管理和基金使用无关的处罚一律不得与定点申请挂钩</w:t>
      </w:r>
      <w:r>
        <w:rPr>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这些社会办医的，也纳入医保，自然是增强了它们的竞争力，但是也让他们更容易骗取医保了。莆田系们连手术台上加钱这种事都办的出来，你现在把它们当小白兔，让它们比现在更容易地花医保的钱。国家的医保账户里有多少钱经得住莆田系花的？他们不天天拉一车人去医院打牌吃喝玩乐？到时候以基层的监督水平，能查出几个来？</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【对，还有第十条：（十）探索医疗机构多种合作模式。</w:t>
      </w:r>
      <w:r>
        <w:rPr>
          <w:rStyle w:val="19"/>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支持社会办医与公立医院开展</w:t>
      </w:r>
      <w:r>
        <w:rPr>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医疗业务、学科建设、人才培养等</w:t>
      </w:r>
      <w:r>
        <w:rPr>
          <w:rStyle w:val="19"/>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合作</w:t>
      </w:r>
      <w:r>
        <w:rPr>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，倡导开展各类医疗机构</w:t>
      </w:r>
      <w:r>
        <w:rPr>
          <w:rStyle w:val="19"/>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广泛协作、联动、支持模式</w:t>
      </w:r>
      <w:r>
        <w:rPr>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试点，并</w:t>
      </w:r>
      <w:r>
        <w:rPr>
          <w:rStyle w:val="19"/>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建立合理的分工与分配机制</w:t>
      </w:r>
      <w:r>
        <w:rPr>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，各地要出台规范合作的具体办法，国务院有关部门要加强指导。</w:t>
      </w:r>
      <w:r>
        <w:rPr>
          <w:rStyle w:val="19"/>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引导和规范社会力量通过多种形式参与公立医院改制重组</w:t>
      </w:r>
      <w:r>
        <w:rPr>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，完善</w:t>
      </w:r>
      <w:r>
        <w:rPr>
          <w:rStyle w:val="19"/>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改制重组</w:t>
      </w:r>
      <w:r>
        <w:rPr>
          <w:rFonts w:hint="eastAsia" w:asciiTheme="minorEastAsia" w:hAnsiTheme="minorEastAsia" w:eastAsiaTheme="minorEastAsia" w:cstheme="minorEastAsia"/>
          <w:i w:val="0"/>
          <w:caps w:val="0"/>
          <w:color w:val="0052FF"/>
          <w:spacing w:val="8"/>
          <w:kern w:val="0"/>
          <w:sz w:val="24"/>
          <w:szCs w:val="24"/>
          <w:shd w:val="clear" w:fill="FFFFFF"/>
          <w:lang w:val="en-US" w:eastAsia="zh-CN" w:bidi="ar"/>
        </w:rPr>
        <w:t>过程中涉及的资产招拍挂、人员身份转换、无形资产评估等配套政策。】</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这段是什么意思？还要对现有的公立医院进行“改制重组”？，还要让“社会力量”通过多种形式参与？这是打算对现有的公立医院也搞私有化吗？不能说莆田系有钱，就把现在的公立医院卖给他们吧？另外，支持社会办医与公立医院“协作、联动”，以及建立所谓的“合理的分工与分配机制”，让人想起有些公立医院把某些科室承包给莆田系的黑历史，希望文件中的这句话并不是这个意思。</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我并非医疗专业人士，但作为一个普通群众，这份文件中的内容，实在是令人有些疑惑。</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另外，公立医院的医生待遇问题，如果希望通过市场化的方式解决，那永远也别想真正解决。</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医疗市场化只有两种可能：办的不好，那就是现在的莆田系；办的好了，那就是私立医院吸走了医疗精英，价格昂贵，普通百姓望洋兴叹，公立医院起安慰剂作用，在家等死。</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医生确实是应该提高待遇，但是别忘了，我们好歹还算是社会主义国家，不能看着人民群众不管吧？私立医院即使真做好了，但价格这么昂贵，医保怎么报销？有这么多钱吗？</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这不是按下葫芦浮起瓢吗？弄成美国那种医疗人士金领，但不敢叫救护车的样子，那还不如现在呢。</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解决这个问题，还得回到计划层面。</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比如说，医生要生活，要买房，房价贵。如果以后私人医疗真起来了，你要是用市场来留住这些公立医院医生，你就相当于得把房价给他出了，否则他就要跳槽，那国家得掏多少钱？掏的钱白给房地产商了，国家要留住一批医疗精英，要给房地产商送多少钱？太不划算了。</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国家可以给公立医院医生盖房，走过去福利分房的路子。这样同时就不需要支付多高的工资，就能留住其中一大批人。毕竟你就算跳槽到私立医院，工资高一些，也照样要买房，未必比在公立医院上班靠福利分房划算。福利分房还可以绑上学区、户口等东西，同时规定，福利分房不得在市场上转让。</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同时，可以建立起一整套管理制度，比如在公立医疗机构服务多少年，这套房子就可以以象征性的低价卖给你（可参考当年福利分房房改的价格），就可以拿到市场上去交易，如果提前离职，房子需要交回政府，如果想买，可以用市场价购买，等等。这些细节都可以探讨。</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这样的结果，是三方共赢：</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1、国家在医疗领域不需要投入那么多的钱就能拥有一批高素质的医疗队伍。</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2、医生的福利上升了，可以安心工作了。同龄人还在挣扎买房的时候，医生入职就有福利房住。</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3、患者仍然可以享受到公立医院低廉优质的服务。</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计划和市场都是手段，在某个具体应该用哪个工具，需要具体分析，不能盲目觉得市场就是好。实际上，在很多天然竞争不充分领域、以及涉及到基本民生的领域，过于迷信市场往往是做不好的。适当地对计划和市场进行有机混合，反而是一条路子。</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2"/>
      </w:pPr>
      <w:bookmarkStart w:id="178" w:name="_Toc2024452122"/>
      <w:r>
        <w:rPr>
          <w:rFonts w:hint="default"/>
        </w:rPr>
        <w:t>【面向未来】</w:t>
      </w:r>
      <w:bookmarkEnd w:id="178"/>
    </w:p>
    <w:p>
      <w:pPr>
        <w:pStyle w:val="3"/>
        <w:jc w:val="center"/>
        <w:rPr>
          <w:rFonts w:hint="default"/>
          <w:color w:val="auto"/>
        </w:rPr>
      </w:pPr>
      <w:bookmarkStart w:id="179" w:name="_Toc3183566"/>
      <w:r>
        <w:rPr>
          <w:rFonts w:hint="default"/>
          <w:color w:val="auto"/>
        </w:rPr>
        <w:t>91、</w:t>
      </w:r>
      <w:r>
        <w:rPr>
          <w:rFonts w:hint="default"/>
          <w:color w:val="auto"/>
        </w:rPr>
        <w:fldChar w:fldCharType="begin"/>
      </w:r>
      <w:r>
        <w:rPr>
          <w:rFonts w:hint="default"/>
          <w:color w:val="auto"/>
        </w:rPr>
        <w:instrText xml:space="preserve"> HYPERLINK "https://www.weibo.com/p/230418450838710102vczs?mod=zwenzhang" \t "/home/mecup/文档\\x/_blank" </w:instrText>
      </w:r>
      <w:r>
        <w:rPr>
          <w:rFonts w:hint="default"/>
          <w:color w:val="auto"/>
        </w:rPr>
        <w:fldChar w:fldCharType="separate"/>
      </w:r>
      <w:r>
        <w:rPr>
          <w:rStyle w:val="22"/>
          <w:rFonts w:hint="default" w:ascii="Arial" w:hAnsi="Arial" w:cs="Arial"/>
          <w:i w:val="0"/>
          <w:caps w:val="0"/>
          <w:color w:val="auto"/>
          <w:spacing w:val="0"/>
          <w:szCs w:val="24"/>
          <w:u w:val="none"/>
        </w:rPr>
        <w:t>《一切历史都是当代史：毛泽东在后世的地位会越来越高》</w:t>
      </w:r>
      <w:r>
        <w:rPr>
          <w:rFonts w:hint="default"/>
          <w:color w:val="auto"/>
        </w:rPr>
        <w:fldChar w:fldCharType="end"/>
      </w:r>
      <w:bookmarkEnd w:id="179"/>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2014年11月28日</w:t>
      </w:r>
    </w:p>
    <w:p>
      <w:pPr>
        <w:keepNext w:val="0"/>
        <w:keepLines w:val="0"/>
        <w:widowControl/>
        <w:suppressLineNumbers w:val="0"/>
        <w:jc w:val="left"/>
      </w:pPr>
      <w:r>
        <w:rPr>
          <w:rFonts w:ascii="Verdana" w:hAnsi="Verdana" w:eastAsia="宋体" w:cs="Verdana"/>
          <w:i w:val="0"/>
          <w:caps w:val="0"/>
          <w:color w:val="05111A"/>
          <w:spacing w:val="0"/>
          <w:kern w:val="0"/>
          <w:sz w:val="24"/>
          <w:szCs w:val="24"/>
          <w:shd w:val="clear" w:fill="FFFFFF"/>
          <w:lang w:val="en-US" w:eastAsia="zh-CN" w:bidi="ar"/>
        </w:rPr>
        <w:t>   “如果没有毛，中国是不是发展会更好？”我只能说，历史不能假设，一切都是有可能的，但具体到这件事来看，可能性不大。</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20世纪中叶的中国，要想现代化，要解决的有三个问题。</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第一个，要建立一个完整的统一市场，作为一个后发国家，在完全自由竞争状态下是不可能超越发达国家的。因为你的工业在刚起步阶段就会被国外的产品消灭掉或完全压制。民国时期就是如此。一个落后大国，最合理的方式是靠自己巨量的人口依托培养起自己的工业企业。而这就必然要求全国在政治上和经济上是统一的。在上世纪中叶的中国，除了毛泽东领导下的共产党，没人能做到这一点。</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第二个，要打破依附封建土地所有制的小农经济，解放被束缚在地主土地上的大量人口，这就要求实行土地改革，消灭掉地主食利阶层，把资金用于工业化的启动资金。土地收归国有，可以以最低成本开展各种建设。不然像今天的印度，建个铁路要挨个和沿路地主谈判。当时中国的所有军阀，包括蒋介石的中央政府，其统治基础都是地主阶层，要他们搞土地改革就等于要他们的命，而不搞土改，中国这样一个人口巨大的后发国家的工业化和现代化无法真正全面启动。</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第三个，工业化要求公民有一定程度的教育水平，能为工业化提供巨量合格的工人，而这就要求在全国范围内进行大规模扫盲。而中国当时的多数人口在农村，政府的统治方式往往最多到县城，乡村完全是乡绅自治（这些人对普遍扫盲完全没兴趣，除了我之外乡里其他人都是文盲才好控制）。要在几亿人的国家进行全国扫盲，就必须要求政府的统治力强大而且深入最基层。在上世纪中叶的中国，除了毛领导的共产党之外，没人有能力，哪怕是试图去做这件事。</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看了网上的某些帖子，发现很多网民，连最起码的历史评价逻辑都没搞清楚。他们认为后代的人去评价一个历史人物，会更看重当时历史人物具体怎么想的，做某件事的目的是什么，说了什么话，对当时的人产生了什么影响，等等。</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但是，人们在实际评价历史的时候，其</w:t>
      </w:r>
      <w:r>
        <w:rPr>
          <w:rFonts w:hint="default" w:ascii="Verdana" w:hAnsi="Verdana" w:eastAsia="宋体" w:cs="Verdana"/>
          <w:b/>
          <w:i w:val="0"/>
          <w:caps w:val="0"/>
          <w:color w:val="05111A"/>
          <w:spacing w:val="0"/>
          <w:kern w:val="0"/>
          <w:sz w:val="24"/>
          <w:szCs w:val="24"/>
          <w:shd w:val="clear" w:fill="FFFFFF"/>
          <w:lang w:val="en-US" w:eastAsia="zh-CN" w:bidi="ar"/>
        </w:rPr>
        <w:t>实际</w:t>
      </w:r>
      <w:r>
        <w:rPr>
          <w:rFonts w:hint="default" w:ascii="Verdana" w:hAnsi="Verdana" w:eastAsia="宋体" w:cs="Verdana"/>
          <w:i w:val="0"/>
          <w:caps w:val="0"/>
          <w:color w:val="05111A"/>
          <w:spacing w:val="0"/>
          <w:kern w:val="0"/>
          <w:sz w:val="24"/>
          <w:szCs w:val="24"/>
          <w:shd w:val="clear" w:fill="FFFFFF"/>
          <w:lang w:val="en-US" w:eastAsia="zh-CN" w:bidi="ar"/>
        </w:rPr>
        <w:t>评价标准，简单来说就只有一条：“</w:t>
      </w:r>
      <w:r>
        <w:rPr>
          <w:rFonts w:ascii="Arial" w:hAnsi="Arial" w:eastAsia="宋体" w:cs="Arial"/>
          <w:b/>
          <w:bCs/>
          <w:i w:val="0"/>
          <w:caps w:val="0"/>
          <w:color w:val="333333"/>
          <w:spacing w:val="0"/>
          <w:kern w:val="0"/>
          <w:sz w:val="24"/>
          <w:szCs w:val="24"/>
          <w:shd w:val="clear" w:fill="FFFFFF"/>
          <w:lang w:val="en-US" w:eastAsia="zh-CN" w:bidi="ar"/>
        </w:rPr>
        <w:t>一切历史都是当代史</w:t>
      </w:r>
      <w:r>
        <w:rPr>
          <w:rFonts w:hint="default" w:ascii="Verdana" w:hAnsi="Verdana" w:eastAsia="宋体" w:cs="Verdana"/>
          <w:i w:val="0"/>
          <w:caps w:val="0"/>
          <w:color w:val="05111A"/>
          <w:spacing w:val="0"/>
          <w:kern w:val="0"/>
          <w:sz w:val="24"/>
          <w:szCs w:val="24"/>
          <w:shd w:val="clear" w:fill="FFFFFF"/>
          <w:lang w:val="en-US" w:eastAsia="zh-CN" w:bidi="ar"/>
        </w:rPr>
        <w:t>”。</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而这个“当代”，随着时间流逝不断发生变化。当时间拉到一个足够长的尺度的时候，这个历史人物的具体作为对现在存活的人的短期影响，会完全消失，而长期影响将会变得越来越清晰。</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我对中国的未来是乐观的，假设一下，如果到了建国100周年时，中国重新回到世界之巅，那个时代的人民会如何评价毛泽东？</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例如，文革不是有受到伤害的人吗，没关系，到那个时候，这些人中的很多就都死了，</w:t>
      </w:r>
      <w:r>
        <w:rPr>
          <w:rFonts w:hint="default" w:ascii="Verdana" w:hAnsi="Verdana" w:eastAsia="宋体" w:cs="Verdana"/>
          <w:i w:val="0"/>
          <w:caps w:val="0"/>
          <w:color w:val="333333"/>
          <w:spacing w:val="0"/>
          <w:kern w:val="0"/>
          <w:sz w:val="24"/>
          <w:szCs w:val="24"/>
          <w:shd w:val="clear" w:fill="FFFFFF"/>
          <w:lang w:val="en-US" w:eastAsia="zh-CN" w:bidi="ar"/>
        </w:rPr>
        <w:t>而死人是不会参与“当代”的历史评价的</w:t>
      </w:r>
      <w:r>
        <w:rPr>
          <w:rFonts w:hint="default" w:ascii="Verdana" w:hAnsi="Verdana" w:eastAsia="宋体" w:cs="Verdana"/>
          <w:i w:val="0"/>
          <w:caps w:val="0"/>
          <w:color w:val="05111A"/>
          <w:spacing w:val="0"/>
          <w:kern w:val="0"/>
          <w:sz w:val="24"/>
          <w:szCs w:val="24"/>
          <w:shd w:val="clear" w:fill="FFFFFF"/>
          <w:lang w:val="en-US" w:eastAsia="zh-CN" w:bidi="ar"/>
        </w:rPr>
        <w:t>。如果“当代”的人感受到的更多是自毛开始开创的工业化和现代化的成果，但他们又不可能亲身感受“文革”的具体场景，甚至连经历过文革的长辈都死了的情况下，他们是不会太真正切身在乎“文革”的。顶多看了历史书之后，说上一句“哎呀，文革真是不应该发生”，仅此而已。但由于他们是毛泽东发起的工业化和现代化的受益者，他们在评价毛的时候，更可能会说“毛主席很伟大，是中国的伟人，当然了，也有点小错误，例如文革和大跃进”。</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很多网民对“未来会怎么评价毛”这个问题上，脑子转不过来，总是自觉不自觉地拿“评价当代人物”的眼光去衡量，他们热衷于扒出毛时代的一些微观情节，例如某某人在毛时代怎么怎么样了，毛在某年某月某日具体说了什么话之类的。</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问题是，几十年后甚至上百年后，当毛进一步成为一个“历史人物”时，普通人还会这么考虑问题吗？</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就像现在，有几个人在乎汉武帝当年出兵匈奴的国际国内的具体考量是什么？除了历史系的研究生和历史爱好者，普通人谁在乎这个东西？</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但大家现在知道，汉武帝此举让大片国土纳入汉王朝版图，对今天的中国版图产生了深远影响，我们今天都受益于此，今天的大多数中国人就会认为汉武帝是个英雄，是正面评价。至于当时出兵匈奴是什么目的，对当时的百姓造成了什么压力和苦难。谁在乎？那时候的受害百姓现在早就死了两千年了，绝大多数现代人压根不会去感同身受，顶多看了史书说一句，“嗯，当时频繁用兵让百姓比较辛苦啊”，然后该怎么歌颂汉武大帝还是怎么歌颂汉武大帝。</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1"/>
          <w:szCs w:val="21"/>
        </w:rPr>
      </w:pPr>
    </w:p>
    <w:p>
      <w:pPr>
        <w:keepNext w:val="0"/>
        <w:keepLines w:val="0"/>
        <w:widowControl/>
        <w:suppressLineNumbers w:val="0"/>
        <w:jc w:val="left"/>
        <w:rPr>
          <w:rFonts w:hint="default" w:ascii="Verdana" w:hAnsi="Verdana" w:eastAsia="宋体" w:cs="Verdana"/>
          <w:i w:val="0"/>
          <w:caps w:val="0"/>
          <w:color w:val="05111A"/>
          <w:spacing w:val="0"/>
          <w:kern w:val="0"/>
          <w:sz w:val="24"/>
          <w:szCs w:val="24"/>
          <w:shd w:val="clear" w:fill="FFFFFF"/>
          <w:lang w:val="en-US" w:eastAsia="zh-CN" w:bidi="ar"/>
        </w:rPr>
      </w:pPr>
      <w:r>
        <w:rPr>
          <w:rFonts w:hint="default" w:ascii="Verdana" w:hAnsi="Verdana" w:eastAsia="宋体" w:cs="Verdana"/>
          <w:i w:val="0"/>
          <w:caps w:val="0"/>
          <w:color w:val="05111A"/>
          <w:spacing w:val="0"/>
          <w:kern w:val="0"/>
          <w:sz w:val="24"/>
          <w:szCs w:val="24"/>
          <w:shd w:val="clear" w:fill="FFFFFF"/>
          <w:lang w:val="en-US" w:eastAsia="zh-CN" w:bidi="ar"/>
        </w:rPr>
        <w:t>   最后，回到刚才的话题，建国100周年的时候，人们会如何评价毛泽东？</w:t>
      </w:r>
    </w:p>
    <w:p>
      <w:pPr>
        <w:keepNext w:val="0"/>
        <w:keepLines w:val="0"/>
        <w:widowControl/>
        <w:suppressLineNumbers w:val="0"/>
        <w:jc w:val="left"/>
        <w:rPr>
          <w:rFonts w:hint="default" w:ascii="Verdana" w:hAnsi="Verdana" w:eastAsia="宋体" w:cs="Verdana"/>
          <w:i w:val="0"/>
          <w:caps w:val="0"/>
          <w:color w:val="05111A"/>
          <w:spacing w:val="0"/>
          <w:kern w:val="0"/>
          <w:sz w:val="24"/>
          <w:szCs w:val="24"/>
          <w:shd w:val="clear" w:fill="FFFFFF"/>
          <w:lang w:val="en-US" w:eastAsia="zh-CN" w:bidi="ar"/>
        </w:rPr>
      </w:pPr>
    </w:p>
    <w:p>
      <w:pPr>
        <w:keepNext w:val="0"/>
        <w:keepLines w:val="0"/>
        <w:widowControl/>
        <w:suppressLineNumbers w:val="0"/>
        <w:jc w:val="left"/>
        <w:rPr>
          <w:rFonts w:hint="default" w:ascii="Verdana" w:hAnsi="Verdana" w:eastAsia="宋体" w:cs="Verdana"/>
          <w:i w:val="0"/>
          <w:caps w:val="0"/>
          <w:color w:val="05111A"/>
          <w:spacing w:val="0"/>
          <w:kern w:val="0"/>
          <w:sz w:val="24"/>
          <w:szCs w:val="24"/>
          <w:shd w:val="clear" w:fill="FFFFFF"/>
          <w:lang w:val="en-US" w:eastAsia="zh-CN" w:bidi="ar"/>
        </w:rPr>
      </w:pPr>
      <w:r>
        <w:rPr>
          <w:rFonts w:hint="default" w:ascii="Verdana" w:hAnsi="Verdana" w:eastAsia="宋体" w:cs="Verdana"/>
          <w:i w:val="0"/>
          <w:caps w:val="0"/>
          <w:color w:val="05111A"/>
          <w:spacing w:val="0"/>
          <w:kern w:val="0"/>
          <w:sz w:val="24"/>
          <w:szCs w:val="24"/>
          <w:shd w:val="clear" w:fill="FFFFFF"/>
          <w:lang w:val="en-US" w:eastAsia="zh-CN" w:bidi="ar"/>
        </w:rPr>
        <w:t>   建国100周年的时候，还不太可能到共产主义的程度，因此那个时候普通人更多会把他理解为“民族英雄、中国工业化与现代化之父”。当然，还是那句话，一切历史都是当代史，如果建国200年的时候，共产主义雏形开始出现了，那当时的人们也会重新翻出历史上毛做的那些有共产主义意味的行为，并很可能再给他安上一个“共产主义先行者”之类的头衔的。这完全取决于当时的社会发展情况而定。</w:t>
      </w:r>
    </w:p>
    <w:p>
      <w:pPr>
        <w:keepNext w:val="0"/>
        <w:keepLines w:val="0"/>
        <w:widowControl/>
        <w:suppressLineNumbers w:val="0"/>
        <w:jc w:val="left"/>
        <w:rPr>
          <w:rFonts w:hint="default" w:ascii="Verdana" w:hAnsi="Verdana" w:eastAsia="宋体" w:cs="Verdana"/>
          <w:i w:val="0"/>
          <w:caps w:val="0"/>
          <w:color w:val="05111A"/>
          <w:spacing w:val="0"/>
          <w:kern w:val="0"/>
          <w:sz w:val="24"/>
          <w:szCs w:val="24"/>
          <w:shd w:val="clear" w:fill="FFFFFF"/>
          <w:lang w:val="en-US" w:eastAsia="zh-CN" w:bidi="ar"/>
        </w:rPr>
      </w:pPr>
    </w:p>
    <w:p>
      <w:pPr>
        <w:keepNext w:val="0"/>
        <w:keepLines w:val="0"/>
        <w:widowControl/>
        <w:suppressLineNumbers w:val="0"/>
        <w:jc w:val="left"/>
        <w:rPr>
          <w:rFonts w:hint="default" w:ascii="Verdana" w:hAnsi="Verdana" w:eastAsia="宋体" w:cs="Verdana"/>
          <w:i w:val="0"/>
          <w:caps w:val="0"/>
          <w:color w:val="05111A"/>
          <w:spacing w:val="0"/>
          <w:kern w:val="0"/>
          <w:sz w:val="24"/>
          <w:szCs w:val="24"/>
          <w:shd w:val="clear" w:fill="FFFFFF"/>
          <w:lang w:val="en-US" w:eastAsia="zh-CN" w:bidi="ar"/>
        </w:rPr>
      </w:pPr>
      <w:r>
        <w:rPr>
          <w:rFonts w:hint="default" w:ascii="Verdana" w:hAnsi="Verdana" w:eastAsia="宋体" w:cs="Verdana"/>
          <w:i w:val="0"/>
          <w:caps w:val="0"/>
          <w:color w:val="05111A"/>
          <w:spacing w:val="0"/>
          <w:kern w:val="0"/>
          <w:sz w:val="24"/>
          <w:szCs w:val="24"/>
          <w:shd w:val="clear" w:fill="FFFFFF"/>
          <w:lang w:val="en-US" w:eastAsia="zh-CN" w:bidi="ar"/>
        </w:rPr>
        <w:t>   某种意义上，“一切历史都是当代史”，这才是人类实际上看待历史的“普世价值”。</w:t>
      </w:r>
    </w:p>
    <w:p>
      <w:p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br w:type="page"/>
      </w:r>
    </w:p>
    <w:p>
      <w:pPr>
        <w:pStyle w:val="3"/>
        <w:jc w:val="center"/>
        <w:rPr>
          <w:color w:val="auto"/>
        </w:rPr>
      </w:pPr>
      <w:bookmarkStart w:id="180" w:name="_Toc1790594397"/>
      <w:r>
        <w:rPr>
          <w:color w:val="auto"/>
          <w:lang w:val="en-US" w:eastAsia="zh-CN"/>
        </w:rPr>
        <w:t>92、</w:t>
      </w:r>
      <w:r>
        <w:rPr>
          <w:rFonts w:hint="default"/>
          <w:color w:val="auto"/>
          <w:lang w:val="en-US" w:eastAsia="zh-CN"/>
        </w:rPr>
        <w:fldChar w:fldCharType="begin"/>
      </w:r>
      <w:r>
        <w:rPr>
          <w:rFonts w:hint="default"/>
          <w:color w:val="auto"/>
          <w:lang w:val="en-US" w:eastAsia="zh-CN"/>
        </w:rPr>
        <w:instrText xml:space="preserve"> HYPERLINK "https://www.weibo.com/p/230418450838710102vcu6?mod=zwenzhang"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《立贴为证，15年内，中国就会获得诺贝尔自然科学奖》</w:t>
      </w:r>
      <w:r>
        <w:rPr>
          <w:rFonts w:hint="default"/>
          <w:color w:val="auto"/>
          <w:lang w:val="en-US" w:eastAsia="zh-CN"/>
        </w:rPr>
        <w:fldChar w:fldCharType="end"/>
      </w:r>
      <w:bookmarkEnd w:id="180"/>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2014年11月26日</w:t>
      </w:r>
    </w:p>
    <w:p>
      <w:pPr>
        <w:keepNext w:val="0"/>
        <w:keepLines w:val="0"/>
        <w:widowControl/>
        <w:suppressLineNumbers w:val="0"/>
        <w:jc w:val="left"/>
      </w:pPr>
      <w:r>
        <w:rPr>
          <w:rFonts w:ascii="Verdana" w:hAnsi="Verdana" w:eastAsia="宋体" w:cs="Verdana"/>
          <w:i w:val="0"/>
          <w:caps w:val="0"/>
          <w:color w:val="05111A"/>
          <w:spacing w:val="0"/>
          <w:kern w:val="0"/>
          <w:sz w:val="24"/>
          <w:szCs w:val="24"/>
          <w:shd w:val="clear" w:fill="FFFFFF"/>
          <w:lang w:val="en-US" w:eastAsia="zh-CN" w:bidi="ar"/>
        </w:rPr>
        <w:t>2014 + 15 = 2029</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从2010年之后，中国科技产出进入了一个小的井喷期，这是过去65年来持续不断的工业化的结果。但由于中国工业化较晚（从1949年才开始体系工业化），并且人口巨大，急需工业产品来提升生活水平和综合国力，因此，在过去的65年中的相当一段时间内，我国的人才和资金的投入，更倾向于那些实用性较强、能快速得到应用的技术上。而对基础科学投入较少。</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从2003年之后，中国财政收入爆发式增长，才开始有了“闲钱”投入那些基础科研领域，目前取得了一定成果。</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基础科学出成果，有以下几个因素：1、资金，2、人才体系，3，时间。</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中国拥有世界上最优秀的基础教育，虽然高等教育相对发达国家有一定欠缺。但由于巨大的受教育人口基数，同样支撑了完善的人才体系。现在又有了充足的资金支持，在基础科学领域做出突破，只是时间问题。</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资金没问题，人才体系没问题，但时间上有问题——中国自然科学落后了几百年，期望在65年内科研水平整体追上西方是不现实的。但获得诺贝尔奖并不需要全面赶超，只需要局部赶超就可以了。</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不过，一个不利的因素是：诺贝尔奖，尤其是自然科学类奖项，通常有较大的时延，例如2014年的物理学奖，就奖给了90年代的蓝光led。</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这个“颁奖时延”和“从投资到出成果的时延”累加起来，造成了中国至今仍然没有诺贝尔自然科学奖项的现实。</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但这种情况不会持续太久了，从2010年开始，多项世界首创性的科技成果开始在中国涌现，即使考虑到诺奖的“颁奖时延”，在15年内，中国有很大概率可以获得诺贝尔自然科学奖。35年内，诺贝尔自然科学奖项将变得像之前的奥运金牌一样，从举国求一枚金牌，变为熟视无睹。</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另外，附录一下博主排的诺贝尔奖的含金量排名</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1、物理学奖</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2、化学奖</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3、生理学和医学奖</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 以上3个奖项是我看重的，下面的意义不大 -------</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4、经济学奖</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5、文学奖</w:t>
      </w:r>
      <w:r>
        <w:rPr>
          <w:rFonts w:hint="default" w:ascii="Verdana" w:hAnsi="Verdana" w:eastAsia="宋体" w:cs="Verdana"/>
          <w:i w:val="0"/>
          <w:caps w:val="0"/>
          <w:color w:val="05111A"/>
          <w:spacing w:val="0"/>
          <w:kern w:val="0"/>
          <w:sz w:val="24"/>
          <w:szCs w:val="24"/>
          <w:shd w:val="clear" w:fill="FFFFFF"/>
          <w:lang w:val="en-US" w:eastAsia="zh-CN" w:bidi="ar"/>
        </w:rPr>
        <w:br w:type="textWrapping"/>
      </w:r>
      <w:r>
        <w:rPr>
          <w:rFonts w:hint="default" w:ascii="Verdana" w:hAnsi="Verdana" w:eastAsia="宋体" w:cs="Verdana"/>
          <w:i w:val="0"/>
          <w:caps w:val="0"/>
          <w:color w:val="05111A"/>
          <w:spacing w:val="0"/>
          <w:kern w:val="0"/>
          <w:sz w:val="24"/>
          <w:szCs w:val="24"/>
          <w:shd w:val="clear" w:fill="FFFFFF"/>
          <w:lang w:val="en-US" w:eastAsia="zh-CN" w:bidi="ar"/>
        </w:rPr>
        <w:t>6、和平奖（最垃圾的奖项）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Arial" w:hAnsi="Arial" w:cs="Arial"/>
          <w:i w:val="0"/>
          <w:caps w:val="0"/>
          <w:color w:val="333333"/>
          <w:spacing w:val="0"/>
          <w:sz w:val="21"/>
          <w:szCs w:val="21"/>
        </w:rPr>
      </w:pPr>
      <w:r>
        <w:rPr>
          <w:rFonts w:hint="default" w:ascii="Verdana" w:hAnsi="Verdana" w:eastAsia="宋体" w:cs="Verdana"/>
          <w:i w:val="0"/>
          <w:caps w:val="0"/>
          <w:color w:val="05111A"/>
          <w:spacing w:val="0"/>
          <w:kern w:val="0"/>
          <w:sz w:val="24"/>
          <w:szCs w:val="24"/>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i w:val="0"/>
          <w:caps w:val="0"/>
          <w:color w:val="333333"/>
          <w:spacing w:val="0"/>
          <w:sz w:val="21"/>
          <w:szCs w:val="21"/>
        </w:rPr>
      </w:pPr>
    </w:p>
    <w:p>
      <w:pPr>
        <w:jc w:val="left"/>
        <w:rPr>
          <w:rFonts w:hint="default" w:ascii="Verdana" w:hAnsi="Verdana" w:eastAsia="宋体" w:cs="Verdana"/>
          <w:i w:val="0"/>
          <w:caps w:val="0"/>
          <w:color w:val="05111A"/>
          <w:spacing w:val="0"/>
          <w:kern w:val="0"/>
          <w:sz w:val="24"/>
          <w:szCs w:val="24"/>
          <w:shd w:val="clear" w:fill="FFFFFF"/>
          <w:lang w:val="en-US" w:eastAsia="zh-CN" w:bidi="ar"/>
        </w:rPr>
      </w:pPr>
      <w:r>
        <w:rPr>
          <w:rFonts w:hint="default" w:ascii="Verdana" w:hAnsi="Verdana" w:eastAsia="宋体" w:cs="Verdana"/>
          <w:i w:val="0"/>
          <w:caps w:val="0"/>
          <w:color w:val="05111A"/>
          <w:spacing w:val="0"/>
          <w:kern w:val="0"/>
          <w:sz w:val="24"/>
          <w:szCs w:val="24"/>
          <w:shd w:val="clear" w:fill="FFFFFF"/>
          <w:lang w:val="en-US" w:eastAsia="zh-CN" w:bidi="ar"/>
        </w:rPr>
        <w:t>   </w:t>
      </w:r>
    </w:p>
    <w:p>
      <w:pPr>
        <w:rPr>
          <w:rFonts w:hint="default" w:ascii="Verdana" w:hAnsi="Verdana" w:eastAsia="宋体" w:cs="Verdana"/>
          <w:i w:val="0"/>
          <w:caps w:val="0"/>
          <w:color w:val="05111A"/>
          <w:spacing w:val="0"/>
          <w:kern w:val="0"/>
          <w:sz w:val="24"/>
          <w:szCs w:val="24"/>
          <w:shd w:val="clear" w:fill="FFFFFF"/>
          <w:lang w:val="en-US" w:eastAsia="zh-CN" w:bidi="ar"/>
        </w:rPr>
      </w:pPr>
      <w:r>
        <w:rPr>
          <w:rFonts w:hint="default" w:ascii="Verdana" w:hAnsi="Verdana" w:eastAsia="宋体" w:cs="Verdana"/>
          <w:i w:val="0"/>
          <w:caps w:val="0"/>
          <w:color w:val="05111A"/>
          <w:spacing w:val="0"/>
          <w:kern w:val="0"/>
          <w:sz w:val="24"/>
          <w:szCs w:val="24"/>
          <w:shd w:val="clear" w:fill="FFFFFF"/>
          <w:lang w:val="en-US" w:eastAsia="zh-CN" w:bidi="ar"/>
        </w:rPr>
        <w:br w:type="page"/>
      </w:r>
    </w:p>
    <w:p>
      <w:pPr>
        <w:pStyle w:val="3"/>
        <w:jc w:val="center"/>
        <w:rPr>
          <w:color w:val="auto"/>
        </w:rPr>
      </w:pPr>
      <w:bookmarkStart w:id="181" w:name="_Toc2012138233"/>
      <w:r>
        <w:rPr>
          <w:color w:val="auto"/>
          <w:lang w:val="en-US" w:eastAsia="zh-CN"/>
        </w:rPr>
        <w:t>93、</w:t>
      </w:r>
      <w:r>
        <w:rPr>
          <w:rFonts w:hint="default"/>
          <w:color w:val="auto"/>
          <w:lang w:val="en-US" w:eastAsia="zh-CN"/>
        </w:rPr>
        <w:fldChar w:fldCharType="begin"/>
      </w:r>
      <w:r>
        <w:rPr>
          <w:rFonts w:hint="default"/>
          <w:color w:val="auto"/>
          <w:lang w:val="en-US" w:eastAsia="zh-CN"/>
        </w:rPr>
        <w:instrText xml:space="preserve"> HYPERLINK "https://www.weibo.com/p/230418450838710102w2z1?mod=zwenzhang"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《预测：如果越南真的加入TPP，很可能下场是被西方颜色革命》</w:t>
      </w:r>
      <w:r>
        <w:rPr>
          <w:rFonts w:hint="default"/>
          <w:color w:val="auto"/>
          <w:lang w:val="en-US" w:eastAsia="zh-CN"/>
        </w:rPr>
        <w:fldChar w:fldCharType="end"/>
      </w:r>
      <w:bookmarkEnd w:id="181"/>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2015年10月8日</w:t>
      </w:r>
    </w:p>
    <w:p>
      <w:pPr>
        <w:keepNext w:val="0"/>
        <w:keepLines w:val="0"/>
        <w:widowControl/>
        <w:suppressLineNumbers w:val="0"/>
        <w:jc w:val="left"/>
        <w:rPr>
          <w:rFonts w:hint="default" w:asciiTheme="minorEastAsia" w:hAnsiTheme="minorEastAsia" w:cstheme="minorEastAsia"/>
          <w:i/>
          <w:iCs/>
          <w:caps w:val="0"/>
          <w:color w:val="333333"/>
          <w:spacing w:val="0"/>
          <w:kern w:val="0"/>
          <w:sz w:val="24"/>
          <w:szCs w:val="24"/>
          <w:shd w:val="clear" w:fill="FFFFFF"/>
          <w:lang w:eastAsia="zh-CN" w:bidi="ar"/>
        </w:rPr>
      </w:pPr>
      <w:r>
        <w:rPr>
          <w:rFonts w:hint="default" w:asciiTheme="minorEastAsia" w:hAnsiTheme="minorEastAsia" w:cstheme="minorEastAsia"/>
          <w:i/>
          <w:iCs/>
          <w:caps w:val="0"/>
          <w:color w:val="333333"/>
          <w:spacing w:val="0"/>
          <w:kern w:val="0"/>
          <w:sz w:val="24"/>
          <w:szCs w:val="24"/>
          <w:shd w:val="clear" w:fill="FFFFFF"/>
          <w:lang w:eastAsia="zh-CN" w:bidi="ar"/>
        </w:rPr>
        <w:t>【修订按】本文写作时，正是奥巴马政府竭力通过TPP围堵中国，网络上公知一片欢腾，齐吹越南之时。但特朗普上台之后，美国退出TPP，后者变成一个“残废”的组织，本文讨论的前提已经不复存在。</w:t>
      </w:r>
    </w:p>
    <w:p>
      <w:pPr>
        <w:keepNext w:val="0"/>
        <w:keepLines w:val="0"/>
        <w:widowControl/>
        <w:suppressLineNumbers w:val="0"/>
        <w:jc w:val="left"/>
        <w:rPr>
          <w:rFonts w:hint="eastAsia" w:asciiTheme="minorEastAsia" w:hAnsiTheme="minorEastAsia" w:cstheme="minorEastAsia"/>
          <w:i w:val="0"/>
          <w:caps w:val="0"/>
          <w:color w:val="333333"/>
          <w:spacing w:val="0"/>
          <w:kern w:val="0"/>
          <w:sz w:val="24"/>
          <w:szCs w:val="24"/>
          <w:shd w:val="clear" w:fill="FFFFFF"/>
          <w:lang w:eastAsia="zh-CN" w:bidi="ar"/>
        </w:rPr>
      </w:pP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越南加入TPP，并且TPP真正开始实施后，越南的轨迹将是这样的：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第一阶段：经济迅速起飞，由于本地的成本优势，越南低等产业将获得一个大的发展机会，充分释放产能，越南GDP将快速增长，但不太可能超过广西或云南。</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第二阶段：由于越南国内自主产业被TPP签订后长驱直入的西方企业冲击殆尽，越南经济日益沦为西方经济附庸，这个阶段GDP仍将中速增长。</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第三阶段：由于缺乏本土自主产业（丧失国家保护壁垒后，已经被西方冲击殆尽），经济上升到一定程度后无法继续增长，陷入中等收入陷阱。</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第四阶段：由于经济停滞不前，人民日益不满，越南本国公知精英大肆鼓噪，和越共党内的带路党沆瀣一气，越南进入明显不稳定期。</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第五阶段：某个小事引发的火星（例如突尼斯小贩被打死之类的），越南国内陷入动荡，越共内部的带路党揭竿而起，宣布成立越南民主共和国，越共丧失领导地位。</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总结：</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对于越南这样的小国来说，由于国力弱小，工业人口不足，市场也小，无法效仿中国的道路进行产业升级，一步步向上吃。这样的国家，最合理的政策应该是适度开放，加入国际供应链的同时，节制外国资本，搞好周边关系，同时集中力量提高本国某个领域的技术，并在强力政府主导下完成这一切。韩国应该是越南最好的效仿对象。</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一旦加入TPP，孱弱的越南资本完全无法阻挡西方群狼的攻击，将重蹈上世纪30年代中国上海本土企业大批倒闭的悲剧。</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对中国的影响：</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不利因素：对于中国来说，颜色革命之后的越南将完全倒入西方的怀抱，南海局势将更加紧张。</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有利因素：越南丧失了共产党这个执行力相对较强的集体，北、中、南三部分的地域矛盾、国内阶层矛盾、亲西方派和亲共派的矛盾，这些将在“民主”体制下会更加激化。同时，颜色革命过程也将是越南去工业化的过程（参考苏联垮台），各列强资本（中国、美国，甚至包括欧洲）对倒下的越南经济尸体必然分而食之，收购的收购，挤垮的挤垮。届时越南将被打残，国内动荡不安，与中国争夺南海的实力将大幅削弱，更重要的是在中国西南消除了一个小的潜在隐患。</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中国应有的对策：</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没必要阻止越南的颜色革命，共产党领导的越南才是相对难缠的敌人。有他们在，外国想真正分食越南并不容易，越南共产党是我国的障碍，而非同盟。</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至于“颜色革命”之后的越南政府水平？参考乌克兰、格鲁吉亚那群“公知”执政后的表现就知道了。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但是中国应在越南崩溃之后，多捞取自己的利益，看上好的企业什么的，利用长期以来和越南各阶层的关系，能扶植代理人的就扶植，能压价收购的就压价收购。</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公知们都是见钱眼开不要命的主，只要从越共尸体这块大蛋糕里拿出一小部分来，会有一大批越南公知可以为我国所用的，既然越南自己作死，那么我们应该力争尽可能把更多的越南经济份额变成我国的经济殖民地，而不是被美国、欧盟、日本、印度等国抢走。</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auto"/>
        </w:rPr>
      </w:pPr>
      <w:bookmarkStart w:id="182" w:name="_Toc653844148"/>
      <w:r>
        <w:rPr>
          <w:color w:val="auto"/>
          <w:lang w:val="en-US" w:eastAsia="zh-CN"/>
        </w:rPr>
        <w:t>94、</w:t>
      </w:r>
      <w:r>
        <w:rPr>
          <w:rFonts w:hint="default"/>
          <w:color w:val="auto"/>
          <w:lang w:val="en-US" w:eastAsia="zh-CN"/>
        </w:rPr>
        <w:fldChar w:fldCharType="begin"/>
      </w:r>
      <w:r>
        <w:rPr>
          <w:rFonts w:hint="default"/>
          <w:color w:val="auto"/>
          <w:lang w:val="en-US" w:eastAsia="zh-CN"/>
        </w:rPr>
        <w:instrText xml:space="preserve"> HYPERLINK "https://www.weibo.com/p/230418450838710102w3q9?mod=zwenzhang"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《预测公知精英未来在中国人获诺贝尔奖方面的喷法》</w:t>
      </w:r>
      <w:r>
        <w:rPr>
          <w:rFonts w:hint="default"/>
          <w:color w:val="auto"/>
          <w:lang w:val="en-US" w:eastAsia="zh-CN"/>
        </w:rPr>
        <w:fldChar w:fldCharType="end"/>
      </w:r>
      <w:bookmarkEnd w:id="182"/>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2015年10月10日</w:t>
      </w:r>
    </w:p>
    <w:p>
      <w:pPr>
        <w:keepNext w:val="0"/>
        <w:keepLines w:val="0"/>
        <w:widowControl/>
        <w:suppressLineNumbers w:val="0"/>
        <w:jc w:val="left"/>
      </w:pPr>
      <w:r>
        <w:rPr>
          <w:rFonts w:hint="default" w:ascii="Verdana" w:hAnsi="Verdana" w:eastAsia="宋体" w:cs="Verdana"/>
          <w:i w:val="0"/>
          <w:caps w:val="0"/>
          <w:color w:val="05111A"/>
          <w:spacing w:val="0"/>
          <w:kern w:val="0"/>
          <w:sz w:val="24"/>
          <w:szCs w:val="24"/>
          <w:lang w:val="en-US" w:eastAsia="zh-CN" w:bidi="ar"/>
        </w:rPr>
        <w:t>    </w:t>
      </w:r>
      <w:r>
        <w:rPr>
          <w:rFonts w:ascii="Verdana" w:hAnsi="Verdana" w:eastAsia="宋体" w:cs="Verdana"/>
          <w:b/>
          <w:i w:val="0"/>
          <w:caps w:val="0"/>
          <w:color w:val="05111A"/>
          <w:spacing w:val="0"/>
          <w:kern w:val="0"/>
          <w:sz w:val="24"/>
          <w:szCs w:val="24"/>
          <w:lang w:val="en-US" w:eastAsia="zh-CN" w:bidi="ar"/>
        </w:rPr>
        <w:t>当中国得不到奥运金牌时……</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东亚病夫！</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w:t>
      </w:r>
      <w:r>
        <w:rPr>
          <w:rFonts w:hint="default" w:ascii="Verdana" w:hAnsi="Verdana" w:eastAsia="宋体" w:cs="Verdana"/>
          <w:b/>
          <w:i w:val="0"/>
          <w:caps w:val="0"/>
          <w:color w:val="05111A"/>
          <w:spacing w:val="0"/>
          <w:kern w:val="0"/>
          <w:sz w:val="24"/>
          <w:szCs w:val="24"/>
          <w:lang w:val="en-US" w:eastAsia="zh-CN" w:bidi="ar"/>
        </w:rPr>
        <w:t>当中国金牌榜名列第四时……</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十几亿人的国家，和几千万人口的国家擦不多，也好意思！</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w:t>
      </w:r>
      <w:r>
        <w:rPr>
          <w:rFonts w:hint="default" w:ascii="Verdana" w:hAnsi="Verdana" w:eastAsia="宋体" w:cs="Verdana"/>
          <w:b/>
          <w:i w:val="0"/>
          <w:caps w:val="0"/>
          <w:color w:val="05111A"/>
          <w:spacing w:val="0"/>
          <w:kern w:val="0"/>
          <w:sz w:val="24"/>
          <w:szCs w:val="24"/>
          <w:lang w:val="en-US" w:eastAsia="zh-CN" w:bidi="ar"/>
        </w:rPr>
        <w:t>当中国金牌榜名列第一时……</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金牌榜名列第一有什么用？举国体制下的成绩有何意义？民众的体质上来了吗？</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w:t>
      </w:r>
      <w:r>
        <w:rPr>
          <w:rFonts w:hint="default" w:ascii="Verdana" w:hAnsi="Verdana" w:eastAsia="宋体" w:cs="Verdana"/>
          <w:b/>
          <w:i w:val="0"/>
          <w:caps w:val="0"/>
          <w:color w:val="05111A"/>
          <w:spacing w:val="0"/>
          <w:kern w:val="0"/>
          <w:sz w:val="24"/>
          <w:szCs w:val="24"/>
          <w:lang w:val="en-US" w:eastAsia="zh-CN" w:bidi="ar"/>
        </w:rPr>
        <w:t>当中国得不到诺贝尔奖时……</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得不到奥运金牌，别人把我们看成东亚病夫，得不到诺贝尔奖，那别人会认为我们？</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w:t>
      </w:r>
      <w:r>
        <w:rPr>
          <w:rFonts w:hint="default" w:ascii="Verdana" w:hAnsi="Verdana" w:eastAsia="宋体" w:cs="Verdana"/>
          <w:b/>
          <w:i w:val="0"/>
          <w:caps w:val="0"/>
          <w:color w:val="05111A"/>
          <w:spacing w:val="0"/>
          <w:kern w:val="0"/>
          <w:sz w:val="24"/>
          <w:szCs w:val="24"/>
          <w:lang w:val="en-US" w:eastAsia="zh-CN" w:bidi="ar"/>
        </w:rPr>
        <w:t>当中国得到和平奖时……</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你看看，得了又不能说。</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w:t>
      </w:r>
      <w:r>
        <w:rPr>
          <w:rFonts w:hint="default" w:ascii="Verdana" w:hAnsi="Verdana" w:eastAsia="宋体" w:cs="Verdana"/>
          <w:b/>
          <w:i w:val="0"/>
          <w:caps w:val="0"/>
          <w:color w:val="05111A"/>
          <w:spacing w:val="0"/>
          <w:kern w:val="0"/>
          <w:sz w:val="24"/>
          <w:szCs w:val="24"/>
          <w:lang w:val="en-US" w:eastAsia="zh-CN" w:bidi="ar"/>
        </w:rPr>
        <w:t>当中国得到文学奖时……</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十几亿人的国家，竟然连一个诺贝尔自然科学奖都没得过，这一定是体制问题。</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w:t>
      </w:r>
      <w:r>
        <w:rPr>
          <w:rFonts w:hint="default" w:ascii="Verdana" w:hAnsi="Verdana" w:eastAsia="宋体" w:cs="Verdana"/>
          <w:b/>
          <w:i w:val="0"/>
          <w:caps w:val="0"/>
          <w:color w:val="05111A"/>
          <w:spacing w:val="0"/>
          <w:kern w:val="0"/>
          <w:sz w:val="24"/>
          <w:szCs w:val="24"/>
          <w:lang w:val="en-US" w:eastAsia="zh-CN" w:bidi="ar"/>
        </w:rPr>
        <w:t>当中国得到第一个自然科学奖时……</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那么多院士都没得奖，让一个老太太得了。中国的科研就是一个笑话。</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w:t>
      </w:r>
      <w:r>
        <w:rPr>
          <w:rFonts w:hint="default" w:ascii="Verdana" w:hAnsi="Verdana" w:eastAsia="宋体" w:cs="Verdana"/>
          <w:b/>
          <w:i w:val="0"/>
          <w:caps w:val="0"/>
          <w:color w:val="05111A"/>
          <w:spacing w:val="0"/>
          <w:kern w:val="0"/>
          <w:sz w:val="24"/>
          <w:szCs w:val="24"/>
          <w:lang w:val="en-US" w:eastAsia="zh-CN" w:bidi="ar"/>
        </w:rPr>
        <w:t>10年后，中国得到第3个自然科学奖时……</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人均诺贝尔奖数量呢？十几亿人的国家，和几千万人口的国家擦不多，也好意思！</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w:t>
      </w:r>
      <w:r>
        <w:rPr>
          <w:rFonts w:hint="default" w:ascii="Verdana" w:hAnsi="Verdana" w:eastAsia="宋体" w:cs="Verdana"/>
          <w:b/>
          <w:i w:val="0"/>
          <w:caps w:val="0"/>
          <w:color w:val="05111A"/>
          <w:spacing w:val="0"/>
          <w:kern w:val="0"/>
          <w:sz w:val="24"/>
          <w:szCs w:val="24"/>
          <w:lang w:val="en-US" w:eastAsia="zh-CN" w:bidi="ar"/>
        </w:rPr>
        <w:t>若干年后，中国得到第10个自然科学奖时……</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数量上来了，质量呢？</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w:t>
      </w:r>
      <w:r>
        <w:rPr>
          <w:rFonts w:hint="default" w:ascii="Verdana" w:hAnsi="Verdana" w:eastAsia="宋体" w:cs="Verdana"/>
          <w:b/>
          <w:i w:val="0"/>
          <w:caps w:val="0"/>
          <w:color w:val="05111A"/>
          <w:spacing w:val="0"/>
          <w:kern w:val="0"/>
          <w:sz w:val="24"/>
          <w:szCs w:val="24"/>
          <w:lang w:val="en-US" w:eastAsia="zh-CN" w:bidi="ar"/>
        </w:rPr>
        <w:t>再再若干年后，中国得到第15个自然科学奖时……</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现在体制问题解决了吗？这样黑暗的社会竟然没有人揭竿而起！可见民智都未开，那些砖家叫兽却花着纳税人的钱，只顾着钻进实验室搞自己的研究，这样脱离普世价值的研究又有什么意义？</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w:t>
      </w:r>
      <w:r>
        <w:rPr>
          <w:rFonts w:hint="default" w:ascii="Verdana" w:hAnsi="Verdana" w:eastAsia="宋体" w:cs="Verdana"/>
          <w:b/>
          <w:i w:val="0"/>
          <w:caps w:val="0"/>
          <w:color w:val="05111A"/>
          <w:spacing w:val="0"/>
          <w:kern w:val="0"/>
          <w:sz w:val="24"/>
          <w:szCs w:val="24"/>
          <w:lang w:val="en-US" w:eastAsia="zh-CN" w:bidi="ar"/>
        </w:rPr>
        <w:t>半个世纪后……</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诺贝尔奖有什么用？花举国之力、不计其数的金钱，捧起那几个所谓的“科学家”去获得一个奖，只不过是给了领导脸上贴金的资本。他们研究的东西普通人理解吗？那些所谓的“成果”，例如什么“特殊条件下的强互作用力溢出效应”，老百姓可能几十年也用不上。有什么用？山区的孩子教学水平不是还照样不如大城市？中国现在很多人连一元二次方程都不会解（不信你拿道题目去路边问问）？为什么不把钱花到这些市民身上？用纳税人供养的巨资堆一个诺贝尔奖所花的钱，可以提高多少普通老百姓的科学素养水平？</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w:t>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br w:type="textWrapping"/>
      </w:r>
      <w:r>
        <w:rPr>
          <w:rFonts w:hint="default" w:ascii="Verdana" w:hAnsi="Verdana" w:eastAsia="宋体" w:cs="Verdana"/>
          <w:i w:val="0"/>
          <w:caps w:val="0"/>
          <w:color w:val="05111A"/>
          <w:spacing w:val="0"/>
          <w:kern w:val="0"/>
          <w:sz w:val="24"/>
          <w:szCs w:val="24"/>
          <w:lang w:val="en-US" w:eastAsia="zh-CN" w:bidi="ar"/>
        </w:rPr>
        <w:t>    </w:t>
      </w:r>
      <w:r>
        <w:rPr>
          <w:rFonts w:hint="default" w:ascii="Verdana" w:hAnsi="Verdana" w:eastAsia="宋体" w:cs="Verdana"/>
          <w:b/>
          <w:i w:val="0"/>
          <w:caps w:val="0"/>
          <w:color w:val="05111A"/>
          <w:spacing w:val="0"/>
          <w:kern w:val="0"/>
          <w:sz w:val="24"/>
          <w:szCs w:val="24"/>
          <w:lang w:val="en-US" w:eastAsia="zh-CN" w:bidi="ar"/>
        </w:rPr>
        <w:t>总结：想喷还怕找不到论点？</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auto"/>
        </w:rPr>
      </w:pPr>
      <w:bookmarkStart w:id="183" w:name="_Toc1234077393"/>
      <w:r>
        <w:rPr>
          <w:color w:val="auto"/>
          <w:lang w:val="en-US" w:eastAsia="zh-CN"/>
        </w:rPr>
        <w:t>95、</w:t>
      </w:r>
      <w:r>
        <w:rPr>
          <w:rFonts w:hint="default"/>
          <w:color w:val="auto"/>
          <w:lang w:val="en-US" w:eastAsia="zh-CN"/>
        </w:rPr>
        <w:fldChar w:fldCharType="begin"/>
      </w:r>
      <w:r>
        <w:rPr>
          <w:rFonts w:hint="default"/>
          <w:color w:val="auto"/>
          <w:lang w:val="en-US" w:eastAsia="zh-CN"/>
        </w:rPr>
        <w:instrText xml:space="preserve"> HYPERLINK "https://www.weibo.com/p/230418450838710102x452?mod=zwenzhang"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《你最担心下一代人会对哪些我们熟知的东西一无所知？》</w:t>
      </w:r>
      <w:r>
        <w:rPr>
          <w:rFonts w:hint="default"/>
          <w:color w:val="auto"/>
          <w:lang w:val="en-US" w:eastAsia="zh-CN"/>
        </w:rPr>
        <w:fldChar w:fldCharType="end"/>
      </w:r>
      <w:bookmarkEnd w:id="183"/>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2017年3月28日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shd w:val="clear" w:fill="FFFFFF"/>
        </w:rPr>
      </w:pPr>
      <w:r>
        <w:rPr>
          <w:rFonts w:hint="eastAsia" w:asciiTheme="minorEastAsia" w:hAnsiTheme="minorEastAsia" w:eastAsiaTheme="minorEastAsia" w:cstheme="minorEastAsia"/>
          <w:i w:val="0"/>
          <w:caps w:val="0"/>
          <w:color w:val="333333"/>
          <w:spacing w:val="0"/>
          <w:sz w:val="24"/>
          <w:szCs w:val="24"/>
          <w:shd w:val="clear" w:fill="FFFFFF"/>
        </w:rPr>
        <w:t>这是知乎上网友提问的一个问题，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链接：https://www.zhihu.com/question/57356564/answer/152772550</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我的回答：</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现在中国是坐二望一，所以担心下一代人会忘记什么，一个途径是可以看看现在的世界霸主。</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1、不要觉得繁荣和技术是与生俱来，像空气和水一样自然存在的。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2、不要因为民族复兴，而把崛起历史上曾经成功的经验不切实际地固化为教条，也不要仅因为某些成功经验距离现在遥远就视之为过时。始终坚持实事求是、具体问题具体分析。</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3、不要有“昭昭天命”和“中国例外”的宗教式错觉。</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4、不要随着立国日久，繁荣绵长，而泛滥骄奢淫逸的社会风气。</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5、应坚持公共服务均等化努力，遏制阶层固化，拓展教育上升通道，保持社会流动活力。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6、保持对科学技术的热爱和尊敬，不要视学习理工科技术为畏途，将其逐渐外包给外国人。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7、坚持工业化立国方向，警惕舒舒服服赚快钱。</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8、警惕白左思想，坚决反对反智主义。在承平日久的年代里，反智主义很容易滋生，而它的危害一会半会又不容易体现出来。</w:t>
      </w:r>
    </w:p>
    <w:p>
      <w:pPr>
        <w:keepNext w:val="0"/>
        <w:keepLines w:val="0"/>
        <w:widowControl/>
        <w:suppressLineNumbers w:val="0"/>
        <w:jc w:val="left"/>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auto"/>
        </w:rPr>
      </w:pPr>
      <w:bookmarkStart w:id="184" w:name="_Toc1740966919"/>
      <w:r>
        <w:rPr>
          <w:color w:val="auto"/>
          <w:lang w:val="en-US" w:eastAsia="zh-CN"/>
        </w:rPr>
        <w:t>96、</w:t>
      </w:r>
      <w:r>
        <w:rPr>
          <w:rFonts w:hint="default"/>
          <w:color w:val="auto"/>
          <w:lang w:val="en-US" w:eastAsia="zh-CN"/>
        </w:rPr>
        <w:fldChar w:fldCharType="begin"/>
      </w:r>
      <w:r>
        <w:rPr>
          <w:rFonts w:hint="default"/>
          <w:color w:val="auto"/>
          <w:lang w:val="en-US" w:eastAsia="zh-CN"/>
        </w:rPr>
        <w:instrText xml:space="preserve"> HYPERLINK "https://www.weibo.com/p/230418450838710102x5st?mod=zwenzhang"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《未来的中国会大规模地出现类似「平成废物」、「天然优越」之类的人吗？如何避免？》</w:t>
      </w:r>
      <w:r>
        <w:rPr>
          <w:rFonts w:hint="default"/>
          <w:color w:val="auto"/>
          <w:lang w:val="en-US" w:eastAsia="zh-CN"/>
        </w:rPr>
        <w:fldChar w:fldCharType="end"/>
      </w:r>
      <w:bookmarkEnd w:id="184"/>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2017年5月10日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这是一位知乎网友的提问。</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Style w:val="19"/>
          <w:rFonts w:hint="eastAsia" w:asciiTheme="minorEastAsia" w:hAnsiTheme="minorEastAsia" w:eastAsiaTheme="minorEastAsia" w:cstheme="minorEastAsia"/>
          <w:b/>
          <w:i w:val="0"/>
          <w:caps w:val="0"/>
          <w:color w:val="3398CC"/>
          <w:spacing w:val="0"/>
          <w:sz w:val="24"/>
          <w:szCs w:val="24"/>
          <w:shd w:val="clear" w:fill="FFFFFF"/>
        </w:rPr>
        <w:t>===========我的答案============​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谢邀。我觉得在不远的未来，这是有可能会出现在中国的。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现在中国的发展已经面临一个阶段性的瓶颈，原因是中低层的产业已经吃的差不多了，接下来要冲的主要是中高层的产业了。但问题是：第一，中高层产业虽然利润率高，但新增的卷入工业化的人数，相比中低层产业而言却不一定太多；第二，随着科技发展，新的产业还是会陆续出现，但如果没有新工业革命，这些新产业只是第三次科技革命的延伸，其出现速度也是较为有限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说的直白一些，就是“在一段时间以内，恐怕没有那么足够多的产业，能足够把全部十三亿人都托到一个生活水平较高的层次”。当然，我们还可以继续粉碎西方世界的产业，但那也不过是抢有限的肉过来，让他们也跌落到较低水平。由于中国人口很多，一块肉可能几下就分完了。即使把西方世界的工业市场都抢完了，一平摊也就提高那么回事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在这种情况下，很可能出现阶层固化。我在这个行业内有人脉有资源，那么我就可以给孩子提供优先发展的机会。而如果没有资源的孩子，也难以通过参与极为有限的新兴产业去绕开这些现存壁垒，那么社会上就会容易产生对未来的麻木：我努力了也白搭，十年辛苦不如一个关系，那么我为什么要奋斗呢？反正现在生活也还过得去，何必去到外面接受那些没有结果的打击失败呢，宅着活着自己的亚文化世界里不好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同时，这个时候的中国，由于已经把其他国家粉碎的差不多了，虽然自己暂时也上不去被卡住了，但是还是有不小的优势面对大部分国家。这个时候，普通人自己在社会上压抑，但看看别的国家还是可能会有优越感——咦，他们的厕所怎么没有门呢，他们的河上怎么还飘着尸体呢。反观我们的生活质量还是比较高的嘛。想一想，中国是唯一一个在古代领先，在近代经受几乎灭顶之灾还能重新回到世界之巅的国家，这其中是不是会有一种神秘力量啊，是不是说明中华民族的血统优越啊，是不是因为中国传统文化的伟大啊，是不是冥冥之中的昭昭天命啊，看来中国人天然就是有优越性的嘛，嗯，好像没什么错，这看上去是最直接的解释方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如何避免呢。有治标和治本两法。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治标方法就是从上层建筑层面疏通，用各种手段防止阶层固化。例如在全市范围内统一整合教学资源，以消灭由有钱人垄断的优质学区房构成的教育固化。大力投入公立教育，软性遏制私立教育在较初级教育中的过快扩张，通过统一高考的指挥棒去调控教育资源向资本不敏感的竞争考察方式靠拢。努力让穷人孩子如果愿意，就能至少实现“怀才”，进而具备“遇”的前提，而不是直接从小快乐愚民教育就弄废了丧失竞争能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这是教育层面的，其他层面的同样可以做很多工作。当然了，能这样治标的前提，是政权那个时候还能够保持对资本的相对独立性和主动性。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治本的方法，就是赶快把新的工业革命搞出来。第三次工业革命本来就是适合到亿计工业人口国家这个程度的，人口更多了当然有抢食的竞争力，但同时在一段时间内也要面临总的产业太少无法铺到全体国民的问题，最后结果就是全抢到了还是不够。</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如果有的大量新的产业产生，那么原有的社会壁垒就松动了，就如同IT产业一样，很多印度低种姓人原本在传统行业中没有容身之处，通过新兴行业则可以获取经济地位，进而成功提升自己的社会地位。这个时候，社会板块之间将由于新生产力的膨胀而重新出现大量裂缝，有无数的管道可以贯穿社会底层、中层，甚至是上层。看到了上升希望的人民，也就不会选择去做“废宅”了，也不会满足于顾影自怜的“天然优越”了。</w:t>
      </w:r>
    </w:p>
    <w:p>
      <w:pPr>
        <w:keepNext w:val="0"/>
        <w:keepLines w:val="0"/>
        <w:widowControl/>
        <w:suppressLineNumbers w:val="0"/>
        <w:jc w:val="left"/>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auto"/>
        </w:rPr>
      </w:pPr>
      <w:bookmarkStart w:id="185" w:name="_Toc468813420"/>
      <w:r>
        <w:rPr>
          <w:color w:val="auto"/>
          <w:lang w:val="en-US" w:eastAsia="zh-CN"/>
        </w:rPr>
        <w:t>97、</w:t>
      </w:r>
      <w:r>
        <w:rPr>
          <w:rFonts w:hint="default"/>
          <w:color w:val="auto"/>
          <w:lang w:val="en-US" w:eastAsia="zh-CN"/>
        </w:rPr>
        <w:fldChar w:fldCharType="begin"/>
      </w:r>
      <w:r>
        <w:rPr>
          <w:rFonts w:hint="default"/>
          <w:color w:val="auto"/>
          <w:lang w:val="en-US" w:eastAsia="zh-CN"/>
        </w:rPr>
        <w:instrText xml:space="preserve"> HYPERLINK "https://www.weibo.com/ttarticle/p/show?id=2313501000014178351836299002&amp;mod=zwenzhang"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《我们什么时候能走出社会主义初级阶段？》</w:t>
      </w:r>
      <w:r>
        <w:rPr>
          <w:rFonts w:hint="default"/>
          <w:color w:val="auto"/>
          <w:lang w:val="en-US" w:eastAsia="zh-CN"/>
        </w:rPr>
        <w:fldChar w:fldCharType="end"/>
      </w:r>
      <w:bookmarkEnd w:id="185"/>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2017-11-26</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​​这是一位知乎网友的提问：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以前还有现在，这句话是一个不争的事实不假。我们是不是也可以理解为，即使到了未来五六十年，为了防止有人从中作梗，为了实现可持续发展，即使我们已经是发达国家，也要对外面说我们仍然是发展中国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========以下为答案=========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​关于这个问题，我是这样理解的：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1、共产党的最高纲领是实现共产主义。当然，暂时实现不了，那民间必然有这样的理论需求：你告诉我们，现在到底进行到哪一步了呢？这样，执政党就必然对现在所处的阶段有个说法，有个交代。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2、社会主义初级阶段概念的明确提出，是在十三大前，也就是1987年。</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1987年，在党的十三大召开前夕，邓小平指出：“我们党的十三大要阐述中国社会主义是处在一个什么阶段，就是处在初级阶段，是初级阶段的社会主义。社会主义本身是共产主义的初级阶段，而我们中国又处在社会主义的初级阶段，就是不发达的阶段。一切都要从这个实际出发，根据这个实际来制订规划。”</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去年有人调侃说川普学习过邓小平理论，其实邓小平当年遇到的问题比今天川普遇到的问题更加险恶，但内核都是相似的：现实国力无法支持如此程度的扩张，不得不进行收缩。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美国在世界上的贪婪扩张，尤其是新世纪的两场战争，耗费了大量国力，给了竞争对手时间。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中国在1978年之前的一段时间里走过了一段过于激进的道路，对外搞输出革命，对内试图在上层建筑层面以非常手段强行跨越生产力水平限制，实现提前消灭私有制因素，这算是一种“内部扩张”，同样，当时的技术和国力无法支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但今天美国的家底还相当厚，而上世纪80年代的中国家底比较薄。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1980年4月，在总结建国30年的经验时，邓小平指出：“不要离开现实和超越阶段采取一些‘左’的办法，这样是搞不成社会主义的。”邓小平早在1979年就指出：要使中国实现现代化，至少有两个重要特点是必须看到的：一个是底子薄，一个是人口多，耕地少。他认为：“中国这样的底子，人口这样多，耕地这样少，劳动生产率、财政收支、外贸进出口都不可能一下子大幅度提高，国民收入的增长速度不可能很快。所以，我在跟外国人谈话的时候就说，我们的四个现代化是中国式的。”1980年4月，在接受卢森堡记者电视采访时，他又强调：“中国是一个大国，又是一个穷国。我们提出四个现代化的时候，必须看到这两个基本特点。”在论述十三大确定的初级阶段发展战略时，邓小平说道：“现在一百年已经过去三十八年，还有六十二年，所以说我们的路还很长。以后的六十二年，我们还要夹着尾巴做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换句话说，“社会主义初级阶段”的提出，实际上就是定了这样一个调子：别再各种幻想了！老老实实接受这样一个现实，我们就是很穷，要好好专注于发展经济，别再幻想靠什么政治运动或者激进政策去超越生产力发展阶段了，清醒清醒吧，以后这样的日子还长着呢，早着呢。泼泼冷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在南方谈话中，他特别强调：“我们搞社会主义才几十年，还处在初级阶段。巩固和发展社会主义制度，还需要一个很长的历史阶段，需要我们几代人、十几代人，甚至几十代人坚持不懈地努力奋斗，决不能掉以轻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3、由于80年代打开国门之后受挫太狠，即使是当时最最乐观的人，恐怕也不敢严肃地认为中国在2017年在世界上会有今天这样的地位和成就，因此当时定的目标现在看来有一点点保守。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1987年4月30日，邓小平在会见西班牙工人社会党副总书记、政府副首相格拉时指出：“我们原定的目标是，第一步在八十年代翻一番。以一九八0年为基数，当时国民生产总值人均只有二百五十美元，翻一番，达到五百美元。第二步是到本世纪末，再翻一番，人均达到一千美元。实现这个目标意味着我们进入小康社会，把贫困的中国变成小康的中国。那时国民生产总值超过一万亿美元，虽然人均数还很低，但是国家的力量有很大增加。我们制定的目标更重要的还是第三步，在下世纪用三十年到五十年再翻两番，大体上达到人均四千美元。做到这一步，中国就达到中等发达的水平。这是我们的雄心壮志。目标不高，但做起来可不容易。”</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也就是说，中国计划在建国100周年的时候，人均GDP达到4000美元。这也可以理解，毕竟当时中国人均GDP还只有几百美元，这个目标几乎是要涨五倍了。但当时日本的人均GDP呢？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日本人均国内生产总值(Per Capita GDP)</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u w:val="single"/>
        </w:rPr>
        <w:t>2.04万美元(1987年)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​也就是说，目标中的2049年，建国一百周年时的新中国，人均GDP也将只是1987年的日本的五分之一。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4、但不管怎么说，定目标确实应该是留有余量的，谦虚一点没坏处。</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caps w:val="0"/>
          <w:color w:val="808080"/>
          <w:spacing w:val="0"/>
          <w:kern w:val="0"/>
          <w:sz w:val="24"/>
          <w:szCs w:val="24"/>
          <w:shd w:val="clear" w:fill="F2F2F5"/>
          <w:lang w:val="en-US" w:eastAsia="zh-CN" w:bidi="ar"/>
        </w:rPr>
        <w:t>总的来说，我们确定的目标不高。从一九八一年开始到本世纪末，花二十年的时间，翻两番，达到小康水平，就是年国民生产总值人均八百到一千美元。在这个基础上，再花五十年的时间，再翻两番，达到人均四千美元。那意味着什么？就是说，到下一个世纪中叶，我们可以达到中等发达国家的水平。如果达到这一步，第一，是完成了一项非常艰巨的、很不容易的任务；第二，是真正对人类作出了贡献；第三，就更加能够体现社会主义制度的优越性。我们实行的是社会主义的分配制度，我们的人均四千美元不同于资本主义国家的人均四千美元。特别是中国人口多，如果那时十五亿人口，人均达到四千美元，年国民生产总值就达到六万亿美元，属于世界前列。这不但是给占世界总人口四分之三的第三世界走出了一条路，更重要的是向人类表明，社会主义是必由之路，社会主义优于资本主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"http://bbs.zhongcai.com/zzwj/dxp/wx/c1720.html"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社会主义必须摆脱贫穷 （一九八七年四月二十六日）</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5、随着时间推移，目标提前完成了，也应该调整为新目标：</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caps w:val="0"/>
          <w:color w:val="808080"/>
          <w:spacing w:val="0"/>
          <w:kern w:val="0"/>
          <w:sz w:val="24"/>
          <w:szCs w:val="24"/>
          <w:shd w:val="clear" w:fill="F2F2F5"/>
          <w:lang w:val="en-US" w:eastAsia="zh-CN" w:bidi="ar"/>
        </w:rPr>
        <w:t>综合分析国际国内形势和我国发展条件，从二〇二〇年到本世纪中叶可以分两个阶段来安排。第一个阶段，从二〇二〇年到二〇三五年，在全面建成小康社会的基础上，再奋斗十五年，基本实现社会主义现代化。到那时，我国经济实力、科技实力将大幅跃升，跻身创新型国家前列；人民平等参与、平等发展权利得到充分保障，法治国家、法治政府、法治社会基本建成，各方面制度更加完善，国家治理体系和治理能力现代化基本实现；社会文明程度达到新的高度，国家文化软实力显著增强，中华文化影响更加广泛深入；人民生活更为宽裕，中等收入群体比例明显提高，城乡区域发展差距和居民生活水平差距显著缩小，基本公共服务均等化基本实现，全体人民共同富裕迈出坚实步伐；现代社会治理格局基本形成，社会充满活力又和谐有序；生态环境根本好转，美丽中国目标基本实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第二个阶段，从二〇三五年到本世纪中叶，在基本实现现代化的基础上，再奋斗十五年，把我国建成富强民主文明和谐美丽的社会主义现代化强国。 </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"http://https//news.qq.com/a/20171018/018848.htm"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caps w:val="0"/>
          <w:color w:val="EB7350"/>
          <w:spacing w:val="0"/>
          <w:sz w:val="24"/>
          <w:szCs w:val="24"/>
          <w:u w:val="none"/>
        </w:rPr>
        <w:t>从2020年到本世纪中叶分两个阶段来安排_新闻_腾讯网​</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实际上是把80年代制定的【建国百年达到中等发达国家】的计划完成时间提前了十五年，按这种描述，2035年就可以达到中等发达国家水平了。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6、既然目前的经济政策取得了明显的成效，那就只能局部调整，而不宜大改。所以，虽然计划提前了，但社会主义初级阶段的时间点本身并没有移动。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80年代说的是：建国百年达到中等发达国家，而社会主义初级阶段也是百年。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现在修改之后：社会主义初级阶段的时间没有改动，但达到中等发达国家的时间提前了。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也就是说，社会主义初级阶段可以容纳更多的发展范围了，这样在政策上也有更好的弹性。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7、现有的生产力水平也不支持脱离社会主义初级阶段，毕竟中国现在人均GDP也就8000美元，还是要努力发展。不能像苏联那样，搞出个什么“发达的社会主义”来，自己给自己戴高帽挖坑。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8、如果仔细看一下社会主义初级阶段的范畴，是从1956年开始往后数一百年，也就是2049-2056这块。这意味着，几乎从建国开始到今天的整个新中国历史，都是处于社会主义初级阶段。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初级阶段结束了，那么就意味着整个国家的方向可能要有大的调整，治国理论可能也要有重大变化，而理论是要密切联系实践的。在未来相当长的时间里，我们都要搞市场经济，搞对外开放，这些实践层面的基本需求不变，理论也不会发生重大变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9、社会主义初级阶段，在我的理解看，就是一个补课的过程。因为我们要实现共产主义，但刚建国时的中国，距离共产主义隔的不是一层山，而是几层山。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首先，你得把工业化体系建立起来吧，农业国好意思提共产主义吗？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然后，你的实力得至少恢复个汉唐地位吧，得从1840年以来的落后中彻底走出来吧？你还落后资本主义国家呢，你的经济实力还达不到西方世界的总和呢，怎么能叫共产主义？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再后，你得引领人类发展，搞出足够支撑共产主义的物质、技术基础吧？没对应强大的生产力硬件，怎么能运行起共产主义这种高要求的大型软件呢？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再再，你的上层建筑还得有时间调整吧，不能刚出来核聚变国家政权就宣布解散，就玩十万人sex派对吧？上层建筑总得有滞后吧，大家总得用一两代人来适应适应新生活吧？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毛泽东时代补的是第一阶段的课；而从邓小平时代开始，到整个社会主义初级阶段结束，补的是第二阶段的课。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所以说，中国仍将处于并将长期处于社会主义初级阶段的论述，是非常正确的。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它可以让我们头脑清醒，知道我们正在干什么，我们这代人要达到什么样的目标。它不是一个可以轻易被废止的东西，也不是一个简单的自保战术（美国不会因为你声称是初级阶段就无视你的经济体量），而是国家发展所需的内生的根本长远战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这个根本战略完成的时候，我们可以说，历史上的那个常态的中国回来了。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当然，归来不再少年。它不再是那个东亚朝贡体系的宗主，而将是一个为人类未来探索出路的先进工业文明。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社会主义初级阶段完成之后，汉唐重现；但和农业社会不同的是，这远非终点。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接下来共和国还会继续往前走，上述第三阶段、第四阶段的课将逐次开补，一路上也会遇到各种新的困难，也会收获令人激动的丰功伟绩，那将是另外一段徐徐展开的精彩历史画卷……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遗憾的是，那段历史和我们已经没有什么太大关系了。一代人有一代人要做的事。</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auto"/>
        </w:rPr>
      </w:pPr>
      <w:bookmarkStart w:id="186" w:name="_Toc1866502425"/>
      <w:r>
        <w:rPr>
          <w:color w:val="auto"/>
          <w:lang w:val="en-US" w:eastAsia="zh-CN"/>
        </w:rPr>
        <w:t>98、</w:t>
      </w:r>
      <w:r>
        <w:rPr>
          <w:rFonts w:hint="default"/>
          <w:color w:val="auto"/>
          <w:lang w:val="en-US" w:eastAsia="zh-CN"/>
        </w:rPr>
        <w:fldChar w:fldCharType="begin"/>
      </w:r>
      <w:r>
        <w:rPr>
          <w:rFonts w:hint="default"/>
          <w:color w:val="auto"/>
          <w:lang w:val="en-US" w:eastAsia="zh-CN"/>
        </w:rPr>
        <w:instrText xml:space="preserve"> HYPERLINK "https://mp.weixin.qq.com/s?__biz=MzUzNTkzMTE0Ng==&amp;mid=2247483682&amp;idx=2&amp;sn=2c63a6b1a46bd2a3867b2a41c2e3197e&amp;chksm=fafcb147cd8b385154655c131042acf98fc853db10e3b6c99c57c4861d9083d015c84b4f4399&amp;token=2102834470&amp;lang=zh_CN" \l "rd"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《中国和日本怎样才能消弭百年来的宿怨？》</w:t>
      </w:r>
      <w:r>
        <w:rPr>
          <w:rFonts w:hint="default"/>
          <w:color w:val="auto"/>
          <w:lang w:val="en-US" w:eastAsia="zh-CN"/>
        </w:rPr>
        <w:fldChar w:fldCharType="end"/>
      </w:r>
      <w:bookmarkEnd w:id="186"/>
    </w:p>
    <w:p>
      <w:pPr>
        <w:keepNext w:val="0"/>
        <w:keepLines w:val="0"/>
        <w:widowControl/>
        <w:suppressLineNumbers w:val="0"/>
        <w:jc w:val="center"/>
      </w:pPr>
      <w:r>
        <w:rPr>
          <w:rStyle w:val="21"/>
          <w:rFonts w:ascii="微软雅黑" w:hAnsi="微软雅黑" w:eastAsia="微软雅黑" w:cs="微软雅黑"/>
          <w:i w:val="0"/>
          <w:caps w:val="0"/>
          <w:spacing w:val="8"/>
          <w:kern w:val="0"/>
          <w:sz w:val="22"/>
          <w:szCs w:val="22"/>
          <w:shd w:val="clear" w:fill="FFFFFF"/>
          <w:lang w:val="en-US" w:eastAsia="zh-CN" w:bidi="ar"/>
        </w:rPr>
        <w:t>2018-07-29</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这是知乎上网友提的一个问题：</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中国和日本怎样才能消弭百年来的宿怨？</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之前写过这方面的答案。其实这个问题非常非常简单。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所谓宿怨，表面上根子在历史，其实质在于现实。</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对于人类社会中，国与国的关系而言，历史大多数情况下是为现实服务的。这无所谓贬义，仅仅是客观表述。</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只要有了新的现实上的利益需求，宿怨并不一定算什么。这在古今中外的历史上已经有过很多先例了。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至于中日关系，归根到底还是取决于二者实力对比。</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中国与日本相比太弱，日本就会起入主中原的杀心。</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中国实力强到日本在军事上没办法杀掉中国，但中国经济又不足以在国际市场上对日本构成强有力的竞争，双方可能反而会较为友好。</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中国实力进一步发展，在经济上也开始对日本展开激烈竞争，那中日关系又会进入一个对抗期</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中国实力再进一步发展，完全压过日本，日本在经济上对中国不构成竞争了，双方将会再次和平友爱起来。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日本这个国家有个好处，你只要证明自己确实强大和领先，它是很恭顺的，很乐于学习仰慕你的，甚至连“脱亚入欧”这种话都能说的出来。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所以，未来中日关系是对抗，还是友爱，在根本上取决于中国怎么做，能做到什么程度。</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如果中国企业能不断攻城略地，把日本同行们一个个挤垮，同时自己占据技术的制高点，成为明确的世界第一强国，把日本远远甩在后面，那未来的中日关系就将会非常好。</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反之，在这之前，中日关系由于经济上存在高度竞争性，是肯定不会好的。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做个预测，五十年后的中日关系的友好程度，可能类似与今天美英关系（只是程度类似，不涉及英美历史上的渊源）。当然，那个时候也不会有什么抗日神剧了。社会主流舆论提到日本，更多的会是一衣带水、鉴真东渡、两国历史上的传统友好关系……这些。</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当然了，你可能会说，我不信，我现在很仇日，我周围很多人也仇恨日本，我不信仅仅半个世纪之后这些人就会把历史都忘了！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这些历史当然不会忘，但是社会舆论会选择性地少提。其实在这方面，人类是很熟练的。人类往往习惯于根据现实需求来从庞大的历史数据库中选择性摘出适合于解释现实的那些部分。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另外，我们到那个时候也老了，而新的年轻一代，如果从出生起就看到的是一个在现实中恭顺的日本，那么历史书上的东西也会慢慢被仅仅当做历史的一部分，而不会把情绪带到现实中来。而意识形态的认同又往往需要现实的印证，如果你在那个年代对你的孙子说日本多么多么可恶，他很大的可能是觉得莫名其妙，再看看届时人畜无害的日本，理解不了你为什么会对一个历史上的阶段有那么深的怨念。</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八十年代中日蜜月的时候，距离抗日战争比今天更近，经历过日本侵略的人比今天更多，但反日情绪却没有本世纪头十年那么强，一个重要原因就是因为当时的中日关系在现实中没有那么多的利益冲突。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所以，如果希望看到不远的未来，重现中日友好的一幕，那就继续点科技树吧。早点彻底超越日本，消灭日本面对中国的科技竞争力，中日两国人民就能早一天变得友好起来。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另外，其实站在2018年的今天，我对日本已经没多少“仇恨”了。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但我以前不是，初中的时候，我甚至觉得应该把日本人都杀光。</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现在想想，其实仇恨这种东西，在很大程度上，源于你对它的无可奈何。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当你看到一个在现实层面无法超越，高高在上、孩子都是奥特曼的日本，而这样的日本却在不远的过去对你干尽了坏事，还在现实中和你处处为敌，这种现实中的无力就会产生仇恨。</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而今天的日本，暮气沉沉，完全看不到任何重振的希望。它当然还有老本，凭借这些老本，它甚至在未来还能获得不少的诺贝尔奖，它的汽车公司还会维持较长时间的丰厚利润，它的社会也还能维持较长时间的文明整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但是，它每一年的老本都会比上一年更少。</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对于这样的日本，仇恨的情绪在脑子中已经消散了，和今天看到台湾PTT上那些“支那”言论后不再生气一样。取而代之的是抛开情绪之后的现实层面的冷静利益分析——怎么在它们衰落的过程中攫取到最大化的现实利益，诱导它们走出什么样的衰落轨迹对我们更有利。</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对于中国这样的一个人口大国来说，只要走上了现代化的轨道，工业人口的数量优势将使得日本这样的小国（其实在世界上也不能算小国了）不可能再有出头之日。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工业人口的数量是个非常重要的砝码，日本很难有什么复兴的未来。而我们的目光更多的应该放在现在的老大美国，以及未来的隐患印度身上。</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auto"/>
        </w:rPr>
      </w:pPr>
      <w:bookmarkStart w:id="187" w:name="_Toc1152220396"/>
      <w:r>
        <w:rPr>
          <w:color w:val="auto"/>
          <w:lang w:val="en-US" w:eastAsia="zh-CN"/>
        </w:rPr>
        <w:t>99、</w:t>
      </w:r>
      <w:r>
        <w:rPr>
          <w:rFonts w:hint="default"/>
          <w:color w:val="auto"/>
          <w:lang w:val="en-US" w:eastAsia="zh-CN"/>
        </w:rPr>
        <w:fldChar w:fldCharType="begin"/>
      </w:r>
      <w:r>
        <w:rPr>
          <w:rFonts w:hint="default"/>
          <w:color w:val="auto"/>
          <w:lang w:val="en-US" w:eastAsia="zh-CN"/>
        </w:rPr>
        <w:instrText xml:space="preserve"> HYPERLINK "https://mp.weixin.qq.com/s?__biz=MzUzNTkzMTE0Ng==&amp;mid=2247483724&amp;idx=1&amp;sn=0e7762d43db67969c08da489e671c0c1&amp;chksm=fafcb129cd8b383f46b7e9ed6eba320bab4f874965a8b8eb7413274aec0da99328570d184155&amp;token=2102834470&amp;lang=zh_CN" \l "rd"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《如何看待中国未来百年国运及面临的挑战》</w:t>
      </w:r>
      <w:r>
        <w:rPr>
          <w:rFonts w:hint="default"/>
          <w:color w:val="auto"/>
          <w:lang w:val="en-US" w:eastAsia="zh-CN"/>
        </w:rPr>
        <w:fldChar w:fldCharType="end"/>
      </w:r>
      <w:bookmarkEnd w:id="187"/>
    </w:p>
    <w:p>
      <w:pPr>
        <w:keepNext w:val="0"/>
        <w:keepLines w:val="0"/>
        <w:widowControl/>
        <w:suppressLineNumbers w:val="0"/>
        <w:jc w:val="center"/>
      </w:pPr>
      <w:r>
        <w:rPr>
          <w:rStyle w:val="21"/>
          <w:rFonts w:hint="eastAsia" w:ascii="微软雅黑" w:hAnsi="微软雅黑" w:eastAsia="微软雅黑" w:cs="微软雅黑"/>
          <w:i w:val="0"/>
          <w:caps w:val="0"/>
          <w:spacing w:val="8"/>
          <w:kern w:val="0"/>
          <w:sz w:val="22"/>
          <w:szCs w:val="22"/>
          <w:shd w:val="clear" w:fill="FFFFFF"/>
          <w:lang w:val="en-US" w:eastAsia="zh-CN" w:bidi="ar"/>
        </w:rPr>
        <w:t>2018-08-10</w:t>
      </w:r>
    </w:p>
    <w:p>
      <w:pPr>
        <w:rPr>
          <w:rFonts w:hint="eastAsia"/>
        </w:rPr>
      </w:pPr>
      <w:r>
        <w:rPr>
          <w:rFonts w:hint="eastAsia"/>
        </w:rPr>
        <w:t>本文主体部分作于2017年，有所删改增加</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这是知乎上提的一个问题。百年，那就是从2017年到2117年，这个跨度还是很长的，因此，有些东西不能用当下的一些较近较短期的因素来判断。</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如果是要问未来三十年（建国一百周年，2049）的国运，那我没有什么迟疑，答案会是：成为世界第一强国，经济总量超越美国+欧洲，基本成为地球文明的引领者。实现这些目标之后，社会主义初级阶段的任务也就完成了，长达一个世纪的补课基本结束。</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但是如果要在这个基础上再加七十年，情况就会变得复杂。一些长期性的因素是否能解决，决定了“两个一百年”目标的实现，是登顶之后的昙花一现，还是向新的高峰攀登的中转站。</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下面列举的一些因素，在之前我的其他答案中也有列举过，但没有展开讨论，这里简单说几句补充一下：</w:t>
      </w:r>
    </w:p>
    <w:p>
      <w:pPr>
        <w:pStyle w:val="4"/>
        <w:rPr>
          <w:rFonts w:hint="eastAsia"/>
        </w:rPr>
      </w:pPr>
      <w:bookmarkStart w:id="188" w:name="_Toc466990669"/>
      <w:r>
        <w:rPr>
          <w:rFonts w:hint="eastAsia"/>
        </w:rPr>
        <w:t>1、人口问题</w:t>
      </w:r>
      <w:bookmarkEnd w:id="188"/>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新的工业革命如果发生，必然催生更复杂的生产工艺和技术，这需要更多的工业人口参与社会生产和运转。在三十年之内，对于中国而言这不会是严重问题，虽然中国的人口出生率徘徊不高，但第一，中国还有大量的人口尚未被深度卷入工业化，就算总人口不涨，通过提高教育覆盖面和受教育年限，增强基础设施建设等等，内部挖潜，就可以保证工业人口数量继续冠绝全球，甚至还可能继续增加。第二，机器人的应用可以释放一部分低级重复性工作，把人口“挤”到更需要他们的岗位上，这也可以缓解劳动人口不足的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但如果说把这个时间线拉到一百年，以上两个缓解因素的作用可能就不一定管用了。国家强大的本质还是要靠人，没有人，什么都没有。解决生育率低下的问题是必须的。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国家应该大力发展0-3岁之间非盈利或低盈利的公共托儿服务，现在很多年轻人之所以不愿意生孩子，一个原因是太累了，影响自己的精力、仕途、降低自己的生活质量，比如有的妈妈生了孩子，可能两三年内都没有好的睡眠质量，有的则可能要放弃自己的工作来做全职太太，这对劳动力的占用、对生育意愿的提高，都有不利的影响。而集中托儿服务的成本显然是更低的，可以解除一部分劳动者的后顾之忧，应该尽快做一些这方面的探索和尝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过去实行的工厂办社会，虽然有一些问题，但至少解决了相当一部分职工的负担，生了孩子可以放在工厂的托儿所、幼儿园，上班连喂奶什么的都可以不耽误。那个年代一对夫妻生育三四个孩子都可以养得起，而现在一个孩子就把爸爸妈妈爷爷奶奶累坏了。80后90后的一代相比过去更讲究个人的生活质量，这样的畏途很容易让他们拖延生育时间，降低生育意愿。</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我国既然号称是中国特色的社会主义，那还是应该发挥一些社会主义的优越性，不要什么都扔给家庭。当然了，过去的一些具体手段可能不能照搬了，但也可以根据新情况制定新的制度。</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另外，过去的计划生育政策也应该做根本性的调整，因为全国的情况差别很大，有的地区生育率已经低到了1.0以下，有的生育率却还是很高。但现在总的计划生育政策，却还是按照“压制生育”的总思路去执行的，只不过是压制的程度有所放缓，从一胎提升到了二胎。这样“全国一刀切”的方式并不科学，是否可以考虑按照各省的生育率来分别制定政策？比如生育率1.3以下的地区，以大力鼓励生育为主；生育率1.3-1.8的地区，以一般鼓励为主；生育率在1.8-2.2的，以无为而治为主；生育率在2.2-2.5的地区，以适当控制生育为主；生育率超过2.5的，以较为严格的计划生育为主（以上具体数据只是举例之用，可以有更科学的划分方式）。每年调查各地的生育率，根据各省的生育率变动，若干年调整一次名单和政策，规则上讲清楚，以客观标准做到公开透明，让所有人无话可说。</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上世纪80年代初，原本较为温和的计划生育政策骤然加码，甚至在某些地方出现了“百日无孩”的激进运动，据说还有人提出过更骇人听闻的“全国无婴年”，幸好没有被执政者采纳。</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政策突然变得激进的原因之一，可能是和当时的国家大形式有一定关系。文革结束打开国门之后，即使是有着丰富革命和建设经验的中央高层领导，也被中国和西方世界的差距所震惊，在“开除球籍”所带来的巨大紧迫感压力之下，在多年来新增生产力被迅速增加的人口所摊平，以至于国人生活水平提高缓慢的现状之下，在急迫希望摆脱困境的巨大压力之下，迅速增长的人口被当做是阻碍生活水平的提高的大问题，而受到决策层的高度关注。</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需要指出的是，如果设身处地回到当年，恐怕才能感受到决策者所面临的压力和紧迫心态：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132" w:beforeAutospacing="0" w:after="378" w:afterAutospacing="0"/>
        <w:ind w:left="720" w:right="720"/>
        <w:jc w:val="both"/>
        <w:rPr>
          <w:rFonts w:hint="eastAsia" w:asciiTheme="minorEastAsia" w:hAnsiTheme="minorEastAsia" w:eastAsiaTheme="minorEastAsia" w:cstheme="minorEastAsia"/>
          <w:color w:val="191919"/>
          <w:sz w:val="24"/>
          <w:szCs w:val="24"/>
        </w:rPr>
      </w:pPr>
      <w:r>
        <w:rPr>
          <w:rStyle w:val="21"/>
          <w:rFonts w:hint="eastAsia" w:asciiTheme="minorEastAsia" w:hAnsiTheme="minorEastAsia" w:eastAsiaTheme="minorEastAsia" w:cstheme="minorEastAsia"/>
          <w:i/>
          <w:caps w:val="0"/>
          <w:color w:val="191919"/>
          <w:spacing w:val="8"/>
          <w:sz w:val="24"/>
          <w:szCs w:val="24"/>
          <w:shd w:val="clear" w:fill="FFFFFF"/>
        </w:rPr>
        <w:t>最让万里心惊的还是金寨之行。这年11月上旬，万里前往革命老区大别山调查。大山里的金寨县燕子河公社车子进不去，万里只得下车请当地的干部带路，徒步上山。途中，他来到一户低矮残破的茅屋，因为屋内过于黑暗，进去了好一会儿才发现，在锅灶旁的一堆柴草里坐着一位老人和两个姑娘。他热情地上前问道：“老人家，八点多钟了，你怎么还坐在柴草里，不上工？”老人却依然坐着，一动没动。当地干部挂不住脸，斥责老人：“你这个老东西，省委万书记来了，问你呢，怎么不说话？”老人这才抬起头，傻傻地望着万里，突然往起一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132" w:beforeAutospacing="0" w:after="378" w:afterAutospacing="0"/>
        <w:ind w:left="720" w:right="720"/>
        <w:jc w:val="both"/>
        <w:rPr>
          <w:rFonts w:hint="eastAsia" w:asciiTheme="minorEastAsia" w:hAnsiTheme="minorEastAsia" w:eastAsiaTheme="minorEastAsia" w:cstheme="minorEastAsia"/>
          <w:color w:val="191919"/>
          <w:sz w:val="24"/>
          <w:szCs w:val="24"/>
        </w:rPr>
      </w:pPr>
      <w:r>
        <w:rPr>
          <w:rStyle w:val="21"/>
          <w:rFonts w:hint="eastAsia" w:asciiTheme="minorEastAsia" w:hAnsiTheme="minorEastAsia" w:eastAsiaTheme="minorEastAsia" w:cstheme="minorEastAsia"/>
          <w:i/>
          <w:caps w:val="0"/>
          <w:color w:val="191919"/>
          <w:spacing w:val="8"/>
          <w:sz w:val="24"/>
          <w:szCs w:val="24"/>
          <w:shd w:val="clear" w:fill="FFFFFF"/>
        </w:rPr>
        <w:t>万里一下惊呆了：原来老人一丝不挂，光着屁股，没穿裤子。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132" w:beforeAutospacing="0" w:after="378" w:afterAutospacing="0"/>
        <w:ind w:left="720" w:right="720"/>
        <w:jc w:val="both"/>
        <w:rPr>
          <w:rFonts w:hint="eastAsia" w:asciiTheme="minorEastAsia" w:hAnsiTheme="minorEastAsia" w:eastAsiaTheme="minorEastAsia" w:cstheme="minorEastAsia"/>
          <w:color w:val="191919"/>
          <w:sz w:val="24"/>
          <w:szCs w:val="24"/>
        </w:rPr>
      </w:pPr>
      <w:r>
        <w:rPr>
          <w:rStyle w:val="21"/>
          <w:rFonts w:hint="eastAsia" w:asciiTheme="minorEastAsia" w:hAnsiTheme="minorEastAsia" w:eastAsiaTheme="minorEastAsia" w:cstheme="minorEastAsia"/>
          <w:i/>
          <w:caps w:val="0"/>
          <w:color w:val="191919"/>
          <w:spacing w:val="8"/>
          <w:sz w:val="24"/>
          <w:szCs w:val="24"/>
          <w:shd w:val="clear" w:fill="FFFFFF"/>
        </w:rPr>
        <w:t>万里忙招呼老人蹲回到柴草里去，同时尴尬地责问旁边的两个姑娘：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132" w:beforeAutospacing="0" w:after="378" w:afterAutospacing="0"/>
        <w:ind w:left="720" w:right="720"/>
        <w:jc w:val="both"/>
        <w:rPr>
          <w:rFonts w:hint="eastAsia" w:asciiTheme="minorEastAsia" w:hAnsiTheme="minorEastAsia" w:eastAsiaTheme="minorEastAsia" w:cstheme="minorEastAsia"/>
          <w:color w:val="191919"/>
          <w:sz w:val="24"/>
          <w:szCs w:val="24"/>
        </w:rPr>
      </w:pPr>
      <w:r>
        <w:rPr>
          <w:rStyle w:val="21"/>
          <w:rFonts w:hint="eastAsia" w:asciiTheme="minorEastAsia" w:hAnsiTheme="minorEastAsia" w:eastAsiaTheme="minorEastAsia" w:cstheme="minorEastAsia"/>
          <w:i/>
          <w:caps w:val="0"/>
          <w:color w:val="191919"/>
          <w:spacing w:val="8"/>
          <w:sz w:val="24"/>
          <w:szCs w:val="24"/>
          <w:shd w:val="clear" w:fill="FFFFFF"/>
        </w:rPr>
        <w:t>“你两个小姑娘怎么也蹲在那里呢？”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132" w:beforeAutospacing="0" w:after="378" w:afterAutospacing="0"/>
        <w:ind w:left="720" w:right="720"/>
        <w:jc w:val="both"/>
        <w:rPr>
          <w:rFonts w:hint="eastAsia" w:asciiTheme="minorEastAsia" w:hAnsiTheme="minorEastAsia" w:eastAsiaTheme="minorEastAsia" w:cstheme="minorEastAsia"/>
          <w:color w:val="191919"/>
          <w:sz w:val="24"/>
          <w:szCs w:val="24"/>
        </w:rPr>
      </w:pPr>
      <w:r>
        <w:rPr>
          <w:rStyle w:val="21"/>
          <w:rFonts w:hint="eastAsia" w:asciiTheme="minorEastAsia" w:hAnsiTheme="minorEastAsia" w:eastAsiaTheme="minorEastAsia" w:cstheme="minorEastAsia"/>
          <w:i/>
          <w:caps w:val="0"/>
          <w:color w:val="191919"/>
          <w:spacing w:val="8"/>
          <w:sz w:val="24"/>
          <w:szCs w:val="24"/>
          <w:shd w:val="clear" w:fill="FFFFFF"/>
        </w:rPr>
        <w:t>两个十七八岁的大姑娘，只是用羞涩好奇的眼光望着万里，身子却一动不动。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132" w:beforeAutospacing="0" w:after="378" w:afterAutospacing="0"/>
        <w:ind w:left="720" w:right="720"/>
        <w:jc w:val="both"/>
        <w:rPr>
          <w:rFonts w:hint="eastAsia" w:asciiTheme="minorEastAsia" w:hAnsiTheme="minorEastAsia" w:eastAsiaTheme="minorEastAsia" w:cstheme="minorEastAsia"/>
          <w:color w:val="191919"/>
          <w:sz w:val="24"/>
          <w:szCs w:val="24"/>
        </w:rPr>
      </w:pPr>
      <w:r>
        <w:rPr>
          <w:rStyle w:val="21"/>
          <w:rFonts w:hint="eastAsia" w:asciiTheme="minorEastAsia" w:hAnsiTheme="minorEastAsia" w:eastAsiaTheme="minorEastAsia" w:cstheme="minorEastAsia"/>
          <w:i/>
          <w:caps w:val="0"/>
          <w:color w:val="191919"/>
          <w:spacing w:val="8"/>
          <w:sz w:val="24"/>
          <w:szCs w:val="24"/>
          <w:shd w:val="clear" w:fill="FFFFFF"/>
        </w:rPr>
        <w:t>这时，当地的干部意识到了，忙小声地插话：“万书记，两个娃也没裤子穿啊。山里风寒，躲在柴草里，是为取暖。”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132" w:beforeAutospacing="0" w:after="378" w:afterAutospacing="0"/>
        <w:ind w:left="720" w:right="720"/>
        <w:jc w:val="both"/>
        <w:rPr>
          <w:rFonts w:hint="eastAsia" w:asciiTheme="minorEastAsia" w:hAnsiTheme="minorEastAsia" w:eastAsiaTheme="minorEastAsia" w:cstheme="minorEastAsia"/>
          <w:color w:val="191919"/>
          <w:sz w:val="24"/>
          <w:szCs w:val="24"/>
        </w:rPr>
      </w:pPr>
      <w:r>
        <w:rPr>
          <w:rStyle w:val="21"/>
          <w:rFonts w:hint="eastAsia" w:asciiTheme="minorEastAsia" w:hAnsiTheme="minorEastAsia" w:eastAsiaTheme="minorEastAsia" w:cstheme="minorEastAsia"/>
          <w:i/>
          <w:caps w:val="0"/>
          <w:color w:val="191919"/>
          <w:spacing w:val="8"/>
          <w:sz w:val="24"/>
          <w:szCs w:val="24"/>
          <w:shd w:val="clear" w:fill="FFFFFF"/>
        </w:rPr>
        <w:t>万里再也看不下去，慌忙转身出门。他站在阴冷的山风里，好一会才让自己平静下来。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132" w:beforeAutospacing="0" w:after="378" w:afterAutospacing="0"/>
        <w:ind w:left="720" w:right="720"/>
        <w:jc w:val="both"/>
        <w:rPr>
          <w:rFonts w:hint="eastAsia" w:asciiTheme="minorEastAsia" w:hAnsiTheme="minorEastAsia" w:eastAsiaTheme="minorEastAsia" w:cstheme="minorEastAsia"/>
          <w:color w:val="191919"/>
          <w:sz w:val="24"/>
          <w:szCs w:val="24"/>
        </w:rPr>
      </w:pPr>
      <w:r>
        <w:rPr>
          <w:rStyle w:val="21"/>
          <w:rFonts w:hint="eastAsia" w:asciiTheme="minorEastAsia" w:hAnsiTheme="minorEastAsia" w:eastAsiaTheme="minorEastAsia" w:cstheme="minorEastAsia"/>
          <w:i/>
          <w:caps w:val="0"/>
          <w:color w:val="191919"/>
          <w:spacing w:val="8"/>
          <w:sz w:val="24"/>
          <w:szCs w:val="24"/>
          <w:shd w:val="clear" w:fill="FFFFFF"/>
        </w:rPr>
        <w:t>来到又一户时，看上去也是家徒四壁，门窗都是土坯的，见不到一件木器家具。屋中央，坐着一位衣着破烂的中年妇女，万里便询问她家的情况：“你家几口人呀？”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132" w:beforeAutospacing="0" w:after="378" w:afterAutospacing="0"/>
        <w:ind w:left="720" w:right="720"/>
        <w:jc w:val="both"/>
        <w:rPr>
          <w:rFonts w:hint="eastAsia" w:asciiTheme="minorEastAsia" w:hAnsiTheme="minorEastAsia" w:eastAsiaTheme="minorEastAsia" w:cstheme="minorEastAsia"/>
          <w:color w:val="191919"/>
          <w:sz w:val="24"/>
          <w:szCs w:val="24"/>
        </w:rPr>
      </w:pPr>
      <w:r>
        <w:rPr>
          <w:rStyle w:val="21"/>
          <w:rFonts w:hint="eastAsia" w:asciiTheme="minorEastAsia" w:hAnsiTheme="minorEastAsia" w:eastAsiaTheme="minorEastAsia" w:cstheme="minorEastAsia"/>
          <w:i/>
          <w:caps w:val="0"/>
          <w:color w:val="191919"/>
          <w:spacing w:val="8"/>
          <w:sz w:val="24"/>
          <w:szCs w:val="24"/>
          <w:shd w:val="clear" w:fill="FFFFFF"/>
        </w:rPr>
        <w:t>中年妇女回话说：“五口，夫妻俩，带三个孩子。”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132" w:beforeAutospacing="0" w:after="378" w:afterAutospacing="0"/>
        <w:ind w:left="720" w:right="720"/>
        <w:jc w:val="both"/>
        <w:rPr>
          <w:rFonts w:hint="eastAsia" w:asciiTheme="minorEastAsia" w:hAnsiTheme="minorEastAsia" w:eastAsiaTheme="minorEastAsia" w:cstheme="minorEastAsia"/>
          <w:color w:val="191919"/>
          <w:sz w:val="24"/>
          <w:szCs w:val="24"/>
        </w:rPr>
      </w:pPr>
      <w:r>
        <w:rPr>
          <w:rStyle w:val="21"/>
          <w:rFonts w:hint="eastAsia" w:asciiTheme="minorEastAsia" w:hAnsiTheme="minorEastAsia" w:eastAsiaTheme="minorEastAsia" w:cstheme="minorEastAsia"/>
          <w:i/>
          <w:caps w:val="0"/>
          <w:color w:val="191919"/>
          <w:spacing w:val="8"/>
          <w:sz w:val="24"/>
          <w:szCs w:val="24"/>
          <w:shd w:val="clear" w:fill="FFFFFF"/>
        </w:rPr>
        <w:t>“爱人呢？”万里问。妇女说：“干活去了。”“那三个孩子呢？”“都出去玩了。”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132" w:beforeAutospacing="0" w:after="378" w:afterAutospacing="0"/>
        <w:ind w:left="720" w:right="720"/>
        <w:jc w:val="both"/>
        <w:rPr>
          <w:rFonts w:hint="eastAsia" w:asciiTheme="minorEastAsia" w:hAnsiTheme="minorEastAsia" w:eastAsiaTheme="minorEastAsia" w:cstheme="minorEastAsia"/>
          <w:color w:val="191919"/>
          <w:sz w:val="24"/>
          <w:szCs w:val="24"/>
        </w:rPr>
      </w:pPr>
      <w:r>
        <w:rPr>
          <w:rStyle w:val="21"/>
          <w:rFonts w:hint="eastAsia" w:asciiTheme="minorEastAsia" w:hAnsiTheme="minorEastAsia" w:eastAsiaTheme="minorEastAsia" w:cstheme="minorEastAsia"/>
          <w:i/>
          <w:caps w:val="0"/>
          <w:color w:val="191919"/>
          <w:spacing w:val="8"/>
          <w:sz w:val="24"/>
          <w:szCs w:val="24"/>
          <w:shd w:val="clear" w:fill="FFFFFF"/>
        </w:rPr>
        <w:t>万里说：“请你把他们喊回来，让我看看。”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132" w:beforeAutospacing="0" w:after="378" w:afterAutospacing="0"/>
        <w:ind w:left="720" w:right="720"/>
        <w:jc w:val="both"/>
        <w:rPr>
          <w:rFonts w:hint="eastAsia" w:asciiTheme="minorEastAsia" w:hAnsiTheme="minorEastAsia" w:eastAsiaTheme="minorEastAsia" w:cstheme="minorEastAsia"/>
          <w:color w:val="191919"/>
          <w:sz w:val="24"/>
          <w:szCs w:val="24"/>
        </w:rPr>
      </w:pPr>
      <w:r>
        <w:rPr>
          <w:rStyle w:val="21"/>
          <w:rFonts w:hint="eastAsia" w:asciiTheme="minorEastAsia" w:hAnsiTheme="minorEastAsia" w:eastAsiaTheme="minorEastAsia" w:cstheme="minorEastAsia"/>
          <w:i/>
          <w:caps w:val="0"/>
          <w:color w:val="191919"/>
          <w:spacing w:val="8"/>
          <w:sz w:val="24"/>
          <w:szCs w:val="24"/>
          <w:shd w:val="clear" w:fill="FFFFFF"/>
        </w:rPr>
        <w:t>对方面有难色，不肯出门去找。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132" w:beforeAutospacing="0" w:after="378" w:afterAutospacing="0"/>
        <w:ind w:left="720" w:right="720"/>
        <w:jc w:val="both"/>
        <w:rPr>
          <w:rFonts w:hint="eastAsia" w:asciiTheme="minorEastAsia" w:hAnsiTheme="minorEastAsia" w:eastAsiaTheme="minorEastAsia" w:cstheme="minorEastAsia"/>
          <w:color w:val="191919"/>
          <w:sz w:val="24"/>
          <w:szCs w:val="24"/>
        </w:rPr>
      </w:pPr>
      <w:r>
        <w:rPr>
          <w:rStyle w:val="21"/>
          <w:rFonts w:hint="eastAsia" w:asciiTheme="minorEastAsia" w:hAnsiTheme="minorEastAsia" w:eastAsiaTheme="minorEastAsia" w:cstheme="minorEastAsia"/>
          <w:i/>
          <w:caps w:val="0"/>
          <w:color w:val="191919"/>
          <w:spacing w:val="8"/>
          <w:sz w:val="24"/>
          <w:szCs w:val="24"/>
          <w:shd w:val="clear" w:fill="FFFFFF"/>
        </w:rPr>
        <w:t>万里有些奇怪。在他再三催促下，中年妇女这才径直向锅灶走过去，然后无可奈何地揭起锅盖。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132" w:beforeAutospacing="0" w:after="378" w:afterAutospacing="0"/>
        <w:ind w:left="720" w:right="720"/>
        <w:jc w:val="both"/>
        <w:rPr>
          <w:rFonts w:hint="eastAsia" w:asciiTheme="minorEastAsia" w:hAnsiTheme="minorEastAsia" w:eastAsiaTheme="minorEastAsia" w:cstheme="minorEastAsia"/>
          <w:color w:val="191919"/>
          <w:sz w:val="24"/>
          <w:szCs w:val="24"/>
        </w:rPr>
      </w:pPr>
      <w:r>
        <w:rPr>
          <w:rStyle w:val="21"/>
          <w:rFonts w:hint="eastAsia" w:asciiTheme="minorEastAsia" w:hAnsiTheme="minorEastAsia" w:eastAsiaTheme="minorEastAsia" w:cstheme="minorEastAsia"/>
          <w:i/>
          <w:caps w:val="0"/>
          <w:color w:val="191919"/>
          <w:spacing w:val="8"/>
          <w:sz w:val="24"/>
          <w:szCs w:val="24"/>
          <w:shd w:val="clear" w:fill="FFFFFF"/>
        </w:rPr>
        <w:t>万里发现：三个赤身裸体的孩子，都缩在灶膛里！原来烧过饭的锅灶，这时尚有余热，三个没有衣服穿的孩子正好挤在里面御寒。</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132" w:beforeAutospacing="0" w:after="378" w:afterAutospacing="0"/>
        <w:ind w:left="720" w:right="720"/>
        <w:jc w:val="both"/>
        <w:rPr>
          <w:rFonts w:hint="eastAsia" w:asciiTheme="minorEastAsia" w:hAnsiTheme="minorEastAsia" w:eastAsiaTheme="minorEastAsia" w:cstheme="minorEastAsia"/>
          <w:color w:val="191919"/>
          <w:sz w:val="24"/>
          <w:szCs w:val="24"/>
        </w:rPr>
      </w:pPr>
      <w:r>
        <w:rPr>
          <w:rStyle w:val="21"/>
          <w:rFonts w:hint="eastAsia" w:asciiTheme="minorEastAsia" w:hAnsiTheme="minorEastAsia" w:eastAsiaTheme="minorEastAsia" w:cstheme="minorEastAsia"/>
          <w:b/>
          <w:i/>
          <w:caps w:val="0"/>
          <w:color w:val="191919"/>
          <w:spacing w:val="8"/>
          <w:sz w:val="24"/>
          <w:szCs w:val="24"/>
          <w:shd w:val="clear" w:fill="FFFFFF"/>
        </w:rPr>
        <w:t>万里走出这家茅屋后，已是泪流满面。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132" w:beforeAutospacing="0" w:after="378" w:afterAutospacing="0"/>
        <w:ind w:left="720" w:right="720"/>
        <w:jc w:val="both"/>
        <w:rPr>
          <w:rFonts w:hint="eastAsia" w:asciiTheme="minorEastAsia" w:hAnsiTheme="minorEastAsia" w:eastAsiaTheme="minorEastAsia" w:cstheme="minorEastAsia"/>
          <w:color w:val="191919"/>
          <w:sz w:val="24"/>
          <w:szCs w:val="24"/>
        </w:rPr>
      </w:pPr>
      <w:r>
        <w:rPr>
          <w:rStyle w:val="21"/>
          <w:rFonts w:hint="eastAsia" w:asciiTheme="minorEastAsia" w:hAnsiTheme="minorEastAsia" w:eastAsiaTheme="minorEastAsia" w:cstheme="minorEastAsia"/>
          <w:i/>
          <w:caps w:val="0"/>
          <w:color w:val="191919"/>
          <w:spacing w:val="8"/>
          <w:sz w:val="24"/>
          <w:szCs w:val="24"/>
          <w:shd w:val="clear" w:fill="FFFFFF"/>
        </w:rPr>
        <w:t>他再也坐不住了。回到合肥后，当即主持召开了全省各市县书记会议，他同大家作了一次推心置腹的讲话，他首先谈到自己在金寨县农村调查的感受。他是动了感情的，说：“大别山革命老区的人民，为我们的解放事业作出了那么大的贡献，当年，老娘送儿子，媳妇送丈夫，弟弟送哥哥，参军参战，前仆后继；一个当时只有二十多万人的金寨县，当红军、牺牲掉的，就有十万人！没有他们，哪有我们的国家？哪有我们的今天？可是，解放以后，我们搞了那么多年建设，老区的老百姓还是衣不遮体、食不果腹，十七八岁的姑娘连裤子也穿不上！我们有何颜面面对江东父老，问心有愧啊！中国的革命是从农村起家的，是农民支持了我们；但是进了城，我们有些人就把农民这个母亲给忘了，忘了娘了，忘了本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132" w:beforeAutospacing="0" w:after="378" w:afterAutospacing="0"/>
        <w:ind w:left="720" w:right="720"/>
        <w:jc w:val="both"/>
        <w:rPr>
          <w:rFonts w:hint="eastAsia" w:asciiTheme="minorEastAsia" w:hAnsiTheme="minorEastAsia" w:eastAsiaTheme="minorEastAsia" w:cstheme="minorEastAsia"/>
          <w:color w:val="191919"/>
          <w:sz w:val="24"/>
          <w:szCs w:val="24"/>
        </w:rPr>
      </w:pPr>
      <w:r>
        <w:rPr>
          <w:rStyle w:val="21"/>
          <w:rFonts w:hint="eastAsia" w:asciiTheme="minorEastAsia" w:hAnsiTheme="minorEastAsia" w:eastAsiaTheme="minorEastAsia" w:cstheme="minorEastAsia"/>
          <w:i/>
          <w:caps w:val="0"/>
          <w:color w:val="191919"/>
          <w:spacing w:val="8"/>
          <w:sz w:val="24"/>
          <w:szCs w:val="24"/>
          <w:shd w:val="clear" w:fill="FFFFFF"/>
        </w:rPr>
        <w:t>他说，他不能容忍一个农业大省的农民连自己的肚子也填不饱。这不对头。这就有了问题。这问题已刻不容缓。“首先得想办法让农民有饭吃！否则，连肚子也吃不饱，一切无从谈起。”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132" w:beforeAutospacing="0" w:after="378" w:afterAutospacing="0"/>
        <w:ind w:left="720" w:right="720"/>
        <w:jc w:val="both"/>
        <w:rPr>
          <w:rFonts w:hint="eastAsia" w:asciiTheme="minorEastAsia" w:hAnsiTheme="minorEastAsia" w:eastAsiaTheme="minorEastAsia" w:cstheme="minorEastAsia"/>
          <w:color w:val="191919"/>
          <w:sz w:val="24"/>
          <w:szCs w:val="24"/>
        </w:rPr>
      </w:pPr>
      <w:r>
        <w:rPr>
          <w:rStyle w:val="21"/>
          <w:rFonts w:hint="eastAsia" w:asciiTheme="minorEastAsia" w:hAnsiTheme="minorEastAsia" w:eastAsiaTheme="minorEastAsia" w:cstheme="minorEastAsia"/>
          <w:i/>
          <w:caps w:val="0"/>
          <w:color w:val="191919"/>
          <w:spacing w:val="8"/>
          <w:sz w:val="24"/>
          <w:szCs w:val="24"/>
          <w:shd w:val="clear" w:fill="FFFFFF"/>
        </w:rPr>
        <w:t>与此同时，他又召开了省委常委会议，他沉痛地说：“原来农民的生活水平这么低啊，吃不饱，穿不暖，住的又是房子不像个房子啊！我真没料到，解放二十多年了，不少农村还这么穷！我不能不问自己，这是什么原因？这能算社会主义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132" w:beforeAutospacing="0" w:after="378" w:afterAutospacing="0"/>
        <w:ind w:left="720" w:right="720"/>
        <w:jc w:val="both"/>
        <w:rPr>
          <w:rFonts w:hint="eastAsia" w:asciiTheme="minorEastAsia" w:hAnsiTheme="minorEastAsia" w:eastAsiaTheme="minorEastAsia" w:cstheme="minorEastAsia"/>
          <w:color w:val="191919"/>
          <w:sz w:val="24"/>
          <w:szCs w:val="24"/>
        </w:rPr>
      </w:pPr>
      <w:r>
        <w:rPr>
          <w:rStyle w:val="21"/>
          <w:rFonts w:hint="eastAsia" w:asciiTheme="minorEastAsia" w:hAnsiTheme="minorEastAsia" w:eastAsiaTheme="minorEastAsia" w:cstheme="minorEastAsia"/>
          <w:b/>
          <w:i/>
          <w:caps w:val="0"/>
          <w:color w:val="191919"/>
          <w:spacing w:val="8"/>
          <w:sz w:val="24"/>
          <w:szCs w:val="24"/>
          <w:shd w:val="clear" w:fill="FFFFFF"/>
        </w:rPr>
        <w:t>他声音有些哽咽，几次竟说不下去。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132" w:beforeAutospacing="0" w:after="378" w:afterAutospacing="0"/>
        <w:ind w:left="720" w:right="720"/>
        <w:jc w:val="both"/>
        <w:rPr>
          <w:rFonts w:hint="eastAsia" w:asciiTheme="minorEastAsia" w:hAnsiTheme="minorEastAsia" w:eastAsiaTheme="minorEastAsia" w:cstheme="minorEastAsia"/>
          <w:color w:val="191919"/>
          <w:sz w:val="24"/>
          <w:szCs w:val="24"/>
        </w:rPr>
      </w:pPr>
      <w:r>
        <w:rPr>
          <w:rStyle w:val="21"/>
          <w:rFonts w:hint="eastAsia" w:asciiTheme="minorEastAsia" w:hAnsiTheme="minorEastAsia" w:eastAsiaTheme="minorEastAsia" w:cstheme="minorEastAsia"/>
          <w:i/>
          <w:caps w:val="0"/>
          <w:color w:val="191919"/>
          <w:spacing w:val="8"/>
          <w:sz w:val="24"/>
          <w:szCs w:val="24"/>
          <w:shd w:val="clear" w:fill="FFFFFF"/>
        </w:rPr>
        <w:t>“我们必须改弦更张，”他坚定地说，“我们要用新的政策、新的办法来调动农民的积极性。”</w:t>
      </w:r>
    </w:p>
    <w:p>
      <w:pPr>
        <w:keepNext w:val="0"/>
        <w:keepLines w:val="0"/>
        <w:widowControl/>
        <w:suppressLineNumbers w:val="0"/>
        <w:pBdr>
          <w:top w:val="none" w:color="auto" w:sz="0" w:space="0"/>
          <w:left w:val="single" w:color="D3D3D3" w:sz="18" w:space="10"/>
          <w:bottom w:val="none" w:color="auto" w:sz="0" w:space="0"/>
          <w:right w:val="none" w:color="auto" w:sz="0" w:space="0"/>
        </w:pBdr>
        <w:shd w:val="clear" w:fill="FFFFFF"/>
        <w:spacing w:before="210" w:beforeAutospacing="0" w:after="210" w:afterAutospacing="0"/>
        <w:ind w:left="720" w:right="720" w:firstLine="0"/>
        <w:jc w:val="both"/>
        <w:rPr>
          <w:rFonts w:hint="eastAsia" w:asciiTheme="minorEastAsia" w:hAnsiTheme="minorEastAsia" w:eastAsiaTheme="minorEastAsia" w:cstheme="minorEastAsia"/>
          <w:i w:val="0"/>
          <w:caps w:val="0"/>
          <w:color w:val="646464"/>
          <w:spacing w:val="8"/>
          <w:sz w:val="24"/>
          <w:szCs w:val="24"/>
        </w:rPr>
      </w:pPr>
      <w:r>
        <w:rPr>
          <w:rStyle w:val="21"/>
          <w:rFonts w:hint="eastAsia" w:asciiTheme="minorEastAsia" w:hAnsiTheme="minorEastAsia" w:eastAsiaTheme="minorEastAsia" w:cstheme="minorEastAsia"/>
          <w:i/>
          <w:caps w:val="0"/>
          <w:color w:val="646464"/>
          <w:spacing w:val="8"/>
          <w:kern w:val="0"/>
          <w:sz w:val="24"/>
          <w:szCs w:val="24"/>
          <w:shd w:val="clear" w:fill="FFFFFF"/>
          <w:lang w:val="en-US" w:eastAsia="zh-CN" w:bidi="ar"/>
        </w:rPr>
        <w:t>来源：《 让万里心惊的金寨之行：十七八岁姑娘没裤子穿》</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改革开放之初很多政策的大转弯，都不是偶然的，都和发现自己的真实处境有很大关系。</w:t>
      </w:r>
      <w:r>
        <w:rPr>
          <w:rStyle w:val="19"/>
          <w:rFonts w:hint="eastAsia" w:asciiTheme="minorEastAsia" w:hAnsiTheme="minorEastAsia" w:eastAsiaTheme="minorEastAsia" w:cstheme="minorEastAsia"/>
          <w:i w:val="0"/>
          <w:caps w:val="0"/>
          <w:color w:val="1A1A1A"/>
          <w:spacing w:val="8"/>
          <w:sz w:val="24"/>
          <w:szCs w:val="24"/>
          <w:shd w:val="clear" w:fill="FFFFFF"/>
        </w:rPr>
        <w:t>在这种紧迫感和恐惧之下，大家都想“应该做点什么来尽快改变这一切”，而这种焦虑心态在部分领域又很容易导致矫枉过正和找错真实原因。</w:t>
      </w:r>
      <w:r>
        <w:rPr>
          <w:rFonts w:hint="eastAsia" w:asciiTheme="minorEastAsia" w:hAnsiTheme="minorEastAsia" w:eastAsiaTheme="minorEastAsia" w:cstheme="minorEastAsia"/>
          <w:i w:val="0"/>
          <w:caps w:val="0"/>
          <w:color w:val="1A1A1A"/>
          <w:spacing w:val="8"/>
          <w:sz w:val="24"/>
          <w:szCs w:val="24"/>
          <w:shd w:val="clear" w:fill="FFFFFF"/>
        </w:rPr>
        <w:t>其实上世纪从五十年代到七十年代末，中国的生育率已经不断下降了，随着工业化的展开，生育率还将会继续下降，最终也会下降到一个较低的程度，就像没有实行计划生育的其他东亚国家和地区那样。但那样的下降速度可能被决策者认为太慢、来不及，负担能轻一点是一点，在打开国门之后落差带来的“球籍”现实恐惧压力下，计划生育走向了一个严苛的极端。</w:t>
      </w:r>
    </w:p>
    <w:p>
      <w:pPr>
        <w:keepNext w:val="0"/>
        <w:keepLines w:val="0"/>
        <w:widowControl/>
        <w:suppressLineNumbers w:val="0"/>
        <w:pBdr>
          <w:top w:val="none" w:color="auto" w:sz="0" w:space="0"/>
          <w:left w:val="single" w:color="D3D3D3" w:sz="18" w:space="10"/>
          <w:bottom w:val="none" w:color="auto" w:sz="0" w:space="0"/>
          <w:right w:val="none" w:color="auto" w:sz="0" w:space="0"/>
        </w:pBdr>
        <w:shd w:val="clear" w:fill="FFFFFF"/>
        <w:spacing w:before="210" w:beforeAutospacing="0" w:after="210" w:afterAutospacing="0"/>
        <w:ind w:left="720" w:right="720" w:firstLine="0"/>
        <w:jc w:val="both"/>
        <w:rPr>
          <w:rFonts w:hint="eastAsia" w:asciiTheme="minorEastAsia" w:hAnsiTheme="minorEastAsia" w:eastAsiaTheme="minorEastAsia" w:cstheme="minorEastAsia"/>
          <w:i w:val="0"/>
          <w:caps w:val="0"/>
          <w:color w:val="646464"/>
          <w:spacing w:val="8"/>
          <w:sz w:val="24"/>
          <w:szCs w:val="24"/>
        </w:rPr>
      </w:pPr>
      <w:r>
        <w:rPr>
          <w:rStyle w:val="21"/>
          <w:rFonts w:hint="eastAsia" w:asciiTheme="minorEastAsia" w:hAnsiTheme="minorEastAsia" w:eastAsiaTheme="minorEastAsia" w:cstheme="minorEastAsia"/>
          <w:i/>
          <w:caps w:val="0"/>
          <w:color w:val="646464"/>
          <w:spacing w:val="8"/>
          <w:kern w:val="0"/>
          <w:sz w:val="24"/>
          <w:szCs w:val="24"/>
          <w:shd w:val="clear" w:fill="FFFFFF"/>
          <w:lang w:val="en-US" w:eastAsia="zh-CN" w:bidi="ar"/>
        </w:rPr>
        <w:t>七十年代流行的计生口号是“一个太少，两个正好，三个多了”。短短几年后的1980年，“只生一个好”的标语已写满中国的大街小巷。“提倡一对夫妇生育一个孩子”，这一当代中国人口政策的基调，正是在1980年中央召开五次人口座谈会后确定下来的。</w:t>
      </w:r>
    </w:p>
    <w:p>
      <w:pPr>
        <w:keepNext w:val="0"/>
        <w:keepLines w:val="0"/>
        <w:widowControl/>
        <w:suppressLineNumbers w:val="0"/>
        <w:pBdr>
          <w:top w:val="none" w:color="auto" w:sz="0" w:space="0"/>
          <w:left w:val="single" w:color="D3D3D3" w:sz="18" w:space="10"/>
          <w:bottom w:val="none" w:color="auto" w:sz="0" w:space="0"/>
          <w:right w:val="none" w:color="auto" w:sz="0" w:space="0"/>
        </w:pBdr>
        <w:shd w:val="clear" w:fill="FFFFFF"/>
        <w:spacing w:before="210" w:beforeAutospacing="0" w:after="210" w:afterAutospacing="0"/>
        <w:ind w:left="720" w:right="720" w:firstLine="0"/>
        <w:jc w:val="both"/>
        <w:rPr>
          <w:rFonts w:hint="eastAsia" w:asciiTheme="minorEastAsia" w:hAnsiTheme="minorEastAsia" w:eastAsiaTheme="minorEastAsia" w:cstheme="minorEastAsia"/>
          <w:i w:val="0"/>
          <w:caps w:val="0"/>
          <w:color w:val="646464"/>
          <w:spacing w:val="8"/>
          <w:sz w:val="24"/>
          <w:szCs w:val="24"/>
        </w:rPr>
      </w:pPr>
      <w:r>
        <w:rPr>
          <w:rStyle w:val="21"/>
          <w:rFonts w:hint="eastAsia" w:asciiTheme="minorEastAsia" w:hAnsiTheme="minorEastAsia" w:eastAsiaTheme="minorEastAsia" w:cstheme="minorEastAsia"/>
          <w:i/>
          <w:caps w:val="0"/>
          <w:color w:val="646464"/>
          <w:spacing w:val="8"/>
          <w:kern w:val="0"/>
          <w:sz w:val="24"/>
          <w:szCs w:val="24"/>
          <w:shd w:val="clear" w:fill="FFFFFF"/>
          <w:lang w:val="en-US" w:eastAsia="zh-CN" w:bidi="ar"/>
        </w:rPr>
        <w:t> 计划生育政策出台亲历者：当时只想“控制一代人的生育率” - 北纬40°</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每次看关于计划生育和改开之初的一些激进政策的时候，我总是会想到下面这段小说（虽然不能完全对应），尤其是标黑的部分：</w:t>
      </w:r>
    </w:p>
    <w:p>
      <w:pPr>
        <w:keepNext w:val="0"/>
        <w:keepLines w:val="0"/>
        <w:widowControl/>
        <w:suppressLineNumbers w:val="0"/>
        <w:pBdr>
          <w:top w:val="none" w:color="auto" w:sz="0" w:space="0"/>
          <w:left w:val="single" w:color="D3D3D3" w:sz="18" w:space="10"/>
          <w:bottom w:val="none" w:color="auto" w:sz="0" w:space="0"/>
          <w:right w:val="none" w:color="auto" w:sz="0" w:space="0"/>
        </w:pBdr>
        <w:shd w:val="clear" w:fill="FFFFFF"/>
        <w:spacing w:before="210" w:beforeAutospacing="0" w:after="210" w:afterAutospacing="0"/>
        <w:ind w:left="720" w:right="720" w:firstLine="0"/>
        <w:jc w:val="both"/>
        <w:rPr>
          <w:rFonts w:hint="eastAsia" w:asciiTheme="minorEastAsia" w:hAnsiTheme="minorEastAsia" w:eastAsiaTheme="minorEastAsia" w:cstheme="minorEastAsia"/>
          <w:i w:val="0"/>
          <w:caps w:val="0"/>
          <w:color w:val="646464"/>
          <w:spacing w:val="8"/>
          <w:sz w:val="24"/>
          <w:szCs w:val="24"/>
        </w:rPr>
      </w:pPr>
      <w:r>
        <w:rPr>
          <w:rStyle w:val="21"/>
          <w:rFonts w:hint="eastAsia" w:asciiTheme="minorEastAsia" w:hAnsiTheme="minorEastAsia" w:eastAsiaTheme="minorEastAsia" w:cstheme="minorEastAsia"/>
          <w:i/>
          <w:caps w:val="0"/>
          <w:color w:val="646464"/>
          <w:spacing w:val="8"/>
          <w:kern w:val="0"/>
          <w:sz w:val="24"/>
          <w:szCs w:val="24"/>
          <w:shd w:val="clear" w:fill="FFFFFF"/>
          <w:lang w:val="en-US" w:eastAsia="zh-CN" w:bidi="ar"/>
        </w:rPr>
        <w:t>　　在宣布会议开始后，主席发言：各位代表，在这次会议上，我们将对本年度第47次联席会议提出的649号提案进行最后表决，该提案是由北美舰队和欧洲舰队联合提交的。我首先宣读提案内容。</w:t>
      </w:r>
    </w:p>
    <w:p>
      <w:pPr>
        <w:keepNext w:val="0"/>
        <w:keepLines w:val="0"/>
        <w:widowControl/>
        <w:suppressLineNumbers w:val="0"/>
        <w:pBdr>
          <w:top w:val="none" w:color="auto" w:sz="0" w:space="0"/>
          <w:left w:val="single" w:color="D3D3D3" w:sz="18" w:space="10"/>
          <w:bottom w:val="none" w:color="auto" w:sz="0" w:space="0"/>
          <w:right w:val="none" w:color="auto" w:sz="0" w:space="0"/>
        </w:pBdr>
        <w:shd w:val="clear" w:fill="FFFFFF"/>
        <w:spacing w:before="210" w:beforeAutospacing="0" w:after="210" w:afterAutospacing="0"/>
        <w:ind w:left="720" w:right="720" w:firstLine="0"/>
        <w:jc w:val="both"/>
        <w:rPr>
          <w:rFonts w:hint="eastAsia" w:asciiTheme="minorEastAsia" w:hAnsiTheme="minorEastAsia" w:eastAsiaTheme="minorEastAsia" w:cstheme="minorEastAsia"/>
          <w:i w:val="0"/>
          <w:caps w:val="0"/>
          <w:color w:val="646464"/>
          <w:spacing w:val="8"/>
          <w:sz w:val="24"/>
          <w:szCs w:val="24"/>
        </w:rPr>
      </w:pPr>
      <w:r>
        <w:rPr>
          <w:rStyle w:val="21"/>
          <w:rFonts w:hint="eastAsia" w:asciiTheme="minorEastAsia" w:hAnsiTheme="minorEastAsia" w:eastAsiaTheme="minorEastAsia" w:cstheme="minorEastAsia"/>
          <w:i/>
          <w:caps w:val="0"/>
          <w:color w:val="646464"/>
          <w:spacing w:val="8"/>
          <w:kern w:val="0"/>
          <w:sz w:val="24"/>
          <w:szCs w:val="24"/>
          <w:shd w:val="clear" w:fill="FFFFFF"/>
          <w:lang w:val="en-US" w:eastAsia="zh-CN" w:bidi="ar"/>
        </w:rPr>
        <w:t> 　　在三体危机出现后的第二年，联合国行星防御理事会制定了面壁计划，并取得了各常任理事国的一致通过，于次年开始执行。面壁计划的核心内容，是由经过各常任理事国选定和推举的四位面壁者进行完全封闭的个人思考，制定并执行对抗三体世界入侵的战略计划，以避开智子对人类世界无所不在的监视，从而实现战略的隐蔽性。联合国推出了相应的面壁法案以保证面壁者制定和执行计划的特权。</w:t>
      </w:r>
    </w:p>
    <w:p>
      <w:pPr>
        <w:keepNext w:val="0"/>
        <w:keepLines w:val="0"/>
        <w:widowControl/>
        <w:suppressLineNumbers w:val="0"/>
        <w:pBdr>
          <w:top w:val="none" w:color="auto" w:sz="0" w:space="0"/>
          <w:left w:val="single" w:color="D3D3D3" w:sz="18" w:space="10"/>
          <w:bottom w:val="none" w:color="auto" w:sz="0" w:space="0"/>
          <w:right w:val="none" w:color="auto" w:sz="0" w:space="0"/>
        </w:pBdr>
        <w:shd w:val="clear" w:fill="FFFFFF"/>
        <w:spacing w:before="210" w:beforeAutospacing="0" w:after="210" w:afterAutospacing="0"/>
        <w:ind w:left="720" w:right="720" w:firstLine="0"/>
        <w:jc w:val="both"/>
        <w:rPr>
          <w:rFonts w:hint="eastAsia" w:asciiTheme="minorEastAsia" w:hAnsiTheme="minorEastAsia" w:eastAsiaTheme="minorEastAsia" w:cstheme="minorEastAsia"/>
          <w:i w:val="0"/>
          <w:caps w:val="0"/>
          <w:color w:val="646464"/>
          <w:spacing w:val="8"/>
          <w:sz w:val="24"/>
          <w:szCs w:val="24"/>
        </w:rPr>
      </w:pPr>
      <w:r>
        <w:rPr>
          <w:rStyle w:val="21"/>
          <w:rFonts w:hint="eastAsia" w:asciiTheme="minorEastAsia" w:hAnsiTheme="minorEastAsia" w:eastAsiaTheme="minorEastAsia" w:cstheme="minorEastAsia"/>
          <w:i/>
          <w:caps w:val="0"/>
          <w:color w:val="646464"/>
          <w:spacing w:val="8"/>
          <w:kern w:val="0"/>
          <w:sz w:val="24"/>
          <w:szCs w:val="24"/>
          <w:shd w:val="clear" w:fill="FFFFFF"/>
          <w:lang w:val="en-US" w:eastAsia="zh-CN" w:bidi="ar"/>
        </w:rPr>
        <w:t> 　　面壁计划至今已经进行了二百零五年，其间，有过长达一个多世纪的停顿期。在这期间，计划的领导权由原行星防御理事会移交到现太阳系舰队联席会议。</w:t>
      </w:r>
    </w:p>
    <w:p>
      <w:pPr>
        <w:keepNext w:val="0"/>
        <w:keepLines w:val="0"/>
        <w:widowControl/>
        <w:suppressLineNumbers w:val="0"/>
        <w:pBdr>
          <w:top w:val="none" w:color="auto" w:sz="0" w:space="0"/>
          <w:left w:val="single" w:color="D3D3D3" w:sz="18" w:space="10"/>
          <w:bottom w:val="none" w:color="auto" w:sz="0" w:space="0"/>
          <w:right w:val="none" w:color="auto" w:sz="0" w:space="0"/>
        </w:pBdr>
        <w:shd w:val="clear" w:fill="FFFFFF"/>
        <w:spacing w:before="210" w:beforeAutospacing="0" w:after="210" w:afterAutospacing="0"/>
        <w:ind w:left="720" w:right="720" w:firstLine="0"/>
        <w:jc w:val="both"/>
        <w:rPr>
          <w:rFonts w:hint="eastAsia" w:asciiTheme="minorEastAsia" w:hAnsiTheme="minorEastAsia" w:eastAsiaTheme="minorEastAsia" w:cstheme="minorEastAsia"/>
          <w:i w:val="0"/>
          <w:caps w:val="0"/>
          <w:color w:val="646464"/>
          <w:spacing w:val="8"/>
          <w:sz w:val="24"/>
          <w:szCs w:val="24"/>
        </w:rPr>
      </w:pPr>
      <w:r>
        <w:rPr>
          <w:rStyle w:val="21"/>
          <w:rFonts w:hint="eastAsia" w:asciiTheme="minorEastAsia" w:hAnsiTheme="minorEastAsia" w:eastAsiaTheme="minorEastAsia" w:cstheme="minorEastAsia"/>
          <w:i/>
          <w:caps w:val="0"/>
          <w:color w:val="646464"/>
          <w:spacing w:val="8"/>
          <w:kern w:val="0"/>
          <w:sz w:val="24"/>
          <w:szCs w:val="24"/>
          <w:shd w:val="clear" w:fill="FFFFFF"/>
          <w:lang w:val="en-US" w:eastAsia="zh-CN" w:bidi="ar"/>
        </w:rPr>
        <w:t> 　　</w:t>
      </w:r>
      <w:r>
        <w:rPr>
          <w:rStyle w:val="21"/>
          <w:rFonts w:hint="eastAsia" w:asciiTheme="minorEastAsia" w:hAnsiTheme="minorEastAsia" w:eastAsiaTheme="minorEastAsia" w:cstheme="minorEastAsia"/>
          <w:b/>
          <w:i/>
          <w:caps w:val="0"/>
          <w:color w:val="646464"/>
          <w:spacing w:val="8"/>
          <w:kern w:val="0"/>
          <w:sz w:val="24"/>
          <w:szCs w:val="24"/>
          <w:shd w:val="clear" w:fill="FFFFFF"/>
          <w:lang w:val="en-US" w:eastAsia="zh-CN" w:bidi="ar"/>
        </w:rPr>
        <w:t>面壁计划的产生有特定的历史背景。当时，三体危机刚刚出现，</w:t>
      </w:r>
      <w:r>
        <w:rPr>
          <w:rStyle w:val="21"/>
          <w:rFonts w:hint="eastAsia" w:asciiTheme="minorEastAsia" w:hAnsiTheme="minorEastAsia" w:eastAsiaTheme="minorEastAsia" w:cstheme="minorEastAsia"/>
          <w:b/>
          <w:i/>
          <w:caps w:val="0"/>
          <w:color w:val="0052FF"/>
          <w:spacing w:val="8"/>
          <w:kern w:val="0"/>
          <w:sz w:val="24"/>
          <w:szCs w:val="24"/>
          <w:shd w:val="clear" w:fill="FFFFFF"/>
          <w:lang w:val="en-US" w:eastAsia="zh-CN" w:bidi="ar"/>
        </w:rPr>
        <w:t>面对这个人类历史上史无前例的毁灭性危机，国际社会陷入了空前的恐惧和绝望中</w:t>
      </w:r>
      <w:r>
        <w:rPr>
          <w:rStyle w:val="21"/>
          <w:rFonts w:hint="eastAsia" w:asciiTheme="minorEastAsia" w:hAnsiTheme="minorEastAsia" w:eastAsiaTheme="minorEastAsia" w:cstheme="minorEastAsia"/>
          <w:b/>
          <w:i/>
          <w:caps w:val="0"/>
          <w:color w:val="646464"/>
          <w:spacing w:val="8"/>
          <w:kern w:val="0"/>
          <w:sz w:val="24"/>
          <w:szCs w:val="24"/>
          <w:shd w:val="clear" w:fill="FFFFFF"/>
          <w:lang w:val="en-US" w:eastAsia="zh-CN" w:bidi="ar"/>
        </w:rPr>
        <w:t>，</w:t>
      </w:r>
      <w:r>
        <w:rPr>
          <w:rStyle w:val="21"/>
          <w:rFonts w:hint="eastAsia" w:asciiTheme="minorEastAsia" w:hAnsiTheme="minorEastAsia" w:eastAsiaTheme="minorEastAsia" w:cstheme="minorEastAsia"/>
          <w:b/>
          <w:i/>
          <w:caps w:val="0"/>
          <w:color w:val="0080FF"/>
          <w:spacing w:val="8"/>
          <w:kern w:val="0"/>
          <w:sz w:val="24"/>
          <w:szCs w:val="24"/>
          <w:shd w:val="clear" w:fill="FFFFFF"/>
          <w:lang w:val="en-US" w:eastAsia="zh-CN" w:bidi="ar"/>
        </w:rPr>
        <w:t>面壁计划正是在这样的状态下诞生的，它不是理智的选择，而是绝望的挣扎</w:t>
      </w:r>
      <w:r>
        <w:rPr>
          <w:rStyle w:val="21"/>
          <w:rFonts w:hint="eastAsia" w:asciiTheme="minorEastAsia" w:hAnsiTheme="minorEastAsia" w:eastAsiaTheme="minorEastAsia" w:cstheme="minorEastAsia"/>
          <w:b/>
          <w:i/>
          <w:caps w:val="0"/>
          <w:color w:val="646464"/>
          <w:spacing w:val="8"/>
          <w:kern w:val="0"/>
          <w:sz w:val="24"/>
          <w:szCs w:val="24"/>
          <w:shd w:val="clear" w:fill="FFFFFF"/>
          <w:lang w:val="en-US" w:eastAsia="zh-CN" w:bidi="ar"/>
        </w:rPr>
        <w:t>。</w:t>
      </w:r>
    </w:p>
    <w:p>
      <w:pPr>
        <w:keepNext w:val="0"/>
        <w:keepLines w:val="0"/>
        <w:widowControl/>
        <w:suppressLineNumbers w:val="0"/>
        <w:pBdr>
          <w:top w:val="none" w:color="auto" w:sz="0" w:space="0"/>
          <w:left w:val="single" w:color="D3D3D3" w:sz="18" w:space="10"/>
          <w:bottom w:val="none" w:color="auto" w:sz="0" w:space="0"/>
          <w:right w:val="none" w:color="auto" w:sz="0" w:space="0"/>
        </w:pBdr>
        <w:shd w:val="clear" w:fill="FFFFFF"/>
        <w:spacing w:before="210" w:beforeAutospacing="0" w:after="210" w:afterAutospacing="0"/>
        <w:ind w:left="720" w:right="720" w:firstLine="0"/>
        <w:jc w:val="both"/>
        <w:rPr>
          <w:rFonts w:hint="eastAsia" w:asciiTheme="minorEastAsia" w:hAnsiTheme="minorEastAsia" w:eastAsiaTheme="minorEastAsia" w:cstheme="minorEastAsia"/>
          <w:i w:val="0"/>
          <w:caps w:val="0"/>
          <w:color w:val="646464"/>
          <w:spacing w:val="8"/>
          <w:sz w:val="24"/>
          <w:szCs w:val="24"/>
        </w:rPr>
      </w:pPr>
      <w:r>
        <w:rPr>
          <w:rStyle w:val="21"/>
          <w:rFonts w:hint="eastAsia" w:asciiTheme="minorEastAsia" w:hAnsiTheme="minorEastAsia" w:eastAsiaTheme="minorEastAsia" w:cstheme="minorEastAsia"/>
          <w:i/>
          <w:caps w:val="0"/>
          <w:color w:val="646464"/>
          <w:spacing w:val="8"/>
          <w:kern w:val="0"/>
          <w:sz w:val="24"/>
          <w:szCs w:val="24"/>
          <w:shd w:val="clear" w:fill="FFFFFF"/>
          <w:lang w:val="en-US" w:eastAsia="zh-CN" w:bidi="ar"/>
        </w:rPr>
        <w:t> 　　历史事实证明，面壁计划是一个完全失败的战略计划。毫不夸张地说，它是人类社会作为一个整体，有史以来所做出的最幼稚、最愚蠢的举动。面壁者被赋予空前的、不受任何法律监督的权力，甚至被赋予欺骗国际社会的自由，这违背了人类社会最基本的道德和法律准则。 …… 　我们认为，随着人类力量的决定性增强和对战争主动权的把握，面壁计划已经没有意义，现在是结束这一历史遗留问题的合适时间。我们建议舰队联席会议立刻中止面壁计划，同时废除联合国面壁法案。</w:t>
      </w:r>
    </w:p>
    <w:p>
      <w:pPr>
        <w:keepNext w:val="0"/>
        <w:keepLines w:val="0"/>
        <w:widowControl/>
        <w:suppressLineNumbers w:val="0"/>
        <w:pBdr>
          <w:top w:val="none" w:color="auto" w:sz="0" w:space="0"/>
          <w:left w:val="single" w:color="D3D3D3" w:sz="18" w:space="10"/>
          <w:bottom w:val="none" w:color="auto" w:sz="0" w:space="0"/>
          <w:right w:val="none" w:color="auto" w:sz="0" w:space="0"/>
        </w:pBdr>
        <w:shd w:val="clear" w:fill="FFFFFF"/>
        <w:spacing w:before="210" w:beforeAutospacing="0" w:after="210" w:afterAutospacing="0"/>
        <w:ind w:left="720" w:right="720" w:firstLine="0"/>
        <w:jc w:val="both"/>
        <w:rPr>
          <w:rFonts w:hint="eastAsia" w:asciiTheme="minorEastAsia" w:hAnsiTheme="minorEastAsia" w:eastAsiaTheme="minorEastAsia" w:cstheme="minorEastAsia"/>
          <w:i w:val="0"/>
          <w:caps w:val="0"/>
          <w:color w:val="646464"/>
          <w:spacing w:val="8"/>
          <w:sz w:val="24"/>
          <w:szCs w:val="24"/>
        </w:rPr>
      </w:pPr>
      <w:r>
        <w:rPr>
          <w:rStyle w:val="21"/>
          <w:rFonts w:hint="eastAsia" w:asciiTheme="minorEastAsia" w:hAnsiTheme="minorEastAsia" w:eastAsiaTheme="minorEastAsia" w:cstheme="minorEastAsia"/>
          <w:i/>
          <w:caps w:val="0"/>
          <w:color w:val="646464"/>
          <w:spacing w:val="8"/>
          <w:kern w:val="0"/>
          <w:sz w:val="24"/>
          <w:szCs w:val="24"/>
          <w:shd w:val="clear" w:fill="FFFFFF"/>
          <w:lang w:val="en-US" w:eastAsia="zh-CN" w:bidi="ar"/>
        </w:rPr>
        <w:t> 　　特此提交本提案。主席把提案文本缓缓放下，扫视了一下会场说：现在开始对太阳系舰队联席会议649号提案进行表决。所有的代表都举起了手。</w:t>
      </w:r>
    </w:p>
    <w:p>
      <w:pPr>
        <w:keepNext w:val="0"/>
        <w:keepLines w:val="0"/>
        <w:widowControl/>
        <w:suppressLineNumbers w:val="0"/>
        <w:pBdr>
          <w:top w:val="none" w:color="auto" w:sz="0" w:space="0"/>
          <w:left w:val="single" w:color="D3D3D3" w:sz="18" w:space="10"/>
          <w:bottom w:val="none" w:color="auto" w:sz="0" w:space="0"/>
          <w:right w:val="none" w:color="auto" w:sz="0" w:space="0"/>
        </w:pBdr>
        <w:shd w:val="clear" w:fill="FFFFFF"/>
        <w:spacing w:before="210" w:beforeAutospacing="0" w:after="210" w:afterAutospacing="0"/>
        <w:ind w:left="720" w:right="720" w:firstLine="0"/>
        <w:jc w:val="both"/>
        <w:rPr>
          <w:rFonts w:hint="eastAsia" w:asciiTheme="minorEastAsia" w:hAnsiTheme="minorEastAsia" w:eastAsiaTheme="minorEastAsia" w:cstheme="minorEastAsia"/>
          <w:i w:val="0"/>
          <w:caps w:val="0"/>
          <w:color w:val="646464"/>
          <w:spacing w:val="8"/>
          <w:sz w:val="24"/>
          <w:szCs w:val="24"/>
        </w:rPr>
      </w:pPr>
      <w:r>
        <w:rPr>
          <w:rStyle w:val="21"/>
          <w:rFonts w:hint="eastAsia" w:asciiTheme="minorEastAsia" w:hAnsiTheme="minorEastAsia" w:eastAsiaTheme="minorEastAsia" w:cstheme="minorEastAsia"/>
          <w:i/>
          <w:caps w:val="0"/>
          <w:color w:val="646464"/>
          <w:spacing w:val="8"/>
          <w:kern w:val="0"/>
          <w:sz w:val="24"/>
          <w:szCs w:val="24"/>
          <w:shd w:val="clear" w:fill="FFFFFF"/>
          <w:lang w:val="en-US" w:eastAsia="zh-CN" w:bidi="ar"/>
        </w:rPr>
        <w:t> ——《三体2-黑暗森林》</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当然，需要指出，现在对计划生育彻底否定也是不客观的。人口这东西，如同物理中的质量。一个物体从静止低速，到高速的过程中，质量一开始是起“阻碍”作用的——质量越大，惯性越大，改变其低速的状态也就较慢。当然，如果速度已经快起来了，质量反而成了维持这种高速的帮手，哪怕推动力不再大了，靠惯性也能维持很长时间的高速。因此，在上世纪80年代初，计划生育通过减缓质量增加（辅以其他经济改革来提升推力）来提高速度的方式是有一定道理的。它的主要问题是（1）程度上过于严苛，弯子转的太急（2）手段上过于粗暴（3）形成计生利益集团以至于到期之后难以调整。</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但即使现在，计划生育也不是一无是处，它减缓贫困地区人口过度增长的功能还是有的。例如我国南疆部分地区，人口增长过快，新增的生产力被增长人口所摊平，导致人民生活水平增长较慢，这和改革开放之初全国的情况有一定相似之处。因此，在南疆这样的地区实行较为积极的计划生育政策，采用广泛宣传教育、奖励补贴，以及其他多种手段加以落实，有助于南疆早日摆脱贫困，提升生活质量，尽快步入现代化，造福南疆各族人民。</w:t>
      </w:r>
    </w:p>
    <w:p>
      <w:pPr>
        <w:pStyle w:val="4"/>
        <w:rPr>
          <w:rFonts w:hint="eastAsia"/>
        </w:rPr>
      </w:pPr>
      <w:bookmarkStart w:id="189" w:name="_Toc1055077652"/>
      <w:r>
        <w:rPr>
          <w:rFonts w:hint="eastAsia"/>
        </w:rPr>
        <w:t>2、宗教问题</w:t>
      </w:r>
      <w:bookmarkEnd w:id="189"/>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18"/>
          <w:szCs w:val="18"/>
          <w:shd w:val="clear" w:fill="FFFFFF"/>
        </w:rPr>
      </w:pPr>
      <w:r>
        <w:rPr>
          <w:rFonts w:hint="default" w:asciiTheme="minorEastAsia" w:hAnsiTheme="minorEastAsia" w:cstheme="minorEastAsia"/>
          <w:i w:val="0"/>
          <w:caps w:val="0"/>
          <w:color w:val="333333"/>
          <w:spacing w:val="8"/>
          <w:sz w:val="18"/>
          <w:szCs w:val="18"/>
          <w:shd w:val="clear" w:fill="FFFFFF"/>
        </w:rPr>
        <w:t>（本小节已经作为一篇单独文章被本书收录，仍然放在这里是为了保持整篇文章完整）</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宗教问题解决起来非常麻烦，非常麻烦。</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解放之初本来是个很好的机会，靠史无前例的高组织度的共产党，在西北地区以阶级矛盾压过宗教，发动底层群众斗争吸教民血的宗教上层人士，曾经一度让宗教问题大大缓解。</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但这个努力在八十年代化为乌有。这里面既有必然性，也有偶然性。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在全国都放弃阶级斗争，转向市场经济，和西方世界经济接轨的大背景下，不可能在西北还单独搞阶级斗争为主，这是做不到的，也不利于发展西北地区经济。而一旦开始市场经济，社会意识形态管控必然放松，被压制的各个宗教必然出现复苏，这是必然性的体现。</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但你不搞阶级斗争，并不代表对宗教来个一百八十度的过度放任，更不能走到另外的极端。这是历史的偶然性，某些八十年代的领导人应该对这个自己造成的偶然性承担历史的责任。如果没有这个偶然性，那么今天中国的宗教问题仍然还会有，但不至于这么严重。</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接下来怎么办呢？有治标和治本两种手段，这两种手段都要用。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治标的方法，是在政府层面严格控制宗教场所的修建，抑制宗教势力的扩散，打击宗教势力的财源，不允许宗教势力以宗教符号建立族群隔离。换句话说，就是在上层建筑层面暂时压住它，不让问题进一步扩散，不至于成爆发之势。</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治本的方法，还是要回到“经济基础决定上层建筑”的马克思主义上。宗教也是一种上层建筑，它的产生根源是基于当时的经济基础和生产力水平。一旦经济基础发生变化，宗教也会受到很大冲击。</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以现在的西方来看，随着经济发展，基督教在年轻人中就在处于不断退潮的过程中。</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参考新闻：欧洲去教堂的人越来越少_学科网</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参考新闻：为什么越来越多美国人不再去教堂？ - 中国民族宗教网</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本来吗，资本主义的现代生活给了人们越来越多有趣的事情可以做，而做这些事情又需要有金钱的支撑。那么挣钱和享受生活也将自然成为被工业化裹挟的人们自发的选择，如果宗教阻挡了这些事的发生，那么宗教也会被人抛弃。</w:t>
      </w:r>
    </w:p>
    <w:p>
      <w:pPr>
        <w:keepNext w:val="0"/>
        <w:keepLines w:val="0"/>
        <w:widowControl/>
        <w:suppressLineNumbers w:val="0"/>
        <w:pBdr>
          <w:top w:val="none" w:color="auto" w:sz="0" w:space="0"/>
          <w:left w:val="single" w:color="D3D3D3" w:sz="18" w:space="10"/>
          <w:bottom w:val="none" w:color="auto" w:sz="0" w:space="0"/>
          <w:right w:val="none" w:color="auto" w:sz="0" w:space="0"/>
        </w:pBdr>
        <w:shd w:val="clear" w:fill="FFFFFF"/>
        <w:spacing w:before="210" w:beforeAutospacing="0" w:after="210" w:afterAutospacing="0"/>
        <w:ind w:left="720" w:right="720" w:firstLine="0"/>
        <w:jc w:val="both"/>
        <w:rPr>
          <w:rFonts w:hint="eastAsia" w:asciiTheme="minorEastAsia" w:hAnsiTheme="minorEastAsia" w:eastAsiaTheme="minorEastAsia" w:cstheme="minorEastAsia"/>
          <w:i w:val="0"/>
          <w:caps w:val="0"/>
          <w:color w:val="646464"/>
          <w:spacing w:val="8"/>
          <w:sz w:val="24"/>
          <w:szCs w:val="24"/>
        </w:rPr>
      </w:pPr>
      <w:r>
        <w:rPr>
          <w:rStyle w:val="21"/>
          <w:rFonts w:hint="eastAsia" w:asciiTheme="minorEastAsia" w:hAnsiTheme="minorEastAsia" w:eastAsiaTheme="minorEastAsia" w:cstheme="minorEastAsia"/>
          <w:i/>
          <w:caps w:val="0"/>
          <w:color w:val="646464"/>
          <w:spacing w:val="8"/>
          <w:kern w:val="0"/>
          <w:sz w:val="24"/>
          <w:szCs w:val="24"/>
          <w:shd w:val="clear" w:fill="FFFFFF"/>
          <w:lang w:val="en-US" w:eastAsia="zh-CN" w:bidi="ar"/>
        </w:rPr>
        <w:t>人们经常强调，周日要早起还要保证孩子们在那里乖乖坐几个小时太难了，这一说法解释起来似乎颇为有趣：如今许多人将宗教活动视为可去可不去的事情，这跟过去大不一样。五六十年前，教堂是美国社会和文化生活的中心。现在，很多人仍然雷打不动地坚持着。然而，这项调查显示，很多人开始在宗教以外发展社会生活了——或者说是完全抛弃了建立在宗教基础上的社会生活。</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Style w:val="19"/>
          <w:rFonts w:hint="eastAsia" w:asciiTheme="minorEastAsia" w:hAnsiTheme="minorEastAsia" w:eastAsiaTheme="minorEastAsia" w:cstheme="minorEastAsia"/>
          <w:i w:val="0"/>
          <w:caps w:val="0"/>
          <w:color w:val="0052FF"/>
          <w:spacing w:val="8"/>
          <w:sz w:val="24"/>
          <w:szCs w:val="24"/>
          <w:shd w:val="clear" w:fill="FFFFFF"/>
        </w:rPr>
        <w:t>宗教最害怕的，是工业化，是现代化的生活方式。这是能从宗教内部打开缺口的东西，用他们的话说，这是“腐蚀信仰”的东西。是能从根本上摧毁宗教的东西。</w:t>
      </w:r>
      <w:r>
        <w:rPr>
          <w:rFonts w:hint="eastAsia" w:asciiTheme="minorEastAsia" w:hAnsiTheme="minorEastAsia" w:eastAsiaTheme="minorEastAsia" w:cstheme="minorEastAsia"/>
          <w:i w:val="0"/>
          <w:caps w:val="0"/>
          <w:color w:val="333333"/>
          <w:spacing w:val="8"/>
          <w:sz w:val="24"/>
          <w:szCs w:val="24"/>
          <w:shd w:val="clear" w:fill="FFFFFF"/>
        </w:rPr>
        <w:t>宗教的一个重要特征是仪式性，他们要用这种标签式的仪式性来强调共识，强调和外界的不同，强调对内心的坚持。而现代化快节奏丰富多彩的生活，是对这种枯燥的仪式性的重大打击。有了花花绿绿五光十色的诱惑，有了改善生活和挣钱的现实吸引，一天非要在固定时间念几遍经的心理就会逐渐淡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Style w:val="19"/>
          <w:rFonts w:hint="eastAsia" w:asciiTheme="minorEastAsia" w:hAnsiTheme="minorEastAsia" w:eastAsiaTheme="minorEastAsia" w:cstheme="minorEastAsia"/>
          <w:i w:val="0"/>
          <w:caps w:val="0"/>
          <w:color w:val="333333"/>
          <w:spacing w:val="8"/>
          <w:sz w:val="24"/>
          <w:szCs w:val="24"/>
          <w:shd w:val="clear" w:fill="FFFFFF"/>
        </w:rPr>
        <w:t>把越来越多的宗教信徒裹挟入工业化的大潮之中</w:t>
      </w:r>
      <w:r>
        <w:rPr>
          <w:rFonts w:hint="eastAsia" w:asciiTheme="minorEastAsia" w:hAnsiTheme="minorEastAsia" w:eastAsiaTheme="minorEastAsia" w:cstheme="minorEastAsia"/>
          <w:i w:val="0"/>
          <w:caps w:val="0"/>
          <w:color w:val="333333"/>
          <w:spacing w:val="8"/>
          <w:sz w:val="24"/>
          <w:szCs w:val="24"/>
          <w:shd w:val="clear" w:fill="FFFFFF"/>
        </w:rPr>
        <w:t>，他们就会越来越厌烦无聊的宗教仪式、腐朽的宗教教条、那些收宗教税的神职人员。同时，工业化给了他们，尤其是女性获取经济能力的来源，这让他们可以更加能够脱离宗教，开始自己的独立生活。</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回想一下，当年新中国是如何搞妇女运动的，不止是在婚姻法上明确了一夫一妻，更重要的是，让妇女出来工作（这需要工业化来创造足够多的就业岗位），让她们获得独立的经济来源，有了经济来源，妇女的地位必然提高。因为她们不用再听命于他们的丈夫和父亲才能获得生活资料。有了经济来源，妇女就更有可能去挑选自己中意的丈夫，而不是听从于宗教和父母的强制压迫，去嫁给初中小学没毕业的宗教内部混子，进而对男性形成择偶压力导向——你这么穷学历低谁跟你？念经有什么用？能找到媳妇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Style w:val="19"/>
          <w:rFonts w:hint="eastAsia" w:asciiTheme="minorEastAsia" w:hAnsiTheme="minorEastAsia" w:eastAsiaTheme="minorEastAsia" w:cstheme="minorEastAsia"/>
          <w:i w:val="0"/>
          <w:caps w:val="0"/>
          <w:color w:val="333333"/>
          <w:spacing w:val="8"/>
          <w:sz w:val="24"/>
          <w:szCs w:val="24"/>
          <w:shd w:val="clear" w:fill="FFFFFF"/>
        </w:rPr>
        <w:t>有了独立收入来源的妇女也更有资本去脱离宗教家庭，寻求自己的幸福。</w:t>
      </w:r>
      <w:r>
        <w:rPr>
          <w:rFonts w:hint="eastAsia" w:asciiTheme="minorEastAsia" w:hAnsiTheme="minorEastAsia" w:eastAsiaTheme="minorEastAsia" w:cstheme="minorEastAsia"/>
          <w:i w:val="0"/>
          <w:caps w:val="0"/>
          <w:color w:val="333333"/>
          <w:spacing w:val="8"/>
          <w:sz w:val="24"/>
          <w:szCs w:val="24"/>
          <w:shd w:val="clear" w:fill="FFFFFF"/>
        </w:rPr>
        <w:t>工业化的第一代可能改变还不是太明显，而从工业化过程中长大的、受着现代化生活生产方式“诱惑腐蚀”的第二代、第三代，将会对宗教越来越淡漠，和自己父母的冲突也会变得剧烈。</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当然，这个对宗教冲击的过程必然伴随着宗教的反抗，也会出现“荣誉谋杀”，也可能会出现恐怖和暴力。宗教势力不是没有意识到这一点，之前，新疆有的宗教势力浓厚的地方，就恐吓阻止百姓看电视，就是害怕教民被现代化带来的信息“腐蚀”掉。政府应该站在这种宗教反抗的对立面，维护公民的正当权益，而不是以妥协来求稳定。</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插一句嘴，解决中国农村宗教泛滥的问题，也是同样的思路。提高社会服务的能力，提高农村的组织程度，提高农村的现代化水平，丰富农村的娱乐，用现代化的生活方式去“腐蚀”宗教。</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当然，把更多的人裹挟进工业化，不是要搞成欧洲那样，把难民放进来，那样是错误的。想想吧，一些根本没经过现代文明和工业化文明洗礼的中东人，猛然进入西方现代工业社会，他们又没有竞争能力和立足能力，必然会立刻处于最底层，而文化的巨大差异，更加深了对他们的刺激——这是对我们文化的压制，我们要抱团，最好能把欧洲变成“我们”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工业化一定要“</w:t>
      </w:r>
      <w:r>
        <w:rPr>
          <w:rStyle w:val="19"/>
          <w:rFonts w:hint="eastAsia" w:asciiTheme="minorEastAsia" w:hAnsiTheme="minorEastAsia" w:eastAsiaTheme="minorEastAsia" w:cstheme="minorEastAsia"/>
          <w:i w:val="0"/>
          <w:caps w:val="0"/>
          <w:color w:val="FF0000"/>
          <w:spacing w:val="8"/>
          <w:sz w:val="24"/>
          <w:szCs w:val="24"/>
          <w:shd w:val="clear" w:fill="FFFFFF"/>
        </w:rPr>
        <w:t>在地工业化</w:t>
      </w:r>
      <w:r>
        <w:rPr>
          <w:rFonts w:hint="eastAsia" w:asciiTheme="minorEastAsia" w:hAnsiTheme="minorEastAsia" w:eastAsiaTheme="minorEastAsia" w:cstheme="minorEastAsia"/>
          <w:i w:val="0"/>
          <w:caps w:val="0"/>
          <w:color w:val="333333"/>
          <w:spacing w:val="8"/>
          <w:sz w:val="24"/>
          <w:szCs w:val="24"/>
          <w:shd w:val="clear" w:fill="FFFFFF"/>
        </w:rPr>
        <w:t>”，要把宗教势力强大的本土的工业化和现代化发展起来，用现代的生活方式和生产方式去逐渐渗透这块土地，让当地人民在自己熟悉的环境中逐渐适应工业化和现代化，而不是简单粗暴地把他们直接拉到已经成熟的、且族群构成不同，文化差异较大的异地工业化社会中，那样会出现激烈的排异反应，欧洲就是先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再一个就是学校教育，坚持使用国家通用语言教学，提高西北的中小学有效入学率，努力在全国各族学生当中培养相对统一的共同经历，用现代化的科学知识去抵抗缺乏逻辑的粗陋宗教灌输。严厉打击向未成年人传教的违法犯罪行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当然了，要在宗教势力强大的地方推动工业化和现代化，难度是很大的，这会是一个很长的过程。因为新思维的胜利往往不是通过说服旧思维的拥有者而获胜的，而是靠着新思维占领年轻人的头脑，而旧思维者在时间面前逐渐凋零而实现的。这也意味着，整个过程至少需要两三代人才能完成，也可能是三到五代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这个过程可能还要和人口组成的变化抢时间，要抢在中国人口组成结构明显变化之前，把宗教问题基本解决掉。如果动作不太慢的话，时间应该是够的。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总之，用治标的方法盖住锅盖，用治本的方法釜底抽薪。</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解决宗教问题，要做好持久战的准备，“失败论”和“速胜论”都是错误的。</w:t>
      </w:r>
    </w:p>
    <w:p>
      <w:pPr>
        <w:pStyle w:val="4"/>
        <w:rPr>
          <w:rFonts w:hint="eastAsia"/>
        </w:rPr>
      </w:pPr>
      <w:bookmarkStart w:id="190" w:name="_Toc27765419"/>
      <w:r>
        <w:rPr>
          <w:rFonts w:hint="eastAsia"/>
        </w:rPr>
        <w:t>3、第四次科技革命的问题</w:t>
      </w:r>
      <w:bookmarkEnd w:id="190"/>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如果接下来的五十年到一百年里，没有第四次科技革命，那在增加的地球人口和对现代化生活的需求面前，在传统化石能源存量的不断减少之下，缓慢增长的地球经济必然会面临更大的压力。这会导致国际间的冲突更加激烈和尖锐，从而带来一个不确定的未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以现在人类的技术能力，是无法带给全世界七十亿人口富裕舒适的生活的。而只要人类社会的生产力无法满足绝大多数人的低级需求（马斯洛需求理论的下四层，或者再退一步，下三层），那就必然会有国家间的纷争，因为大家都想抢夺一块蛋糕去安慰本国的下层阶级，去换取本国原有秩序的稳定；而对于本国下层阶级而言，通过抢别国的蛋糕，远比世界革命后重新分配要现实的多。再者，现有的生产力发展水平也不需要地球所有的人口去联合起来参与工业生产，这就导致以国家为边界的产业分工仍然会相对明晰，而经济基础决定上层建筑，进而导致国家间的工人阶级也不可能联合起来，而是更多以互相竞争的形态存在。</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为什么生产力发展之后才可能出现共产主义存在的土壤，为什么现有技术条件下资本主义必然会长期存在？这就是原因。</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只有开辟了以核聚变为代表的第四次工业革命，使得技术的复杂程度在客观上不得不把世界上更多的人口卷入工业化，使得生产溢出国界变得更加均衡，使得技术足够为绝大多数人提供舒适生活的基础——现在一个能源问题就不够分，必然会引发各国无产阶级内部争斗。这样才在生产力和经济基础两方面上具备了改变条件，这个时候在上层建筑层面“向共产主义改变”才变得有意义。</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聚变什么时候能搞出来呢？现在谁也不知道，如果真的是五十年后能搞出来，那么如果推广商用能在二十年内完成，也就是说70年之后我们能用上聚变，那么接下来的30年就是一个普及的过程，从现在开始一百年之后，社会将发生深刻的变革，由于新工业革命带来的技术复杂性的提升，现有的所有十亿人口级别以下的国家，可能都无法再拥有完整的工业体系。中国这样刚刚够边的国家能否保持完整工业体系，也不好说，但至少比别的大多数国家有优势。虽然一百年还不够实现共产主义（上层建筑的滞后调整需要较长的时间），但届时人类也将空前繁荣，国家间的矛盾冲突大大减轻，那会是一个美好的世界。</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而如果聚变搞不出来，那一百年后的世界很可能就是一个黑暗森林。各国矛盾尖锐化，斗争趋于激烈。虽然从更长的尺度上看，聚变搞不出来的话，人类文明都是要完蛋。但如果准备充分，我们可以让中国完蛋的更慢一些，至少能熬到最后。</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这是什么意思呢，说的清楚一些，就算传统化石能源耗尽，以当前技术缓慢向前发展的水平，地球上如果只养活十几亿中国人的工业社会，那也应该还是可以做到的。但其他更多的人能不能盛下，那就不好说了。如果真的到了这一步，那就应该提前做好一些准备。</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发展国力就是这样的，两手准备。如果能搞出聚变，那最好了，大家都能开开心心活下去，而且能天下大同，从小池塘游入大海，共同在太阳系的乐园里进一步繁衍生息展望星辰，人类文明这个婴儿又通过了一层过滤器的考验，从地球摇篮爬到了太阳系这个家的其他屋子里，虽然暂时还出不去家门，但可以从家里来回爬了；但是如果搞不出来聚变，那么我们也要具备礼貌地请一些人下船以减轻重量的能力，至少不能让别人把中国当做被减轻的那部分，或者在别人想要减掉我们的时候有能力阻止这一切。</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在总体资源收紧的情况下，内部矛盾必然变得尖锐，这是任何上层建筑层面的说教和重构都无法彻底解决的问题，只能从更基本的生产力层面去解决。如果生产力层面真的无解，那也要有思想准备和国力准备走另外一条求生的道路。</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注：关于这个问题更详细的讨论，可以参考这篇文章：</w:t>
      </w:r>
      <w:r>
        <w:rPr>
          <w:rFonts w:hint="eastAsia" w:asciiTheme="minorEastAsia" w:hAnsiTheme="minorEastAsia" w:eastAsiaTheme="minorEastAsia" w:cstheme="minorEastAsia"/>
          <w:i w:val="0"/>
          <w:caps w:val="0"/>
          <w:color w:val="576B95"/>
          <w:spacing w:val="8"/>
          <w:sz w:val="24"/>
          <w:szCs w:val="24"/>
          <w:u w:val="none"/>
          <w:shd w:val="clear" w:fill="FFFFFF"/>
        </w:rPr>
        <w:fldChar w:fldCharType="begin"/>
      </w:r>
      <w:r>
        <w:rPr>
          <w:rFonts w:hint="eastAsia" w:asciiTheme="minorEastAsia" w:hAnsiTheme="minorEastAsia" w:eastAsiaTheme="minorEastAsia" w:cstheme="minorEastAsia"/>
          <w:i w:val="0"/>
          <w:caps w:val="0"/>
          <w:color w:val="576B95"/>
          <w:spacing w:val="8"/>
          <w:sz w:val="24"/>
          <w:szCs w:val="24"/>
          <w:u w:val="none"/>
          <w:shd w:val="clear" w:fill="FFFFFF"/>
        </w:rPr>
        <w:instrText xml:space="preserve"> HYPERLINK "http://mp.weixin.qq.com/s?__biz=MzUzNTkzMTE0Ng==&amp;mid=2247483682&amp;idx=1&amp;sn=72e6523a13942b42b7aaf21525350f14&amp;chksm=fafcb147cd8b3851402e257dfc5f05e41a42f27909f449fa6cb02b754dc9ad0aeaf0d2f03ea3&amp;scene=21" \l "wechat_redirect" \t "/home/mecup/文档\\x/_blank" </w:instrText>
      </w:r>
      <w:r>
        <w:rPr>
          <w:rFonts w:hint="eastAsia" w:asciiTheme="minorEastAsia" w:hAnsiTheme="minorEastAsia" w:eastAsiaTheme="minorEastAsia" w:cstheme="minorEastAsia"/>
          <w:i w:val="0"/>
          <w:caps w:val="0"/>
          <w:color w:val="576B95"/>
          <w:spacing w:val="8"/>
          <w:sz w:val="24"/>
          <w:szCs w:val="24"/>
          <w:u w:val="none"/>
          <w:shd w:val="clear" w:fill="FFFFFF"/>
        </w:rPr>
        <w:fldChar w:fldCharType="separate"/>
      </w:r>
      <w:r>
        <w:rPr>
          <w:rStyle w:val="22"/>
          <w:rFonts w:hint="eastAsia" w:asciiTheme="minorEastAsia" w:hAnsiTheme="minorEastAsia" w:eastAsiaTheme="minorEastAsia" w:cstheme="minorEastAsia"/>
          <w:i w:val="0"/>
          <w:caps w:val="0"/>
          <w:color w:val="576B95"/>
          <w:spacing w:val="8"/>
          <w:sz w:val="24"/>
          <w:szCs w:val="24"/>
          <w:u w:val="none"/>
          <w:shd w:val="clear" w:fill="FFFFFF"/>
        </w:rPr>
        <w:t>全景式构建共产主义社会的轮廓——对共产主义的有趣思考</w:t>
      </w:r>
      <w:r>
        <w:rPr>
          <w:rFonts w:hint="eastAsia" w:asciiTheme="minorEastAsia" w:hAnsiTheme="minorEastAsia" w:eastAsiaTheme="minorEastAsia" w:cstheme="minorEastAsia"/>
          <w:i w:val="0"/>
          <w:caps w:val="0"/>
          <w:color w:val="576B95"/>
          <w:spacing w:val="8"/>
          <w:sz w:val="24"/>
          <w:szCs w:val="24"/>
          <w:u w:val="none"/>
          <w:shd w:val="clear" w:fill="FFFFFF"/>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4"/>
        <w:rPr>
          <w:rFonts w:hint="eastAsia"/>
        </w:rPr>
      </w:pPr>
      <w:bookmarkStart w:id="191" w:name="_Toc1833330271"/>
      <w:r>
        <w:rPr>
          <w:rFonts w:hint="eastAsia"/>
        </w:rPr>
        <w:t>4、印度问题</w:t>
      </w:r>
      <w:bookmarkEnd w:id="191"/>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无论是知乎还是其他网站，对印度普遍抱有轻视态度。但我觉得，如果真的把时间尺度拉到五十年到一百年，那么印度可能是中国最大的竞争对手。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印度拥有十二亿人口，和中国体量大致相当，而且印度国内人口明显年轻。在印度中央政府的努力下，印度国内正在缓慢整合，一旦整合完成，它所迸发出的能量是巨大而可怕的。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有人说，印度国内有种姓问题、有邦和邦之间的相对独立性，有印度人的懒惰问题，等等。确实如此，但看看一百年前的中国，难道就没有类似的问题吗？别忘了，解放前的中国的阶级鸿沟也是巨大，虽没有印度教的种姓制度，但民族矛盾同样尖锐，国家分崩离析比印度更严重，中国人也是被视为愚民。</w:t>
      </w:r>
    </w:p>
    <w:p>
      <w:pPr>
        <w:keepNext w:val="0"/>
        <w:keepLines w:val="0"/>
        <w:widowControl/>
        <w:suppressLineNumbers w:val="0"/>
        <w:pBdr>
          <w:top w:val="none" w:color="auto" w:sz="0" w:space="0"/>
          <w:left w:val="single" w:color="D3D3D3" w:sz="18" w:space="10"/>
          <w:bottom w:val="none" w:color="auto" w:sz="0" w:space="0"/>
          <w:right w:val="none" w:color="auto" w:sz="0" w:space="0"/>
        </w:pBdr>
        <w:shd w:val="clear" w:fill="FFFFFF"/>
        <w:spacing w:before="210" w:beforeAutospacing="0" w:after="210" w:afterAutospacing="0"/>
        <w:ind w:left="720" w:right="720" w:firstLine="0"/>
        <w:jc w:val="both"/>
        <w:rPr>
          <w:rFonts w:hint="eastAsia" w:asciiTheme="minorEastAsia" w:hAnsiTheme="minorEastAsia" w:eastAsiaTheme="minorEastAsia" w:cstheme="minorEastAsia"/>
          <w:i w:val="0"/>
          <w:caps w:val="0"/>
          <w:color w:val="646464"/>
          <w:spacing w:val="8"/>
          <w:sz w:val="24"/>
          <w:szCs w:val="24"/>
        </w:rPr>
      </w:pPr>
      <w:r>
        <w:rPr>
          <w:rFonts w:hint="eastAsia" w:asciiTheme="minorEastAsia" w:hAnsiTheme="minorEastAsia" w:eastAsiaTheme="minorEastAsia" w:cstheme="minorEastAsia"/>
          <w:i w:val="0"/>
          <w:caps w:val="0"/>
          <w:color w:val="646464"/>
          <w:spacing w:val="8"/>
          <w:kern w:val="0"/>
          <w:sz w:val="24"/>
          <w:szCs w:val="24"/>
          <w:bdr w:val="single" w:color="D3D3D3" w:sz="18" w:space="0"/>
          <w:shd w:val="clear" w:fill="FFFFFF"/>
          <w:lang w:val="en-US" w:eastAsia="zh-CN" w:bidi="ar"/>
        </w:rPr>
        <w:t>　</w:t>
      </w:r>
      <w:r>
        <w:rPr>
          <w:rStyle w:val="21"/>
          <w:rFonts w:hint="eastAsia" w:asciiTheme="minorEastAsia" w:hAnsiTheme="minorEastAsia" w:eastAsiaTheme="minorEastAsia" w:cstheme="minorEastAsia"/>
          <w:i/>
          <w:caps w:val="0"/>
          <w:color w:val="646464"/>
          <w:spacing w:val="8"/>
          <w:kern w:val="0"/>
          <w:sz w:val="24"/>
          <w:szCs w:val="24"/>
          <w:shd w:val="clear" w:fill="FFFFFF"/>
          <w:lang w:val="en-US" w:eastAsia="zh-CN" w:bidi="ar"/>
        </w:rPr>
        <w:t>如果说王国兴的“被共党”，还可以说是地方政府的肆意妄为。那么南京的中央政府，似乎在民族关系上，也没有想过要尊重少数民族同胞的人权和感情——1930年，南京中研院搞了一次“中国落后族群展览”（名字就已经够羞辱人的了），当时有一位在南京上学的年轻瑶王，也奉命参加了这次展览。谁知在这次展览中，他竟然被强迫穿上民族服装，像猴子一样关在铁笼子里任人参观，还有人兜售门票和往笼子里丢瓜子……之后，这位瑶王愤而回乡，参加了韦拔群领导的红军。 </w:t>
      </w:r>
    </w:p>
    <w:p>
      <w:pPr>
        <w:keepNext w:val="0"/>
        <w:keepLines w:val="0"/>
        <w:widowControl/>
        <w:suppressLineNumbers w:val="0"/>
        <w:pBdr>
          <w:top w:val="none" w:color="auto" w:sz="0" w:space="0"/>
          <w:left w:val="single" w:color="D3D3D3" w:sz="18" w:space="10"/>
          <w:bottom w:val="none" w:color="auto" w:sz="0" w:space="0"/>
          <w:right w:val="none" w:color="auto" w:sz="0" w:space="0"/>
        </w:pBdr>
        <w:shd w:val="clear" w:fill="FFFFFF"/>
        <w:spacing w:before="210" w:beforeAutospacing="0" w:after="210" w:afterAutospacing="0"/>
        <w:ind w:left="720" w:right="720" w:firstLine="0"/>
        <w:jc w:val="both"/>
        <w:rPr>
          <w:rFonts w:hint="eastAsia" w:asciiTheme="minorEastAsia" w:hAnsiTheme="minorEastAsia" w:eastAsiaTheme="minorEastAsia" w:cstheme="minorEastAsia"/>
          <w:i w:val="0"/>
          <w:caps w:val="0"/>
          <w:color w:val="646464"/>
          <w:spacing w:val="8"/>
          <w:sz w:val="24"/>
          <w:szCs w:val="24"/>
        </w:rPr>
      </w:pPr>
      <w:r>
        <w:rPr>
          <w:rStyle w:val="21"/>
          <w:rFonts w:hint="eastAsia" w:asciiTheme="minorEastAsia" w:hAnsiTheme="minorEastAsia" w:eastAsiaTheme="minorEastAsia" w:cstheme="minorEastAsia"/>
          <w:i/>
          <w:caps w:val="0"/>
          <w:color w:val="646464"/>
          <w:spacing w:val="8"/>
          <w:kern w:val="0"/>
          <w:sz w:val="24"/>
          <w:szCs w:val="24"/>
          <w:shd w:val="clear" w:fill="FFFFFF"/>
          <w:lang w:val="en-US" w:eastAsia="zh-CN" w:bidi="ar"/>
        </w:rPr>
        <w:t>来源：转载【老老王讲黑历史】之《民国很黑哒，大家不要萌他》_历史吧_百度贴吧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毛泽东带领的革命解决了或者大幅缓解了这些问题，但这不意味着这是唯一的解决方案。不是说印度现在没有毛泽东的影子，就一定解决不了印度的问题。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现在思考一个问题，一国之强盛发展，是器物层面更重要，还是制度层面更重要？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从表层来看，是器物层面更重要，外国之所以强于大清，是因为有了坚船利炮，才能逼迫清政府签订不平等条约，用清政府为工具对中国人民敲骨吸髓。</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接下来我们发现，从深层次看，是制度层面更加重要，因为我们买来的坚船利炮，却仍然输给了明治维新的日本，并在其后迅速扩大了两国之间的差距。制度决定论也在之后很长时间主宰了中国的强国之路的讨论，甚至到了21世纪的今天还有不少人认同。</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但是如果再往更深层次，本质上还是器物层面更重要。世界诸国，建立与领先地位的西方相同或相似制度者不计其数，但看一百年来列强变幻，除了中国之外，却几乎没有发展中国家新晋跃居其中。因为没有强大的经济实力为后盾，模仿来的上层建筑层面的制度建立不起来，或者建立起来也难以发挥作用，甚至参考自己本国国情之后建立的制度也不一定效果多好。反之，你如果工业实力强了，在工业化环境中浸润多了，国民行事逻辑自然会慢慢转向符合与生产力相应的生产关系的方向，旧有的制度层面的东西，会被新生产力所慢慢磨掉。就像现在的印度，在信息化大潮之下，旧的种姓制度也被慢慢认清批判，工业化带来的工作岗位（例如IT）多了，那么低种姓也慢慢会获得经济上的能力，从而改变自己的社会地位。这个过程虽然缓慢，但未必不能最终达到和中国一样的效果。</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当然了，毛泽东领导的中国革命，相比印度的优势有以下几个：</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（1）主动性打破了旧中国制度上的禁锢，实现了快速工业化，为中国人民提前几十年争取到了更早享受工业化生活的权利。</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（2）提前的这几十年，使得中国抢先于其他发展中国家实现了卡位，中国这个粉碎机不但粉碎发达国家，还堵住了其他发展中国家的路。</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（3）中国主动式革命占得了先机，建立起了不受西方控制影响，有较强自持能力的共和国，具备了抵御外部颠覆、打断工业化的能力。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以上三点，反过来就是印度道路的缺陷：第一，慢；第二，道路更困难，对手更强大；第三，命运更多地掌握在别人手里，因为你没完成工业化整合之前，你是脆弱的，就像印度，现在的内部问题远比中国更严重，光语言统一程度就差太多了。但印度幸运在了它现在并不是其他大国的重点防范打击对象，因此拥有较为良好的国际发展环境，虽然命运不在自己手里，但如果在完成整合之前侥幸没人盯上它，那么它就有可能涉险过关。想想印度过关之后的可怕力量吧，仅仅是这种可能的存在性，就足以值得警惕并有所准备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在世界各国之中，只有印度，拥有和中国体量相当的工业人口潜力，虽然其中很大一部分还只是潜力（就像部分网友调侃的印度两亿人十亿牲口），但一个湿了的炸药包也是炸药包，万一什么时候干了，那就麻烦了。虽然印度没有中国这样的烘干机，但自己也有可能慢慢阴干。与其养虎为患，还不如彻底解除这颗定时炸弹。只要印度被分裂为几个国家，那就没什么威胁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当然了，中国是爱好和平的社会主义国家，从来不做颠覆肢解他国这样的勾当。但西方国家是做过的，而且业务很熟练。</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等中国再强大一些之后，有必要和西方国家讲清楚利弊：现在我已经起来了，你联合印度遏制我，已经是遏制不住的了。虽然我能粉碎你们，但我只有13亿人口，就算你们被粉碎了，也能当个中等水平国家，还能度日。可是要是印度那12亿人口也加进来，也要住大房子开好车子的话，到时候你们从中等国家的位置上再被粉碎一遍，那你们可就真是死无葬身之地了。两害之中取其轻，你们应该想一想，怎么做才是最现实最有利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晓之以理，动之以情，西方国家应该是能听进去的。帝国主义嘛，为了自己的利益，什么坏事都能做出来的，而且他们业务熟，关键是要和他们讲清楚利害关系，让他们自己认清处境，自己有动力去完成。当然了，这种事我们坚决不能去做，我们是中国特色社会主义国家，遵守和平共处五项原则，讲仁义道德，要爱惜名声羽毛。</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还有的朋友，觉得印度国内这么多笑话，恒河里飘死人，公交车上玩轮奸，公司里搞团团伙伙，大便用左手，这样的国家怎么可能振兴呢？但要记住，我们作为印度的外国和对手，它国内那些烂事，对我们一点帮助也没有，就像一把刀，刀背再烂，只要刀锋锋利，那么对他的对手就是威胁。至于刀背太烂导致的长期问题和隐患，对它国内国民有影响，但在它烂到刀锋之前，我们要面对的，始终都是外国锋利的部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当布拉莫斯呼啸而来的时候，恒河上的死人不会去帮你挡炸弹的。不止军事，其他竞争领域也是如此。千万不要犯部分台湾同胞用厕所有没有门、地上有没有痰迹来判断大陆的实力和前途的愚蠢想法。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b/>
          <w:i/>
          <w:caps w:val="0"/>
          <w:color w:val="1A1A1A"/>
          <w:spacing w:val="8"/>
          <w:sz w:val="24"/>
          <w:szCs w:val="24"/>
          <w:shd w:val="clear" w:fill="FFFFFF"/>
        </w:rPr>
        <w:t>美利坚四世三公，享世界第一大工业国之尊百年有余，盟友极多，军事基地遍布全球，可为英雄？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i/>
          <w:caps w:val="0"/>
          <w:color w:val="1A1A1A"/>
          <w:spacing w:val="8"/>
          <w:sz w:val="24"/>
          <w:szCs w:val="24"/>
          <w:shd w:val="clear" w:fill="FFFFFF"/>
        </w:rPr>
        <w:t>虽为英雄，然宝刀已现颓势，五十年后，退回美洲，安享地区大国之位，已属上佳之选。如退却过程不慎，步苏联之后尘，也未尝可知。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b/>
          <w:i/>
          <w:caps w:val="0"/>
          <w:color w:val="1A1A1A"/>
          <w:spacing w:val="8"/>
          <w:sz w:val="24"/>
          <w:szCs w:val="24"/>
          <w:shd w:val="clear" w:fill="FFFFFF"/>
        </w:rPr>
        <w:t>日本世界第三经济大国，材料、机器人等领先世界，更有工匠精神远播于外，可为英雄？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i/>
          <w:caps w:val="0"/>
          <w:color w:val="1A1A1A"/>
          <w:spacing w:val="8"/>
          <w:sz w:val="24"/>
          <w:szCs w:val="24"/>
          <w:shd w:val="clear" w:fill="FFFFFF"/>
        </w:rPr>
        <w:t>战术先进不足以补战略迟缓，更无法弥补国之根本。日本人口减少趋势已定，且现已远少于中国，产业升级前路艰难，三十年后终将被吸收入中国主导之东亚体系。中日友好前景可期。</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b/>
          <w:i/>
          <w:caps w:val="0"/>
          <w:color w:val="1A1A1A"/>
          <w:spacing w:val="8"/>
          <w:sz w:val="24"/>
          <w:szCs w:val="24"/>
          <w:shd w:val="clear" w:fill="FFFFFF"/>
        </w:rPr>
        <w:t>欧洲老牌贵族，工业革命起源地，可为英雄？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i/>
          <w:caps w:val="0"/>
          <w:color w:val="1A1A1A"/>
          <w:spacing w:val="8"/>
          <w:sz w:val="24"/>
          <w:szCs w:val="24"/>
          <w:shd w:val="clear" w:fill="FFFFFF"/>
        </w:rPr>
        <w:t>欧洲老迈腐朽，死气沉沉，前沿科技建树渐稀，老本剪刀差红利时日无多。更兼有人口替代使之逐渐变为非同质化社会，联盟三十年内恐分崩离析。</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b/>
          <w:i/>
          <w:caps w:val="0"/>
          <w:color w:val="1A1A1A"/>
          <w:spacing w:val="8"/>
          <w:sz w:val="24"/>
          <w:szCs w:val="24"/>
          <w:shd w:val="clear" w:fill="FFFFFF"/>
        </w:rPr>
        <w:t>俄罗斯国土庞大，大统领普京勇猛，可为英雄？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i/>
          <w:caps w:val="0"/>
          <w:color w:val="1A1A1A"/>
          <w:spacing w:val="8"/>
          <w:sz w:val="24"/>
          <w:szCs w:val="24"/>
          <w:shd w:val="clear" w:fill="FFFFFF"/>
        </w:rPr>
        <w:t>冢中枯骨，不被西方所擒，即被中国收编，如美国之加拿大。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b/>
          <w:i/>
          <w:caps w:val="0"/>
          <w:color w:val="1A1A1A"/>
          <w:spacing w:val="8"/>
          <w:sz w:val="24"/>
          <w:szCs w:val="24"/>
          <w:shd w:val="clear" w:fill="FFFFFF"/>
        </w:rPr>
        <w:t>有一国，南美巴西，地肥偏安，旁无强敌，能造支线客机，可为英雄？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i/>
          <w:caps w:val="0"/>
          <w:color w:val="1A1A1A"/>
          <w:spacing w:val="8"/>
          <w:sz w:val="24"/>
          <w:szCs w:val="24"/>
          <w:shd w:val="clear" w:fill="FFFFFF"/>
        </w:rPr>
        <w:t>立国近二百年无甚大建树，于世无闻，难称英雄。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b/>
          <w:i/>
          <w:caps w:val="0"/>
          <w:color w:val="1A1A1A"/>
          <w:spacing w:val="8"/>
          <w:sz w:val="24"/>
          <w:szCs w:val="24"/>
          <w:shd w:val="clear" w:fill="FFFFFF"/>
        </w:rPr>
        <w:t>有一国，名曰沙特，据石油以传教，影响诸国，可为英雄？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i/>
          <w:caps w:val="0"/>
          <w:color w:val="1A1A1A"/>
          <w:spacing w:val="8"/>
          <w:sz w:val="24"/>
          <w:szCs w:val="24"/>
          <w:shd w:val="clear" w:fill="FFFFFF"/>
        </w:rPr>
        <w:t>封建专制，以石油之利赂本国之民，难以长久。且传教过甚，日后或遭反噬。</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b/>
          <w:i/>
          <w:caps w:val="0"/>
          <w:color w:val="1A1A1A"/>
          <w:spacing w:val="8"/>
          <w:sz w:val="24"/>
          <w:szCs w:val="24"/>
          <w:shd w:val="clear" w:fill="FFFFFF"/>
        </w:rPr>
        <w:t>澳大利亚，独占一洲大陆，可为英雄？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i/>
          <w:caps w:val="0"/>
          <w:color w:val="1A1A1A"/>
          <w:spacing w:val="8"/>
          <w:sz w:val="24"/>
          <w:szCs w:val="24"/>
          <w:shd w:val="clear" w:fill="FFFFFF"/>
        </w:rPr>
        <w:t>纸猫守户之犬耳，何足为英雄？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b/>
          <w:i/>
          <w:caps w:val="0"/>
          <w:color w:val="1A1A1A"/>
          <w:spacing w:val="8"/>
          <w:sz w:val="24"/>
          <w:szCs w:val="24"/>
          <w:shd w:val="clear" w:fill="FFFFFF"/>
        </w:rPr>
        <w:t>东亚朝鲜，开国已历三世，更有核武在手，可为英雄？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i/>
          <w:caps w:val="0"/>
          <w:color w:val="1A1A1A"/>
          <w:spacing w:val="8"/>
          <w:sz w:val="24"/>
          <w:szCs w:val="24"/>
          <w:shd w:val="clear" w:fill="FFFFFF"/>
        </w:rPr>
        <w:t>以小国之位行大国之志，兵行险着，却无国力为盾，最好结局亦不过被他人收编，非英雄也。</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b/>
          <w:i/>
          <w:caps w:val="0"/>
          <w:color w:val="1A1A1A"/>
          <w:spacing w:val="8"/>
          <w:sz w:val="24"/>
          <w:szCs w:val="24"/>
          <w:shd w:val="clear" w:fill="FFFFFF"/>
        </w:rPr>
        <w:t>大韩民国，有吞吐宇宙之心，可为英雄？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i/>
          <w:caps w:val="0"/>
          <w:color w:val="1A1A1A"/>
          <w:spacing w:val="8"/>
          <w:sz w:val="24"/>
          <w:szCs w:val="24"/>
          <w:shd w:val="clear" w:fill="FFFFFF"/>
        </w:rPr>
        <w:t>身处列强环伺，产业面临被中国追上粉碎，能自保已是不易。</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b/>
          <w:i/>
          <w:caps w:val="0"/>
          <w:color w:val="1A1A1A"/>
          <w:spacing w:val="8"/>
          <w:sz w:val="24"/>
          <w:szCs w:val="24"/>
          <w:shd w:val="clear" w:fill="FFFFFF"/>
        </w:rPr>
        <w:t>如土耳其、墨西哥、印尼等国皆何如？</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i/>
          <w:caps w:val="0"/>
          <w:color w:val="1A1A1A"/>
          <w:spacing w:val="8"/>
          <w:sz w:val="24"/>
          <w:szCs w:val="24"/>
          <w:shd w:val="clear" w:fill="FFFFFF"/>
        </w:rPr>
        <w:t>此等碌碌之国，何足挂齿。</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b/>
          <w:i/>
          <w:caps w:val="0"/>
          <w:color w:val="1A1A1A"/>
          <w:spacing w:val="8"/>
          <w:sz w:val="24"/>
          <w:szCs w:val="24"/>
          <w:shd w:val="clear" w:fill="FFFFFF"/>
        </w:rPr>
        <w:t>舍此之外，吾实不知。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i/>
          <w:caps w:val="0"/>
          <w:color w:val="1A1A1A"/>
          <w:spacing w:val="8"/>
          <w:sz w:val="24"/>
          <w:szCs w:val="24"/>
          <w:shd w:val="clear" w:fill="FFFFFF"/>
        </w:rPr>
        <w:t>夫英雄者，胸怀大志，客观有国内巨量工业人口转化之潜力，主观有振兴工业之努力也。</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b/>
          <w:i/>
          <w:caps w:val="0"/>
          <w:color w:val="1A1A1A"/>
          <w:spacing w:val="8"/>
          <w:sz w:val="24"/>
          <w:szCs w:val="24"/>
          <w:shd w:val="clear" w:fill="FFFFFF"/>
        </w:rPr>
        <w:t>谁能当之？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Style w:val="21"/>
          <w:rFonts w:hint="eastAsia" w:asciiTheme="minorEastAsia" w:hAnsiTheme="minorEastAsia" w:eastAsiaTheme="minorEastAsia" w:cstheme="minorEastAsia"/>
          <w:i/>
          <w:caps w:val="0"/>
          <w:color w:val="1A1A1A"/>
          <w:spacing w:val="8"/>
          <w:sz w:val="24"/>
          <w:szCs w:val="24"/>
          <w:shd w:val="clear" w:fill="FFFFFF"/>
        </w:rPr>
        <w:t>操以手指玄德，后自指，曰：“今天下英雄，</w:t>
      </w:r>
      <w:r>
        <w:rPr>
          <w:rStyle w:val="21"/>
          <w:rFonts w:hint="eastAsia" w:asciiTheme="minorEastAsia" w:hAnsiTheme="minorEastAsia" w:eastAsiaTheme="minorEastAsia" w:cstheme="minorEastAsia"/>
          <w:b/>
          <w:i/>
          <w:caps w:val="0"/>
          <w:color w:val="1A1A1A"/>
          <w:spacing w:val="8"/>
          <w:sz w:val="24"/>
          <w:szCs w:val="24"/>
          <w:shd w:val="clear" w:fill="FFFFFF"/>
        </w:rPr>
        <w:t>惟使君与操耳</w:t>
      </w:r>
      <w:r>
        <w:rPr>
          <w:rStyle w:val="21"/>
          <w:rFonts w:hint="eastAsia" w:asciiTheme="minorEastAsia" w:hAnsiTheme="minorEastAsia" w:eastAsiaTheme="minorEastAsia" w:cstheme="minorEastAsia"/>
          <w:i/>
          <w:caps w:val="0"/>
          <w:color w:val="1A1A1A"/>
          <w:spacing w:val="8"/>
          <w:sz w:val="24"/>
          <w:szCs w:val="24"/>
          <w:shd w:val="clear" w:fill="FFFFFF"/>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本节最后，再重复一下我的观点：</w:t>
      </w:r>
      <w:r>
        <w:rPr>
          <w:rFonts w:hint="eastAsia" w:asciiTheme="minorEastAsia" w:hAnsiTheme="minorEastAsia" w:eastAsiaTheme="minorEastAsia" w:cstheme="minorEastAsia"/>
          <w:b/>
          <w:bCs/>
          <w:i w:val="0"/>
          <w:caps w:val="0"/>
          <w:color w:val="0070C0"/>
          <w:spacing w:val="8"/>
          <w:sz w:val="24"/>
          <w:szCs w:val="24"/>
          <w:shd w:val="clear" w:fill="FFFFFF"/>
        </w:rPr>
        <w:t>五十年内，中国外部最大对手的是美国；五十年到一百年内，中国外部最大的对手很可能将是崛起的印度。</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要早未雨绸缪。</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4"/>
        <w:rPr>
          <w:rFonts w:hint="eastAsia"/>
        </w:rPr>
      </w:pPr>
      <w:bookmarkStart w:id="192" w:name="_Toc1804790511"/>
      <w:r>
        <w:rPr>
          <w:rFonts w:hint="eastAsia"/>
        </w:rPr>
        <w:t>5、国内制度建设</w:t>
      </w:r>
      <w:bookmarkEnd w:id="192"/>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这方面要完成的工作也很多，如何构建一个适合中国特色社会主义发展的政治经济制度，并且要具备稳定性，是一个复杂的题目。</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当然，随着中国实力的强大，中国的制度无论是什么样，都肯定会有人为此背书，将其整体上视作中国强大的秘诀加以学习，就如同今天奉美国体制为神明，甚至连明显是历史因素遗留的弊政（如枪支泛滥）都有很多人洗地一样。</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但是我们不能只满足这种虚的，也要有真的东西。</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比如权力如何约束，如何确保阶层固化程度在一个相对较轻的程度，如何确保政权长期不被资本控制，如果使得人民群众的呼声能在制度层面反映到政府的决策上……这些制度性的东西都需要慢慢去建立和完善。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既然资本主义生产关系在未来相当长的时间内还会继续存在，那我们就应该多学习掌握“带病生存”的能力，有定力有技巧的和它长期共存，利用它释放蕴含的剩余生产力，同时控制它的负面作用的范围和深度。一直到客观条件已经满足去终结它的那一天。</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如果以上五个方面的因素都处理好了，则一百年之后的中国和世界，都会迎来一个远比今天更美好的未来。那将是一个鲜花着锦，烈火烹油地高度文明发达的美丽世界。反之，如果有关键问题没能处理好，轻则国家地位滑落，国内矛盾复杂，重则分崩离析，生灵涂炭，繁华转瞬即逝。</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我还是倾向于相信这个国家能走上前一条路。当然，这和包括我们在内的接下来的几代人的努力也是相关的。历史有很多偶然性，但偶然性中也蕴含着必然性。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ind w:left="0" w:right="0" w:firstLine="0"/>
        <w:jc w:val="both"/>
        <w:rPr>
          <w:rFonts w:hint="eastAsia" w:asciiTheme="minorEastAsia" w:hAnsiTheme="minorEastAsia" w:eastAsiaTheme="minorEastAsia" w:cstheme="minorEastAsia"/>
          <w:i w:val="0"/>
          <w:caps w:val="0"/>
          <w:color w:val="1A1A1A"/>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路在脚下。</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auto"/>
        </w:rPr>
      </w:pPr>
      <w:bookmarkStart w:id="193" w:name="_Toc1903251270"/>
      <w:r>
        <w:rPr>
          <w:color w:val="auto"/>
          <w:lang w:val="en-US" w:eastAsia="zh-CN"/>
        </w:rPr>
        <w:t>100、</w:t>
      </w:r>
      <w:r>
        <w:rPr>
          <w:rFonts w:hint="default"/>
          <w:color w:val="auto"/>
          <w:lang w:val="en-US" w:eastAsia="zh-CN"/>
        </w:rPr>
        <w:fldChar w:fldCharType="begin"/>
      </w:r>
      <w:r>
        <w:rPr>
          <w:rFonts w:hint="default"/>
          <w:color w:val="auto"/>
          <w:lang w:val="en-US" w:eastAsia="zh-CN"/>
        </w:rPr>
        <w:instrText xml:space="preserve"> HYPERLINK "https://www.zhihu.com/question/59876322/answer/196658913"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《当我们成为了历史以后，未来会怎样评价我们？》</w:t>
      </w:r>
      <w:r>
        <w:rPr>
          <w:rFonts w:hint="default"/>
          <w:color w:val="auto"/>
          <w:lang w:val="en-US" w:eastAsia="zh-CN"/>
        </w:rPr>
        <w:fldChar w:fldCharType="end"/>
      </w:r>
      <w:bookmarkEnd w:id="193"/>
    </w:p>
    <w:p>
      <w:pPr>
        <w:jc w:val="center"/>
        <w:rPr>
          <w:rFonts w:hint="default" w:asciiTheme="minorEastAsia" w:hAnsiTheme="minorEastAsia" w:cstheme="minorEastAsia"/>
          <w:i w:val="0"/>
          <w:caps w:val="0"/>
          <w:color w:val="05111A"/>
          <w:spacing w:val="0"/>
          <w:kern w:val="0"/>
          <w:sz w:val="24"/>
          <w:szCs w:val="24"/>
          <w:shd w:val="clear" w:fill="FFFFFF"/>
          <w:lang w:eastAsia="zh-CN" w:bidi="ar"/>
        </w:rPr>
      </w:pPr>
      <w:r>
        <w:rPr>
          <w:rFonts w:hint="default" w:asciiTheme="minorEastAsia" w:hAnsiTheme="minorEastAsia" w:cstheme="minorEastAsia"/>
          <w:i w:val="0"/>
          <w:caps w:val="0"/>
          <w:color w:val="05111A"/>
          <w:spacing w:val="0"/>
          <w:kern w:val="0"/>
          <w:sz w:val="24"/>
          <w:szCs w:val="24"/>
          <w:shd w:val="clear" w:fill="FFFFFF"/>
          <w:lang w:eastAsia="zh-CN" w:bidi="ar"/>
        </w:rPr>
        <w:t>2017-7-11</w:t>
      </w:r>
    </w:p>
    <w:p>
      <w:pPr>
        <w:jc w:val="left"/>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t>这是知乎上的一个问题：</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当我们成为了历史以后，未来会怎样评价我们？</w:t>
      </w:r>
    </w:p>
    <w:p>
      <w:pPr>
        <w:keepNext w:val="0"/>
        <w:keepLines w:val="0"/>
        <w:widowControl/>
        <w:suppressLineNumbers w:val="0"/>
        <w:pBdr>
          <w:bottom w:val="none" w:color="auto" w:sz="0" w:space="0"/>
        </w:pBdr>
        <w:shd w:val="clear" w:fill="FFFFFF"/>
        <w:spacing w:line="375" w:lineRule="atLeast"/>
        <w:ind w:left="0" w:firstLine="0"/>
        <w:jc w:val="left"/>
        <w:rPr>
          <w:rFonts w:hint="eastAsia" w:asciiTheme="minorEastAsia" w:hAnsiTheme="minorEastAsia" w:eastAsiaTheme="minorEastAsia" w:cstheme="minorEastAsia"/>
          <w:i w:val="0"/>
          <w:caps w:val="0"/>
          <w:color w:val="1A1A1A"/>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1A1A1A"/>
          <w:spacing w:val="0"/>
          <w:kern w:val="0"/>
          <w:sz w:val="24"/>
          <w:szCs w:val="24"/>
          <w:shd w:val="clear" w:fill="FFFFFF"/>
          <w:lang w:val="en-US" w:eastAsia="zh-CN" w:bidi="ar"/>
        </w:rPr>
        <w:t>今天看史书的时候突然想到，当我们成为了历史以后，未来的人会怎么评价我们中国这五十年的人和这个时代呢（1967-2017）？</w:t>
      </w:r>
    </w:p>
    <w:p>
      <w:pPr>
        <w:keepNext w:val="0"/>
        <w:keepLines w:val="0"/>
        <w:widowControl/>
        <w:suppressLineNumbers w:val="0"/>
        <w:pBdr>
          <w:top w:val="single" w:color="auto" w:sz="4" w:space="0"/>
          <w:bottom w:val="single" w:color="auto" w:sz="4" w:space="0"/>
        </w:pBdr>
        <w:shd w:val="clear" w:fill="FFFFFF"/>
        <w:spacing w:line="375" w:lineRule="atLeast"/>
        <w:ind w:left="0" w:firstLine="0"/>
        <w:jc w:val="left"/>
        <w:rPr>
          <w:rFonts w:hint="eastAsia" w:asciiTheme="minorEastAsia" w:hAnsiTheme="minorEastAsia" w:eastAsiaTheme="minorEastAsia" w:cstheme="minorEastAsia"/>
          <w:i w:val="0"/>
          <w:caps w:val="0"/>
          <w:color w:val="1A1A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1A1A1A"/>
          <w:spacing w:val="0"/>
          <w:kern w:val="0"/>
          <w:sz w:val="24"/>
          <w:szCs w:val="24"/>
          <w:shd w:val="clear" w:fill="FFFFFF"/>
          <w:lang w:eastAsia="zh-CN" w:bidi="ar"/>
        </w:rPr>
        <w:t>以下是答案</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一切历史都是当代史。</w:t>
      </w:r>
      <w:r>
        <w:rPr>
          <w:rFonts w:hint="eastAsia" w:asciiTheme="minorEastAsia" w:hAnsiTheme="minorEastAsia" w:eastAsiaTheme="minorEastAsia" w:cstheme="minorEastAsia"/>
          <w:b/>
          <w:sz w:val="24"/>
          <w:szCs w:val="24"/>
        </w:rPr>
        <w:t>未来如何评价今天，在很大程度上取决于未来到底是什么样子。</w:t>
      </w:r>
      <w:r>
        <w:rPr>
          <w:rFonts w:hint="eastAsia" w:asciiTheme="minorEastAsia" w:hAnsiTheme="minorEastAsia" w:eastAsiaTheme="minorEastAsia" w:cstheme="minorEastAsia"/>
          <w:sz w:val="24"/>
          <w:szCs w:val="24"/>
        </w:rPr>
        <w:t>未来世界的人们评判今天的历史时，会有选择性地挑选他们需要的史实部分和角度。</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sz w:val="24"/>
          <w:szCs w:val="24"/>
        </w:rPr>
        <w:t>1、【光明未来】如果未来实现了可控核聚变，走向了共产主义，而且是由中国开启了第四次工业革命；或者就算没到共产主义，但中国成为了世界上最强大的国家，民众安居乐业。</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那最近五十年应该会被视为一个波澜壮阔的史诗的序幕，歌颂这个过程中人们的奋斗和发展将成为未来的主流。至于这个过程中细节上的一些阴暗面，比如什么躲猫猫、矿难、盲山、雾霾等等，基本会被公众淡化，或者是较少提及（但这不代表他们不知道，只是选择性的少提，这种少提甚至可能都不是有意识为之的），它们的详细论述只会存在于专业历史研究者的视野中。甚至连大跃进、文革这种稍大尺度上的负面事情都会被淡化，而这种淡化不是来自于政府的强力，而将是民众“政治正确”上的自觉——祖先们在那么艰苦的环境下奋斗出一片天地，你还苛责他们的细节不完美，好意思吗？</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这种观点今天看来可能无法被很多人接受，会有争议。但我们这里讨论的是实然，而不是应然。如果无法理解，可以类比一下汉武帝。今天汉武帝被</w:t>
      </w:r>
      <w:r>
        <w:rPr>
          <w:rFonts w:hint="eastAsia" w:asciiTheme="minorEastAsia" w:hAnsiTheme="minorEastAsia" w:eastAsiaTheme="minorEastAsia" w:cstheme="minorEastAsia"/>
          <w:b/>
          <w:sz w:val="24"/>
          <w:szCs w:val="24"/>
        </w:rPr>
        <w:t>普通人</w:t>
      </w:r>
      <w:r>
        <w:rPr>
          <w:rFonts w:hint="eastAsia" w:asciiTheme="minorEastAsia" w:hAnsiTheme="minorEastAsia" w:eastAsiaTheme="minorEastAsia" w:cstheme="minorEastAsia"/>
          <w:sz w:val="24"/>
          <w:szCs w:val="24"/>
        </w:rPr>
        <w:t>记住和提及的，更多的是因为他的武功开边，而不是户口减半。因为武功开边的功绩延续到了现代，今天的我们都在享受这片国土；而户口减半的问题更多的影响局限在那个年代，没有延续到今天能感知的程度。所以在现代难以引发感性上的共鸣，这也是一切历史都是当代史的具体表现。</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sz w:val="24"/>
          <w:szCs w:val="24"/>
        </w:rPr>
        <w:t>2、【负面未来】负面的未来可能又会分很多种了。比如中国因为少子化而衰落。</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那这个阶段的很多事件将会被拖出来批判，甚至如果未来少子化过于严重，动摇国本的话，那么这种批判也会更加激烈，搞不好整个改革开放都可能会被否定掉一半，因为毕竟是从改革开放开始才实行较为严格的近似一胎制的。</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而毛泽东时代的评价将会有一个明显的上扬。人们会怀念他在位的时候中国人口的大幅增长，并歌颂那个年代政府和人民的艰苦努力及隐忍，为接下来的一段繁荣提供了关键的支持。</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当然还有其他各方面的评价变化，可以继续开动脑洞。</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sz w:val="24"/>
          <w:szCs w:val="24"/>
        </w:rPr>
        <w:t>3、【负面未来】中国接下来崩溃了，进入了动荡不安的伊拉克和民国状态。</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个状态下，今天的安定与繁荣将会被反复咀嚼，人们会觉得这段事件是“黄金时代”。老人会一遍遍向孩子们讲述过去的美好生活，甚至有夸大的成分。1967-2017年的负面事件被民众更广泛地绝口不提，因为和现实的悲惨相比，提那些已经无法亲身感知的文字，变得越来越没有意思了。还有为自身所处的当下糟糕时代洗地的嫌疑。</w:t>
      </w:r>
    </w:p>
    <w:p>
      <w:pPr>
        <w:keepNext w:val="0"/>
        <w:keepLines w:val="0"/>
        <w:widowControl/>
        <w:suppressLineNumbers w:val="0"/>
        <w:jc w:val="left"/>
        <w:rPr>
          <w:rFonts w:hint="eastAsia" w:asciiTheme="minorEastAsia" w:hAnsiTheme="minorEastAsia" w:eastAsiaTheme="minorEastAsia" w:cstheme="minorEastAsia"/>
          <w:sz w:val="24"/>
          <w:szCs w:val="24"/>
        </w:rPr>
      </w:pP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w:t>
      </w:r>
      <w:r>
        <w:rPr>
          <w:rFonts w:hint="eastAsia" w:asciiTheme="minorEastAsia" w:hAnsiTheme="minorEastAsia" w:eastAsiaTheme="minorEastAsia" w:cstheme="minorEastAsia"/>
          <w:b/>
          <w:sz w:val="24"/>
          <w:szCs w:val="24"/>
        </w:rPr>
        <w:t>【光明未来】中国接下来崩溃了，但是在西方世界的支持下，迅速走上自由民主的富裕道路，人均GDP达到日本水平。</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虽然这种可能我觉得基本不存在，但这是假设</w:t>
      </w:r>
      <w:r>
        <w:rPr>
          <w:rFonts w:hint="default" w:asciiTheme="minorEastAsia" w:hAnsiTheme="minorEastAsia" w:cstheme="minorEastAsia"/>
          <w:sz w:val="24"/>
          <w:szCs w:val="24"/>
        </w:rPr>
        <w:t>，所以还是要捏着鼻子把它加上</w:t>
      </w:r>
      <w:r>
        <w:rPr>
          <w:rFonts w:hint="eastAsia" w:asciiTheme="minorEastAsia" w:hAnsiTheme="minorEastAsia" w:eastAsiaTheme="minorEastAsia" w:cstheme="minorEastAsia"/>
          <w:sz w:val="24"/>
          <w:szCs w:val="24"/>
        </w:rPr>
        <w:t>。</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如果真的出现这样的情况，那过去50年的一切将被大范围否定。被否定最厉害的将是毛泽东时代。人们会抱怨他阻碍了中国拥抱先进文明的脚步，以至于过了这么多年的穷日子，甚至把他称为中国近代史以来最大的骗子。大跃进、文革动不动就会被拿出来证明这个阶段的糟糕。</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改革开放之后的阶段同样也会被严格审视和诟病，这个阶段中各个负面的社会事件将被拿出来重复咀嚼，并被作为这个时代主要的标志。而什么航母下水、055下水、超算世界第一、高铁、消除无电人口这些事情，被</w:t>
      </w:r>
      <w:r>
        <w:rPr>
          <w:rFonts w:hint="eastAsia" w:asciiTheme="minorEastAsia" w:hAnsiTheme="minorEastAsia" w:eastAsiaTheme="minorEastAsia" w:cstheme="minorEastAsia"/>
          <w:b/>
          <w:sz w:val="24"/>
          <w:szCs w:val="24"/>
        </w:rPr>
        <w:t>普通</w:t>
      </w:r>
      <w:r>
        <w:rPr>
          <w:rFonts w:hint="eastAsia" w:asciiTheme="minorEastAsia" w:hAnsiTheme="minorEastAsia" w:eastAsiaTheme="minorEastAsia" w:cstheme="minorEastAsia"/>
          <w:sz w:val="24"/>
          <w:szCs w:val="24"/>
        </w:rPr>
        <w:t>民众“政治正确”式地淡化（不一定代表他们不知道），并自觉不自觉地贬低其意义。它们更多地只会出现在行业历史研究者的视野之内。</w:t>
      </w:r>
    </w:p>
    <w:p>
      <w:pPr>
        <w:keepNext w:val="0"/>
        <w:keepLines w:val="0"/>
        <w:widowControl/>
        <w:suppressLineNumbers w:val="0"/>
        <w:jc w:val="left"/>
        <w:rPr>
          <w:rFonts w:hint="eastAsia" w:asciiTheme="minorEastAsia" w:hAnsiTheme="minorEastAsia" w:eastAsiaTheme="minorEastAsia" w:cstheme="minorEastAsia"/>
          <w:sz w:val="24"/>
          <w:szCs w:val="24"/>
        </w:rPr>
      </w:pP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其实关于未来的构述，还可以有很多种，只要有脑洞，可以想到更多的可能。</w:t>
      </w:r>
    </w:p>
    <w:p>
      <w:pPr>
        <w:pStyle w:val="17"/>
        <w:keepNext w:val="0"/>
        <w:keepLines w:val="0"/>
        <w:widowControl/>
        <w:suppressLineNumbers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上面例子只是想说，其实未来如何评价今天，可能和今天具体如何的关系并不大。也可以换个角度说这个事情——如果你想为历史上的某个人、某个政权、某种体制、某种思想摸黑或者捧赞，其实可以通过对现实施加影响而在一定程度上做到这一点。操作的技术关键是要让历史目标的某个或某些负面或正面的影响在当今更清晰地体现出来，能和更多当代人的利益绑定或具备关联。</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auto"/>
        </w:rPr>
      </w:pPr>
      <w:bookmarkStart w:id="194" w:name="_Toc1395963832"/>
      <w:r>
        <w:rPr>
          <w:color w:val="auto"/>
          <w:lang w:val="en-US" w:eastAsia="zh-CN"/>
        </w:rPr>
        <w:t>101、</w:t>
      </w:r>
      <w:r>
        <w:rPr>
          <w:rFonts w:hint="default"/>
          <w:color w:val="auto"/>
          <w:lang w:val="en-US" w:eastAsia="zh-CN"/>
        </w:rPr>
        <w:fldChar w:fldCharType="begin"/>
      </w:r>
      <w:r>
        <w:rPr>
          <w:rFonts w:hint="default"/>
          <w:color w:val="auto"/>
          <w:lang w:val="en-US" w:eastAsia="zh-CN"/>
        </w:rPr>
        <w:instrText xml:space="preserve"> HYPERLINK "https://www.zhihu.com/question/60452664/answer/176848404"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《什么时候西方世界和印度的矛盾会激化？》</w:t>
      </w:r>
      <w:r>
        <w:rPr>
          <w:rFonts w:hint="default"/>
          <w:color w:val="auto"/>
          <w:lang w:val="en-US" w:eastAsia="zh-CN"/>
        </w:rPr>
        <w:fldChar w:fldCharType="end"/>
      </w:r>
      <w:bookmarkEnd w:id="194"/>
    </w:p>
    <w:p>
      <w:pPr>
        <w:keepNext w:val="0"/>
        <w:keepLines w:val="0"/>
        <w:widowControl/>
        <w:suppressLineNumbers w:val="0"/>
        <w:jc w:val="center"/>
        <w:rPr>
          <w:sz w:val="21"/>
          <w:szCs w:val="21"/>
        </w:rPr>
      </w:pPr>
      <w:r>
        <w:rPr>
          <w:rFonts w:ascii="微软雅黑" w:hAnsi="微软雅黑" w:eastAsia="微软雅黑" w:cs="微软雅黑"/>
          <w:i w:val="0"/>
          <w:caps w:val="0"/>
          <w:spacing w:val="0"/>
          <w:kern w:val="0"/>
          <w:sz w:val="21"/>
          <w:szCs w:val="21"/>
          <w:u w:val="none"/>
          <w:shd w:val="clear" w:fill="FFFFFF"/>
          <w:lang w:val="en-US" w:eastAsia="zh-CN" w:bidi="ar"/>
        </w:rPr>
        <w:fldChar w:fldCharType="begin"/>
      </w:r>
      <w:r>
        <w:rPr>
          <w:rFonts w:ascii="微软雅黑" w:hAnsi="微软雅黑" w:eastAsia="微软雅黑" w:cs="微软雅黑"/>
          <w:i w:val="0"/>
          <w:caps w:val="0"/>
          <w:spacing w:val="0"/>
          <w:kern w:val="0"/>
          <w:sz w:val="21"/>
          <w:szCs w:val="21"/>
          <w:u w:val="none"/>
          <w:shd w:val="clear" w:fill="FFFFFF"/>
          <w:lang w:val="en-US" w:eastAsia="zh-CN" w:bidi="ar"/>
        </w:rPr>
        <w:instrText xml:space="preserve"> HYPERLINK "https://www.zhihu.com/question/60452664/answer/176848404" \t "/home/mecup/文档\\x/_blank" </w:instrText>
      </w:r>
      <w:r>
        <w:rPr>
          <w:rFonts w:ascii="微软雅黑" w:hAnsi="微软雅黑" w:eastAsia="微软雅黑" w:cs="微软雅黑"/>
          <w:i w:val="0"/>
          <w:caps w:val="0"/>
          <w:spacing w:val="0"/>
          <w:kern w:val="0"/>
          <w:sz w:val="21"/>
          <w:szCs w:val="21"/>
          <w:u w:val="none"/>
          <w:shd w:val="clear" w:fill="FFFFFF"/>
          <w:lang w:val="en-US" w:eastAsia="zh-CN" w:bidi="ar"/>
        </w:rPr>
        <w:fldChar w:fldCharType="separate"/>
      </w:r>
      <w:r>
        <w:rPr>
          <w:rStyle w:val="22"/>
          <w:rFonts w:hint="eastAsia" w:ascii="微软雅黑" w:hAnsi="微软雅黑" w:eastAsia="微软雅黑" w:cs="微软雅黑"/>
          <w:i w:val="0"/>
          <w:caps w:val="0"/>
          <w:spacing w:val="0"/>
          <w:sz w:val="21"/>
          <w:szCs w:val="21"/>
          <w:u w:val="none"/>
          <w:shd w:val="clear" w:fill="FFFFFF"/>
        </w:rPr>
        <w:t>2017-05-31</w:t>
      </w:r>
      <w:r>
        <w:rPr>
          <w:rFonts w:hint="eastAsia" w:ascii="微软雅黑" w:hAnsi="微软雅黑" w:eastAsia="微软雅黑" w:cs="微软雅黑"/>
          <w:i w:val="0"/>
          <w:caps w:val="0"/>
          <w:spacing w:val="0"/>
          <w:kern w:val="0"/>
          <w:sz w:val="21"/>
          <w:szCs w:val="21"/>
          <w:u w:val="none"/>
          <w:shd w:val="clear" w:fill="FFFFFF"/>
          <w:lang w:val="en-US" w:eastAsia="zh-CN" w:bidi="ar"/>
        </w:rPr>
        <w:fldChar w:fldCharType="end"/>
      </w:r>
    </w:p>
    <w:p>
      <w:pPr>
        <w:pStyle w:val="17"/>
        <w:keepNext w:val="0"/>
        <w:keepLines w:val="0"/>
        <w:widowControl/>
        <w:suppressLineNumbers w:val="0"/>
      </w:pPr>
      <w:r>
        <w:t>西方世界现在还没有认识到印度的潜在危险性，而且这种危险性现在的确并未表现出来。</w:t>
      </w:r>
    </w:p>
    <w:p>
      <w:pPr>
        <w:pStyle w:val="17"/>
        <w:keepNext w:val="0"/>
        <w:keepLines w:val="0"/>
        <w:widowControl/>
        <w:suppressLineNumbers w:val="0"/>
      </w:pPr>
      <w:r>
        <w:t>印度是一个拥有大国雄心的国家，它具备未来超级大国所必需的人口，它在前沿军事及科技领域也始终处于奋力参与追赶的状态，而不是像很多中等国家那样混吃等死。</w:t>
      </w:r>
    </w:p>
    <w:p>
      <w:pPr>
        <w:pStyle w:val="17"/>
        <w:keepNext w:val="0"/>
        <w:keepLines w:val="0"/>
        <w:widowControl/>
        <w:suppressLineNumbers w:val="0"/>
      </w:pPr>
      <w:r>
        <w:t>对于西方世界而言，中国如果是发达国家粉碎机的话，那么印度同样也是。</w:t>
      </w:r>
    </w:p>
    <w:p>
      <w:pPr>
        <w:pStyle w:val="17"/>
        <w:keepNext w:val="0"/>
        <w:keepLines w:val="0"/>
        <w:widowControl/>
        <w:suppressLineNumbers w:val="0"/>
      </w:pPr>
      <w:r>
        <w:t>作为工业革命的先行者，西方世界很多时候容易产生一些错觉：自己好不容易搞定了工业化和现代化，也许我走过的路，采用的方法，是唯一的一种正确的方法，所以凡是不按照我的路走的，都肯定不可能实现现代化。</w:t>
      </w:r>
    </w:p>
    <w:p>
      <w:pPr>
        <w:pStyle w:val="17"/>
        <w:keepNext w:val="0"/>
        <w:keepLines w:val="0"/>
        <w:widowControl/>
        <w:suppressLineNumbers w:val="0"/>
      </w:pPr>
      <w:r>
        <w:t>从1949年到现在，中国走了一条和西方有很大差异的道路，这条路也基本上走通了。但我们不能重犯西方世界的错误，一厢情愿的认为：后发国家只有我走过的这一条路是可行的，其他的都不可能行。因此印度明显有别于中国的发展道路，自然也是不可行的。</w:t>
      </w:r>
    </w:p>
    <w:p>
      <w:pPr>
        <w:pStyle w:val="17"/>
        <w:keepNext w:val="0"/>
        <w:keepLines w:val="0"/>
        <w:widowControl/>
        <w:suppressLineNumbers w:val="0"/>
      </w:pPr>
      <w:r>
        <w:t>从现在的情况看，印度道路当然不如中国道路成绩更好，但这不代表它走不通。一旦走通了，那将是12亿人的崛起，地球上还有多少资源能供印度人进入现代化社会呢？</w:t>
      </w:r>
    </w:p>
    <w:p>
      <w:pPr>
        <w:pStyle w:val="17"/>
        <w:keepNext w:val="0"/>
        <w:keepLines w:val="0"/>
        <w:widowControl/>
        <w:suppressLineNumbers w:val="0"/>
      </w:pPr>
      <w:r>
        <w:t>如果说中国崛起会把西方世界粉碎成块，那么随后而来的印度崛起则会进一步把西方世界碾为齑粉。西方对印度没有多少警惕，只不过因为中国主导的这第一波的粉碎还远没有完成，西方世界现在提防的主要是中国，无暇顾及后面的第二波粉碎而已。</w:t>
      </w:r>
    </w:p>
    <w:p>
      <w:pPr>
        <w:pStyle w:val="17"/>
        <w:keepNext w:val="0"/>
        <w:keepLines w:val="0"/>
        <w:widowControl/>
        <w:suppressLineNumbers w:val="0"/>
      </w:pPr>
      <w:r>
        <w:rPr>
          <w:b/>
        </w:rPr>
        <w:t>什么时候西方世界和印度的矛盾会激化呢？</w:t>
      </w:r>
      <w:r>
        <w:t>答案可能是当中国超过欧美GDP之和，已经由西方的竞争对手变为难以企及的领头羊、而印度则开始崛起，客观上对西方进行第二波碾压的时候。这个时候，印度的崛起将同时威胁到中国和西方世界的利益。西方世界将可能会从联印制中，转变为联中制印。这种趋势最快可能在20年内就会出现，慢的话在21世纪后半叶也将出现。</w:t>
      </w:r>
    </w:p>
    <w:p>
      <w:pPr>
        <w:pStyle w:val="17"/>
        <w:keepNext w:val="0"/>
        <w:keepLines w:val="0"/>
        <w:widowControl/>
        <w:suppressLineNumbers w:val="0"/>
      </w:pPr>
      <w:r>
        <w:t>根据中国和世界的工业化发展历史及经验可知，印度崛起过程中也很可能会有一段比较脆弱的时期，经济发展在某个阶段将会拉大国内各阶层、各地区的差距，会触发资源的竞争，从而导致社会矛盾、民族矛盾、阶级矛盾、宗教矛盾的尖锐化。而国家此时又暂时没有足够的财力精力去收买或者摆平这些势力。如果在这个阶段，西方世界还没反应过来，或者没有抓住机会肢解印度的话，那恐怕将面临被二次粉碎的命运。</w:t>
      </w:r>
    </w:p>
    <w:p>
      <w:pPr>
        <w:pStyle w:val="17"/>
        <w:keepNext w:val="0"/>
        <w:keepLines w:val="0"/>
        <w:widowControl/>
        <w:suppressLineNumbers w:val="0"/>
      </w:pPr>
      <w:r>
        <w:t>对于中国来说也是类似，要知道，印度哪怕只发挥出三分之一的人口储备力量，那也是一个体量超过美国的庞然大物，远超当年的印支联邦雏形。而且，这个怪兽不是远在太平洋对岸，而是和中国接壤。这个新的巨型发达国家粉碎机一旦进化为完全体，那可能将是21世纪后五十年里中国面临的最大对手，也可能是未来几代中国人头脑中挥之不去的阴影。</w:t>
      </w:r>
    </w:p>
    <w:p>
      <w:pPr>
        <w:pStyle w:val="1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textAlignment w:val="auto"/>
        <w:outlineLvl w:val="9"/>
        <w:rPr>
          <w:sz w:val="18"/>
          <w:szCs w:val="18"/>
        </w:rPr>
      </w:pPr>
      <w:r>
        <w:rPr>
          <w:sz w:val="18"/>
          <w:szCs w:val="18"/>
        </w:rPr>
        <w:t>以下是三篇涉及印度发展的文章，仅供参考，第一篇是我之前写的（</w:t>
      </w:r>
      <w:r>
        <w:rPr>
          <w:rFonts w:ascii="宋体" w:hAnsi="宋体" w:eastAsia="宋体" w:cs="宋体"/>
          <w:kern w:val="0"/>
          <w:sz w:val="18"/>
          <w:szCs w:val="18"/>
          <w:lang w:val="en-US" w:eastAsia="zh-CN" w:bidi="ar"/>
        </w:rPr>
        <w:fldChar w:fldCharType="begin"/>
      </w:r>
      <w:r>
        <w:rPr>
          <w:rFonts w:ascii="宋体" w:hAnsi="宋体" w:eastAsia="宋体" w:cs="宋体"/>
          <w:kern w:val="0"/>
          <w:sz w:val="18"/>
          <w:szCs w:val="18"/>
          <w:lang w:val="en-US" w:eastAsia="zh-CN" w:bidi="ar"/>
        </w:rPr>
        <w:instrText xml:space="preserve"> HYPERLINK "https://www.zhihu.com/question/59295492/answer/167032830" </w:instrText>
      </w:r>
      <w:r>
        <w:rPr>
          <w:rFonts w:ascii="宋体" w:hAnsi="宋体" w:eastAsia="宋体" w:cs="宋体"/>
          <w:kern w:val="0"/>
          <w:sz w:val="18"/>
          <w:szCs w:val="18"/>
          <w:lang w:val="en-US" w:eastAsia="zh-CN" w:bidi="ar"/>
        </w:rPr>
        <w:fldChar w:fldCharType="separate"/>
      </w:r>
      <w:r>
        <w:rPr>
          <w:rStyle w:val="22"/>
          <w:rFonts w:ascii="宋体" w:hAnsi="宋体" w:eastAsia="宋体" w:cs="宋体"/>
          <w:sz w:val="18"/>
          <w:szCs w:val="18"/>
        </w:rPr>
        <w:t>试预测中国在未来百年内的国运？ - 知乎</w:t>
      </w:r>
      <w:r>
        <w:rPr>
          <w:rFonts w:ascii="宋体" w:hAnsi="宋体" w:eastAsia="宋体" w:cs="宋体"/>
          <w:kern w:val="0"/>
          <w:sz w:val="18"/>
          <w:szCs w:val="18"/>
          <w:lang w:val="en-US" w:eastAsia="zh-CN" w:bidi="ar"/>
        </w:rPr>
        <w:fldChar w:fldCharType="end"/>
      </w:r>
      <w:r>
        <w:rPr>
          <w:sz w:val="18"/>
          <w:szCs w:val="18"/>
        </w:rPr>
        <w:t>），其中第三部分讨论了印度在未来可能是中国的头号威胁和竞争对手。</w:t>
      </w:r>
    </w:p>
    <w:p>
      <w:pPr>
        <w:pStyle w:val="1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textAlignment w:val="auto"/>
        <w:outlineLvl w:val="9"/>
        <w:rPr>
          <w:sz w:val="18"/>
          <w:szCs w:val="18"/>
        </w:rPr>
      </w:pPr>
      <w:r>
        <w:rPr>
          <w:sz w:val="18"/>
          <w:szCs w:val="18"/>
        </w:rPr>
        <w:t>第二篇是宁南山的作品（</w:t>
      </w:r>
      <w:r>
        <w:rPr>
          <w:rFonts w:ascii="宋体" w:hAnsi="宋体" w:eastAsia="宋体" w:cs="宋体"/>
          <w:kern w:val="0"/>
          <w:sz w:val="18"/>
          <w:szCs w:val="18"/>
          <w:lang w:val="en-US" w:eastAsia="zh-CN" w:bidi="ar"/>
        </w:rPr>
        <w:fldChar w:fldCharType="begin"/>
      </w:r>
      <w:r>
        <w:rPr>
          <w:rFonts w:ascii="宋体" w:hAnsi="宋体" w:eastAsia="宋体" w:cs="宋体"/>
          <w:kern w:val="0"/>
          <w:sz w:val="18"/>
          <w:szCs w:val="18"/>
          <w:lang w:val="en-US" w:eastAsia="zh-CN" w:bidi="ar"/>
        </w:rPr>
        <w:instrText xml:space="preserve"> HYPERLINK "https://zhuanlan.zhihu.com/p/27094339" </w:instrText>
      </w:r>
      <w:r>
        <w:rPr>
          <w:rFonts w:ascii="宋体" w:hAnsi="宋体" w:eastAsia="宋体" w:cs="宋体"/>
          <w:kern w:val="0"/>
          <w:sz w:val="18"/>
          <w:szCs w:val="18"/>
          <w:lang w:val="en-US" w:eastAsia="zh-CN" w:bidi="ar"/>
        </w:rPr>
        <w:fldChar w:fldCharType="separate"/>
      </w:r>
      <w:r>
        <w:rPr>
          <w:rStyle w:val="22"/>
          <w:rFonts w:ascii="宋体" w:hAnsi="宋体" w:eastAsia="宋体" w:cs="宋体"/>
          <w:sz w:val="18"/>
          <w:szCs w:val="18"/>
        </w:rPr>
        <w:t>2015--2025，印度将开启赶超西方强国模式 - 知乎专栏</w:t>
      </w:r>
      <w:r>
        <w:rPr>
          <w:rFonts w:ascii="宋体" w:hAnsi="宋体" w:eastAsia="宋体" w:cs="宋体"/>
          <w:kern w:val="0"/>
          <w:sz w:val="18"/>
          <w:szCs w:val="18"/>
          <w:lang w:val="en-US" w:eastAsia="zh-CN" w:bidi="ar"/>
        </w:rPr>
        <w:fldChar w:fldCharType="end"/>
      </w:r>
      <w:r>
        <w:rPr>
          <w:sz w:val="18"/>
          <w:szCs w:val="18"/>
        </w:rPr>
        <w:t>），引用了很多资料和数据，内容翔实，值得一读。</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jc w:val="left"/>
        <w:textAlignment w:val="auto"/>
        <w:outlineLvl w:val="9"/>
        <w:rPr>
          <w:sz w:val="18"/>
          <w:szCs w:val="18"/>
        </w:rPr>
      </w:pPr>
      <w:r>
        <w:rPr>
          <w:sz w:val="18"/>
          <w:szCs w:val="18"/>
        </w:rPr>
        <w:t>第三篇是陈经的作品（</w:t>
      </w:r>
      <w:r>
        <w:rPr>
          <w:rFonts w:ascii="宋体" w:hAnsi="宋体" w:eastAsia="宋体" w:cs="宋体"/>
          <w:kern w:val="0"/>
          <w:sz w:val="18"/>
          <w:szCs w:val="18"/>
          <w:lang w:val="en-US" w:eastAsia="zh-CN" w:bidi="ar"/>
        </w:rPr>
        <w:fldChar w:fldCharType="begin"/>
      </w:r>
      <w:r>
        <w:rPr>
          <w:rFonts w:ascii="宋体" w:hAnsi="宋体" w:eastAsia="宋体" w:cs="宋体"/>
          <w:kern w:val="0"/>
          <w:sz w:val="18"/>
          <w:szCs w:val="18"/>
          <w:lang w:val="en-US" w:eastAsia="zh-CN" w:bidi="ar"/>
        </w:rPr>
        <w:instrText xml:space="preserve"> HYPERLINK "https://zhuanlan.zhihu.com/p/27148510" </w:instrText>
      </w:r>
      <w:r>
        <w:rPr>
          <w:rFonts w:ascii="宋体" w:hAnsi="宋体" w:eastAsia="宋体" w:cs="宋体"/>
          <w:kern w:val="0"/>
          <w:sz w:val="18"/>
          <w:szCs w:val="18"/>
          <w:lang w:val="en-US" w:eastAsia="zh-CN" w:bidi="ar"/>
        </w:rPr>
        <w:fldChar w:fldCharType="separate"/>
      </w:r>
      <w:r>
        <w:rPr>
          <w:rStyle w:val="22"/>
          <w:rFonts w:ascii="宋体" w:hAnsi="宋体" w:eastAsia="宋体" w:cs="宋体"/>
          <w:sz w:val="18"/>
          <w:szCs w:val="18"/>
        </w:rPr>
        <w:t>为何不能小看印度？正是因为有中国…… | 陈经 - 知乎专栏</w:t>
      </w:r>
      <w:r>
        <w:rPr>
          <w:rFonts w:ascii="宋体" w:hAnsi="宋体" w:eastAsia="宋体" w:cs="宋体"/>
          <w:kern w:val="0"/>
          <w:sz w:val="18"/>
          <w:szCs w:val="18"/>
          <w:lang w:val="en-US" w:eastAsia="zh-CN" w:bidi="ar"/>
        </w:rPr>
        <w:fldChar w:fldCharType="end"/>
      </w:r>
      <w:r>
        <w:rPr>
          <w:sz w:val="18"/>
          <w:szCs w:val="18"/>
        </w:rPr>
        <w:t>），文章指出，过去一些年，印度只是被中国更耀眼的光芒遮盖住了，它其实仍然算得上仅次于中国的有巨大成就和发展潜力的国家。</w:t>
      </w:r>
    </w:p>
    <w:p>
      <w:pPr>
        <w:rPr>
          <w:sz w:val="18"/>
          <w:szCs w:val="18"/>
        </w:rPr>
      </w:pPr>
      <w:r>
        <w:rPr>
          <w:sz w:val="18"/>
          <w:szCs w:val="18"/>
        </w:rPr>
        <w:br w:type="page"/>
      </w:r>
    </w:p>
    <w:p>
      <w:pPr>
        <w:pStyle w:val="2"/>
      </w:pPr>
      <w:bookmarkStart w:id="195" w:name="_Toc525733210"/>
      <w:r>
        <w:rPr>
          <w:rFonts w:hint="default"/>
        </w:rPr>
        <w:t>【一本正经的胡说八道+脑洞大开】</w:t>
      </w:r>
      <w:bookmarkEnd w:id="195"/>
    </w:p>
    <w:p>
      <w:pPr>
        <w:pStyle w:val="3"/>
        <w:jc w:val="center"/>
        <w:rPr>
          <w:rFonts w:hint="default"/>
          <w:color w:val="auto"/>
        </w:rPr>
      </w:pPr>
      <w:bookmarkStart w:id="196" w:name="_Toc1017544327"/>
      <w:r>
        <w:rPr>
          <w:rFonts w:hint="default"/>
          <w:color w:val="auto"/>
        </w:rPr>
        <w:t>102、</w:t>
      </w:r>
      <w:r>
        <w:rPr>
          <w:rFonts w:hint="default"/>
          <w:color w:val="auto"/>
        </w:rPr>
        <w:fldChar w:fldCharType="begin"/>
      </w:r>
      <w:r>
        <w:rPr>
          <w:rFonts w:hint="default"/>
          <w:color w:val="auto"/>
        </w:rPr>
        <w:instrText xml:space="preserve"> HYPERLINK "https://www.weibo.com/p/230418450838710102wwwi?mod=zwenzhang" \t "/home/mecup/文档\\x/_blank" </w:instrText>
      </w:r>
      <w:r>
        <w:rPr>
          <w:rFonts w:hint="default"/>
          <w:color w:val="auto"/>
        </w:rPr>
        <w:fldChar w:fldCharType="separate"/>
      </w:r>
      <w:r>
        <w:rPr>
          <w:rStyle w:val="22"/>
          <w:rFonts w:hint="default" w:ascii="Arial" w:hAnsi="Arial" w:cs="Arial"/>
          <w:i w:val="0"/>
          <w:caps w:val="0"/>
          <w:color w:val="auto"/>
          <w:spacing w:val="0"/>
          <w:szCs w:val="24"/>
          <w:u w:val="none"/>
        </w:rPr>
        <w:t>《曹长青同志简历》</w:t>
      </w:r>
      <w:r>
        <w:rPr>
          <w:rFonts w:hint="default"/>
          <w:color w:val="auto"/>
        </w:rPr>
        <w:fldChar w:fldCharType="end"/>
      </w:r>
      <w:bookmarkEnd w:id="196"/>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2016年11月2日</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jc w:val="left"/>
        <w:textAlignment w:val="auto"/>
        <w:outlineLvl w:val="9"/>
        <w:rPr>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曹长青，男，汉族，1953年出生，籍贯黑龙江，现任战略忽悠局执行一处（亚洲处）台湾科科长，享受副处级待遇。</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曹长青同志1982年毕业于黑龙江大学。大学期间曾主持文学社团《大路社》，任社长。期间积极接触共产主义先进思想，树立了为党的事业奋斗终身的高尚理想。</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参加工作之后，曾担任《深圳青年报》副总编辑。通过组织巧妙安排，曹长青同志于1988年弃笔从戎，加入战略忽悠局，随即外派美国工作，担任战略忽悠局执行三处（北美处）美国舆论科初级忽悠员。</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曹长青同志参加工作以来，积极认真负责，以高度的热情投入了对美国的忽悠工作，并在工作之余还接纳了不少亚洲处的繁重任务。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1989年，曹长青同志在洛杉矶创办《新闻自由导报》，一年以后离开。在哥伦比亚大学东亚所、夏威夷东西方中心等从事新闻研究。后定居纽约，专事写作，在时任北美处章家敦处长的领导下，发表大量政论忽悠文章。先后为台湾《自由时报》、香港《苹果日报》、《开放》杂志等专栏作家。自由亚洲电台《新闻自由》专题节目特邀评论员。由于工作成果显著，经章家敦处长亲自举荐，获得中级忽悠员职称。</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2004年调动工作，升任战略忽悠局执行一处（亚洲处）台湾科高级忽悠员，担任《快语台湾》主讲人之一。并自2005年起主持网络影视评论《长青论坛》。</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2013年退休，随即被返聘，进一步开展对台湾方向的忽悠工作，升任战略忽悠局执行一处（亚洲处）台湾科副科长。</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2014年，升任战略忽悠局执行一处（亚洲处）台湾科科长，主持工作。多次不顾年事已高，亲临敌人演播厅，慷慨陈词，怒斥以马英九为首的国民党反动分子的诈骗劣行，毫无畏惧。积极忽悠台湾同胞走进一步私有化经济、进一步与大陆政经隔绝的道路，效果很好，赢得被忽悠的台湾人民群众广泛赞扬。</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2016年，因工作出色，经在台湾长期潜伏的战略忽悠局潜伏处副处长，代号Poor-English【简称PE，身份至今未解密】同志的考察，工作评定为S级，特许享受副处级待遇。</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Arial" w:hAnsi="Arial" w:eastAsia="宋体" w:cs="Arial"/>
          <w:i w:val="0"/>
          <w:caps w:val="0"/>
          <w:color w:val="333333"/>
          <w:spacing w:val="0"/>
          <w:kern w:val="0"/>
          <w:sz w:val="21"/>
          <w:szCs w:val="21"/>
          <w:shd w:val="clear" w:fill="FFFFFF"/>
          <w:lang w:val="en-US" w:eastAsia="zh-CN" w:bidi="ar"/>
        </w:rPr>
      </w:pPr>
      <w:r>
        <w:rPr>
          <w:rFonts w:hint="default" w:ascii="Arial" w:hAnsi="Arial" w:eastAsia="宋体" w:cs="Arial"/>
          <w:i w:val="0"/>
          <w:caps w:val="0"/>
          <w:color w:val="333333"/>
          <w:spacing w:val="0"/>
          <w:kern w:val="0"/>
          <w:sz w:val="21"/>
          <w:szCs w:val="21"/>
          <w:shd w:val="clear" w:fill="FFFFFF"/>
          <w:lang w:val="en-US" w:eastAsia="zh-CN" w:bidi="ar"/>
        </w:rPr>
        <w:drawing>
          <wp:inline distT="0" distB="0" distL="114300" distR="114300">
            <wp:extent cx="1589405" cy="1285240"/>
            <wp:effectExtent l="0" t="0" r="10795" b="10160"/>
            <wp:docPr id="84"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1" descr="IMG_256"/>
                    <pic:cNvPicPr>
                      <a:picLocks noChangeAspect="1"/>
                    </pic:cNvPicPr>
                  </pic:nvPicPr>
                  <pic:blipFill>
                    <a:blip r:embed="rId80"/>
                    <a:stretch>
                      <a:fillRect/>
                    </a:stretch>
                  </pic:blipFill>
                  <pic:spPr>
                    <a:xfrm>
                      <a:off x="0" y="0"/>
                      <a:ext cx="1589405" cy="1285240"/>
                    </a:xfrm>
                    <a:prstGeom prst="rect">
                      <a:avLst/>
                    </a:prstGeom>
                    <a:noFill/>
                    <a:ln w="9525">
                      <a:noFill/>
                    </a:ln>
                  </pic:spPr>
                </pic:pic>
              </a:graphicData>
            </a:graphic>
          </wp:inline>
        </w:drawing>
      </w:r>
    </w:p>
    <w:p>
      <w:pPr>
        <w:rPr>
          <w:rFonts w:hint="default" w:ascii="Arial" w:hAnsi="Arial" w:eastAsia="宋体" w:cs="Arial"/>
          <w:i w:val="0"/>
          <w:caps w:val="0"/>
          <w:color w:val="333333"/>
          <w:spacing w:val="0"/>
          <w:kern w:val="0"/>
          <w:sz w:val="21"/>
          <w:szCs w:val="21"/>
          <w:shd w:val="clear" w:fill="FFFFFF"/>
          <w:lang w:val="en-US" w:eastAsia="zh-CN" w:bidi="ar"/>
        </w:rPr>
      </w:pPr>
      <w:r>
        <w:rPr>
          <w:rFonts w:hint="default" w:ascii="Arial" w:hAnsi="Arial" w:eastAsia="宋体" w:cs="Arial"/>
          <w:i w:val="0"/>
          <w:caps w:val="0"/>
          <w:color w:val="333333"/>
          <w:spacing w:val="0"/>
          <w:kern w:val="0"/>
          <w:sz w:val="21"/>
          <w:szCs w:val="21"/>
          <w:shd w:val="clear" w:fill="FFFFFF"/>
          <w:lang w:val="en-US" w:eastAsia="zh-CN" w:bidi="ar"/>
        </w:rPr>
        <w:br w:type="page"/>
      </w:r>
    </w:p>
    <w:p>
      <w:pPr>
        <w:keepNext w:val="0"/>
        <w:keepLines w:val="0"/>
        <w:widowControl/>
        <w:suppressLineNumbers w:val="0"/>
        <w:jc w:val="center"/>
        <w:rPr>
          <w:rStyle w:val="25"/>
          <w:color w:val="auto"/>
        </w:rPr>
      </w:pPr>
      <w:r>
        <w:rPr>
          <w:rFonts w:ascii="宋体" w:hAnsi="宋体" w:eastAsia="宋体" w:cs="宋体"/>
          <w:kern w:val="0"/>
          <w:sz w:val="18"/>
          <w:szCs w:val="18"/>
          <w:lang w:val="en-US" w:eastAsia="zh-CN" w:bidi="ar"/>
        </w:rPr>
        <w:br w:type="textWrapping"/>
      </w:r>
      <w:r>
        <w:rPr>
          <w:rStyle w:val="25"/>
          <w:color w:val="auto"/>
          <w:lang w:val="en-US" w:eastAsia="zh-CN"/>
        </w:rPr>
        <w:t>103、</w:t>
      </w:r>
      <w:r>
        <w:rPr>
          <w:rStyle w:val="25"/>
          <w:rFonts w:hint="default"/>
          <w:color w:val="auto"/>
          <w:lang w:val="en-US" w:eastAsia="zh-CN"/>
        </w:rPr>
        <w:fldChar w:fldCharType="begin"/>
      </w:r>
      <w:r>
        <w:rPr>
          <w:rStyle w:val="25"/>
          <w:rFonts w:hint="default"/>
          <w:color w:val="auto"/>
          <w:lang w:val="en-US" w:eastAsia="zh-CN"/>
        </w:rPr>
        <w:instrText xml:space="preserve"> HYPERLINK "https://www.weibo.com/p/230418450838710102wve3?mod=zwenzhang" \t "/home/mecup/文档\\x/_blank" </w:instrText>
      </w:r>
      <w:r>
        <w:rPr>
          <w:rStyle w:val="25"/>
          <w:rFonts w:hint="default"/>
          <w:color w:val="auto"/>
          <w:lang w:val="en-US" w:eastAsia="zh-CN"/>
        </w:rPr>
        <w:fldChar w:fldCharType="separate"/>
      </w:r>
      <w:r>
        <w:rPr>
          <w:rStyle w:val="25"/>
          <w:rFonts w:hint="default"/>
          <w:color w:val="auto"/>
        </w:rPr>
        <w:t>《如何客观评价李登辉？》</w:t>
      </w:r>
      <w:r>
        <w:rPr>
          <w:rStyle w:val="25"/>
          <w:rFonts w:hint="default"/>
          <w:color w:val="auto"/>
          <w:lang w:val="en-US" w:eastAsia="zh-CN"/>
        </w:rPr>
        <w:fldChar w:fldCharType="end"/>
      </w:r>
    </w:p>
    <w:p>
      <w:pPr>
        <w:keepNext w:val="0"/>
        <w:keepLines w:val="0"/>
        <w:widowControl/>
        <w:suppressLineNumbers w:val="0"/>
        <w:jc w:val="center"/>
      </w:pPr>
      <w:r>
        <w:rPr>
          <w:rFonts w:ascii="宋体" w:hAnsi="宋体" w:eastAsia="宋体" w:cs="宋体"/>
          <w:kern w:val="0"/>
          <w:sz w:val="18"/>
          <w:szCs w:val="18"/>
          <w:lang w:val="en-US" w:eastAsia="zh-CN" w:bidi="ar"/>
        </w:rPr>
        <w:br w:type="textWrapping"/>
      </w:r>
      <w:r>
        <w:rPr>
          <w:rFonts w:ascii="Arial" w:hAnsi="Arial" w:eastAsia="宋体" w:cs="Arial"/>
          <w:i w:val="0"/>
          <w:caps w:val="0"/>
          <w:color w:val="808080"/>
          <w:spacing w:val="0"/>
          <w:kern w:val="0"/>
          <w:sz w:val="18"/>
          <w:szCs w:val="18"/>
          <w:shd w:val="clear" w:fill="FFFFFF"/>
          <w:lang w:val="en-US" w:eastAsia="zh-CN" w:bidi="ar"/>
        </w:rPr>
        <w:t>2016年9月26日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李登辉先生1946年9月光荣加入中国共产党。1947年，由于斗争形势变化，经时任中共台湾省工委书记蔡孝乾批准“退党”。</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李登辉先生自担任台湾地区领导人之后，主要做了三件事：</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第一件事。</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李登辉先生就任之日，正是对岸不定之时。上世纪八十年代末到九十年代，中国和西方的差距到了一个建国之后的峰值，大陆大半知识界沦陷，对本国发展道路的质疑到了建国以来的最高潮。而李登辉先生的前任蒋经国，抓住冷战机遇，留下了一个GDP几乎达到大陆一半的台湾岛。</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此时大陆和台湾的差距也到达了最高点，富裕而强势的台湾摆在对岸，严重威胁着中国大陆执政党的合法性，严重威胁着中国大陆选择的历史发展道路。</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果这样的情况继续下去，苏东巨变后去工业化的危险将可能再次降临，中国自1949年以后几十年工业化的奋斗将可能化为乌有，人民将再次陷入水深火热之中。而这次是13亿张嘴，而不是4亿张嘴，一旦去工业化，没有国家能养活这样的中国。这将是人类历史上最大的人道主义危机。</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李登辉先生面对这种严峻的形势，提出了“两国论”和“七块论”，</w:t>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把蒋经国时代的“两个中国政权谁才是合法”的争议，成功地变成了“国家统一和分裂之间的斗争”</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对岸的台湾政权不再是一个“走我们的道路，放弃你们的道路吧”的威胁，而是一个试图分裂国家的国贼，一下子就把台湾经济优势带来的对大陆政治稳定的威胁、对大陆民众的吸引力打掉了一半。帮助中国大陆度过了建国之后意识形态上最被动、最艰难的十多年。</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第二件事。</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李登辉先生作为上世纪40年代入党的资深共产党员，熟读马列经典，深知“社会存在决定社会意识”的道理。他知道，第一件事只能管一时，不能管一世。根本上还需要摧毁台湾社会的经济基础，才能让这个意识形态的炸弹彻底清除。</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李登辉先生接手的，是一个有活力的台湾。而九十年代的中国大陆，正处于新世纪爆发式增长的前夜，未来机遇巨大，但企业都还弱小。如果此时台湾的企业携资金、管理、同文同种方面的优势，全面西进，对中国大陆潜在的新兴行业巨头们提前布局控股，对弱势下的中国大陆工业企业进行收购和摧毁，则未来十多年中国大陆的发展等于是为台湾老板们做了嫁衣，大陆的新兴产业甚至包括传统工业将控制在台湾资本家的手中。</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这个结果太可怕了！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为了社会主义祖国不被台湾资本家所掌控，李登辉先生沉着冷静，</w:t>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果断打出了“戒急用忍”和“南向政策”两张绝妙好牌</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，斩断了台湾资本家妄图伸向襁褓中的中国工业和信息产业的黑手，同时尽可能避免台湾从大陆吸血，为未来的祖国统一奠定了坚实的经济基础。</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第三件事。</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国民党作为大陆方面的政治对手，只要多活一天，都会对中国大陆执政党构成意识形态方面的压力，特别是在台湾经济尚能领先中国大陆的时代。</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纵观我党历史，有许许多多敌后党员，潜伏在国民党匪帮的关键部位，在战争年代为国家统一、民族解放、歼灭在大陆的蒋匪起到了重要作用。那么，1949年之后，他们真的都在匪党的打击之下消失了吗？</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换位思考一下，如果一个共产党员通过重重斗争，打败郝伯村、李焕这些政治对手，爬到了蒋匪集团的最高位置。那么，他该怎么摧毁这个匪帮呢？</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以党首身份，直接宣布起义？想想就知道不可行。就算能排除掉台湾所有的反对势力，但台湾经济当时这么强势，和平统一之后的国民党必然能量极大，一旦统一，那么第一件事就等于白做了，这样的统一，等于是给大陆一个烫手的热山芋，搞不好会重演铁扇公主吞掉孙悟空的戏码。</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李登辉先生作为一个卓越的政治家，敏锐的意识到，国民党必须死，而且一定要死在统一之前。最好是以一种屈辱窝囊的方式死去，让人永远打不起它的旗子来。</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也就是说，把台湾交给祖国之前，必须要消灭国民党，并打垮台湾经济，这样统一之后才无后患。</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那么，目标明确了，应该怎样做？</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李登辉先生前面有一个成功的先行者，他就是中国人民的老朋友——戈尔巴乔夫先生。</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戈尔巴乔夫先生早就把消灭苏共作为自己的政治目标，但他并没有直接投降美国，或者上台就宣布苏共解体。他要做的，是以党首的身份，做各种实际上对党破坏或者不作为的事情，从而把党变得更加虚弱、缺乏抵抗力，最后在内部不满和外部冲击下倒掉。</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李登辉先生用自己的智慧、用对党的无限忠诚，从上世纪九十年代开始，一次次肢解国民党，让这个匪帮越分越小，越分越碎，越分越弱。</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虽然此后马英九诈尸八年，但大局已定，只能是回光返照了。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今天，当在蔡主席的持续打击下，国民党的账户被冻结的时候。我们不应忘记，有这样一位老人，此前辛苦耕耘了二十年，才换来了今天的胜利。</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果说李登辉先生还做了一点什么其他的贡献，那就是在1996年，当他通过情报，得知解放军内部出了叛徒的时候，不顾自身暴露的危险，冒险使用公开管道，把这个重要情报传递给北京，使得我党一举挖出了国民党匪帮在大陆的情报团伙，以及军内的附匪叛徒。</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链接：陈虎门：李登辉一句空包弹害间谍被囚16年</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李登辉先生之睿智，颇有云天明之风范。</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李登辉先生是导致“台湾中衰”的最大功臣，每一个心系祖国统一事业的爱国网友，都应当了解他的功绩。就像戈尔巴乔夫先生在西方备受尊崇一样，李登辉先生未来也必然会被大陆网友所铭记。</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唯一令人遗憾的就是，李登辉先生在匪区默默战斗一辈子，却由于年事已高，难以看到祖国统一的那一天了。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革命事业薪火相传。今天，蔡英文主席和新一代台湾觉醒青年已经成长起来，戡乱剿匪正在轰轰烈烈地在台湾进行。</w:t>
      </w:r>
      <w:r>
        <w:rPr>
          <w:rFonts w:hint="eastAsia" w:asciiTheme="minorEastAsia" w:hAnsiTheme="minorEastAsia" w:eastAsiaTheme="minorEastAsia" w:cstheme="minorEastAsia"/>
          <w:b/>
          <w:i w:val="0"/>
          <w:caps w:val="0"/>
          <w:color w:val="ED1C24"/>
          <w:spacing w:val="0"/>
          <w:kern w:val="0"/>
          <w:sz w:val="24"/>
          <w:szCs w:val="24"/>
          <w:shd w:val="clear" w:fill="FFFFFF"/>
          <w:lang w:val="en-US" w:eastAsia="zh-CN" w:bidi="ar"/>
        </w:rPr>
        <w:t>国民党反动派、台湾资本家、台湾经济，这三者虽然现在还在负隅顽抗，但终究逃不过被</w:t>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台湾人民</w:t>
      </w:r>
      <w:r>
        <w:rPr>
          <w:rFonts w:hint="eastAsia" w:asciiTheme="minorEastAsia" w:hAnsiTheme="minorEastAsia" w:eastAsiaTheme="minorEastAsia" w:cstheme="minorEastAsia"/>
          <w:b/>
          <w:i w:val="0"/>
          <w:caps w:val="0"/>
          <w:color w:val="ED1C24"/>
          <w:spacing w:val="0"/>
          <w:kern w:val="0"/>
          <w:sz w:val="24"/>
          <w:szCs w:val="24"/>
          <w:shd w:val="clear" w:fill="FFFFFF"/>
          <w:lang w:val="en-US" w:eastAsia="zh-CN" w:bidi="ar"/>
        </w:rPr>
        <w:t>消灭的下场。</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寄希望于台湾人民，功成不必在我。这就是一位老一辈白区共产党员的高尚节操。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default" w:ascii="Arial" w:hAnsi="Arial" w:cs="Arial"/>
          <w:i w:val="0"/>
          <w:caps w:val="0"/>
          <w:color w:val="222222"/>
          <w:spacing w:val="0"/>
          <w:sz w:val="21"/>
          <w:szCs w:val="21"/>
        </w:rPr>
      </w:pPr>
      <w:r>
        <w:rPr>
          <w:rFonts w:hint="default" w:ascii="Arial" w:hAnsi="Arial" w:eastAsia="宋体" w:cs="Arial"/>
          <w:i w:val="0"/>
          <w:caps w:val="0"/>
          <w:color w:val="222222"/>
          <w:spacing w:val="0"/>
          <w:kern w:val="0"/>
          <w:sz w:val="21"/>
          <w:szCs w:val="21"/>
          <w:shd w:val="clear" w:fill="FFFFFF"/>
          <w:lang w:val="en-US" w:eastAsia="zh-CN" w:bidi="ar"/>
        </w:rPr>
        <w:drawing>
          <wp:inline distT="0" distB="0" distL="114300" distR="114300">
            <wp:extent cx="2552700" cy="3267075"/>
            <wp:effectExtent l="0" t="0" r="0" b="9525"/>
            <wp:docPr id="85"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2" descr="IMG_256"/>
                    <pic:cNvPicPr>
                      <a:picLocks noChangeAspect="1"/>
                    </pic:cNvPicPr>
                  </pic:nvPicPr>
                  <pic:blipFill>
                    <a:blip r:embed="rId81"/>
                    <a:stretch>
                      <a:fillRect/>
                    </a:stretch>
                  </pic:blipFill>
                  <pic:spPr>
                    <a:xfrm>
                      <a:off x="0" y="0"/>
                      <a:ext cx="2552700" cy="3267075"/>
                    </a:xfrm>
                    <a:prstGeom prst="rect">
                      <a:avLst/>
                    </a:prstGeom>
                    <a:noFill/>
                    <a:ln w="9525">
                      <a:noFill/>
                    </a:ln>
                  </pic:spPr>
                </pic:pic>
              </a:graphicData>
            </a:graphic>
          </wp:inline>
        </w:drawing>
      </w:r>
    </w:p>
    <w:p>
      <w:pPr>
        <w:keepNext w:val="0"/>
        <w:keepLines w:val="0"/>
        <w:widowControl/>
        <w:suppressLineNumbers w:val="0"/>
        <w:jc w:val="left"/>
      </w:pP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auto"/>
        </w:rPr>
      </w:pPr>
      <w:bookmarkStart w:id="197" w:name="_Toc164466225"/>
      <w:r>
        <w:rPr>
          <w:color w:val="auto"/>
          <w:lang w:val="en-US" w:eastAsia="zh-CN"/>
        </w:rPr>
        <w:t>104、</w:t>
      </w:r>
      <w:r>
        <w:rPr>
          <w:rFonts w:hint="default"/>
          <w:color w:val="auto"/>
          <w:lang w:val="en-US" w:eastAsia="zh-CN"/>
        </w:rPr>
        <w:fldChar w:fldCharType="begin"/>
      </w:r>
      <w:r>
        <w:rPr>
          <w:rFonts w:hint="default"/>
          <w:color w:val="auto"/>
          <w:lang w:val="en-US" w:eastAsia="zh-CN"/>
        </w:rPr>
        <w:instrText xml:space="preserve"> HYPERLINK "https://www.weibo.com/p/230418450838710102wwyp?mod=zwenzhang"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《战略忽悠职业资格考试培训班讲课记录》</w:t>
      </w:r>
      <w:r>
        <w:rPr>
          <w:rFonts w:hint="default"/>
          <w:color w:val="auto"/>
          <w:lang w:val="en-US" w:eastAsia="zh-CN"/>
        </w:rPr>
        <w:fldChar w:fldCharType="end"/>
      </w:r>
      <w:bookmarkEnd w:id="197"/>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2016年11月3日</w:t>
      </w:r>
    </w:p>
    <w:p>
      <w:pPr>
        <w:keepNext w:val="0"/>
        <w:keepLines w:val="0"/>
        <w:widowControl/>
        <w:suppressLineNumbers w:val="0"/>
        <w:spacing w:after="240" w:afterAutospacing="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好了，同学们安静一下，现在我们开始上课了。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今天是咱们这个培训班的第二次上课，我们凯申学校这个培训，主要面对有志于参与国家战略忽悠事业、正在备战明年的全国忽悠技术资格统一考试的各位大四学生。要知道，以前，忽悠员这个职称是需要单位评定的，2014年之后，国家推行“以考代评”的改革，初级职称认定通过考试的方式，这使得普通大学毕业生也可以参加国家统一的忽悠员考试，获得初级职称。</w:t>
      </w:r>
    </w:p>
    <w:p>
      <w:pPr>
        <w:keepNext w:val="0"/>
        <w:keepLines w:val="0"/>
        <w:widowControl/>
        <w:suppressLineNumbers w:val="0"/>
        <w:spacing w:after="240" w:afterAutospacing="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忽悠专业的职称分为三级：初级忽悠员、中级忽悠员、高级忽悠员。其中，后两者目前还是需要按照以往的方式，以考试和组织评定相结合的方式进行定级。</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忽悠员属于特殊工种，就业方向主要是国防部战略忽悠局下属的各个科处，提供有竞争力的薪资水平，并有大量外派出国或出境工作的机会。</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忽悠员这个工作对知识水平要求很高，在2014年之前，一个刚定向培养分配的大学生，往往需要至少两年的时间，才能熟练掌握实战中基本的忽悠技巧，从而具备初步独立开展工作的能力。而中级忽悠员则往往需要五到十年的努力才能满足晋升要求，甚至有些人年龄很大了，都仍然停留在初级职称，例如战略忽悠局执行一处台湾科的袁</w:t>
      </w:r>
      <w:r>
        <w:rPr>
          <w:rFonts w:hint="default" w:asciiTheme="minorEastAsia" w:hAnsiTheme="minorEastAsia" w:cstheme="minorEastAsia"/>
          <w:i w:val="0"/>
          <w:caps w:val="0"/>
          <w:color w:val="333333"/>
          <w:spacing w:val="0"/>
          <w:kern w:val="0"/>
          <w:sz w:val="24"/>
          <w:szCs w:val="24"/>
          <w:shd w:val="clear" w:fill="FFFFFF"/>
          <w:lang w:eastAsia="zh-CN" w:bidi="ar"/>
        </w:rPr>
        <w:t>红冰同志</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参加工作多年，但忽悠水平仍然停留在较低的层次上，工作成果不明显，虽然是1952年出生的老同志，且态度积极，退休后主动请求返聘，但在严格的考核制度之下，至今仍然是初级忽悠员职称。至于高级忽悠员，更是极难评定，目前整个局里，只有不到5%的一线人员拥有高级忽悠员职称，这些同志都是可以独当一面、忽悠一片的精英，国家培养他们花费了很大心血。</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国防部战略忽悠局的前身是1955年由毛泽东主席亲自批准成立的国家对外战略忽悠委员会，和红岸工程一样，这个委员会的运转细节一直是绝对的国家机密。苏修集团和西方世界虽然从一些蛛丝马迹得知了这样一个机构的存在，但一直很难了解关于它的更深入的信息。下面我们来看一段外媒的报道：</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2F2F5"/>
        </w:rPr>
        <w:t>据美国华盛顿自由灯塔报网站2月2日报道，根据白宫中国问题专家白邦瑞（Michael</w:t>
      </w:r>
      <w:r>
        <w:rPr>
          <w:rFonts w:hint="default" w:asciiTheme="minorEastAsia" w:hAnsiTheme="minorEastAsia" w:cstheme="minorEastAsia"/>
          <w:i w:val="0"/>
          <w:caps w:val="0"/>
          <w:color w:val="333333"/>
          <w:spacing w:val="0"/>
          <w:sz w:val="24"/>
          <w:szCs w:val="24"/>
          <w:shd w:val="clear" w:fill="F2F2F5"/>
        </w:rPr>
        <w:t xml:space="preserve"> </w:t>
      </w:r>
      <w:r>
        <w:rPr>
          <w:rFonts w:hint="eastAsia" w:asciiTheme="minorEastAsia" w:hAnsiTheme="minorEastAsia" w:eastAsiaTheme="minorEastAsia" w:cstheme="minorEastAsia"/>
          <w:i w:val="0"/>
          <w:caps w:val="0"/>
          <w:color w:val="333333"/>
          <w:spacing w:val="0"/>
          <w:sz w:val="24"/>
          <w:szCs w:val="24"/>
          <w:shd w:val="clear" w:fill="F2F2F5"/>
        </w:rPr>
        <w:t>Pillsbury）的新书《百年马拉松》（The Hundred YearMarathon），中国的战略忽悠大棋暴露了。这名曾在里根政府中负责制定政策的国防部助理副部长在文章称，中国有一项秘密的现代化“百年计划”，针对美国历届政府进行欺骗，用中共主导的政治经济系统替代美国主导的世界秩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sz w:val="24"/>
          <w:szCs w:val="24"/>
          <w:shd w:val="clear" w:fill="F2F2F5"/>
        </w:rPr>
        <w:t>自尼克松政府以来，会说汉语的白邦瑞一直是美国政府中国问题专家。他在新书《百年马拉松》中指出，</w:t>
      </w:r>
      <w:r>
        <w:rPr>
          <w:rFonts w:hint="eastAsia" w:asciiTheme="minorEastAsia" w:hAnsiTheme="minorEastAsia" w:eastAsiaTheme="minorEastAsia" w:cstheme="minorEastAsia"/>
          <w:b/>
          <w:i w:val="0"/>
          <w:caps w:val="0"/>
          <w:color w:val="333333"/>
          <w:spacing w:val="0"/>
          <w:sz w:val="24"/>
          <w:szCs w:val="24"/>
          <w:shd w:val="clear" w:fill="F2F2F5"/>
        </w:rPr>
        <w:t>在长达40年的时间里，中国领导人一直忽悠美国总统、内阁秘书长和政府中的分析人士与决策者</w:t>
      </w:r>
      <w:r>
        <w:rPr>
          <w:rFonts w:hint="eastAsia" w:asciiTheme="minorEastAsia" w:hAnsiTheme="minorEastAsia" w:eastAsiaTheme="minorEastAsia" w:cstheme="minorEastAsia"/>
          <w:i w:val="0"/>
          <w:caps w:val="0"/>
          <w:color w:val="333333"/>
          <w:spacing w:val="0"/>
          <w:sz w:val="24"/>
          <w:szCs w:val="24"/>
          <w:shd w:val="clear" w:fill="F2F2F5"/>
        </w:rPr>
        <w:t>，让他们错误地评估中国为一个值得美国支持的良性强权。这一秘密的忽悠战略是基于中国古代的治国理政艺术，利用大量的金钱、技术和支持军队的专家进行运作。中国共产党中的鹰派正采取这些措施赶上并最终超越美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sz w:val="24"/>
          <w:szCs w:val="24"/>
          <w:shd w:val="clear" w:fill="F2F2F5"/>
        </w:rPr>
        <w:t>白邦瑞称，中国的战略忽悠计划（Strategic</w:t>
      </w:r>
      <w:r>
        <w:rPr>
          <w:rFonts w:hint="default" w:asciiTheme="minorEastAsia" w:hAnsiTheme="minorEastAsia" w:cstheme="minorEastAsia"/>
          <w:i w:val="0"/>
          <w:caps w:val="0"/>
          <w:color w:val="333333"/>
          <w:spacing w:val="0"/>
          <w:sz w:val="24"/>
          <w:szCs w:val="24"/>
          <w:shd w:val="clear" w:fill="F2F2F5"/>
        </w:rPr>
        <w:t xml:space="preserve"> </w:t>
      </w:r>
      <w:r>
        <w:rPr>
          <w:rFonts w:hint="eastAsia" w:asciiTheme="minorEastAsia" w:hAnsiTheme="minorEastAsia" w:eastAsiaTheme="minorEastAsia" w:cstheme="minorEastAsia"/>
          <w:i w:val="0"/>
          <w:caps w:val="0"/>
          <w:color w:val="333333"/>
          <w:spacing w:val="0"/>
          <w:sz w:val="24"/>
          <w:szCs w:val="24"/>
          <w:shd w:val="clear" w:fill="F2F2F5"/>
        </w:rPr>
        <w:t>Deception</w:t>
      </w:r>
      <w:r>
        <w:rPr>
          <w:rFonts w:hint="default" w:asciiTheme="minorEastAsia" w:hAnsiTheme="minorEastAsia" w:cstheme="minorEastAsia"/>
          <w:i w:val="0"/>
          <w:caps w:val="0"/>
          <w:color w:val="333333"/>
          <w:spacing w:val="0"/>
          <w:sz w:val="24"/>
          <w:szCs w:val="24"/>
          <w:shd w:val="clear" w:fill="F2F2F5"/>
        </w:rPr>
        <w:t xml:space="preserve"> </w:t>
      </w:r>
      <w:r>
        <w:rPr>
          <w:rFonts w:hint="eastAsia" w:asciiTheme="minorEastAsia" w:hAnsiTheme="minorEastAsia" w:eastAsiaTheme="minorEastAsia" w:cstheme="minorEastAsia"/>
          <w:i w:val="0"/>
          <w:caps w:val="0"/>
          <w:color w:val="333333"/>
          <w:spacing w:val="0"/>
          <w:sz w:val="24"/>
          <w:szCs w:val="24"/>
          <w:shd w:val="clear" w:fill="F2F2F5"/>
        </w:rPr>
        <w:t>Program）是1955年由</w:t>
      </w:r>
      <w:r>
        <w:rPr>
          <w:rFonts w:hint="eastAsia" w:asciiTheme="minorEastAsia" w:hAnsiTheme="minorEastAsia" w:eastAsiaTheme="minorEastAsia" w:cstheme="minorEastAsia"/>
          <w:b/>
          <w:i w:val="0"/>
          <w:caps w:val="0"/>
          <w:color w:val="333333"/>
          <w:spacing w:val="0"/>
          <w:sz w:val="24"/>
          <w:szCs w:val="24"/>
          <w:shd w:val="clear" w:fill="F2F2F5"/>
        </w:rPr>
        <w:t>毛泽东</w:t>
      </w:r>
      <w:r>
        <w:rPr>
          <w:rFonts w:hint="eastAsia" w:asciiTheme="minorEastAsia" w:hAnsiTheme="minorEastAsia" w:eastAsiaTheme="minorEastAsia" w:cstheme="minorEastAsia"/>
          <w:i w:val="0"/>
          <w:caps w:val="0"/>
          <w:color w:val="333333"/>
          <w:spacing w:val="0"/>
          <w:sz w:val="24"/>
          <w:szCs w:val="24"/>
          <w:shd w:val="clear" w:fill="F2F2F5"/>
        </w:rPr>
        <w:t>主席亲自启动的，</w:t>
      </w:r>
      <w:r>
        <w:rPr>
          <w:rFonts w:hint="eastAsia" w:asciiTheme="minorEastAsia" w:hAnsiTheme="minorEastAsia" w:eastAsiaTheme="minorEastAsia" w:cstheme="minorEastAsia"/>
          <w:b/>
          <w:i w:val="0"/>
          <w:caps w:val="0"/>
          <w:color w:val="333333"/>
          <w:spacing w:val="0"/>
          <w:sz w:val="24"/>
          <w:szCs w:val="24"/>
          <w:shd w:val="clear" w:fill="F2F2F5"/>
        </w:rPr>
        <w:t>在世界上广泛传播中国是一个穷困、落后、不关心外界的国家</w:t>
      </w:r>
      <w:r>
        <w:rPr>
          <w:rFonts w:hint="eastAsia" w:asciiTheme="minorEastAsia" w:hAnsiTheme="minorEastAsia" w:eastAsiaTheme="minorEastAsia" w:cstheme="minorEastAsia"/>
          <w:i w:val="0"/>
          <w:caps w:val="0"/>
          <w:color w:val="333333"/>
          <w:spacing w:val="0"/>
          <w:sz w:val="24"/>
          <w:szCs w:val="24"/>
          <w:shd w:val="clear" w:fill="F2F2F5"/>
        </w:rPr>
        <w:t>。白邦瑞表示：“因为这种战略忽悠，美国认为必须帮助中国，向中国提供各类物资，以保证中国是个友好的国家，但这全错了！”</w:t>
      </w:r>
    </w:p>
    <w:p>
      <w:pPr>
        <w:keepNext w:val="0"/>
        <w:keepLines w:val="0"/>
        <w:widowControl/>
        <w:suppressLineNumbers w:val="0"/>
        <w:ind w:left="720" w:right="72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sz w:val="24"/>
          <w:szCs w:val="24"/>
          <w:shd w:val="clear" w:fill="F2F2F5"/>
        </w:rPr>
        <w:t>——《美媒：中国"战略忽悠局"真实存在 专门针对美国》</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十一届三中全会之后，我国的战略忽悠事业也进入了快车道，近些年来，更是随着“一带一路”规划的展开，随着中国扩张的海外利益，战略忽悠局的业务也急速扩张，导致一时间人才紧缺，国家急需大量合格的忽悠员，“以考代评”的体制改革正是顺应这种时代要求而产生的。国家得以通过考试的形式，从全部应届大学毕业生中选拔潜在的战略忽悠高手，快速充实队伍。</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战略忽悠局的一部分科级机构，是对获得初级职称的忽悠员们开放的，包括：</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执行一处（亚洲处），共九个科室，其中三个对初级开放招聘</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——境内科 负责人：孙科长</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——港澳科 负责人：陈科长</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——台湾科 负责人：曹科长</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执行三处（北美处），共五个科室，其中两个对初级开放招聘</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——美国舆论科 负责人：章处长（执行三处处长兼美国舆论科科长）</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——军事科 负责人：平科长</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潜伏处，共十一个科室，其中两个对初级开放招聘</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——统一科 负责人：蔡副处长（代号PE，潜伏处副处长兼统一科科长）</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——海外民运科 负责人：王科长</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综合处，共四个科室，其中一个对初级开放招聘</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——老干部科 负责人：张前局长（退休后发挥余热）</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前面说过，战略忽悠局会为入职的同学们提供有竞争力的薪资水平，但前提是要通过明年1月份的初级忽悠员考试，才能取得竞争上岗的资格。初级忽悠员的考试科目主要有以下四门：</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思想政治理论（满分100分）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参考书：</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《马克思主义哲学原理》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《马克思主义政治经济学原理》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《中国特色社会主义理论体系》</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《理论热点面对面·2016》</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外国语（满分100分）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参考书：</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《2017年全国战略忽悠技术资格统一考试（初级）·英语大纲》</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专业课一（满分150分）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参考书（以台湾方向为例）：</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《应急口语通-闽南语》</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《台湾通史》</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《岁月台湾》</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《台湾历史纲要》</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《台湾威权体制及其转型研究》</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《我们台湾这些年》</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《台湾早期历史研究》</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《台湾早期历史研究续集》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《先总统 蒋公思想言论总集》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《超越后进发展：台湾的产业升级策略》</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《台湾之子》</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《感恩的心——吴伯雄七十留影》</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《为主做见证：李登辉的信仰告白》</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《21世纪台湾要到哪里去》</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《如瑜得水》</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《台湾的十字架》</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《1.86坪的“总统府”》</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《原乡精神》</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《倾听与对话》</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《洋葱炒蛋到小英便当》</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《英派：点亮台湾的这一哩路》</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专业课二（满分150分）：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参考书及资料（以台湾方向为例）：</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《厚黑学》</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《罗织经》</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《丑陋的中国人》</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《当代台湾媒体产业》</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《传媒人丛书：媒体操纵》</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《舆论战100例——经典案例评析/案例教学系列》</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《一分钟心理操纵术》</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《舆论引导论》</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《说什么怎么说：网络舆论引导与舆情应对》</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《微媒体舆论引导：策略；方法；案例》</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《谁能引领现代舆论场》</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《心理学视野中的网络舆论引导研究》</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《网络舆论监测与安全研究》</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《突发事件舆论引导策略》</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《自由时报》2016全年</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《苹果日报》2016全年</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《政经看民视/正晶限时批》2016全年</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《前进新台湾》2016全年</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《国产公知速成宝典》《“国产公知”从入门到精通》</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《从2B到精通：你也可以做公知》</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好了，下面我们来看一下考试真题的格式，以专业课二为例，一般是4道选择题，4道简答题，2道论述题。</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下面是我们辅导班对2017年专业课二的押题，去年准确率高达60%，比其他辅导班的平均水平高两倍，这也是大家为什么这么愿意选择我们凯申忽考培训学校的原因。</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2017年全国战略忽悠专业统一资格考试（初级）台湾方向专业课（二）考试</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考试时间：2017年1月8日下午14:30</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满分：150分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考试时间：120分钟</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请把选择题答案填在答题卡上，论述简答题答案填在答题纸上，在试卷上答题不得分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一、单项选择题（4题，共20分，每题5分）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1、2016年11月，在珠海航展上，中国大陆的最新一代战斗机J-20首次公开亮相，如果你是以“大陆流亡公共知识分子”的身份参与台湾政论节目的嘉宾，以下观点中，你认为最好的忽悠方式是哪一种？</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A</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这说明了中国大陆的快速进步，两岸军事实力对比从1996年的相持，变成今天这种局面，我们台湾真的应该反思了。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B</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 台湾现在战斗机已经无法和中国大陆相抗衡，我们应该花更多的钱从美国引进F-22战斗机。</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C</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 虽然我不认识J20长什么样子，但是台湾现在升级了F-16V，这个足以和解放军的J-20抗衡。</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D</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J20是什么东西我不管，但是他们是独裁专制的体制，我们台湾有自由民主。而专制国家不可能战胜民主政权，所以台湾完全不要被对岸吓倒，我们是必胜的。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2、2016年，台湾推出了不当党产处置条例，台湾各新闻媒体纷纷关注，你作为一名忽悠员被组织安排到可以在台媒发声的岗位上，应该如何开展忽悠工作？</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A</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 台湾应该坚持“九二共识，一中各表”的原则，积极和大陆开展交流，救台湾经济才是最重要的，台湾不能内斗不止。</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B</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 国民党是孙中山先生创立的百年革命党，你们不能这样对待它，我们还要靠它反攻大陆，三民主义统一中国。</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C</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 国民党内部应该先团结起来，共同抵抗这种不公不义的政治清算，只要党员都联合起来不内斗，国民党一定能挺过去。</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D</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国民党从228的时候就开始残害台湾人民，世界历史上最长的戒严你们都忘了吗？国民党现在又180°转弯，积极亲中卖台，强迫台湾人民签订服贸货贸协议，只有把具备独裁基因和中国基因的国民党消灭掉，台湾人民才能迎来真正的民主、自由和独立。</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3、如果你参加台湾政论节目，有嘉宾呼吁台湾人民冷静，声称台湾和大陆割裂关系不可能成功，你应该怎么展开忽悠工作？</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A 说的对，台湾市场狭小，极度依赖中国大陆，如果没有中国大陆给台湾让利给政策，台湾经济堪忧。</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B 胡说八道，亲中的服贸货贸协定只会搞乱台湾，到时候中国大陆来160万人到台湾做小生意，台湾人就都失业了。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C 台湾七八十年代也没有依靠中国啊，怎么那个时候我们就能崛起，所以台湾经济根本和中国无关啦。</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D对面这个人从小就被中共洗脑，15岁的时候就去过大陆参加儿童节活动，他的网络头像还是皇舆全览图，可见根本就不爱台湾，这种五毛的话也能信吗？</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4、台湾在某一次国际组织会议上，又未能获得入场券，你作为一名忽悠员被组织安排到可以在台媒发声的岗位上，应该如何开展忽悠工作？</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A 这都是中共的打压，我们一定要教训中国，明天上凯道抗议中国鸭霸</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B 这都是民进党不承认“九二共识”的结果，台湾人民不要被绑在民进党的战车上</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C 这都是时代力量深绿势力绑架了民进党，民进党一定要往中间道路靠拢</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D马英九和国民党难道不应该负责吗？都是马英九“外交休兵”的错，非要用“中华台北”，友邦们当然不认识，我们如果以台湾的身份参加，就没有这个问题了，可见国民党给台湾的外交空间造成了多么严重的伤害。</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二、简答题（4题，共60分，每题15分）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1、简单描述台湾地区自1895年至今的政权沿革。</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2、请说出台湾目前四个最主流的纸质媒体，并逐个分析其在两岸问题上的政治倾向及引导方式。</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3、如果你负责PTT的忽悠工作，请列举出不被察觉出身份、不被封号所需要注意的各种事项。</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4、请简要回答对台忽悠工作的核心指导思想是什么？在本质上要达到什么样的目的？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三、论述题（2题，共70分，第一题30分，第二题40分）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1、如果你被组织安排在海外，且已取得美国国籍，经常来台湾参加台湾绿营政论节目，忽悠台湾人民的效果很好，是敌人的眼中钉。此时国民党反动派指责你是“外国人”，在台湾参加政论节目属于“非法打工”，企图破坏你的忽悠活动，请问你此时应该如何写文章反驳敌人，试做论述。</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如果现在距离台湾2020年选举还有两个月，PE同志由于任务执行得力，致使台湾经济惨淡，国民党反动派趁机再窜起，甚至民意支持率微弱领先。你现在手中有30个一般活跃的facebook账号（注册时间均超过1年），试问如何通过网络操纵忽悠台湾民意，确保PE同志再次连任，击退国民党。请至少设计三种攻击思路并分别予以详细论述。</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好了，上面就是我们学校的模拟题，大家可以看一下题目，晚上回家之后做一下，明天上午上课的时候我们来讲评。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先这样吧，课间休息15分钟，下节课我们来讲一位在战略忽悠界的传奇人物的英雄事迹，他就是现任执行一处台湾科的曹科长，也是你们台湾方向的学生考试复试的主考官。我先把曹科长的简历给大家发下去，大家利用课间时间先看一下。摸清他的忽悠套路，对你们进入复试以后的备考，很有必要。</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下课。</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auto"/>
        </w:rPr>
      </w:pPr>
      <w:bookmarkStart w:id="198" w:name="_Toc661534073"/>
      <w:r>
        <w:rPr>
          <w:color w:val="auto"/>
          <w:lang w:val="en-US" w:eastAsia="zh-CN"/>
        </w:rPr>
        <w:t>105、</w:t>
      </w:r>
      <w:r>
        <w:rPr>
          <w:rFonts w:hint="default"/>
          <w:color w:val="auto"/>
          <w:lang w:val="en-US" w:eastAsia="zh-CN"/>
        </w:rPr>
        <w:fldChar w:fldCharType="begin"/>
      </w:r>
      <w:r>
        <w:rPr>
          <w:rFonts w:hint="default"/>
          <w:color w:val="auto"/>
          <w:lang w:val="en-US" w:eastAsia="zh-CN"/>
        </w:rPr>
        <w:instrText xml:space="preserve"> HYPERLINK "https://www.weibo.com/p/230418450838710102wj5u?mod=zwenzhang"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《如果1949年国民党胜利了，今天的中国会是什么样子？（2016版）》</w:t>
      </w:r>
      <w:r>
        <w:rPr>
          <w:rFonts w:hint="default"/>
          <w:color w:val="auto"/>
          <w:lang w:val="en-US" w:eastAsia="zh-CN"/>
        </w:rPr>
        <w:fldChar w:fldCharType="end"/>
      </w:r>
      <w:bookmarkEnd w:id="198"/>
    </w:p>
    <w:p>
      <w:pPr>
        <w:keepNext w:val="0"/>
        <w:keepLines w:val="0"/>
        <w:widowControl/>
        <w:suppressLineNumbers w:val="0"/>
        <w:jc w:val="center"/>
        <w:rPr>
          <w:rFonts w:ascii="Arial" w:hAnsi="Arial" w:eastAsia="宋体" w:cs="Arial"/>
          <w:i w:val="0"/>
          <w:caps w:val="0"/>
          <w:color w:val="808080"/>
          <w:spacing w:val="0"/>
          <w:kern w:val="0"/>
          <w:sz w:val="18"/>
          <w:szCs w:val="18"/>
          <w:shd w:val="clear" w:fill="FFFFFF"/>
          <w:lang w:val="en-US" w:eastAsia="zh-CN" w:bidi="ar"/>
        </w:rPr>
      </w:pPr>
      <w:r>
        <w:rPr>
          <w:rFonts w:ascii="Arial" w:hAnsi="Arial" w:eastAsia="宋体" w:cs="Arial"/>
          <w:i w:val="0"/>
          <w:caps w:val="0"/>
          <w:color w:val="808080"/>
          <w:spacing w:val="0"/>
          <w:kern w:val="0"/>
          <w:sz w:val="18"/>
          <w:szCs w:val="18"/>
          <w:shd w:val="clear" w:fill="FFFFFF"/>
          <w:lang w:val="en-US" w:eastAsia="zh-CN" w:bidi="ar"/>
        </w:rPr>
        <w:t>2016年4月8日</w:t>
      </w:r>
    </w:p>
    <w:p>
      <w:pPr>
        <w:keepNext w:val="0"/>
        <w:keepLines w:val="0"/>
        <w:widowControl/>
        <w:suppressLineNumbers w:val="0"/>
        <w:jc w:val="center"/>
        <w:rPr>
          <w:rFonts w:ascii="Arial" w:hAnsi="Arial" w:eastAsia="宋体" w:cs="Arial"/>
          <w:i w:val="0"/>
          <w:caps w:val="0"/>
          <w:color w:val="808080"/>
          <w:spacing w:val="0"/>
          <w:kern w:val="0"/>
          <w:sz w:val="18"/>
          <w:szCs w:val="18"/>
          <w:shd w:val="clear" w:fill="FFFFFF"/>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由于实在想象不出国民党在1949年怎么做才能赢，于是做一个如下的假设：</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1949年1月1日清晨，中共高层包括全部军队出于不明原因，biu的一声，集体消失了。</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于是……先总统蒋公领导的国民党获得了胜利！</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然后……</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center"/>
        <w:textAlignment w:val="auto"/>
        <w:outlineLvl w:val="9"/>
        <w:rPr>
          <w:rFonts w:hint="eastAsia" w:asciiTheme="minorEastAsia" w:hAnsiTheme="minorEastAsia" w:eastAsiaTheme="minorEastAsia" w:cstheme="minorEastAsia"/>
          <w:i w:val="0"/>
          <w:caps w:val="0"/>
          <w:color w:val="333333"/>
          <w:spacing w:val="0"/>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jc w:val="left"/>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《中央日报》民国105年11月23日新闻</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center"/>
        <w:textAlignment w:val="auto"/>
        <w:outlineLvl w:val="9"/>
        <w:rPr>
          <w:rFonts w:hint="eastAsia" w:asciiTheme="minorEastAsia" w:hAnsiTheme="minorEastAsia" w:eastAsiaTheme="minorEastAsia" w:cstheme="minorEastAsia"/>
          <w:i w:val="0"/>
          <w:caps w:val="0"/>
          <w:color w:val="333333"/>
          <w:spacing w:val="0"/>
          <w:sz w:val="24"/>
          <w:szCs w:val="24"/>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蒋友松总统视察苏州养猪场：一定要让人民吃上米饭和肉汤</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蒋总统发表电视讲话：为打击腐败，今日起10000元和5000元第七版新金圆券将宣布停止流通</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交通部部长与山西省政府主席阎树楠通电话，就入晋铁路轨道问题继续磋商</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上海市长郝龙斌赴崇明岛美军基地慰问，哈里斯致谢：美中亲善共荣</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南京雾霾严重，市府吁民众少使用塑料袋和建筑材料生火做饭及取暖</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航太局：我国未来五年内或将自主发射首颗人造卫星，追赶韩国罗老号</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外交部回应“青海省主席马继援的特使抵达南京”传闻：属实</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东突厥斯坦伊斯兰共和国第二大城市喀什发生排华事件，外交部严正抗议交涉</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教育部：今年继续推广在全国中小学悬挂中正、经国、孝武三代前总统画像</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2018年俄罗斯世界杯预选赛十二强赛第五轮结束，国足3:0大胜察哈尔排名小组第一</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中央军：“动员戡乱”取得重要成果，空袭吉安匪区效果显著</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行政院长孔德基驳斥福建省主席李登辉、台湾省主席蔡英文不合适言论：闽台若独立国人共讨之</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南京法院宣判：发表通匪言论的前中央大学教授孔庆东获无期徒刑</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中藏贸易额今年已突破八亿美元，大藏王国成为我国第九大贸易伙伴</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蒋总统严令打击，我国罂粟种植面积跌出世界前三位，阿富汗居首</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蒙古国与蒙古共和国在边境再次爆发冲突，乌兰巴托与乌兰浩特互相指责对方先开枪</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105年我国年初中毛入学率首次突破40%，蒋总统发电教育部嘉奖</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《先总统蒋公思想言论总集》第三部——《孝武总统教诲录》昨日在南京出版发行</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湘潭匪区头目罗辑昨日确认被国军击毙，去年传已被击毙消息不实</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我国海警船成功进入一江山岛附近3海里水域宣示主权，与日本海警船对峙</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上海今年日均“路倒”人数下降至25人以内，蒋总统“新新新生活运动”成效显著</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奉贤贫民窟爆发青帮内部冲突，争夺贫民窟水龙头控制权，警察及时赶到仅数十人死</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美国当选总统川普称就任后要废除《中美友好通商航海条约》，欧巴马批之</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成渝铁路昨日正式通车，结束重庆不通铁路的历史，蒋总统致电四川省主席祝贺</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《香港主权归国十九年》一书在广州发行，港督杰里米·科尔宾应邀出席</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我国今年夏粮丰收，平均亩产突破100公斤</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中研院长孙穗芳：中研院计算机所研制成功首部国产手机“锤子”，堪称中国之光</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我驻挪威大使：消息传蒋总统有望被提名明年诺贝尔和平奖</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韩国外长与满洲国外长在美国旧金山就长白山地区归属达成初步协议</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蒋总统关注民生：今夏首都地区停电时间每日未超过四个小时</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工业部：今年前三季度我国粗钢产量突破六千万吨，首次超过印度，雄踞世界前三</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在上海拍摄的《贫民窟的百万富翁》日前获得澳大利亚电影节大奖，友邦赞叹</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清华大学最新研究成果：目前我国文盲率大幅下降至总人口三成</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USNews世界大学排名全榜单正式公布，我四校进入前1000名</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微软CEO李彦宏接受《中央日报》采访：我国人才在硅谷蓬勃发展，堪为国光</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蒋总统与美国当选总统川普通电话：选前并未支持希拉里，盼加入TPP</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蒋总统与安倍晋三首相通电话：如美国退出TPP，盼日本担负领导重任</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央行冯英翰行长：目前我国已有近四成人口拥有银行账户，金融业繁荣可期</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重视中国市场！美国IT巨头腾讯推出即时通信软件“wechat”的官方中文版，译名为“微信”</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TOP500超级计算机排行榜公布，中研院购得美国超算入围，列第389位，获历史突破</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国防部：我国从未试图研制核弹破坏国际秩序，友邦可通过IAEA渠道核查</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俄罗斯直升机罕见现身北平附近，外交部抗议：未邀请俄国参与北方维和</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美国成功发射世界首颗量子通信试验卫星，以“墨子”命名，我航太局致电祝贺：与有荣焉</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特稿：蒋总统亲自电话打到连一级，湘潭剿匪战体现领袖指挥艺术</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我国宇航员下周将首次进入太空，将乘联盟号赴国际空间站，蒋总统饯行赞其“中国之光”</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司法部长贺卫方：我国男足成绩好，得益于不拘一格的启发式素质教育</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7" w:afterLines="50" w:afterAutospacing="0"/>
        <w:ind w:left="0" w:right="0" w:firstLine="420"/>
        <w:jc w:val="left"/>
        <w:textAlignment w:val="auto"/>
        <w:outlineLvl w:val="9"/>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交通部透露：我国将试验新型列车，投入运行后时速超过120公里</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auto"/>
        </w:rPr>
      </w:pPr>
      <w:bookmarkStart w:id="199" w:name="_Toc1738787179"/>
      <w:r>
        <w:rPr>
          <w:rFonts w:hint="default"/>
          <w:color w:val="auto"/>
        </w:rPr>
        <w:t>106、</w:t>
      </w:r>
      <w:r>
        <w:rPr>
          <w:rFonts w:hint="default"/>
          <w:color w:val="auto"/>
        </w:rPr>
        <w:fldChar w:fldCharType="begin"/>
      </w:r>
      <w:r>
        <w:rPr>
          <w:rFonts w:hint="default"/>
          <w:color w:val="auto"/>
        </w:rPr>
        <w:instrText xml:space="preserve"> HYPERLINK "https://mp.weixin.qq.com/s?__biz=MzUzNTkzMTE0Ng==&amp;mid=2247484024&amp;idx=1&amp;sn=4ad890ad97955f820dd16b176415256b&amp;chksm=fafcb21dcd8b3b0b7153abb3853b816387a8c6b364e522a513b5f35b8ac40bca0f45d542da05&amp;token=2102834470&amp;lang=zh_CN" \l "rd" \t "/home/mecup/文档\\x/_blank" </w:instrText>
      </w:r>
      <w:r>
        <w:rPr>
          <w:rFonts w:hint="default"/>
          <w:color w:val="auto"/>
        </w:rPr>
        <w:fldChar w:fldCharType="separate"/>
      </w:r>
      <w:r>
        <w:rPr>
          <w:rStyle w:val="22"/>
          <w:rFonts w:hint="default" w:ascii="Arial" w:hAnsi="Arial" w:cs="Arial"/>
          <w:i w:val="0"/>
          <w:caps w:val="0"/>
          <w:color w:val="auto"/>
          <w:spacing w:val="0"/>
          <w:szCs w:val="24"/>
          <w:u w:val="none"/>
        </w:rPr>
        <w:t>《如果1949年国民党胜利了，今天的中国会是什么样子？（2019版）》</w:t>
      </w:r>
      <w:r>
        <w:rPr>
          <w:rFonts w:hint="default"/>
          <w:color w:val="auto"/>
        </w:rPr>
        <w:fldChar w:fldCharType="end"/>
      </w:r>
      <w:bookmarkEnd w:id="199"/>
    </w:p>
    <w:p>
      <w:pPr>
        <w:keepNext w:val="0"/>
        <w:keepLines w:val="0"/>
        <w:widowControl/>
        <w:suppressLineNumbers w:val="0"/>
        <w:jc w:val="center"/>
      </w:pPr>
      <w:r>
        <w:rPr>
          <w:rStyle w:val="21"/>
          <w:rFonts w:hint="eastAsia" w:ascii="微软雅黑" w:hAnsi="微软雅黑" w:eastAsia="微软雅黑" w:cs="微软雅黑"/>
          <w:i w:val="0"/>
          <w:caps w:val="0"/>
          <w:spacing w:val="8"/>
          <w:kern w:val="0"/>
          <w:sz w:val="22"/>
          <w:szCs w:val="22"/>
          <w:shd w:val="clear" w:fill="FFFFFF"/>
          <w:lang w:val="en-US" w:eastAsia="zh-CN" w:bidi="ar"/>
        </w:rPr>
        <w:t>2019-02-11</w:t>
      </w:r>
    </w:p>
    <w:p>
      <w:pPr>
        <w:keepNext w:val="0"/>
        <w:keepLines w:val="0"/>
        <w:widowControl/>
        <w:suppressLineNumbers w:val="0"/>
        <w:jc w:val="left"/>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背景：1949年9月30日，因为一颗距离地球8光年的超新星爆发，所有TG成员全部biu的一声消失了。国民党获得了战争胜利。</w:t>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w:t>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0052FF"/>
          <w:spacing w:val="8"/>
          <w:sz w:val="24"/>
          <w:szCs w:val="24"/>
          <w:shd w:val="clear" w:fill="FFFFFF"/>
        </w:rPr>
        <w:t>《中央日报》民国108年2月10日新闻：</w:t>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新春佳节，蒋友松总统瞻仰先总统孝武纪念堂：以孝治国，感天动地</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春节期间京沪城区保持供电平稳，连续四天未发生大范围停电</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大国崛起：我国去年钢铁产量雄踞世界第四，仅次于美日印</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青海省主席马继援昨日病逝，外交部答记者问：表哀悼，密切关注，均有掌握</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大国气象：我国首枚运载火箭“中正一号”即将于明日发射，二级火箭系我国制造</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上海市长郝龙斌：20年后，世界会忘记孟买，转而谈论上海</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好莱坞科幻大片《流浪地球》南京票房火爆，意外惊喜：片中有5秒钟中国救援队形象</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华裔美国公民李彦宏升任微软总裁，蒋总统致电祝贺：中华之光</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福建省主席李登辉不顾劝阻会见日本极右翼政客桥下彻，外交部：深表遗憾</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2019阿联酋亚洲杯决赛落幕，中国3:0痛斩日本，卫冕冠军壮我国威！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本社特稿：国运兴，足球强，专访奉贤贫民窟走出的亚洲球王！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中日渔政船在一江山岛附近再次对峙，外交部：已向联合国申诉，待国际公理之决断</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本报社论：华裔在硅谷能担任多家美国科技公司CEO，皆赖民国培养</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中研院长孙慧芳：我国国产智慧手机进步神速，已拥国内3%市场份额</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我国与大藏王国互致贺电，共祝两国关系正常化45周年</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上海乡贤杜先生致电感谢政府：铁腕打击通匪暴民，如今进口生意好做多了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去年底我国互联网用户已经突破2亿，雄踞世界第三</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火爆全球的美国社交APP“tik tok”今日正式进入中国市场，中文名称暂定为“抖音”</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去年我国文盲率下降至32%，记者观察：农村会写名字的民众日益增多</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中研院专家激烈辩论：前沿5G技术，我国应跟随美国、日本还是欧洲？</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美国总统希拉蕊发布国情咨文：高度赞扬九十年来中国的市场开放</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东突厥斯坦伊斯兰共和国发生政变，总统乌尔凯西已离开首都前往喀什葛尔</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越南共和国首都西贡发生排华事件，我外交部提出严正抗议</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上海多名社会人士联名建议“大麻合法化”：先进国家已合法，内政部：将做研究</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江西剿总：吉安剿匪进展顺利，匪首罗辑昨日已被击毙，国军胜利转进南昌</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《申报》主编曹长青：自由市场效率最高，没必要刻意保护本国产业</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卫福部驳斥社会不实言论：我国人均预期寿命已达61岁，持续进步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经济部：去年我国石油、煤炭出口再创新高，其中民营企业占八成，税收成长喜人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穷兵黩武？北韩军队昨日又与满洲国发生边界冲突，一名士兵死亡</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上海青帮一名堂主昨日被汽车炸弹炸死，警方已经介入调查誓言维持节庆秩序</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蒋总统新新新生活运动成效显著，我国13%住宅已拥有室内厕所</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内政部：将继续与山西省主席阎树枋就取消省际关税问题进行磋商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去年我国初中毛入学率再创新高，达到42%，蒋总统致电教育部祝贺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欧盟轮值主席国英国高度赞扬香港主权回归20年来发展，港督科尔宾致辞</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我国最强飞弹“雄风三号”昨日再次试射，威力巨大堪称航母杀手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br w:type="textWrapping"/>
      </w:r>
      <w:r>
        <w:rPr>
          <w:rFonts w:hint="eastAsia" w:asciiTheme="minorEastAsia" w:hAnsiTheme="minorEastAsia" w:eastAsiaTheme="minorEastAsia" w:cstheme="minorEastAsia"/>
          <w:i w:val="0"/>
          <w:caps w:val="0"/>
          <w:color w:val="333333"/>
          <w:spacing w:val="8"/>
          <w:sz w:val="24"/>
          <w:szCs w:val="24"/>
          <w:shd w:val="clear" w:fill="FFFFFF"/>
        </w:rPr>
        <w:t>大国新路：我国今年将开始建设时速超过120公里的高速铁路，法国巨头阿尔斯通承建</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auto"/>
        </w:rPr>
      </w:pPr>
      <w:bookmarkStart w:id="200" w:name="_Toc1994782215"/>
      <w:r>
        <w:rPr>
          <w:color w:val="auto"/>
          <w:lang w:val="en-US" w:eastAsia="zh-CN"/>
        </w:rPr>
        <w:t>107、</w:t>
      </w:r>
      <w:r>
        <w:rPr>
          <w:rFonts w:hint="default"/>
          <w:color w:val="auto"/>
          <w:lang w:val="en-US" w:eastAsia="zh-CN"/>
        </w:rPr>
        <w:fldChar w:fldCharType="begin"/>
      </w:r>
      <w:r>
        <w:rPr>
          <w:rFonts w:hint="default"/>
          <w:color w:val="auto"/>
          <w:lang w:val="en-US" w:eastAsia="zh-CN"/>
        </w:rPr>
        <w:instrText xml:space="preserve"> HYPERLINK "https://www.weibo.com/ttarticle/p/show?id=2313501000014141399523100311&amp;mod=zwenzhang"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《如何评价台湾2017年8月15日的大停电？》</w:t>
      </w:r>
      <w:r>
        <w:rPr>
          <w:rFonts w:hint="default"/>
          <w:color w:val="auto"/>
          <w:lang w:val="en-US" w:eastAsia="zh-CN"/>
        </w:rPr>
        <w:fldChar w:fldCharType="end"/>
      </w:r>
      <w:bookmarkEnd w:id="200"/>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2017-08-16</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同學們，同學們，靜一靜，聽我說。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這次全臺灣大停電，我們都很生氣，但我們要找到真正應該出來負責任的人，找到問題出在什麼地方，然後才能根據問題改進，對不對？有的同學吹不到冷風就罵無辜的小英，罵是該罵，但大家應該知道該罵誰更有助於解決問題，對不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有的同學把矛頭指向反核，說民進黨當時反核反錯了，導致我們現在沒有電用。但這樣的觀點真的對嘛？我們來看一組數據：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5610225" cy="4562475"/>
            <wp:effectExtent l="0" t="0" r="9525" b="9525"/>
            <wp:docPr id="87"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4" descr="IMG_256"/>
                    <pic:cNvPicPr>
                      <a:picLocks noChangeAspect="1"/>
                    </pic:cNvPicPr>
                  </pic:nvPicPr>
                  <pic:blipFill>
                    <a:blip r:embed="rId82"/>
                    <a:stretch>
                      <a:fillRect/>
                    </a:stretch>
                  </pic:blipFill>
                  <pic:spPr>
                    <a:xfrm>
                      <a:off x="0" y="0"/>
                      <a:ext cx="5610225" cy="456247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這是全世界電力消費量前20的地區，我們看一下就發現，厚～原來我們臺灣居然用了這麼多的電，我們的人均耗電量，在這個表格裏，是僅次於老美、老德、加拿大、澳洲之後，位居第五的。對岸強國的人均用電量，還不到我們的一半。所以說，大家沒必要因爲一次停電就抱怨多多，要看到我們在用電上已經是屬於已開發地區，今天的臺灣電力水平在世界上仍然是超贊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說，那些借着這次停電，就污蔑反核團體，根本是找錯了對象。畢竟我們發的電已經是大大超過世界平均水平，甚至我們的人均用電比發達國家日本還要多。所以說，根本就不該有電不夠用的狀況，更不需要靠核電來彌補缺口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那現狀的用電缺口是怎麼產生的呢？恭喜你，能想到這一步，就說明你具備了獨立思考的能力，不會被國民黨和核電集團牽着鼻子走了。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我們來看一下，到底是什麼人偷走了本該屬於我們臺灣人的電，讓我們在夏天不能吹到冷氣，連紅綠燈都無法工作：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根據能源局 2011 年的能源統計資料，</w:t>
      </w:r>
      <w:r>
        <w:rPr>
          <w:rFonts w:hint="default" w:ascii="Arial" w:hAnsi="Arial" w:cs="Arial"/>
          <w:b/>
          <w:i/>
          <w:caps w:val="0"/>
          <w:color w:val="333333"/>
          <w:spacing w:val="0"/>
          <w:sz w:val="24"/>
          <w:szCs w:val="24"/>
        </w:rPr>
        <w:t>工業使用的能源占全臺灣總能源消費的 38.56%</w:t>
      </w:r>
      <w:r>
        <w:rPr>
          <w:rFonts w:hint="default" w:ascii="Arial" w:hAnsi="Arial" w:cs="Arial"/>
          <w:i/>
          <w:caps w:val="0"/>
          <w:color w:val="333333"/>
          <w:spacing w:val="0"/>
          <w:sz w:val="24"/>
          <w:szCs w:val="24"/>
        </w:rPr>
        <w:t>，而“電力消費”則較高，占 52.7%，共 1,277.8 億度電左右。不但如此，工業用電比 10 年前（2001 年）增長 46.7%，也比住宅部門 24.6%、服務業部門 26.8% 要來的多。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caps w:val="0"/>
          <w:color w:val="333333"/>
          <w:spacing w:val="0"/>
          <w:sz w:val="24"/>
          <w:szCs w:val="24"/>
        </w:rPr>
        <w:t>並非每個國家的工業用電，都占去全國電力消費這麽高的比例。</w:t>
      </w:r>
      <w:r>
        <w:rPr>
          <w:rFonts w:hint="default" w:ascii="Arial" w:hAnsi="Arial" w:cs="Arial"/>
          <w:i/>
          <w:caps w:val="0"/>
          <w:color w:val="333333"/>
          <w:spacing w:val="0"/>
          <w:sz w:val="24"/>
          <w:szCs w:val="24"/>
        </w:rPr>
        <w:t>近年大力發展文創與知識經濟的英國，2011 年的工業用電為 1,028 億度電，占全國31.6%，住宅部門占去 34.2%，耗電超過工業部門。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回到臺灣，再細看工業各個產業的用電與耗能。以整體能源而言，耗能最多的是化學材料業，電腦通信及視聽電子產品業居次。</w:t>
      </w:r>
      <w:r>
        <w:rPr>
          <w:rFonts w:hint="default" w:ascii="Arial" w:hAnsi="Arial" w:cs="Arial"/>
          <w:b/>
          <w:i/>
          <w:caps w:val="0"/>
          <w:color w:val="333333"/>
          <w:spacing w:val="0"/>
          <w:sz w:val="24"/>
          <w:szCs w:val="24"/>
        </w:rPr>
        <w:t>但若只論電力消耗，電腦通信及視聽電子產品業便躍升第一位，它占工業用電的 30.2%，是全國用電量的 15.9%，而且這個產業的成長幅度驚人，10 年來上升 141%。</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這十年來，工業用電每年增加 30 億度電左右，而光是電腦通信及視聽電子產品業，每年就增長 20 億度。如果電子產業用電增長的幅度不減，那麽兩三年之後，它的用電量將超過全臺灣住宅部門用電量。總計前三大耗電產業 2011 年的用電，電腦通信及視聽電子產品業（386 億度）、化學材料（268 億度）與金屬基本工業─鋼鐵基本工業（156 億度），</w:t>
      </w:r>
      <w:r>
        <w:rPr>
          <w:rFonts w:hint="default" w:ascii="Arial" w:hAnsi="Arial" w:cs="Arial"/>
          <w:b/>
          <w:i/>
          <w:caps w:val="0"/>
          <w:color w:val="333333"/>
          <w:spacing w:val="0"/>
          <w:sz w:val="24"/>
          <w:szCs w:val="24"/>
        </w:rPr>
        <w:t>三者相加便已經占工業用電中的 62.4%，占全臺總用電量的 33.1%，相當可觀。</w:t>
      </w:r>
      <w:r>
        <w:rPr>
          <w:rFonts w:hint="default" w:ascii="Arial" w:hAnsi="Arial" w:cs="Arial"/>
          <w:i/>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看不知道，一看嚇一跳，原來這次全臺大停電，背後居然是資本集團搶走了本該屬於每個臺灣人的居民用電。它們用這些電力去搞工業生產，這也就解釋了爲什麼我們臺灣人均用電量世界領先，但是今天卻還會遭遇這種規模的停電的原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臺灣半導體產值全球第二，而臺灣僅僅是個2300萬人的小島，世界第二的電老虎趴在臺灣人身上抽電，臺灣能不缺電嗎？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這些臺灣的「慣老闆」賺錢賺的盆滿鉢滿，但是有分給我們臺灣人嗎？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rPr>
        <w:t>“主計處”公佈，2013年上半年臺灣平均薪資48651元（新台幣，下同），較上年同期減少0.61%，創近4年來新低；扣除物價因素後的實質平均薪資為47557元，退回到16年前（1997年） 的水準。“薪資停滯”或“低薪化”現象已成為當今臺灣面臨的重要挑戰之一。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資本集團用了屬於臺灣人的電賺大錢，我們不但享受不到分紅，還要忍受缺電～幹！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誰和這些禍害臺灣的資本集團關系最密切？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當然是國民黨！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這次停電，受害的是誰？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普通臺灣人，還有在臺上辛辛苦苦做事卻被指責的民進黨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受益者是誰？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可以躺着撈選票的國民黨，民進黨在臺上出糗，他們當然開心，求之不得～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當下深陷官司的馬英九本人，可以借機轉移視線，延緩被人民清算入獄。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可以用缺電來說嘴的資本集團，這樣他們就可以大聲要求重啓核電，用缺電來威脅臺灣人民，讓我們自己把核電請回來，還要向他們道歉。然後我們繼續承受核電泄漏的危險，他們隨時可以坐飛機跑到國外。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國民黨和資本集團有沒有可能勾結起來制造這次缺電危機？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完全有可能，上面已經分析了動機。《基督山伯爵》說過，如果你不知道是誰做的，那就看一看誰是事件的受益者。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國民黨只需要勾結中油臺電高層，做個小小的動作就可以了。比如～員工誤操作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退一萬步講，就算是這次意外，該怪誰？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一個小小的誤操作，居然就能導致這麼嚴重的後果。如此脆弱的臺灣電力系統居然運轉了這麼多年都沒能得到補救，請問，過去八年在臺上執政的，是誰？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看完這篇分析，臺灣人該怎麼做，才能避免下一次相同事件的發生？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1、把偷電的臺灣資本集團產業趕出臺灣，我們不要高耗能的半導體產業和化學產業來偷竊每個臺灣公民的用電權！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大力發展清潔無污染的文創產業、知識經濟產業來替代半導體等工業，臺灣人從小生活在自由的環境中，不像被應試教育扼殺想象力的對岸，我們最大的優勢是獨立的思想和天馬行空的創意。英國都可以大力發展文創產業，臺灣應該學習這些先進國家的經驗，走低能耗高產出的綠色文明道路，而不是像對岸那樣搞世界工廠，讓自己生活在霧霾中。</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3、檢方應該快速介入，調查國民黨高層和馬英九在此次停電事件中的角色，並盡快向民衆公開調查結果。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4、我是人，我反核！核電必須要在臺灣徹底清除，不要被國民黨和資本集團的障眼法騙了。把他們趕出臺灣後，臺灣根本不需要發這麼多電就能保障每個臺灣公民的用電。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5、這次停電事件可以給臺灣人一個提醒：距離2018選舉還有一年，全民要睜大眼睛，看國民黨還有什麼爛招奧步，他們爲了鹹魚翻身，爲了搶回不公義的黨產，是會不擇手段打壓小英的。​​​​</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auto"/>
        </w:rPr>
      </w:pPr>
      <w:bookmarkStart w:id="201" w:name="_Toc789424004"/>
      <w:r>
        <w:rPr>
          <w:color w:val="auto"/>
          <w:lang w:val="en-US" w:eastAsia="zh-CN"/>
        </w:rPr>
        <w:t>108、</w:t>
      </w:r>
      <w:r>
        <w:rPr>
          <w:rFonts w:hint="default"/>
          <w:color w:val="auto"/>
          <w:lang w:val="en-US" w:eastAsia="zh-CN"/>
        </w:rPr>
        <w:fldChar w:fldCharType="begin"/>
      </w:r>
      <w:r>
        <w:rPr>
          <w:rFonts w:hint="default"/>
          <w:color w:val="auto"/>
          <w:lang w:val="en-US" w:eastAsia="zh-CN"/>
        </w:rPr>
        <w:instrText xml:space="preserve"> HYPERLINK "https://www.weibo.com/ttarticle/p/show?id=2313501000014183448234398771&amp;mod=zwenzhang"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《有什么你觉的很好的idea，却一直没时间来实现？》</w:t>
      </w:r>
      <w:r>
        <w:rPr>
          <w:rFonts w:hint="default"/>
          <w:color w:val="auto"/>
          <w:lang w:val="en-US" w:eastAsia="zh-CN"/>
        </w:rPr>
        <w:fldChar w:fldCharType="end"/>
      </w:r>
      <w:bookmarkEnd w:id="201"/>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2017-12-10</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ascii="Arial" w:hAnsi="Arial" w:cs="Arial"/>
          <w:i w:val="0"/>
          <w:caps w:val="0"/>
          <w:color w:val="333333"/>
          <w:spacing w:val="0"/>
          <w:sz w:val="24"/>
          <w:szCs w:val="24"/>
          <w:shd w:val="clear" w:fill="FFFFFF"/>
        </w:rPr>
        <w:t>​​</w:t>
      </w:r>
      <w:r>
        <w:rPr>
          <w:rFonts w:hint="eastAsia" w:asciiTheme="minorEastAsia" w:hAnsiTheme="minorEastAsia" w:eastAsiaTheme="minorEastAsia" w:cstheme="minorEastAsia"/>
          <w:i w:val="0"/>
          <w:caps w:val="0"/>
          <w:color w:val="333333"/>
          <w:spacing w:val="0"/>
          <w:sz w:val="24"/>
          <w:szCs w:val="24"/>
          <w:shd w:val="clear" w:fill="FFFFFF"/>
        </w:rPr>
        <w:t>这是知乎上的一个问题</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caps w:val="0"/>
          <w:color w:val="333333"/>
          <w:spacing w:val="0"/>
          <w:sz w:val="24"/>
          <w:szCs w:val="24"/>
          <w:shd w:val="clear" w:fill="FFFFFF"/>
        </w:rPr>
        <w:t>生活压力让你一直没时间来完成一个自己的项目，有木有。说出来说不定有别人愿意帮你完成。相关问题:"你有什么自认为绝佳的创意但一直没有机会和能力实现？"http://www.zhihu.com/question/19637097</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===========以下是答案=============</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很久以前构思过这样一个网站，能有人气一些最好。</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名字都想好了，叫“打脸网”。</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因为很久以前就开始泡时政类的论坛，见证了十几年来各种大佬的一些预言，比如关于中国是否要崩溃的，关于房价的，关于某种武器是否能成功的，关于某个明星是否会火的，关于国足什么时候得世界杯冠军……</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但是这种预言通常都要很久，少的一两个月，多的几年才能去验证，可是一个帖子一般几天之后就沉了。</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如果有这样一个网站，所有人都可以提交“待验证”的预言、个人判断、思路，可以是你看到的一个帖子（把链接发上去），可以是你的一个想法，也可以是某个名人的论述，也可以是关于自己的（比如：我相信三年之后的我会在清华园）等等。</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每个人自己提交的时候，同时注明验证时间，比如3年，到时候系统会自动把你的判断浮到首页上，让大家验证。</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所有新提交的断言也都会在首页上展示，展示的时候分类，比如时政类、娱乐类、体育类、科技类……你可以自行选择是否要收藏关注哪些，如果某个断言被证实或者证伪，或者到期，都会发私信提示你。</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同时，每个人也都可以对某个断言“揭牌”，比如出现了新的新闻，对之前的某个断言证实或者证伪了，那就可以提交对这个断言的“盖棺定论”，谁收藏了这个断言，就会收到提示。</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当然了，我估计这个idea就算实现了，也挣不到什么钱。只是我自己觉得比较有意思。因为经常有这样的事情，很久之前在论坛里看到一个觉得比较荒唐，但是一时又没有实证去打脸的论断。等后来新闻上出现了实证，之前的那个帖子早就找不到了，或者早就沉底了。</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如果有这样一个长期运营的网站，那么我以后看到一个什么有趣的待验证的结论，就可以提交到“打脸网”上，然后就不用去管他了，等到三年五年之后，可能哪天就收到了这样一封邮件：您在2017年12月10日提交的【xxxxx】预测已经被证实/证伪/到期，历时xxx天。这样也可以起到时间漂流瓶的作用。</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域名都想好了：</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hitface.xxx   slap.xxx​</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这里的“打脸”是指“被时间打脸”。不是你说个什么，我说不对，打你的脸。不是这个意思。</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是某个判断和论述，比如x年之后会怎么样。然后x年的时间到了，程序自动把这个提交翻出来，或者x年没到，但是有了铁证证实或者证伪了该判断，然后被收藏该判断的网友翻出来。</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相当于机器配合下的高效率挖坟。</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另外，网站官方还可以适时推出一些比较热门的话题，让网友自己预测，开动脑洞。</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比如：</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5年之后的互联网形态是什么样的，阿里和腾讯还如日中天吗？哪些新的巨头会出现？</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无人超市的商业模式未来会怎么样？成功还是失败？</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章家敦同志还会再出新书吗？</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首页上再来一个小的板块，叫做“来自未来”和“脸已肿”，分别展示神预测的大师和被屡次打脸的不靠谱者。</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随着互联网的快速发展，“IT考古学”也许真的会出现的。因为互联网的记忆能力，远超之前的所有传统媒体。</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不过，这个网站发挥作用的前提是要做久（多买上几年的空间和域名），做上一两年的话，周期太短，还来不及验证什么互联网的大新闻。</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其实，我觉得知乎或者微博这种社交媒体比较适合加上这个功能，毕竟在这些社区，每天都有大量的预言出现，加上这个功能挺有意思的。</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i w:val="0"/>
          <w:caps w:val="0"/>
          <w:color w:val="333333"/>
          <w:spacing w:val="0"/>
          <w:sz w:val="24"/>
          <w:szCs w:val="24"/>
          <w:shd w:val="clear" w:fill="FFFFFF"/>
        </w:rPr>
        <w:t>如果有学网站设计的在校学生没事干的话，可以当做大作业做着玩玩。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40" w:afterAutospacing="0" w:line="25" w:lineRule="atLeast"/>
        <w:ind w:left="0" w:right="0"/>
      </w:pPr>
      <w:r>
        <w:rPr>
          <w:rFonts w:hint="default" w:ascii="Arial" w:hAnsi="Arial" w:cs="Arial"/>
          <w:i w:val="0"/>
          <w:caps w:val="0"/>
          <w:color w:val="333333"/>
          <w:spacing w:val="0"/>
          <w:sz w:val="24"/>
          <w:szCs w:val="24"/>
          <w:shd w:val="clear" w:fill="FFFFFF"/>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center"/>
        <w:rPr>
          <w:rFonts w:hint="default" w:ascii="Arial" w:hAnsi="Arial" w:cs="Arial"/>
          <w:i w:val="0"/>
          <w:caps w:val="0"/>
          <w:color w:val="333333"/>
          <w:spacing w:val="0"/>
          <w:sz w:val="18"/>
          <w:szCs w:val="18"/>
        </w:rPr>
      </w:pP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auto"/>
        </w:rPr>
      </w:pPr>
      <w:bookmarkStart w:id="202" w:name="_Toc183679983"/>
      <w:r>
        <w:rPr>
          <w:color w:val="auto"/>
          <w:lang w:val="en-US" w:eastAsia="zh-CN"/>
        </w:rPr>
        <w:t>109、</w:t>
      </w:r>
      <w:r>
        <w:rPr>
          <w:rFonts w:hint="default"/>
          <w:color w:val="auto"/>
          <w:lang w:val="en-US" w:eastAsia="zh-CN"/>
        </w:rPr>
        <w:fldChar w:fldCharType="begin"/>
      </w:r>
      <w:r>
        <w:rPr>
          <w:rFonts w:hint="default"/>
          <w:color w:val="auto"/>
          <w:lang w:val="en-US" w:eastAsia="zh-CN"/>
        </w:rPr>
        <w:instrText xml:space="preserve"> HYPERLINK "https://weibo.com/ttarticle/p/show?id=2309404364296317464698&amp;mod=zwenzhang"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《由视觉中国事件引发的脑洞：照片的著作权还有必要保护吗？》</w:t>
      </w:r>
      <w:r>
        <w:rPr>
          <w:rFonts w:hint="default"/>
          <w:color w:val="auto"/>
          <w:lang w:val="en-US" w:eastAsia="zh-CN"/>
        </w:rPr>
        <w:fldChar w:fldCharType="end"/>
      </w:r>
      <w:bookmarkEnd w:id="202"/>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2019-04-23</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今天看到了这样一则新闻：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90" w:beforeAutospacing="0" w:after="90" w:afterAutospacing="0" w:line="15" w:lineRule="atLeast"/>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4762500" cy="4562475"/>
            <wp:effectExtent l="0" t="0" r="0" b="9525"/>
            <wp:docPr id="88"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5" descr="IMG_256"/>
                    <pic:cNvPicPr>
                      <a:picLocks noChangeAspect="1"/>
                    </pic:cNvPicPr>
                  </pic:nvPicPr>
                  <pic:blipFill>
                    <a:blip r:embed="rId83"/>
                    <a:stretch>
                      <a:fillRect/>
                    </a:stretch>
                  </pic:blipFill>
                  <pic:spPr>
                    <a:xfrm>
                      <a:off x="0" y="0"/>
                      <a:ext cx="4762500" cy="456247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前几天，视觉中国的新闻闹的沸沸扬扬，很多媒体或者博客在网络上找照片使用都提心吊胆，生怕被这样的公司给告到罚款。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思考视觉中国事件时，我开了一个脑洞：是不是在当下，或者是不远的未来，保护照片的著作权，变得越来越没有多少意义了呢？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知识产权本来的目的，是希望通过给予知识产权的拥有者物质利益的形式，鼓励全社会对知识产品的生产和创作，换句话说，根本目的还是希望通过物质刺激，让大家来做出更多成果来，这样全社会也能得利。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但照片这种东西，和费时费力才能完成的发明、小说等不同。随着照相技术的进步和普及，越来越容易完成，而且质量也越来越高。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当然，拍摄本身还是需要劳动的，但相比其他的知识产权产品而言，这个劳动量相对比较低，产品制作者的身份也比较容易普及化。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比如说吧，我们今天宣布取消所有的知识产权保护。那么，我本来想搞发明的，可能就不搞了，因为卖不出去钱；我本来想写小说的，可能也不写了，写了也卖不到钱。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但是，本来想拍照片的，好像还是会拍的……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现在这么多人，每天用手机或相机拍各种照片，传到网络上和自己的朋友圈里，这个过程并没有人给钱，但大家还是乐此不疲。自己付出了劳动，但却没有货币报酬，大家也不在乎，因为分享过程带来的“社交功能”和“自我实现”的愉悦就足够弥补拍照过程中的那一点劳动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专业的摄影还是要付出比较多的劳动的，但是随着摄影手机的进步，它的优势会越来越不明显。比如本文开头的那个公司，声称拍摄孔子照用到了“正面平视的拍摄角度”、“人工闪光设备”等等，所以有“独特性”，但问题是，好像也没看出多好来啊，别人随便拿手机一拍，放在网上，观感也不会差太多。就算不对这样的照片进行保护，难道我们的社会上就会缺少去拍孔子照的人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保护知识产权，本身也是需要不小的成本的，我们的社会之所以愿意付出这样的成本，目的是为了能刺激更多的人去创作。但是对于照片而言，既然反正不保护，大家也照样热衷于拍照分享，那社会就没必要支付这笔报酬。反正社会不给你钱，你也照样拍，根本不用担心照片没人拍出现短缺，那还有什么必要去给你钱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遇上一件事，所有人都拿出手机来狂拍，然后狂发微博和朋友圈，并没人觉得“因为没人给我钱所以我就不拍了”……而且随着技术发展，照片的质量也越来越接近。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rPr>
        <w:t>所有人拍摄，所有人免费使用</w:t>
      </w:r>
      <w:r>
        <w:rPr>
          <w:rFonts w:hint="default" w:ascii="Arial" w:hAnsi="Arial" w:cs="Arial"/>
          <w:i w:val="0"/>
          <w:caps w:val="0"/>
          <w:color w:val="333333"/>
          <w:spacing w:val="0"/>
          <w:sz w:val="24"/>
          <w:szCs w:val="24"/>
        </w:rPr>
        <w:t>，这样就清除掉了“知识产权”这个逐渐变得冗余没用的中间环节，节省了社会成本。</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转变发生的关键，是数码照相技术的进步和傻瓜化，以及智能手机的极度普及，使得“照片”这种知识产权产品的创作者群体急剧扩大，几乎等同于全社会人群。而这是它有可能不再需要被“保护”的根本技术前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由于小说、戏曲、音乐、科学技术发明等其他知识产权产品，还无法满足上述条件：第一、它们创造所需的劳动还是相对很多；第二、它们的创作有相当的门槛，暂时难以普及，你不保护可能就真没人去创造了。因此，这些东西还需要继续被知识产权所保护，直到生产力的进一步发展使得它们变得像今天的“照片”一样。​​​​</w:t>
      </w:r>
    </w:p>
    <w:p>
      <w:pPr>
        <w:keepNext w:val="0"/>
        <w:keepLines w:val="0"/>
        <w:pageBreakBefore w:val="0"/>
        <w:kinsoku/>
        <w:wordWrap/>
        <w:overflowPunct/>
        <w:topLinePunct w:val="0"/>
        <w:autoSpaceDE/>
        <w:autoSpaceDN/>
        <w:bidi w:val="0"/>
        <w:adjustRightInd/>
        <w:snapToGrid/>
        <w:spacing w:after="157" w:afterLines="50"/>
        <w:jc w:val="left"/>
        <w:textAlignment w:val="auto"/>
        <w:outlineLvl w:val="9"/>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p>
    <w:p>
      <w:pPr>
        <w:keepNext w:val="0"/>
        <w:keepLines w:val="0"/>
        <w:pageBreakBefore w:val="0"/>
        <w:kinsoku/>
        <w:wordWrap/>
        <w:overflowPunct/>
        <w:topLinePunct w:val="0"/>
        <w:autoSpaceDE/>
        <w:autoSpaceDN/>
        <w:bidi w:val="0"/>
        <w:adjustRightInd/>
        <w:snapToGrid/>
        <w:spacing w:after="157" w:afterLines="50"/>
        <w:jc w:val="left"/>
        <w:textAlignment w:val="auto"/>
        <w:outlineLvl w:val="9"/>
        <w:rPr>
          <w:rFonts w:hint="default" w:asciiTheme="minorEastAsia" w:hAnsiTheme="minorEastAsia" w:cstheme="minorEastAsia"/>
          <w:i w:val="0"/>
          <w:caps w:val="0"/>
          <w:color w:val="05111A"/>
          <w:spacing w:val="0"/>
          <w:kern w:val="0"/>
          <w:sz w:val="24"/>
          <w:szCs w:val="24"/>
          <w:shd w:val="clear" w:fill="FFFFFF"/>
          <w:lang w:eastAsia="zh-CN" w:bidi="ar"/>
        </w:rPr>
      </w:pPr>
      <w:r>
        <w:rPr>
          <w:rFonts w:hint="default" w:asciiTheme="minorEastAsia" w:hAnsiTheme="minorEastAsia" w:cstheme="minorEastAsia"/>
          <w:i w:val="0"/>
          <w:caps w:val="0"/>
          <w:color w:val="05111A"/>
          <w:spacing w:val="0"/>
          <w:kern w:val="0"/>
          <w:sz w:val="24"/>
          <w:szCs w:val="24"/>
          <w:shd w:val="clear" w:fill="FFFFFF"/>
          <w:lang w:eastAsia="zh-CN" w:bidi="ar"/>
        </w:rPr>
        <w:t>这个构思虽然暂时还无法实现，但是它未必不是未来的一种趋势。任何降低中间交易成本，提高社会效率的东西，最终都会被社会接受。</w:t>
      </w:r>
    </w:p>
    <w:p>
      <w:pPr>
        <w:rPr>
          <w:rFonts w:hint="default" w:asciiTheme="minorEastAsia" w:hAnsiTheme="minorEastAsia" w:cstheme="minorEastAsia"/>
          <w:i w:val="0"/>
          <w:caps w:val="0"/>
          <w:color w:val="05111A"/>
          <w:spacing w:val="0"/>
          <w:kern w:val="0"/>
          <w:sz w:val="24"/>
          <w:szCs w:val="24"/>
          <w:shd w:val="clear" w:fill="FFFFFF"/>
          <w:lang w:eastAsia="zh-CN" w:bidi="ar"/>
        </w:rPr>
      </w:pPr>
      <w:r>
        <w:rPr>
          <w:rFonts w:hint="default" w:asciiTheme="minorEastAsia" w:hAnsiTheme="minorEastAsia" w:cstheme="minorEastAsia"/>
          <w:i w:val="0"/>
          <w:caps w:val="0"/>
          <w:color w:val="05111A"/>
          <w:spacing w:val="0"/>
          <w:kern w:val="0"/>
          <w:sz w:val="24"/>
          <w:szCs w:val="24"/>
          <w:shd w:val="clear" w:fill="FFFFFF"/>
          <w:lang w:eastAsia="zh-CN" w:bidi="ar"/>
        </w:rPr>
        <w:br w:type="page"/>
      </w:r>
    </w:p>
    <w:p>
      <w:pPr>
        <w:pStyle w:val="3"/>
        <w:jc w:val="center"/>
        <w:rPr>
          <w:color w:val="auto"/>
        </w:rPr>
      </w:pPr>
      <w:bookmarkStart w:id="203" w:name="_Toc1613038483"/>
      <w:r>
        <w:rPr>
          <w:color w:val="auto"/>
          <w:lang w:val="en-US" w:eastAsia="zh-CN"/>
        </w:rPr>
        <w:t>110、</w:t>
      </w:r>
      <w:r>
        <w:rPr>
          <w:rFonts w:hint="default"/>
          <w:color w:val="auto"/>
          <w:lang w:val="en-US" w:eastAsia="zh-CN"/>
        </w:rPr>
        <w:fldChar w:fldCharType="begin"/>
      </w:r>
      <w:r>
        <w:rPr>
          <w:rFonts w:hint="default"/>
          <w:color w:val="auto"/>
          <w:lang w:val="en-US" w:eastAsia="zh-CN"/>
        </w:rPr>
        <w:instrText xml:space="preserve"> HYPERLINK "https://user.guancha.cn/main/content?id=116395"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《想到一个科幻小说构思，如果有人能写出来的话也许会很有趣》</w:t>
      </w:r>
      <w:r>
        <w:rPr>
          <w:rFonts w:hint="default"/>
          <w:color w:val="auto"/>
          <w:lang w:val="en-US" w:eastAsia="zh-CN"/>
        </w:rPr>
        <w:fldChar w:fldCharType="end"/>
      </w:r>
      <w:bookmarkEnd w:id="203"/>
    </w:p>
    <w:p>
      <w:pPr>
        <w:keepNext w:val="0"/>
        <w:keepLines w:val="0"/>
        <w:pageBreakBefore w:val="0"/>
        <w:kinsoku/>
        <w:wordWrap/>
        <w:overflowPunct/>
        <w:topLinePunct w:val="0"/>
        <w:autoSpaceDE/>
        <w:autoSpaceDN/>
        <w:bidi w:val="0"/>
        <w:adjustRightInd/>
        <w:snapToGrid/>
        <w:spacing w:after="157" w:afterLines="50"/>
        <w:jc w:val="center"/>
        <w:textAlignment w:val="auto"/>
        <w:outlineLvl w:val="9"/>
        <w:rPr>
          <w:rFonts w:hint="default" w:asciiTheme="minorEastAsia" w:hAnsiTheme="minorEastAsia" w:cstheme="minorEastAsia"/>
          <w:i w:val="0"/>
          <w:caps w:val="0"/>
          <w:color w:val="05111A"/>
          <w:spacing w:val="0"/>
          <w:kern w:val="0"/>
          <w:sz w:val="24"/>
          <w:szCs w:val="24"/>
          <w:shd w:val="clear" w:fill="FFFFFF"/>
          <w:lang w:eastAsia="zh-CN" w:bidi="ar"/>
        </w:rPr>
      </w:pPr>
      <w:r>
        <w:rPr>
          <w:rFonts w:hint="default" w:asciiTheme="minorEastAsia" w:hAnsiTheme="minorEastAsia" w:cstheme="minorEastAsia"/>
          <w:i w:val="0"/>
          <w:caps w:val="0"/>
          <w:color w:val="05111A"/>
          <w:spacing w:val="0"/>
          <w:kern w:val="0"/>
          <w:sz w:val="24"/>
          <w:szCs w:val="24"/>
          <w:shd w:val="clear" w:fill="FFFFFF"/>
          <w:lang w:eastAsia="zh-CN" w:bidi="ar"/>
        </w:rPr>
        <w:t>2019-5-17</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想到一个科幻小说题材，如果有人能写出来，应该是一部很有趣的作品。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公元24世纪，人类已经进入了共产主义社会。这个时代，国界已经消失，人类活动范围拓展到了海王星轨道以内，受控核聚变成为人类的主要能源。</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这个时代，家庭已经完全消失，整个社会由自由人联合体组成，性完全回归到了纯粹的个人事务层面，不再具有社会属性。三百年前吵的让人头疼的什么LGBT、什么同性婚姻、什么男权女权、什么996、什么韭菜之类的话题，全部失去了现实意义。除了少数对专门史有兴趣的人之外，多数人已经不再关注。</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生活在这个时代的人，马斯洛前四层需求都已经得到充分满足，但第五层需求“自我实现”，如果要满足，就需要自己去奋斗去追求了。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这一天是2319年5月17日晚上22点，一个混得不怎么得意的自由人，意外发现了一个虫洞，这个虫洞可以通往三百年前的2019年。</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在这个时代，所谓“混得不怎么得意”，其含义和古代大大不同，不是说吃穿有问题，不是说物质生活条件得不到满足，也不是说被人讥笑嘲讽，不受尊重，也不是得不到性、爱情和友谊——这些都是前四层的需求，早就已经被充分满足——而是，难以实现第五层“自我实现”的价值需求。</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竞争在这个时代仍然处处存在，甚至是更为激烈。但竞争的目的不再是钱，而是自我实现的价值意义。比如最新一代的聚变发动机，效率可以比过去提高15%，搭配这样的发动机，从地球到土卫六的时间会大大缩短。人们甚至幻想，也许继续改造下去，靠聚变发动机也有那么一丁点可能进行恒星际旅行，而不是像现在这样被困在太阳系里。</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这个时代，所有人都没有固定的职业，甚至“职业”这个词都变得生僻拗口。对古代常识了解不多的人回望历史的时候，甚至会感到奇怪——为什么古代的人要把自己的工作形式“固化”起来，形成一个叫做“职业”的枷锁？为什么不能上午干这份工作，下午换去做另外一份工作呢？而且为什么很多时候他们几年的工作过程都要被限制死固定在一个公司“上班”呢？这有什么必要呢？为什么不能上午在这个公司，下午在另外一个公司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这个时代的生产方式，从宏观上看，是去中心化的。没有政府，没有企业，更没有什么总公司、分公司、县级办事处这种“中心节点”式的旧文化。整个社会就是一张大大的完全扁平化的大网，每个节点都是一个自由人。得益于几乎无限的能源和高效的信息网络，整张大网的各个节点，从宏观上看是一片不断涨落的大海——这里出现了一个高峰，一批人组织起来要搞一个工作，工作结束，高峰落下，然后其中的不同个体，又奔赴另外新形成的高峰，和另外的自由人组合。</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新一代聚变发动机，就是2319年的人类社会这张自由人大网中，波峰最高的一个。因为它的伟大意义，很多人都想参与其中，扮演重要角色，留下自己的名字，满足自己的“自我实现”的强烈欲望。</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然而，这位“混得不好”的仁兄，提交的代码再次石沉大海了。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他的大脑发出了一个指令，调用植入芯片返回了一个结果——距离他最近的一个波峰是附近的一个路面清扫工作，操作完成的预计时长大概二十分钟。就这工作现在也已经有三个人盯上了，要不赶快抓紧，这个“零门槛”的享受机会很快也没有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这个时候，他看到了那个虫洞，不是很显眼。但是和他想象中的虫洞差不多，发出淡蓝色的光。</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三天之后，他发了一个消息，范围限定为熟悉的一部分人：“我发现了一个通向2019年的虫洞！千真万确！”</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随后一段时间，这个自由人集结了一些和他一样“志同道合”——也就是一批在这个时代混的不如意的人。他们欣喜地发现，虽然自己在这个时代碌碌无为，甚至为此苦闷忧虑。但是相比于虫洞后面那个三百年前的古代社会，他们身上的现代文明知识，足以碾压后者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如果带着三百年的现代文明知识，以及这个时代的一点科技产品，穿越到三百年前的21世纪初，会发生什么伟大的事情？</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我们不再是被时代忘记的小人物了，我们将拥有整个世界，我们可以用现代的科学技术知识，去改造那个世界，成为那个新世界的创造者！还有什么比这更能提供“自我实现”的巨大满足感呢？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想一想就令人激动窒息。</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想穿越虫洞人数越来越多，最后大概有500人左右，他们在这个世界不得志，希望在三百年前建功立业，成为救世主或者创世主。</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他们要用脑中掌握的现代科学知识，去归化、拯救、启蒙三百年前的愚昧民众，一点一滴建立起现代工业体系，并逐步征服那个世界，改造那个世界，把它变成现代工业化的人类天堂。</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rPr>
          <w:rFonts w:hint="eastAsia" w:asciiTheme="minorEastAsia" w:hAnsiTheme="minorEastAsia" w:eastAsiaTheme="minorEastAsia" w:cstheme="minorEastAsia"/>
          <w:i w:val="0"/>
          <w:caps w:val="0"/>
          <w:color w:val="000000"/>
          <w:spacing w:val="0"/>
          <w:sz w:val="24"/>
          <w:szCs w:val="24"/>
        </w:rPr>
      </w:pPr>
      <w:r>
        <w:rPr>
          <w:rFonts w:hint="eastAsia" w:asciiTheme="minorEastAsia" w:hAnsiTheme="minorEastAsia" w:eastAsiaTheme="minorEastAsia" w:cstheme="minorEastAsia"/>
          <w:i w:val="0"/>
          <w:caps w:val="0"/>
          <w:color w:val="000000"/>
          <w:spacing w:val="0"/>
          <w:sz w:val="24"/>
          <w:szCs w:val="24"/>
          <w:shd w:val="clear" w:fill="FFFFFF"/>
        </w:rPr>
        <w:t>穿越的地点，选择在了一个海岛上，三百年前的2019年，这里是中国海南省临高县。</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auto"/>
        </w:rPr>
      </w:pPr>
      <w:bookmarkStart w:id="204" w:name="_Toc322263135"/>
      <w:r>
        <w:rPr>
          <w:color w:val="auto"/>
          <w:lang w:val="en-US" w:eastAsia="zh-CN"/>
        </w:rPr>
        <w:t>111、</w:t>
      </w:r>
      <w:r>
        <w:rPr>
          <w:rFonts w:hint="default"/>
          <w:color w:val="auto"/>
          <w:lang w:val="en-US" w:eastAsia="zh-CN"/>
        </w:rPr>
        <w:fldChar w:fldCharType="begin"/>
      </w:r>
      <w:r>
        <w:rPr>
          <w:rFonts w:hint="default"/>
          <w:color w:val="auto"/>
          <w:lang w:val="en-US" w:eastAsia="zh-CN"/>
        </w:rPr>
        <w:instrText xml:space="preserve"> HYPERLINK "https://mp.weixin.qq.com/s?__biz=MzUzNTkzMTE0Ng==&amp;mid=2247484150&amp;idx=1&amp;sn=73ebaf0cfef4d1744d5e291cc1a45b58&amp;chksm=fafcb293cd8b3b85a008296b7edb1e54f35cb602630571236cef1b0d33c83f555e746a853708&amp;token=2102834470&amp;lang=zh_CN" \l "rd"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《台湾统一之后，如何发挥自身优势、打造特色产业，让台湾发大财？》</w:t>
      </w:r>
      <w:r>
        <w:rPr>
          <w:rFonts w:hint="default"/>
          <w:color w:val="auto"/>
          <w:lang w:val="en-US" w:eastAsia="zh-CN"/>
        </w:rPr>
        <w:fldChar w:fldCharType="end"/>
      </w:r>
      <w:bookmarkEnd w:id="204"/>
    </w:p>
    <w:p>
      <w:pPr>
        <w:keepNext w:val="0"/>
        <w:keepLines w:val="0"/>
        <w:widowControl/>
        <w:suppressLineNumbers w:val="0"/>
        <w:jc w:val="center"/>
      </w:pPr>
      <w:r>
        <w:rPr>
          <w:rStyle w:val="21"/>
          <w:rFonts w:ascii="微软雅黑" w:hAnsi="微软雅黑" w:eastAsia="微软雅黑" w:cs="微软雅黑"/>
          <w:i w:val="0"/>
          <w:caps w:val="0"/>
          <w:spacing w:val="8"/>
          <w:kern w:val="0"/>
          <w:sz w:val="22"/>
          <w:szCs w:val="22"/>
          <w:shd w:val="clear" w:fill="FFFFFF"/>
          <w:lang w:val="en-US" w:eastAsia="zh-CN" w:bidi="ar"/>
        </w:rPr>
        <w:t>2019-06-18</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台湾统一之后，需要振兴经济，让台湾同胞恰饭。但是从大陆给台湾让利又觉得不爽。那怎么办呢？其实可以借鉴澳门经验。</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澳门弹丸之地，人均GDP却很高，博彩业起到了重要作用。而大陆博彩业是非法的，也就是说，政策天然为澳门构建了一个垄断性经营环境，周边没有竞争。</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台湾也可以走这条路子，台湾可以搞成“自由民主经济之省”，主打“自由民主”观光业，来搞全民致富。</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中央政府可以允许台湾在这个行业搞垄断特许经营，大陆所有省份不得进入该行业。</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背靠14亿人口的祖国大陆，这是个巨大的观光来源地，那么台湾的“自由民主”观光业该怎么搞呢？比如：</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1、台湾选举现在是四年一次，加上九合一，勉强也就是两年一次。这个热度还是太低，两岸统一之后，台湾选举可以改为每半年一次。这样，就可以一年365天，要么是在选举，要么是准备选举，这样就可以把“选举经济”搞成常态化的，使其成为一个经常性的经济刺激点。而且台湾同胞也很喜欢选举，这样一举两得。</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2、台湾“立法院”向游客开放卖门票，由于选举频繁了，准备时间短了，斗争肯定更加激烈，统一之后，台湾各派别可以在里面互相斗殴谩骂，开放大陆游客参观，每次可以放100-200游客入场，参观时间10分钟，票价500元人民币。按照八小时工作制，单这一个项目一天就能为台湾带来240万-480万元人民币收入。而且台湾不止有“立法院”，各个县市也有类似的机构啊，可以都按照这种经济模式进行发展，同时走本地化、差异化的竞争思路，确保不同地市的斗殴、拉布、扔水球等行为体现地方特色。这样大陆游客看了一处之后，也会想去另外一地体验一下不同的风土人情，这样的消费就会是持久化的。</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3、上面这还是小菜。选举就要造势，造势大会也是搞选举经济的好机会。韩国瑜的造势大会，一次就能涌入12万韩粉。如果这12万人全部换成大陆游客，哪怕每人只收100元门票，让大陆游客充分感受到选举的乐趣，那这一场的收入，就是1200万人民币。这还只是一场造势大会，他的对手是不是也需要造势啊？也要的嘛，还可以吸引更多的大陆游客。</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那台湾本地人怎么办呢，这12万人在造势现场，也不能不吃不喝啊，买矿泉水、瓜子、凉席、小风扇，政治人物周边产品、手办……另外还有餐饮、住宿需求等等，这些都是商机，能创造巨大的就业机会。</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哪怕台湾只有两个主流党派，每个党派每天搞一场造势大会，那么一年的门票收入就是1200万×2×365=87.6亿人民币，这还只是门票收入，还没考虑电视转播权、餐饮、周边娱乐等等。</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4、台湾还有一个优势，就是台湾的政论节目，生动诙谐，高潮迭起。在大陆要想感受这样的智商优越性难度比较大。我查了一下，德云社的相声门票，一张便宜的几十元，贵的几百元甚至一千元。可德云社才有几个人？每年能创造多少笑料？台湾政治文创产业发达，每天都有十几个政论节目，而且天天不断。这种巨大的产能，正好可以满足大陆游客开心的需要。</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比如像新台湾加油、政经看民视这样的，可以放在大型演播厅进行，每场出售300-500张现场门票，每张门票价格在200元左右，这一个电视台仅一晚就可以给台湾带来至少6万元人民币的门票收入。转播收入、广告收入这些，还都没算呢。广告收入应该也是大头，由于主要面向大陆游客，肯定可以吸引很多大陆企业去投广告。想象一下这样的场景，当彭文正和李晶玉坐在那里的时候，一本正经快速把“本节目由xxx、xx、xxx、xxx、xxx等冠名播出”念完的样子，那都是印钞机啊。</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5、一个地方搞特色旅游，重点是要让游客有参与感，而不是走马观花。因此“选举经济”要搞好，就要让游客亲身参与才更有意思。比如高雄市议员选举，大陆游客交上3万元人民币，就可以获得参选资格，会有一整套的人给你鞍前马后，配合你出入各种造势、拜票场合，让你充分体验选举的参与感和乐趣。再比如，像桃园市市长选举，每位大陆游客交上10万元人民币，就可以参选的话，这能带动多少周边GDP？而且这些GDP是纯绿色的，没有任何工业污染，也不会有用什么发电的纠结。比如台中市，不是嫌空气不好吗，统一之后可以把发电厂关掉，搞特色选举经济旅游，岂不美哉？</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而且，台湾不是只有行政长官、立法院这些地方需要选举，各个地方的市长、市议员，甚至里长，都有选举啊。层层铺开，都吸引大陆游客前来体验“自由民主”的乐趣，这对经济的发展是个很强劲的动力。而且，九合一也可以随着改革，每半年台湾选举一次，半年之间就是九合一选举，这样相当于台湾每3个月就有一次大型选举，把选举变成常态化，收入就是源源不断的。要知道，大陆14亿人，哪怕每个人来一次，台湾也要接待好多年的，更何况如果台湾的“选举旅游”环境好、项目开放花样繁多、更新快的话，还会吸引更多的大陆回头客。</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6、台湾同胞现在说起来，最津津乐道的就是“民主就是可以骂总统”。你像柯文哲、韩国瑜这些人，经常接受议员的各种千奇百怪的“质询”。这个也可以开发成旅游项目的。比如你去高雄旅游，高雄市长就在上面接受游客质询，缴纳300元门票，任何游客就可以获得一次面对面的质询机会，但时间不得超过5分钟。大陆游客就可以体验一把当着市长的面大喊“南北菜虫一起串联！就是这么简单！”的乐趣。</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按照每个游客5分钟计算，每天8小时工作制，仅这个项目的门票，一天就可以带来近3万元门票收入。这同样也没考虑到电视转播、抖音打赏、广告收入等环节。</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7、另外，选举离不开上街，这个比较刺激。可以专门开辟出一个区域，研发出“太阳花旅游”的项目，游客交200元门票，就可以亲身体验太阳花的全过程，包括怎么发懒人包，怎么围攻“立法院”、怎么在“立法院”里轮流绝食抗争，怎么翻箱倒柜，怎么头上带着布条慰问现场群众等等。</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如果每天发出1000张门票，仅门票一天就收入20万人民币。加上抖音打赏、广告、转播等等，收入不可计算。</w:t>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shd w:val="clear" w:fill="FFFFFF"/>
          <w:lang w:val="en-US" w:eastAsia="zh-CN" w:bidi="ar"/>
        </w:rPr>
        <w:t>祖国统一之后，要保障台湾人民生活水平不下降，发展台湾当地特色产业旅游经济是一个可以考虑的经济发展思路。大陆专心搞工业化、搞科技、搞学术，台湾搞选举，通过特许垄断经营方式，大陆同胞赚了钱，去台湾消费，体验“自由民主”，并由此更加坚定四个自信，从而既形成正向的经济循环，为台湾人民创收，也能对大陆游客起到忆苦思甜的教育作用。</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2"/>
      </w:pPr>
      <w:bookmarkStart w:id="205" w:name="_Toc870680842"/>
      <w:r>
        <w:rPr>
          <w:rFonts w:hint="default"/>
        </w:rPr>
        <w:t>【历史风云】</w:t>
      </w:r>
      <w:bookmarkEnd w:id="205"/>
    </w:p>
    <w:p>
      <w:pPr>
        <w:pStyle w:val="3"/>
        <w:jc w:val="center"/>
        <w:rPr>
          <w:rFonts w:hint="default"/>
          <w:color w:val="auto"/>
        </w:rPr>
      </w:pPr>
      <w:bookmarkStart w:id="206" w:name="_Toc1759353836"/>
      <w:r>
        <w:rPr>
          <w:rFonts w:hint="default"/>
          <w:color w:val="auto"/>
        </w:rPr>
        <w:t>112、</w:t>
      </w:r>
      <w:r>
        <w:rPr>
          <w:rFonts w:hint="default"/>
          <w:color w:val="auto"/>
        </w:rPr>
        <w:fldChar w:fldCharType="begin"/>
      </w:r>
      <w:r>
        <w:rPr>
          <w:rFonts w:hint="default"/>
          <w:color w:val="auto"/>
        </w:rPr>
        <w:instrText xml:space="preserve"> HYPERLINK "https://www.weibo.com/p/230418450838710102wfnl?mod=zwenzhang" \t "/home/mecup/文档\\x/_blank" </w:instrText>
      </w:r>
      <w:r>
        <w:rPr>
          <w:rFonts w:hint="default"/>
          <w:color w:val="auto"/>
        </w:rPr>
        <w:fldChar w:fldCharType="separate"/>
      </w:r>
      <w:r>
        <w:rPr>
          <w:rStyle w:val="22"/>
          <w:rFonts w:hint="default" w:ascii="Arial" w:hAnsi="Arial" w:cs="Arial"/>
          <w:i w:val="0"/>
          <w:caps w:val="0"/>
          <w:color w:val="auto"/>
          <w:spacing w:val="0"/>
          <w:szCs w:val="24"/>
          <w:u w:val="none"/>
        </w:rPr>
        <w:t>《对苏东剧变和那场风波，有必要从另一个角度去研究一下》</w:t>
      </w:r>
      <w:r>
        <w:rPr>
          <w:rFonts w:hint="default"/>
          <w:color w:val="auto"/>
        </w:rPr>
        <w:fldChar w:fldCharType="end"/>
      </w:r>
      <w:bookmarkEnd w:id="206"/>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2016年2月22日</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我一直认为，上世纪八十年代末苏东剧变，包括中国的一些事情，这方面应该仔细研究一下。</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因为这是距离我们最近的一次，在现代社会成功进行大规模颠覆政权进行政治演变的例子。</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这次演变在有些国家成功了，在有些国家虽然没成功，但是也在一定时间内极大打击了对方政权的合法性，部分余波甚至波及到现在。</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马克思主义哲学告诉我们，</w:t>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外因是变化的条件，内因是变化的根据，外因通过内因而起作用。</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一个事物在其发展中，起决定作用的是该事物内部的原因。内因是第一位的、根本的、主要的原因，它规定事物的性质，支配事物的发展和变化，外因是第二位的、辅助的、次要的原因，它可以影响事物的发展。</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中国的领导层也对此做过精准的评价：“这场风波迟早要来。这是国际的大气候和中国自己的小气候所决定了的，是一定要来的，是不以人们的意志为转移的，只不过是迟早的问题，大小的问题”</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上世纪八十年代末九十年代初，社会主义阵营的大崩溃，其根本原因首先是来自于内部，是这些社会主义国家自己出现了问题，然后才有了被别人和平演变的缝隙。</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八十年代之后，社会主义阵营国家的经济，逐渐被西方国家越甩越远，而</w:t>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一个文明在经济上的劣势，长期看来在国际上必然会导致意识形态上的劣势，如果这个文明本身是不封闭的，那么还会进一步导致在其内部产生对自己意识形态的否定。</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和平演变这个武器，对使用者来说，最大好处有两个，一个是经济性，一个是道德优势。</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它可以使用相对非常低廉的代价，诱发目标内部足以自我摧毁和变革的力量（这一点经常让我想起《三体》里面的光粒）。</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它诱发的是目标内部民众的自发反抗，或者至少是貌似自发的对现政权的反抗，那么在道德上，第一攻击者不需要承担道德责任，无论这样的颠覆最终对目标造成什么实际损害——这是你们自己人民的觉醒！就算造成了动荡，那也是人民在探索民主嘛，也是民主的阵痛；第二还可以向本国民众展示自己统治的优越性和合法性——你看看人家多羡慕我们！第三，和平演变甚至都不一定需要你自己主动出手进行实际颠覆活动，只需要把自己的强大、富裕和发达摆在对方面前就行了，也就没有伊拉克战争那种需要擦屁股的后事。</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这二十多年来，我们总是从己方角度，探讨苏东剧变等风波是如何产生的，应该如何防范，这当然是必须的。但同时，随着中国从八十年代末的颓势中逐渐崛起，我们也应该有必要从另一个角度来看待这场风波，因为我们在未来可能会站在棋盘的另一侧。</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现在的台湾，经历了民主化后二十多年的缓慢发展，相对于大陆而言，在被快速赶上甚至超越。台湾的产业在不断被大陆这个巨大的黑洞一点点剥离，台湾最后的骄傲，电子产业，在未来十年内，也几乎将成为大陆对手砧板上的肉。按照这个趋势，二十年内，至少沿海几亿人的大陆地区就会对台湾形成经济上的明显优势，部分中部地区可能也会和台湾不相上下。</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就像我们前面说的那样，经济劣势自然会在台湾内部形成意识形态劣势。但台湾的问题要更复杂一些，二十年后，台湾内部不一定会有太多对多党民主制度的否定，毕竟还有美国这个老大的榜样摆在前面。对台湾来说，产生的可能是两极化的情绪：</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一部分人会对远离大陆的独立意识产生否定——你看人家中国大陆发展多好，我们为什么不能和大陆更紧密一些，这样才能救台湾！</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另一部分人则会完全相反，对中国意识产生否定——你看我们因为距离中国近，经济都被中国吸干了，所以要独立才能救台湾！</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但不管哪一种，都是对台湾现有”国家体制“的否定，而且随着经济衰落民众实际生活的日益艰难，这种否定所展现出的程度可能会越来越激烈——例如从网上发展到线下，从上街喊口号到打砸抢，冲击政府机关等。当他们发现无论怎么政党轮替，无论是国民党（如果那时还活着）、民进党还是时代力量上台，无论政客怎么走马灯，台湾经济都在不断”菲律宾化“的过程中时，这种”在现有体制内试遍所有方法都无解“的绝望、无助、愤怒情绪，将会在台湾社会中弥漫开来。</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借用这个答案中的一段话：</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如果大陆和台湾统一将对中国产生什么深远的影响？- 常凯申的回答</w:t>
      </w:r>
    </w:p>
    <w:p>
      <w:pPr>
        <w:keepNext w:val="0"/>
        <w:keepLines w:val="0"/>
        <w:widowControl/>
        <w:suppressLineNumbers w:val="0"/>
        <w:pBdr>
          <w:top w:val="none" w:color="auto" w:sz="0" w:space="0"/>
          <w:left w:val="single" w:color="D0E5F2" w:sz="18" w:space="7"/>
          <w:bottom w:val="none" w:color="auto" w:sz="0" w:space="0"/>
          <w:right w:val="none" w:color="auto" w:sz="0" w:space="0"/>
        </w:pBdr>
        <w:shd w:val="clear" w:fill="FFFFFF"/>
        <w:spacing w:before="168" w:beforeAutospacing="0" w:after="168" w:afterAutospacing="0"/>
        <w:ind w:left="720" w:right="720" w:firstLine="0"/>
        <w:jc w:val="left"/>
        <w:rPr>
          <w:rFonts w:hint="eastAsia" w:asciiTheme="minorEastAsia" w:hAnsiTheme="minorEastAsia" w:eastAsiaTheme="minorEastAsia" w:cstheme="minorEastAsia"/>
          <w:i w:val="0"/>
          <w:caps w:val="0"/>
          <w:color w:val="222222"/>
          <w:spacing w:val="0"/>
          <w:sz w:val="24"/>
          <w:szCs w:val="24"/>
        </w:rPr>
      </w:pP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16.2台湾经济深度衰落后，必然导致台湾社会道德的大崩溃</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一个人穷，那可能就是穷。但一个社会穷，那往往带来的不仅仅是穷。</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经济基础决定上层建筑。对“由奢入俭难”的台湾衰败之后，不仅仅是工资少的问题。</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政党恶斗会加剧，因为总蛋糕少了，为了争夺自己的那一份，必然更加不顾吃相，工于心计。</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社会总资源少了，大家所得少了，彼此竞争加剧，还有闲情逸致“温良恭俭让”、“浓浓人情味”吗？</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经济乏力，科研经费减少，还能有创新吗（当然现在也没多少）？怎么办呢？只能跟着别人后面山寨了。山寨还是好的，还说明有上进心，以台湾的心气，到时候恐怕直接“造不如买，买不如租”了。</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经济衰落，个人生活必然拮据，那么社会上的肮脏事情将会大量增加。例如老公送老婆去卖淫挣钱（上世纪90年代大下岗时的真实案例）、年轻人暴力犯罪、诈骗团伙猖獗、黑社会火并，校园吸毒贩毒，援助交际……这些乱象都会增加。个人的安全感也将会迅速下降，进一步加深台湾的人才外流，步入恶性循环。</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仓廪足而知荣辱，穷山恶水多刁民，这是中国老祖宗用朴素的语言在解释“生产力决定生产关系，经济基础决定上层建筑”的马克思主义理论。</w:t>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台湾衰败后，在经济衰落的大背景下，社会道德同样必然快速衰落。</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届时，大陆这边，在舆论上攻击台湾时用的不是“你怎么没钱”，而是“你怎么上厕所不关门”、“你们怎么道德如此败坏”、“你们怎么让老婆出来卖淫挣钱”、“台湾的中华文明被岛民彻底毁了”。</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有些人想象的是，台湾虽然没钱，但是风骨尚在、道德优越感尚在、民主信仰尚在，照样拒绝统一。</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经济劣势只会导致经济上的问题？某些朋友想的太天真了。</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一个社会对另一个社会一旦建立起并保持经济上较大的优势，随着时间流逝，一两代人以内，滞后于经济基础的上层建筑将也随之改变，届时前者必然同样也会取得意识形态上的优势。</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为什么说“马克思主义政治经济学”？因为 政治！经济！二者密不可分，无法割裂！</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台湾的经济衰落甚至崩溃后，大陆将面对一个彻底失掉自己自信心、仰望大陆文明、甚至在道德和文明程度上都自卑自怨、彻底否定自己的台湾。</w:t>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bdr w:val="single" w:color="D0E5F2" w:sz="18" w:space="0"/>
          <w:shd w:val="clear" w:fill="FFFFFF"/>
          <w:lang w:val="en-US" w:eastAsia="zh-CN" w:bidi="ar"/>
        </w:rPr>
        <w:t>“风骨”的背后，需要有经济的支撑。经济衰落只是开始，但造成的结果，远远不止于经济层面。</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为了早日等到这一天，用市场手段尽量消灭台湾的实体经济和科技产业，就是必须要做到的。</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当然了，这其实只是商业竞争而已，你的企业在市场中竞争不力倒下了、或者被大陆企业收购了，或者自愿搬到大陆导致的台湾空心化，那怎么能怨我呢，怎么能说是被我消灭的呢？</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222222"/>
          <w:spacing w:val="0"/>
          <w:kern w:val="0"/>
          <w:sz w:val="24"/>
          <w:szCs w:val="24"/>
          <w:shd w:val="clear" w:fill="FFFFFF"/>
          <w:lang w:val="en-US" w:eastAsia="zh-CN" w:bidi="ar"/>
        </w:rPr>
        <w:t>到那个时候，台湾的社会氛围，就有点像上世纪八十年代末的中国大陆了。对台湾来说，某些“风波”所需要的“小环境”也就具备了，就看“大环境”是如何考虑的了。</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二十多年前的那件事情，台湾和香港的某些机构和组织在其中扮演了什么角色？</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真以为永远都不会有“以彼之道还施彼身”？</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愿各位知友，如果您所从事的工作，是和台湾方面有竞争关系的，希望多多努力工作、努力学习，即能挣钱养家，让自己和家人的生活更舒适，让自己生活的更有尊严。从大处说，也为日后国家统一作出一份贡献。</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如果您所从事的工作和台湾产业没有竞争关系，那也请多多努力工作和学习，除了挣钱养家提高生活品质之外，中国的产业也还要和全世界竞争嘛，统一台湾只是中国崛起过程中的一个小小的局部目标而已。</w:t>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222222"/>
          <w:spacing w:val="0"/>
          <w:kern w:val="0"/>
          <w:sz w:val="24"/>
          <w:szCs w:val="24"/>
          <w:shd w:val="clear" w:fill="FFFFFF"/>
          <w:lang w:val="en-US" w:eastAsia="zh-CN" w:bidi="ar"/>
        </w:rPr>
        <w:t>事物的内因起决定性作用，只要我们国家把自己的事情做好，中国不但将在世界民族之林中立于不败之地，而且别人曾经用过的各种武器，在我们这里可以用的更得心应手。</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auto"/>
        </w:rPr>
      </w:pPr>
      <w:bookmarkStart w:id="207" w:name="_Toc1120583111"/>
      <w:r>
        <w:rPr>
          <w:color w:val="auto"/>
          <w:lang w:val="en-US" w:eastAsia="zh-CN"/>
        </w:rPr>
        <w:t>113、</w:t>
      </w:r>
      <w:r>
        <w:rPr>
          <w:rFonts w:hint="default"/>
          <w:color w:val="auto"/>
          <w:lang w:val="en-US" w:eastAsia="zh-CN"/>
        </w:rPr>
        <w:fldChar w:fldCharType="begin"/>
      </w:r>
      <w:r>
        <w:rPr>
          <w:rFonts w:hint="default"/>
          <w:color w:val="auto"/>
          <w:lang w:val="en-US" w:eastAsia="zh-CN"/>
        </w:rPr>
        <w:instrText xml:space="preserve"> HYPERLINK "https://www.weibo.com/p/230418450838710102wlas?mod=zwenzhang"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《2016年回看2008年，你有哪些感触？》</w:t>
      </w:r>
      <w:r>
        <w:rPr>
          <w:rFonts w:hint="default"/>
          <w:color w:val="auto"/>
          <w:lang w:val="en-US" w:eastAsia="zh-CN"/>
        </w:rPr>
        <w:fldChar w:fldCharType="end"/>
      </w:r>
      <w:bookmarkEnd w:id="207"/>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2016年5月12日</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2008年的3月份，正是314事件之后，西方媒体对中国铺天盖地污蔑造谣的时候。那时中国互联网上出现了很多回击的各种视频和文章，其中很大一部分，是用英语的方式，向外国人来发声，说明我们实际上并不是你们媒体报道的那样，希望你们能了解真实的我们。</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些制作的视频和文章，并不限于与314事件本身相关的内容，更有一些是回击长期以来西方对中国的误解和不实观感。在我印象中，中国互联网上出现翻译外国媒体和外国网友留言的专门网站，似乎也是在2008年之后。</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当时很多中国网友发现，西方的部分普通人对中国的印象，从清朝到八十年代都有，而且经常是这些时代刻板印象的杂糅，他们中的很多人完全不了解当代中国的快速发展和变化。因此当时很多中国网友的冲动就是：要让他们了解今天的中国和中国人，而不是还把中国人想象成历史上的某些样子。</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我当时也是这么想的。我觉得相比过去，我们变化这么大，进步这么快，为什么他们都不知道啊。不行，我得告诉他们我现在是什么样子的，我们不是以前的中国了，已经进步很多了。你还把我们理解成以前的中国，对我们不公平。我们进步这么多，应该得到主流世界的认同才对。</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距离2008年已经过去了八年，这八年里发生了些什么呢？</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2009年，中国GDP首次超过日本，而这在几年前还被有些人认为即使在2030年都做不到（驳雪亮军刀“中国GDP2030年超过日本”论）</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2010年，中国首次超过美国，成为世界第一大工业国。而这顶帽子，在美国头上已经戴了超过一百年。</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2011年，日本311大地震，日本自卫队的表现，与2008年人民解放军的表现被网民们拿出来对比，还意外导致了《夏令营中的较量》这篇发表于1992年，传遍全国且很有代表意义的文章的舆论反转。</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2012年之前，日本实际控制钓鱼岛，日本人可以登岛，中国船只却不能进入钓鱼岛12海里之内。借着日本“国有化钓鱼岛”的东风，2016年的钓鱼岛，已经实际上变为中日双方共管了——双方人员都不能登岛，双方都派出海警船在钓鱼岛12海里内巡航。</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局势改变不止是在钓鱼岛，还有南海。2012年，中国通过挤压方式，收复了黄岩岛。</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这改变的背后，是中国军队这八年来，海军剧增的实力，下的那些饺子。</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2007-2008年，中国、日本、印度都发射了第一艘月球探测飞船。但是截至到2016年，只有中国正在认真一步步执行后续的探测计划。明年，中国将发射嫦娥五号，完成“绕落回”的最后一步。</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2008年《财富》全球500强排名中，中国企业（含港台）共有35家（2008年《财富》全球500强排名）；而2015年，这个数字暴涨到了106家（2015年106家中国上榜公司完整名单）。</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2008年IMF世界人均GDP排名，中国列第106位；而2015年，这个数字已经快速上涨到了第76位——七年时间上涨30个名次。</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2008年那时候，我们还在提心吊胆提防着中国的一些重要企业不要被西方巨头收购，而2016年已经部分逆转了过来，中国企业，既有国企也有民企，在全世界收购爆买，从科技企业到文体产业，几乎每个月都有至少两到三篇这样的新闻。最新的一例是昨天：老贝与中资财团谈出售AC米兰。</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2015年，中国收获了第一个本土科学项目的诺贝尔自然科学奖，结束了中文互联网上一大批月经贴的撕逼，比我预测的还要早很久。（立贴存照：中国在15年内就能获得诺贝尔自然科学奖）</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大约2011年之后，中国科技领域进入了一个成果涌现的爆发期，各种技术突破甚至世界首创的科学成果不断出现。如果平时关注这方面新闻的话，几乎平均每一个星期，就有至少一个技术重大突破或者是世界首创性的成果的新闻。我曾经做了一个非常不完全的统计，简单收集了一下2013-2015年中国科学家做出的世界首创的科研成就：有哪些东西是中国首创而不是山寨？ - 常凯申的回答</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站在八年之后的2016年</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看着暮气沉沉的欧洲、因循守旧的日本、老迈不堪的俄罗斯、仍然强大但已露疲态的美国</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而中国无论是军事上、经济上、科技上，实力比八年前又上了几个台阶。</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这个世界，正由上学时课本上说的“一超多强”，向“两超多强”的格局发生演变。</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现在我对“西方媒体和西方普通人对中国的看法”，无论是褒是贬，是误解还是不误解，都已经完全不在乎了。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你爱了解不了解，哪怕你觉得中国人的膝盖不会打弯，或者不喝茶叶就会消化不良死掉，也没关系。</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现实总会逼你主动去了解强者，这一点历史上还是有先例的，中国人对此的印象尤为深刻。</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auto"/>
        </w:rPr>
      </w:pPr>
      <w:bookmarkStart w:id="208" w:name="_Toc1999022125"/>
      <w:r>
        <w:rPr>
          <w:color w:val="auto"/>
          <w:lang w:val="en-US" w:eastAsia="zh-CN"/>
        </w:rPr>
        <w:t>114、</w:t>
      </w:r>
      <w:r>
        <w:rPr>
          <w:rFonts w:hint="default"/>
          <w:color w:val="auto"/>
          <w:lang w:val="en-US" w:eastAsia="zh-CN"/>
        </w:rPr>
        <w:fldChar w:fldCharType="begin"/>
      </w:r>
      <w:r>
        <w:rPr>
          <w:rFonts w:hint="default"/>
          <w:color w:val="auto"/>
          <w:lang w:val="en-US" w:eastAsia="zh-CN"/>
        </w:rPr>
        <w:instrText xml:space="preserve"> HYPERLINK "https://www.weibo.com/p/230418450838710102wwvt?mod=zwenzhang"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《中国发展的到底有多快？》</w:t>
      </w:r>
      <w:r>
        <w:rPr>
          <w:rFonts w:hint="default"/>
          <w:color w:val="auto"/>
          <w:lang w:val="en-US" w:eastAsia="zh-CN"/>
        </w:rPr>
        <w:fldChar w:fldCharType="end"/>
      </w:r>
      <w:bookmarkEnd w:id="208"/>
    </w:p>
    <w:p>
      <w:pPr>
        <w:keepNext w:val="0"/>
        <w:keepLines w:val="0"/>
        <w:pageBreakBefore w:val="0"/>
        <w:kinsoku/>
        <w:wordWrap/>
        <w:overflowPunct/>
        <w:topLinePunct w:val="0"/>
        <w:autoSpaceDE/>
        <w:autoSpaceDN/>
        <w:bidi w:val="0"/>
        <w:adjustRightInd/>
        <w:snapToGrid/>
        <w:spacing w:after="157" w:afterLines="50"/>
        <w:jc w:val="center"/>
        <w:textAlignment w:val="auto"/>
        <w:outlineLvl w:val="9"/>
        <w:rPr>
          <w:rFonts w:hint="default" w:asciiTheme="minorEastAsia" w:hAnsiTheme="minorEastAsia" w:cstheme="minorEastAsia"/>
          <w:i w:val="0"/>
          <w:caps w:val="0"/>
          <w:color w:val="05111A"/>
          <w:spacing w:val="0"/>
          <w:kern w:val="0"/>
          <w:sz w:val="24"/>
          <w:szCs w:val="24"/>
          <w:shd w:val="clear" w:fill="FFFFFF"/>
          <w:lang w:eastAsia="zh-CN" w:bidi="ar"/>
        </w:rPr>
      </w:pPr>
      <w:r>
        <w:rPr>
          <w:rFonts w:hint="default" w:asciiTheme="minorEastAsia" w:hAnsiTheme="minorEastAsia" w:cstheme="minorEastAsia"/>
          <w:i w:val="0"/>
          <w:caps w:val="0"/>
          <w:color w:val="05111A"/>
          <w:spacing w:val="0"/>
          <w:kern w:val="0"/>
          <w:sz w:val="24"/>
          <w:szCs w:val="24"/>
          <w:shd w:val="clear" w:fill="FFFFFF"/>
          <w:lang w:eastAsia="zh-CN" w:bidi="ar"/>
        </w:rPr>
        <w:t>2016-11-1</w:t>
      </w:r>
    </w:p>
    <w:p>
      <w:pPr>
        <w:keepNext w:val="0"/>
        <w:keepLines w:val="0"/>
        <w:pageBreakBefore w:val="0"/>
        <w:kinsoku/>
        <w:wordWrap/>
        <w:overflowPunct/>
        <w:topLinePunct w:val="0"/>
        <w:autoSpaceDE/>
        <w:autoSpaceDN/>
        <w:bidi w:val="0"/>
        <w:adjustRightInd/>
        <w:snapToGrid/>
        <w:spacing w:after="157" w:afterLines="50"/>
        <w:jc w:val="left"/>
        <w:textAlignment w:val="auto"/>
        <w:outlineLvl w:val="9"/>
        <w:rPr>
          <w:rFonts w:hint="default" w:asciiTheme="minorEastAsia" w:hAnsiTheme="minorEastAsia" w:cstheme="minorEastAsia"/>
          <w:i w:val="0"/>
          <w:caps w:val="0"/>
          <w:color w:val="05111A"/>
          <w:spacing w:val="0"/>
          <w:kern w:val="0"/>
          <w:sz w:val="24"/>
          <w:szCs w:val="24"/>
          <w:shd w:val="clear" w:fill="FFFFFF"/>
          <w:lang w:eastAsia="zh-CN" w:bidi="ar"/>
        </w:rPr>
      </w:pPr>
      <w:r>
        <w:rPr>
          <w:rFonts w:hint="default" w:asciiTheme="minorEastAsia" w:hAnsiTheme="minorEastAsia" w:cstheme="minorEastAsia"/>
          <w:i w:val="0"/>
          <w:caps w:val="0"/>
          <w:color w:val="05111A"/>
          <w:spacing w:val="0"/>
          <w:kern w:val="0"/>
          <w:sz w:val="24"/>
          <w:szCs w:val="24"/>
          <w:shd w:val="clear" w:fill="FFFFFF"/>
          <w:lang w:eastAsia="zh-CN" w:bidi="ar"/>
        </w:rPr>
        <w:t>本文是对一个知乎问题的回答。</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1、首先想到的是这个新闻：</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许宪春：2050年中国有望成为世界第二经济大国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sz w:val="24"/>
          <w:szCs w:val="24"/>
          <w:shd w:val="clear" w:fill="F2F2F5"/>
        </w:rPr>
        <w:t>新华网北京１１月１３日电</w:t>
      </w:r>
      <w:r>
        <w:rPr>
          <w:rStyle w:val="19"/>
          <w:rFonts w:hint="eastAsia" w:asciiTheme="minorEastAsia" w:hAnsiTheme="minorEastAsia" w:eastAsiaTheme="minorEastAsia" w:cstheme="minorEastAsia"/>
          <w:b/>
          <w:i w:val="0"/>
          <w:caps w:val="0"/>
          <w:color w:val="333333"/>
          <w:spacing w:val="0"/>
          <w:sz w:val="24"/>
          <w:szCs w:val="24"/>
          <w:shd w:val="clear" w:fill="F2F2F5"/>
        </w:rPr>
        <w:t>题：中国ＧＤＰ：新世纪的步子能迈多大？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Style w:val="19"/>
          <w:rFonts w:hint="eastAsia" w:asciiTheme="minorEastAsia" w:hAnsiTheme="minorEastAsia" w:eastAsiaTheme="minorEastAsia" w:cstheme="minorEastAsia"/>
          <w:b/>
          <w:i w:val="0"/>
          <w:caps w:val="0"/>
          <w:color w:val="333333"/>
          <w:spacing w:val="0"/>
          <w:sz w:val="24"/>
          <w:szCs w:val="24"/>
          <w:shd w:val="clear" w:fill="F2F2F5"/>
        </w:rPr>
        <w:t>　　——访国家统计局国民经济核算司司长许宪春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sz w:val="24"/>
          <w:szCs w:val="24"/>
          <w:shd w:val="clear" w:fill="F2F2F5"/>
        </w:rPr>
        <w:t>许宪春在分析国内外历史资料和经济增长因素的基础上，对中国和目前经济总量世界排名前五位国家的未来经济增长率、国内生产总值以及中国人均国内生产总值进行了预测，得出以下基本结论：中国国内生产总值将于２００５年超过法国；</w:t>
      </w:r>
      <w:r>
        <w:rPr>
          <w:rFonts w:hint="eastAsia" w:asciiTheme="minorEastAsia" w:hAnsiTheme="minorEastAsia" w:eastAsiaTheme="minorEastAsia" w:cstheme="minorEastAsia"/>
          <w:b/>
          <w:i w:val="0"/>
          <w:caps w:val="0"/>
          <w:color w:val="333333"/>
          <w:spacing w:val="0"/>
          <w:sz w:val="24"/>
          <w:szCs w:val="24"/>
          <w:shd w:val="clear" w:fill="F2F2F5"/>
        </w:rPr>
        <w:t>２０２０年，中国有望成为世界第三经济大国；２０５０年，有可能超过日本，成为世界第二经济大国</w:t>
      </w:r>
      <w:r>
        <w:rPr>
          <w:rFonts w:hint="eastAsia" w:asciiTheme="minorEastAsia" w:hAnsiTheme="minorEastAsia" w:eastAsiaTheme="minorEastAsia" w:cstheme="minorEastAsia"/>
          <w:i w:val="0"/>
          <w:caps w:val="0"/>
          <w:color w:val="333333"/>
          <w:spacing w:val="0"/>
          <w:sz w:val="24"/>
          <w:szCs w:val="24"/>
          <w:shd w:val="clear" w:fill="F2F2F5"/>
        </w:rPr>
        <w:t>。</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还有这个帖子：</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驳雪亮军刀“中国GDP2030年超过日本”论</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然后是下面这张</w:t>
      </w:r>
      <w:r>
        <w:rPr>
          <w:rFonts w:hint="default" w:asciiTheme="minorEastAsia" w:hAnsiTheme="minorEastAsia" w:cstheme="minorEastAsia"/>
          <w:i w:val="0"/>
          <w:caps w:val="0"/>
          <w:color w:val="333333"/>
          <w:spacing w:val="0"/>
          <w:kern w:val="0"/>
          <w:sz w:val="24"/>
          <w:szCs w:val="24"/>
          <w:shd w:val="clear" w:fill="FFFFFF"/>
          <w:lang w:eastAsia="zh-CN" w:bidi="ar"/>
        </w:rPr>
        <w:t>各国历年GDP数据</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w:t>
      </w:r>
      <w:r>
        <w:rPr>
          <w:rFonts w:hint="default" w:asciiTheme="minorEastAsia" w:hAnsiTheme="minorEastAsia" w:cstheme="minorEastAsia"/>
          <w:i w:val="0"/>
          <w:caps w:val="0"/>
          <w:color w:val="333333"/>
          <w:spacing w:val="0"/>
          <w:kern w:val="0"/>
          <w:sz w:val="24"/>
          <w:szCs w:val="24"/>
          <w:shd w:val="clear" w:fill="FFFFFF"/>
          <w:lang w:eastAsia="zh-CN" w:bidi="ar"/>
        </w:rPr>
        <w:t>pdf中</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不支持GIF，</w:t>
      </w:r>
      <w:r>
        <w:rPr>
          <w:rFonts w:hint="default" w:asciiTheme="minorEastAsia" w:hAnsiTheme="minorEastAsia" w:cstheme="minorEastAsia"/>
          <w:i w:val="0"/>
          <w:caps w:val="0"/>
          <w:color w:val="333333"/>
          <w:spacing w:val="0"/>
          <w:kern w:val="0"/>
          <w:sz w:val="24"/>
          <w:szCs w:val="24"/>
          <w:shd w:val="clear" w:fill="FFFFFF"/>
          <w:lang w:eastAsia="zh-CN" w:bidi="ar"/>
        </w:rPr>
        <w:t>可以到</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fldChar w:fldCharType="begin"/>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instrText xml:space="preserve"> HYPERLINK "https://www.weibo.com/p/230418450838710102wwvt?mod=zwenzhang" </w:instrTex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fldChar w:fldCharType="separate"/>
      </w:r>
      <w:r>
        <w:rPr>
          <w:rStyle w:val="22"/>
          <w:rFonts w:hint="eastAsia" w:asciiTheme="minorEastAsia" w:hAnsiTheme="minorEastAsia" w:eastAsiaTheme="minorEastAsia" w:cstheme="minorEastAsia"/>
          <w:i w:val="0"/>
          <w:caps w:val="0"/>
          <w:spacing w:val="0"/>
          <w:kern w:val="0"/>
          <w:sz w:val="24"/>
          <w:szCs w:val="24"/>
          <w:shd w:val="clear" w:fill="FFFFFF"/>
          <w:lang w:val="en-US" w:eastAsia="zh-CN" w:bidi="ar"/>
        </w:rPr>
        <w:t>这里</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fldChar w:fldCharType="end"/>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查看</w:t>
      </w:r>
      <w:r>
        <w:rPr>
          <w:rFonts w:hint="default" w:asciiTheme="minorEastAsia" w:hAnsiTheme="minorEastAsia" w:cstheme="minorEastAsia"/>
          <w:i w:val="0"/>
          <w:caps w:val="0"/>
          <w:color w:val="333333"/>
          <w:spacing w:val="0"/>
          <w:kern w:val="0"/>
          <w:sz w:val="24"/>
          <w:szCs w:val="24"/>
          <w:shd w:val="clear" w:fill="FFFFFF"/>
          <w:lang w:eastAsia="zh-CN" w:bidi="ar"/>
        </w:rPr>
        <w:t>动图</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w:t>
      </w:r>
    </w:p>
    <w:p>
      <w:pPr>
        <w:keepNext w:val="0"/>
        <w:keepLines w:val="0"/>
        <w:widowControl/>
        <w:suppressLineNumbers w:val="0"/>
        <w:jc w:val="cente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drawing>
          <wp:inline distT="0" distB="0" distL="114300" distR="114300">
            <wp:extent cx="4124960" cy="4124960"/>
            <wp:effectExtent l="0" t="0" r="8890" b="8890"/>
            <wp:docPr id="89"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6" descr="IMG_256"/>
                    <pic:cNvPicPr>
                      <a:picLocks noChangeAspect="1"/>
                    </pic:cNvPicPr>
                  </pic:nvPicPr>
                  <pic:blipFill>
                    <a:blip r:embed="rId84"/>
                    <a:stretch>
                      <a:fillRect/>
                    </a:stretch>
                  </pic:blipFill>
                  <pic:spPr>
                    <a:xfrm>
                      <a:off x="0" y="0"/>
                      <a:ext cx="4124960" cy="4124960"/>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2、记得小时候看新闻，世界500强的企业里面，中国有3家。是哪一年的新闻已经不记得了。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而2016年则有110家（含7家台湾企业）。</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2016年《财富》世界500强榜单出炉：中国110家创新高</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drawing>
          <wp:inline distT="0" distB="0" distL="114300" distR="114300">
            <wp:extent cx="6642100" cy="4897120"/>
            <wp:effectExtent l="0" t="0" r="6350" b="17780"/>
            <wp:docPr id="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7"/>
                    <pic:cNvPicPr>
                      <a:picLocks noChangeAspect="1"/>
                    </pic:cNvPicPr>
                  </pic:nvPicPr>
                  <pic:blipFill>
                    <a:blip r:embed="rId13"/>
                    <a:stretch>
                      <a:fillRect/>
                    </a:stretch>
                  </pic:blipFill>
                  <pic:spPr>
                    <a:xfrm>
                      <a:off x="0" y="0"/>
                      <a:ext cx="6642100" cy="4897120"/>
                    </a:xfrm>
                    <a:prstGeom prst="rect">
                      <a:avLst/>
                    </a:prstGeom>
                    <a:noFill/>
                    <a:ln w="9525">
                      <a:noFill/>
                    </a:ln>
                  </pic:spPr>
                </pic:pic>
              </a:graphicData>
            </a:graphic>
          </wp:inline>
        </w:draw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3、十年前还觉得买车是一件很遥远的事情。如今小区里已经几乎停不下了。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2015年底全国机动车保有量2.79亿 平均每百户有31辆私家车</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4、1949-2012年中美发电量对比</w:t>
      </w:r>
    </w:p>
    <w:p>
      <w:pPr>
        <w:keepNext w:val="0"/>
        <w:keepLines w:val="0"/>
        <w:widowControl/>
        <w:suppressLineNumbers w:val="0"/>
        <w:jc w:val="cente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drawing>
          <wp:inline distT="0" distB="0" distL="114300" distR="114300">
            <wp:extent cx="3649345" cy="8004810"/>
            <wp:effectExtent l="0" t="0" r="8255" b="15240"/>
            <wp:docPr id="91" name="图片 5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8" descr="IMG_258"/>
                    <pic:cNvPicPr>
                      <a:picLocks noChangeAspect="1"/>
                    </pic:cNvPicPr>
                  </pic:nvPicPr>
                  <pic:blipFill>
                    <a:blip r:embed="rId85"/>
                    <a:stretch>
                      <a:fillRect/>
                    </a:stretch>
                  </pic:blipFill>
                  <pic:spPr>
                    <a:xfrm>
                      <a:off x="0" y="0"/>
                      <a:ext cx="3649345" cy="8004810"/>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5、钢铁产量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2F2F5"/>
        <w:spacing w:before="0" w:beforeAutospacing="0" w:after="300" w:afterAutospacing="0"/>
        <w:ind w:left="720" w:right="72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t>1957年11月，毛泽东曾提出要在15年左右时间在钢铁等主要工业品的产量方面赶上和超过英国的口号。在“以钢为纲，全面跃进”的口号下，钢铁生产指标越提越高。北戴河会议正式决定并公开宣布1958年钢产量为1070万吨，比1957年翻一番，号召全党全民为此奋斗，开展空前规模的大炼钢铁运动。</w:t>
      </w:r>
    </w:p>
    <w:p>
      <w:pPr>
        <w:keepNext w:val="0"/>
        <w:keepLines w:val="0"/>
        <w:widowControl/>
        <w:suppressLineNumbers w:val="0"/>
        <w:jc w:val="cente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当年轰轰烈烈的全国齐上，所追求的产量也不过是区区1070万吨，这个在现在看来并不多的数字。</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drawing>
          <wp:inline distT="0" distB="0" distL="114300" distR="114300">
            <wp:extent cx="5524500" cy="8858250"/>
            <wp:effectExtent l="0" t="0" r="0" b="0"/>
            <wp:docPr id="92" name="图片 5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9" descr="IMG_259"/>
                    <pic:cNvPicPr>
                      <a:picLocks noChangeAspect="1"/>
                    </pic:cNvPicPr>
                  </pic:nvPicPr>
                  <pic:blipFill>
                    <a:blip r:embed="rId86"/>
                    <a:stretch>
                      <a:fillRect/>
                    </a:stretch>
                  </pic:blipFill>
                  <pic:spPr>
                    <a:xfrm>
                      <a:off x="0" y="0"/>
                      <a:ext cx="5524500" cy="8858250"/>
                    </a:xfrm>
                    <a:prstGeom prst="rect">
                      <a:avLst/>
                    </a:prstGeom>
                    <a:noFill/>
                    <a:ln w="9525">
                      <a:noFill/>
                    </a:ln>
                  </pic:spPr>
                </pic:pic>
              </a:graphicData>
            </a:graphic>
          </wp:inline>
        </w:draw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p>
    <w:p>
      <w:pPr>
        <w:keepNext w:val="0"/>
        <w:keepLines w:val="0"/>
        <w:widowControl/>
        <w:numPr>
          <w:ilvl w:val="0"/>
          <w:numId w:val="5"/>
        </w:numPr>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我记得以前上大学看新闻的时候，当时的网民数量大概有三千多万，而现在则有七亿。</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default" w:asciiTheme="minorEastAsia" w:hAnsiTheme="minorEastAsia" w:cstheme="minorEastAsia"/>
          <w:i w:val="0"/>
          <w:caps w:val="0"/>
          <w:color w:val="333333"/>
          <w:spacing w:val="0"/>
          <w:kern w:val="0"/>
          <w:sz w:val="24"/>
          <w:szCs w:val="24"/>
          <w:shd w:val="clear" w:fill="FFFFFF"/>
          <w:lang w:eastAsia="zh-CN" w:bidi="ar"/>
        </w:rPr>
        <w:t>来源：</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CNNIC公布网络发展状况统计报告(2002/1)专题</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网民人数首超7亿 日均上网3.8小时(1)_科技频道</w:t>
      </w:r>
    </w:p>
    <w:p>
      <w:pPr>
        <w:keepNext w:val="0"/>
        <w:keepLines w:val="0"/>
        <w:widowControl/>
        <w:numPr>
          <w:ilvl w:val="0"/>
          <w:numId w:val="0"/>
        </w:numPr>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当时我们大学宿舍里，8个人凑钱买一台计算机，一直用到大四毕业。而且到最后毕业，这台计算机也没能上网，我们用了四年单机。通过多张软盘借助在机房上机的时间拷贝东西过来，另外还有通过软件杂志带的光盘里面拷flash或者歌、软件出来用。</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现在的大学生，应该是人手一台笔记本了吧？</w:t>
      </w:r>
    </w:p>
    <w:p>
      <w:pPr>
        <w:keepNext w:val="0"/>
        <w:keepLines w:val="0"/>
        <w:widowControl/>
        <w:numPr>
          <w:ilvl w:val="0"/>
          <w:numId w:val="0"/>
        </w:numPr>
        <w:suppressLineNumbers w:val="0"/>
        <w:jc w:val="left"/>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7、孙中山先生提出了以“均富”为重要内涵的民生主义学说。今天，海峡两岸的执政党正在共同朝这个方向努力。</w:t>
      </w:r>
    </w:p>
    <w:p>
      <w:pPr>
        <w:keepNext w:val="0"/>
        <w:keepLines w:val="0"/>
        <w:widowControl/>
        <w:numPr>
          <w:ilvl w:val="0"/>
          <w:numId w:val="0"/>
        </w:numPr>
        <w:suppressLineNumbers w:val="0"/>
        <w:jc w:val="cente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drawing>
          <wp:inline distT="0" distB="0" distL="114300" distR="114300">
            <wp:extent cx="3561715" cy="3659505"/>
            <wp:effectExtent l="0" t="0" r="635" b="17145"/>
            <wp:docPr id="93" name="图片 6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0" descr="IMG_260"/>
                    <pic:cNvPicPr>
                      <a:picLocks noChangeAspect="1"/>
                    </pic:cNvPicPr>
                  </pic:nvPicPr>
                  <pic:blipFill>
                    <a:blip r:embed="rId12"/>
                    <a:stretch>
                      <a:fillRect/>
                    </a:stretch>
                  </pic:blipFill>
                  <pic:spPr>
                    <a:xfrm>
                      <a:off x="0" y="0"/>
                      <a:ext cx="3561715" cy="365950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台湾同胞来大陆的身份也由最初的台商、台干，变得更加多元化。</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“北漂”台湾青年：为了更好的机会 必须离开台湾</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8、电力，终于在2015年底，彻底、完全地进入了全部13亿中国人的生活，不论高山间隔、峻岭阻碍。在这个奇迹上，确实体现了社会主义制度的优越性。</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中国全面解决无电人口用电问题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2F2F5"/>
        <w:spacing w:before="0" w:beforeAutospacing="0" w:after="300" w:afterAutospacing="0"/>
        <w:ind w:left="720" w:right="72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t>新华社北京12月24日电（记者陈炜伟、张宏祥）记者24日从国家能源局获悉，随着青海省最后3.98万无电人口实现通电，我国全面解决无电人口用电问题。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sz w:val="24"/>
          <w:szCs w:val="24"/>
          <w:shd w:val="clear" w:fill="F2F2F5"/>
        </w:rPr>
        <w:t>这些地区基本都是偏远贫困民族地区，地理气候等自然条件恶劣、居住分散，距离大电网较远，交通条件差，工程建设非常困难。</w:t>
      </w:r>
    </w:p>
    <w:p>
      <w:pPr>
        <w:keepNext w:val="0"/>
        <w:keepLines w:val="0"/>
        <w:widowControl/>
        <w:suppressLineNumbers w:val="0"/>
        <w:ind w:left="720" w:right="72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sz w:val="24"/>
          <w:szCs w:val="24"/>
          <w:shd w:val="clear" w:fill="F2F2F5"/>
        </w:rPr>
        <w:t>突出困难还包括：一是物资设备运输困难，部分无电地区不通公路或公路条件较差，运输靠牦牛运、马帮驮、人肩扛，施工条件异常艰苦。二是无电地区冰冻期长，造成年均施工周期不到半年，有效施工周期短，给施工的组织保障提出了更高的要求。三是无电地区工程技术力量普遍比较薄弱，需从内地抽调人手支援工程建设。另外，西藏和四川、甘肃、青海藏区等高寒缺氧带来的施工困难和人员安全问题也是较为突出的困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sz w:val="24"/>
          <w:szCs w:val="24"/>
          <w:shd w:val="clear" w:fill="F2F2F5"/>
        </w:rPr>
        <w:t>四问无电人口用电</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难度有多大，可参考：为什么中国仍然有20 多万人没有供电？ - 社会</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9、十年前对绿皮车的记忆尤新，看展示国外的先进画面的时候就是一列子弹头式的科幻列车驶过。</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外媒：中国占全球高铁市场近7成 碾压日本和欧洲</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2F2F5"/>
        <w:spacing w:before="0" w:beforeAutospacing="0" w:after="300" w:afterAutospacing="0"/>
        <w:ind w:left="720" w:right="72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t>参考消息网8月8日报道外媒称，目前，中国铁路巨头中国中车在全球高铁市场占据69%的份额。直到2007年，中国还不得不进口高铁列车并在外国制造商的帮助下进行组装。</w:t>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sz w:val="24"/>
          <w:szCs w:val="24"/>
          <w:shd w:val="clear" w:fill="F2F2F5"/>
        </w:rPr>
        <w:t>以川崎和日立为首的日本公司占据了世界高铁市场的9%，法国TGV高铁的生产者阿尔斯通占了8%，一度以德国城际特快列车在行业内领先的西门子只占了3%。这是美国国际服务公司一项最新调查的结果。加拿大庞巴迪、西班牙的CAF、塔尔高等公司瓜分了剩下11%的份额。</w:t>
      </w:r>
    </w:p>
    <w:p>
      <w:pPr>
        <w:keepNext w:val="0"/>
        <w:keepLines w:val="0"/>
        <w:widowControl/>
        <w:suppressLineNumbers w:val="0"/>
        <w:ind w:left="720" w:right="72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sz w:val="24"/>
          <w:szCs w:val="24"/>
          <w:shd w:val="clear" w:fill="F2F2F5"/>
        </w:rPr>
        <w:t>报道称，近年来的数据证明了中国人在该业务上的增长是多么迅速。2007至2009年，中国南车和中国北车各占高铁市场14%的份额。这比西门子当时的全球份额仅高出两个百分点。在此期间，日本人和阿尔斯通的市场份额分别为22%以及21%。而在2007年之前，利润颇丰的高铁业务完全是由欧洲人（特别是法国人和德国人）以及日本人所垄断的。</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10、以互联网为代表的新产业迅速发展。</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全球前20大互联网公司排名 过去一年发生巨变--百度百家</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前20名的总部基本上都位于中国和美国，欧洲一个没有。</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drawing>
          <wp:inline distT="0" distB="0" distL="114300" distR="114300">
            <wp:extent cx="4777740" cy="3583305"/>
            <wp:effectExtent l="0" t="0" r="3810" b="17145"/>
            <wp:docPr id="95" name="图片 6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1" descr="IMG_261"/>
                    <pic:cNvPicPr>
                      <a:picLocks noChangeAspect="1"/>
                    </pic:cNvPicPr>
                  </pic:nvPicPr>
                  <pic:blipFill>
                    <a:blip r:embed="rId87"/>
                    <a:stretch>
                      <a:fillRect/>
                    </a:stretch>
                  </pic:blipFill>
                  <pic:spPr>
                    <a:xfrm>
                      <a:off x="0" y="0"/>
                      <a:ext cx="4777740" cy="3583305"/>
                    </a:xfrm>
                    <a:prstGeom prst="rect">
                      <a:avLst/>
                    </a:prstGeom>
                    <a:noFill/>
                    <a:ln w="9525">
                      <a:noFill/>
                    </a:ln>
                  </pic:spPr>
                </pic:pic>
              </a:graphicData>
            </a:graphic>
          </wp:inline>
        </w:draw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前20名的总部基本上都位于中国和美国，欧洲一个没有。</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11、超级计算机。</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2003年的时候，中国只有一台超级计算机进入了世界TOP500的行列。而到了2005年，这个数字就大幅增加到了19台（以安装地计算），不过，排名最靠前的一台也只位列第18位。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2F2F5"/>
        <w:spacing w:before="0" w:beforeAutospacing="0" w:after="300" w:afterAutospacing="0"/>
        <w:ind w:left="720" w:right="72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t>从研制实力来讲，我国的技术水平与美、日两国相比，尚有较大的差距。安装在中国的19台机器绝大多数为IBM和HP公司所拥有，这说明国产高性能计算系统的发展尚任重道远。目前，中国只有曙光、联想以及深圳蚬壳星盈公司生产的</w:t>
      </w:r>
      <w:r>
        <w:rPr>
          <w:rFonts w:hint="eastAsia" w:asciiTheme="minorEastAsia" w:hAnsiTheme="minorEastAsia" w:eastAsiaTheme="minorEastAsia" w:cstheme="minorEastAsia"/>
          <w:b/>
          <w:i w:val="0"/>
          <w:caps w:val="0"/>
          <w:color w:val="333333"/>
          <w:spacing w:val="0"/>
          <w:kern w:val="0"/>
          <w:sz w:val="24"/>
          <w:szCs w:val="24"/>
          <w:shd w:val="clear" w:fill="F2F2F5"/>
          <w:lang w:val="en-US" w:eastAsia="zh-CN" w:bidi="ar"/>
        </w:rPr>
        <w:t>三台机器</w:t>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t>进入了前100位。</w:t>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t>国内外超级计算机发展概况</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drawing>
          <wp:inline distT="0" distB="0" distL="114300" distR="114300">
            <wp:extent cx="4606925" cy="6160770"/>
            <wp:effectExtent l="0" t="0" r="3175" b="11430"/>
            <wp:docPr id="94" name="图片 6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2" descr="IMG_262"/>
                    <pic:cNvPicPr>
                      <a:picLocks noChangeAspect="1"/>
                    </pic:cNvPicPr>
                  </pic:nvPicPr>
                  <pic:blipFill>
                    <a:blip r:embed="rId88"/>
                    <a:stretch>
                      <a:fillRect/>
                    </a:stretch>
                  </pic:blipFill>
                  <pic:spPr>
                    <a:xfrm>
                      <a:off x="0" y="0"/>
                      <a:ext cx="4606925" cy="6160770"/>
                    </a:xfrm>
                    <a:prstGeom prst="rect">
                      <a:avLst/>
                    </a:prstGeom>
                    <a:noFill/>
                    <a:ln w="9525">
                      <a:noFill/>
                    </a:ln>
                  </pic:spPr>
                </pic:pic>
              </a:graphicData>
            </a:graphic>
          </wp:inline>
        </w:draw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而2016年：</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png"&amp;gt;</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drawing>
          <wp:inline distT="0" distB="0" distL="114300" distR="114300">
            <wp:extent cx="5200650" cy="3895725"/>
            <wp:effectExtent l="0" t="0" r="0" b="9525"/>
            <wp:docPr id="96" name="图片 6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3" descr="IMG_263"/>
                    <pic:cNvPicPr>
                      <a:picLocks noChangeAspect="1"/>
                    </pic:cNvPicPr>
                  </pic:nvPicPr>
                  <pic:blipFill>
                    <a:blip r:embed="rId89"/>
                    <a:stretch>
                      <a:fillRect/>
                    </a:stretch>
                  </pic:blipFill>
                  <pic:spPr>
                    <a:xfrm>
                      <a:off x="0" y="0"/>
                      <a:ext cx="5200650" cy="3895725"/>
                    </a:xfrm>
                    <a:prstGeom prst="rect">
                      <a:avLst/>
                    </a:prstGeom>
                    <a:noFill/>
                    <a:ln w="9525">
                      <a:noFill/>
                    </a:ln>
                  </pic:spPr>
                </pic:pic>
              </a:graphicData>
            </a:graphic>
          </wp:inline>
        </w:draw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June 2016 | TOP500 SupercomputerSites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2F2F5"/>
        <w:spacing w:before="0" w:beforeAutospacing="0" w:after="300" w:afterAutospacing="0"/>
        <w:ind w:left="720" w:right="72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t>这次500强榜单还有一个重大变化是，美国入围的超级计算机总数量首次被中国超越。中国现在入榜的超级计算机数量达到167台，美国则是165台。</w:t>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t>全球超级计算机500强中国双第一</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12、旅游人数大幅增加。</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十年之前，出国旅游对普通人来说还是个较为遥远的事情。而如今，不止年轻人，很多大爷大妈都有过出国旅游的经历了。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社科院报告：中国去年出境游1.2亿人次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2F2F5"/>
        <w:spacing w:before="0" w:beforeAutospacing="0" w:after="300" w:afterAutospacing="0"/>
        <w:ind w:left="720" w:right="72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shd w:val="clear" w:fill="F2F2F5"/>
          <w:lang w:val="en-US" w:eastAsia="zh-CN" w:bidi="ar"/>
        </w:rPr>
        <w:t>2015年，中国国内旅游人次近40亿，国内旅游收入3.6万亿元(人民币，下同)，国民出境旅游1.2亿人次，巨大的旅游需求成为中国社会经济的重要支撑。</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drawing>
          <wp:inline distT="0" distB="0" distL="114300" distR="114300">
            <wp:extent cx="5238750" cy="2952750"/>
            <wp:effectExtent l="0" t="0" r="0" b="0"/>
            <wp:docPr id="97" name="图片 6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4" descr="IMG_264"/>
                    <pic:cNvPicPr>
                      <a:picLocks noChangeAspect="1"/>
                    </pic:cNvPicPr>
                  </pic:nvPicPr>
                  <pic:blipFill>
                    <a:blip r:embed="rId90"/>
                    <a:stretch>
                      <a:fillRect/>
                    </a:stretch>
                  </pic:blipFill>
                  <pic:spPr>
                    <a:xfrm>
                      <a:off x="0" y="0"/>
                      <a:ext cx="5238750" cy="2952750"/>
                    </a:xfrm>
                    <a:prstGeom prst="rect">
                      <a:avLst/>
                    </a:prstGeom>
                    <a:noFill/>
                    <a:ln w="9525">
                      <a:noFill/>
                    </a:ln>
                  </pic:spPr>
                </pic:pic>
              </a:graphicData>
            </a:graphic>
          </wp:inline>
        </w:draw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中国大陆游客也成为境外各地商家眼中争相吸引的大客户。当然，或许台湾除外。</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这背后是中国普通民众手中快速增长的财富所支撑的。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shd w:val="clear" w:fill="FFFFFF"/>
          <w:lang w:val="en-US" w:eastAsia="zh-CN" w:bidi="ar"/>
        </w:rPr>
        <w:t>总结：</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昨天的现实就是今天的历史，今天的现实就是明天的历史。回顾这些快速进步，我们可以看到中国追赶世界先进水平的速度。同时，今天我们还有很多东西正在等待成为和未来比较的基数，例如我们现在的操作系统还基本上使用外国操作系统、计算机芯片大部分还是来自西方设计、我们的社会保险体系仍有待加强、我们拥有四倍于美国的人口，但经济总量目前只是美国的六成左右……</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这些不足的地方，就是我们这一代人努力的方向。能生逢一个国家和民族的上升期，是幸运。</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未来四十年，将是中国国力快速爆发、追平世界先进水平后接过领先大旗的时代。像同一时期的英国和美国一样，与国力猛增和处于领先地位所对应的，则是这个国家会涌现出一大批在未来历史书上群星灿烂的名字，包括科学家、思想家、军事家、艺术家、政治家、文学家……这些名字可能出现在你我身边，可能出现在明天的新闻联播里，也可能就是未来的你。</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一个人的命运啊，当然要靠自我奋斗，但是也要考虑历史的行程。</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你的名字，会出现这些未来人类历史上的灿烂群星之中吗？过了这个村就不一定有这个店了，现在努力还来得及。</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愿与诸君共勉之。</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auto"/>
        </w:rPr>
      </w:pPr>
      <w:bookmarkStart w:id="209" w:name="_Toc1636322310"/>
      <w:r>
        <w:rPr>
          <w:color w:val="auto"/>
          <w:lang w:val="en-US" w:eastAsia="zh-CN"/>
        </w:rPr>
        <w:t>115、</w:t>
      </w:r>
      <w:r>
        <w:rPr>
          <w:rFonts w:hint="default"/>
          <w:color w:val="auto"/>
          <w:lang w:val="en-US" w:eastAsia="zh-CN"/>
        </w:rPr>
        <w:fldChar w:fldCharType="begin"/>
      </w:r>
      <w:r>
        <w:rPr>
          <w:rFonts w:hint="default"/>
          <w:color w:val="auto"/>
          <w:lang w:val="en-US" w:eastAsia="zh-CN"/>
        </w:rPr>
        <w:instrText xml:space="preserve"> HYPERLINK "https://www.weibo.com/p/230418450838710102x0gu?mod=zwenzhang"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《如何评价苏联红军对中国东北的所作所为？》</w:t>
      </w:r>
      <w:r>
        <w:rPr>
          <w:rFonts w:hint="default"/>
          <w:color w:val="auto"/>
          <w:lang w:val="en-US" w:eastAsia="zh-CN"/>
        </w:rPr>
        <w:fldChar w:fldCharType="end"/>
      </w:r>
      <w:bookmarkEnd w:id="209"/>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2017年1月3日</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这是一位知乎网友的问题：</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如何评价苏联红军对中国东北的所作所为？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eastAsia" w:asciiTheme="minorEastAsia" w:hAnsiTheme="minorEastAsia" w:eastAsiaTheme="minorEastAsia" w:cstheme="minorEastAsia"/>
          <w:i w:val="0"/>
          <w:caps w:val="0"/>
          <w:color w:val="404040"/>
          <w:spacing w:val="0"/>
          <w:sz w:val="24"/>
          <w:szCs w:val="24"/>
        </w:rPr>
      </w:pPr>
      <w:r>
        <w:rPr>
          <w:rFonts w:hint="eastAsia" w:asciiTheme="minorEastAsia" w:hAnsiTheme="minorEastAsia" w:eastAsiaTheme="minorEastAsia" w:cstheme="minorEastAsia"/>
          <w:i w:val="0"/>
          <w:caps w:val="0"/>
          <w:color w:val="404040"/>
          <w:spacing w:val="0"/>
          <w:sz w:val="24"/>
          <w:szCs w:val="24"/>
          <w:shd w:val="clear" w:fill="FFFFFF"/>
        </w:rPr>
        <w:t>=============以下是我的答案===============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eastAsia" w:asciiTheme="minorEastAsia" w:hAnsiTheme="minorEastAsia" w:eastAsiaTheme="minorEastAsia" w:cstheme="minorEastAsia"/>
          <w:i w:val="0"/>
          <w:caps w:val="0"/>
          <w:color w:val="404040"/>
          <w:spacing w:val="0"/>
          <w:sz w:val="24"/>
          <w:szCs w:val="24"/>
        </w:rPr>
      </w:pPr>
      <w:r>
        <w:rPr>
          <w:rFonts w:hint="eastAsia" w:asciiTheme="minorEastAsia" w:hAnsiTheme="minorEastAsia" w:eastAsiaTheme="minorEastAsia" w:cstheme="minorEastAsia"/>
          <w:i w:val="0"/>
          <w:caps w:val="0"/>
          <w:color w:val="404040"/>
          <w:spacing w:val="0"/>
          <w:sz w:val="24"/>
          <w:szCs w:val="24"/>
          <w:shd w:val="clear" w:fill="FFFFFF"/>
        </w:rPr>
        <w:t>苏联的所作作为，再次映衬了中国这个“二战战胜国”的尴尬。</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eastAsia" w:asciiTheme="minorEastAsia" w:hAnsiTheme="minorEastAsia" w:eastAsiaTheme="minorEastAsia" w:cstheme="minorEastAsia"/>
          <w:i w:val="0"/>
          <w:caps w:val="0"/>
          <w:color w:val="404040"/>
          <w:spacing w:val="0"/>
          <w:sz w:val="24"/>
          <w:szCs w:val="24"/>
        </w:rPr>
      </w:pPr>
      <w:r>
        <w:rPr>
          <w:rFonts w:hint="eastAsia" w:asciiTheme="minorEastAsia" w:hAnsiTheme="minorEastAsia" w:eastAsiaTheme="minorEastAsia" w:cstheme="minorEastAsia"/>
          <w:i w:val="0"/>
          <w:caps w:val="0"/>
          <w:color w:val="404040"/>
          <w:spacing w:val="0"/>
          <w:sz w:val="24"/>
          <w:szCs w:val="24"/>
          <w:shd w:val="clear" w:fill="FFFFFF"/>
        </w:rPr>
        <w:t>在其他答案中说过，抗日战争的胜利，仅仅是使中国暂时躲开了亡国灭种的迫切，但距离获得国家民族的独立解放的程度还远——那要至少到朝鲜战争之后了。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eastAsia" w:asciiTheme="minorEastAsia" w:hAnsiTheme="minorEastAsia" w:eastAsiaTheme="minorEastAsia" w:cstheme="minorEastAsia"/>
          <w:i w:val="0"/>
          <w:caps w:val="0"/>
          <w:color w:val="404040"/>
          <w:spacing w:val="0"/>
          <w:sz w:val="24"/>
          <w:szCs w:val="24"/>
        </w:rPr>
      </w:pPr>
      <w:r>
        <w:rPr>
          <w:rFonts w:hint="eastAsia" w:asciiTheme="minorEastAsia" w:hAnsiTheme="minorEastAsia" w:eastAsiaTheme="minorEastAsia" w:cstheme="minorEastAsia"/>
          <w:i w:val="0"/>
          <w:caps w:val="0"/>
          <w:color w:val="404040"/>
          <w:spacing w:val="0"/>
          <w:sz w:val="24"/>
          <w:szCs w:val="24"/>
          <w:shd w:val="clear" w:fill="FFFFFF"/>
        </w:rPr>
        <w:t>日本作为一个资源匮乏的岛国，有登陆灭亡全中国的动机，而其他列强没有这么强烈的愿望，要么是希望得到经济利益，要么是希望政治控制，要么是希望能咬下一块肉。</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eastAsia" w:asciiTheme="minorEastAsia" w:hAnsiTheme="minorEastAsia" w:eastAsiaTheme="minorEastAsia" w:cstheme="minorEastAsia"/>
          <w:i w:val="0"/>
          <w:caps w:val="0"/>
          <w:color w:val="404040"/>
          <w:spacing w:val="0"/>
          <w:sz w:val="24"/>
          <w:szCs w:val="24"/>
        </w:rPr>
      </w:pPr>
      <w:r>
        <w:rPr>
          <w:rFonts w:hint="eastAsia" w:asciiTheme="minorEastAsia" w:hAnsiTheme="minorEastAsia" w:eastAsiaTheme="minorEastAsia" w:cstheme="minorEastAsia"/>
          <w:i w:val="0"/>
          <w:caps w:val="0"/>
          <w:color w:val="404040"/>
          <w:spacing w:val="0"/>
          <w:sz w:val="24"/>
          <w:szCs w:val="24"/>
          <w:shd w:val="clear" w:fill="FFFFFF"/>
        </w:rPr>
        <w:t>所以日本退回本土，短期内全面亡国是不会了，但中国的外部环境也只不过是回到了日本侵华之前的多列强觊觎瓜分蚕食的境地罢了。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eastAsia" w:asciiTheme="minorEastAsia" w:hAnsiTheme="minorEastAsia" w:eastAsiaTheme="minorEastAsia" w:cstheme="minorEastAsia"/>
          <w:i w:val="0"/>
          <w:caps w:val="0"/>
          <w:color w:val="404040"/>
          <w:spacing w:val="0"/>
          <w:sz w:val="24"/>
          <w:szCs w:val="24"/>
        </w:rPr>
      </w:pPr>
      <w:r>
        <w:rPr>
          <w:rFonts w:hint="eastAsia" w:asciiTheme="minorEastAsia" w:hAnsiTheme="minorEastAsia" w:eastAsiaTheme="minorEastAsia" w:cstheme="minorEastAsia"/>
          <w:i w:val="0"/>
          <w:caps w:val="0"/>
          <w:color w:val="404040"/>
          <w:spacing w:val="0"/>
          <w:sz w:val="24"/>
          <w:szCs w:val="24"/>
          <w:shd w:val="clear" w:fill="FFFFFF"/>
        </w:rPr>
        <w:t>作为敌人的日军，来到中国土地上欺凌中国人。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eastAsia" w:asciiTheme="minorEastAsia" w:hAnsiTheme="minorEastAsia" w:eastAsiaTheme="minorEastAsia" w:cstheme="minorEastAsia"/>
          <w:i w:val="0"/>
          <w:caps w:val="0"/>
          <w:color w:val="404040"/>
          <w:spacing w:val="0"/>
          <w:sz w:val="24"/>
          <w:szCs w:val="24"/>
        </w:rPr>
      </w:pPr>
      <w:r>
        <w:rPr>
          <w:rFonts w:hint="eastAsia" w:asciiTheme="minorEastAsia" w:hAnsiTheme="minorEastAsia" w:eastAsiaTheme="minorEastAsia" w:cstheme="minorEastAsia"/>
          <w:i w:val="0"/>
          <w:caps w:val="0"/>
          <w:color w:val="404040"/>
          <w:spacing w:val="0"/>
          <w:sz w:val="24"/>
          <w:szCs w:val="24"/>
          <w:shd w:val="clear" w:fill="FFFFFF"/>
        </w:rPr>
        <w:t>作为“盟邦”的美军、苏军，来到中国的土地上，还是欺凌中国人。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eastAsia" w:asciiTheme="minorEastAsia" w:hAnsiTheme="minorEastAsia" w:eastAsiaTheme="minorEastAsia" w:cstheme="minorEastAsia"/>
          <w:i w:val="0"/>
          <w:caps w:val="0"/>
          <w:color w:val="404040"/>
          <w:spacing w:val="0"/>
          <w:sz w:val="24"/>
          <w:szCs w:val="24"/>
        </w:rPr>
      </w:pPr>
      <w:r>
        <w:rPr>
          <w:rFonts w:hint="eastAsia" w:asciiTheme="minorEastAsia" w:hAnsiTheme="minorEastAsia" w:eastAsiaTheme="minorEastAsia" w:cstheme="minorEastAsia"/>
          <w:i w:val="0"/>
          <w:caps w:val="0"/>
          <w:color w:val="404040"/>
          <w:spacing w:val="0"/>
          <w:sz w:val="24"/>
          <w:szCs w:val="24"/>
          <w:shd w:val="clear" w:fill="FFFFFF"/>
        </w:rPr>
        <w:t>其实，如果抛开什么“轴心国”、“同盟国”的二战阵营划分，只从中国的角度去看，这些不都是把中国当肥肉的列强吗？谁赢了都会来咬一口。</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eastAsia" w:asciiTheme="minorEastAsia" w:hAnsiTheme="minorEastAsia" w:eastAsiaTheme="minorEastAsia" w:cstheme="minorEastAsia"/>
          <w:i w:val="0"/>
          <w:caps w:val="0"/>
          <w:color w:val="404040"/>
          <w:spacing w:val="0"/>
          <w:sz w:val="24"/>
          <w:szCs w:val="24"/>
        </w:rPr>
      </w:pPr>
      <w:r>
        <w:rPr>
          <w:rFonts w:hint="eastAsia" w:asciiTheme="minorEastAsia" w:hAnsiTheme="minorEastAsia" w:eastAsiaTheme="minorEastAsia" w:cstheme="minorEastAsia"/>
          <w:i w:val="0"/>
          <w:caps w:val="0"/>
          <w:color w:val="404040"/>
          <w:spacing w:val="0"/>
          <w:sz w:val="24"/>
          <w:szCs w:val="24"/>
          <w:shd w:val="clear" w:fill="FFFFFF"/>
        </w:rPr>
        <w:t>欧洲、美国、苏联/沙俄、日本，稍有点实力的列强，哪个没打过中国的主意？</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eastAsia" w:asciiTheme="minorEastAsia" w:hAnsiTheme="minorEastAsia" w:eastAsiaTheme="minorEastAsia" w:cstheme="minorEastAsia"/>
          <w:i w:val="0"/>
          <w:caps w:val="0"/>
          <w:color w:val="404040"/>
          <w:spacing w:val="0"/>
          <w:sz w:val="24"/>
          <w:szCs w:val="24"/>
        </w:rPr>
      </w:pPr>
      <w:r>
        <w:rPr>
          <w:rFonts w:hint="eastAsia" w:asciiTheme="minorEastAsia" w:hAnsiTheme="minorEastAsia" w:eastAsiaTheme="minorEastAsia" w:cstheme="minorEastAsia"/>
          <w:i w:val="0"/>
          <w:caps w:val="0"/>
          <w:color w:val="404040"/>
          <w:spacing w:val="0"/>
          <w:sz w:val="24"/>
          <w:szCs w:val="24"/>
          <w:shd w:val="clear" w:fill="FFFFFF"/>
        </w:rPr>
        <w:t>而中国国力衰微，不得不只能靠在这些列强的缝隙中辗转，才得以苟延残喘、缓慢割肉换取不灭亡。这本来不就是晚清到建国前的常态吗？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eastAsia" w:asciiTheme="minorEastAsia" w:hAnsiTheme="minorEastAsia" w:eastAsiaTheme="minorEastAsia" w:cstheme="minorEastAsia"/>
          <w:i w:val="0"/>
          <w:caps w:val="0"/>
          <w:color w:val="404040"/>
          <w:spacing w:val="0"/>
          <w:sz w:val="24"/>
          <w:szCs w:val="24"/>
        </w:rPr>
      </w:pPr>
      <w:r>
        <w:rPr>
          <w:rFonts w:hint="eastAsia" w:asciiTheme="minorEastAsia" w:hAnsiTheme="minorEastAsia" w:eastAsiaTheme="minorEastAsia" w:cstheme="minorEastAsia"/>
          <w:i w:val="0"/>
          <w:caps w:val="0"/>
          <w:color w:val="404040"/>
          <w:spacing w:val="0"/>
          <w:sz w:val="24"/>
          <w:szCs w:val="24"/>
          <w:shd w:val="clear" w:fill="FFFFFF"/>
        </w:rPr>
        <w:t>苏联红军的所作所为，只不过是在这摞厚厚的近代屈辱史上，再多加了一份材料。</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eastAsia" w:asciiTheme="minorEastAsia" w:hAnsiTheme="minorEastAsia" w:eastAsiaTheme="minorEastAsia" w:cstheme="minorEastAsia"/>
          <w:i w:val="0"/>
          <w:caps w:val="0"/>
          <w:color w:val="404040"/>
          <w:spacing w:val="0"/>
          <w:sz w:val="24"/>
          <w:szCs w:val="24"/>
        </w:rPr>
      </w:pPr>
      <w:r>
        <w:rPr>
          <w:rFonts w:hint="eastAsia" w:asciiTheme="minorEastAsia" w:hAnsiTheme="minorEastAsia" w:eastAsiaTheme="minorEastAsia" w:cstheme="minorEastAsia"/>
          <w:i w:val="0"/>
          <w:caps w:val="0"/>
          <w:color w:val="404040"/>
          <w:spacing w:val="0"/>
          <w:sz w:val="24"/>
          <w:szCs w:val="24"/>
          <w:shd w:val="clear" w:fill="FFFFFF"/>
        </w:rPr>
        <w:t>所谓的“收回租界”、“二战胜利国”、“联合国五常”，看似风光，里面有多少是列强争斗的结果？自己没有足以自立抵抗外侮的实力，列强的赏赐随时可以收回，也随时可以给你添加新的耻辱。</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eastAsia" w:asciiTheme="minorEastAsia" w:hAnsiTheme="minorEastAsia" w:eastAsiaTheme="minorEastAsia" w:cstheme="minorEastAsia"/>
          <w:i w:val="0"/>
          <w:caps w:val="0"/>
          <w:color w:val="404040"/>
          <w:spacing w:val="0"/>
          <w:sz w:val="24"/>
          <w:szCs w:val="24"/>
        </w:rPr>
      </w:pPr>
      <w:r>
        <w:rPr>
          <w:rFonts w:hint="eastAsia" w:asciiTheme="minorEastAsia" w:hAnsiTheme="minorEastAsia" w:eastAsiaTheme="minorEastAsia" w:cstheme="minorEastAsia"/>
          <w:i w:val="0"/>
          <w:caps w:val="0"/>
          <w:color w:val="404040"/>
          <w:spacing w:val="0"/>
          <w:sz w:val="24"/>
          <w:szCs w:val="24"/>
          <w:shd w:val="clear" w:fill="FFFFFF"/>
        </w:rPr>
        <w:t>一个“二战战胜国”，在战后短短一两年的时间里，被不止一个“盟邦”军队在国土上蹂躏，被“盟邦”租借土地、割裂山河，何其讽刺？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eastAsia" w:asciiTheme="minorEastAsia" w:hAnsiTheme="minorEastAsia" w:eastAsiaTheme="minorEastAsia" w:cstheme="minorEastAsia"/>
          <w:i w:val="0"/>
          <w:caps w:val="0"/>
          <w:color w:val="404040"/>
          <w:spacing w:val="0"/>
          <w:sz w:val="24"/>
          <w:szCs w:val="24"/>
        </w:rPr>
      </w:pPr>
      <w:r>
        <w:rPr>
          <w:rFonts w:hint="eastAsia" w:asciiTheme="minorEastAsia" w:hAnsiTheme="minorEastAsia" w:eastAsiaTheme="minorEastAsia" w:cstheme="minorEastAsia"/>
          <w:i w:val="0"/>
          <w:caps w:val="0"/>
          <w:color w:val="404040"/>
          <w:spacing w:val="0"/>
          <w:sz w:val="24"/>
          <w:szCs w:val="24"/>
          <w:shd w:val="clear" w:fill="FFFFFF"/>
        </w:rPr>
        <w:t>抗日战争的胜利，除了让中国暂时免除了全面亡国的危机之外，还让欧洲、日本这些在二战中受到严重挫折的国家的在华利益，让渡给新兴的超级强国美国和苏联。</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04040"/>
          <w:spacing w:val="0"/>
          <w:sz w:val="24"/>
          <w:szCs w:val="24"/>
          <w:shd w:val="clear" w:fill="FFFFFF"/>
        </w:rPr>
        <w:t>几个列强在中国势弱了，几个列强在中国势强了，换了新主人，但中国仍然是那个半殖民地弱鸡。</w:t>
      </w:r>
    </w:p>
    <w:p>
      <w:pPr>
        <w:keepNext w:val="0"/>
        <w:keepLines w:val="0"/>
        <w:widowControl/>
        <w:suppressLineNumbers w:val="0"/>
        <w:pBdr>
          <w:top w:val="none" w:color="auto" w:sz="0" w:space="0"/>
          <w:left w:val="single" w:color="CFD8E6" w:sz="24" w:space="10"/>
          <w:bottom w:val="none" w:color="auto" w:sz="0" w:space="0"/>
          <w:right w:val="none" w:color="auto" w:sz="0" w:space="0"/>
        </w:pBdr>
        <w:shd w:val="clear" w:fill="F2F2F5"/>
        <w:spacing w:before="210" w:beforeAutospacing="0" w:after="210" w:afterAutospacing="0"/>
        <w:ind w:left="720" w:right="720" w:firstLine="0"/>
        <w:jc w:val="left"/>
        <w:rPr>
          <w:rFonts w:hint="eastAsia" w:asciiTheme="minorEastAsia" w:hAnsiTheme="minorEastAsia" w:eastAsiaTheme="minorEastAsia" w:cstheme="minorEastAsia"/>
          <w:i w:val="0"/>
          <w:caps w:val="0"/>
          <w:color w:val="6B7A8C"/>
          <w:spacing w:val="0"/>
          <w:sz w:val="24"/>
          <w:szCs w:val="24"/>
        </w:rPr>
      </w:pPr>
      <w:r>
        <w:rPr>
          <w:rFonts w:hint="eastAsia" w:asciiTheme="minorEastAsia" w:hAnsiTheme="minorEastAsia" w:eastAsiaTheme="minorEastAsia" w:cstheme="minorEastAsia"/>
          <w:i w:val="0"/>
          <w:caps w:val="0"/>
          <w:color w:val="6B7A8C"/>
          <w:spacing w:val="0"/>
          <w:kern w:val="0"/>
          <w:sz w:val="24"/>
          <w:szCs w:val="24"/>
          <w:bdr w:val="single" w:color="CFD8E6" w:sz="24" w:space="0"/>
          <w:shd w:val="clear" w:fill="F2F2F5"/>
          <w:lang w:val="en-US" w:eastAsia="zh-CN" w:bidi="ar"/>
        </w:rPr>
        <w:t>　我国民此刻必须上下一致，先以公理对强权，以和平对野蛮，忍辱含愤，暂取逆来顺受态度，以待国际公理之判决。</w:t>
      </w:r>
      <w:r>
        <w:rPr>
          <w:rFonts w:hint="eastAsia" w:asciiTheme="minorEastAsia" w:hAnsiTheme="minorEastAsia" w:eastAsiaTheme="minorEastAsia" w:cstheme="minorEastAsia"/>
          <w:i w:val="0"/>
          <w:caps w:val="0"/>
          <w:color w:val="6B7A8C"/>
          <w:spacing w:val="0"/>
          <w:kern w:val="0"/>
          <w:sz w:val="24"/>
          <w:szCs w:val="24"/>
          <w:bdr w:val="single" w:color="CFD8E6" w:sz="24" w:space="0"/>
          <w:shd w:val="clear" w:fill="F2F2F5"/>
          <w:lang w:val="en-US" w:eastAsia="zh-CN" w:bidi="ar"/>
        </w:rPr>
        <w:br w:type="textWrapping"/>
      </w:r>
      <w:r>
        <w:rPr>
          <w:rFonts w:hint="eastAsia" w:asciiTheme="minorEastAsia" w:hAnsiTheme="minorEastAsia" w:eastAsiaTheme="minorEastAsia" w:cstheme="minorEastAsia"/>
          <w:i w:val="0"/>
          <w:caps w:val="0"/>
          <w:color w:val="6B7A8C"/>
          <w:spacing w:val="0"/>
          <w:kern w:val="0"/>
          <w:sz w:val="24"/>
          <w:szCs w:val="24"/>
          <w:bdr w:val="single" w:color="CFD8E6" w:sz="24" w:space="0"/>
          <w:shd w:val="clear" w:fill="F2F2F5"/>
          <w:lang w:val="en-US" w:eastAsia="zh-CN" w:bidi="ar"/>
        </w:rPr>
        <w:t>——蒋介石在南京市国民党党员大会的讲话(1933年9月23日)</w:t>
      </w:r>
    </w:p>
    <w:p>
      <w:pPr>
        <w:keepNext w:val="0"/>
        <w:keepLines w:val="0"/>
        <w:widowControl/>
        <w:suppressLineNumbers w:val="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eastAsia" w:asciiTheme="minorEastAsia" w:hAnsiTheme="minorEastAsia" w:eastAsiaTheme="minorEastAsia" w:cstheme="minorEastAsia"/>
          <w:i w:val="0"/>
          <w:caps w:val="0"/>
          <w:color w:val="404040"/>
          <w:spacing w:val="0"/>
          <w:sz w:val="24"/>
          <w:szCs w:val="24"/>
        </w:rPr>
      </w:pPr>
      <w:r>
        <w:rPr>
          <w:rFonts w:hint="eastAsia" w:asciiTheme="minorEastAsia" w:hAnsiTheme="minorEastAsia" w:eastAsiaTheme="minorEastAsia" w:cstheme="minorEastAsia"/>
          <w:i w:val="0"/>
          <w:caps w:val="0"/>
          <w:color w:val="404040"/>
          <w:spacing w:val="0"/>
          <w:sz w:val="24"/>
          <w:szCs w:val="24"/>
          <w:shd w:val="clear" w:fill="FFFFFF"/>
        </w:rPr>
        <w:t>不去发展本国的重工业、国防工业和科学技术，不去解放并组织束缚在地主土地上的亿万人民，不去发展广泛的群众文化教育，不去顺应发展生产力的要求打破旧的生产关系。只会当买办吃关税搜刮人民混吃等死，一有事就向列强“哀求友邦”、乞求“军援”。如果这样的中华民国继续保持到1949年之后，在接下来的几十年冷战中，随着美苏势力甚至是军事力量在中国国土上展开的争夺和较量，不论是1945年的大连，还是1948年的武汉，还是1942年的河南，甚至是1937年的南京，对于这片土地上的中国人来说，都将只是个延绵不绝的开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eastAsia" w:asciiTheme="minorEastAsia" w:hAnsiTheme="minorEastAsia" w:eastAsiaTheme="minorEastAsia" w:cstheme="minorEastAsia"/>
          <w:i w:val="0"/>
          <w:caps w:val="0"/>
          <w:color w:val="404040"/>
          <w:spacing w:val="0"/>
          <w:sz w:val="24"/>
          <w:szCs w:val="24"/>
        </w:rPr>
      </w:pPr>
      <w:r>
        <w:rPr>
          <w:rFonts w:hint="eastAsia" w:asciiTheme="minorEastAsia" w:hAnsiTheme="minorEastAsia" w:eastAsiaTheme="minorEastAsia" w:cstheme="minorEastAsia"/>
          <w:i w:val="0"/>
          <w:caps w:val="0"/>
          <w:color w:val="404040"/>
          <w:spacing w:val="0"/>
          <w:sz w:val="24"/>
          <w:szCs w:val="24"/>
          <w:shd w:val="clear" w:fill="FFFFFF"/>
        </w:rPr>
        <w:t>更别说各种虎视眈眈的宗教势力、分裂势力、会道门、水旱蝗汤等等的内部消耗了。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eastAsia" w:asciiTheme="minorEastAsia" w:hAnsiTheme="minorEastAsia" w:eastAsiaTheme="minorEastAsia" w:cstheme="minorEastAsia"/>
          <w:i w:val="0"/>
          <w:caps w:val="0"/>
          <w:color w:val="404040"/>
          <w:spacing w:val="0"/>
          <w:sz w:val="24"/>
          <w:szCs w:val="24"/>
        </w:rPr>
      </w:pPr>
      <w:r>
        <w:rPr>
          <w:rFonts w:hint="eastAsia" w:asciiTheme="minorEastAsia" w:hAnsiTheme="minorEastAsia" w:eastAsiaTheme="minorEastAsia" w:cstheme="minorEastAsia"/>
          <w:i w:val="0"/>
          <w:caps w:val="0"/>
          <w:color w:val="404040"/>
          <w:spacing w:val="0"/>
          <w:sz w:val="24"/>
          <w:szCs w:val="24"/>
          <w:shd w:val="clear" w:fill="FFFFFF"/>
        </w:rPr>
        <w:t>就如同一个体质虚弱的病人，对来自各方的病毒细菌，都没有抵抗力。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eastAsia" w:asciiTheme="minorEastAsia" w:hAnsiTheme="minorEastAsia" w:eastAsiaTheme="minorEastAsia" w:cstheme="minorEastAsia"/>
          <w:i w:val="0"/>
          <w:caps w:val="0"/>
          <w:color w:val="404040"/>
          <w:spacing w:val="0"/>
          <w:sz w:val="24"/>
          <w:szCs w:val="24"/>
        </w:rPr>
      </w:pPr>
      <w:r>
        <w:rPr>
          <w:rFonts w:hint="eastAsia" w:asciiTheme="minorEastAsia" w:hAnsiTheme="minorEastAsia" w:eastAsiaTheme="minorEastAsia" w:cstheme="minorEastAsia"/>
          <w:i w:val="0"/>
          <w:caps w:val="0"/>
          <w:color w:val="404040"/>
          <w:spacing w:val="0"/>
          <w:sz w:val="24"/>
          <w:szCs w:val="24"/>
          <w:shd w:val="clear" w:fill="FFFFFF"/>
        </w:rPr>
        <w:t>今天的中国已经远离了那个黑暗屈辱无能的中华民国，经过六十多年的奋斗，成为了世界上少数可以独立自主掌握本国发展命运的国家。这个成果来之不易，应该倍加珍惜。</w:t>
      </w:r>
    </w:p>
    <w:p>
      <w:pPr>
        <w:keepNext w:val="0"/>
        <w:keepLines w:val="0"/>
        <w:widowControl/>
        <w:suppressLineNumbers w:val="0"/>
        <w:jc w:val="left"/>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eastAsia" w:asciiTheme="minorEastAsia" w:hAnsiTheme="minorEastAsia" w:eastAsiaTheme="minorEastAsia" w:cstheme="minorEastAsia"/>
          <w:i w:val="0"/>
          <w:caps w:val="0"/>
          <w:color w:val="404040"/>
          <w:spacing w:val="0"/>
          <w:sz w:val="24"/>
          <w:szCs w:val="24"/>
        </w:rPr>
      </w:pPr>
      <w:r>
        <w:rPr>
          <w:rFonts w:hint="eastAsia" w:asciiTheme="minorEastAsia" w:hAnsiTheme="minorEastAsia" w:eastAsiaTheme="minorEastAsia" w:cstheme="minorEastAsia"/>
          <w:i w:val="0"/>
          <w:caps w:val="0"/>
          <w:color w:val="404040"/>
          <w:spacing w:val="0"/>
          <w:sz w:val="24"/>
          <w:szCs w:val="24"/>
          <w:shd w:val="clear" w:fill="FFFFFF"/>
        </w:rPr>
        <w:t>十多天以后，美国当选总统唐纳德·特朗普将登上美利坚合众国的大位，根据此前的迹象，以他为代表的对华强硬派领导下的美国，有可能将和中国开始一场新的，甚至可能是全方位的较量。不排除这可能是一场“恶战”。</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eastAsia" w:asciiTheme="minorEastAsia" w:hAnsiTheme="minorEastAsia" w:eastAsiaTheme="minorEastAsia" w:cstheme="minorEastAsia"/>
          <w:i w:val="0"/>
          <w:caps w:val="0"/>
          <w:color w:val="404040"/>
          <w:spacing w:val="0"/>
          <w:sz w:val="24"/>
          <w:szCs w:val="24"/>
        </w:rPr>
      </w:pPr>
      <w:r>
        <w:rPr>
          <w:rFonts w:hint="eastAsia" w:asciiTheme="minorEastAsia" w:hAnsiTheme="minorEastAsia" w:eastAsiaTheme="minorEastAsia" w:cstheme="minorEastAsia"/>
          <w:i w:val="0"/>
          <w:caps w:val="0"/>
          <w:color w:val="404040"/>
          <w:spacing w:val="0"/>
          <w:sz w:val="24"/>
          <w:szCs w:val="24"/>
          <w:shd w:val="clear" w:fill="FFFFFF"/>
        </w:rPr>
        <w:t>世界第一强国的美国，把中国作为头号敌人，这是1949年之后从未出现过的，虽然希望在2017年也不要成真，但看看这个题目吧——国家命运不能寄托在“盟邦”身上，自然更不能寄托在对手身上。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8" w:afterAutospacing="0"/>
        <w:ind w:left="0" w:right="0" w:firstLine="0"/>
        <w:rPr>
          <w:rFonts w:hint="eastAsia" w:asciiTheme="minorEastAsia" w:hAnsiTheme="minorEastAsia" w:eastAsiaTheme="minorEastAsia" w:cstheme="minorEastAsia"/>
          <w:i w:val="0"/>
          <w:caps w:val="0"/>
          <w:color w:val="404040"/>
          <w:spacing w:val="0"/>
          <w:sz w:val="24"/>
          <w:szCs w:val="24"/>
        </w:rPr>
      </w:pPr>
      <w:r>
        <w:rPr>
          <w:rFonts w:hint="eastAsia" w:asciiTheme="minorEastAsia" w:hAnsiTheme="minorEastAsia" w:eastAsiaTheme="minorEastAsia" w:cstheme="minorEastAsia"/>
          <w:i w:val="0"/>
          <w:caps w:val="0"/>
          <w:color w:val="404040"/>
          <w:spacing w:val="0"/>
          <w:sz w:val="24"/>
          <w:szCs w:val="24"/>
          <w:shd w:val="clear" w:fill="FFFFFF"/>
        </w:rPr>
        <w:t>今天中国的国际地位当然远强于1945年时的中国，但面对着世界第一强国的正面交锋，中国不能有任何幻想，任何“友邦”、“盟邦”在这个无政府主义的国际环境中，都有可能做出符合自己利益而损害他国利益的行为。中国争取国际力量当然是要做的，但更重要的还是自己在思想和物质上要做好全面充分的准备。</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auto"/>
        </w:rPr>
      </w:pPr>
      <w:bookmarkStart w:id="210" w:name="_Toc1123766678"/>
      <w:r>
        <w:rPr>
          <w:color w:val="auto"/>
          <w:lang w:val="en-US" w:eastAsia="zh-CN"/>
        </w:rPr>
        <w:t>116、</w:t>
      </w:r>
      <w:r>
        <w:rPr>
          <w:rFonts w:hint="default"/>
          <w:color w:val="auto"/>
          <w:lang w:val="en-US" w:eastAsia="zh-CN"/>
        </w:rPr>
        <w:fldChar w:fldCharType="begin"/>
      </w:r>
      <w:r>
        <w:rPr>
          <w:rFonts w:hint="default"/>
          <w:color w:val="auto"/>
          <w:lang w:val="en-US" w:eastAsia="zh-CN"/>
        </w:rPr>
        <w:instrText xml:space="preserve"> HYPERLINK "https://www.weibo.com/p/230418450838710102x1ty?mod=zwenzhang"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《从百年来汉字拉丁化的纠结反复现象说开去》</w:t>
      </w:r>
      <w:r>
        <w:rPr>
          <w:rFonts w:hint="default"/>
          <w:color w:val="auto"/>
          <w:lang w:val="en-US" w:eastAsia="zh-CN"/>
        </w:rPr>
        <w:fldChar w:fldCharType="end"/>
      </w:r>
      <w:bookmarkEnd w:id="210"/>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2017年2月9日</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60" w:afterAutospacing="0" w:line="120" w:lineRule="auto"/>
        <w:ind w:left="0" w:right="0" w:firstLine="0"/>
        <w:textAlignment w:val="auto"/>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这原本是为了一个知乎网友提问的问题写的答案：</w:t>
      </w:r>
    </w:p>
    <w:p>
      <w:pPr>
        <w:rPr>
          <w:rFonts w:hint="eastAsia"/>
          <w:b/>
          <w:bCs/>
          <w:sz w:val="24"/>
          <w:szCs w:val="24"/>
        </w:rPr>
      </w:pPr>
      <w:r>
        <w:rPr>
          <w:rFonts w:hint="eastAsia"/>
          <w:b/>
          <w:bCs/>
          <w:sz w:val="24"/>
          <w:szCs w:val="24"/>
        </w:rPr>
        <w:t>如果当年汉字真的拼音化了会怎么样？​</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60" w:afterAutospacing="0" w:line="120" w:lineRule="auto"/>
        <w:ind w:left="0" w:right="0" w:firstLine="0"/>
        <w:textAlignment w:val="auto"/>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链接：https://www.zhihu.com/question/48030905/answer/145348761</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Style w:val="19"/>
          <w:rFonts w:hint="eastAsia" w:asciiTheme="minorEastAsia" w:hAnsiTheme="minorEastAsia" w:eastAsiaTheme="minorEastAsia" w:cstheme="minorEastAsia"/>
          <w:b/>
          <w:i w:val="0"/>
          <w:caps w:val="0"/>
          <w:color w:val="333333"/>
          <w:spacing w:val="0"/>
          <w:sz w:val="24"/>
          <w:szCs w:val="24"/>
          <w:shd w:val="clear" w:fill="FFFFFF"/>
        </w:rPr>
        <w:t>正文如下：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现有答案说的很多很全了，从其他的角度补充一点：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首先思考一个问题：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Style w:val="19"/>
          <w:rFonts w:hint="eastAsia" w:asciiTheme="minorEastAsia" w:hAnsiTheme="minorEastAsia" w:eastAsiaTheme="minorEastAsia" w:cstheme="minorEastAsia"/>
          <w:b/>
          <w:i w:val="0"/>
          <w:caps w:val="0"/>
          <w:color w:val="333333"/>
          <w:spacing w:val="0"/>
          <w:sz w:val="24"/>
          <w:szCs w:val="24"/>
          <w:shd w:val="clear" w:fill="FFFFFF"/>
        </w:rPr>
        <w:t>现在大家觉得汉字拉丁化非常荒谬危险，但当时为什么这么多社会精英仍然支持拉丁化？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要知道，这些社会精英可都是读书识字的，拉丁化后对他们而言只能增加使用和学习成本，而不是降低成本。从个人利益角度而言，他们本来是无需支持拉丁化的。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因为这些社会精英是从国家和民族的整体考虑，他们认为汉字过于复杂，学习困难，成本高，这是导致中国人文盲率高的主要原因，否则为什么使用拉丁文的西方国家，文盲率就明显比中国低呢？可见肯定是汉字阻碍了中国人掌握知识的途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今天的事实当然已经宣告了这种观点的错误，似乎我们可以很轻松的把当时这些社会精英的愚蠢思想当做笑话，并庆幸这种荒唐想法幸好没有实现。但如果设身处地进入一百年前甚至几十年前的中国，就会发现“汉字拉丁化”并不是一个简单的愚蠢笑话。</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中华文明是一个原发性文明，并在历史上长期辐射周边。在悠久的领先过程中，中华知识分子对自身文化是骄傲的，即使是外敌入侵亡了国，文明仍然不像其他某些古国那样中断。这得益于在近代之前，中华文明几乎没有遇到过文明程度和军事实力同时压倒自己的威胁——你哪怕征服了我，你也是野蛮人，我也瞧不上你的文化，想要让我剃发易服，你就会遇到以命相拼，最终你可能还得说我的语言，学习我的体制。</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原发性文明对外部文化的入侵是有较强抵抗能力的，哪怕在1840年之后遇到了文明程度和军事实力同时高于自己的西方文明，中国社会精英在相当长的时间里，仍然认为“中学为体，西学为用”是可行的。中国社会精英对自己文化和制度自信的崩溃并不是发生在1840年——这个公认的近代史的开端，而是在那之后半个世纪甚至更慢。这也体现出了马克思主义哲学中的“上层建筑的相对滞后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在终于认识到自己的彻底落后之后，之前的过度自信很容易脆折为过度自卑，之前的“天朝上国”也自然变成了“救亡图存”。</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既然要救亡，那就要先找到我们为什么落后。但问题是，社会领域不像自然科学领域，可以做实验来逐一排除原因。面对落后的现实，不同领域、不同观点、不同经历的社会精英必然会给出五花八门的原因，而这些原因绝大多数都是很难通过实践来验证的，第一压根就没有这种力量去做这种社会实验，第二不容易排除全部干扰变量去设计实验，第三实验周期过长，动辄以数十年为限才能观察到明显变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所以说，中国这样的原发性文明大国，面对这种落后的局面，必然会出现我之前在《未来20年，大陆应该如何更优雅地解决台湾问题？》一文第八章《</w:t>
      </w:r>
      <w:r>
        <w:rPr>
          <w:rStyle w:val="21"/>
          <w:rFonts w:hint="eastAsia" w:asciiTheme="minorEastAsia" w:hAnsiTheme="minorEastAsia" w:eastAsiaTheme="minorEastAsia" w:cstheme="minorEastAsia"/>
          <w:i/>
          <w:caps w:val="0"/>
          <w:color w:val="333333"/>
          <w:spacing w:val="0"/>
          <w:sz w:val="24"/>
          <w:szCs w:val="24"/>
          <w:shd w:val="clear" w:fill="FFFFFF"/>
        </w:rPr>
        <w:t>这一切都是体制问题</w:t>
      </w:r>
      <w:r>
        <w:rPr>
          <w:rFonts w:hint="eastAsia" w:asciiTheme="minorEastAsia" w:hAnsiTheme="minorEastAsia" w:eastAsiaTheme="minorEastAsia" w:cstheme="minorEastAsia"/>
          <w:i w:val="0"/>
          <w:caps w:val="0"/>
          <w:color w:val="333333"/>
          <w:spacing w:val="0"/>
          <w:sz w:val="24"/>
          <w:szCs w:val="24"/>
          <w:shd w:val="clear" w:fill="FFFFFF"/>
        </w:rPr>
        <w:t>》提到的现象：</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Style w:val="21"/>
          <w:rFonts w:hint="eastAsia" w:asciiTheme="minorEastAsia" w:hAnsiTheme="minorEastAsia" w:eastAsiaTheme="minorEastAsia" w:cstheme="minorEastAsia"/>
          <w:i/>
          <w:caps w:val="0"/>
          <w:color w:val="333333"/>
          <w:spacing w:val="0"/>
          <w:sz w:val="24"/>
          <w:szCs w:val="24"/>
          <w:shd w:val="clear" w:fill="FFFFFF"/>
        </w:rPr>
        <w:t>弱者一方首先看到的，当然是器物方面的差距：洋人坚船利炮。被器物刺激过一段时间后，弱者一方就会进一步思考：是什么造就了他们能走到坚船利炮这一步，而我们就不行？</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Style w:val="21"/>
          <w:rFonts w:hint="eastAsia" w:asciiTheme="minorEastAsia" w:hAnsiTheme="minorEastAsia" w:eastAsiaTheme="minorEastAsia" w:cstheme="minorEastAsia"/>
          <w:i/>
          <w:caps w:val="0"/>
          <w:color w:val="333333"/>
          <w:spacing w:val="0"/>
          <w:sz w:val="24"/>
          <w:szCs w:val="24"/>
          <w:shd w:val="clear" w:fill="FFFFFF"/>
        </w:rPr>
        <w:t>下面是一道多选题：一个学霸，经常考90分以上，一个学渣，只考30多分，那么以下哪个或哪些因素可能是导致这种现象的原因？</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Style w:val="21"/>
          <w:rFonts w:hint="eastAsia" w:asciiTheme="minorEastAsia" w:hAnsiTheme="minorEastAsia" w:eastAsiaTheme="minorEastAsia" w:cstheme="minorEastAsia"/>
          <w:i/>
          <w:caps w:val="0"/>
          <w:color w:val="333333"/>
          <w:spacing w:val="0"/>
          <w:sz w:val="24"/>
          <w:szCs w:val="24"/>
          <w:shd w:val="clear" w:fill="FFFFFF"/>
        </w:rPr>
        <w:t>A、学霸用了A出版社的辅导书，学渣用了B出版社的辅导书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Style w:val="21"/>
          <w:rFonts w:hint="eastAsia" w:asciiTheme="minorEastAsia" w:hAnsiTheme="minorEastAsia" w:eastAsiaTheme="minorEastAsia" w:cstheme="minorEastAsia"/>
          <w:i/>
          <w:caps w:val="0"/>
          <w:color w:val="333333"/>
          <w:spacing w:val="0"/>
          <w:sz w:val="24"/>
          <w:szCs w:val="24"/>
          <w:shd w:val="clear" w:fill="FFFFFF"/>
        </w:rPr>
        <w:t>B、学霸每天上学穿绿裙子，学渣上学则是穿吊带裤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Style w:val="21"/>
          <w:rFonts w:hint="eastAsia" w:asciiTheme="minorEastAsia" w:hAnsiTheme="minorEastAsia" w:eastAsiaTheme="minorEastAsia" w:cstheme="minorEastAsia"/>
          <w:i/>
          <w:caps w:val="0"/>
          <w:color w:val="333333"/>
          <w:spacing w:val="0"/>
          <w:sz w:val="24"/>
          <w:szCs w:val="24"/>
          <w:shd w:val="clear" w:fill="FFFFFF"/>
        </w:rPr>
        <w:t>C、学霸总结了一套有效率的学习方法，学渣只会死记硬背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Style w:val="21"/>
          <w:rFonts w:hint="eastAsia" w:asciiTheme="minorEastAsia" w:hAnsiTheme="minorEastAsia" w:eastAsiaTheme="minorEastAsia" w:cstheme="minorEastAsia"/>
          <w:i/>
          <w:caps w:val="0"/>
          <w:color w:val="333333"/>
          <w:spacing w:val="0"/>
          <w:sz w:val="24"/>
          <w:szCs w:val="24"/>
          <w:shd w:val="clear" w:fill="FFFFFF"/>
        </w:rPr>
        <w:t>D、学霸每天学习时间很少，天天玩，学渣写作业经常写到晚上10点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Style w:val="21"/>
          <w:rFonts w:hint="eastAsia" w:asciiTheme="minorEastAsia" w:hAnsiTheme="minorEastAsia" w:eastAsiaTheme="minorEastAsia" w:cstheme="minorEastAsia"/>
          <w:i/>
          <w:caps w:val="0"/>
          <w:color w:val="333333"/>
          <w:spacing w:val="0"/>
          <w:sz w:val="24"/>
          <w:szCs w:val="24"/>
          <w:shd w:val="clear" w:fill="FFFFFF"/>
        </w:rPr>
        <w:t>E、学霸是中国男子国家足球队的球迷，而学渣是意大利队的球迷</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Style w:val="21"/>
          <w:rFonts w:hint="eastAsia" w:asciiTheme="minorEastAsia" w:hAnsiTheme="minorEastAsia" w:eastAsiaTheme="minorEastAsia" w:cstheme="minorEastAsia"/>
          <w:i/>
          <w:caps w:val="0"/>
          <w:color w:val="333333"/>
          <w:spacing w:val="0"/>
          <w:sz w:val="24"/>
          <w:szCs w:val="24"/>
          <w:shd w:val="clear" w:fill="FFFFFF"/>
        </w:rPr>
        <w:t>​ABCDE五个选项，每个都是学霸和学渣的区别，到底哪个或者哪些才是真正起到作用的？这个原因并不像后来看到的那么好找，因为中国和西方不同的地方太多了。在历史上，落后的弱者找过各种原因，在百度或知乎上搜索“近代落后原因”，可以看到眼花缭乱五花八门的答案。大家终于发现中国确实是落后了，有人认为是穿了吊带裤所致，有人认为是买了B出版社的书，有人认为是意大利队惹的祸，有人认为是花在学习上的时间太多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Style w:val="21"/>
          <w:rFonts w:hint="eastAsia" w:asciiTheme="minorEastAsia" w:hAnsiTheme="minorEastAsia" w:eastAsiaTheme="minorEastAsia" w:cstheme="minorEastAsia"/>
          <w:i/>
          <w:caps w:val="0"/>
          <w:color w:val="333333"/>
          <w:spacing w:val="0"/>
          <w:sz w:val="24"/>
          <w:szCs w:val="24"/>
          <w:shd w:val="clear" w:fill="FFFFFF"/>
        </w:rPr>
        <w:t>处于经济和技术实力明显落后的一方，如果自身国家或者文化并不完全封闭，面对强者必然会产生对自身的疑问甚至否定。而否定的内容，就是和强者不一样的地方。人们往往会直白地这样想——一、他比我强；二、他这个地方和我不一样；三、所以我把这个地方改的和他一样；四、我也就强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汉字由于过于复杂而阻碍中国人掌握知识”，只不过是当时旧中国众多“救亡图存”的解决方案中的一朵浪花而已。而由于上面提到的社会改造领域问题的难以验证性，“汉字因素”相对于“中国落后”究竟是一个无关变量，还是一个弱相关变量，还是一个强相关变量，还是一个充分条件？在当时既难以证实，又难以证伪。其他众多救亡图存的社会变革方案也存在着类似的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汉字、政治体制、宗教文化……这些是当时中国和西方区别非常明显的地方，因此自然最容易被精英注意到，自然最容易把这些“不同”认为是中国落后的原因。</w:t>
      </w:r>
      <w:r>
        <w:rPr>
          <w:rStyle w:val="19"/>
          <w:rFonts w:hint="eastAsia" w:asciiTheme="minorEastAsia" w:hAnsiTheme="minorEastAsia" w:eastAsiaTheme="minorEastAsia" w:cstheme="minorEastAsia"/>
          <w:b/>
          <w:i w:val="0"/>
          <w:caps w:val="0"/>
          <w:color w:val="333333"/>
          <w:spacing w:val="0"/>
          <w:sz w:val="24"/>
          <w:szCs w:val="24"/>
          <w:shd w:val="clear" w:fill="FFFFFF"/>
        </w:rPr>
        <w:t>这是在那个中国社会必然出现的情况，是由社会存在所决定的社会意识，是不以人的意志为转移的。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有的答案的评论中有知友咬牙切齿地说“要把这些支持汉字拼音化的人的DNA都消灭掉”，这就是典型的缘木求鱼，你就算穿越过去把这些支持汉字拉丁化/拼音化的社会精英全都喂了火瓢虫，还是会出现另外一批你可能在历史书上没听到过的名字继续举起这个大旗，到时候你恐怕还要拿着新版历史书再穿越一次。</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上面说了这么多，那么，持续一百年的汉字拼音化从兴起到消亡的全过程，可以给今天的我们以什么启示，让我们在面对未来的时候有所借鉴呢？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1、</w:t>
      </w:r>
      <w:r>
        <w:rPr>
          <w:rStyle w:val="19"/>
          <w:rFonts w:hint="eastAsia" w:asciiTheme="minorEastAsia" w:hAnsiTheme="minorEastAsia" w:eastAsiaTheme="minorEastAsia" w:cstheme="minorEastAsia"/>
          <w:b/>
          <w:i w:val="0"/>
          <w:caps w:val="0"/>
          <w:color w:val="333333"/>
          <w:spacing w:val="0"/>
          <w:sz w:val="24"/>
          <w:szCs w:val="24"/>
          <w:shd w:val="clear" w:fill="FFFFFF"/>
        </w:rPr>
        <w:t>同时存在不等于因果性，甚至相关性也不等于因果性。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使用汉字的中国衰落，仅这件事情本身不能得出汉字是中国衰落或止步不前的原因。在我们今天分析其他社会问题的时候，也应该按照同样的逻辑去思考问题：比如，中国基础教育体制和西方不同，而中国科技创新水平还落后于西方，仅以两个事物同时存在是否能得出中国基础教育扼杀创新的结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2、在实际历史进程中，第1条在很多时候一点用也没有。从整个宏观社会角度来看，“应然”不等于“实然”，你在逻辑上就算讲出花来说明同时存在不等于因果，在现实中救亡图存的压力中，“汉字”这么明显的和强者的差异不同，非常容易被相当数量的社会成员认为是落后的原因。</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3、在实际历史进程中，第1条在很多时候一点用也没有。从舆论战的微观角度来看，虽然很多持有“汉字阻碍中国进步”观点的人是从“相关”而认同“因果”的，但在实际论证的时候，他们是会寻找对自己有利的论证来证明这点的。比如汉字确实是比拼音难学，而仅从定性分析的逻辑上看，难学确实可能导致学会的人少。至于从定量角度看，这种难学的程度是否真的足以导致“学会的人少”？这种难学是否可以通过其他途径来缓解掉？不拼音化仅仅简化是否可以？平衡点该在哪里，这些光靠嘴仗不通过大规模实践是根本没办法得出共识的。今天在互联网上很多月经话题之所以争吵不休，同样有类似的原因。</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4、</w:t>
      </w:r>
      <w:r>
        <w:rPr>
          <w:rStyle w:val="19"/>
          <w:rFonts w:hint="eastAsia" w:asciiTheme="minorEastAsia" w:hAnsiTheme="minorEastAsia" w:eastAsiaTheme="minorEastAsia" w:cstheme="minorEastAsia"/>
          <w:b/>
          <w:i w:val="0"/>
          <w:caps w:val="0"/>
          <w:color w:val="333333"/>
          <w:spacing w:val="0"/>
          <w:sz w:val="24"/>
          <w:szCs w:val="24"/>
          <w:shd w:val="clear" w:fill="FFFFFF"/>
        </w:rPr>
        <w:t>生产力决定生产关系，经济基础决定上层建筑。很多社会问题，如果你只从上层建筑层面角度去考虑，往往难以看清它的真面目，从而会得出表面化和肤浅化的结论。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比如“汉字导致中国落后”就是这样。汉字难学啊，那么我们只要拉丁化不就ok了？实际上，汉字固然比字母难学，但中国落后是因为大多数人压根就没正儿八经去上学学汉字，为什么啊，因为大多数人都在地主的土地上束缚着呢！大多数人连学都上不了，连系统学文化的机会都没有，你在这里说汉字难学，你倒是让人家先学学再说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如果不解决束缚中国人民的封建土地所有制，不搞土地改革清理掉食利的地主阶层解放人民，你就算是仅仅把汉字拉丁化了，又能怎么样，不还是一门广大人民群众无缘学的文字吗？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5、</w:t>
      </w:r>
      <w:r>
        <w:rPr>
          <w:rStyle w:val="19"/>
          <w:rFonts w:hint="eastAsia" w:asciiTheme="minorEastAsia" w:hAnsiTheme="minorEastAsia" w:eastAsiaTheme="minorEastAsia" w:cstheme="minorEastAsia"/>
          <w:b/>
          <w:i w:val="0"/>
          <w:caps w:val="0"/>
          <w:color w:val="333333"/>
          <w:spacing w:val="0"/>
          <w:sz w:val="24"/>
          <w:szCs w:val="24"/>
          <w:shd w:val="clear" w:fill="FFFFFF"/>
        </w:rPr>
        <w:t>社会存在决定社会意识，改变社会意识的根本途径是改变社会存在，哪怕稍大一点的意识形态层面的问题，只空对空地试图仅从社会意识层面去改变社会意识往往都难以成功。</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汉字拉丁化为什么之前几度调门升高，而今天则沦为历史尘埃？因为每次调门提高都是遇到了貌似汉字阻碍发展的问题。比如之前中国的落后挨打，比如计算机刚出现时的输入困难。当这些社会存在层面的问题都解决之后，作为社会意识层面的”汉字拉丁化“呼声也就自然不是个问题而消亡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如果看不到这一点，而只是针对具体在某个时期持有“汉字拉丁化”观点的某个人攻击“数典忘祖”，幻想如果没有了这个人就没有问题了，那就是非常幼稚的历史唯心主义了。在历史上，国民党经常喜欢搞暗杀，但共产党在先总统_蒋公身边潜伏着这么多人，却没有试图把先总统_蒋公宰了。这一方面固然是因为先总统_蒋公共谍事业做的优秀，另一方面你杀先总统_蒋公一个人意义有限，不把他背后代表的地主买办势力的存在土壤解决掉，不用工业化去改变落后的生产关系以适应生产力发展，就算杀了他也会有其他人顶上来，就算最终代替了国民党，也只不过是另外一个帝国主义的代理人罢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不仅仅是在汉字拉丁化这个问题上，在今天我们面对的很多问题上，例如中国文化如何推广到世界的问题、例如抵御某某外国文化入侵的问题，例如处理某些边疆问题宗教问题等等，都可以用这个思路。</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6、</w:t>
      </w:r>
      <w:r>
        <w:rPr>
          <w:rStyle w:val="19"/>
          <w:rFonts w:hint="eastAsia" w:asciiTheme="minorEastAsia" w:hAnsiTheme="minorEastAsia" w:eastAsiaTheme="minorEastAsia" w:cstheme="minorEastAsia"/>
          <w:b/>
          <w:i w:val="0"/>
          <w:caps w:val="0"/>
          <w:color w:val="333333"/>
          <w:spacing w:val="0"/>
          <w:sz w:val="24"/>
          <w:szCs w:val="24"/>
          <w:shd w:val="clear" w:fill="FFFFFF"/>
        </w:rPr>
        <w:t>今天如果你有复兴民族文化的想法，那首先要靠的是中国的稳定和工业化、现代化、产业升级。</w:t>
      </w:r>
      <w:r>
        <w:rPr>
          <w:rFonts w:hint="eastAsia" w:asciiTheme="minorEastAsia" w:hAnsiTheme="minorEastAsia" w:eastAsiaTheme="minorEastAsia" w:cstheme="minorEastAsia"/>
          <w:i w:val="0"/>
          <w:caps w:val="0"/>
          <w:color w:val="333333"/>
          <w:spacing w:val="0"/>
          <w:sz w:val="24"/>
          <w:szCs w:val="24"/>
          <w:shd w:val="clear" w:fill="FFFFFF"/>
        </w:rPr>
        <w:t>前面我们看到了，一旦国家衰落，别说复兴民族文化了，各种与外国列强不同的本民族的东西，包括像汉字这种与西方世界差别明显的表意文字，都很容易被认为是导致本国落后或衰落的因素而面临革除的危险。到时候别说复兴了，连保存都是大问题。而且这种危险往往并不是来自于一个明确的目标，例如政府或某些组织，而是来自社会的方方面面救亡图存的压力，到时候你连反对都不知道去该反对谁，而且很可能背上“不思进取”、“愚昧落后”的包袱。</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有部分网友看到了汉字拉丁化效果的触目惊心，就把“险些拉丁”的锅扣在中共身上，甚至以此赋予国民党剿共的正义性。其实这正好是弄反了。先不说国民党政权自己就是曾经的拉丁化的推动者之一，更根本上，恰恰是解放战争后消灭了买办集团、土地改革并大力发展工业化，增强了中国的国力，远离了“亡国灭种”的处境，这才最后在根本上消灭了汉字拉丁化的思想土壤。</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最可怕的，恰恰是万一国民党政权侥幸获胜，终于获得了一定的掌控力和推动力，具备了一定推动汉字拉丁化的能力；而同时不幸的是，由于胜利，买办经济和地主集团被原汁原味保留下来，国力自然还是萎靡不振。而国力萎靡带来的反思冲动，再加上政局稍稍稳定导致的不大不小的推动能力——改变不了落后的社会结构却有一定能力小火慢煮推广新文字，政府也乐的把“汉字复杂以致民智不开”作为推卸自己没能力改变社会生产方式的理由，那个时候，恐怕才是汉字拉丁化这株毒花最容易繁衍生根开花的土壤。</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7、我们从相反的角度做个逆向思维。汉字作为中华文明的核心，在面临外界优势文明的光辉下，都能被自己的民族精英提出放弃，而这还是建立在中华文明是原发性文明的前提下。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那反过来，如果对方仅仅是一个小岛，民族相同、语言相近，仅仅是接受了西方的输入性文明，在暂时的优势经济条件下具有的对大陆的“意识形态化”的敌视情绪。而一旦大陆通过科学技术、经济的发展变成了优势文明，这种敌视的意识形态还能持久稳定存在吗？如果大陆精英都要自卑到放弃自己的核心汉字了，那到时候这个小岛会做出什么行为呢？如果社会存在都变化了，那蜜汁自信的“自由民主优于大陆”的想法，会不会变成“多党选举害了台湾”的深刻批判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8、从上一点进一步做深入思考。我们可以看到，优势文明面对劣势文明，可以任意将与落后或繁荣无关的条件，通过包装变成“自己的崛起秘诀”，甚至有时候都不用包装，劣势文明出于救亡的渴望，自己都会去研究自己到底有哪些东西和强者不同，而这么多不同，其中很多可能是陷阱。如果利用的好，这会是一个很巧妙的武器——我自己都在用，我自己是繁荣的，你也在学，你怎么不行呢，这不能说明我的价值观不对，肯定是你哪里学的不到位，应该进一步接受我的指导才是。那么强势文明就可以借助这样的手段来攫取或者骗取自己的利益。</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9、从上一点再进一步思考。中国文明过去一二百年是弱势文明，考虑的更多是救亡图存，如果接下来我们变成了强势文明，如果同样用这一招来对付世界上的其他弱势文明，突破点和抓手应该在哪里呢？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“多党民主”这个东西，之所以能用来作为西方世界的利器，是因为西方世界自己也在用，所以推广的时候才有说服力。如果中国要用同样的招数，也必须找到一个具有类似特性的突破点：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（1）这个东西我自己确实在用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（2）但是如果你也学着用，那就会变成我用来攫取你利益的工具</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毛泽东思想是万万不能用了，输出革命的结果，是把“共产党”这种具有强大组织能力的产物移植到周边国家。在生产力足以支撑共产主义生产关系之前，输出革命往往会给自己制造对手。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一个有意思的武器就是“改革开放”。</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“改革开放”确实是中国长期在用的，这符合第一个标准。而且改革开放的过程中，也确实伴随着向外国开放市场的过程，也一度伴随着向外国出售优质资产的历史。</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只是中国体量巨大，又有独立的政权体制、强大武装、较厚的工业潜力和数量众多的工业人口，才能从最初的被人收购和列强市场，变成反过来去收购别人和向别人倾销。</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但只要我们把“开放市场”、“出售资源”，这些东西和“改革开放”包装在一起，在未来若干年中国崛起之后，作为中国的成功经验打包输出出去，对于弱势文明而言，是很难区分的，就像当年的汉字是否该拉丁化一样。</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改革开放”这味药，中国吃下去可能没事还身强力壮了，但其他中小国家吃下去之后，就只能变成中国的原料产地和产品市场，和当年的“自由民主”起到的作用一样美妙。如果再有少数几个在中国羽翼下成为中等发达国家的，那就更好了，更能说明我们这是“普世价值”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以后中国强大之后，对外少提或根本不提前三十年的成绩，把中国的崛起完全归因于被打包修改过的“改革开放”，如果你这个小国学了“改革开放”，但又还没成功，那一定是因为你改开的不够，需要继续接受我们的指导，继续深化改革开放。</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10、第9条是我自己做的思想体操写着玩的，不代表我真的认为该这么做或一定能做成，只是提出了一种我觉得虽然不成熟甚至是邪恶，但比较有意思的想法。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但有一点我觉得是应该予以重视的：在过去一二百年里面我们作为弱势文明，积累了丰富的经验，也见识了西方强势文明的各种手段。接下来，首先我们自己要好好发展进步；然后，如果我们不再是弱势文明了，那么过去强势文明一二百年的经验和手段，也完全可以反过来思考一下，看是不是能为我所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shd w:val="clear" w:fill="FFFFFF"/>
        </w:rPr>
        <w:t>刀是刀，本身不具有道德形态。该不该用是一回事，会不会用是另外一回事。</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both"/>
        <w:rPr>
          <w:color w:val="auto"/>
        </w:rPr>
      </w:pPr>
      <w:bookmarkStart w:id="211" w:name="_Toc1642132875"/>
      <w:r>
        <w:rPr>
          <w:color w:val="auto"/>
          <w:lang w:val="en-US" w:eastAsia="zh-CN"/>
        </w:rPr>
        <w:t>117、</w:t>
      </w:r>
      <w:r>
        <w:rPr>
          <w:rFonts w:hint="default"/>
          <w:color w:val="auto"/>
          <w:lang w:val="en-US" w:eastAsia="zh-CN"/>
        </w:rPr>
        <w:fldChar w:fldCharType="begin"/>
      </w:r>
      <w:r>
        <w:rPr>
          <w:rFonts w:hint="default"/>
          <w:color w:val="auto"/>
          <w:lang w:val="en-US" w:eastAsia="zh-CN"/>
        </w:rPr>
        <w:instrText xml:space="preserve"> HYPERLINK "https://weibo.com/ttarticle/p/show?id=2309404286080567375990&amp;mod=zwenzhang" \t "/home/mecup/文档\\x/_blank" </w:instrText>
      </w:r>
      <w:r>
        <w:rPr>
          <w:rFonts w:hint="default"/>
          <w:color w:val="auto"/>
          <w:lang w:val="en-US" w:eastAsia="zh-CN"/>
        </w:rPr>
        <w:fldChar w:fldCharType="separate"/>
      </w:r>
      <w:r>
        <w:rPr>
          <w:rStyle w:val="22"/>
          <w:rFonts w:hint="default" w:ascii="Arial" w:hAnsi="Arial" w:eastAsia="宋体" w:cs="Arial"/>
          <w:i w:val="0"/>
          <w:caps w:val="0"/>
          <w:color w:val="auto"/>
          <w:spacing w:val="0"/>
          <w:szCs w:val="24"/>
          <w:u w:val="none"/>
          <w:shd w:val="clear" w:fill="FFFFFF"/>
        </w:rPr>
        <w:t>《什么样的历史人物会被后世记得更久，有更高的历史地位？》</w:t>
      </w:r>
      <w:r>
        <w:rPr>
          <w:rFonts w:hint="default"/>
          <w:color w:val="auto"/>
          <w:lang w:val="en-US" w:eastAsia="zh-CN"/>
        </w:rPr>
        <w:fldChar w:fldCharType="end"/>
      </w:r>
      <w:bookmarkEnd w:id="211"/>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2018-09-19</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知乎上有一个问题：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D24A35"/>
          <w:spacing w:val="0"/>
          <w:sz w:val="24"/>
          <w:szCs w:val="24"/>
        </w:rPr>
        <w:t>如何评价蒋经国？</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52" o:spt="1" style="height:1.5pt;width:432pt;" fillcolor="#333333" filled="t" stroked="f" coordsize="21600,21600" o:hr="t" o:hrstd="t" o:hrnoshade="t" o:hralign="center">
            <v:path/>
            <v:fill on="t" focussize="0,0"/>
            <v:stroke on="f"/>
            <v:imagedata o:title=""/>
            <o:lock v:ext="edit"/>
            <w10:wrap type="none"/>
            <w10:anchorlock/>
          </v:rect>
        </w:pic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本文是针对这个问题写的答案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9053B9"/>
          <w:spacing w:val="0"/>
          <w:sz w:val="24"/>
          <w:szCs w:val="24"/>
        </w:rPr>
        <w:t>以下是正文：</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53" o:spt="1" style="height:1.5pt;width:432pt;" fillcolor="#333333" filled="t" stroked="f" coordsize="21600,21600" o:hr="t" o:hrstd="t" o:hrnoshade="t" o:hralign="center">
            <v:path/>
            <v:fill on="t" focussize="0,0"/>
            <v:stroke on="f"/>
            <v:imagedata o:title=""/>
            <o:lock v:ext="edit"/>
            <w10:wrap type="none"/>
            <w10:anchorlock/>
          </v:rect>
        </w:pic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很多答案已经从主观层面谈了自己对蒋经国的评价，我从客观层面补充一下。也就是，在未来的历史上，蒋经国会获得怎么样的评价和历史地位。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可能这个答案和很多人想象的都不太一样。我认为，蒋经国在未来的历史上，很可能没有什么明显的地位，换句话说，会随着事件推移，越来越“泯然众人矣”，淹没在众多历史人物当中，再也不明显，甚至让人想不起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就像中国古代历史上很多三流影响力和知名度的历史人物，你要说好评差评吧，也是会有一些的，但是大家都不是太那么关注，平常也不常想起来，普通人可能就知道个名，或者稍微了解点事迹但很有限。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为什么呢？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先不细说好评差评，要想让后人记住，那就必须能在“后人”所处的时代，仍然能让他们感受到自己当年施政产生的结果穿透厚重历史后在“后人”时代存余的绵绵影响力。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两千年前的秦始皇为什么在二十世纪的知名度和影响力仍然甚高？因为“百代都行秦政法”，秦始皇的施政结果就可以穿透二十多个世纪在近现代产生作用，他就会获得一个比较高的评价。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一切历史都是当代史，人们评价历史，都是从自己的屁股角度出发的。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对当代产生正面成果的，符合“当代人”的利益，那就会获得好评，反之就不好说了。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但是“当代”的利益也是在动态变化的啊，这时，对某些历史人物的评价就会出现“翻烧饼”的情况。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同样，牛顿发现的力学三定律在我们这个世界得到了充分的应用，是现代科技的基石，那么大家就会对他在科学史上的地位评价很高。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关键还是看你能把影响力留给什么量级的后世文明，能留多久。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那些越“本质”的开创者，就能留的越久。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比如孔子、比如秦始皇、比如耶稣，比如……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反之，那些“功在当代”（或“祸害当代”），但是没能“利在千秋”（或“祸及千秋”）的，就会随着时间被历史逐渐淹没。因为后人在审视“我们这个世界是怎么来的”的时候，看不到他对我们这个时代的影响。当然，他可能在他的年代影响很大，但是和我们没产生什么明显关系啊。这样，无论是好还是坏，他都会被逐渐遗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同理，可以推测，毛泽东的地位在未来也是会越来越高的。因为他开创了中国的工业化社会，是现代中国的工业化和现代化之父。而人类社会如果还想活下去，活的好，工业化就是必不可少的。因此，百年之后，他的影响力还会留在“后人”那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目前争议很大的“文革”、“大跃进”，无论是不是他的锅（这点是互联网上一个争执很多的点，本文不做讨论），对未来评价而言，其实都是没有多少意义的。因为这两个不成功的实践所波及到的人，都正在逐渐老去，再过几十年，他们就会退出历史，而这两个事件的结果又不会明显影响到新的一代人。因此，这两个事件所产生的影响，从宏观时间角度看，就是一种“一过性”的影响，就像一滴露珠划过叶片一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也就是说。时间越往后，毛时代那些错误的或者不成功的决策所产生的影响，在远去的“当代社会”中会越来越弱；但他作为国家创始人和工业化先驱的地位，则会随着工业化的继续发展而得到巩固和加强。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到最后，负面的东西不再被“当代人”所“亲身感知”了，但正面的东西却在“当代”发扬光大了，成为“当代人”日常越来越不可缺的东西。那么毛泽东的历史地位自然会水涨船高。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点在一定程度上和秦始皇类似，秦始皇当年压榨民力所产生的效果，受伤的是两千年前那一波人，早就死光了，我们今天不会亲身感知到他们的痛苦。但秦始皇开创的政治体制、大统一思想、车同轨书同文却深远遗留至今，我们至今受益，所以秦始皇就有了在当代相应的评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这样的社会历史观的产生是一个客观过程，是不以个人的意志为转移的，是历史产生的客观统计意义上的规律。单个人说“我就不这样，我就觉得xxx应该这样评价”在历史层面产生不了明显意义。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但蒋经国就不好说了。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因为他真正出彩的地方，是在一个中华文明的边陲小岛上。他实际上是把这个小岛给治理好了。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那么他能给历史留下什么呢？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他留下的遗产实际上有两个，第一个，是留下了一个“钱淹脚目”的富裕台湾。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但如果接下来，这个曾经富裕的台湾，被大陆各省份逐渐追上，从而“泯然众人”，甚至被“穷台”之后，变成普通地区甚至落后地区，那么相当于这个遗产最多也就遗留了几十年，就在历史长河中被淡化掉了。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二个遗产，就是“华人世界的第一个民主自由政体”。这个遗产能保留的时间，可能会比第一个稍微长那么一点点。这取决于这种政体日后是否还能维持现在的“大行其道”，成为“万年不动的普世价值”。如果不能，而是像历史上众多政体一样，只是一个像流星一样的过渡性质的话，那么这个遗产就会在“时间阻力”中很不“抗磨”，变成一颗历史意义上没有落地就被烧毁的流星，从而被人们所忘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之所以这个遗产会保留比第一个久，是因为这个遗产的保质期，实际上并不取决于台湾，而是取决于美国，取决于西方世界。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只要标榜自己“自由民主”的西方世界仍然是这个星球上排名第一的力量，那么作为“在华人地区实践先进政体”标牌的蒋经国，就仍然会被人不断记得。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如果反之，有西方世界之外的力量，在经济和技术层面超越了前者，同时发展出一套自己的体制（可能会借鉴西方现有的一部分好的经验），且行之有效，在上层建筑层面拱起了一个比西方更强大的力量，那么第二个遗产的根基也就不存在了。因为第一原有的“自由民主”不再是普世价值了，也就断了继续影响后世的能力；第二虽说新的力量发展出来的新体制可能会借鉴一部分西方好的经验，但要说学习西方思想，从百年前开始的代表人物太多了，蒋经国作为一个“地区性质”的实践者就很难被后人所记得太牢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所以说，蒋经国能被人记住多久，在某种程度上，是和中国未来的发展高度成</w:t>
      </w:r>
      <w:r>
        <w:rPr>
          <w:rFonts w:hint="default" w:ascii="Arial" w:hAnsi="Arial" w:cs="Arial"/>
          <w:b/>
          <w:i w:val="0"/>
          <w:caps w:val="0"/>
          <w:color w:val="D24A35"/>
          <w:spacing w:val="0"/>
          <w:sz w:val="24"/>
          <w:szCs w:val="24"/>
        </w:rPr>
        <w:t>反比</w:t>
      </w:r>
      <w:r>
        <w:rPr>
          <w:rFonts w:hint="default" w:ascii="Arial" w:hAnsi="Arial" w:cs="Arial"/>
          <w:i w:val="0"/>
          <w:caps w:val="0"/>
          <w:color w:val="333333"/>
          <w:spacing w:val="0"/>
          <w:sz w:val="24"/>
          <w:szCs w:val="24"/>
        </w:rPr>
        <w:t>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那现在复盘的话，蒋经国怎么才能最大程度上青史留名呢？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答案是。在上世纪八十年代，在台湾相对于大陆优势最大的时代，在大陆思想最为混乱、迷茫、渴望西化的时代，挟巨大的经济优势，和中国大陆统一。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以这么大的筹码，在谈判之后，蒋经国将可以获得对整个中国（而不是区区一个边缘省）非常巨大的影响力。别忘了，八十年代大陆已经缺乏自信到连当年反动宗教人士都能请回来到政协了。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那个年代的人们面对这么巨大的两岸经济差距，根本不可能想到三十年后的情况。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蒋经国此时，相当于是以最低的股价，收购了一只潜在绩优股的大量股份，并获得了在董事会相当比例的发言权。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八九十年代的中国大陆，到处都需要钱，为了招商引资，政府官员就给海外资本家们差下跪了。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那台湾经济力量就可以作为原始股股东，大量掌握中国大陆还在幼苗状态的各类产业。等到新世纪后腾飞，可以获得不知道多少倍的利益。当然，那样就没有很多大陆人什么红利的事了。我们现在将生活在一个为台湾资本家打工的世界里面。中国大陆的经济由台湾人控制（背后则是美国人掌控，中国变成一个像越南那样初级工业繁荣，但仰人鼻息无法再进一步的“新兴国家”），我们还要对台湾人感恩戴德，感谢是他们让我们进入了工业化的文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有了政治地位，有了经济力量，接下来可以干什么，自然也就可以想到了。利用两岸经济差距带来的不满，利用民间的思潮，就可以顺理成章把接下来中国经济的“越南式”腾飞，解释成是走“台湾道路”的功劳，就可以收割掉中国前三十年辛苦打下的基业和功劳，把自己，而不是毛泽东，变成中国工业化之父，享受未来百年，甚至千年之后人类发展到太阳系时代后，后代文明延绵不绝的“香火”。</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蒋经国在世的时候，没有把握住这样的机会。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上世纪八九十年代，也是整个中国七十年工业化道路中，最为惊险的一段。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蒋经国死后不久，有一位敌营六十年的“余则成”，彻底断送了蒋家王朝最后的希望，也断送了蒋经国在历史地位上更上一层楼的可能性。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欲知后事如何，请听【凯申书场】下回分解：《</w:t>
      </w: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"https://www.zhihu.com/question/20025485/answer/123741194"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如何客观评价李登辉</w:t>
      </w:r>
      <w:r>
        <w:rPr>
          <w:rFonts w:hint="default" w:ascii="Arial" w:hAnsi="Arial" w:cs="Arial"/>
          <w:i w:val="0"/>
          <w:caps w:val="0"/>
          <w:color w:val="EB7350"/>
          <w:spacing w:val="0"/>
          <w:sz w:val="24"/>
          <w:szCs w:val="24"/>
          <w:u w:val="none"/>
        </w:rPr>
        <w:fldChar w:fldCharType="end"/>
      </w:r>
      <w:r>
        <w:rPr>
          <w:rFonts w:hint="default" w:ascii="Arial" w:hAnsi="Arial" w:cs="Arial"/>
          <w:i w:val="0"/>
          <w:caps w:val="0"/>
          <w:color w:val="333333"/>
          <w:spacing w:val="0"/>
          <w:sz w:val="24"/>
          <w:szCs w:val="24"/>
        </w:rPr>
        <w:t>》​​​​</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auto"/>
        </w:rPr>
      </w:pPr>
      <w:bookmarkStart w:id="212" w:name="_Toc1500976895"/>
      <w:r>
        <w:rPr>
          <w:rFonts w:hint="default"/>
          <w:color w:val="auto"/>
        </w:rPr>
        <w:t>118、</w:t>
      </w:r>
      <w:r>
        <w:rPr>
          <w:rFonts w:hint="default"/>
          <w:color w:val="auto"/>
        </w:rPr>
        <w:fldChar w:fldCharType="begin"/>
      </w:r>
      <w:r>
        <w:rPr>
          <w:rFonts w:hint="default"/>
          <w:color w:val="auto"/>
        </w:rPr>
        <w:instrText xml:space="preserve"> HYPERLINK "https://weibo.com/ttarticle/p/show?id=2309404326340814849967&amp;mod=zwenzhang" \t "/home/mecup/文档\\x/_blank" </w:instrText>
      </w:r>
      <w:r>
        <w:rPr>
          <w:rFonts w:hint="default"/>
          <w:color w:val="auto"/>
        </w:rPr>
        <w:fldChar w:fldCharType="separate"/>
      </w:r>
      <w:r>
        <w:rPr>
          <w:rStyle w:val="22"/>
          <w:rFonts w:hint="default" w:ascii="Arial" w:hAnsi="Arial" w:cs="Arial"/>
          <w:i w:val="0"/>
          <w:caps w:val="0"/>
          <w:color w:val="auto"/>
          <w:spacing w:val="0"/>
          <w:szCs w:val="24"/>
          <w:u w:val="none"/>
        </w:rPr>
        <w:t>《从旧报纸回忆80后们共同经历的国家历史（上篇）》</w:t>
      </w:r>
      <w:r>
        <w:rPr>
          <w:rFonts w:hint="default"/>
          <w:color w:val="auto"/>
        </w:rPr>
        <w:fldChar w:fldCharType="end"/>
      </w:r>
      <w:bookmarkEnd w:id="212"/>
    </w:p>
    <w:p>
      <w:pPr>
        <w:pStyle w:val="3"/>
        <w:jc w:val="center"/>
        <w:rPr>
          <w:rFonts w:hint="default"/>
          <w:color w:val="auto"/>
        </w:rPr>
      </w:pPr>
      <w:bookmarkStart w:id="213" w:name="_Toc1777610826"/>
      <w:r>
        <w:rPr>
          <w:rFonts w:hint="default"/>
          <w:color w:val="auto"/>
        </w:rPr>
        <w:t>119、</w:t>
      </w:r>
      <w:r>
        <w:rPr>
          <w:rFonts w:hint="default"/>
          <w:color w:val="auto"/>
        </w:rPr>
        <w:fldChar w:fldCharType="begin"/>
      </w:r>
      <w:r>
        <w:rPr>
          <w:rFonts w:hint="default"/>
          <w:color w:val="auto"/>
        </w:rPr>
        <w:instrText xml:space="preserve"> HYPERLINK "https://weibo.com/ttarticle/p/show?id=2309404329419748574886&amp;mod=zwenzhang" \t "/home/mecup/文档\\x/_blank" </w:instrText>
      </w:r>
      <w:r>
        <w:rPr>
          <w:rFonts w:hint="default"/>
          <w:color w:val="auto"/>
        </w:rPr>
        <w:fldChar w:fldCharType="separate"/>
      </w:r>
      <w:r>
        <w:rPr>
          <w:rStyle w:val="22"/>
          <w:rFonts w:hint="default" w:ascii="Arial" w:hAnsi="Arial" w:cs="Arial"/>
          <w:i w:val="0"/>
          <w:caps w:val="0"/>
          <w:color w:val="auto"/>
          <w:spacing w:val="0"/>
          <w:szCs w:val="24"/>
          <w:u w:val="none"/>
        </w:rPr>
        <w:t>《从旧报纸回忆80后们共同经历的国家历史（下篇）》</w:t>
      </w:r>
      <w:r>
        <w:rPr>
          <w:rFonts w:hint="default"/>
          <w:color w:val="auto"/>
        </w:rPr>
        <w:fldChar w:fldCharType="end"/>
      </w:r>
      <w:bookmarkEnd w:id="213"/>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从初中开始，我对阅读新闻有了兴趣，因此也收集了一些报纸。上周六整理东西，又重新把它们搬了出来，厚厚的一大摞。主要分成两个部分，一个是剪报本，另外一个是重要时期的报纸收集。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我自1997年开始制作剪报本，到2003年为止，总共贴了五本，因为我觉得这些资料是历史，以后可以用作回顾。2003年之后为什么不花精力剪报了呢？因为那时家里买了电脑，连上了网。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那之后，虽然不剪报了，但是每逢重要的事件和节日，还是会留存当期报纸，这个习惯一直保持到大约十年前，也就是2009年左右。加上家里更早的时候攒的一些八十年代的报纸，时间跨度从1983年到2009年。当然，1997年之前不是我自己主动收集的，因此严重不全，仅留有少量内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把它们重新翻出来，在冬日下午的阳光下浏览着，仿佛又回到了年轻的时候。得益于国家的快速发展和翻天覆地的变化，如今八零后也能怀旧了，因为二十年前的有些东西已经变得足够陌生了。</w:t>
      </w:r>
    </w:p>
    <w:p>
      <w:pPr>
        <w:keepNext w:val="0"/>
        <w:keepLines w:val="0"/>
        <w:widowControl/>
        <w:suppressLineNumbers w:val="0"/>
        <w:jc w:val="left"/>
      </w:pPr>
      <w:r>
        <w:rPr>
          <w:rFonts w:hint="default" w:ascii="Arial" w:hAnsi="Arial" w:eastAsia="宋体" w:cs="Arial"/>
          <w:i w:val="0"/>
          <w:caps w:val="0"/>
          <w:color w:val="333333"/>
          <w:spacing w:val="0"/>
          <w:kern w:val="0"/>
          <w:sz w:val="24"/>
          <w:szCs w:val="24"/>
          <w:shd w:val="clear" w:fill="FFFFFF"/>
          <w:lang w:eastAsia="zh-CN" w:bidi="ar"/>
        </w:rPr>
        <w:t>上篇</w:t>
      </w:r>
      <w:r>
        <w:rPr>
          <w:rFonts w:hint="default" w:ascii="Arial" w:hAnsi="Arial" w:eastAsia="宋体" w:cs="Arial"/>
          <w:b/>
          <w:bCs/>
          <w:i w:val="0"/>
          <w:caps w:val="0"/>
          <w:color w:val="E41908"/>
          <w:spacing w:val="0"/>
          <w:kern w:val="0"/>
          <w:sz w:val="24"/>
          <w:szCs w:val="24"/>
          <w:shd w:val="clear" w:fill="FFFFFF"/>
          <w:lang w:eastAsia="zh-CN" w:bidi="ar"/>
        </w:rPr>
        <w:t>【剪报部分】</w:t>
      </w:r>
      <w:r>
        <w:rPr>
          <w:rFonts w:hint="default" w:ascii="Arial" w:hAnsi="Arial" w:eastAsia="宋体" w:cs="Arial"/>
          <w:i w:val="0"/>
          <w:caps w:val="0"/>
          <w:color w:val="333333"/>
          <w:spacing w:val="0"/>
          <w:kern w:val="0"/>
          <w:sz w:val="24"/>
          <w:szCs w:val="24"/>
          <w:shd w:val="clear" w:fill="FFFFFF"/>
          <w:lang w:val="en-US" w:eastAsia="zh-CN" w:bidi="ar"/>
        </w:rPr>
        <w:t>主要涵盖了我在1997年-2003年之间关注的国内外大事，总共102张照片。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剪报对报纸本身带有一定的破坏性，而且主要是看到报上的某篇文章比较感兴趣才剪下来贴在本子上的，因此是“文章本位”的。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下篇则是以从上世纪八十年代到2009年这个更长尺度范围内收集的报纸为回忆素材的。什么时候才会把一张报纸完整地收集起来呢，要么是因为报纸本身较早，要么是因为报纸的日期比较特殊，要么是因为当天发生了重要大事，单独用剪报的形式无法完整描述，需要把整篇报纸留存起来才能感知全貌。因此是“报纸本位”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我的报纸收藏是从1997年左右开始的，在这之前的报纸并非由我收集，因此1997年之前的部分时间段可能存在缺失。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下篇</w:t>
      </w:r>
      <w:r>
        <w:rPr>
          <w:rFonts w:hint="default" w:ascii="Arial" w:hAnsi="Arial" w:cs="Arial"/>
          <w:b/>
          <w:bCs/>
          <w:i w:val="0"/>
          <w:caps w:val="0"/>
          <w:color w:val="0B5FD1"/>
          <w:spacing w:val="0"/>
          <w:sz w:val="24"/>
          <w:szCs w:val="24"/>
        </w:rPr>
        <w:t>【收藏部分】</w:t>
      </w:r>
      <w:r>
        <w:rPr>
          <w:rFonts w:hint="default" w:ascii="Arial" w:hAnsi="Arial" w:cs="Arial"/>
          <w:i w:val="0"/>
          <w:caps w:val="0"/>
          <w:color w:val="333333"/>
          <w:spacing w:val="0"/>
          <w:sz w:val="24"/>
          <w:szCs w:val="24"/>
        </w:rPr>
        <w:t>，共包括101张收藏照片。大致按照报纸发行的时间顺序排列，但相邻的一些照片可能不严格按照时间。</w:t>
      </w:r>
    </w:p>
    <w:p>
      <w:pPr>
        <w:keepNext w:val="0"/>
        <w:keepLines w:val="0"/>
        <w:pageBreakBefore w:val="0"/>
        <w:kinsoku/>
        <w:wordWrap/>
        <w:overflowPunct/>
        <w:topLinePunct w:val="0"/>
        <w:autoSpaceDE/>
        <w:autoSpaceDN/>
        <w:bidi w:val="0"/>
        <w:adjustRightInd/>
        <w:snapToGrid/>
        <w:spacing w:after="157" w:afterLines="50"/>
        <w:jc w:val="left"/>
        <w:textAlignment w:val="auto"/>
        <w:outlineLvl w:val="9"/>
        <w:rPr>
          <w:rFonts w:hint="default" w:asciiTheme="minorEastAsia" w:hAnsiTheme="minorEastAsia" w:cstheme="minorEastAsia"/>
          <w:i w:val="0"/>
          <w:caps w:val="0"/>
          <w:color w:val="05111A"/>
          <w:spacing w:val="0"/>
          <w:kern w:val="0"/>
          <w:sz w:val="24"/>
          <w:szCs w:val="24"/>
          <w:shd w:val="clear" w:fill="FFFFFF"/>
          <w:lang w:eastAsia="zh-CN" w:bidi="ar"/>
        </w:rPr>
      </w:pPr>
    </w:p>
    <w:p>
      <w:pPr>
        <w:keepNext w:val="0"/>
        <w:keepLines w:val="0"/>
        <w:pageBreakBefore w:val="0"/>
        <w:kinsoku/>
        <w:wordWrap/>
        <w:overflowPunct/>
        <w:topLinePunct w:val="0"/>
        <w:autoSpaceDE/>
        <w:autoSpaceDN/>
        <w:bidi w:val="0"/>
        <w:adjustRightInd/>
        <w:snapToGrid/>
        <w:spacing w:after="157" w:afterLines="50"/>
        <w:jc w:val="left"/>
        <w:textAlignment w:val="auto"/>
        <w:outlineLvl w:val="9"/>
        <w:rPr>
          <w:rFonts w:hint="default" w:asciiTheme="minorEastAsia" w:hAnsiTheme="minorEastAsia" w:cstheme="minorEastAsia"/>
          <w:i w:val="0"/>
          <w:caps w:val="0"/>
          <w:color w:val="05111A"/>
          <w:spacing w:val="0"/>
          <w:kern w:val="0"/>
          <w:sz w:val="24"/>
          <w:szCs w:val="24"/>
          <w:shd w:val="clear" w:fill="FFFFFF"/>
          <w:lang w:eastAsia="zh-CN" w:bidi="ar"/>
        </w:rPr>
      </w:pPr>
      <w:r>
        <w:rPr>
          <w:rFonts w:hint="default" w:asciiTheme="minorEastAsia" w:hAnsiTheme="minorEastAsia" w:cstheme="minorEastAsia"/>
          <w:i w:val="0"/>
          <w:caps w:val="0"/>
          <w:color w:val="05111A"/>
          <w:spacing w:val="0"/>
          <w:kern w:val="0"/>
          <w:sz w:val="24"/>
          <w:szCs w:val="24"/>
          <w:shd w:val="clear" w:fill="FFFFFF"/>
          <w:lang w:eastAsia="zh-CN" w:bidi="ar"/>
        </w:rPr>
        <w:t>这两篇主要由大量图片组成，文字部分主要是为每一幅图片的讲解。</w:t>
      </w:r>
    </w:p>
    <w:p>
      <w:pPr>
        <w:keepNext w:val="0"/>
        <w:keepLines w:val="0"/>
        <w:pageBreakBefore w:val="0"/>
        <w:kinsoku/>
        <w:wordWrap/>
        <w:overflowPunct/>
        <w:topLinePunct w:val="0"/>
        <w:autoSpaceDE/>
        <w:autoSpaceDN/>
        <w:bidi w:val="0"/>
        <w:adjustRightInd/>
        <w:snapToGrid/>
        <w:spacing w:after="157" w:afterLines="50"/>
        <w:jc w:val="left"/>
        <w:textAlignment w:val="auto"/>
        <w:outlineLvl w:val="9"/>
        <w:rPr>
          <w:rFonts w:hint="default" w:asciiTheme="minorEastAsia" w:hAnsiTheme="minorEastAsia" w:cstheme="minorEastAsia"/>
          <w:i w:val="0"/>
          <w:caps w:val="0"/>
          <w:color w:val="05111A"/>
          <w:spacing w:val="0"/>
          <w:kern w:val="0"/>
          <w:sz w:val="24"/>
          <w:szCs w:val="24"/>
          <w:shd w:val="clear" w:fill="FFFFFF"/>
          <w:lang w:eastAsia="zh-CN" w:bidi="ar"/>
        </w:rPr>
      </w:pPr>
      <w:r>
        <w:rPr>
          <w:rFonts w:hint="default" w:asciiTheme="minorEastAsia" w:hAnsiTheme="minorEastAsia" w:cstheme="minorEastAsia"/>
          <w:i w:val="0"/>
          <w:caps w:val="0"/>
          <w:color w:val="05111A"/>
          <w:spacing w:val="0"/>
          <w:kern w:val="0"/>
          <w:sz w:val="24"/>
          <w:szCs w:val="24"/>
          <w:shd w:val="clear" w:fill="FFFFFF"/>
          <w:lang w:eastAsia="zh-CN" w:bidi="ar"/>
        </w:rPr>
        <w:t>每一篇都有100张左右的图片，排版比较困难，因此就不实体收录到本书了，可以点击下面的篇名链接，在网络上进行阅读：</w:t>
      </w:r>
    </w:p>
    <w:p>
      <w:pPr>
        <w:keepNext w:val="0"/>
        <w:keepLines w:val="0"/>
        <w:pageBreakBefore w:val="0"/>
        <w:kinsoku/>
        <w:wordWrap/>
        <w:overflowPunct/>
        <w:topLinePunct w:val="0"/>
        <w:autoSpaceDE/>
        <w:autoSpaceDN/>
        <w:bidi w:val="0"/>
        <w:adjustRightInd/>
        <w:snapToGrid/>
        <w:spacing w:after="157" w:afterLines="50"/>
        <w:jc w:val="left"/>
        <w:textAlignment w:val="auto"/>
        <w:outlineLvl w:val="9"/>
        <w:rPr>
          <w:rFonts w:hint="default" w:asciiTheme="minorEastAsia" w:hAnsiTheme="minorEastAsia" w:cstheme="minorEastAsia"/>
          <w:i w:val="0"/>
          <w:caps w:val="0"/>
          <w:color w:val="05111A"/>
          <w:spacing w:val="0"/>
          <w:kern w:val="0"/>
          <w:sz w:val="24"/>
          <w:szCs w:val="24"/>
          <w:shd w:val="clear" w:fill="FFFFFF"/>
          <w:lang w:eastAsia="zh-CN" w:bidi="ar"/>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"https://weibo.com/ttarticle/p/show?id=2309404326340814849967&amp;mod=zwenzhang"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《从旧报纸回忆80后们共同经历的国家历史（上篇）》</w:t>
      </w:r>
      <w:r>
        <w:rPr>
          <w:rFonts w:hint="default" w:ascii="Arial" w:hAnsi="Arial" w:cs="Arial"/>
          <w:i w:val="0"/>
          <w:caps w:val="0"/>
          <w:color w:val="EB7350"/>
          <w:spacing w:val="0"/>
          <w:sz w:val="24"/>
          <w:szCs w:val="24"/>
          <w:u w:val="none"/>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rPr>
        <w:fldChar w:fldCharType="begin"/>
      </w:r>
      <w:r>
        <w:rPr>
          <w:rFonts w:hint="default" w:ascii="Arial" w:hAnsi="Arial" w:cs="Arial"/>
          <w:i w:val="0"/>
          <w:caps w:val="0"/>
          <w:color w:val="EB7350"/>
          <w:spacing w:val="0"/>
          <w:sz w:val="24"/>
          <w:szCs w:val="24"/>
          <w:u w:val="none"/>
        </w:rPr>
        <w:instrText xml:space="preserve"> HYPERLINK "https://weibo.com/ttarticle/p/show?id=2309404329419748574886&amp;mod=zwenzhang" \t "/home/mecup/文档\\x/_blank" </w:instrText>
      </w:r>
      <w:r>
        <w:rPr>
          <w:rFonts w:hint="default" w:ascii="Arial" w:hAnsi="Arial" w:cs="Arial"/>
          <w:i w:val="0"/>
          <w:caps w:val="0"/>
          <w:color w:val="EB7350"/>
          <w:spacing w:val="0"/>
          <w:sz w:val="24"/>
          <w:szCs w:val="24"/>
          <w:u w:val="none"/>
        </w:rPr>
        <w:fldChar w:fldCharType="separate"/>
      </w:r>
      <w:r>
        <w:rPr>
          <w:rStyle w:val="22"/>
          <w:rFonts w:hint="default" w:ascii="Arial" w:hAnsi="Arial" w:cs="Arial"/>
          <w:i w:val="0"/>
          <w:caps w:val="0"/>
          <w:color w:val="EB7350"/>
          <w:spacing w:val="0"/>
          <w:sz w:val="24"/>
          <w:szCs w:val="24"/>
          <w:u w:val="none"/>
        </w:rPr>
        <w:t>《从旧报纸回忆80后们共同经历的国家历史（下篇）》</w:t>
      </w:r>
      <w:r>
        <w:rPr>
          <w:rFonts w:hint="default" w:ascii="Arial" w:hAnsi="Arial" w:cs="Arial"/>
          <w:i w:val="0"/>
          <w:caps w:val="0"/>
          <w:color w:val="EB7350"/>
          <w:spacing w:val="0"/>
          <w:sz w:val="24"/>
          <w:szCs w:val="24"/>
          <w:u w:val="none"/>
        </w:rPr>
        <w:fldChar w:fldCharType="end"/>
      </w:r>
    </w:p>
    <w:p>
      <w:pPr>
        <w:rPr>
          <w:rFonts w:hint="eastAsia" w:asciiTheme="minorEastAsia" w:hAnsiTheme="minorEastAsia" w:cstheme="minorEastAsia"/>
          <w:i w:val="0"/>
          <w:caps w:val="0"/>
          <w:color w:val="05111A"/>
          <w:spacing w:val="0"/>
          <w:kern w:val="0"/>
          <w:sz w:val="24"/>
          <w:szCs w:val="24"/>
          <w:shd w:val="clear" w:fill="FFFFFF"/>
          <w:lang w:eastAsia="zh-CN" w:bidi="ar"/>
        </w:rPr>
      </w:pPr>
      <w:r>
        <w:rPr>
          <w:rFonts w:hint="eastAsia" w:asciiTheme="minorEastAsia" w:hAnsiTheme="minorEastAsia" w:cstheme="minorEastAsia"/>
          <w:i w:val="0"/>
          <w:caps w:val="0"/>
          <w:color w:val="05111A"/>
          <w:spacing w:val="0"/>
          <w:kern w:val="0"/>
          <w:sz w:val="24"/>
          <w:szCs w:val="24"/>
          <w:shd w:val="clear" w:fill="FFFFFF"/>
          <w:lang w:eastAsia="zh-CN" w:bidi="ar"/>
        </w:rPr>
        <w:br w:type="page"/>
      </w:r>
    </w:p>
    <w:p>
      <w:pPr>
        <w:pStyle w:val="3"/>
        <w:jc w:val="center"/>
        <w:rPr>
          <w:color w:val="504D59" w:themeColor="text1"/>
          <w14:textFill>
            <w14:solidFill>
              <w14:schemeClr w14:val="tx1"/>
            </w14:solidFill>
          </w14:textFill>
        </w:rPr>
      </w:pPr>
      <w:bookmarkStart w:id="214" w:name="_Toc728726620"/>
      <w:r>
        <w:rPr>
          <w:color w:val="504D59" w:themeColor="text1"/>
          <w:lang w:val="en-US" w:eastAsia="zh-CN"/>
          <w14:textFill>
            <w14:solidFill>
              <w14:schemeClr w14:val="tx1"/>
            </w14:solidFill>
          </w14:textFill>
        </w:rPr>
        <w:t>120、</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"https://weibo.com/ttarticle/p/show?id=2309404368963990635466&amp;mod=zwenzhang"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《时光荏苒二十年，纪念南联盟大使馆炸馆事件》</w:t>
      </w:r>
      <w:r>
        <w:rPr>
          <w:rFonts w:hint="default"/>
          <w:color w:val="504D59" w:themeColor="text1"/>
          <w:lang w:val="en-US" w:eastAsia="zh-CN"/>
          <w14:textFill>
            <w14:solidFill>
              <w14:schemeClr w14:val="tx1"/>
            </w14:solidFill>
          </w14:textFill>
        </w:rPr>
        <w:fldChar w:fldCharType="end"/>
      </w:r>
      <w:bookmarkEnd w:id="214"/>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2019-05-06</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不知不觉，竟然已经二十年过去了。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1999年5月9日是个星期天，这天下午，正读高二的我结束了一天的玩耍，从游戏机厅骑自行车出来，随意瞥见了路边的报摊挂的各种报纸。咦，怎么报头好像都是黑色的呢？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停下车买了一份，大惊失色。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90" w:beforeAutospacing="0" w:after="90" w:afterAutospacing="0" w:line="15" w:lineRule="atLeast"/>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5430520" cy="7236460"/>
            <wp:effectExtent l="0" t="0" r="17780" b="2540"/>
            <wp:docPr id="102"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7" descr="IMG_256"/>
                    <pic:cNvPicPr>
                      <a:picLocks noChangeAspect="1"/>
                    </pic:cNvPicPr>
                  </pic:nvPicPr>
                  <pic:blipFill>
                    <a:blip r:embed="rId91"/>
                    <a:stretch>
                      <a:fillRect/>
                    </a:stretch>
                  </pic:blipFill>
                  <pic:spPr>
                    <a:xfrm>
                      <a:off x="0" y="0"/>
                      <a:ext cx="5430520" cy="7236460"/>
                    </a:xfrm>
                    <a:prstGeom prst="rect">
                      <a:avLst/>
                    </a:prstGeom>
                    <a:noFill/>
                    <a:ln w="9525">
                      <a:noFill/>
                    </a:ln>
                  </pic:spPr>
                </pic:pic>
              </a:graphicData>
            </a:graphic>
          </wp:inline>
        </w:drawing>
      </w:r>
      <w:r>
        <w:rPr>
          <w:rFonts w:hint="default" w:ascii="Arial" w:hAnsi="Arial" w:cs="Arial"/>
          <w:i w:val="0"/>
          <w:caps w:val="0"/>
          <w:color w:val="333333"/>
          <w:spacing w:val="0"/>
          <w:sz w:val="24"/>
          <w:szCs w:val="24"/>
        </w:rPr>
        <w:br w:type="textWrapping"/>
      </w:r>
      <w:r>
        <w:rPr>
          <w:rFonts w:hint="default" w:ascii="Arial" w:hAnsi="Arial" w:cs="Arial"/>
          <w:i w:val="0"/>
          <w:caps w:val="0"/>
          <w:color w:val="808080"/>
          <w:spacing w:val="0"/>
          <w:sz w:val="18"/>
          <w:szCs w:val="18"/>
        </w:rPr>
        <w:t>收藏的1999年5月9日报纸</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5月10日，周一早上是全校例行的升国旗仪式，一般都是各个班轮流派同学去国旗下演讲，但这一天出现了读高中三年来的唯一一次例外——校长亲自做了这项工作。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他讲的内容我今天已经全然不记得了，但那个画面还是印象深刻。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可能是当天下午，也许是隔了一两天之后的下午，班里组织了关于此次事件的演讲，每个小组派一名同学上台演讲，我作为三组代表上台。由于当时脑洞比较大，我在讲台上提出了一个观点：美国此次炸馆的真实目的到底是什么？对它有什么好处？只是为了耀武扬威吗？恐怕不全是，这个时间点可能是精心设计过的，其目的是借十年前的一次事件发难挑拨，而且还很“贴心”地预留了一个月的“酝酿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当然了，这种乱开脑洞带有阴谋论色彩的胡说八道，同学们好像基本也没有听懂我在说什么。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教学楼每一层的厕所门口，不知道是谁先发起的，贴满了同学们自发创作的各种表达愤怒的漫画，抨击美帝国主义的霸权主义和强权政治，这样的漫画几乎每一层都有。这是高中三年来的唯一一次。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时绝大多数同学都还没接触过什么互联网，虽然就在三个月前的1999年2月10日，一个名叫OICQ的小软件诞生了，但1999年中国的上网人数只有400万人，上网计算机只有146万台。因此，这样悲愤的情绪，只能在现实中被表现出来。我们学校学生比较老实，只是演讲一下，贴贴漫画。有的大学生就直接上街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90" w:beforeAutospacing="0" w:after="90" w:afterAutospacing="0" w:line="15" w:lineRule="atLeast"/>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4252595" cy="5666740"/>
            <wp:effectExtent l="0" t="0" r="14605" b="10160"/>
            <wp:docPr id="101" name="图片 6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8" descr="IMG_257"/>
                    <pic:cNvPicPr>
                      <a:picLocks noChangeAspect="1"/>
                    </pic:cNvPicPr>
                  </pic:nvPicPr>
                  <pic:blipFill>
                    <a:blip r:embed="rId92"/>
                    <a:stretch>
                      <a:fillRect/>
                    </a:stretch>
                  </pic:blipFill>
                  <pic:spPr>
                    <a:xfrm>
                      <a:off x="0" y="0"/>
                      <a:ext cx="4252595" cy="566674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180" w:beforeAutospacing="0" w:after="90" w:afterAutospacing="0" w:line="15" w:lineRule="atLeast"/>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5767070" cy="7684770"/>
            <wp:effectExtent l="0" t="0" r="5080" b="11430"/>
            <wp:docPr id="100" name="图片 6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9" descr="IMG_258"/>
                    <pic:cNvPicPr>
                      <a:picLocks noChangeAspect="1"/>
                    </pic:cNvPicPr>
                  </pic:nvPicPr>
                  <pic:blipFill>
                    <a:blip r:embed="rId93"/>
                    <a:stretch>
                      <a:fillRect/>
                    </a:stretch>
                  </pic:blipFill>
                  <pic:spPr>
                    <a:xfrm>
                      <a:off x="0" y="0"/>
                      <a:ext cx="5767070" cy="768477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“五八”炸馆事件，给16岁的我带来了很大的震撼和冲击——原来这个世界不是我想象和理解的那样。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时是巴黎和会80周年，也是新中国即将成立半世纪的日子。在我印象中，那些都是一个很遥远的时代，是兵荒马乱、弱肉强食、朝不保夕的年代，但那个年代已经一去不复返了。现在的世界，基本上还是讲和平的、有规则的、有秩序的。大家组成了联合国，一起在里面开会，有什么事情都讨论。我也可以周六周日两天钻进游戏机厅，用两块钱玩一天半的时间，和过去似乎已经没有什么相似之处了。战争距离我们很远，它只会偶尔出现在电视上，出现在那些只知道一个名字的国家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除了世界是和平的，还有对国家的认知。之前学校发过一本中学生读物，叫做《光辉的五十年》，大概是98年底或者99年初出版的，名字一看就知道，是为了纪念即将到来的建国五十周年而写的。里面是我们国家这些年来的成就，而这些成就也确实是伟大的。因此，无论从理论层面还是自我感知层面，我潜意识中都觉得，国家是很强大的，那些山河破碎外敌欺辱的历史，只是历史而已，和现实似乎没有什么明显关系。虽然新闻中也时不时可以看到美国是世界第一强国，也知道美国比我们厉害很多，但这种“厉害”之前没有被如此强烈亲身感知过，或者说被当场打脸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而这次，确实是被刺激到了，也震撼到了。我发现世界不是之前想象的那样美好，面对这样的不美好，我的国家好像也没有什么太有效的办法，只能是抗议。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很多和我差不多大的年轻人突然意识到，历史课本上曾经看到的那些“为中华崛起而读书”的事迹，原来并不是可以被供起来而远离的历史，它其实还远未结束，居然还需要我们这一代继续完成。我们还没有资格仅仅成为回味者和旁观者，还同时是参与者和接力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90" w:beforeAutospacing="0" w:after="90" w:afterAutospacing="0" w:line="15" w:lineRule="atLeast"/>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4391025" cy="1676400"/>
            <wp:effectExtent l="0" t="0" r="9525" b="0"/>
            <wp:docPr id="99" name="图片 7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0" descr="IMG_259"/>
                    <pic:cNvPicPr>
                      <a:picLocks noChangeAspect="1"/>
                    </pic:cNvPicPr>
                  </pic:nvPicPr>
                  <pic:blipFill>
                    <a:blip r:embed="rId94"/>
                    <a:stretch>
                      <a:fillRect/>
                    </a:stretch>
                  </pic:blipFill>
                  <pic:spPr>
                    <a:xfrm>
                      <a:off x="0" y="0"/>
                      <a:ext cx="4391025" cy="167640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深受震动之后，曾计划每年这日，就写一篇纪念文章，开始几年确实也写了，后来由于各种事情，慢慢也就没有坚持下来。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没有实力的愤怒毫无意义。当然，这句话是我后来到了互联网时代才看到的。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人不知道怎么的，忽忽悠悠地就长大了。在那之后，经历了“黑色七月”的高考、大学时代、考研读研、工作、结婚生子……如今惊觉，已经二十年，五分之一个世纪了。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们这一代人还是幸运的，赶上了和中国一起高速成长的时代。现在回过头来再看1999年的中国，确实是要弱小的多，相比现在，各方面还都没有“长开”。但向前看，尽管我们大幅缩小了与当年那个凶手之间的差距，却仍然还没有能力彻底打破它设定的“规则”。也许还需要另外一个二十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帝国主义亡我之心不死，这曾经是一句有“历史感”的话，曾经一度被认为是“过时”了的话。但无论是二十年前的那几颗导弹，还是如今蓬佩奥团队正基于“美国历史上第一次与一个真正不同的文明作战”的理念要制定的对华战略，都反复证明：它不是“过去时”而是“进行时”。作为一个延续了几千年的文明，我们可以抱有友善的心，但不能把自己国家民族的未来寄托在幻想对手“发善心”之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相比二十年前，今天我们手中的武器明显强大了，筹码大大增加了，人民生活水平也得到了明显改善。面对帝国主义者挑起的这场贸易战，甚至可能是长期的“凉战”，我们能做的事情比当年多的多，当然，也要有充分的思想准备，甚至是最坏的思想准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对于如今新的一代年轻人而言，既有不幸，也有幸运。粗放的高速发展期已经结束，各行业的蓝海逐渐变成红海。但从更高的层面看，出现这种原因的根源在于这个时代的生产力天花板增长相对停滞了，而过去我们是在不断“填坑”，不断追赶发达国家，不断去逼近这个天花板，所以看到的是空间越来越小。但现在这个生产力的天花板，是由西方世界的上限所决定的，单一西方发达国家人口最多的也不过三亿人，当“填坑”完毕和他们处于同一技术水平之后的中国，拥有十四亿人口，而且科技人员数量巨大，完全可能把这个天花板再次顶高，再创造出一片新的“蓝海”，给更多的人提供上升空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上世纪九十年代，我读报纸时的一个感觉是，一般而言，中国新闻上的人和事，与世界基本没什么交集。中国的优秀人物，放在世界上往往也属于边缘，国内新闻和国际新闻完全是平行的两个世界。但现在逐渐不是了，有越来越多的领域，你在中国做的优秀，在世界上也意味着优秀。九十年代的国内风云人物放在世界历史上可能默默无闻，但未来随着中国崛起登顶，必然会产生一大批各行各业的优秀领军人物，这批人物很可能不但国内知名，而且也会被载入世界历史。他们今天或许只有二十多岁，也许只有十几岁。对于他们，未来是无限可能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90后比80后强，00后比90后强，这是一个处于上升期国家的体现。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二十年前的炸馆事件教育了一代中国人，二十年来中国的巨大发展，也足可以告慰三位烈士。</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2019年的今天，随着美国的优势逐渐缩小，它变得越来越焦躁和恐惧。我们热爱和平，但也要防备帝国主义者的狗急跳墙，只有掌握更先进的技术，让手中的剑更加锋利，脚下的犁才足够安全。​​​​</w:t>
      </w:r>
    </w:p>
    <w:p>
      <w:pPr>
        <w:rPr>
          <w:rFonts w:hint="eastAsia" w:asciiTheme="minorEastAsia" w:hAnsiTheme="minorEastAsia" w:cstheme="minorEastAsia"/>
          <w:i w:val="0"/>
          <w:caps w:val="0"/>
          <w:color w:val="05111A"/>
          <w:spacing w:val="0"/>
          <w:kern w:val="0"/>
          <w:sz w:val="24"/>
          <w:szCs w:val="24"/>
          <w:shd w:val="clear" w:fill="FFFFFF"/>
          <w:lang w:eastAsia="zh-CN" w:bidi="ar"/>
        </w:rPr>
      </w:pPr>
      <w:r>
        <w:rPr>
          <w:rFonts w:hint="eastAsia" w:asciiTheme="minorEastAsia" w:hAnsiTheme="minorEastAsia" w:cstheme="minorEastAsia"/>
          <w:i w:val="0"/>
          <w:caps w:val="0"/>
          <w:color w:val="05111A"/>
          <w:spacing w:val="0"/>
          <w:kern w:val="0"/>
          <w:sz w:val="24"/>
          <w:szCs w:val="24"/>
          <w:shd w:val="clear" w:fill="FFFFFF"/>
          <w:lang w:eastAsia="zh-CN" w:bidi="ar"/>
        </w:rPr>
        <w:br w:type="page"/>
      </w:r>
    </w:p>
    <w:p>
      <w:pPr>
        <w:pStyle w:val="3"/>
        <w:jc w:val="center"/>
        <w:rPr>
          <w:color w:val="504D59" w:themeColor="text1"/>
          <w14:textFill>
            <w14:solidFill>
              <w14:schemeClr w14:val="tx1"/>
            </w14:solidFill>
          </w14:textFill>
        </w:rPr>
      </w:pPr>
      <w:bookmarkStart w:id="215" w:name="_Toc1094460166"/>
      <w:r>
        <w:rPr>
          <w:color w:val="504D59" w:themeColor="text1"/>
          <w:lang w:val="en-US" w:eastAsia="zh-CN"/>
          <w14:textFill>
            <w14:solidFill>
              <w14:schemeClr w14:val="tx1"/>
            </w14:solidFill>
          </w14:textFill>
        </w:rPr>
        <w:t>121、</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"https://mp.weixin.qq.com/s?__biz=MzUzNTkzMTE0Ng==&amp;mid=2247483755&amp;idx=1&amp;sn=5745d589bf1f587930b83ad23d0fd001&amp;chksm=fafcb10ecd8b38181d7c8ca2a1fb6bfe983067ff6e2d97875e2d4773784805cf9f9491f52bc2&amp;token=2102834470&amp;lang=zh_CN" \l "rd"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《纵观五百年中国史，他的胜利无人能及——纪念毛泽东逝世42周年》</w:t>
      </w:r>
      <w:r>
        <w:rPr>
          <w:rFonts w:hint="default"/>
          <w:color w:val="504D59" w:themeColor="text1"/>
          <w:lang w:val="en-US" w:eastAsia="zh-CN"/>
          <w14:textFill>
            <w14:solidFill>
              <w14:schemeClr w14:val="tx1"/>
            </w14:solidFill>
          </w14:textFill>
        </w:rPr>
        <w:fldChar w:fldCharType="end"/>
      </w:r>
      <w:bookmarkEnd w:id="215"/>
    </w:p>
    <w:p>
      <w:pPr>
        <w:keepNext w:val="0"/>
        <w:keepLines w:val="0"/>
        <w:widowControl/>
        <w:suppressLineNumbers w:val="0"/>
        <w:jc w:val="center"/>
      </w:pPr>
      <w:r>
        <w:rPr>
          <w:rStyle w:val="21"/>
          <w:rFonts w:ascii="微软雅黑" w:hAnsi="微软雅黑" w:eastAsia="微软雅黑" w:cs="微软雅黑"/>
          <w:i w:val="0"/>
          <w:caps w:val="0"/>
          <w:spacing w:val="8"/>
          <w:kern w:val="0"/>
          <w:sz w:val="22"/>
          <w:szCs w:val="22"/>
          <w:shd w:val="clear" w:fill="FFFFFF"/>
          <w:lang w:val="en-US" w:eastAsia="zh-CN" w:bidi="ar"/>
        </w:rPr>
        <w:t>2018-09-09</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今天是中国人民的伟大领袖毛泽东同志逝世42周年的日子。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我们今天可以在这里享受高效的基础设施、快速的通讯工具、物美价廉的各种工业产品和消费品，年轻人对未来能有希望和憧憬（虽然社会固化已经逐渐开始，但通道尚未来得及完全封闭，这一代年轻人仍然可以靠自己的努力实现阶层上升），在很大程度上，这位伟人的历史贡献，都是应该被我们所铭记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有的网友可能会说，不对啊，我看的电视、用的手机、手机的操作系统，用的电，开的汽车……这些都是外国人发明的啊，怎么和毛主席有关系呢？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这个逻辑其实隐含了一个错误，它会推导出一个推论：全世界的人享受到的工业化和生活水平应该都是一致的，因为这些东西都已经被发明和制造出来了。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但如果回到毛泽东为了这个国家的解放而奋斗的那个年代，看一下当时的世界列强名单，再回过头来看看今天的世界列强名单。只增加了一个国家的名字。</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列强是怎么来的？怎么算“强国”？无非是工业化的水平和规模罢了。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技术被发明出来，和你所在的国家、社会能普遍用上成熟廉价的工业品，其实还相距非常大。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毛泽东最大的贡献之一，就在于，他为中国引入了工业化。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毛泽东之前的中国，虽然已经被鸦片战争打开国门超过一个世纪，但这一百多年过去了，中国大地上，仍然还是一片小农经济的汪洋大海，加上少数几个漂浮在这片大海上工厂孤舟，这些孤舟非常脆弱，不成体系，在具有绝对优势的外国资本力量下，毫不起眼。</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几个孤立的工厂，不是工业化。这样的“伪工业化”对于中国这样数亿人口的大国而言，连杯水车薪都不如。</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我们现在经常说“阶层固化”，但今天的程度，和毛泽东之前的中国的高度“阶层固化”相比，几乎就是毛毛雨了。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你如果生活在旧中国，如果不想当个农民，被水旱蝗汤兵盗匪们轮番折磨到死的话，你能去干什么呢？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小作坊？在西方廉价工业品的倾销之下，破产分分钟。</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干点有技术含量的？你认字吗？你有钱去认字吗？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做点生意？运气不好的，刚出县城就被麻匪给截了啊……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简而言之，旧中国的社会根本没有给绝大多数普通人留下多少活路。</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很讽刺的是，我们今天的很多民国电视剧，往往是衣服华丽、楼上楼下、电视电话，出门有车，公子小姐们风度翩翩，很多观众甚至潜意识里就把这当做了民国的常态。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为什么旧中国绝大多数人都没有前途？</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因为社会没有提供足够多的还可以的工作岗位，让他们能从贫瘠的土地中脱离出来。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社会为什么没能提供足够多的工作岗位？很简单啊，小农经济，自给自足，需要什么工作岗位？大批脱离土地的工作岗位，是工业社会才有的事情。</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有了工业，就要有工厂，有工人，就要有相应的服务机构，包括餐饮、教育、金融、服装、娱乐消费……等等。</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而工业产生的利润，才能供养的起这些人，才能为社会提供这么多的就业岗位。不然，农业社会是根本不可能养活数量众多的这些人的。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旧中国的底层女性，处境为什么悲惨？家暴更是分分钟。很简单啊，社会没有足够的就业岗位，你一个女人，脱离了家庭，你靠什么养活自己，更别说你的孩子了。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为什么现代女性越来越独立？因为工业化的新中国社会提供了比旧社会多的多的就业岗位，从高端到低端，女性可以不靠封建家庭养着就能生活，自然选择余地和空间大了很多。</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女性要先有经济独立，才能获得真正的人格独立。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男人也是一样。</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多说一句，某些宗教泛滥的地方，让人获得独立，让女性敢于反抗宗教而不是被中世纪的习俗所压迫，其治本之策，还是工业化。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知乎上有几个问题，比如“为什么现在年轻人不想进厂打工？”、“如何看待领导说的“现在的年轻人遇到困难就辞职”这句话？”、“现在的年轻人吃不了苦吗？”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原因也是类似的，因为2018年中国的工作岗位，远远比70后、80后们刚出社会的时候，花样种类更多。此处不留爷，自有留爷处。干的不开心就走人，是需要资本的，而这个资本之一，就是足够多的就业岗位空缺。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以前网络上有篇文章，大意是说，外国人都长着一副没受过欺负的脸。为什么？因为他们的工业发达，或者曾经发达。只有物质丰富了，工作选择机会多了，人身依附才会更少；反之，社会上就那么几个好工作能“吃上饭”，那大家为了生存，自然为了这少数的机会，可以去不择手段，可以去搞下作的阴谋诡计，甚至兵戎相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当大家都能站着把钱挣了的时候，自然会摒弃掉那些比较low的习惯和文化，社会道德和秩序自然会提升。</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工业化是解决人类社会绝大多数问题的根本钥匙，很多长期的社会顽疾，其表象在于上层建筑，其病根在于生产力。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对于中国这样一个人口众多的大国而言，工业化的重要性尤其突出。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比如韩国、台湾，这样千万人口的经济体，只需要拿下几十个工业细分领域的优势，就可以足够把自己提升到发达经济体。但中国大陆不行，我们要让十四亿人过上好日子，就要吃掉所有的工业细分领域，从服装到芯片，从水泥到光刻机，都要吃掉，都吃掉很可能还不够，还要继续搞第四次工业革命，继续拓宽新形式的就业岗位，才能让中国人都过上好日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中国的工业化，始于毛泽东。</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他打碎了旧中国阻碍新生产力落地的腐朽上层建筑，建立了适应新生产力发展的新上层建筑。</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旧中国的黑暗和绝望，与今天的索马里也相差不远。</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假如一间铁屋子，是绝无窗户而万难破毁的，里面有许多熟睡的人们，不久都要闷死了，然而是从昏睡去死灭，并不感到就死的悲哀。现在你大嚷起来，惊起了较为清醒的几个人，使这不幸的少数者来受无可挽救的临终的痛楚，你倒以为对得起他们么？”</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“然而几个人既然起来，你不能说决没有毁坏这铁屋子的希望。”</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他带领中国人民真的打碎了这间铁屋子，开创了中国的工业化时代，这个伟大意义，怎么估算都不为过。</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所有人类的美好愿望，在上层建筑层面的美好期待，不论多么“小清新”，多么“文艺”、“轻灵”、“个性”，如果要实现，其背后都必须要靠工业化的支撑。</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工业化让生活更美好。工业化让人活得更有尊严。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毛泽东，在现代中国的舆论圈里面，有多重身份和解释。但无论以后的中国社会怎么发展，他的地位，必然是会越来越高的。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如果将来中国成为世界巅峰，那么他是共和国的开创者，是“</w:t>
      </w:r>
      <w:r>
        <w:rPr>
          <w:rFonts w:hint="eastAsia" w:asciiTheme="minorEastAsia" w:hAnsiTheme="minorEastAsia" w:eastAsiaTheme="minorEastAsia" w:cstheme="minorEastAsia"/>
          <w:b/>
          <w:i w:val="0"/>
          <w:caps w:val="0"/>
          <w:color w:val="333333"/>
          <w:spacing w:val="8"/>
          <w:sz w:val="24"/>
          <w:szCs w:val="24"/>
          <w:shd w:val="clear" w:fill="FFFFFF"/>
        </w:rPr>
        <w:t>中国工业化和现代化之父</w:t>
      </w:r>
      <w:r>
        <w:rPr>
          <w:rFonts w:hint="eastAsia" w:asciiTheme="minorEastAsia" w:hAnsiTheme="minorEastAsia" w:eastAsiaTheme="minorEastAsia" w:cstheme="minorEastAsia"/>
          <w:i w:val="0"/>
          <w:caps w:val="0"/>
          <w:color w:val="333333"/>
          <w:spacing w:val="8"/>
          <w:sz w:val="24"/>
          <w:szCs w:val="24"/>
          <w:shd w:val="clear" w:fill="FFFFFF"/>
        </w:rPr>
        <w:t>”，毫无疑问会被推上更高的神坛。</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如果将来中国和美国争雄失败，社会步入“失去的三十年”，毛泽东作为新中国奋发时代的代表，也会被人怀念追思</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如果将来实现了共产主义，那么由于毛泽东晚年带有共产主义色彩的社会实验，他会被未来人类追封为“共产主义先行者”，类似于现在对孙中山的“革命先行者”评价——想做未做成，但有开拓意义。</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如果将来中国登顶成功后，在更遥远的未来由于人口等问题再次跌落下来，那么毛泽东时代“人多力量大”的口号和人口暴涨的事实，将使得他成为高瞻远瞩的民族英雄。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如果将来中国的民族、宗教问题泛滥，那么毛泽东时代由于对某些宗教的打压，将成为届时身边到处都是“NoGoZone”的中国人的精神图腾。</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无论接下来的中国是向左还是向右；是日益开放还是逐渐保守；是成为新的普世价值，还是二次跌落；是在内卷中逐渐固化，还是获得了新技术而重新变得充满希望……毛泽东，总能被人民找到他的新解释。</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因为他的确是伟人，他为了中国人民，做成了伟人应做的事情。他的功绩是一尊伟大的巨像，自然会被各个角度的观察者，做出各种盲人摸象的不同解释。但他的高度摆在那里，无论观察者角度怎么不同，体现出来的也只会是对巨像的解释不同，而高度将会是公认的。而且随着时间推移，历史远去，那些影响短暂的政策所带来的记忆会逐渐被社会忘记，而他对现代社会，甚至未来社会那些影响深刻的印痕，则会越来越突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不论支持者还是反对者，今天的中国人，或多或少都生活在他的深远影响余泽之下。随着中国崛起，这种余泽还可能进一步跨越国度。</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他改变了千年以来的中国，也许在我们的继承下，他还可以进一步改变世界。</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纵观五百年来的中国历史，他的胜利无人能及。</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ind w:left="0" w:right="0" w:firstLine="0"/>
        <w:jc w:val="both"/>
        <w:rPr>
          <w:rFonts w:hint="eastAsia" w:asciiTheme="minorEastAsia" w:hAnsiTheme="minorEastAsia" w:eastAsiaTheme="minorEastAsia" w:cstheme="minorEastAsia"/>
          <w:i w:val="0"/>
          <w:caps w:val="0"/>
          <w:color w:val="333333"/>
          <w:spacing w:val="8"/>
          <w:sz w:val="24"/>
          <w:szCs w:val="24"/>
          <w:shd w:val="clear" w:fill="FFFFFF"/>
        </w:rPr>
      </w:pPr>
      <w:r>
        <w:rPr>
          <w:rFonts w:hint="eastAsia" w:asciiTheme="minorEastAsia" w:hAnsiTheme="minorEastAsia" w:eastAsiaTheme="minorEastAsia" w:cstheme="minorEastAsia"/>
          <w:i w:val="0"/>
          <w:caps w:val="0"/>
          <w:color w:val="333333"/>
          <w:spacing w:val="8"/>
          <w:sz w:val="24"/>
          <w:szCs w:val="24"/>
          <w:shd w:val="clear" w:fill="FFFFFF"/>
        </w:rPr>
        <w:t>不管人们是否感谢他。</w:t>
      </w:r>
    </w:p>
    <w:p>
      <w:pPr>
        <w:rPr>
          <w:rFonts w:hint="eastAsia" w:asciiTheme="minorEastAsia" w:hAnsiTheme="minorEastAsia" w:eastAsiaTheme="minorEastAsia" w:cstheme="minorEastAsia"/>
          <w:i w:val="0"/>
          <w:caps w:val="0"/>
          <w:color w:val="333333"/>
          <w:spacing w:val="8"/>
          <w:sz w:val="24"/>
          <w:szCs w:val="24"/>
          <w:shd w:val="clear" w:fill="FFFFFF"/>
        </w:rPr>
      </w:pPr>
      <w:r>
        <w:rPr>
          <w:rFonts w:hint="eastAsia" w:asciiTheme="minorEastAsia" w:hAnsiTheme="minorEastAsia" w:eastAsiaTheme="minorEastAsia" w:cstheme="minorEastAsia"/>
          <w:i w:val="0"/>
          <w:caps w:val="0"/>
          <w:color w:val="333333"/>
          <w:spacing w:val="8"/>
          <w:sz w:val="24"/>
          <w:szCs w:val="24"/>
          <w:shd w:val="clear" w:fill="FFFFFF"/>
        </w:rPr>
        <w:br w:type="page"/>
      </w:r>
    </w:p>
    <w:p>
      <w:pPr>
        <w:pStyle w:val="3"/>
        <w:jc w:val="center"/>
        <w:rPr>
          <w:color w:val="504D59" w:themeColor="text1"/>
          <w14:textFill>
            <w14:solidFill>
              <w14:schemeClr w14:val="tx1"/>
            </w14:solidFill>
          </w14:textFill>
        </w:rPr>
      </w:pPr>
      <w:bookmarkStart w:id="216" w:name="_Toc98940598"/>
      <w:r>
        <w:rPr>
          <w:color w:val="504D59" w:themeColor="text1"/>
          <w:lang w:val="en-US" w:eastAsia="zh-CN"/>
          <w14:textFill>
            <w14:solidFill>
              <w14:schemeClr w14:val="tx1"/>
            </w14:solidFill>
          </w14:textFill>
        </w:rPr>
        <w:t>122、</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"http://blog.sina.com.cn/s/blog_450838710102vk1m.html"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《如果汉唐就搞宪政民主，能否跳出“治乱循环”的历史周期律？》</w:t>
      </w:r>
      <w:r>
        <w:rPr>
          <w:rFonts w:hint="default"/>
          <w:color w:val="504D59" w:themeColor="text1"/>
          <w:lang w:val="en-US" w:eastAsia="zh-CN"/>
          <w14:textFill>
            <w14:solidFill>
              <w14:schemeClr w14:val="tx1"/>
            </w14:solidFill>
          </w14:textFill>
        </w:rPr>
        <w:fldChar w:fldCharType="end"/>
      </w:r>
      <w:bookmarkEnd w:id="216"/>
    </w:p>
    <w:p>
      <w:pPr>
        <w:keepNext w:val="0"/>
        <w:keepLines w:val="0"/>
        <w:widowControl/>
        <w:suppressLineNumbers w:val="0"/>
        <w:jc w:val="center"/>
      </w:pPr>
      <w:r>
        <w:rPr>
          <w:rFonts w:ascii="Arial" w:hAnsi="Arial" w:eastAsia="宋体" w:cs="Arial"/>
          <w:i w:val="0"/>
          <w:caps w:val="0"/>
          <w:color w:val="878787"/>
          <w:spacing w:val="0"/>
          <w:kern w:val="0"/>
          <w:sz w:val="15"/>
          <w:szCs w:val="15"/>
          <w:shd w:val="clear" w:fill="E7EEF4"/>
          <w:lang w:val="en-US" w:eastAsia="zh-CN" w:bidi="ar"/>
        </w:rPr>
        <w:t>2015-02-09</w:t>
      </w:r>
    </w:p>
    <w:p>
      <w:pPr>
        <w:keepNext w:val="0"/>
        <w:keepLines w:val="0"/>
        <w:widowControl/>
        <w:suppressLineNumbers w:val="0"/>
        <w:jc w:val="left"/>
        <w:rPr>
          <w:rFonts w:hint="eastAsia" w:asciiTheme="minorEastAsia" w:hAnsiTheme="minorEastAsia" w:eastAsiaTheme="minorEastAsia" w:cstheme="minorEastAsia"/>
          <w:b/>
          <w:i w:val="0"/>
          <w:caps w:val="0"/>
          <w:color w:val="494949"/>
          <w:spacing w:val="0"/>
          <w:kern w:val="0"/>
          <w:sz w:val="24"/>
          <w:szCs w:val="24"/>
          <w:shd w:val="clear" w:fill="FFFFFF"/>
          <w:lang w:val="en-US" w:eastAsia="zh-CN" w:bidi="ar"/>
        </w:rPr>
      </w:pP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t>中国封建社会的治乱循环，是几千年来的一个痼疾。</w:t>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t>其兴也勃焉，其亡也忽焉，大汉、大唐，这样曾经辉煌的朝代，最终都难逃这个结局。</w:t>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t>近些年来，有人将这种治乱循环，归结于专制体制的不稳定性。也就是说，专制体制中，刚开始的皇帝，可能很贤明，但随着时间推移，出现昏君的概率变得越来越大。最终在一个或者几个昏君的统治后，王朝崩塌。</w:t>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t>那么，这种结论是否正确？还是仅仅流于表面？</w:t>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t>首先我们要先弄清楚，中国</w:t>
      </w:r>
      <w:r>
        <w:rPr>
          <w:rFonts w:hint="eastAsia" w:asciiTheme="minorEastAsia" w:hAnsiTheme="minorEastAsia" w:eastAsiaTheme="minorEastAsia" w:cstheme="minorEastAsia"/>
          <w:i w:val="0"/>
          <w:caps w:val="0"/>
          <w:color w:val="4E7953"/>
          <w:spacing w:val="0"/>
          <w:kern w:val="0"/>
          <w:sz w:val="24"/>
          <w:szCs w:val="24"/>
          <w:u w:val="none"/>
          <w:shd w:val="clear" w:fill="FFFFFF"/>
          <w:lang w:val="en-US" w:eastAsia="zh-CN" w:bidi="ar"/>
        </w:rPr>
        <w:fldChar w:fldCharType="begin"/>
      </w:r>
      <w:r>
        <w:rPr>
          <w:rFonts w:hint="eastAsia" w:asciiTheme="minorEastAsia" w:hAnsiTheme="minorEastAsia" w:eastAsiaTheme="minorEastAsia" w:cstheme="minorEastAsia"/>
          <w:i w:val="0"/>
          <w:caps w:val="0"/>
          <w:color w:val="4E7953"/>
          <w:spacing w:val="0"/>
          <w:kern w:val="0"/>
          <w:sz w:val="24"/>
          <w:szCs w:val="24"/>
          <w:u w:val="none"/>
          <w:shd w:val="clear" w:fill="FFFFFF"/>
          <w:lang w:val="en-US" w:eastAsia="zh-CN" w:bidi="ar"/>
        </w:rPr>
        <w:instrText xml:space="preserve"> HYPERLINK "http://history.m4.cn/" \t "/home/mecup/文档\\x/_blank" </w:instrText>
      </w:r>
      <w:r>
        <w:rPr>
          <w:rFonts w:hint="eastAsia" w:asciiTheme="minorEastAsia" w:hAnsiTheme="minorEastAsia" w:eastAsiaTheme="minorEastAsia" w:cstheme="minorEastAsia"/>
          <w:i w:val="0"/>
          <w:caps w:val="0"/>
          <w:color w:val="4E7953"/>
          <w:spacing w:val="0"/>
          <w:kern w:val="0"/>
          <w:sz w:val="24"/>
          <w:szCs w:val="24"/>
          <w:u w:val="none"/>
          <w:shd w:val="clear" w:fill="FFFFFF"/>
          <w:lang w:val="en-US" w:eastAsia="zh-CN" w:bidi="ar"/>
        </w:rPr>
        <w:fldChar w:fldCharType="separate"/>
      </w:r>
      <w:r>
        <w:rPr>
          <w:rStyle w:val="22"/>
          <w:rFonts w:hint="eastAsia" w:asciiTheme="minorEastAsia" w:hAnsiTheme="minorEastAsia" w:eastAsiaTheme="minorEastAsia" w:cstheme="minorEastAsia"/>
          <w:i w:val="0"/>
          <w:caps w:val="0"/>
          <w:color w:val="4E7953"/>
          <w:spacing w:val="0"/>
          <w:sz w:val="24"/>
          <w:szCs w:val="24"/>
          <w:u w:val="none"/>
          <w:shd w:val="clear" w:fill="FFFFFF"/>
        </w:rPr>
        <w:t>历史</w:t>
      </w:r>
      <w:r>
        <w:rPr>
          <w:rFonts w:hint="eastAsia" w:asciiTheme="minorEastAsia" w:hAnsiTheme="minorEastAsia" w:eastAsiaTheme="minorEastAsia" w:cstheme="minorEastAsia"/>
          <w:i w:val="0"/>
          <w:caps w:val="0"/>
          <w:color w:val="4E7953"/>
          <w:spacing w:val="0"/>
          <w:kern w:val="0"/>
          <w:sz w:val="24"/>
          <w:szCs w:val="24"/>
          <w:u w:val="none"/>
          <w:shd w:val="clear" w:fill="FFFFFF"/>
          <w:lang w:val="en-US" w:eastAsia="zh-CN" w:bidi="ar"/>
        </w:rPr>
        <w:fldChar w:fldCharType="end"/>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t>上的治乱循环，本质是什么？是所谓的“专制体制”吗？</w:t>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t>换句话说，如果某个人穿越回古代，例如汉朝、唐朝、宋朝、明朝。然后攫取了朝廷的大权，强行在全社会推广自由民主、宪政、多党制、一人一票。是不是就能跳出“历史周期律”，摆脱治乱循环？</w:t>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t>显然不可能，这样只能死的更快。</w:t>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494949"/>
          <w:spacing w:val="0"/>
          <w:kern w:val="0"/>
          <w:sz w:val="24"/>
          <w:szCs w:val="24"/>
          <w:shd w:val="clear" w:fill="FFFFFF"/>
          <w:lang w:val="en-US" w:eastAsia="zh-CN" w:bidi="ar"/>
        </w:rPr>
        <w:t>农业时代治乱循环的本质，是由于落后的农业技术和人口增长之间不可调和的矛盾导致的。</w:t>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t>建国初期，经过战乱，人口锐减，土地重新分配，此时社会矛盾就会较轻。</w:t>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t>随着年岁日久，人口开始不断上升，而土地兼并也开始慢慢扩大，但农业时代的亩产却仍然是那么低，不会有质的进步。</w:t>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t>按照这个趋势发展下去，危机迟早要爆发。这和统治集团的贤明与否没有必然关系，一个贤明的皇帝和统治集团，也只能从土地兼并这方面入手，尽量稍稍缓解不平等，但他不可能大幅度提高亩产，这只是延缓危机的爆发而已。就像走钢丝一样。</w:t>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t>但天时并不是总有利的，如果连续几场天灾，在农业时代，必然会出现局部甚至全局的饥荒，此时国家就会动荡，吃不上饭的人民必然要反抗。轻的被镇压，重的改朝换代。</w:t>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b/>
          <w:i w:val="0"/>
          <w:caps w:val="0"/>
          <w:color w:val="494949"/>
          <w:spacing w:val="0"/>
          <w:kern w:val="0"/>
          <w:sz w:val="24"/>
          <w:szCs w:val="24"/>
          <w:shd w:val="clear" w:fill="FFFFFF"/>
          <w:lang w:val="en-US" w:eastAsia="zh-CN" w:bidi="ar"/>
        </w:rPr>
        <w:t>要从根本上打破这个治乱循环。就只能是工业化，不仅仅是像晚清那样在小农经济的汪洋大海中建区区几个工厂，而是要把整个农业社会的社会结构改造成工业社会的社会结构，建立完整的工业体系——这也正是1949年后，以毛泽东为代表的中国共产党人所做的——他们拨开重重的历史迷雾，真正看到了这个国家几千年来治乱循环的本质和根源。</w:t>
      </w:r>
    </w:p>
    <w:p>
      <w:pPr>
        <w:keepNext w:val="0"/>
        <w:keepLines w:val="0"/>
        <w:widowControl/>
        <w:suppressLineNumbers w:val="0"/>
        <w:jc w:val="center"/>
        <w:rPr>
          <w:rFonts w:hint="eastAsia" w:asciiTheme="minorEastAsia" w:hAnsiTheme="minorEastAsia" w:eastAsiaTheme="minorEastAsia" w:cstheme="minorEastAsia"/>
          <w:i w:val="0"/>
          <w:caps w:val="0"/>
          <w:color w:val="4E7953"/>
          <w:spacing w:val="0"/>
          <w:sz w:val="24"/>
          <w:szCs w:val="24"/>
          <w:u w:val="none"/>
          <w:shd w:val="clear" w:fill="E7EEF4"/>
        </w:rPr>
      </w:pP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E7953"/>
          <w:spacing w:val="0"/>
          <w:sz w:val="24"/>
          <w:szCs w:val="24"/>
          <w:u w:val="none"/>
          <w:shd w:val="clear" w:fill="E7EEF4"/>
        </w:rPr>
        <w:drawing>
          <wp:inline distT="0" distB="0" distL="114300" distR="114300">
            <wp:extent cx="3491865" cy="2232025"/>
            <wp:effectExtent l="0" t="0" r="13335" b="15875"/>
            <wp:docPr id="103" name="图片 71" descr="如果汉唐就搞宪政民主，能否跳出“治乱循环”的历史周期律？">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1" descr="如果汉唐就搞宪政民主，能否跳出“治乱循环”的历史周期律？"/>
                    <pic:cNvPicPr>
                      <a:picLocks noChangeAspect="1"/>
                    </pic:cNvPicPr>
                  </pic:nvPicPr>
                  <pic:blipFill>
                    <a:blip r:embed="rId96"/>
                    <a:stretch>
                      <a:fillRect/>
                    </a:stretch>
                  </pic:blipFill>
                  <pic:spPr>
                    <a:xfrm>
                      <a:off x="0" y="0"/>
                      <a:ext cx="3491865" cy="2232025"/>
                    </a:xfrm>
                    <a:prstGeom prst="rect">
                      <a:avLst/>
                    </a:prstGeom>
                    <a:noFill/>
                    <a:ln w="9525">
                      <a:noFill/>
                    </a:ln>
                  </pic:spPr>
                </pic:pic>
              </a:graphicData>
            </a:graphic>
          </wp:inline>
        </w:drawing>
      </w:r>
      <w:bookmarkStart w:id="217" w:name="image_operate_36491423460539665"/>
      <w:bookmarkEnd w:id="217"/>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t>1970年代，中国化肥产量大幅上升，这使得中国人均粮食产量在人口急速增长的同时，突破了300kg大关</w:t>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t>工业化和工业体系，对农业产量的提升，是有着质的意义的。化肥，水利建设，种子，大棚，农药，农业机械，这些都是农业社会无法比拟的优势，而它们的背后，是这个国家的工业生产能力。</w:t>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t>一个农业化国家，无论怎么“宪政”、“一人一票”、“普选”，都不可能超过工业化国家所爆发出来的生产力。</w:t>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t>中国几千年历史，只有在上世纪60年代之后，农业产量的增幅才第一次开始稳步超过人口的增幅。在这之后，中国人里的食物，才开始慢慢丰富起来。</w:t>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FFFFFF"/>
          <w:lang w:val="en-US" w:eastAsia="zh-CN" w:bidi="ar"/>
        </w:rPr>
        <w:t>走工业化道路，解决了生存问题，一个国家才真正开始走出治乱循环。</w:t>
      </w:r>
    </w:p>
    <w:p>
      <w:pPr>
        <w:keepNext w:val="0"/>
        <w:keepLines w:val="0"/>
        <w:widowControl/>
        <w:suppressLineNumbers w:val="0"/>
        <w:jc w:val="left"/>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2"/>
      </w:pPr>
      <w:bookmarkStart w:id="218" w:name="_Toc447745397"/>
      <w:r>
        <w:rPr>
          <w:rFonts w:hint="default"/>
        </w:rPr>
        <w:t>【文化散论】</w:t>
      </w:r>
      <w:bookmarkEnd w:id="218"/>
    </w:p>
    <w:p>
      <w:pPr>
        <w:pStyle w:val="3"/>
        <w:jc w:val="center"/>
        <w:rPr>
          <w:rFonts w:hint="default"/>
          <w:color w:val="504D59" w:themeColor="text1"/>
          <w14:textFill>
            <w14:solidFill>
              <w14:schemeClr w14:val="tx1"/>
            </w14:solidFill>
          </w14:textFill>
        </w:rPr>
      </w:pPr>
      <w:bookmarkStart w:id="219" w:name="_Toc99196914"/>
      <w:r>
        <w:rPr>
          <w:rFonts w:hint="default"/>
          <w:color w:val="504D59" w:themeColor="text1"/>
          <w14:textFill>
            <w14:solidFill>
              <w14:schemeClr w14:val="tx1"/>
            </w14:solidFill>
          </w14:textFill>
        </w:rPr>
        <w:t>123、</w:t>
      </w:r>
      <w:r>
        <w:rPr>
          <w:rFonts w:hint="default"/>
          <w:color w:val="504D59" w:themeColor="text1"/>
          <w14:textFill>
            <w14:solidFill>
              <w14:schemeClr w14:val="tx1"/>
            </w14:solidFill>
          </w14:textFill>
        </w:rPr>
        <w:fldChar w:fldCharType="begin"/>
      </w:r>
      <w:r>
        <w:rPr>
          <w:rFonts w:hint="default"/>
          <w:color w:val="504D59" w:themeColor="text1"/>
          <w14:textFill>
            <w14:solidFill>
              <w14:schemeClr w14:val="tx1"/>
            </w14:solidFill>
          </w14:textFill>
        </w:rPr>
        <w:instrText xml:space="preserve"> HYPERLINK "https://weibo.com/ttarticle/p/show?id=2309404336482579029958&amp;mod=zwenzhang" \t "/home/mecup/文档\\x/_blank" </w:instrText>
      </w:r>
      <w:r>
        <w:rPr>
          <w:rFonts w:hint="default"/>
          <w:color w:val="504D59" w:themeColor="text1"/>
          <w14:textFill>
            <w14:solidFill>
              <w14:schemeClr w14:val="tx1"/>
            </w14:solidFill>
          </w14:textFill>
        </w:rPr>
        <w:fldChar w:fldCharType="separate"/>
      </w:r>
      <w:r>
        <w:rPr>
          <w:rStyle w:val="22"/>
          <w:rFonts w:hint="default" w:ascii="Arial" w:hAnsi="Arial" w:cs="Arial"/>
          <w:i w:val="0"/>
          <w:caps w:val="0"/>
          <w:color w:val="504D59" w:themeColor="text1"/>
          <w:spacing w:val="0"/>
          <w:szCs w:val="24"/>
          <w:u w:val="none"/>
          <w14:textFill>
            <w14:solidFill>
              <w14:schemeClr w14:val="tx1"/>
            </w14:solidFill>
          </w14:textFill>
        </w:rPr>
        <w:t>《大年初一，去看了《流浪地球》》</w:t>
      </w:r>
      <w:r>
        <w:rPr>
          <w:rFonts w:hint="default"/>
          <w:color w:val="504D59" w:themeColor="text1"/>
          <w14:textFill>
            <w14:solidFill>
              <w14:schemeClr w14:val="tx1"/>
            </w14:solidFill>
          </w14:textFill>
        </w:rPr>
        <w:fldChar w:fldCharType="end"/>
      </w:r>
      <w:bookmarkEnd w:id="219"/>
    </w:p>
    <w:p>
      <w:pPr>
        <w:keepNext w:val="0"/>
        <w:keepLines w:val="0"/>
        <w:widowControl/>
        <w:suppressLineNumbers w:val="0"/>
        <w:jc w:val="center"/>
      </w:pPr>
      <w:r>
        <w:rPr>
          <w:rFonts w:hint="default" w:ascii="Arial" w:hAnsi="Arial" w:eastAsia="宋体" w:cs="Arial"/>
          <w:i w:val="0"/>
          <w:caps w:val="0"/>
          <w:color w:val="808080"/>
          <w:spacing w:val="0"/>
          <w:kern w:val="0"/>
          <w:sz w:val="18"/>
          <w:szCs w:val="18"/>
          <w:shd w:val="clear" w:fill="FFFFFF"/>
          <w:lang w:val="en-US" w:eastAsia="zh-CN" w:bidi="ar"/>
        </w:rPr>
        <w:t>2019-02-05</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rPr>
        <w:t>作为十多年的老粉丝，早就盼着大刘的作品能登上荧幕。但一直没有报多大的期望，因为长期以来，总觉得中国电影工业的水平和观念，和“科幻片”这种类型，是两个世界的事情。一谈到国产电影，脑子里总浮现出的是古装华丽但剧情空洞的架空玄幻片，或者是搞笑片，或者是爱情片，也有现实题材类型。至于科幻，那是好莱坞干的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此，几年前，当《三体》、《流浪地球》、《乡村教师》这几部小说要被改编成电影的时候，我的感觉是：肯定会去看，但也肯定惨不忍睹，只是为了刘慈欣的名字，也要去捧场，因为中国科幻电影太孱弱了，一点点火苗，也要细心呵护。</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大概几个月前，当《流浪地球》的预告片在网络上公布的时候，才重新对这部片子产生了期待。因为从预告片来说，场景画面都明显超出我的国产科幻片的想象。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今天是大年初一，在期待了好些天之后，终于等到了电影上映。看完之后，我觉得如果是10分满分的话，凭电影本身，可以打8.5分，如果考虑到这是中国科幻电影真正的元年尝试，那么可以打9.5分。当然，毕竟这才第一天上映，因此</w:t>
      </w:r>
      <w:r>
        <w:rPr>
          <w:rFonts w:hint="default" w:ascii="Arial" w:hAnsi="Arial" w:cs="Arial"/>
          <w:b/>
          <w:i w:val="0"/>
          <w:caps w:val="0"/>
          <w:color w:val="333333"/>
          <w:spacing w:val="0"/>
          <w:sz w:val="24"/>
          <w:szCs w:val="24"/>
        </w:rPr>
        <w:t>本文不会有任何剧透</w:t>
      </w:r>
      <w:r>
        <w:rPr>
          <w:rFonts w:hint="default" w:ascii="Arial" w:hAnsi="Arial" w:cs="Arial"/>
          <w:i w:val="0"/>
          <w:caps w:val="0"/>
          <w:color w:val="333333"/>
          <w:spacing w:val="0"/>
          <w:sz w:val="24"/>
          <w:szCs w:val="24"/>
        </w:rPr>
        <w:t>^_^</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2790190" cy="3721100"/>
            <wp:effectExtent l="0" t="0" r="10160" b="12700"/>
            <wp:docPr id="104"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2" descr="IMG_256"/>
                    <pic:cNvPicPr>
                      <a:picLocks noChangeAspect="1"/>
                    </pic:cNvPicPr>
                  </pic:nvPicPr>
                  <pic:blipFill>
                    <a:blip r:embed="rId97"/>
                    <a:stretch>
                      <a:fillRect/>
                    </a:stretch>
                  </pic:blipFill>
                  <pic:spPr>
                    <a:xfrm>
                      <a:off x="0" y="0"/>
                      <a:ext cx="2790190" cy="3721100"/>
                    </a:xfrm>
                    <a:prstGeom prst="rect">
                      <a:avLst/>
                    </a:prstGeom>
                    <a:noFill/>
                    <a:ln w="9525">
                      <a:noFill/>
                    </a:ln>
                  </pic:spPr>
                </pic:pic>
              </a:graphicData>
            </a:graphic>
          </wp:inline>
        </w:drawing>
      </w:r>
      <w:r>
        <w:rPr>
          <w:rFonts w:hint="default" w:ascii="Arial" w:hAnsi="Arial" w:cs="Arial"/>
          <w:i w:val="0"/>
          <w:caps w:val="0"/>
          <w:color w:val="333333"/>
          <w:spacing w:val="0"/>
          <w:sz w:val="24"/>
          <w:szCs w:val="24"/>
        </w:rPr>
        <w:br w:type="textWrapping"/>
      </w:r>
      <w:r>
        <w:rPr>
          <w:rFonts w:hint="default" w:ascii="Arial" w:hAnsi="Arial" w:cs="Arial"/>
          <w:i w:val="0"/>
          <w:caps w:val="0"/>
          <w:color w:val="808080"/>
          <w:spacing w:val="0"/>
          <w:sz w:val="18"/>
          <w:szCs w:val="18"/>
        </w:rPr>
        <w:t>大年初一，去看了《流浪地球》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在我看来，《流浪地球》电影的一个重要意义，是让中国元素在科幻大片中，显得不再突兀。它捅破了一层窗户纸。</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长期以来我们都看多了好莱坞的科幻大片，天然觉得灾难大片、科幻剧情中，一串叽里咕噜略带深沉的英语背景音，才符合“科幻范”，至于和外星人、自然天灾等搏斗的人类英雄，就应该长着一张白人的脸，电影中的各种生活元素和习惯细节，就应该设定为欧美国家，否则就显得怪异，就觉得出戏、不自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因此，之前的国外科幻大片中，也偶有中国的戏份，但是连中国观众自己都会觉得有些怪怪的。这一方面固然是因为美国在现实中的科技水平明显领先，因此由美国来拯救世界显得“可能较为符合现实”；但另一方面，中国过去的科幻片拍摄粗糙也是一个原因——以一两个点子为支撑，讲了一个和现实格格不入的玄幻色彩的传奇故事，然后再冠之以“科幻片”，这肯定会让观众觉得出戏。就像一盒五颜六色一尘不染的塑料积木出现在原始森林动物世界里的感觉一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刘慈欣的观点则是：好的科幻作品，应该写的像纪实文学和新闻报道那样真实。这就意味着其中需要填补大量的技术细节，来构造出一个新的现实世界。而中国过去二十年的一些科幻影视作品，往往空有一个故事，却没有能力自己去构建出另外一个“具有真实感的异世界”去流畅地“运行”它，二者兼容性很差，就会显得剧情幼稚、故事突兀无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刘慈欣之前在《无奈的和美丽的错误——科幻硬伤概论》这篇文章中有过这样的论述：</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创作科幻文学所需要的知识结构十分怪异，是一种顶天立地型的结构。顶天是说作者需要对最前沿最深刻最抽象的知识内核有透彻的理解，立地是需要作者对最低层最繁琐的技术细节要有生动的感受，而对于目前理工科专业学得最多的中间层次的知识反而要求不多。</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　　以计算机为例，要写出好的作品，就要求科幻作者理解人工智能的哲学含义，从哲学层面上理解机器意识的深刻内涵，以及这种内涵对人类文明将产生的深远影响。他必须去涉猎像图灵机中文房间哥德尔定律之类的普通计算机专业涉及不多的东西；另一方面，他还需要知道当主机房断电时，UPS发出的声儿听起来像什么；咖啡泼到键盘上时屏幕上有什么反应……而学得最多的实际工作中最有意义的C和JAVA编程倒是不太重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些“顶天”的哲学思考和“立地”的看上去不引人注意的细节，恰恰肩负着在科幻影视作品中提供“真实感”的作用。而这些就需要影视工作者具有丰富的科幻相关知识和经验，至少能找到具备这些知识的人来把关，然后把它们体现到自己的作品中，营造出真实与厚重。否则观众就会觉得人物的行为莫名其妙、浮夸不真实，细节上到处都是bug，不忍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在这一点上，《流浪地球》的制作者们可谓是很有诚意，不但请到了刘慈欣本人，而且请4位中科院科学家协助他们为《流浪地球》建立一个更加完善的世界观。包括3000张概念设计图、10000件道具制作、100000延展平米实景搭建。事实证明，这些努力都是值得的。《流浪地球》先是为我们构造了一个新世界，然后再在这个新世界上展示了一个波澜壮阔的科幻故事。也正是因为细节充实、逻辑顺畅，特效精致，出现在其中的中国元素才不会让观众觉得出戏，反而会觉得亲切——这确实是应该出现在这样一个世界里的元素，而不是被硬插进来的尴尬。</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接下来总结一下电影的其他特点：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1、完成度高，故事讲的比较“圆”，不愧是刘慈欣亲自操刀。而我们过去很多电影的问题就在于不会讲故事，导致空有华丽场面。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2、特效非常好，完全不像是中国科幻电影。（当然，希望以后我们会慢慢习惯）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3、突出了对“真实感”的营造，包括地名、标志性建筑、中国特色的标语口号、地方新闻联播等等。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4、情节上比较流畅，没有太尴尬的地方，也有好莱坞电影常见的那种一波三折。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5、没有爱情戏、没有爱情戏，这真是太美好了。之前已经有很多各种打着“职场剧”的谈恋爱。仿佛我们的有些编剧们离开“谈恋爱”就不知道该怎么表现人性、社会、矛盾冲突了。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6、大量眼花缭乱的未来社会细节，比如地下城、空间站、外骨骼、行星发动机，与另外的中国特色的福字、舞狮、麻将等</w:t>
      </w:r>
      <w:r>
        <w:rPr>
          <w:rFonts w:hint="default" w:ascii="Arial" w:hAnsi="Arial" w:cs="Arial"/>
          <w:b/>
          <w:i w:val="0"/>
          <w:caps w:val="0"/>
          <w:color w:val="333333"/>
          <w:spacing w:val="0"/>
          <w:sz w:val="24"/>
          <w:szCs w:val="24"/>
        </w:rPr>
        <w:t>有机</w:t>
      </w:r>
      <w:r>
        <w:rPr>
          <w:rFonts w:hint="default" w:ascii="Arial" w:hAnsi="Arial" w:cs="Arial"/>
          <w:i w:val="0"/>
          <w:caps w:val="0"/>
          <w:color w:val="333333"/>
          <w:spacing w:val="0"/>
          <w:sz w:val="24"/>
          <w:szCs w:val="24"/>
        </w:rPr>
        <w:t>融合，兼顾了民族感和技术感，让人觉得，这确实是未来社会的一种样子。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7、亲情戏击中了不少人的泪点。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8、有个人英雄主义，但同时也强调了集体主义、国际主义和人类团结，体现了构建人类命运共同体的重要性。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9、有一些细节处理我觉得还有改进余地，比如影片中间部分有些镜头太晃了。另外，影片最后的处理我觉得不是太好，过于日常化了，消减了那种历时2500年100代人的历史感。因为全片实际上只展示了通过木星加速这一个过程，因此没有读过原著的观众可能会对整个漫长历程的感受不够深刻。其实原著中最后渲染的那个气氛就很好，如果以某种特效形式补上，会更加饱满惊艳：“我好像看到半人马座三颗金色的太阳在地平线上依次升起，万物沐浴在它温暖的光芒中。固态的空气融化了，变成了碧蓝的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总之，如果说刘慈欣靠一己之力把中国科幻推到了世界级的水平，那么我觉得可以说：《流浪地球》这部电影，也是以一己之力，把中国科幻电影推到了接近世界级的水平。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最后，希望《流浪地球》在商业上能有更好的票房。只有让资本发现这样能挣钱、挣大钱，才会有更多的后来者有动力、有勇气投入到精良国产科幻电影领域中，形成正向循环。中国电影观众今后才能看到更多优秀的国产科幻被搬上荧幕。随着中国成为世界第二大经济体，在各个科技领域都迎头赶上甚至超越领跑，中国人会越来越适应本国面孔在科幻作品中担任重要位置。因此国产科幻影视是有潜在市场的，但需要一个敢于吃螃蟹的人，比如我们盼了很多年的“中国科幻电影元年”，终于在猪年初一来到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一个在科技上崛起的大国，往往也会产生优秀的科幻作品。后者是前者在上层建筑层面的投射。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有一个愿望，当然，可能很多年后才会实现。就是把《三体》三部曲以电视剧的形式、电影的画质、用最合适的演员、高还原性地、完完整整地拍出来，可以是四十集五十集，然后在国内主流电视台的黄金时间播放，且受到观众的热烈欢迎和好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也许，电影《流浪地球》的成功，为这个遥不可及的愿望迈出了第一步。​​​​</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504D59" w:themeColor="text1"/>
          <w14:textFill>
            <w14:solidFill>
              <w14:schemeClr w14:val="tx1"/>
            </w14:solidFill>
          </w14:textFill>
        </w:rPr>
      </w:pPr>
      <w:bookmarkStart w:id="220" w:name="_Toc565931268"/>
      <w:r>
        <w:rPr>
          <w:color w:val="504D59" w:themeColor="text1"/>
          <w:lang w:val="en-US" w:eastAsia="zh-CN"/>
          <w14:textFill>
            <w14:solidFill>
              <w14:schemeClr w14:val="tx1"/>
            </w14:solidFill>
          </w14:textFill>
        </w:rPr>
        <w:t>124、</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"https://weibo.com/ttarticle/p/show?id=2309404338918228113460&amp;mod=zwenzhang"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《《流浪地球》大获成功，哪篇刘慈欣的小说会成为下一个票房奇迹？》</w:t>
      </w:r>
      <w:r>
        <w:rPr>
          <w:rFonts w:hint="default"/>
          <w:color w:val="504D59" w:themeColor="text1"/>
          <w:lang w:val="en-US" w:eastAsia="zh-CN"/>
          <w14:textFill>
            <w14:solidFill>
              <w14:schemeClr w14:val="tx1"/>
            </w14:solidFill>
          </w14:textFill>
        </w:rPr>
        <w:fldChar w:fldCharType="end"/>
      </w:r>
      <w:bookmarkEnd w:id="220"/>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2019-02-12</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​​截止到2019年2月12日下午17点，流浪地球的票房已经突破了25亿，票房占比超过57%，成为了猪年春节档的最大赢家。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drawing>
          <wp:inline distT="0" distB="0" distL="114300" distR="114300">
            <wp:extent cx="3285490" cy="3777615"/>
            <wp:effectExtent l="0" t="0" r="10160" b="13335"/>
            <wp:docPr id="105"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3" descr="IMG_256"/>
                    <pic:cNvPicPr>
                      <a:picLocks noChangeAspect="1"/>
                    </pic:cNvPicPr>
                  </pic:nvPicPr>
                  <pic:blipFill>
                    <a:blip r:embed="rId98"/>
                    <a:stretch>
                      <a:fillRect/>
                    </a:stretch>
                  </pic:blipFill>
                  <pic:spPr>
                    <a:xfrm>
                      <a:off x="0" y="0"/>
                      <a:ext cx="3285490" cy="3777615"/>
                    </a:xfrm>
                    <a:prstGeom prst="rect">
                      <a:avLst/>
                    </a:prstGeom>
                    <a:noFill/>
                    <a:ln w="9525">
                      <a:noFill/>
                    </a:ln>
                  </pic:spPr>
                </pic:pic>
              </a:graphicData>
            </a:graphic>
          </wp:inline>
        </w:drawing>
      </w:r>
      <w:r>
        <w:rPr>
          <w:rFonts w:hint="default" w:ascii="Arial" w:hAnsi="Arial" w:cs="Arial"/>
          <w:i w:val="0"/>
          <w:caps w:val="0"/>
          <w:color w:val="333333"/>
          <w:spacing w:val="0"/>
          <w:sz w:val="24"/>
          <w:szCs w:val="24"/>
        </w:rPr>
        <w:br w:type="textWrapping"/>
      </w:r>
      <w:r>
        <w:rPr>
          <w:rFonts w:hint="default" w:ascii="Arial" w:hAnsi="Arial" w:cs="Arial"/>
          <w:i w:val="0"/>
          <w:caps w:val="0"/>
          <w:color w:val="808080"/>
          <w:spacing w:val="0"/>
          <w:sz w:val="18"/>
          <w:szCs w:val="18"/>
        </w:rPr>
        <w:t>当日票房排名前五位的电影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从一开始不被看好，大年初一排片仅列第四，到两天内快速翻转，观众口碑起到了重要作用。中国观众真的是太渴望看到一部好的本土重工业大片了。《流浪地球》的成功，也开启了中国真正意义上的商业科幻电影这条戏路，接下来，那些原本认为中国人在科幻片里出现会觉得滑稽，观众不买账的资本们，出于盈利需求，也会陆陆续续进入这个新的处女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刘慈欣作为中国科幻第一人，已经写出了很多精彩的长篇、中篇、短篇小说，随着《三体》小说和《流浪地球》电影的大热，刘慈欣逐渐从小众的科幻圈子走到普通公众视野内。他的过往作品，将可能是资本优先选择用来制成电影的IP。</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本文会对刘慈欣的基本所有小说做一个分析，看看哪些更适合改编成电影。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满分为五颗星★★★★★</w:t>
      </w:r>
    </w:p>
    <w:p>
      <w:pPr>
        <w:pStyle w:val="4"/>
        <w:rPr>
          <w:rFonts w:hint="default" w:ascii="Arial" w:hAnsi="Arial" w:cs="Arial"/>
          <w:i w:val="0"/>
          <w:caps w:val="0"/>
          <w:color w:val="333333"/>
          <w:spacing w:val="0"/>
          <w:sz w:val="33"/>
          <w:szCs w:val="33"/>
        </w:rPr>
      </w:pPr>
      <w:bookmarkStart w:id="221" w:name="_Toc1502823049"/>
      <w:r>
        <w:rPr>
          <w:rFonts w:hint="default" w:ascii="Arial" w:hAnsi="Arial" w:cs="Arial"/>
          <w:b/>
          <w:i w:val="0"/>
          <w:caps w:val="0"/>
          <w:color w:val="333333"/>
          <w:spacing w:val="0"/>
          <w:sz w:val="33"/>
          <w:szCs w:val="33"/>
        </w:rPr>
        <w:br w:type="textWrapping"/>
      </w:r>
      <w:r>
        <w:rPr>
          <w:rStyle w:val="24"/>
          <w:rFonts w:hint="default"/>
          <w:b/>
          <w:bCs w:val="0"/>
        </w:rPr>
        <w:t>01【鲸歌】（改编指数：★）</w:t>
      </w:r>
      <w:bookmarkEnd w:id="221"/>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这是大刘早期的一篇作品，现在已经很少提及，除了“鲸长着牙”这个梗之外。这篇小说较为单薄，全篇基本上就一个点子支撑故事：通过控制鲸的大脑信号来操纵其行为，不太适合改编成电影。</w:t>
      </w:r>
    </w:p>
    <w:p>
      <w:pPr>
        <w:pStyle w:val="4"/>
        <w:rPr>
          <w:rFonts w:hint="default" w:ascii="Arial" w:hAnsi="Arial" w:cs="Arial"/>
          <w:i w:val="0"/>
          <w:caps w:val="0"/>
          <w:color w:val="333333"/>
          <w:spacing w:val="0"/>
          <w:sz w:val="33"/>
          <w:szCs w:val="33"/>
        </w:rPr>
      </w:pPr>
      <w:bookmarkStart w:id="222" w:name="_Toc126962333"/>
      <w:r>
        <w:rPr>
          <w:rFonts w:hint="default" w:ascii="Arial" w:hAnsi="Arial" w:cs="Arial"/>
          <w:i w:val="0"/>
          <w:caps w:val="0"/>
          <w:color w:val="333333"/>
          <w:spacing w:val="0"/>
          <w:sz w:val="33"/>
          <w:szCs w:val="33"/>
        </w:rPr>
        <w:br w:type="textWrapping"/>
      </w:r>
      <w:r>
        <w:rPr>
          <w:rStyle w:val="24"/>
          <w:rFonts w:hint="default"/>
          <w:b/>
          <w:bCs w:val="0"/>
        </w:rPr>
        <w:t>02【微观尽头】（改编指数：★☆）</w:t>
      </w:r>
      <w:bookmarkEnd w:id="222"/>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脑洞比较大：通过撞击极小物质结构夸克来反转极大的宇宙，但也是属于单个点子支撑全篇。这篇比鲸歌要好看一些，但改编电影的话还是比较单薄。</w:t>
      </w:r>
    </w:p>
    <w:p>
      <w:pPr>
        <w:pStyle w:val="4"/>
        <w:rPr>
          <w:rFonts w:hint="default" w:ascii="Arial" w:hAnsi="Arial" w:cs="Arial"/>
          <w:i w:val="0"/>
          <w:caps w:val="0"/>
          <w:color w:val="333333"/>
          <w:spacing w:val="0"/>
          <w:sz w:val="33"/>
          <w:szCs w:val="33"/>
        </w:rPr>
      </w:pPr>
      <w:bookmarkStart w:id="223" w:name="_Toc251777891"/>
      <w:r>
        <w:rPr>
          <w:rFonts w:hint="default" w:ascii="Arial" w:hAnsi="Arial" w:cs="Arial"/>
          <w:i w:val="0"/>
          <w:caps w:val="0"/>
          <w:color w:val="333333"/>
          <w:spacing w:val="0"/>
          <w:sz w:val="33"/>
          <w:szCs w:val="33"/>
        </w:rPr>
        <w:br w:type="textWrapping"/>
      </w:r>
      <w:r>
        <w:rPr>
          <w:rStyle w:val="24"/>
          <w:rFonts w:hint="default"/>
          <w:b/>
          <w:bCs w:val="0"/>
        </w:rPr>
        <w:t>03【坍缩】（改编指数：★☆）</w:t>
      </w:r>
      <w:bookmarkEnd w:id="223"/>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和上篇的思路有些类似，也是构造了一个新的物理规则，脑洞很精彩，但比较单薄。和上篇一样，如果是作为一个其他故事的剧情设定，或者作为一个新故事的启发思路还可以。例如《乡村教师》之于《疯狂的外星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4"/>
        <w:rPr>
          <w:rFonts w:hint="default"/>
          <w:b/>
          <w:bCs w:val="0"/>
        </w:rPr>
      </w:pPr>
      <w:bookmarkStart w:id="224" w:name="_Toc1160129912"/>
      <w:r>
        <w:rPr>
          <w:rFonts w:hint="default"/>
          <w:b/>
          <w:bCs w:val="0"/>
        </w:rPr>
        <w:t>04【带上她的眼晴】（改编指数：★★★☆）</w:t>
      </w:r>
      <w:bookmarkEnd w:id="224"/>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较适合改编成电影，有灾难片的剧情，有情感上的煽情，有特效展示的空间（落日工程、地心环境），甚至还可以加上一些爱情元素（当然得加的恰到好处才行）和落日六号船员们的历程、矛盾冲突等等，从而构成一个比较丰富饱满的剧本。</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本篇已经入选初一下学期人教版《语文》教材。</w:t>
      </w:r>
    </w:p>
    <w:p>
      <w:pPr>
        <w:pStyle w:val="4"/>
        <w:rPr>
          <w:rFonts w:hint="default" w:ascii="Arial" w:hAnsi="Arial" w:cs="Arial"/>
          <w:i w:val="0"/>
          <w:caps w:val="0"/>
          <w:color w:val="333333"/>
          <w:spacing w:val="0"/>
          <w:sz w:val="33"/>
          <w:szCs w:val="33"/>
        </w:rPr>
      </w:pPr>
      <w:bookmarkStart w:id="225" w:name="_Toc2030213604"/>
      <w:r>
        <w:rPr>
          <w:rFonts w:hint="default" w:ascii="Arial" w:hAnsi="Arial" w:cs="Arial"/>
          <w:i w:val="0"/>
          <w:caps w:val="0"/>
          <w:color w:val="333333"/>
          <w:spacing w:val="0"/>
          <w:sz w:val="33"/>
          <w:szCs w:val="33"/>
        </w:rPr>
        <w:br w:type="textWrapping"/>
      </w:r>
      <w:r>
        <w:rPr>
          <w:rStyle w:val="24"/>
          <w:rFonts w:hint="default"/>
          <w:b/>
        </w:rPr>
        <w:t>05【地火】（改编指数：★★★★）</w:t>
      </w:r>
      <w:bookmarkEnd w:id="225"/>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比较适合，灾难片+人文关怀+时代对比+父亲责任+工业文化+工人阶级困境+厚重历史……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拍好了，将是《流浪地球》+《钢的琴》的感觉……</w:t>
      </w:r>
    </w:p>
    <w:p>
      <w:pPr>
        <w:pStyle w:val="4"/>
        <w:rPr>
          <w:rFonts w:hint="default" w:ascii="Arial" w:hAnsi="Arial" w:cs="Arial"/>
          <w:i w:val="0"/>
          <w:caps w:val="0"/>
          <w:color w:val="333333"/>
          <w:spacing w:val="0"/>
          <w:sz w:val="33"/>
          <w:szCs w:val="33"/>
        </w:rPr>
      </w:pPr>
      <w:bookmarkStart w:id="226" w:name="_Toc1647741723"/>
      <w:r>
        <w:rPr>
          <w:rFonts w:hint="default" w:ascii="Arial" w:hAnsi="Arial" w:cs="Arial"/>
          <w:i w:val="0"/>
          <w:caps w:val="0"/>
          <w:color w:val="333333"/>
          <w:spacing w:val="0"/>
          <w:sz w:val="33"/>
          <w:szCs w:val="33"/>
        </w:rPr>
        <w:br w:type="textWrapping"/>
      </w:r>
      <w:r>
        <w:rPr>
          <w:rStyle w:val="24"/>
          <w:rFonts w:hint="default"/>
          <w:b/>
        </w:rPr>
        <w:t>06【流浪地球】（改编指数：★★★★☆）</w:t>
      </w:r>
      <w:bookmarkEnd w:id="226"/>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略</w:t>
      </w:r>
    </w:p>
    <w:p>
      <w:pPr>
        <w:pStyle w:val="4"/>
        <w:rPr>
          <w:rFonts w:hint="default" w:ascii="Arial" w:hAnsi="Arial" w:cs="Arial"/>
          <w:i w:val="0"/>
          <w:caps w:val="0"/>
          <w:color w:val="333333"/>
          <w:spacing w:val="0"/>
          <w:sz w:val="33"/>
          <w:szCs w:val="33"/>
        </w:rPr>
      </w:pPr>
      <w:bookmarkStart w:id="227" w:name="_Toc1685863123"/>
      <w:r>
        <w:rPr>
          <w:rFonts w:hint="default" w:ascii="Arial" w:hAnsi="Arial" w:cs="Arial"/>
          <w:i w:val="0"/>
          <w:caps w:val="0"/>
          <w:color w:val="333333"/>
          <w:spacing w:val="0"/>
          <w:sz w:val="33"/>
          <w:szCs w:val="33"/>
        </w:rPr>
        <w:br w:type="textWrapping"/>
      </w:r>
      <w:r>
        <w:rPr>
          <w:rStyle w:val="24"/>
          <w:rFonts w:hint="default"/>
          <w:b/>
        </w:rPr>
        <w:t>07【乡村教师】（改编指数：★★★）</w:t>
      </w:r>
      <w:bookmarkEnd w:id="227"/>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这篇比较纠结，怎么说呢。就像刘慈欣在文章开头的那句话一样：【我不敢说它的水准高到哪里去,但从中你将看到中国科幻史上最离奇最不可思议的意境。】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小说是真的精彩，但碳基联邦那段，不是太好展示，除非你能接收一堆奇形怪状长的半像半不像人的“外星人”形象，然后说着中文……美国电影里外星人长的像人说英文没什么，中国科幻电影如果这样拍的话，观众未必能接受。但如果不用拟人形象，外星人个体之间的交流、关系、协作等又不太好展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至于农村那部分，反而简单很多，中国电影人过去几十年拍过的反映中国农村穷到掉渣、愚昧落后的作品不少，抓几个导演来拍这部分就是了。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如果拍好了，这种强烈反差带来的震撼，绝对是电影史上的一朵奇葩。</w:t>
      </w:r>
    </w:p>
    <w:p>
      <w:pPr>
        <w:pStyle w:val="4"/>
        <w:rPr>
          <w:rFonts w:hint="default" w:ascii="Arial" w:hAnsi="Arial" w:cs="Arial"/>
          <w:i w:val="0"/>
          <w:caps w:val="0"/>
          <w:color w:val="333333"/>
          <w:spacing w:val="0"/>
          <w:sz w:val="33"/>
          <w:szCs w:val="33"/>
        </w:rPr>
      </w:pPr>
      <w:bookmarkStart w:id="228" w:name="_Toc900274283"/>
      <w:r>
        <w:rPr>
          <w:rFonts w:hint="default" w:ascii="Arial" w:hAnsi="Arial" w:cs="Arial"/>
          <w:i w:val="0"/>
          <w:caps w:val="0"/>
          <w:color w:val="333333"/>
          <w:spacing w:val="0"/>
          <w:sz w:val="33"/>
          <w:szCs w:val="33"/>
        </w:rPr>
        <w:br w:type="textWrapping"/>
      </w:r>
      <w:r>
        <w:rPr>
          <w:rStyle w:val="24"/>
          <w:rFonts w:hint="default"/>
          <w:b/>
        </w:rPr>
        <w:t>08【微纪元】（改编指数：★★★☆）</w:t>
      </w:r>
      <w:bookmarkEnd w:id="228"/>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考验脑洞和特效，人类被缩小到微观世界之后，可以展现的东西很多，可以说是一个“异世界”了。但是小说本身主要倾向于展示微纪元本身，建成之后的微纪元是一个“和谐世界”，人物矛盾或者人和环境的冲突不剧烈，而光有特效的话观众又不一定完全满意，建议改编的时候加上一些冲突（比如微人和宏人的战争、太阳的灾变、宏人胚胎的威胁等等可以多展示一下）。</w:t>
      </w:r>
    </w:p>
    <w:p>
      <w:pPr>
        <w:pStyle w:val="4"/>
        <w:rPr>
          <w:rFonts w:hint="default" w:ascii="Arial" w:hAnsi="Arial" w:cs="Arial"/>
          <w:i w:val="0"/>
          <w:caps w:val="0"/>
          <w:color w:val="333333"/>
          <w:spacing w:val="0"/>
          <w:sz w:val="33"/>
          <w:szCs w:val="33"/>
        </w:rPr>
      </w:pPr>
      <w:bookmarkStart w:id="229" w:name="_Toc1812207948"/>
      <w:r>
        <w:rPr>
          <w:rFonts w:hint="default" w:ascii="Arial" w:hAnsi="Arial" w:cs="Arial"/>
          <w:i w:val="0"/>
          <w:caps w:val="0"/>
          <w:color w:val="333333"/>
          <w:spacing w:val="0"/>
          <w:sz w:val="33"/>
          <w:szCs w:val="33"/>
        </w:rPr>
        <w:br w:type="textWrapping"/>
      </w:r>
      <w:r>
        <w:rPr>
          <w:rStyle w:val="24"/>
          <w:rFonts w:hint="default"/>
          <w:b/>
        </w:rPr>
        <w:t>09【纤维】（改编指数：★★）</w:t>
      </w:r>
      <w:bookmarkEnd w:id="229"/>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本篇属于点子类短篇，和02、03类似，可以作为一个完整故事的世界观预设，但故事本身可能需要新写。</w:t>
      </w:r>
    </w:p>
    <w:p>
      <w:pPr>
        <w:pStyle w:val="4"/>
        <w:rPr>
          <w:rFonts w:hint="default" w:ascii="Arial" w:hAnsi="Arial" w:cs="Arial"/>
          <w:i w:val="0"/>
          <w:caps w:val="0"/>
          <w:color w:val="333333"/>
          <w:spacing w:val="0"/>
          <w:sz w:val="33"/>
          <w:szCs w:val="33"/>
        </w:rPr>
      </w:pPr>
      <w:bookmarkStart w:id="230" w:name="_Toc199913548"/>
      <w:r>
        <w:rPr>
          <w:rFonts w:hint="default" w:ascii="Arial" w:hAnsi="Arial" w:cs="Arial"/>
          <w:i w:val="0"/>
          <w:caps w:val="0"/>
          <w:color w:val="333333"/>
          <w:spacing w:val="0"/>
          <w:sz w:val="33"/>
          <w:szCs w:val="33"/>
        </w:rPr>
        <w:br w:type="textWrapping"/>
      </w:r>
      <w:r>
        <w:rPr>
          <w:rStyle w:val="24"/>
          <w:rFonts w:hint="default"/>
          <w:b/>
        </w:rPr>
        <w:t>10【命运】（改编指数：★★★）</w:t>
      </w:r>
      <w:bookmarkEnd w:id="230"/>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展现了地球文明的另外一种可能：主人公进入了虫洞，回到了6500万年前，并推开了那颗撞向地球的小行星，然后回到现实时间线后发现：恐龙创造了文明，并且把人类关进了动物园观赏或者食用。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故事较为完整，脑洞很大也很震撼，适合改编。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4"/>
        <w:rPr>
          <w:rFonts w:hint="default"/>
        </w:rPr>
      </w:pPr>
      <w:bookmarkStart w:id="231" w:name="_Toc491577814"/>
      <w:r>
        <w:rPr>
          <w:rFonts w:hint="default"/>
        </w:rPr>
        <w:t>11【全频带阻塞干扰】（改编指数：★）</w:t>
      </w:r>
      <w:bookmarkEnd w:id="231"/>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题材较为敏感，完全不适合改编。会引发一大批创伤后应激障碍（ PTSD）患者。</w:t>
      </w:r>
    </w:p>
    <w:p>
      <w:pPr>
        <w:pStyle w:val="4"/>
        <w:rPr>
          <w:rFonts w:hint="default" w:ascii="Arial" w:hAnsi="Arial" w:cs="Arial"/>
          <w:i w:val="0"/>
          <w:caps w:val="0"/>
          <w:color w:val="333333"/>
          <w:spacing w:val="0"/>
          <w:sz w:val="33"/>
          <w:szCs w:val="33"/>
        </w:rPr>
      </w:pPr>
      <w:bookmarkStart w:id="232" w:name="_Toc1659506515"/>
      <w:r>
        <w:rPr>
          <w:rFonts w:hint="default" w:ascii="Arial" w:hAnsi="Arial" w:cs="Arial"/>
          <w:i w:val="0"/>
          <w:caps w:val="0"/>
          <w:color w:val="333333"/>
          <w:spacing w:val="0"/>
          <w:sz w:val="33"/>
          <w:szCs w:val="33"/>
        </w:rPr>
        <w:br w:type="textWrapping"/>
      </w:r>
      <w:r>
        <w:rPr>
          <w:rStyle w:val="24"/>
          <w:rFonts w:hint="default"/>
          <w:b/>
        </w:rPr>
        <w:t>12【信使】（改编指数：★★☆）</w:t>
      </w:r>
      <w:bookmarkEnd w:id="232"/>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时空穿越，拜访历史上的名人并交流，作为小说读起来可能比较有趣，但是电影展示容易变得枯燥无味。</w:t>
      </w:r>
    </w:p>
    <w:p>
      <w:pPr>
        <w:pStyle w:val="4"/>
        <w:rPr>
          <w:rFonts w:hint="default" w:ascii="Arial" w:hAnsi="Arial" w:cs="Arial"/>
          <w:i w:val="0"/>
          <w:caps w:val="0"/>
          <w:color w:val="333333"/>
          <w:spacing w:val="0"/>
          <w:sz w:val="33"/>
          <w:szCs w:val="33"/>
        </w:rPr>
      </w:pPr>
      <w:bookmarkStart w:id="233" w:name="_Toc989337553"/>
      <w:r>
        <w:rPr>
          <w:rFonts w:hint="default" w:ascii="Arial" w:hAnsi="Arial" w:cs="Arial"/>
          <w:i w:val="0"/>
          <w:caps w:val="0"/>
          <w:color w:val="333333"/>
          <w:spacing w:val="0"/>
          <w:sz w:val="33"/>
          <w:szCs w:val="33"/>
        </w:rPr>
        <w:br w:type="textWrapping"/>
      </w:r>
      <w:r>
        <w:rPr>
          <w:rStyle w:val="24"/>
          <w:rFonts w:hint="default"/>
          <w:b/>
        </w:rPr>
        <w:t>13【混沌蝴蝶】（改编指数：★★★）</w:t>
      </w:r>
      <w:bookmarkEnd w:id="233"/>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这篇小说写于1999年，大使馆被轰炸的那一年。有较明显的反美倾向，改编电影的现实难度较大。但可以作为另外一个故事的设定。</w:t>
      </w:r>
    </w:p>
    <w:p>
      <w:pPr>
        <w:pStyle w:val="4"/>
        <w:rPr>
          <w:rFonts w:hint="default" w:ascii="Arial" w:hAnsi="Arial" w:cs="Arial"/>
          <w:i w:val="0"/>
          <w:caps w:val="0"/>
          <w:color w:val="333333"/>
          <w:spacing w:val="0"/>
          <w:sz w:val="33"/>
          <w:szCs w:val="33"/>
        </w:rPr>
      </w:pPr>
      <w:bookmarkStart w:id="234" w:name="_Toc675257797"/>
      <w:r>
        <w:rPr>
          <w:rFonts w:hint="default" w:ascii="Arial" w:hAnsi="Arial" w:cs="Arial"/>
          <w:i w:val="0"/>
          <w:caps w:val="0"/>
          <w:color w:val="333333"/>
          <w:spacing w:val="0"/>
          <w:sz w:val="33"/>
          <w:szCs w:val="33"/>
        </w:rPr>
        <w:br w:type="textWrapping"/>
      </w:r>
      <w:r>
        <w:rPr>
          <w:rStyle w:val="24"/>
          <w:rFonts w:hint="default"/>
          <w:b/>
        </w:rPr>
        <w:t>14【西洋】（改编指数：★☆）</w:t>
      </w:r>
      <w:bookmarkEnd w:id="234"/>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目前的舆论环境不适合，会引发较大的政治争议。但故事确实是比较有趣。</w:t>
      </w:r>
    </w:p>
    <w:p>
      <w:pPr>
        <w:pStyle w:val="4"/>
        <w:rPr>
          <w:rFonts w:hint="default" w:ascii="Arial" w:hAnsi="Arial" w:cs="Arial"/>
          <w:i w:val="0"/>
          <w:caps w:val="0"/>
          <w:color w:val="333333"/>
          <w:spacing w:val="0"/>
          <w:sz w:val="33"/>
          <w:szCs w:val="33"/>
        </w:rPr>
      </w:pPr>
      <w:bookmarkStart w:id="235" w:name="_Toc1125061350"/>
      <w:r>
        <w:rPr>
          <w:rFonts w:hint="default" w:ascii="Arial" w:hAnsi="Arial" w:cs="Arial"/>
          <w:i w:val="0"/>
          <w:caps w:val="0"/>
          <w:color w:val="333333"/>
          <w:spacing w:val="0"/>
          <w:sz w:val="33"/>
          <w:szCs w:val="33"/>
        </w:rPr>
        <w:br w:type="textWrapping"/>
      </w:r>
      <w:r>
        <w:rPr>
          <w:rStyle w:val="24"/>
          <w:rFonts w:hint="default"/>
          <w:b/>
        </w:rPr>
        <w:t>15【中国太阳】（改编指数：★★★★★）</w:t>
      </w:r>
      <w:bookmarkEnd w:id="235"/>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五颗星！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这篇小说是大刘所有作品中最适合改编电影的，没有之一！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拍摄难度不大，最多是近地空间。有个人奋斗，有屌丝成才，有励志，有人物视野和性格的转变，有工业化城市化，有中国梦，有激动人心的星辰大海，有把个人命运和祖国发展、人类文明、科学进步融为一体的崇高和自我实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水娃，一个西北小山村的孩子，从最简单的“去县城，看更多的灯”的希望，到“飞向星海,把人类的目光重新引向宇宙深处”。六个目标层层递进，波澜壮阔，很适合分段拍摄。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另外，用巨大的“中国太阳”反射镜来改变天气，电影拍出来的效果也是很震撼。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而且小说基本就可以当剧本梗概用了。当然了，北京房价三千五那个需要改一下。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霍金教授已经去世了，《中国太阳》要是再不拍，王宝强和徐峥也老了。</w:t>
      </w:r>
    </w:p>
    <w:p>
      <w:pPr>
        <w:pStyle w:val="4"/>
        <w:rPr>
          <w:rFonts w:hint="default" w:ascii="Arial" w:hAnsi="Arial" w:cs="Arial"/>
          <w:i w:val="0"/>
          <w:caps w:val="0"/>
          <w:color w:val="333333"/>
          <w:spacing w:val="0"/>
          <w:sz w:val="33"/>
          <w:szCs w:val="33"/>
        </w:rPr>
      </w:pPr>
      <w:bookmarkStart w:id="236" w:name="_Toc1311600688"/>
      <w:r>
        <w:rPr>
          <w:rFonts w:hint="default" w:ascii="Arial" w:hAnsi="Arial" w:cs="Arial"/>
          <w:i w:val="0"/>
          <w:caps w:val="0"/>
          <w:color w:val="333333"/>
          <w:spacing w:val="0"/>
          <w:sz w:val="33"/>
          <w:szCs w:val="33"/>
        </w:rPr>
        <w:br w:type="textWrapping"/>
      </w:r>
      <w:r>
        <w:rPr>
          <w:rStyle w:val="24"/>
          <w:rFonts w:hint="default"/>
          <w:b/>
        </w:rPr>
        <w:t>16【梦之海】（改编指数：★★）</w:t>
      </w:r>
      <w:bookmarkEnd w:id="236"/>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刘慈欣“大艺术”系列作品之一。虽然小说点子很惊艳美丽，但故事性不是很强，主要目的是展现科学美景。</w:t>
      </w:r>
    </w:p>
    <w:p>
      <w:pPr>
        <w:pStyle w:val="4"/>
        <w:rPr>
          <w:rFonts w:hint="default" w:ascii="Arial" w:hAnsi="Arial" w:cs="Arial"/>
          <w:i w:val="0"/>
          <w:caps w:val="0"/>
          <w:color w:val="333333"/>
          <w:spacing w:val="0"/>
          <w:sz w:val="33"/>
          <w:szCs w:val="33"/>
        </w:rPr>
      </w:pPr>
      <w:bookmarkStart w:id="237" w:name="_Toc1545938640"/>
      <w:r>
        <w:rPr>
          <w:rFonts w:hint="default" w:ascii="Arial" w:hAnsi="Arial" w:cs="Arial"/>
          <w:i w:val="0"/>
          <w:caps w:val="0"/>
          <w:color w:val="333333"/>
          <w:spacing w:val="0"/>
          <w:sz w:val="33"/>
          <w:szCs w:val="33"/>
        </w:rPr>
        <w:br w:type="textWrapping"/>
      </w:r>
      <w:r>
        <w:rPr>
          <w:rStyle w:val="24"/>
          <w:rFonts w:hint="default"/>
          <w:b/>
        </w:rPr>
        <w:t>17【朝闻道】（改编指数：★★☆）</w:t>
      </w:r>
      <w:bookmarkEnd w:id="237"/>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可能会引发价值观上的争议，到时候大刘又要被骂是法西斯了，算了算了……</w:t>
      </w:r>
    </w:p>
    <w:p>
      <w:pPr>
        <w:pStyle w:val="4"/>
        <w:rPr>
          <w:rFonts w:hint="default" w:ascii="Arial" w:hAnsi="Arial" w:cs="Arial"/>
          <w:i w:val="0"/>
          <w:caps w:val="0"/>
          <w:color w:val="333333"/>
          <w:spacing w:val="0"/>
          <w:sz w:val="33"/>
          <w:szCs w:val="33"/>
        </w:rPr>
      </w:pPr>
      <w:bookmarkStart w:id="238" w:name="_Toc736931538"/>
      <w:r>
        <w:rPr>
          <w:rFonts w:hint="default" w:ascii="Arial" w:hAnsi="Arial" w:cs="Arial"/>
          <w:i w:val="0"/>
          <w:caps w:val="0"/>
          <w:color w:val="333333"/>
          <w:spacing w:val="0"/>
          <w:sz w:val="33"/>
          <w:szCs w:val="33"/>
        </w:rPr>
        <w:br w:type="textWrapping"/>
      </w:r>
      <w:r>
        <w:rPr>
          <w:rStyle w:val="24"/>
          <w:rFonts w:hint="default"/>
          <w:b/>
        </w:rPr>
        <w:t>18【天使时代】【魔鬼积木】（改编指数：★★☆）</w:t>
      </w:r>
      <w:bookmarkEnd w:id="238"/>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就我个人而言，《魔鬼积木》的改编是我非常非常希望看到的，但是镜头太惊悚了，估计不会过审……</w:t>
      </w:r>
    </w:p>
    <w:p>
      <w:pPr>
        <w:pStyle w:val="4"/>
        <w:rPr>
          <w:rFonts w:hint="default" w:ascii="Arial" w:hAnsi="Arial" w:cs="Arial"/>
          <w:i w:val="0"/>
          <w:caps w:val="0"/>
          <w:color w:val="333333"/>
          <w:spacing w:val="0"/>
          <w:sz w:val="33"/>
          <w:szCs w:val="33"/>
        </w:rPr>
      </w:pPr>
      <w:bookmarkStart w:id="239" w:name="_Toc284700152"/>
      <w:r>
        <w:rPr>
          <w:rFonts w:hint="default" w:ascii="Arial" w:hAnsi="Arial" w:cs="Arial"/>
          <w:i w:val="0"/>
          <w:caps w:val="0"/>
          <w:color w:val="333333"/>
          <w:spacing w:val="0"/>
          <w:sz w:val="33"/>
          <w:szCs w:val="33"/>
        </w:rPr>
        <w:br w:type="textWrapping"/>
      </w:r>
      <w:r>
        <w:rPr>
          <w:rStyle w:val="24"/>
          <w:rFonts w:hint="default"/>
          <w:b/>
        </w:rPr>
        <w:t>19【吞食者】（改编指数：★★★★☆）</w:t>
      </w:r>
      <w:bookmarkEnd w:id="239"/>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故事本身很适合改编，场面会非常壮观。两个几乎势均力敌的文明之间的你死我活的肉搏战。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就是不知道观众能否接受一部“人类战败”的外星人入侵电影。</w:t>
      </w:r>
    </w:p>
    <w:p>
      <w:pPr>
        <w:pStyle w:val="4"/>
        <w:rPr>
          <w:rFonts w:hint="default" w:ascii="Arial" w:hAnsi="Arial" w:cs="Arial"/>
          <w:i w:val="0"/>
          <w:caps w:val="0"/>
          <w:color w:val="333333"/>
          <w:spacing w:val="0"/>
          <w:sz w:val="33"/>
          <w:szCs w:val="33"/>
        </w:rPr>
      </w:pPr>
      <w:bookmarkStart w:id="240" w:name="_Toc1397477117"/>
      <w:r>
        <w:rPr>
          <w:rFonts w:hint="default" w:ascii="Arial" w:hAnsi="Arial" w:cs="Arial"/>
          <w:i w:val="0"/>
          <w:caps w:val="0"/>
          <w:color w:val="333333"/>
          <w:spacing w:val="0"/>
          <w:sz w:val="33"/>
          <w:szCs w:val="33"/>
        </w:rPr>
        <w:br w:type="textWrapping"/>
      </w:r>
      <w:r>
        <w:rPr>
          <w:rStyle w:val="24"/>
          <w:rFonts w:hint="default"/>
          <w:b/>
        </w:rPr>
        <w:t>20【诗云】（改编指数：★★★）</w:t>
      </w:r>
      <w:bookmarkEnd w:id="240"/>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李白那么神通广大且仙风道骨，不好拿捏尺度，不小心就搞成玄幻+神话剧了，对剧本改编的要求较高。</w:t>
      </w:r>
    </w:p>
    <w:p>
      <w:pPr>
        <w:pStyle w:val="4"/>
        <w:rPr>
          <w:rFonts w:hint="default" w:ascii="Arial" w:hAnsi="Arial" w:cs="Arial"/>
          <w:i w:val="0"/>
          <w:caps w:val="0"/>
          <w:color w:val="333333"/>
          <w:spacing w:val="0"/>
          <w:sz w:val="33"/>
          <w:szCs w:val="33"/>
        </w:rPr>
      </w:pPr>
      <w:bookmarkStart w:id="241" w:name="_Toc225770200"/>
      <w:r>
        <w:rPr>
          <w:rFonts w:hint="default" w:ascii="Arial" w:hAnsi="Arial" w:cs="Arial"/>
          <w:i w:val="0"/>
          <w:caps w:val="0"/>
          <w:color w:val="333333"/>
          <w:spacing w:val="0"/>
          <w:sz w:val="33"/>
          <w:szCs w:val="33"/>
        </w:rPr>
        <w:br w:type="textWrapping"/>
      </w:r>
      <w:r>
        <w:rPr>
          <w:rStyle w:val="24"/>
          <w:rFonts w:hint="default"/>
          <w:b/>
        </w:rPr>
        <w:t>21【光荣与梦想】（改编指数：★★）</w:t>
      </w:r>
      <w:bookmarkEnd w:id="241"/>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虽然很燃，但和《混沌蝴蝶》有相似之处，有一定反美色彩，容易引发豆瓣一星差评，还是算了吧……</w:t>
      </w:r>
    </w:p>
    <w:p>
      <w:pPr>
        <w:pStyle w:val="4"/>
        <w:rPr>
          <w:rFonts w:hint="default" w:ascii="Arial" w:hAnsi="Arial" w:cs="Arial"/>
          <w:i w:val="0"/>
          <w:caps w:val="0"/>
          <w:color w:val="333333"/>
          <w:spacing w:val="0"/>
          <w:sz w:val="33"/>
          <w:szCs w:val="33"/>
        </w:rPr>
      </w:pPr>
      <w:bookmarkStart w:id="242" w:name="_Toc1408466830"/>
      <w:r>
        <w:rPr>
          <w:rFonts w:hint="default" w:ascii="Arial" w:hAnsi="Arial" w:cs="Arial"/>
          <w:i w:val="0"/>
          <w:caps w:val="0"/>
          <w:color w:val="333333"/>
          <w:spacing w:val="0"/>
          <w:sz w:val="33"/>
          <w:szCs w:val="33"/>
        </w:rPr>
        <w:br w:type="textWrapping"/>
      </w:r>
      <w:r>
        <w:rPr>
          <w:rStyle w:val="24"/>
          <w:rFonts w:hint="default"/>
          <w:b/>
        </w:rPr>
        <w:t>22【地球大炮】（改编指数：★★★★☆）</w:t>
      </w:r>
      <w:bookmarkEnd w:id="242"/>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作者勾勒了一个近未来的社会，以及一个巨大的南极庭院工程。故事曲折壮阔，有力量美感和时代沧桑。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不过小说中牵涉到一些政府角色，需要研究一下看怎么过审。</w:t>
      </w:r>
    </w:p>
    <w:p>
      <w:pPr>
        <w:pStyle w:val="4"/>
        <w:rPr>
          <w:rFonts w:hint="default" w:ascii="Arial" w:hAnsi="Arial" w:cs="Arial"/>
          <w:i w:val="0"/>
          <w:caps w:val="0"/>
          <w:color w:val="333333"/>
          <w:spacing w:val="0"/>
          <w:sz w:val="33"/>
          <w:szCs w:val="33"/>
        </w:rPr>
      </w:pPr>
      <w:bookmarkStart w:id="243" w:name="_Toc892126344"/>
      <w:r>
        <w:rPr>
          <w:rFonts w:hint="default" w:ascii="Arial" w:hAnsi="Arial" w:cs="Arial"/>
          <w:i w:val="0"/>
          <w:caps w:val="0"/>
          <w:color w:val="333333"/>
          <w:spacing w:val="0"/>
          <w:sz w:val="33"/>
          <w:szCs w:val="33"/>
        </w:rPr>
        <w:br w:type="textWrapping"/>
      </w:r>
      <w:r>
        <w:rPr>
          <w:rStyle w:val="24"/>
          <w:rFonts w:hint="default"/>
          <w:b/>
        </w:rPr>
        <w:t>23【思想者】（改编指数：★☆）</w:t>
      </w:r>
      <w:bookmarkEnd w:id="243"/>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虽然挺唯美，更有人脑和宇宙的绝妙类比，不过容易引发部分平时不看科幻的观众在价值观上的理解错误。把这部剧理解为“支持婚内精神出轨”，因此存在一定隐患雷区，改编时切记绕开。</w:t>
      </w:r>
    </w:p>
    <w:p>
      <w:pPr>
        <w:pStyle w:val="4"/>
        <w:rPr>
          <w:rFonts w:hint="default" w:ascii="Arial" w:hAnsi="Arial" w:cs="Arial"/>
          <w:i w:val="0"/>
          <w:caps w:val="0"/>
          <w:color w:val="333333"/>
          <w:spacing w:val="0"/>
          <w:sz w:val="33"/>
          <w:szCs w:val="33"/>
        </w:rPr>
      </w:pPr>
      <w:bookmarkStart w:id="244" w:name="_Toc1726747096"/>
      <w:r>
        <w:rPr>
          <w:rFonts w:hint="default" w:ascii="Arial" w:hAnsi="Arial" w:cs="Arial"/>
          <w:i w:val="0"/>
          <w:caps w:val="0"/>
          <w:color w:val="333333"/>
          <w:spacing w:val="0"/>
          <w:sz w:val="33"/>
          <w:szCs w:val="33"/>
        </w:rPr>
        <w:br w:type="textWrapping"/>
      </w:r>
      <w:r>
        <w:rPr>
          <w:rStyle w:val="24"/>
          <w:rFonts w:hint="default"/>
          <w:b/>
        </w:rPr>
        <w:t>24【圆圆的肥皂泡】（改编指数：★★★★）</w:t>
      </w:r>
      <w:bookmarkEnd w:id="244"/>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很喜欢这篇文章的调调，两代人的碰撞、个性飞扬和凝重责任，大西北的改天换地。还是能契合一些社会热点和人文情怀的，可以往科幻+现实主义结合的方向改编。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4"/>
        <w:rPr>
          <w:rFonts w:hint="default" w:ascii="Arial" w:hAnsi="Arial" w:cs="Arial"/>
          <w:i w:val="0"/>
          <w:caps w:val="0"/>
          <w:color w:val="333333"/>
          <w:spacing w:val="0"/>
          <w:sz w:val="33"/>
          <w:szCs w:val="33"/>
        </w:rPr>
      </w:pPr>
      <w:bookmarkStart w:id="245" w:name="_Toc1038594008"/>
      <w:r>
        <w:rPr>
          <w:rFonts w:hint="default" w:hAnsi="Calibri" w:cs="Calibri" w:asciiTheme="minorAscii"/>
          <w:i w:val="0"/>
          <w:caps w:val="0"/>
          <w:color w:val="333333"/>
          <w:spacing w:val="0"/>
          <w:sz w:val="32"/>
          <w:szCs w:val="32"/>
        </w:rPr>
        <w:t>25</w:t>
      </w:r>
      <w:r>
        <w:rPr>
          <w:rFonts w:hint="default" w:ascii="Arial" w:hAnsi="Arial" w:cs="Arial"/>
          <w:i w:val="0"/>
          <w:caps w:val="0"/>
          <w:color w:val="333333"/>
          <w:spacing w:val="0"/>
          <w:sz w:val="32"/>
          <w:szCs w:val="32"/>
        </w:rPr>
        <w:t>【白垩纪往事】（改编指数：★★★☆）</w:t>
      </w:r>
      <w:bookmarkEnd w:id="245"/>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这个估计只能改编成动画片了，如果改好了，或许可以在春节档和《熊出没》一战。</w:t>
      </w:r>
    </w:p>
    <w:p>
      <w:pPr>
        <w:pStyle w:val="4"/>
        <w:rPr>
          <w:rFonts w:hint="default" w:ascii="Arial" w:hAnsi="Arial" w:cs="Arial"/>
          <w:i w:val="0"/>
          <w:caps w:val="0"/>
          <w:color w:val="333333"/>
          <w:spacing w:val="0"/>
          <w:sz w:val="33"/>
          <w:szCs w:val="33"/>
        </w:rPr>
      </w:pPr>
      <w:bookmarkStart w:id="246" w:name="_Toc1620852964"/>
      <w:r>
        <w:rPr>
          <w:rFonts w:hint="default" w:ascii="Arial" w:hAnsi="Arial" w:cs="Arial"/>
          <w:i w:val="0"/>
          <w:caps w:val="0"/>
          <w:color w:val="333333"/>
          <w:spacing w:val="0"/>
          <w:sz w:val="33"/>
          <w:szCs w:val="33"/>
        </w:rPr>
        <w:br w:type="textWrapping"/>
      </w:r>
      <w:r>
        <w:rPr>
          <w:rStyle w:val="24"/>
          <w:rFonts w:hint="default"/>
          <w:b/>
        </w:rPr>
        <w:t>26【镜子】（改编指数：★☆）</w:t>
      </w:r>
      <w:bookmarkEnd w:id="246"/>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这篇……非常纠结。</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点子是真好，小说也真是引人入胜，也有一定哲学上的思辨性，真是非常非常想看啊。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可惜，如果现在拍出来，会被相当多平时不看科幻的观众认为……是在为腐败分子辩护……</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政治非常不正确，风险极大。除非只保留科幻设定，把剧情从政界移开。</w:t>
      </w:r>
    </w:p>
    <w:p>
      <w:pPr>
        <w:pStyle w:val="4"/>
        <w:rPr>
          <w:rFonts w:hint="default" w:ascii="Arial" w:hAnsi="Arial" w:cs="Arial"/>
          <w:i w:val="0"/>
          <w:caps w:val="0"/>
          <w:color w:val="333333"/>
          <w:spacing w:val="0"/>
          <w:sz w:val="33"/>
          <w:szCs w:val="33"/>
        </w:rPr>
      </w:pPr>
      <w:bookmarkStart w:id="247" w:name="_Toc673723614"/>
      <w:r>
        <w:rPr>
          <w:rFonts w:hint="default" w:ascii="Arial" w:hAnsi="Arial" w:cs="Arial"/>
          <w:i w:val="0"/>
          <w:caps w:val="0"/>
          <w:color w:val="333333"/>
          <w:spacing w:val="0"/>
          <w:sz w:val="33"/>
          <w:szCs w:val="33"/>
        </w:rPr>
        <w:br w:type="textWrapping"/>
      </w:r>
      <w:r>
        <w:rPr>
          <w:rStyle w:val="24"/>
          <w:rFonts w:hint="default"/>
          <w:b/>
        </w:rPr>
        <w:t>27【赡养上帝】（改编指数：★★★★）</w:t>
      </w:r>
      <w:bookmarkEnd w:id="247"/>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这篇太欢乐了，我脑子中想的是《流浪地球》+《乡村爱情故事》的结合体（虽然有些不准确），哈哈哈……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刘慈欣的作品经常喜欢把两个反差很强烈的场景弄到一篇小说里，给读者制造出一种上上下下的享受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——当“上帝”降临到中国的一个小村子里生活，会发生什么事情……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另外，这篇小说也很体现航天时代的进取心：任何文明，待在它诞生的世界不动就等于自杀。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拍摄起来难度不算大，很多场景随便找个村子就可以解决，但主旨却很宏大。适合前面笑笑闹闹，最后主题升华。</w:t>
      </w:r>
    </w:p>
    <w:p>
      <w:pPr>
        <w:pStyle w:val="4"/>
        <w:rPr>
          <w:rFonts w:hint="default" w:ascii="Arial" w:hAnsi="Arial" w:cs="Arial"/>
          <w:i w:val="0"/>
          <w:caps w:val="0"/>
          <w:color w:val="333333"/>
          <w:spacing w:val="0"/>
          <w:sz w:val="33"/>
          <w:szCs w:val="33"/>
        </w:rPr>
      </w:pPr>
      <w:bookmarkStart w:id="248" w:name="_Toc1137534607"/>
      <w:r>
        <w:rPr>
          <w:rFonts w:hint="default" w:ascii="Arial" w:hAnsi="Arial" w:cs="Arial"/>
          <w:i w:val="0"/>
          <w:caps w:val="0"/>
          <w:color w:val="333333"/>
          <w:spacing w:val="0"/>
          <w:sz w:val="33"/>
          <w:szCs w:val="33"/>
        </w:rPr>
        <w:br w:type="textWrapping"/>
      </w:r>
      <w:r>
        <w:rPr>
          <w:rStyle w:val="24"/>
          <w:rFonts w:hint="default"/>
          <w:b/>
        </w:rPr>
        <w:t>28【欢乐颂】（改编指数：★★）</w:t>
      </w:r>
      <w:bookmarkEnd w:id="248"/>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和《梦之海》一样，同属于刘慈欣的“大艺术”系列，不好拍。</w:t>
      </w:r>
    </w:p>
    <w:p>
      <w:pPr>
        <w:pStyle w:val="4"/>
        <w:rPr>
          <w:rFonts w:hint="default" w:ascii="Arial" w:hAnsi="Arial" w:cs="Arial"/>
          <w:i w:val="0"/>
          <w:caps w:val="0"/>
          <w:color w:val="333333"/>
          <w:spacing w:val="0"/>
          <w:sz w:val="33"/>
          <w:szCs w:val="33"/>
        </w:rPr>
      </w:pPr>
      <w:bookmarkStart w:id="249" w:name="_Toc2068598361"/>
      <w:r>
        <w:rPr>
          <w:rFonts w:hint="default" w:ascii="Arial" w:hAnsi="Arial" w:cs="Arial"/>
          <w:i w:val="0"/>
          <w:caps w:val="0"/>
          <w:color w:val="333333"/>
          <w:spacing w:val="0"/>
          <w:sz w:val="33"/>
          <w:szCs w:val="33"/>
        </w:rPr>
        <w:br w:type="textWrapping"/>
      </w:r>
      <w:r>
        <w:rPr>
          <w:rStyle w:val="24"/>
          <w:rFonts w:hint="default"/>
          <w:b/>
        </w:rPr>
        <w:t>29【赡养人类】（改编指数：★★★）</w:t>
      </w:r>
      <w:bookmarkEnd w:id="249"/>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这篇写于2005年，正是新自由主义泛滥之时，作品站在批判资本主义的立场，基调和它的姊妹篇《赡养上帝》相比，由明快变为阴郁。故事本身很好，但改编成电影太压抑了，观众未必能接受。</w:t>
      </w:r>
    </w:p>
    <w:p>
      <w:pPr>
        <w:pStyle w:val="4"/>
        <w:rPr>
          <w:rFonts w:hint="default" w:ascii="Arial" w:hAnsi="Arial" w:cs="Arial"/>
          <w:i w:val="0"/>
          <w:caps w:val="0"/>
          <w:color w:val="333333"/>
          <w:spacing w:val="0"/>
          <w:sz w:val="33"/>
          <w:szCs w:val="33"/>
        </w:rPr>
      </w:pPr>
      <w:bookmarkStart w:id="250" w:name="_Toc772920529"/>
      <w:r>
        <w:rPr>
          <w:rFonts w:hint="default" w:ascii="Arial" w:hAnsi="Arial" w:cs="Arial"/>
          <w:i w:val="0"/>
          <w:caps w:val="0"/>
          <w:color w:val="333333"/>
          <w:spacing w:val="0"/>
          <w:sz w:val="33"/>
          <w:szCs w:val="33"/>
        </w:rPr>
        <w:br w:type="textWrapping"/>
      </w:r>
      <w:r>
        <w:rPr>
          <w:rStyle w:val="24"/>
          <w:rFonts w:hint="default"/>
          <w:b/>
        </w:rPr>
        <w:t>30【山】【海水高山】（改编指数：★★★）</w:t>
      </w:r>
      <w:bookmarkEnd w:id="250"/>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得不说，刘慈欣构建一个新世界的能力实在是很强。“泡世界”的设定，以及它们十万年的探索历程，可谓是一段伟大的史诗。但用完全架空的世界观来拍科幻片，对中国导演是一个挑战。或许像《阿凡达》那种表现形式是一个出路？</w:t>
      </w:r>
    </w:p>
    <w:p>
      <w:pPr>
        <w:pStyle w:val="4"/>
        <w:rPr>
          <w:rFonts w:hint="default" w:ascii="Arial" w:hAnsi="Arial" w:cs="Arial"/>
          <w:i w:val="0"/>
          <w:caps w:val="0"/>
          <w:color w:val="333333"/>
          <w:spacing w:val="0"/>
          <w:sz w:val="33"/>
          <w:szCs w:val="33"/>
        </w:rPr>
      </w:pPr>
      <w:bookmarkStart w:id="251" w:name="_Toc1703465875"/>
      <w:r>
        <w:rPr>
          <w:rFonts w:hint="default" w:ascii="Arial" w:hAnsi="Arial" w:cs="Arial"/>
          <w:i w:val="0"/>
          <w:caps w:val="0"/>
          <w:color w:val="333333"/>
          <w:spacing w:val="0"/>
          <w:sz w:val="33"/>
          <w:szCs w:val="33"/>
        </w:rPr>
        <w:br w:type="textWrapping"/>
      </w:r>
      <w:r>
        <w:rPr>
          <w:rStyle w:val="24"/>
          <w:rFonts w:hint="default"/>
          <w:b/>
        </w:rPr>
        <w:t>31【2018年4月1日】（改编指数：★★★☆）</w:t>
      </w:r>
      <w:bookmarkEnd w:id="251"/>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冬眠技术、基因延长技术，这些新东西的出现，使得人类文明史上最公平的一个词：死亡，也变得不再公平。这会对人类文明和人类社会产生什么样的冲击，它们叠加在阶级社会和贫富差距之上，又会产生什么涟漪效果？这个话题也是很有讨论空间的，电影应该有人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不过原著小说比较短，需要找个好的编剧发挥一下。</w:t>
      </w:r>
    </w:p>
    <w:p>
      <w:pPr>
        <w:pStyle w:val="4"/>
        <w:rPr>
          <w:rFonts w:hint="default" w:ascii="Arial" w:hAnsi="Arial" w:cs="Arial"/>
          <w:i w:val="0"/>
          <w:caps w:val="0"/>
          <w:color w:val="333333"/>
          <w:spacing w:val="0"/>
          <w:sz w:val="33"/>
          <w:szCs w:val="33"/>
        </w:rPr>
      </w:pPr>
      <w:bookmarkStart w:id="252" w:name="_Toc1423937762"/>
      <w:r>
        <w:rPr>
          <w:rFonts w:hint="default" w:ascii="Arial" w:hAnsi="Arial" w:cs="Arial"/>
          <w:i w:val="0"/>
          <w:caps w:val="0"/>
          <w:color w:val="333333"/>
          <w:spacing w:val="0"/>
          <w:sz w:val="33"/>
          <w:szCs w:val="33"/>
        </w:rPr>
        <w:br w:type="textWrapping"/>
      </w:r>
      <w:r>
        <w:rPr>
          <w:rStyle w:val="24"/>
          <w:rFonts w:hint="default"/>
          <w:b/>
        </w:rPr>
        <w:t>32【人生】（改编指数：☆）</w:t>
      </w:r>
      <w:bookmarkEnd w:id="252"/>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太短了，就一段对话，似乎完全没法改电影啊……作为小品或者话剧可能还可以……</w:t>
      </w:r>
    </w:p>
    <w:p>
      <w:pPr>
        <w:pStyle w:val="4"/>
        <w:rPr>
          <w:rFonts w:hint="default" w:ascii="Arial" w:hAnsi="Arial" w:cs="Arial"/>
          <w:i w:val="0"/>
          <w:caps w:val="0"/>
          <w:color w:val="333333"/>
          <w:spacing w:val="0"/>
          <w:sz w:val="33"/>
          <w:szCs w:val="33"/>
        </w:rPr>
      </w:pPr>
      <w:bookmarkStart w:id="253" w:name="_Toc899882862"/>
      <w:r>
        <w:rPr>
          <w:rFonts w:hint="default" w:ascii="Arial" w:hAnsi="Arial" w:cs="Arial"/>
          <w:i w:val="0"/>
          <w:caps w:val="0"/>
          <w:color w:val="333333"/>
          <w:spacing w:val="0"/>
          <w:sz w:val="33"/>
          <w:szCs w:val="33"/>
        </w:rPr>
        <w:br w:type="textWrapping"/>
      </w:r>
      <w:r>
        <w:rPr>
          <w:rStyle w:val="24"/>
          <w:rFonts w:hint="default"/>
          <w:b/>
        </w:rPr>
        <w:t>33【太原之恋】（改编指数：★★★）</w:t>
      </w:r>
      <w:bookmarkEnd w:id="253"/>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这篇……有点恶搞性质啊……直接改编不太合适。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不过，如果改成搞笑电影，请黄渤、沈腾来演，电影名字可以叫《疯狂的诅咒》，台词写的有趣一些，在春节档弄个十亿票房，应该不成问题。</w:t>
      </w:r>
    </w:p>
    <w:p>
      <w:pPr>
        <w:pStyle w:val="4"/>
        <w:rPr>
          <w:rFonts w:hint="default" w:ascii="Arial" w:hAnsi="Arial" w:cs="Arial"/>
          <w:i w:val="0"/>
          <w:caps w:val="0"/>
          <w:color w:val="333333"/>
          <w:spacing w:val="0"/>
          <w:sz w:val="33"/>
          <w:szCs w:val="33"/>
        </w:rPr>
      </w:pPr>
      <w:bookmarkStart w:id="254" w:name="_Toc1955243766"/>
      <w:r>
        <w:rPr>
          <w:rFonts w:hint="default" w:ascii="Arial" w:hAnsi="Arial" w:cs="Arial"/>
          <w:i w:val="0"/>
          <w:caps w:val="0"/>
          <w:color w:val="333333"/>
          <w:spacing w:val="0"/>
          <w:sz w:val="33"/>
          <w:szCs w:val="33"/>
        </w:rPr>
        <w:br w:type="textWrapping"/>
      </w:r>
      <w:r>
        <w:rPr>
          <w:rStyle w:val="24"/>
          <w:rFonts w:hint="default"/>
          <w:b/>
        </w:rPr>
        <w:t>34【时间移民】（改编指数：★★☆）</w:t>
      </w:r>
      <w:bookmarkEnd w:id="254"/>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8000万人集体冬眠，跨越四个未来世界、100个世纪，想象还是很瑰丽的。但是这篇也是典型的社会构想小说，小说中的人物只是人肉摄像机，负责给读者展示不同的未来社会。如果拍摄的话，需要编剧自己往里塞不少血肉，或者干脆只选其中一个未来世界重点打磨，就像《流浪地球》只选了穿越木星这一小段来拍一样。</w:t>
      </w:r>
    </w:p>
    <w:p>
      <w:pPr>
        <w:pStyle w:val="4"/>
        <w:rPr>
          <w:rFonts w:hint="default" w:ascii="Arial" w:hAnsi="Arial" w:cs="Arial"/>
          <w:i w:val="0"/>
          <w:caps w:val="0"/>
          <w:color w:val="333333"/>
          <w:spacing w:val="0"/>
          <w:sz w:val="33"/>
          <w:szCs w:val="33"/>
        </w:rPr>
      </w:pPr>
      <w:bookmarkStart w:id="255" w:name="_Toc436584027"/>
      <w:r>
        <w:rPr>
          <w:rFonts w:hint="default" w:ascii="Arial" w:hAnsi="Arial" w:cs="Arial"/>
          <w:i w:val="0"/>
          <w:caps w:val="0"/>
          <w:color w:val="333333"/>
          <w:spacing w:val="0"/>
          <w:sz w:val="33"/>
          <w:szCs w:val="33"/>
        </w:rPr>
        <w:br w:type="textWrapping"/>
      </w:r>
      <w:r>
        <w:rPr>
          <w:rStyle w:val="24"/>
          <w:rFonts w:hint="default"/>
          <w:b/>
        </w:rPr>
        <w:t>35【月夜】（改编指数：★★）</w:t>
      </w:r>
      <w:bookmarkEnd w:id="255"/>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这篇小说是由几个解决能源问题的点子组合而成的，通篇多为叙述讲解，没有多少剧情，体现的是社会变迁，而不是具体个人的故事。可能不容易改编。</w:t>
      </w:r>
    </w:p>
    <w:p>
      <w:pPr>
        <w:pStyle w:val="4"/>
        <w:rPr>
          <w:rFonts w:hint="default" w:ascii="Arial" w:hAnsi="Arial" w:cs="Arial"/>
          <w:i w:val="0"/>
          <w:caps w:val="0"/>
          <w:color w:val="333333"/>
          <w:spacing w:val="0"/>
          <w:sz w:val="33"/>
          <w:szCs w:val="33"/>
        </w:rPr>
      </w:pPr>
      <w:bookmarkStart w:id="256" w:name="_Toc782612818"/>
      <w:r>
        <w:rPr>
          <w:rFonts w:hint="default" w:ascii="Arial" w:hAnsi="Arial" w:cs="Arial"/>
          <w:i w:val="0"/>
          <w:caps w:val="0"/>
          <w:color w:val="333333"/>
          <w:spacing w:val="0"/>
          <w:sz w:val="33"/>
          <w:szCs w:val="33"/>
        </w:rPr>
        <w:br w:type="textWrapping"/>
      </w:r>
      <w:r>
        <w:rPr>
          <w:rStyle w:val="24"/>
          <w:rFonts w:hint="default"/>
          <w:b/>
        </w:rPr>
        <w:t>36【烧火工】（改编指数：★☆）</w:t>
      </w:r>
      <w:bookmarkEnd w:id="256"/>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我发现大刘写童话好像也很不错，《三体》中的那三个童话，就算单独拿出来看也是精彩的。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但这篇小说改商业电影就不好改了，可能比较适合改成《九色鹿》那种类型的传统风格动画片电影。</w:t>
      </w:r>
    </w:p>
    <w:p>
      <w:pPr>
        <w:pStyle w:val="4"/>
        <w:rPr>
          <w:rStyle w:val="24"/>
          <w:rFonts w:hint="default"/>
          <w:b/>
        </w:rPr>
      </w:pPr>
      <w:bookmarkStart w:id="257" w:name="_Toc1455501841"/>
      <w:r>
        <w:rPr>
          <w:rFonts w:hint="default" w:ascii="Arial" w:hAnsi="Arial" w:cs="Arial"/>
          <w:i w:val="0"/>
          <w:caps w:val="0"/>
          <w:color w:val="333333"/>
          <w:spacing w:val="0"/>
          <w:sz w:val="33"/>
          <w:szCs w:val="33"/>
        </w:rPr>
        <w:br w:type="textWrapping"/>
      </w:r>
      <w:r>
        <w:rPr>
          <w:rStyle w:val="24"/>
          <w:rFonts w:hint="default"/>
          <w:b/>
        </w:rPr>
        <w:t>37【中国2185】（改编指数：★☆）</w:t>
      </w:r>
      <w:bookmarkEnd w:id="257"/>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很喜欢这篇小说的基础设定，也许是由于写作时间较早，条条框框不多，大刘在这篇小说中比较“汪洋恣睢”、尽情施展。对共和国二百年后的未来做了展望，并影射了上世纪八十年代的一些社会和政治问题，甚至还写到了主席在计算机中复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改编成电影，有相当的政治风险，基本上不太可能过审，除非大量删节，或只采用一部分世界观设定而绕开政治场景。</w:t>
      </w:r>
    </w:p>
    <w:p>
      <w:pPr>
        <w:pStyle w:val="4"/>
        <w:rPr>
          <w:rFonts w:hint="default" w:ascii="Arial" w:hAnsi="Arial" w:cs="Arial"/>
          <w:i w:val="0"/>
          <w:caps w:val="0"/>
          <w:color w:val="333333"/>
          <w:spacing w:val="0"/>
          <w:sz w:val="33"/>
          <w:szCs w:val="33"/>
        </w:rPr>
      </w:pPr>
      <w:bookmarkStart w:id="258" w:name="_Toc2122447150"/>
      <w:r>
        <w:rPr>
          <w:rFonts w:hint="default" w:ascii="Arial" w:hAnsi="Arial" w:cs="Arial"/>
          <w:i w:val="0"/>
          <w:caps w:val="0"/>
          <w:color w:val="333333"/>
          <w:spacing w:val="0"/>
          <w:sz w:val="33"/>
          <w:szCs w:val="33"/>
        </w:rPr>
        <w:br w:type="textWrapping"/>
      </w:r>
      <w:r>
        <w:rPr>
          <w:rStyle w:val="24"/>
          <w:rFonts w:hint="default"/>
          <w:b/>
        </w:rPr>
        <w:t>38【超新星纪元】（改编指数：★★★☆）</w:t>
      </w:r>
      <w:bookmarkEnd w:id="258"/>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刘慈欣曾经为这篇小说五易其稿，甚至第一稿和后面的几稿在政治观点上完全相反。现在流传出来的最早的好像也是第二稿还是第三稿（1991版），据大刘本人说过，较早的稿子中还充斥着大段大段的政治讨论。自然，很久也没有能够发表问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到了第五稿，小说就比较圆滑了，适合与读者见面了，虽然砍掉了交换国土的部分（大刘表示：这稿砍了很疼的一刀）。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原著是长篇小说，改电影的话，要么分成多部，要么“以小见大”，后者可能更容易一些，也保险一些。当然，还有个问题，这篇小说描写的是孩子们组建的国家，甚至战争，在尺度上要考虑如何把握，不要拍成限制级；在剧情上要考虑适当的“历史感”和“真实感”，虽然演员是儿童，但不要拍成儿童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4"/>
        <w:rPr>
          <w:rFonts w:hint="default"/>
        </w:rPr>
      </w:pPr>
      <w:bookmarkStart w:id="259" w:name="_Toc1682887101"/>
      <w:r>
        <w:rPr>
          <w:rFonts w:hint="default"/>
        </w:rPr>
        <w:t>39【球状闪电】（改编指数：★★★★）</w:t>
      </w:r>
      <w:bookmarkEnd w:id="259"/>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这篇小说可以算是《三体》的前传，本身也是长篇。写球闪的时候，大刘的文笔已经逐渐成熟，小说可读性很强，剧情复杂曲折，科幻点子层出不穷，令人不忍释卷。其中有很多片段都适合改编成影视作品，但建议如果经费充足的话，最好是分成两部或者三部来拍摄，毕竟两个小时的片子可能无法容纳这么多的内容。</w:t>
      </w:r>
    </w:p>
    <w:p>
      <w:pPr>
        <w:pStyle w:val="4"/>
        <w:rPr>
          <w:rFonts w:hint="default" w:ascii="Arial" w:hAnsi="Arial" w:cs="Arial"/>
          <w:i w:val="0"/>
          <w:caps w:val="0"/>
          <w:color w:val="333333"/>
          <w:spacing w:val="0"/>
          <w:sz w:val="33"/>
          <w:szCs w:val="33"/>
        </w:rPr>
      </w:pPr>
      <w:bookmarkStart w:id="260" w:name="_Toc1120226141"/>
      <w:r>
        <w:rPr>
          <w:rFonts w:hint="default" w:ascii="Arial" w:hAnsi="Arial" w:cs="Arial"/>
          <w:i w:val="0"/>
          <w:caps w:val="0"/>
          <w:color w:val="333333"/>
          <w:spacing w:val="0"/>
          <w:sz w:val="33"/>
          <w:szCs w:val="33"/>
        </w:rPr>
        <w:br w:type="textWrapping"/>
      </w:r>
      <w:r>
        <w:rPr>
          <w:rStyle w:val="24"/>
          <w:rFonts w:hint="default"/>
          <w:b/>
        </w:rPr>
        <w:t>40【三体】（改编指数：★★★★☆）</w:t>
      </w:r>
      <w:bookmarkEnd w:id="260"/>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没说的，这是大刘的巅峰之作，也可以说是目前国产科幻小说的最高峰。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但是它太宏大了，必须要有真正热爱科幻，热爱电影事业的人来推动它走上荧幕。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如果是圈钱的话，还是算了吧，宁可放一放。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第一部相对最容易，因为是过去和近未来的事情，建议先拿出资金和人力，好好打磨剧本，集中拍第一部。现在《流浪地球》的拍摄，为中国科幻电影业界培养了不少人才，未来几年一旦大量资本进入，找几个用心的导游，再拍上几部大制作的科幻片，找找感觉，积累更多的科幻制作经验。再去尝试动《三体》的后两部比较好。比如四维空间里的“魔戒”、比如太阳系二维化、比如歌者和黑域……这些和现实世界有根本差异的东西怎么体现，水滴作为“上帝的笔尖”是怎么“妙笔生花”的，这些经典场面如果拍好，在整个科幻电影史上都会留下印记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我之前提到过一个梦想，就是能看到《三体》的三部曲原原本本全部拍完，形成一个四五十集的电视连续剧，以电影的画质展现出来。什么时候我们有能力做到这一步，那真是科幻爱好者的盛宴了。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流浪地球》如此大火，说明中国观众们早就无法忍受过去那些反反复复的无聊爱情片、玄幻片、肤浅的搞笑片、仿古片的低水平圈钱垃圾了。中国工业化七十年了，已经是世界第二大经济体，第一大工业国，一个蓬勃发展向上的工业国家，一个科学技术快速进步的社会，必然会在其国民中产生对科学幻想作品的强烈市场需求。而过去这块大的蛋糕，是没有人敢来切的。从这个意义上，《流浪地球》捅开了这层窗户纸，给了广大观众一个“用人民币投票”的表达机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而作为拥有最多知名科幻IP的国产作家，刘慈欣未来会越来越受到资本市场的重视，这既有挑战，更是机会。大刘有很多好的长篇中篇短篇作品，但过去长期以来只能在科幻爱好者圈子里流传，同时我们只能看着好莱坞的大片，感叹为什么美国人能拍未来，我们只能拍过去，是不是体制和文化有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t>2019年的春天，《流浪地球》只是一个引子。​​​​</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504D59" w:themeColor="text1"/>
          <w14:textFill>
            <w14:solidFill>
              <w14:schemeClr w14:val="tx1"/>
            </w14:solidFill>
          </w14:textFill>
        </w:rPr>
      </w:pPr>
      <w:bookmarkStart w:id="261" w:name="_Toc174877050"/>
      <w:r>
        <w:rPr>
          <w:color w:val="504D59" w:themeColor="text1"/>
          <w:lang w:val="en-US" w:eastAsia="zh-CN"/>
          <w14:textFill>
            <w14:solidFill>
              <w14:schemeClr w14:val="tx1"/>
            </w14:solidFill>
          </w14:textFill>
        </w:rPr>
        <w:t>125、</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"https://mp.weixin.qq.com/s?__biz=MzUzNTkzMTE0Ng==&amp;mid=2247483682&amp;idx=5&amp;sn=39bbda97a363eafcf7861e8ab78d6480&amp;chksm=fafcb147cd8b3851326d50185e5c5a9c581cb08fcbc25061c924c2cd227c2c053dfd13ac7cb2&amp;token=2102834470&amp;lang=zh_CN" \l "rd"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《为什么有些女生觉得男生聊历史很有魅力，聊政治却很令人反感？》</w:t>
      </w:r>
      <w:r>
        <w:rPr>
          <w:rFonts w:hint="default"/>
          <w:color w:val="504D59" w:themeColor="text1"/>
          <w:lang w:val="en-US" w:eastAsia="zh-CN"/>
          <w14:textFill>
            <w14:solidFill>
              <w14:schemeClr w14:val="tx1"/>
            </w14:solidFill>
          </w14:textFill>
        </w:rPr>
        <w:fldChar w:fldCharType="end"/>
      </w:r>
      <w:bookmarkEnd w:id="261"/>
    </w:p>
    <w:p>
      <w:pPr>
        <w:keepNext w:val="0"/>
        <w:keepLines w:val="0"/>
        <w:widowControl/>
        <w:suppressLineNumbers w:val="0"/>
        <w:jc w:val="center"/>
      </w:pPr>
      <w:r>
        <w:rPr>
          <w:rStyle w:val="21"/>
          <w:rFonts w:ascii="微软雅黑" w:hAnsi="微软雅黑" w:eastAsia="微软雅黑" w:cs="微软雅黑"/>
          <w:i w:val="0"/>
          <w:caps w:val="0"/>
          <w:spacing w:val="8"/>
          <w:kern w:val="0"/>
          <w:sz w:val="22"/>
          <w:szCs w:val="22"/>
          <w:shd w:val="clear" w:fill="FFFFFF"/>
          <w:lang w:val="en-US" w:eastAsia="zh-CN" w:bidi="ar"/>
        </w:rPr>
        <w:t>2018-07-29</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这是知乎上的一个提问：</w:t>
      </w:r>
    </w:p>
    <w:p>
      <w:pPr>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为什么有些女生觉得男生聊历史很有魅力，聊政治却很令人反感？</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r>
        <w:rPr>
          <w:rFonts w:hint="eastAsia" w:asciiTheme="minorEastAsia" w:hAnsiTheme="minorEastAsia" w:eastAsiaTheme="minorEastAsia" w:cstheme="minorEastAsia"/>
          <w:i w:val="0"/>
          <w:caps w:val="0"/>
          <w:color w:val="333333"/>
          <w:spacing w:val="8"/>
          <w:sz w:val="24"/>
          <w:szCs w:val="24"/>
          <w:shd w:val="clear" w:fill="FFFFFF"/>
        </w:rPr>
        <w:t>以下是我的答案：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i w:val="0"/>
          <w:caps w:val="0"/>
          <w:color w:val="333333"/>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现有答案说的都很好了，我简单补充一下。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聊天时，受众最感兴趣的，是“A、对自己有较高价值的信息”，其次是“B、有一定客观意义的信息”，最次的是“C、宣泄观点”。如果这个观点和自己一致还好，要是不一致，那就是社交的尴尬了。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而我们很多人在谈政治的时候，其实大多数都是“宣泄观点”、“释放立场”，也就是说，你只给出了你的立场C，却没能提供A、B这样对对方有高价值的内容，结果对方在你这里不但没有得到信息收益，反而成了不得不倾听你的强烈立场的宣泄垃圾桶。那对方可能就会觉得不舒服。</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这也是为什么有的答案说，如果是个厅局级官员给你谈政治，那感觉就不一样了。因为厅局级官员掌握的内部信息是你不具备的，这个时候，你接收到的往往会有一部分A类、B类信息，虽然也可能会夹杂着C类信息，但毕竟是有收益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而对方是一个男屌丝的话，那么恐怕C类信息占据的比例就会比较大，再加上这种C类信息还往往带有愤世嫉俗的情绪，就更容易让对方妹子觉得你是一个社会失败者，无法给女生提供安全感。</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21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历史则不一样，虽然历史也可能带有情绪，但是毕竟是加载在历史知识基础上的情绪，这里面B类信息相对比例会较多一些，因此对方的感受可能是“学到知识了”，或者是“不感兴趣，不过也还不讨厌”。</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0" w:afterAutospacing="0" w:line="360" w:lineRule="atLeast"/>
        <w:ind w:left="0" w:right="0" w:firstLine="0"/>
        <w:jc w:val="both"/>
        <w:rPr>
          <w:rFonts w:hint="eastAsia" w:asciiTheme="minorEastAsia" w:hAnsiTheme="minorEastAsia" w:eastAsiaTheme="minorEastAsia" w:cstheme="minorEastAsia"/>
          <w:i w:val="0"/>
          <w:caps w:val="0"/>
          <w:color w:val="1A1A1A"/>
          <w:spacing w:val="8"/>
          <w:sz w:val="24"/>
          <w:szCs w:val="24"/>
        </w:rPr>
      </w:pPr>
      <w:r>
        <w:rPr>
          <w:rFonts w:hint="eastAsia" w:asciiTheme="minorEastAsia" w:hAnsiTheme="minorEastAsia" w:eastAsiaTheme="minorEastAsia" w:cstheme="minorEastAsia"/>
          <w:i w:val="0"/>
          <w:caps w:val="0"/>
          <w:color w:val="1A1A1A"/>
          <w:spacing w:val="8"/>
          <w:sz w:val="24"/>
          <w:szCs w:val="24"/>
          <w:shd w:val="clear" w:fill="FFFFFF"/>
        </w:rPr>
        <w:t>和交往不深的人在</w:t>
      </w:r>
      <w:r>
        <w:rPr>
          <w:rFonts w:hint="eastAsia" w:asciiTheme="minorEastAsia" w:hAnsiTheme="minorEastAsia" w:eastAsiaTheme="minorEastAsia" w:cstheme="minorEastAsia"/>
          <w:b/>
          <w:i w:val="0"/>
          <w:caps w:val="0"/>
          <w:color w:val="1A1A1A"/>
          <w:spacing w:val="8"/>
          <w:sz w:val="24"/>
          <w:szCs w:val="24"/>
          <w:shd w:val="clear" w:fill="FFFFFF"/>
        </w:rPr>
        <w:t>一般的</w:t>
      </w:r>
      <w:r>
        <w:rPr>
          <w:rFonts w:hint="eastAsia" w:asciiTheme="minorEastAsia" w:hAnsiTheme="minorEastAsia" w:eastAsiaTheme="minorEastAsia" w:cstheme="minorEastAsia"/>
          <w:i w:val="0"/>
          <w:caps w:val="0"/>
          <w:color w:val="1A1A1A"/>
          <w:spacing w:val="8"/>
          <w:sz w:val="24"/>
          <w:szCs w:val="24"/>
          <w:shd w:val="clear" w:fill="FFFFFF"/>
        </w:rPr>
        <w:t>社交场合聊天，最好少聊政治、意识形态、宗教这种非常容易产生矛盾的东西。因为除非你们的立场完全符合，否则肯定容易产生争吵，而且这种争吵往往还是无意义的，因为一个成年人的意识形态是很难通过辩论来改变的。这样讨论的结果最终只能造成双方的隔阂，而不利于产生积极的社交效果。</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2"/>
      </w:pPr>
      <w:bookmarkStart w:id="262" w:name="_Toc26981268"/>
      <w:r>
        <w:rPr>
          <w:rFonts w:hint="default"/>
        </w:rPr>
        <w:t>【社会万象】</w:t>
      </w:r>
      <w:bookmarkEnd w:id="262"/>
    </w:p>
    <w:p>
      <w:pPr>
        <w:pStyle w:val="3"/>
        <w:jc w:val="center"/>
        <w:rPr>
          <w:rFonts w:hint="default"/>
          <w:color w:val="504D59" w:themeColor="text1"/>
          <w14:textFill>
            <w14:solidFill>
              <w14:schemeClr w14:val="tx1"/>
            </w14:solidFill>
          </w14:textFill>
        </w:rPr>
      </w:pPr>
      <w:bookmarkStart w:id="263" w:name="_Toc632249008"/>
      <w:r>
        <w:rPr>
          <w:rFonts w:hint="default"/>
          <w:color w:val="504D59" w:themeColor="text1"/>
          <w14:textFill>
            <w14:solidFill>
              <w14:schemeClr w14:val="tx1"/>
            </w14:solidFill>
          </w14:textFill>
        </w:rPr>
        <w:t>126、</w:t>
      </w:r>
      <w:r>
        <w:rPr>
          <w:rFonts w:hint="default"/>
          <w:color w:val="504D59" w:themeColor="text1"/>
          <w14:textFill>
            <w14:solidFill>
              <w14:schemeClr w14:val="tx1"/>
            </w14:solidFill>
          </w14:textFill>
        </w:rPr>
        <w:fldChar w:fldCharType="begin"/>
      </w:r>
      <w:r>
        <w:rPr>
          <w:rFonts w:hint="default"/>
          <w:color w:val="504D59" w:themeColor="text1"/>
          <w14:textFill>
            <w14:solidFill>
              <w14:schemeClr w14:val="tx1"/>
            </w14:solidFill>
          </w14:textFill>
        </w:rPr>
        <w:instrText xml:space="preserve"> HYPERLINK "https://www.weibo.com/p/230418450838710102x2cx?mod=zwenzhang" \t "/home/mecup/文档\\x/_blank" </w:instrText>
      </w:r>
      <w:r>
        <w:rPr>
          <w:rFonts w:hint="default"/>
          <w:color w:val="504D59" w:themeColor="text1"/>
          <w14:textFill>
            <w14:solidFill>
              <w14:schemeClr w14:val="tx1"/>
            </w14:solidFill>
          </w14:textFill>
        </w:rPr>
        <w:fldChar w:fldCharType="separate"/>
      </w:r>
      <w:r>
        <w:rPr>
          <w:rStyle w:val="22"/>
          <w:rFonts w:hint="default" w:ascii="Arial" w:hAnsi="Arial" w:cs="Arial"/>
          <w:i w:val="0"/>
          <w:caps w:val="0"/>
          <w:color w:val="504D59" w:themeColor="text1"/>
          <w:spacing w:val="0"/>
          <w:szCs w:val="24"/>
          <w:u w:val="none"/>
          <w:bdr w:val="none" w:color="auto" w:sz="0" w:space="0"/>
          <w14:textFill>
            <w14:solidFill>
              <w14:schemeClr w14:val="tx1"/>
            </w14:solidFill>
          </w14:textFill>
        </w:rPr>
        <w:t>《如何看待杨振宁、姚期智放弃外国国籍，转为中国科学院院士？》</w:t>
      </w:r>
      <w:r>
        <w:rPr>
          <w:rFonts w:hint="default"/>
          <w:color w:val="504D59" w:themeColor="text1"/>
          <w14:textFill>
            <w14:solidFill>
              <w14:schemeClr w14:val="tx1"/>
            </w14:solidFill>
          </w14:textFill>
        </w:rPr>
        <w:fldChar w:fldCharType="end"/>
      </w:r>
      <w:bookmarkEnd w:id="263"/>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2017年2月22日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bdr w:val="none" w:color="auto" w:sz="0" w:space="0"/>
          <w:shd w:val="clear" w:fill="FFFFFF"/>
        </w:rPr>
        <w:t>首先，这是个好事，是有风向标作用的事件。</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bdr w:val="none" w:color="auto" w:sz="0" w:space="0"/>
          <w:shd w:val="clear" w:fill="FFFFFF"/>
        </w:rPr>
        <w:t>微博上</w:t>
      </w:r>
      <w:r>
        <w:rPr>
          <w:rFonts w:hint="eastAsia" w:asciiTheme="minorEastAsia" w:hAnsiTheme="minorEastAsia" w:eastAsiaTheme="minorEastAsia" w:cstheme="minorEastAsia"/>
          <w:i w:val="0"/>
          <w:caps w:val="0"/>
          <w:color w:val="333333"/>
          <w:spacing w:val="0"/>
          <w:sz w:val="24"/>
          <w:szCs w:val="24"/>
          <w:bdr w:val="none" w:color="auto" w:sz="0" w:space="0"/>
          <w:shd w:val="clear" w:fill="FFFFFF"/>
        </w:rPr>
        <w:t>有些网友</w:t>
      </w:r>
      <w:r>
        <w:rPr>
          <w:rFonts w:hint="eastAsia" w:asciiTheme="minorEastAsia" w:hAnsiTheme="minorEastAsia" w:eastAsiaTheme="minorEastAsia" w:cstheme="minorEastAsia"/>
          <w:i w:val="0"/>
          <w:caps w:val="0"/>
          <w:color w:val="333333"/>
          <w:spacing w:val="0"/>
          <w:sz w:val="24"/>
          <w:szCs w:val="24"/>
          <w:bdr w:val="none" w:color="auto" w:sz="0" w:space="0"/>
          <w:shd w:val="clear" w:fill="FFFFFF"/>
        </w:rPr>
        <w:t>的反应很有意思，回国养老、骗钱之声不绝于耳。果然知乎才是互联网的一小撮。</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bdr w:val="none" w:color="auto" w:sz="0" w:space="0"/>
          <w:shd w:val="clear" w:fill="FFFFFF"/>
        </w:rPr>
        <w:t>网易、凯迪之流自然是如丧考妣，因为这妨碍了他们把中国营造成一个“人人争相逃离的地方”的努力，非常政治不正确。于是他们把杨振宁回来解释为“在美国没有特权，回国有特权”，当然，这种话在“退休官员移民美国”之类的新闻评论里，就都统统抛在脑后，而改为诸如“反美只是工作，拥抱普世价值才是理想”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bdr w:val="none" w:color="auto" w:sz="0" w:space="0"/>
          <w:shd w:val="clear" w:fill="FFFFFF"/>
        </w:rPr>
        <w:t>吃瓜群众里面也有很多抱怨的，主要是把他和邓稼先对比。但是别忘了，杨振宁固然没有邓稼先那样雪中送炭的丰功伟绩，但至少回国这几十年对于中国而言也是锦上添花的贡献了，为什么不对他多一些宽容，少一些道德绑架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bdr w:val="none" w:color="auto" w:sz="0" w:space="0"/>
          <w:shd w:val="clear" w:fill="FFFFFF"/>
        </w:rPr>
        <w:t>看到微博上的争吵，我在想，如果这个新闻换成是《90高龄中科院院士放弃中国国籍，飞赴美国安度晚年》，那网络上届时的反应会是多么有趣和热闹，又会有多少人表现出痛心疾首批判体制，或者弹冠相庆奔赴自由的众生相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bdr w:val="none" w:color="auto" w:sz="0" w:space="0"/>
          <w:shd w:val="clear" w:fill="FFFFFF"/>
        </w:rPr>
        <w:t>这个新闻还让我想起了最近读到的一篇文章：</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Style w:val="21"/>
          <w:rFonts w:hint="eastAsia" w:asciiTheme="minorEastAsia" w:hAnsiTheme="minorEastAsia" w:eastAsiaTheme="minorEastAsia" w:cstheme="minorEastAsia"/>
          <w:i/>
          <w:caps w:val="0"/>
          <w:color w:val="333333"/>
          <w:spacing w:val="0"/>
          <w:sz w:val="24"/>
          <w:szCs w:val="24"/>
          <w:bdr w:val="none" w:color="auto" w:sz="0" w:space="0"/>
          <w:shd w:val="clear" w:fill="FFFFFF"/>
        </w:rPr>
        <w:t>美国前国家安全事务助理布热津斯基在回忆录中曾记载，他对邓小平派遣留学生的做法很惊讶，把中国最聪明的孩子送到美国去，难道他不知道当时中美两国生活条件的差距吗？他问邓小平，你们准备派多少留学生？邓小平反问，你们能接收多少？中国没有限制。据说邓小平在内部也说过，十分之一的人回来就是胜利，现在的留学生约有三分之二回来了，而且留学生选择回国已开始成为主流，背后是中国的迅速崛起及其提供的大量机遇。</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bdr w:val="none" w:color="auto" w:sz="0" w:space="0"/>
          <w:shd w:val="clear" w:fill="FFFFFF"/>
        </w:rPr>
        <w:t>对于绝大多数发展中国家而言，科技精英或者优秀学子出国，到西方国家，那基本上就是一去不复返，因为对他们而言，往往是回国就找不到适合自己的专业工作。这也是一种西方国家对第三世界国家吸取精英的手段。</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bdr w:val="none" w:color="auto" w:sz="0" w:space="0"/>
          <w:shd w:val="clear" w:fill="FFFFFF"/>
        </w:rPr>
        <w:t>但在中国，这里出现了特例。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bdr w:val="none" w:color="auto" w:sz="0" w:space="0"/>
          <w:shd w:val="clear" w:fill="FFFFFF"/>
        </w:rPr>
        <w:t>由于中国体量巨大，因此可以做到一方面大量输出人才，一方面还能靠普及教育而涌现的大量尚未出国的人才来实现工业化的堆积，其结果就如同下面这幅图：</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Theme="minorEastAsia" w:hAnsiTheme="minorEastAsia" w:eastAsiaTheme="minorEastAsia" w:cstheme="minorEastAsia"/>
          <w:i/>
          <w:caps w:val="0"/>
          <w:color w:val="999999"/>
          <w:spacing w:val="0"/>
          <w:kern w:val="0"/>
          <w:sz w:val="24"/>
          <w:szCs w:val="24"/>
          <w:bdr w:val="none" w:color="auto" w:sz="0" w:space="0"/>
          <w:shd w:val="clear" w:fill="FFFFFF"/>
          <w:lang w:val="en-US" w:eastAsia="zh-CN" w:bidi="ar"/>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drawing>
          <wp:inline distT="0" distB="0" distL="114300" distR="114300">
            <wp:extent cx="2590800" cy="4019550"/>
            <wp:effectExtent l="0" t="0" r="0" b="0"/>
            <wp:docPr id="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0" descr="IMG_256"/>
                    <pic:cNvPicPr>
                      <a:picLocks noChangeAspect="1"/>
                    </pic:cNvPicPr>
                  </pic:nvPicPr>
                  <pic:blipFill>
                    <a:blip r:embed="rId99"/>
                    <a:stretch>
                      <a:fillRect/>
                    </a:stretch>
                  </pic:blipFill>
                  <pic:spPr>
                    <a:xfrm>
                      <a:off x="0" y="0"/>
                      <a:ext cx="2590800" cy="4019550"/>
                    </a:xfrm>
                    <a:prstGeom prst="rect">
                      <a:avLst/>
                    </a:prstGeom>
                    <a:noFill/>
                    <a:ln w="9525">
                      <a:noFill/>
                    </a:ln>
                  </pic:spPr>
                </pic:pic>
              </a:graphicData>
            </a:graphic>
          </wp:inline>
        </w:drawing>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caps w:val="0"/>
          <w:color w:val="999999"/>
          <w:spacing w:val="0"/>
          <w:kern w:val="0"/>
          <w:sz w:val="24"/>
          <w:szCs w:val="24"/>
          <w:bdr w:val="none" w:color="auto" w:sz="0" w:space="0"/>
          <w:shd w:val="clear" w:fill="FFFFFF"/>
          <w:lang w:val="en-US" w:eastAsia="zh-CN" w:bidi="ar"/>
        </w:rPr>
        <w:t>漏斗理论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Theme="minorEastAsia" w:hAnsiTheme="minorEastAsia" w:eastAsiaTheme="minorEastAsia" w:cstheme="minorEastAsia"/>
          <w:i/>
          <w:caps w:val="0"/>
          <w:color w:val="999999"/>
          <w:spacing w:val="0"/>
          <w:kern w:val="0"/>
          <w:sz w:val="24"/>
          <w:szCs w:val="24"/>
          <w:bdr w:val="none" w:color="auto" w:sz="0" w:space="0"/>
          <w:shd w:val="clear" w:fill="FFFFFF"/>
          <w:lang w:val="en-US" w:eastAsia="zh-CN" w:bidi="ar"/>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bdr w:val="none" w:color="auto" w:sz="0" w:space="0"/>
          <w:shd w:val="clear" w:fill="FFFFFF"/>
        </w:rPr>
        <w:t>由于进入量大于流出量，因此漏斗虽然一边向下漏，但漏斗中的页面却反而还在不断快速上升。</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bdr w:val="none" w:color="auto" w:sz="0" w:space="0"/>
          <w:shd w:val="clear" w:fill="FFFFFF"/>
        </w:rPr>
        <w:t>而对于其他广大第三世界国家而言，很多时候这个漏斗已经是漏空了，来多少漏多少；好一点的还能保持有个液位，或者液位缓慢上升或下降，这就是不错的了。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bdr w:val="none" w:color="auto" w:sz="0" w:space="0"/>
          <w:shd w:val="clear" w:fill="FFFFFF"/>
        </w:rPr>
        <w:t>这个原因就是得以于庞大的人口基数+正确的工业化道路的组合，源源不断把人口转化成工业人口，从而在科技精英被吸血的情况下还能实现快速工业化。吸的速度不如补的速度快。</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bdr w:val="none" w:color="auto" w:sz="0" w:space="0"/>
          <w:shd w:val="clear" w:fill="FFFFFF"/>
        </w:rPr>
        <w:t>而且，当液面高度达到一定高度之后，提供的科研资金、项目、机会也会上升，接下来漏斗不但会渐渐关小，甚至还可能会反向吸血。</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bdr w:val="none" w:color="auto" w:sz="0" w:space="0"/>
          <w:shd w:val="clear" w:fill="FFFFFF"/>
        </w:rPr>
        <w:t>反向吸血的过程，首先可能是华人科学家的回流，接下来可能是非华人科学家也开始有规模地到中国来工作，因为中国未来可能提供更多的科研机会。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bdr w:val="none" w:color="auto" w:sz="0" w:space="0"/>
          <w:shd w:val="clear" w:fill="FFFFFF"/>
        </w:rPr>
        <w:t>换句话说，从上世纪八十年代开始的出国留学，虽然几十年来一直被人诟病，拿中国的钱为美国培养人才。但从更长远的时间尺度上看，更可能是用西方世界为中国科技崛起当了一次充电电池。毕竟你出国的时候再清华北大，也是个学生毛胚，而回国的时候，可能有丰富科研经验的学科带头人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sz w:val="24"/>
          <w:szCs w:val="24"/>
          <w:bdr w:val="none" w:color="auto" w:sz="0" w:space="0"/>
          <w:shd w:val="clear" w:fill="FFFFFF"/>
        </w:rPr>
        <w:t>当然了，这也是一步险棋，是赌中国的液位能在漏斗存在的情况下还能不断上升。</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eastAsiaTheme="minorEastAsia" w:cstheme="minorEastAsia"/>
          <w:i w:val="0"/>
          <w:caps w:val="0"/>
          <w:color w:val="333333"/>
          <w:spacing w:val="0"/>
          <w:sz w:val="24"/>
          <w:szCs w:val="24"/>
          <w:bdr w:val="none" w:color="auto" w:sz="0" w:space="0"/>
          <w:shd w:val="clear" w:fill="FFFFFF"/>
        </w:rPr>
      </w:pPr>
      <w:r>
        <w:rPr>
          <w:rFonts w:hint="eastAsia" w:asciiTheme="minorEastAsia" w:hAnsiTheme="minorEastAsia" w:eastAsiaTheme="minorEastAsia" w:cstheme="minorEastAsia"/>
          <w:i w:val="0"/>
          <w:caps w:val="0"/>
          <w:color w:val="333333"/>
          <w:spacing w:val="0"/>
          <w:sz w:val="24"/>
          <w:szCs w:val="24"/>
          <w:bdr w:val="none" w:color="auto" w:sz="0" w:space="0"/>
          <w:shd w:val="clear" w:fill="FFFFFF"/>
        </w:rPr>
        <w:t>现在看来，虽然形势尚不完全明朗，但这个赌局正在朝向中国有利的方向发展。</w:t>
      </w:r>
    </w:p>
    <w:p>
      <w:pPr>
        <w:rPr>
          <w:rFonts w:hint="eastAsia" w:asciiTheme="minorEastAsia" w:hAnsiTheme="minorEastAsia" w:eastAsiaTheme="minorEastAsia" w:cstheme="minorEastAsia"/>
          <w:i w:val="0"/>
          <w:caps w:val="0"/>
          <w:color w:val="333333"/>
          <w:spacing w:val="0"/>
          <w:sz w:val="24"/>
          <w:szCs w:val="24"/>
          <w:bdr w:val="none" w:color="auto" w:sz="0" w:space="0"/>
          <w:shd w:val="clear" w:fill="FFFFFF"/>
        </w:rPr>
      </w:pPr>
      <w:r>
        <w:rPr>
          <w:rFonts w:hint="eastAsia" w:asciiTheme="minorEastAsia" w:hAnsiTheme="minorEastAsia" w:eastAsiaTheme="minorEastAsia" w:cstheme="minorEastAsia"/>
          <w:i w:val="0"/>
          <w:caps w:val="0"/>
          <w:color w:val="333333"/>
          <w:spacing w:val="0"/>
          <w:sz w:val="24"/>
          <w:szCs w:val="24"/>
          <w:bdr w:val="none" w:color="auto" w:sz="0" w:space="0"/>
          <w:shd w:val="clear" w:fill="FFFFFF"/>
        </w:rPr>
        <w:br w:type="page"/>
      </w:r>
    </w:p>
    <w:p>
      <w:pPr>
        <w:pStyle w:val="3"/>
        <w:jc w:val="center"/>
        <w:rPr>
          <w:color w:val="504D59" w:themeColor="text1"/>
          <w14:textFill>
            <w14:solidFill>
              <w14:schemeClr w14:val="tx1"/>
            </w14:solidFill>
          </w14:textFill>
        </w:rPr>
      </w:pPr>
      <w:bookmarkStart w:id="264" w:name="_Toc1164214603"/>
      <w:r>
        <w:rPr>
          <w:rFonts w:hint="default"/>
          <w:color w:val="504D59" w:themeColor="text1"/>
          <w14:textFill>
            <w14:solidFill>
              <w14:schemeClr w14:val="tx1"/>
            </w14:solidFill>
          </w14:textFill>
        </w:rPr>
        <w:t>127、</w:t>
      </w:r>
      <w:r>
        <w:rPr>
          <w:rFonts w:hint="default"/>
          <w:color w:val="504D59" w:themeColor="text1"/>
          <w14:textFill>
            <w14:solidFill>
              <w14:schemeClr w14:val="tx1"/>
            </w14:solidFill>
          </w14:textFill>
        </w:rPr>
        <w:fldChar w:fldCharType="begin"/>
      </w:r>
      <w:r>
        <w:rPr>
          <w:rFonts w:hint="default"/>
          <w:color w:val="504D59" w:themeColor="text1"/>
          <w14:textFill>
            <w14:solidFill>
              <w14:schemeClr w14:val="tx1"/>
            </w14:solidFill>
          </w14:textFill>
        </w:rPr>
        <w:instrText xml:space="preserve"> HYPERLINK "https://www.zhihu.com/question/56100343/answer/148032010" \t "/home/mecup/文档\\x/_blank" </w:instrText>
      </w:r>
      <w:r>
        <w:rPr>
          <w:rFonts w:hint="default"/>
          <w:color w:val="504D59" w:themeColor="text1"/>
          <w14:textFill>
            <w14:solidFill>
              <w14:schemeClr w14:val="tx1"/>
            </w14:solidFill>
          </w14:textFill>
        </w:rPr>
        <w:fldChar w:fldCharType="separate"/>
      </w:r>
      <w:r>
        <w:rPr>
          <w:rStyle w:val="22"/>
          <w:rFonts w:hint="default" w:ascii="Arial" w:hAnsi="Arial" w:cs="Arial"/>
          <w:i w:val="0"/>
          <w:caps w:val="0"/>
          <w:color w:val="504D59" w:themeColor="text1"/>
          <w:spacing w:val="0"/>
          <w:szCs w:val="24"/>
          <w:u w:val="none"/>
          <w:bdr w:val="none" w:color="auto" w:sz="0" w:space="0"/>
          <w14:textFill>
            <w14:solidFill>
              <w14:schemeClr w14:val="tx1"/>
            </w14:solidFill>
          </w14:textFill>
        </w:rPr>
        <w:t>《再论“如何看待杨振宁、姚期智转为中国国籍并加入中科院？”》</w:t>
      </w:r>
      <w:r>
        <w:rPr>
          <w:rFonts w:hint="default"/>
          <w:color w:val="504D59" w:themeColor="text1"/>
          <w14:textFill>
            <w14:solidFill>
              <w14:schemeClr w14:val="tx1"/>
            </w14:solidFill>
          </w14:textFill>
        </w:rPr>
        <w:fldChar w:fldCharType="end"/>
      </w:r>
      <w:bookmarkEnd w:id="264"/>
    </w:p>
    <w:p>
      <w:pPr>
        <w:keepNext w:val="0"/>
        <w:keepLines w:val="0"/>
        <w:widowControl/>
        <w:suppressLineNumbers w:val="0"/>
        <w:jc w:val="left"/>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jc w:val="center"/>
        <w:rPr>
          <w:rFonts w:hint="default" w:asciiTheme="minorEastAsia" w:hAnsiTheme="minorEastAsia" w:cstheme="minorEastAsia"/>
          <w:i w:val="0"/>
          <w:caps w:val="0"/>
          <w:color w:val="333333"/>
          <w:spacing w:val="0"/>
          <w:sz w:val="24"/>
          <w:szCs w:val="24"/>
          <w:bdr w:val="none" w:color="auto" w:sz="0" w:space="0"/>
          <w:shd w:val="clear" w:fill="FFFFFF"/>
        </w:rPr>
      </w:pPr>
      <w:r>
        <w:rPr>
          <w:rFonts w:hint="default" w:asciiTheme="minorEastAsia" w:hAnsiTheme="minorEastAsia" w:cstheme="minorEastAsia"/>
          <w:i w:val="0"/>
          <w:caps w:val="0"/>
          <w:color w:val="333333"/>
          <w:spacing w:val="0"/>
          <w:sz w:val="24"/>
          <w:szCs w:val="24"/>
          <w:bdr w:val="none" w:color="auto" w:sz="0" w:space="0"/>
          <w:shd w:val="clear" w:fill="FFFFFF"/>
        </w:rPr>
        <w:t>2017-2-23</w:t>
      </w:r>
    </w:p>
    <w:p>
      <w:pPr>
        <w:pStyle w:val="17"/>
        <w:keepNext w:val="0"/>
        <w:keepLines w:val="0"/>
        <w:widowControl/>
        <w:suppressLineNumbers w:val="0"/>
      </w:pPr>
      <w:r>
        <w:t>之前在《</w:t>
      </w:r>
      <w:r>
        <w:fldChar w:fldCharType="begin"/>
      </w:r>
      <w:r>
        <w:instrText xml:space="preserve"> HYPERLINK "https://www.zhihu.com/question/56099665/answer/147713811" </w:instrText>
      </w:r>
      <w:r>
        <w:fldChar w:fldCharType="separate"/>
      </w:r>
      <w:r>
        <w:rPr>
          <w:rStyle w:val="22"/>
        </w:rPr>
        <w:t>如何看待杨振宁、姚期智放弃外国国籍，转为中国科学院院士？》</w:t>
      </w:r>
      <w:r>
        <w:fldChar w:fldCharType="end"/>
      </w:r>
      <w:r>
        <w:t>这个问题中写过一个答案了。但这一两天看到很多网络上的一些不靠谱的评论，憋了一肚子话，打算再写一个吐槽版的。</w:t>
      </w:r>
    </w:p>
    <w:p>
      <w:pPr>
        <w:pStyle w:val="17"/>
        <w:keepNext w:val="0"/>
        <w:keepLines w:val="0"/>
        <w:widowControl/>
        <w:suppressLineNumbers w:val="0"/>
      </w:pPr>
      <w:r>
        <w:t>我觉得现在互联网上有部分网友有种很不好的风气，对正面人物，总要寻找他的几个黑点，并且还喜欢多强调这些黑点；对于反面人物，总要寻找他的几个亮点，并且还喜欢多强调这些亮点，似乎这样才能显示出自己的客观公正立场。但这不叫客观，这叫是非不分！</w:t>
      </w:r>
    </w:p>
    <w:p>
      <w:pPr>
        <w:pStyle w:val="17"/>
        <w:keepNext w:val="0"/>
        <w:keepLines w:val="0"/>
        <w:widowControl/>
        <w:suppressLineNumbers w:val="0"/>
      </w:pPr>
      <w:r>
        <w:t>当初看网上有些人谈论蒋介石的时候，就有这种感觉。提起抗战，有人就是“不管怎么说，蒋介石毕竟是始终没有投降啊”；提到在台湾时，就说“不管怎么说，蒋介石始终承认自己是中国人”。一个堂堂中华民国最高领导人，国土面积数倍于法国，四万万人民，面对一个二流列强日本，给他设置的标准居然仅仅是“没亡国没投降”。到了台湾之后，标准又下降到了“承认自己是中国人”。我有时候就纳闷了，毛泽东在野建立割据政权的时候，从来就没否认过自己是中国人，毛泽东在朝鲜战争的时候面对世界头号霸主美国，也没投降，怎么从来没人拿毛泽东“承认自己是中国人”和“没投降”来粉毛的？怎么谈论到毛泽东，就要用高的多的标准去衡量他？</w:t>
      </w:r>
    </w:p>
    <w:p>
      <w:pPr>
        <w:pStyle w:val="17"/>
        <w:keepNext w:val="0"/>
        <w:keepLines w:val="0"/>
        <w:widowControl/>
        <w:suppressLineNumbers w:val="0"/>
      </w:pPr>
      <w:r>
        <w:t>后来想了想，大概是因为共产党在朝鲜战争打的太好了。要是像满清和中华民国那样，在朝鲜守不住，把敌人放到东北来杀戮一番，然后再逐级放到华北，最后再放到南京屠个城，这个时候大家心态也就平和了，也就会面带微笑称赞“虽然东北华北南京都丢了，但毛泽东总算没投降啊”。</w:t>
      </w:r>
    </w:p>
    <w:p>
      <w:pPr>
        <w:pStyle w:val="17"/>
        <w:keepNext w:val="0"/>
        <w:keepLines w:val="0"/>
        <w:widowControl/>
        <w:suppressLineNumbers w:val="0"/>
      </w:pPr>
      <w:r>
        <w:t>再或者，是因为毛泽东带领的共产党解决人民吃饭问题解决还不错，千年以来的中国饥荒常态，到了共和国时代，以至于仅仅有59-61年那一次大规模的饥荒。你看看——一张白纸上有一个黑块，多明显啊，不骂你骂谁？要是像中华民国在大陆那样，把白纸直接涂成黑纸，横征暴敛兵匪祸患水火无情民不聊生连年饥荒，我看你挑哪个点骂我！到那个时候，大家心态大概也就平(ma)和(mu)了：毛泽东统治下战乱频繁，造反的这么多，军阀混战，百姓文化又低不认字，地主太多政府收税又困难，所以自然没办法搞生产，所以饿死人很正常啊，这些都是客观原因，难道还能怪毛泽东吗？</w:t>
      </w:r>
    </w:p>
    <w:p>
      <w:pPr>
        <w:pStyle w:val="17"/>
        <w:keepNext w:val="0"/>
        <w:keepLines w:val="0"/>
        <w:widowControl/>
        <w:suppressLineNumbers w:val="0"/>
      </w:pPr>
      <w:r>
        <w:t>回到这个事件。</w:t>
      </w:r>
    </w:p>
    <w:p>
      <w:pPr>
        <w:pStyle w:val="17"/>
        <w:keepNext w:val="0"/>
        <w:keepLines w:val="0"/>
        <w:widowControl/>
        <w:suppressLineNumbers w:val="0"/>
      </w:pPr>
      <w:r>
        <w:t>杨振宁做过什么不利于中国的事情吗？</w:t>
      </w:r>
      <w:r>
        <w:rPr>
          <w:b/>
        </w:rPr>
        <w:t>基本没有。</w:t>
      </w:r>
    </w:p>
    <w:p>
      <w:pPr>
        <w:pStyle w:val="17"/>
        <w:keepNext w:val="0"/>
        <w:keepLines w:val="0"/>
        <w:widowControl/>
        <w:suppressLineNumbers w:val="0"/>
      </w:pPr>
      <w:r>
        <w:t>杨振宁做过什么对中国有利的事情吗？</w:t>
      </w:r>
      <w:r>
        <w:rPr>
          <w:b/>
        </w:rPr>
        <w:t>很多。</w:t>
      </w:r>
    </w:p>
    <w:p>
      <w:pPr>
        <w:pStyle w:val="17"/>
        <w:keepNext w:val="0"/>
        <w:keepLines w:val="0"/>
        <w:widowControl/>
        <w:suppressLineNumbers w:val="0"/>
      </w:pPr>
      <w:r>
        <w:t>杨振宁对中国的贡献大不大？</w:t>
      </w:r>
      <w:r>
        <w:rPr>
          <w:b/>
        </w:rPr>
        <w:t>大。</w:t>
      </w:r>
    </w:p>
    <w:p>
      <w:pPr>
        <w:pStyle w:val="17"/>
        <w:keepNext w:val="0"/>
        <w:keepLines w:val="0"/>
        <w:widowControl/>
        <w:suppressLineNumbers w:val="0"/>
      </w:pPr>
      <w:r>
        <w:t>杨振宁对中国的贡献，能和邓稼先相比吗？</w:t>
      </w:r>
      <w:r>
        <w:rPr>
          <w:b/>
        </w:rPr>
        <w:t>不能。</w:t>
      </w:r>
    </w:p>
    <w:p>
      <w:pPr>
        <w:pStyle w:val="17"/>
        <w:keepNext w:val="0"/>
        <w:keepLines w:val="0"/>
        <w:widowControl/>
        <w:suppressLineNumbers w:val="0"/>
      </w:pPr>
      <w:r>
        <w:rPr>
          <w:b/>
        </w:rPr>
        <w:t xml:space="preserve">比不上同学邓稼先，所以杨振宁就是个该被骂的混蛋？这TM什么逻辑？ </w:t>
      </w:r>
    </w:p>
    <w:p>
      <w:pPr>
        <w:pStyle w:val="17"/>
        <w:keepNext w:val="0"/>
        <w:keepLines w:val="0"/>
        <w:widowControl/>
        <w:suppressLineNumbers w:val="0"/>
      </w:pPr>
      <w:r>
        <w:t>杨振宁先生对中国的贡献，我在上一篇答案说，至少是锦上添花。但实际上，如果说邓稼先先生是零下30度雪中送炭，那杨振宁先生怎么也能算得上是零下5度雪中送炭了——想想上世纪90年代末中国是什么科研水平，中国国力是什么样的，中国的生活水平是什么样的。</w:t>
      </w:r>
    </w:p>
    <w:p>
      <w:pPr>
        <w:pStyle w:val="17"/>
        <w:keepNext w:val="0"/>
        <w:keepLines w:val="0"/>
        <w:widowControl/>
        <w:suppressLineNumbers w:val="0"/>
      </w:pPr>
      <w:r>
        <w:t>相比杨先生，网络上一群贡献为1的屌丝，仅仅因为杨贡献20不如邓贡献100大，所以就对杨冷嘲热讽甚至辱骂，何其荒唐！</w:t>
      </w:r>
    </w:p>
    <w:p>
      <w:pPr>
        <w:pStyle w:val="17"/>
        <w:keepNext w:val="0"/>
        <w:keepLines w:val="0"/>
        <w:widowControl/>
        <w:suppressLineNumbers w:val="0"/>
      </w:pPr>
      <w:r>
        <w:t>还有种观点，说是邓稼先先生当年没享到什么福，一生奉献，几无索取，为国贡献巨大；而杨振宁现在贡献不如邓，凭什么这么风风光光，住大房子名利双收？</w:t>
      </w: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 xml:space="preserve">谈到这个问题，国防大学教授李莉说， “两弹”元勋邓稼先当年因为核辐射导致卧病在床。老同学杨振宁到医院去探望，问他研究原子弹国家给了多少奖金。邓稼先告诉他说，原子弹10块钱，氢弹10块钱。 </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链接：</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"https://link.zhihu.com/?target=http://news.163.com/12/1015/10/8DRMPDRF00014JB6.html" \t "/home/mecup/文档\\x/_blank" </w:instrText>
      </w:r>
      <w:r>
        <w:rPr>
          <w:rFonts w:hint="eastAsia" w:ascii="宋体" w:hAnsi="宋体" w:eastAsia="宋体" w:cs="宋体"/>
          <w:kern w:val="0"/>
          <w:sz w:val="24"/>
          <w:szCs w:val="24"/>
          <w:lang w:val="en-US" w:eastAsia="zh-CN" w:bidi="ar"/>
        </w:rPr>
        <w:fldChar w:fldCharType="separate"/>
      </w:r>
      <w:r>
        <w:rPr>
          <w:rStyle w:val="22"/>
          <w:rFonts w:hint="eastAsia" w:ascii="宋体" w:hAnsi="宋体" w:eastAsia="宋体" w:cs="宋体"/>
          <w:sz w:val="24"/>
          <w:szCs w:val="24"/>
        </w:rPr>
        <w:t>徐焰少将：影视谍战片突出个人英雄 误导了公众</w:t>
      </w:r>
      <w:r>
        <w:rPr>
          <w:rFonts w:hint="eastAsia" w:ascii="宋体" w:hAnsi="宋体" w:eastAsia="宋体" w:cs="宋体"/>
          <w:kern w:val="0"/>
          <w:sz w:val="24"/>
          <w:szCs w:val="24"/>
          <w:lang w:val="en-US" w:eastAsia="zh-CN" w:bidi="ar"/>
        </w:rPr>
        <w:fldChar w:fldCharType="end"/>
      </w:r>
    </w:p>
    <w:p>
      <w:pPr>
        <w:keepNext w:val="0"/>
        <w:keepLines w:val="0"/>
        <w:widowControl/>
        <w:suppressLineNumbers w:val="0"/>
        <w:jc w:val="left"/>
      </w:pPr>
    </w:p>
    <w:p>
      <w:pPr>
        <w:pStyle w:val="17"/>
        <w:keepNext w:val="0"/>
        <w:keepLines w:val="0"/>
        <w:widowControl/>
        <w:suppressLineNumbers w:val="0"/>
      </w:pPr>
      <w:r>
        <w:t>这种观点更是不可理喻。原子弹10块钱，氢弹10块钱，这是对像邓稼先这样的国士应该得到的待遇吗？当年国力低微，对科学家们的低物质待遇有历史客观因素，尚可理解。但有些人居然想把这种低待遇固化起来，看到后面做出贡献的人拿到比当年优厚的回报，就对其指手画脚——你有邓先生当年的贡献吗？凭什么拿这么多优待？</w:t>
      </w:r>
    </w:p>
    <w:p>
      <w:pPr>
        <w:pStyle w:val="17"/>
        <w:keepNext w:val="0"/>
        <w:keepLines w:val="0"/>
        <w:widowControl/>
        <w:suppressLineNumbers w:val="0"/>
      </w:pPr>
      <w:r>
        <w:t>我们部分网民有些很不健康的心态，似乎科学家就应该仅仅在“爱国”的感召驱动下，像蜡烛一样燃烧自己，羞于谈钱，最好是生活清贫为了工作舍弃家庭，最最好是再累死病死在工作岗位上，这样就完满地符合他们的廉价感动标准了。如果居然这人回来的还晚了些，居然待遇还不错，这怎么够惨呢，怎么值得我们感动和尊敬呢？</w:t>
      </w:r>
    </w:p>
    <w:p>
      <w:pPr>
        <w:pStyle w:val="17"/>
        <w:keepNext w:val="0"/>
        <w:keepLines w:val="0"/>
        <w:widowControl/>
        <w:suppressLineNumbers w:val="0"/>
      </w:pPr>
      <w:r>
        <w:t>当然，以邓稼先先生的崇高品格，他肯定不会为了两弹仅仅20元的奖励而有什么怨言，但这是圣人的标准。而现实中不是只有圣人和混蛋两个档的，大量的人是普通人。而杨振宁的品格，即使不如邓稼先这样的圣人，也比普通标准强很多了。他完全可以不在海外为中国做这些工作，完全可以一直在美国生活而不会回国全职工作——这样今天恐怕反而倒没人骂他了。</w:t>
      </w:r>
    </w:p>
    <w:p>
      <w:pPr>
        <w:pStyle w:val="17"/>
        <w:keepNext w:val="0"/>
        <w:keepLines w:val="0"/>
        <w:widowControl/>
        <w:suppressLineNumbers w:val="0"/>
      </w:pPr>
      <w:r>
        <w:t>我们打算把中国的科学界变成一个只有英年早逝清贫死在岗位上的圣人才能受尊敬的所在吗？</w:t>
      </w:r>
    </w:p>
    <w:p>
      <w:pPr>
        <w:pStyle w:val="17"/>
        <w:keepNext w:val="0"/>
        <w:keepLines w:val="0"/>
        <w:widowControl/>
        <w:suppressLineNumbers w:val="0"/>
      </w:pPr>
      <w:r>
        <w:t>达不到圣人而仅是有较大贡献的人还不行？贡献20挨骂，那如果自1957年就远遁美国，贡献为0的话，反而可以不挨骂？</w:t>
      </w:r>
    </w:p>
    <w:p>
      <w:pPr>
        <w:pStyle w:val="17"/>
        <w:keepNext w:val="0"/>
        <w:keepLines w:val="0"/>
        <w:widowControl/>
        <w:suppressLineNumbers w:val="0"/>
      </w:pPr>
      <w:r>
        <w:t>杨振宁虽然不如邓稼先更“正面”，但至少也是起到正面作用的优秀人物，何至受此攻击？</w:t>
      </w:r>
    </w:p>
    <w:p>
      <w:pPr>
        <w:pStyle w:val="17"/>
        <w:keepNext w:val="0"/>
        <w:keepLines w:val="0"/>
        <w:widowControl/>
        <w:suppressLineNumbers w:val="0"/>
      </w:pPr>
      <w:r>
        <w:t>有些网民习惯性对别人以极高的道德标准来进行绑架。其实，要说爱国贡献，今天就有一个，现在南疆局势不好，急需内地移民过去工作实边，待遇也还不错，比当年的邓稼先好多了。既然杨振宁从美国回到60年代的中国是理所当然的，那么各位攻击杨先生“不爱国”的大侠从内地去南疆工作生活，也没什么难做到的吧？不是吗？</w:t>
      </w:r>
    </w:p>
    <w:p>
      <w:pPr>
        <w:keepNext w:val="0"/>
        <w:keepLines w:val="0"/>
        <w:widowControl/>
        <w:suppressLineNumbers w:val="0"/>
        <w:jc w:val="left"/>
      </w:pPr>
    </w:p>
    <w:p>
      <w:pPr>
        <w:keepNext w:val="0"/>
        <w:keepLines w:val="0"/>
        <w:widowControl/>
        <w:suppressLineNumbers w:val="0"/>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邓小平指出：“不讲多劳多得，</w:t>
      </w:r>
      <w:r>
        <w:rPr>
          <w:rFonts w:hint="eastAsia" w:ascii="宋体" w:hAnsi="宋体" w:eastAsia="宋体" w:cs="宋体"/>
          <w:b/>
          <w:kern w:val="0"/>
          <w:sz w:val="24"/>
          <w:szCs w:val="24"/>
          <w:lang w:val="en-US" w:eastAsia="zh-CN" w:bidi="ar"/>
        </w:rPr>
        <w:t>不重视物质利益，对少数先进分子可以，对广大群众不行，一段时间可以，长期不行。</w:t>
      </w:r>
      <w:r>
        <w:rPr>
          <w:rFonts w:hint="eastAsia" w:ascii="宋体" w:hAnsi="宋体" w:eastAsia="宋体" w:cs="宋体"/>
          <w:kern w:val="0"/>
          <w:sz w:val="24"/>
          <w:szCs w:val="24"/>
          <w:lang w:val="en-US" w:eastAsia="zh-CN" w:bidi="ar"/>
        </w:rPr>
        <w:t>革命精神是非常宝贵的，没有革命精神就没有革命行动。但是，革命实在物质利益的基础上产生的，</w:t>
      </w:r>
      <w:r>
        <w:rPr>
          <w:rFonts w:hint="eastAsia" w:ascii="宋体" w:hAnsi="宋体" w:eastAsia="宋体" w:cs="宋体"/>
          <w:b/>
          <w:kern w:val="0"/>
          <w:sz w:val="24"/>
          <w:szCs w:val="24"/>
          <w:lang w:val="en-US" w:eastAsia="zh-CN" w:bidi="ar"/>
        </w:rPr>
        <w:t>如果只讲牺牲精神，不讲物质利益，那就是唯心论。”</w:t>
      </w:r>
    </w:p>
    <w:p>
      <w:pPr>
        <w:keepNext w:val="0"/>
        <w:keepLines w:val="0"/>
        <w:widowControl/>
        <w:suppressLineNumbers w:val="0"/>
        <w:jc w:val="left"/>
      </w:pPr>
    </w:p>
    <w:p>
      <w:pPr>
        <w:pStyle w:val="17"/>
        <w:keepNext w:val="0"/>
        <w:keepLines w:val="0"/>
        <w:widowControl/>
        <w:suppressLineNumbers w:val="0"/>
      </w:pPr>
      <w:r>
        <w:t>今天的中国，接下来的中国，所面临的科研和民族复兴任务，不再是上世纪60年代那时的少数急需科研领域的重点攻关，而是在整个工业链条上全面追赶和超越西方世界。根据2011年的数据，</w:t>
      </w:r>
      <w:r>
        <w:fldChar w:fldCharType="begin"/>
      </w:r>
      <w:r>
        <w:instrText xml:space="preserve"> HYPERLINK "https://link.zhihu.com/?target=http://www.guancha.cn/Science/2014_09_04_263981.shtml" \t "/home/mecup/文档\\x/_blank" </w:instrText>
      </w:r>
      <w:r>
        <w:fldChar w:fldCharType="separate"/>
      </w:r>
      <w:r>
        <w:rPr>
          <w:rStyle w:val="22"/>
        </w:rPr>
        <w:t>我国科技研发人员数量首超美国居世界第一 ，占全球总量25.3%</w:t>
      </w:r>
      <w:r>
        <w:fldChar w:fldCharType="end"/>
      </w:r>
      <w:r>
        <w:t>，2011年投入研发活动的劳动力人数达到401.8万人。这就决定了不可能再仅仅依靠少数先进分子的“爱国”和“无私”，而必须能拿出有足够吸引力的物质待遇来招徕天下人才。</w:t>
      </w:r>
    </w:p>
    <w:p>
      <w:pPr>
        <w:keepNext w:val="0"/>
        <w:keepLines w:val="0"/>
        <w:widowControl/>
        <w:suppressLineNumbers w:val="0"/>
        <w:jc w:val="left"/>
      </w:pPr>
    </w:p>
    <w:p>
      <w:pPr>
        <w:pStyle w:val="17"/>
        <w:keepNext w:val="0"/>
        <w:keepLines w:val="0"/>
        <w:widowControl/>
        <w:suppressLineNumbers w:val="0"/>
      </w:pPr>
      <w:r>
        <w:t>杨振宁和姚期智两位科学家回归中国国籍，这只是开始。接下来中国还会吸引更多的优秀科学家来中国工作，甚至是获得中国国籍。如果邓稼先、钱学森等元勋在天有灵，看到这一切，也会倍加欣慰的，这也许才是他们当初为之奋斗的国家目标。</w:t>
      </w:r>
    </w:p>
    <w:p>
      <w:pPr>
        <w:pStyle w:val="17"/>
        <w:keepNext w:val="0"/>
        <w:keepLines w:val="0"/>
        <w:widowControl/>
        <w:suppressLineNumbers w:val="0"/>
      </w:pPr>
      <w:r>
        <w:t>他们拿20元的两弹奖励，不是为了仅仅给后人以廉价的感动素材，更是为了后来的中国科技工作者不再有这样的窘迫，使他们身后的强大起来的国家，有能力给予后来的科技工作者以更优厚的待遇，有能力吸引世界力量，为中华崛起而合力服务。</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0"/>
        <w:rPr>
          <w:rFonts w:hint="eastAsia" w:asciiTheme="minorEastAsia" w:hAnsiTheme="minorEastAsia" w:cstheme="minorEastAsia"/>
          <w:i w:val="0"/>
          <w:caps w:val="0"/>
          <w:color w:val="333333"/>
          <w:spacing w:val="0"/>
          <w:sz w:val="24"/>
          <w:szCs w:val="24"/>
          <w:bdr w:val="none" w:color="auto" w:sz="0" w:space="0"/>
          <w:shd w:val="clear" w:fill="FFFFFF"/>
        </w:rPr>
      </w:pP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504D59" w:themeColor="text1"/>
          <w14:textFill>
            <w14:solidFill>
              <w14:schemeClr w14:val="tx1"/>
            </w14:solidFill>
          </w14:textFill>
        </w:rPr>
      </w:pPr>
      <w:bookmarkStart w:id="265" w:name="_Toc702239065"/>
      <w:r>
        <w:rPr>
          <w:color w:val="504D59" w:themeColor="text1"/>
          <w:lang w:val="en-US" w:eastAsia="zh-CN"/>
          <w14:textFill>
            <w14:solidFill>
              <w14:schemeClr w14:val="tx1"/>
            </w14:solidFill>
          </w14:textFill>
        </w:rPr>
        <w:t>128、</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"https://www.weibo.com/ttarticle/p/show?id=2313501000014127920321914056&amp;mod=zwenzhang"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《如何看待成都兰桂坊西班牙男子和中国女子的公共场合不雅视频事件？》</w:t>
      </w:r>
      <w:r>
        <w:rPr>
          <w:rFonts w:hint="default"/>
          <w:color w:val="504D59" w:themeColor="text1"/>
          <w:lang w:val="en-US" w:eastAsia="zh-CN"/>
          <w14:textFill>
            <w14:solidFill>
              <w14:schemeClr w14:val="tx1"/>
            </w14:solidFill>
          </w14:textFill>
        </w:rPr>
        <w:fldChar w:fldCharType="end"/>
      </w:r>
      <w:bookmarkEnd w:id="265"/>
    </w:p>
    <w:p>
      <w:pPr>
        <w:keepNext w:val="0"/>
        <w:keepLines w:val="0"/>
        <w:widowControl/>
        <w:suppressLineNumbers w:val="0"/>
        <w:jc w:val="center"/>
      </w:pPr>
      <w:r>
        <w:rPr>
          <w:rFonts w:hint="default" w:ascii="Arial" w:hAnsi="Arial" w:eastAsia="宋体" w:cs="Arial"/>
          <w:i w:val="0"/>
          <w:caps w:val="0"/>
          <w:color w:val="808080"/>
          <w:spacing w:val="0"/>
          <w:kern w:val="0"/>
          <w:sz w:val="18"/>
          <w:szCs w:val="18"/>
          <w:shd w:val="clear" w:fill="FFFFFF"/>
          <w:lang w:val="en-US" w:eastAsia="zh-CN" w:bidi="ar"/>
        </w:rPr>
        <w:t>2017-07-10</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​​这是知乎上提的一个问题。此问题背景可参考：</w:t>
      </w:r>
      <w:r>
        <w:rPr>
          <w:rFonts w:hint="default" w:ascii="Arial" w:hAnsi="Arial" w:cs="Arial"/>
          <w:i w:val="0"/>
          <w:caps w:val="0"/>
          <w:color w:val="333333"/>
          <w:spacing w:val="0"/>
          <w:sz w:val="24"/>
          <w:szCs w:val="24"/>
          <w:bdr w:val="none" w:color="auto" w:sz="0" w:space="0"/>
        </w:rPr>
        <w:fldChar w:fldCharType="begin"/>
      </w:r>
      <w:r>
        <w:rPr>
          <w:rFonts w:hint="default" w:ascii="Arial" w:hAnsi="Arial" w:cs="Arial"/>
          <w:i w:val="0"/>
          <w:caps w:val="0"/>
          <w:color w:val="333333"/>
          <w:spacing w:val="0"/>
          <w:sz w:val="24"/>
          <w:szCs w:val="24"/>
          <w:bdr w:val="none" w:color="auto" w:sz="0" w:space="0"/>
        </w:rPr>
        <w:instrText xml:space="preserve"> HYPERLINK "http://weibo.com/1668589317/Fboh8CXqr?refer_flag=1001030106_&amp;type=comment" </w:instrText>
      </w:r>
      <w:r>
        <w:rPr>
          <w:rFonts w:hint="default" w:ascii="Arial" w:hAnsi="Arial" w:cs="Arial"/>
          <w:i w:val="0"/>
          <w:caps w:val="0"/>
          <w:color w:val="333333"/>
          <w:spacing w:val="0"/>
          <w:sz w:val="24"/>
          <w:szCs w:val="24"/>
          <w:bdr w:val="none" w:color="auto" w:sz="0" w:space="0"/>
        </w:rPr>
        <w:fldChar w:fldCharType="separate"/>
      </w:r>
      <w:r>
        <w:rPr>
          <w:rStyle w:val="22"/>
          <w:rFonts w:hint="default" w:ascii="Arial" w:hAnsi="Arial" w:cs="Arial"/>
          <w:i w:val="0"/>
          <w:caps w:val="0"/>
          <w:spacing w:val="0"/>
          <w:sz w:val="24"/>
          <w:szCs w:val="24"/>
          <w:bdr w:val="none" w:color="auto" w:sz="0" w:space="0"/>
        </w:rPr>
        <w:t>这里</w:t>
      </w:r>
      <w:r>
        <w:rPr>
          <w:rFonts w:hint="default" w:ascii="Arial" w:hAnsi="Arial" w:cs="Arial"/>
          <w:i w:val="0"/>
          <w:caps w:val="0"/>
          <w:color w:val="333333"/>
          <w:spacing w:val="0"/>
          <w:sz w:val="24"/>
          <w:szCs w:val="24"/>
          <w:bdr w:val="none" w:color="auto" w:sz="0" w:space="0"/>
        </w:rPr>
        <w:fldChar w:fldCharType="end"/>
      </w:r>
      <w:r>
        <w:rPr>
          <w:rFonts w:hint="default" w:ascii="Arial" w:hAnsi="Arial" w:cs="Arial"/>
          <w:i w:val="0"/>
          <w:caps w:val="0"/>
          <w:color w:val="333333"/>
          <w:spacing w:val="0"/>
          <w:sz w:val="24"/>
          <w:szCs w:val="24"/>
          <w:bdr w:val="none" w:color="auto" w:sz="0" w:space="0"/>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=====以下是答案=====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谢邀。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1、首先，我不赞成把这件事单纯地扣在中国女性的头上，变成一场无聊的性别撕逼。因为中国男性中的很多人同样也有类似的思想，他们只不过由于生理构造的原因导致没办法像此事件中的女子那样很容易的勾搭上西班牙男子罢了，但这些人会通过另外的方式和行为表达出同样的思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2、这种类似的事在日本、台湾等东亚其他地区都有发生，而这些地区往往还是发达地区。经济发达却没能带来崇洋思想消亡的原因之一，是日本、台湾的体量都不够大，它们发展起来之后，只能作为整个西方世界的一个组成部分而存在，而不能做到和西方世界分庭抗礼。因此，既然我的繁荣来自于我的“脱亚入欧”，来自于“融入世界”，来自于我作为“文明世界”的一部分的现实，那和我长相明显不同的洋人（尤其是白人）自然就是“文明世界”的代名词。这个是无关性别的，对于存在这样思想的人，不同性别只是表现方式不同罢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3、对于中国而言，</w:t>
      </w:r>
      <w:r>
        <w:rPr>
          <w:rFonts w:hint="default" w:ascii="Arial" w:hAnsi="Arial" w:cs="Arial"/>
          <w:b/>
          <w:i w:val="0"/>
          <w:caps w:val="0"/>
          <w:color w:val="333333"/>
          <w:spacing w:val="0"/>
          <w:sz w:val="24"/>
          <w:szCs w:val="24"/>
          <w:bdr w:val="none" w:color="auto" w:sz="0" w:space="0"/>
        </w:rPr>
        <w:t>当年对西方无脑傲慢多久，恐怕接下来的心理适应期就要有多久</w:t>
      </w:r>
      <w:r>
        <w:rPr>
          <w:rFonts w:hint="default" w:ascii="Arial" w:hAnsi="Arial" w:cs="Arial"/>
          <w:i w:val="0"/>
          <w:caps w:val="0"/>
          <w:color w:val="333333"/>
          <w:spacing w:val="0"/>
          <w:sz w:val="24"/>
          <w:szCs w:val="24"/>
          <w:bdr w:val="none" w:color="auto" w:sz="0" w:space="0"/>
        </w:rPr>
        <w:t>（此处不是严格的定量描述）。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清王朝在1840年就被西方打败，但在这之后的相当长一段时间内，仍然是对洋人很轻蔑不屑的。官方和民间从不屑转向彻底跪舔的这段过渡期，就是社会意识改变相对于社会存在改变的滞后期。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下坡如此，上坡同样如此。</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首先，你得让中国在实力上明显强于西方世界。怎么叫明显强于西方世界呢？，有上中下三个标准可以探讨：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上标：GDP超过西方世界的总和（包括美国+欧洲+日本+澳新）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中标：GDP超过美欧总和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下标：GDP超过美国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有人可能会说，你上面怎么只提了GDP，还有很多东西没考虑进去啊。对于现代工业化国家，GDP数量大在很大意义上也就代表了科技、民生、军事、社会发展等等的水平也达到了差不多相应的位置，会有波动，但是基本可以反映这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只有自己国家各方面都上去了，国民和官员面对外国人的时候，才会更多波澜不惊，平常心待之。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但要注意，你达到了上面列的这个标准，只是可以对应到1840年中国被西方首次击败的时间点——也就是说，社会存在的条件满足了。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但社会中人的意识是滞后的，我们在现实中观察舆论，可以明显感觉到，中国发展速度太快，以至于很多国人对中国和外国的理解，还停留在十年前，甚至二十年前。现在仍然有相当数量的国人，一提起外国还是各种美好，还是上世纪八十年代九十年代留下的中外巨大差距的印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这种印象的转变有两个途径：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（1）老人目睹感受新的社会存在之后，改变其意识。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（2）没有经历过那个年代的新人，直接感知新的社会存在，建立相应社会意识。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事实上，在社会存在改变社会意识的过程中，这两个途径都是存在的。但前者的速度并不理想，因为人的意识形态改变起来是非常困难的，甚至在不涉及意识形态的层面也是如此。举个例子，80后90后如果看父母的朋友圈，会发现相当多的低级幼稚的谣言和段子，而很多这些谣言都是切合这些老年人思维模式的。哪怕他们处于现代社会，但思维并不容易跟的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别说老年人了，就是70后80后甚至90后的相对年轻的这代人，当年的成长过程中，也是接受着各种“外国先进”的教育长大的，诸如日本人洗盘子洗七遍、夏令营中的较量、西方人素质多么多么高中国人素质多么多么差。而大多数人是没有机会去亲身长期生活在西方社会中的，因此，一个很少在西方社会常住的普通中国人，在自己国内看到一个白人，这种自卑心态的产生可能是不需要什么思考过程而自然如泉涌现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别说此次事件中的这个女子了，就算是普通的年轻中国男人，当面前站着一个西方白人面孔的“外国友人”的时候，很多人也会不自主地产生自卑和谄媚的心态，和“外国友人”说话的时候，表情和神态都要比和本国人说话时更“亲切友好”、“笑颜如花”。有些中国公司宁愿雇一个什么都不懂的外国白人充数，只为对外形象更好。这些公司的高管和客户，恐怕不全都是中国女性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这是整个国家和民族对近代几百年沉沦打击的后遗症，和性别没有太大关系。只不过是由于男女的差异，导致女性以这样的思维行事时更容易出现直观上明显的有辱人格甚至国格的事情，对公众的刺激性更强。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愤怒归愤怒，也没必要太过沮丧，从宏观的大历史来看，其实我们已经走到这几百年沉沦历史的最后几十年的阶段了。从1840年中国第一次被西方击败，到清末民国时的彻底拜服，这个社会意识的滞后期长达几十年。按照这样的曲线对称过去，当我们超过西方世界之后（超过标准可以根据情况选择上述三个之一），可能也还要再需要十几年甚至几十年，才能彻底度过这段滞后期，建立起一个面对世界其他国家和民族的正常心态。换句话说，在各位的有生之年，还会多次看到这样的事情。当然，得益于现代社会信息流通的发达，这个上坡时的滞后期可能会比上次下坡时短一些。</w:t>
      </w:r>
    </w:p>
    <w:p>
      <w:pPr>
        <w:keepNext w:val="0"/>
        <w:keepLines w:val="0"/>
        <w:widowControl/>
        <w:suppressLineNumbers w:val="0"/>
        <w:jc w:val="left"/>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最后画个图：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bdr w:val="none" w:color="auto" w:sz="0" w:space="0"/>
        </w:rPr>
      </w:pPr>
      <w:r>
        <w:rPr>
          <w:rFonts w:hint="default" w:ascii="Arial" w:hAnsi="Arial" w:cs="Arial"/>
          <w:i w:val="0"/>
          <w:caps w:val="0"/>
          <w:color w:val="333333"/>
          <w:spacing w:val="0"/>
          <w:sz w:val="24"/>
          <w:szCs w:val="24"/>
          <w:bdr w:val="none" w:color="auto" w:sz="0" w:space="0"/>
        </w:rPr>
        <w:drawing>
          <wp:inline distT="0" distB="0" distL="114300" distR="114300">
            <wp:extent cx="4352925" cy="2771775"/>
            <wp:effectExtent l="0" t="0" r="9525" b="9525"/>
            <wp:docPr id="9"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1" descr="IMG_256"/>
                    <pic:cNvPicPr>
                      <a:picLocks noChangeAspect="1"/>
                    </pic:cNvPicPr>
                  </pic:nvPicPr>
                  <pic:blipFill>
                    <a:blip r:embed="rId100"/>
                    <a:stretch>
                      <a:fillRect/>
                    </a:stretch>
                  </pic:blipFill>
                  <pic:spPr>
                    <a:xfrm>
                      <a:off x="0" y="0"/>
                      <a:ext cx="4352925" cy="2771775"/>
                    </a:xfrm>
                    <a:prstGeom prst="rect">
                      <a:avLst/>
                    </a:prstGeom>
                    <a:noFill/>
                    <a:ln w="9525">
                      <a:noFill/>
                    </a:ln>
                  </pic:spPr>
                </pic:pic>
              </a:graphicData>
            </a:graphic>
          </wp:inline>
        </w:drawing>
      </w:r>
    </w:p>
    <w:p>
      <w:pPr>
        <w:rPr>
          <w:rFonts w:hint="default" w:ascii="Arial" w:hAnsi="Arial" w:cs="Arial"/>
          <w:i w:val="0"/>
          <w:caps w:val="0"/>
          <w:color w:val="333333"/>
          <w:spacing w:val="0"/>
          <w:sz w:val="24"/>
          <w:szCs w:val="24"/>
          <w:bdr w:val="none" w:color="auto" w:sz="0" w:space="0"/>
        </w:rPr>
      </w:pPr>
      <w:r>
        <w:rPr>
          <w:rFonts w:hint="default" w:ascii="Arial" w:hAnsi="Arial" w:cs="Arial"/>
          <w:i w:val="0"/>
          <w:caps w:val="0"/>
          <w:color w:val="333333"/>
          <w:spacing w:val="0"/>
          <w:sz w:val="24"/>
          <w:szCs w:val="24"/>
          <w:bdr w:val="none" w:color="auto" w:sz="0" w:space="0"/>
        </w:rPr>
        <w:br w:type="page"/>
      </w:r>
    </w:p>
    <w:p>
      <w:pPr>
        <w:pStyle w:val="3"/>
        <w:jc w:val="center"/>
      </w:pPr>
      <w:bookmarkStart w:id="266" w:name="_Toc1757310359"/>
      <w:r>
        <w:rPr>
          <w:lang w:val="en-US" w:eastAsia="zh-CN"/>
        </w:rPr>
        <w:t>129、</w:t>
      </w:r>
      <w:r>
        <w:rPr>
          <w:rFonts w:hint="default"/>
          <w:lang w:val="en-US" w:eastAsia="zh-CN"/>
        </w:rPr>
        <w:fldChar w:fldCharType="begin"/>
      </w:r>
      <w:r>
        <w:rPr>
          <w:rFonts w:hint="default"/>
          <w:lang w:val="en-US" w:eastAsia="zh-CN"/>
        </w:rPr>
        <w:instrText xml:space="preserve"> HYPERLINK "https://www.weibo.com/ttarticle/p/show?id=2313501000014184142676922707&amp;mod=zwenzhang" \t "/home/mecup/文档\\x/_blank" </w:instrText>
      </w:r>
      <w:r>
        <w:rPr>
          <w:rFonts w:hint="default"/>
          <w:lang w:val="en-US" w:eastAsia="zh-CN"/>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《如何看待美国社会的枪击事件》</w:t>
      </w:r>
      <w:r>
        <w:rPr>
          <w:rFonts w:hint="default"/>
          <w:lang w:val="en-US" w:eastAsia="zh-CN"/>
        </w:rPr>
        <w:fldChar w:fldCharType="end"/>
      </w:r>
      <w:bookmarkEnd w:id="266"/>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2017-12-12</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Arial" w:hAnsi="Arial" w:cs="Arial"/>
          <w:i w:val="0"/>
          <w:caps w:val="0"/>
          <w:color w:val="333333"/>
          <w:spacing w:val="0"/>
          <w:sz w:val="24"/>
          <w:szCs w:val="24"/>
          <w:bdr w:val="none" w:color="auto" w:sz="0" w:space="0"/>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​​这是知乎上的一个问题：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bdr w:val="none" w:color="auto" w:sz="0" w:space="0"/>
        </w:rPr>
        <w:t>整个事件有什么值得注意的地方？会带来怎样的社会影响？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bdr w:val="none" w:color="auto" w:sz="0" w:space="0"/>
        </w:rPr>
        <w:t>搜了一个视频如下：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bdr w:val="none" w:color="auto" w:sz="0" w:space="0"/>
        </w:rPr>
        <w:fldChar w:fldCharType="begin"/>
      </w:r>
      <w:r>
        <w:rPr>
          <w:rFonts w:hint="default" w:ascii="Arial" w:hAnsi="Arial" w:cs="Arial"/>
          <w:i w:val="0"/>
          <w:caps w:val="0"/>
          <w:color w:val="EB7350"/>
          <w:spacing w:val="0"/>
          <w:sz w:val="24"/>
          <w:szCs w:val="24"/>
          <w:u w:val="none"/>
          <w:bdr w:val="none" w:color="auto" w:sz="0" w:space="0"/>
        </w:rPr>
        <w:instrText xml:space="preserve"> HYPERLINK "http://https//www.washingtonpost.com/news/post-nation/wp/2017/12/08/graphic-video-shows-daniel-shaver-sobbing-and-begging-officer-for-his-life-before-2016-shooting/?utm_term=.46f23488b83d" \t "/home/mecup/文档\\x/_blank" </w:instrText>
      </w:r>
      <w:r>
        <w:rPr>
          <w:rFonts w:hint="default" w:ascii="Arial" w:hAnsi="Arial" w:cs="Arial"/>
          <w:i w:val="0"/>
          <w:caps w:val="0"/>
          <w:color w:val="EB7350"/>
          <w:spacing w:val="0"/>
          <w:sz w:val="24"/>
          <w:szCs w:val="24"/>
          <w:u w:val="none"/>
          <w:bdr w:val="none" w:color="auto" w:sz="0" w:space="0"/>
        </w:rPr>
        <w:fldChar w:fldCharType="separate"/>
      </w:r>
      <w:r>
        <w:rPr>
          <w:rStyle w:val="22"/>
          <w:rFonts w:hint="default" w:ascii="Arial" w:hAnsi="Arial" w:cs="Arial"/>
          <w:i/>
          <w:caps w:val="0"/>
          <w:color w:val="EB7350"/>
          <w:spacing w:val="0"/>
          <w:sz w:val="24"/>
          <w:szCs w:val="24"/>
          <w:u w:val="none"/>
          <w:bdr w:val="none" w:color="auto" w:sz="0" w:space="0"/>
        </w:rPr>
        <w:t>Graphic video shows Daniel Shaver sobbing and begging officer for his life before 2016 shooting</w:t>
      </w:r>
      <w:r>
        <w:rPr>
          <w:rFonts w:hint="default" w:ascii="Arial" w:hAnsi="Arial" w:cs="Arial"/>
          <w:i w:val="0"/>
          <w:caps w:val="0"/>
          <w:color w:val="EB7350"/>
          <w:spacing w:val="0"/>
          <w:sz w:val="24"/>
          <w:szCs w:val="24"/>
          <w:u w:val="none"/>
          <w:bdr w:val="none" w:color="auto" w:sz="0" w:space="0"/>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bdr w:val="none" w:color="auto" w:sz="0" w:space="0"/>
        </w:rPr>
        <w:t>视频链接：https://www.washingtonpost.com/news/post-nation/wp/2017/12/08/graphic-video-shows-daniel-shaver-sobbing-and-begging-officer-for-his-life-before-2016-shooting/?utm_term=.46f23488b83d​</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==========下面是答案===========​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最后一次回答关于美国的枪击案件（包括警察开枪的、犯罪分子开枪的，互相开枪的）。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其实无论是过去的，这次的，将来要发生的美国警民枪击案，其本质之一，都是由于高度枪支泛滥导致的警察人人自危。而且不止警察面对民众恐惧，民众面对警察也恐惧。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我怎么知道你是不是要开枪打我？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我怎么知道你怎么想的？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这真是个难题，搞不好还产生猜疑链了。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如此高度的警民互不信任，动辄枪弹伺候，这是仅仅一个警察操作不规范胆子小的问题吗？就算这次这个警察被判了刑，大家觉得心气顺了，那又怎么样呢？下一次如果警察遇到这种情况，难道会为了不判刑而冒吃枪子的危险吗？命和牢狱之灾哪个更重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所以，这件事判刑合不合理还在其次。因为生命是第一位的。就算用判刑来恐吓警察，这种警察下一次还是要选择保命，当然，民众可以祈祷下一次遇到一位经验老道一点的警察，或者下一次遇到一位“害怕被判刑”因而理智一点的警察，但下下一次呢，每次都撞大运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这是真“体制问题”，而由于美国没有能力全面彻底禁枪，造就了一种全社会的囚徒困境。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因为周围的人持枪，所以我也要买枪，这样才能不吃亏。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因为民众持枪这么多，所以我作为警察，肯定要高度警惕，随时准备开枪保命。我要真“警民一家亲”、“全心全意为人民服务”，那先死的肯定就是我。劣币驱逐良币。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就算政府禁枪，而且我认可禁枪，但我也不会交枪。为什么？因为我交了，别人不交怎么办？到时候我不就吃亏了？谁知道政府有没有能力真正在社会上禁枪？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至于“持枪反抗暴政”更是一个笑话。</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警察用枪口威逼一个百姓跪在地下，这算不算暴政？也许不算，因为根据技术分析，这个民众在暴政枪口之下的动作出现了很多瑕疵，应对不够得当，因而才导致了自己被杀。这不是暴政的问题，而只是一个技术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事实上，持枪不但反抗不了暴政，反而给了暴政更合理的施暴借口：因为全民持枪啊，所有我们当然紧张，因此误杀几个人也是正常的，这是你们拥有“反抗暴政权”的小代价而已。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你还想着持枪之后就能“反抗强拆”？到时候你别说拿起枪来，就是在拆迁现场维持秩序的警察枪口下跪着的时候想提提裤子，都给你连开五枪，而且人家搞不好还无罪：你们可能持枪啊，所以我紧张一下怎么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这也是另外一种形式的“祖宗之法不可变”，历史遗留因素和现实因素的叠加，导致了今天美国社会这种无解的死结。</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不过，美国人的事情由美国人来操心就行，我们只要记得，别把这种愚蠢的合法拥枪制度照搬到今天的中国来就行了。如果中国警察要是也天天这样拿枪对着民众让下跪，到时候大家可就没耐心像现在这样做技术分析、争论警察和死者的谁对谁错的技术细节问题了。而会直接怒骂：“这是个什么狗屁政府，如果人民能有选票，警察敢用这样的态度对待人民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最后用一位有良知的公共知识分子的话来总结一下美国警察制度：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bdr w:val="none" w:color="auto" w:sz="0" w:space="0"/>
        </w:rPr>
        <w:t>这种防不胜防的互害模式，使得每个人都是受害者，每个人都是加害者！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caps w:val="0"/>
          <w:color w:val="333333"/>
          <w:spacing w:val="0"/>
          <w:sz w:val="24"/>
          <w:szCs w:val="24"/>
          <w:bdr w:val="none" w:color="auto" w:sz="0" w:space="0"/>
        </w:rPr>
        <w:t>互害社会究竟要怪谁？怪来怪去，首先要怪我们自己，如果这个社会每个人都还存有良知，每个人都还存有敬畏，每个人都懂得尊重生命，每个人都能明辩是非，每个人都能从谎言和欺骗中觉醒过来，这个互害社会才有可能得以改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bdr w:val="none" w:color="auto" w:sz="0" w:space="0"/>
        </w:rPr>
        <w:fldChar w:fldCharType="begin"/>
      </w:r>
      <w:r>
        <w:rPr>
          <w:rFonts w:hint="default" w:ascii="Arial" w:hAnsi="Arial" w:cs="Arial"/>
          <w:i w:val="0"/>
          <w:caps w:val="0"/>
          <w:color w:val="EB7350"/>
          <w:spacing w:val="0"/>
          <w:sz w:val="24"/>
          <w:szCs w:val="24"/>
          <w:u w:val="none"/>
          <w:bdr w:val="none" w:color="auto" w:sz="0" w:space="0"/>
        </w:rPr>
        <w:instrText xml:space="preserve"> HYPERLINK "http://caishenkun.blogchina.com/884689464.html" \t "/home/mecup/文档\\x/_blank" </w:instrText>
      </w:r>
      <w:r>
        <w:rPr>
          <w:rFonts w:hint="default" w:ascii="Arial" w:hAnsi="Arial" w:cs="Arial"/>
          <w:i w:val="0"/>
          <w:caps w:val="0"/>
          <w:color w:val="EB7350"/>
          <w:spacing w:val="0"/>
          <w:sz w:val="24"/>
          <w:szCs w:val="24"/>
          <w:u w:val="none"/>
          <w:bdr w:val="none" w:color="auto" w:sz="0" w:space="0"/>
        </w:rPr>
        <w:fldChar w:fldCharType="separate"/>
      </w:r>
      <w:r>
        <w:rPr>
          <w:rStyle w:val="22"/>
          <w:rFonts w:hint="default" w:ascii="Arial" w:hAnsi="Arial" w:cs="Arial"/>
          <w:i/>
          <w:caps w:val="0"/>
          <w:color w:val="EB7350"/>
          <w:spacing w:val="0"/>
          <w:sz w:val="24"/>
          <w:szCs w:val="24"/>
          <w:u w:val="none"/>
          <w:bdr w:val="none" w:color="auto" w:sz="0" w:space="0"/>
        </w:rPr>
        <w:t>蔡慎坤：互害社会究竟要怪谁？-蔡慎坤的专栏 - 博客中国</w:t>
      </w:r>
      <w:r>
        <w:rPr>
          <w:rFonts w:hint="default" w:ascii="Arial" w:hAnsi="Arial" w:cs="Arial"/>
          <w:i w:val="0"/>
          <w:caps w:val="0"/>
          <w:color w:val="EB7350"/>
          <w:spacing w:val="0"/>
          <w:sz w:val="24"/>
          <w:szCs w:val="24"/>
          <w:u w:val="none"/>
          <w:bdr w:val="none" w:color="auto" w:sz="0" w:space="0"/>
        </w:rPr>
        <w:fldChar w:fldCharType="end"/>
      </w:r>
    </w:p>
    <w:p>
      <w:pPr>
        <w:keepNext w:val="0"/>
        <w:keepLines w:val="0"/>
        <w:widowControl/>
        <w:suppressLineNumbers w:val="0"/>
        <w:jc w:val="left"/>
      </w:pP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504D59" w:themeColor="text1"/>
          <w14:textFill>
            <w14:solidFill>
              <w14:schemeClr w14:val="tx1"/>
            </w14:solidFill>
          </w14:textFill>
        </w:rPr>
      </w:pPr>
      <w:bookmarkStart w:id="267" w:name="_Toc328331644"/>
      <w:r>
        <w:rPr>
          <w:color w:val="504D59" w:themeColor="text1"/>
          <w:lang w:val="en-US" w:eastAsia="zh-CN"/>
          <w14:textFill>
            <w14:solidFill>
              <w14:schemeClr w14:val="tx1"/>
            </w14:solidFill>
          </w14:textFill>
        </w:rPr>
        <w:t>130、</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"https://www.weibo.com/ttarticle/p/show?id=2309404278314016634082&amp;mod=zwenzhang"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《如何看待昆山宝马纹身男“龙哥”当街行凶追砍路人却被反杀？》</w:t>
      </w:r>
      <w:r>
        <w:rPr>
          <w:rFonts w:hint="default"/>
          <w:color w:val="504D59" w:themeColor="text1"/>
          <w:lang w:val="en-US" w:eastAsia="zh-CN"/>
          <w14:textFill>
            <w14:solidFill>
              <w14:schemeClr w14:val="tx1"/>
            </w14:solidFill>
          </w14:textFill>
        </w:rPr>
        <w:fldChar w:fldCharType="end"/>
      </w:r>
      <w:bookmarkEnd w:id="267"/>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2018-08-29</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虽然这件事发生在昆山，但是死者的性质，我们可以参考济南市刚刚发布的《</w:t>
      </w:r>
      <w:r>
        <w:rPr>
          <w:rFonts w:hint="default" w:ascii="Arial" w:hAnsi="Arial" w:cs="Arial"/>
          <w:i w:val="0"/>
          <w:caps w:val="0"/>
          <w:color w:val="EB7350"/>
          <w:spacing w:val="0"/>
          <w:sz w:val="24"/>
          <w:szCs w:val="24"/>
          <w:u w:val="none"/>
          <w:bdr w:val="none" w:color="auto" w:sz="0" w:space="0"/>
        </w:rPr>
        <w:fldChar w:fldCharType="begin"/>
      </w:r>
      <w:r>
        <w:rPr>
          <w:rFonts w:hint="default" w:ascii="Arial" w:hAnsi="Arial" w:cs="Arial"/>
          <w:i w:val="0"/>
          <w:caps w:val="0"/>
          <w:color w:val="EB7350"/>
          <w:spacing w:val="0"/>
          <w:sz w:val="24"/>
          <w:szCs w:val="24"/>
          <w:u w:val="none"/>
          <w:bdr w:val="none" w:color="auto" w:sz="0" w:space="0"/>
        </w:rPr>
        <w:instrText xml:space="preserve"> HYPERLINK "https://link.zhihu.com/?target=http://news.ifeng.com/a/20180821/59925537_0.shtml" \t "/home/mecup/文档\\x/_blank" </w:instrText>
      </w:r>
      <w:r>
        <w:rPr>
          <w:rFonts w:hint="default" w:ascii="Arial" w:hAnsi="Arial" w:cs="Arial"/>
          <w:i w:val="0"/>
          <w:caps w:val="0"/>
          <w:color w:val="EB7350"/>
          <w:spacing w:val="0"/>
          <w:sz w:val="24"/>
          <w:szCs w:val="24"/>
          <w:u w:val="none"/>
          <w:bdr w:val="none" w:color="auto" w:sz="0" w:space="0"/>
        </w:rPr>
        <w:fldChar w:fldCharType="separate"/>
      </w:r>
      <w:r>
        <w:rPr>
          <w:rStyle w:val="22"/>
          <w:rFonts w:hint="default" w:ascii="Arial" w:hAnsi="Arial" w:cs="Arial"/>
          <w:i w:val="0"/>
          <w:caps w:val="0"/>
          <w:color w:val="EB7350"/>
          <w:spacing w:val="0"/>
          <w:sz w:val="24"/>
          <w:szCs w:val="24"/>
          <w:u w:val="none"/>
          <w:bdr w:val="none" w:color="auto" w:sz="0" w:space="0"/>
        </w:rPr>
        <w:t>警方总结29种涉黑势力常见形式：大金链子大花臂</w:t>
      </w:r>
      <w:r>
        <w:rPr>
          <w:rFonts w:hint="default" w:ascii="Arial" w:hAnsi="Arial" w:cs="Arial"/>
          <w:i w:val="0"/>
          <w:caps w:val="0"/>
          <w:color w:val="EB7350"/>
          <w:spacing w:val="0"/>
          <w:sz w:val="24"/>
          <w:szCs w:val="24"/>
          <w:u w:val="none"/>
          <w:bdr w:val="none" w:color="auto" w:sz="0" w:space="0"/>
        </w:rPr>
        <w:fldChar w:fldCharType="end"/>
      </w:r>
      <w:r>
        <w:rPr>
          <w:rFonts w:hint="default" w:ascii="Arial" w:hAnsi="Arial" w:cs="Arial"/>
          <w:i w:val="0"/>
          <w:caps w:val="0"/>
          <w:color w:val="333333"/>
          <w:spacing w:val="0"/>
          <w:sz w:val="24"/>
          <w:szCs w:val="24"/>
          <w:bdr w:val="none" w:color="auto" w:sz="0" w:space="0"/>
        </w:rPr>
        <w:t>》进行判断。</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b/>
          <w:i w:val="0"/>
          <w:caps w:val="0"/>
          <w:color w:val="808080"/>
          <w:spacing w:val="0"/>
          <w:kern w:val="0"/>
          <w:sz w:val="24"/>
          <w:szCs w:val="24"/>
          <w:bdr w:val="none" w:color="auto" w:sz="0" w:space="0"/>
          <w:shd w:val="clear" w:fill="F2F2F5"/>
          <w:lang w:val="en-US" w:eastAsia="zh-CN" w:bidi="ar"/>
        </w:rPr>
        <w:t>黑恶势力29种常见外在表现形式</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佩戴夸张金银饰品炫耀的人员和以凶兽文身等彪悍、跋扈人员从事违法活动的。态度蛮横、粗暴，随身随车携带管制刀具或棍棒的。昼伏夜出，在夜宵摊等公共场所成群结伙、惹是生非的。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从视频上看，纹身男团伙基本符合上述关于黑恶势力的描述。可见，死者不是一般人，而是黑恶势力分子。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另外，事件起因几乎微不足道，但黑恶势力却选择直接砍人，具有较高随意性。这一点体现了该黑恶势力的作案特征：倾向于向不特定的人群实施砍杀行为。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因此，根据以上分析，整件事不是斗殴，而是黑恶势力当街行凶、砍杀不特定对象。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以上是对这件事件的定性，这一点很重要。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我们再按照构成正当防卫成立的五个条件来捋一下：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（1）必须有危害社会的不法侵害行为的发生。</w:t>
      </w:r>
      <w:r>
        <w:rPr>
          <w:rFonts w:hint="default" w:ascii="Arial" w:hAnsi="Arial" w:cs="Arial"/>
          <w:b/>
          <w:i w:val="0"/>
          <w:caps w:val="0"/>
          <w:color w:val="333333"/>
          <w:spacing w:val="0"/>
          <w:sz w:val="24"/>
          <w:szCs w:val="24"/>
          <w:bdr w:val="none" w:color="auto" w:sz="0" w:space="0"/>
        </w:rPr>
        <w:t>成立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（2）不法侵害正在进行。</w:t>
      </w:r>
      <w:r>
        <w:rPr>
          <w:rFonts w:hint="default" w:ascii="Arial" w:hAnsi="Arial" w:cs="Arial"/>
          <w:b/>
          <w:i w:val="0"/>
          <w:caps w:val="0"/>
          <w:color w:val="333333"/>
          <w:spacing w:val="0"/>
          <w:sz w:val="24"/>
          <w:szCs w:val="24"/>
          <w:bdr w:val="none" w:color="auto" w:sz="0" w:space="0"/>
        </w:rPr>
        <w:t>成立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（3）防卫行为必须是使合法权益免受不法侵害。</w:t>
      </w:r>
      <w:r>
        <w:rPr>
          <w:rFonts w:hint="default" w:ascii="Arial" w:hAnsi="Arial" w:cs="Arial"/>
          <w:b/>
          <w:i w:val="0"/>
          <w:caps w:val="0"/>
          <w:color w:val="333333"/>
          <w:spacing w:val="0"/>
          <w:sz w:val="24"/>
          <w:szCs w:val="24"/>
          <w:bdr w:val="none" w:color="auto" w:sz="0" w:space="0"/>
        </w:rPr>
        <w:t>成立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（4）防卫行为必须针对不法侵害者本人实施。</w:t>
      </w:r>
      <w:r>
        <w:rPr>
          <w:rFonts w:hint="default" w:ascii="Arial" w:hAnsi="Arial" w:cs="Arial"/>
          <w:b/>
          <w:i w:val="0"/>
          <w:caps w:val="0"/>
          <w:color w:val="333333"/>
          <w:spacing w:val="0"/>
          <w:sz w:val="24"/>
          <w:szCs w:val="24"/>
          <w:bdr w:val="none" w:color="auto" w:sz="0" w:space="0"/>
        </w:rPr>
        <w:t>成立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（5）正当防卫除对正在进行的行凶、杀人、抢劫、强奸、绑架以及其他严重危及人身安全的暴力犯罪外，不能明显超过必要限度造成重大的损害。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关于这一条，纹身男当时是在行凶吗？</w:t>
      </w:r>
      <w:r>
        <w:rPr>
          <w:rFonts w:hint="default" w:ascii="Arial" w:hAnsi="Arial" w:cs="Arial"/>
          <w:b/>
          <w:i w:val="0"/>
          <w:caps w:val="0"/>
          <w:color w:val="333333"/>
          <w:spacing w:val="0"/>
          <w:sz w:val="24"/>
          <w:szCs w:val="24"/>
          <w:bdr w:val="none" w:color="auto" w:sz="0" w:space="0"/>
        </w:rPr>
        <w:t>是的</w:t>
      </w:r>
      <w:r>
        <w:rPr>
          <w:rFonts w:hint="default" w:ascii="Arial" w:hAnsi="Arial" w:cs="Arial"/>
          <w:i w:val="0"/>
          <w:caps w:val="0"/>
          <w:color w:val="333333"/>
          <w:spacing w:val="0"/>
          <w:sz w:val="24"/>
          <w:szCs w:val="24"/>
          <w:bdr w:val="none" w:color="auto" w:sz="0" w:space="0"/>
        </w:rPr>
        <w:t>。拿刀砍人都不算行凶，那就说不过去了，这属于严重危及人身安全的暴力犯罪。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就算要进一步讨论是否超过了访问的限度，我认为也是没有超过必要限度的。首先，从电动车主的角度看，行凶者不是一般的人，而是黑恶势力（参考前文定性）。而黑恶势力做事往往是没有底线的，穷凶极恶的，这点可以从下车砍人的霸道看出，这种凶恶的气势，必然会给电动车主以极大的恐惧感，进而产生“此人要杀死我”的心理。而黑恶分子掉刀，是一种侥幸事件，从黑恶分子的暴戾行为推断，如果其手上的刀没有掉，很可能会造成电动车主极其严重的死伤后果。而黑恶分子丢刀之后，往车附近跑，从正常人的角度看，黑恶分子由于武器丢失的所谓退却，完全可以认为是试图寻找新的武器，进一步加害电动车主，因此，电动车主没有其他的选择，必须要进一步防卫，使得黑恶分子从车里获取新的（可能是威力更大的武器，例如枪）武器成为不可能，才能保护自己的安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此时电动车主的所谓“追砍”，应当视为</w:t>
      </w:r>
      <w:r>
        <w:rPr>
          <w:rFonts w:hint="default" w:ascii="Arial" w:hAnsi="Arial" w:cs="Arial"/>
          <w:b/>
          <w:i w:val="0"/>
          <w:caps w:val="0"/>
          <w:color w:val="333333"/>
          <w:spacing w:val="0"/>
          <w:sz w:val="24"/>
          <w:szCs w:val="24"/>
          <w:bdr w:val="none" w:color="auto" w:sz="0" w:space="0"/>
        </w:rPr>
        <w:t>必要的</w:t>
      </w:r>
      <w:r>
        <w:rPr>
          <w:rFonts w:hint="default" w:ascii="Arial" w:hAnsi="Arial" w:cs="Arial"/>
          <w:i w:val="0"/>
          <w:caps w:val="0"/>
          <w:color w:val="333333"/>
          <w:spacing w:val="0"/>
          <w:sz w:val="24"/>
          <w:szCs w:val="24"/>
          <w:bdr w:val="none" w:color="auto" w:sz="0" w:space="0"/>
        </w:rPr>
        <w:t>、有意义的防卫，因为电动车主的电动车，其活动能力明显不如黑恶势力的汽车，所以，一但黑恶势力进入车内，或者拿出新武器，或者以车撞人，都是极有可能的，那时电动车主的生命将受到严重威胁，这个逻辑是符合常人的理解的。要知道，黑恶分子随随便便就能从车里摸出一把刀来，那么从常人角度看，完全可以合理推断，他的车里还有其他的武器，他是去拿武器继续行凶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视频最后，黑恶分子入车被阻，向后跑去，是否应该被视为犯罪中止？我认为是值得商榷的，从视频上看，黑恶分子有夺刀、入车的行为企图，都是可以被认为“继续行凶”，那么，他多跑几步，能简单认定为犯罪中止吗？他是不是去继续寻找新的凶器去了？作为受害人的电动车主，是可以这样认为的，犯罪并没有中止，还在进行中。黑恶分子一旦从地下捡起个什么东西来，回身就会继续实施犯罪。因此，为保护受害人安全，这里正当访问的实际效果必须要达到让黑恶分子停止动作，这才能算“犯罪中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如果黑恶分子仅仅因为向后跑了两步就被认为犯罪中止，那么在实际案例中就可能会出现一个很尴尬的情景：犯罪分子暂时落败，逃跑的时候，你追打是不行的，但是他却可以停下脚步，反过来继续干你，而你这个时候可能优势已经转瞬丧失，从而被犯罪分子得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因此，黑恶势力分子丢刀之后的躲藏，</w:t>
      </w:r>
      <w:r>
        <w:rPr>
          <w:rFonts w:hint="default" w:ascii="Arial" w:hAnsi="Arial" w:cs="Arial"/>
          <w:b/>
          <w:i w:val="0"/>
          <w:caps w:val="0"/>
          <w:color w:val="333333"/>
          <w:spacing w:val="0"/>
          <w:sz w:val="24"/>
          <w:szCs w:val="24"/>
          <w:bdr w:val="none" w:color="auto" w:sz="0" w:space="0"/>
        </w:rPr>
        <w:t>不应该视为“侵害行为停止”，而应该视为“为继续侵害做准备”。</w:t>
      </w:r>
      <w:r>
        <w:rPr>
          <w:rFonts w:hint="default" w:ascii="Arial" w:hAnsi="Arial" w:cs="Arial"/>
          <w:i w:val="0"/>
          <w:caps w:val="0"/>
          <w:color w:val="333333"/>
          <w:spacing w:val="0"/>
          <w:sz w:val="24"/>
          <w:szCs w:val="24"/>
          <w:bdr w:val="none" w:color="auto" w:sz="0" w:space="0"/>
        </w:rPr>
        <w:t>他如果真的想停止犯罪行为，完全可以第一时间跪地求饶，做出忏悔，这样就会给对方一个明确的“犯罪中止”信号，而不是试图进入车内或者寻找凶器，再谋行凶。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换句话说，犯罪分子的行为中止，必须给正在实施正当防卫的受害者一个明确的中止信号，才应该成立。这个中止信号可以是跪地求饶、放下武器，也可以是被砍倒在地不动弹了。总之，应该要有一个明确信号，告诉受害者，我的犯罪行为已经中止了，你彻底安全了。不然，犯罪分子随时都可能反杀，这样能叫犯罪中止吗？出于安全考虑，受害人有条件停止正当防卫吗？而犯罪分子仅仅掉头跑，这个信号是不明确的，有可能是真的犯罪中止，也有可能是以退为进，再图行凶。所以，不能要求受害人有足够的能力理解犯罪分子的这种含糊的信号，因为理解错了那是要出人命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因此，综上所述，我认为，电动车主的行为并不属于超过必要限度，是为了维护自身安全的合理反抗，应属于正当防卫。​​​​</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504D59" w:themeColor="text1"/>
          <w14:textFill>
            <w14:solidFill>
              <w14:schemeClr w14:val="tx1"/>
            </w14:solidFill>
          </w14:textFill>
        </w:rPr>
      </w:pPr>
      <w:bookmarkStart w:id="268" w:name="_Toc100694057"/>
      <w:r>
        <w:rPr>
          <w:color w:val="504D59" w:themeColor="text1"/>
          <w:lang w:val="en-US" w:eastAsia="zh-CN"/>
          <w14:textFill>
            <w14:solidFill>
              <w14:schemeClr w14:val="tx1"/>
            </w14:solidFill>
          </w14:textFill>
        </w:rPr>
        <w:t>131、</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"https://www.weibo.com/ttarticle/p/show?id=2309404278689536836845&amp;mod=zwenzhang"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《从网络舆论对“昆山龙哥”死掉后的狂欢，看黑恶势力给群众带来的恐惧》</w:t>
      </w:r>
      <w:r>
        <w:rPr>
          <w:rFonts w:hint="default"/>
          <w:color w:val="504D59" w:themeColor="text1"/>
          <w:lang w:val="en-US" w:eastAsia="zh-CN"/>
          <w14:textFill>
            <w14:solidFill>
              <w14:schemeClr w14:val="tx1"/>
            </w14:solidFill>
          </w14:textFill>
        </w:rPr>
        <w:fldChar w:fldCharType="end"/>
      </w:r>
      <w:bookmarkEnd w:id="268"/>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2018-08-30</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知乎上有一个问题，题目是：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昆山龙哥砍人事件，龙哥被杀还没死完全的时候，内心是怎么想的，会后悔吗？</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56" o:spt="1" style="height:1.5pt;width:432pt;" fillcolor="#333333" filled="t" stroked="f" coordsize="21600,21600" o:hr="t" o:hrstd="t" o:hrnoshade="t" o:hralign="center">
            <v:path/>
            <v:fill on="t" focussize="0,0"/>
            <v:stroke on="f"/>
            <v:imagedata o:title=""/>
            <o:lock v:ext="edit"/>
            <w10:wrap type="none"/>
            <w10:anchorlock/>
          </v:rect>
        </w:pic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FF8A78"/>
          <w:spacing w:val="0"/>
          <w:sz w:val="24"/>
          <w:szCs w:val="24"/>
          <w:bdr w:val="none" w:color="auto" w:sz="0" w:space="0"/>
        </w:rPr>
        <w:t>以下是我的答案</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57" o:spt="1" style="height:1.5pt;width:432pt;" fillcolor="#333333" filled="t" stroked="f" coordsize="21600,21600" o:hr="t" o:hrstd="t" o:hrnoshade="t" o:hralign="center">
            <v:path/>
            <v:fill on="t" focussize="0,0"/>
            <v:stroke on="f"/>
            <v:imagedata o:title=""/>
            <o:lock v:ext="edit"/>
            <w10:wrap type="none"/>
            <w10:anchorlock/>
          </v:rect>
        </w:pic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恐怕不会，他大概率想的是：等老子伤好了，有一百种方法报仇，弄死你。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老子进过五次监狱，有什么好怕的？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你一个小老百姓，顾虑这么多，拖家带口的，你敢和我比横？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这次也就是我失手了，你有亲人吗？有牵挂的人吗？你牛逼，他们也牛逼吗？呵呵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你今天侥幸砍了我，你以后一辈子都能保持这种警惕性？你亲人也能吗？你一辈子都会活在恐惧中，老子是黑社会，老子在暗处，你是个屁民，你在明处，你斗的过我？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今天弄你一下，明天整你一次，让你活不下去，下次老子在暗处砍死你，不然老子面子往哪儿搁，在道上怎么混，怎么吹牛逼？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老子偷过东西，拿刀捅过人，打碎过别人鼻梁，法律能拿我怎么样？老子今天还不是照样出来了，还不是照样砍了你？就算今天砍了你，也大不了再进去两年罢了，出来照样弄死你。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臧克家的诗里写道：</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有的人，他活着别人就不能活；</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他活着别人就不能活的人，他的下场可以看到；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但这有时候只是一个良好的愿望。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为什么市面上有很多超级英雄在法律框架之外除暴安良的电影，而且无论中外，大家还很喜欢看？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一个原因就是，有些坏人，在法律框架内，往往奈何不了它，或者没法阻止它继续作恶。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像这样多次暴力犯罪、欺压人民的黑恶势力分子，打算让他忏悔，打算让他知道什么是正义和良知，在正常的社会框架下是基本上不可能的，所以，临死前，龙哥也是很难有什么后悔的。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如果是说后悔，大概也是后悔怎么一开始就没狠狠砍倒对方，这样的话，又可以用无辜者的鲜血，换来一个新的谈资，在饭桌上又可以收获一大批小弟太妹们崇拜的目光。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这次龙哥死掉，网络上狂欢，有的圣母出来说，不要这样，死者毕竟死了，不要吃人血馒头消费死者。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我认为这样说是不对的，长期以来，普通群众对这种形象凶恶、欺压百姓、动辄聚众、挥刀砍人的黑社会分子，都是怀有极大恐惧的心理的。群众在这些黑恶分子面前，是害怕的，是无力的。而他们的这种形象，在部分年轻人眼里，反而成立一种“有本事”、“被崇拜”的对象。而龙哥死的这么窝囊，这么大快人心，让人看到了平时牛逼哄哄欺压良善的黑恶分子，在勇于反抗的人民面前，也有这样狼狈不堪。这些人的色厉内荏，在网络上广为传播后，会削减掉黑恶分子面对人民群众的那种“不怒自威”的恐吓气势，让人民群众更切身感受到：黑恶势力内心也是怕人民的，怕反抗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而死的这样狼狈窝囊，在网络上被群嘲，他们在部分青少年心中的“示范性”也就会大大减弱。部分青少年之前是把他们作为强者来崇拜，以“认识社会大哥”为荣。而如果这个形象变成了一个连路人都能砍死的作死废物傻逼，“社会大哥”变成了一个废物傻逼形象，那么这种人设就坍塌了，在一些青春期荷尔蒙过剩的年轻人心目中的吸引力就会大减了，黑社会在校园里招新也就困难多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解放之初，为什么要发动群众大会，公开批斗那些为害一方的恶霸劣绅。也是这个原因，长期的压迫和暴力，使得人民群众对这些黑恶分子的恐惧，已经形成了一种下意识的惯性。这个时候，只有打碎这些恶霸劣绅们在民众心中固有的人设，让人民看到，这些平时欺男霸女、恶贯满盈、很“强力”、“高高在上”、“不可战胜”的家伙，原来在党领导下团结起来武装起来的人民群众面前，是显得这么不堪一击、荒唐可笑，他们在心理上就有了战胜这些恶霸劣绅的勇气和底气，就有了自己权利的觉醒，就撕掉了这些恶霸身上“高贵”的外衣和光环——原来这些“张大善人”、“大当家的”和我们是一样的人，凭什么可以对我们随意欺男霸女、动辄殴打？</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电影《</w:t>
      </w:r>
      <w:r>
        <w:rPr>
          <w:rFonts w:hint="default" w:ascii="Arial" w:hAnsi="Arial" w:cs="Arial"/>
          <w:b/>
          <w:i w:val="0"/>
          <w:caps w:val="0"/>
          <w:color w:val="333333"/>
          <w:spacing w:val="0"/>
          <w:sz w:val="24"/>
          <w:szCs w:val="24"/>
          <w:bdr w:val="none" w:color="auto" w:sz="0" w:space="0"/>
        </w:rPr>
        <w:t>让子弹飞</w:t>
      </w:r>
      <w:r>
        <w:rPr>
          <w:rFonts w:hint="default" w:ascii="Arial" w:hAnsi="Arial" w:cs="Arial"/>
          <w:i w:val="0"/>
          <w:caps w:val="0"/>
          <w:color w:val="333333"/>
          <w:spacing w:val="0"/>
          <w:sz w:val="24"/>
          <w:szCs w:val="24"/>
          <w:bdr w:val="none" w:color="auto" w:sz="0" w:space="0"/>
        </w:rPr>
        <w:t>》里面，张麻子砍掉“假黄四郎”的人头，让整个斗争形势逆转，也是这种心理学的应用。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所以说，我认为，龙哥的人血馒头，不但应该吃。而且从贯彻“扫黑除恶”斗争的角度，对这种已经形成民愤且死掉的黑恶分子，政府还应该默许全民一起来吃，比如如果有网民把龙哥牛逼装逼的形象，和行凶之后倒地死掉的龌蹉形象，弄个鬼畜之类的视频，极尽嘲讽一下搞笑一下，做成坟头蹦迪的风格，在B站之类的播放一下，政府可以作为特例，当做没看见而默许（不鼓励、不禁止）这种行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现在全国都在搞“扫黑除恶”，明确说要发动群众，但如果群众看到黑恶分子就怕，就恐慌，把它们视为“凶神恶煞”而畏惧，连碰都不敢碰，绕着走，这样如何能发动的起来呢？如果黑恶势力可以用“出格”的手段来对付人民群众，而人民群众却不能用稍微不那么“完美”的手段来防范黑恶势力对自己的侵害，还要想着是否是“防卫过当”或者“故意伤害”了黑恶分子的话，那么这无疑是在潜意识里给黑恶势力增加了嚣张气焰，非常不利于我们的党和政府在扫黑斗争中去发动人民群众，也不利于树立社会正气。</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暴力凶恶”，这是黑恶势力自己给自己贴上的标签，它就是要让守法良民害怕它们，借着这种“害怕”，它们才能在人民群众头上作威作福，才能对人民形成威慑。而我们的党和政府，要做的应该就是首先打掉它们给自己的这种“人设”和“形象”，这样才能顺利发动群众、依靠群众，揪出这些民愤很大的黑恶分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应该让人民群众看到这种黑恶分子人设打扮、嚣张跋扈的坏人，第一反应不是恐惧、下跪求饶，而是蔑视，敢于斗争，乐于斗争。这就需要从政府到民间，在立法、司法、舆论、群众工作、文化等多个层面，扭转过去长期以来对黑恶分子不自觉塑造出的“黑道很牛逼”的崇拜、敬畏光环。形成一种“不是人民怕黑道，而是黑道怕人民”、“黑社会分子如同过街老鼠”的新社会氛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龙哥一生作恶，如果死了之后能被全民消费一下，进而推动一下法制进程（对正当防卫的法律解释和司法实践上的推进），发动一下人民群众，推动扫黑除恶深入推进，也算是垃圾分类、废物利用了吧。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最后是中央对在“扫黑除恶”专项斗争中“发动群众”的指示：</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要在依靠群众、发动群众上下功夫，坚持开门搞督导，突出群众意见在督导工作中的权重，请群众参与、监督、评判，打一场扫黑除恶的</w:t>
      </w:r>
      <w:r>
        <w:rPr>
          <w:rFonts w:hint="default" w:ascii="Arial" w:hAnsi="Arial" w:eastAsia="宋体" w:cs="Arial"/>
          <w:b/>
          <w:i w:val="0"/>
          <w:caps w:val="0"/>
          <w:color w:val="808080"/>
          <w:spacing w:val="0"/>
          <w:kern w:val="0"/>
          <w:sz w:val="24"/>
          <w:szCs w:val="24"/>
          <w:bdr w:val="none" w:color="auto" w:sz="0" w:space="0"/>
          <w:shd w:val="clear" w:fill="F2F2F5"/>
          <w:lang w:val="en-US" w:eastAsia="zh-CN" w:bidi="ar"/>
        </w:rPr>
        <w:t>人民战争</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504D59" w:themeColor="text1"/>
          <w14:textFill>
            <w14:solidFill>
              <w14:schemeClr w14:val="tx1"/>
            </w14:solidFill>
          </w14:textFill>
        </w:rPr>
      </w:pPr>
      <w:bookmarkStart w:id="269" w:name="_Toc346758249"/>
      <w:r>
        <w:rPr>
          <w:color w:val="504D59" w:themeColor="text1"/>
          <w:lang w:val="en-US" w:eastAsia="zh-CN"/>
          <w14:textFill>
            <w14:solidFill>
              <w14:schemeClr w14:val="tx1"/>
            </w14:solidFill>
          </w14:textFill>
        </w:rPr>
        <w:t>132、</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"https://www.weibo.com/ttarticle/p/show?id=2309404279010875078060&amp;mod=zwenzhang"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《遇到“昆山龙哥”，我们“正当防卫只能靠跑”？》</w:t>
      </w:r>
      <w:r>
        <w:rPr>
          <w:rFonts w:hint="default"/>
          <w:color w:val="504D59" w:themeColor="text1"/>
          <w:lang w:val="en-US" w:eastAsia="zh-CN"/>
          <w14:textFill>
            <w14:solidFill>
              <w14:schemeClr w14:val="tx1"/>
            </w14:solidFill>
          </w14:textFill>
        </w:rPr>
        <w:fldChar w:fldCharType="end"/>
      </w:r>
      <w:bookmarkEnd w:id="269"/>
    </w:p>
    <w:p>
      <w:pPr>
        <w:keepNext w:val="0"/>
        <w:keepLines w:val="0"/>
        <w:widowControl/>
        <w:suppressLineNumbers w:val="0"/>
        <w:jc w:val="center"/>
      </w:pPr>
      <w:r>
        <w:rPr>
          <w:rFonts w:hint="default" w:ascii="Arial" w:hAnsi="Arial" w:eastAsia="宋体" w:cs="Arial"/>
          <w:i w:val="0"/>
          <w:caps w:val="0"/>
          <w:color w:val="808080"/>
          <w:spacing w:val="0"/>
          <w:kern w:val="0"/>
          <w:sz w:val="18"/>
          <w:szCs w:val="18"/>
          <w:shd w:val="clear" w:fill="FFFFFF"/>
          <w:lang w:val="en-US" w:eastAsia="zh-CN" w:bidi="ar"/>
        </w:rPr>
        <w:t>2018-08-31</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本文是就“昆山龙哥砍人”案发表的第三篇评论，前两篇可见：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bdr w:val="none" w:color="auto" w:sz="0" w:space="0"/>
        </w:rPr>
        <w:fldChar w:fldCharType="begin"/>
      </w:r>
      <w:r>
        <w:rPr>
          <w:rFonts w:hint="default" w:ascii="Arial" w:hAnsi="Arial" w:cs="Arial"/>
          <w:i w:val="0"/>
          <w:caps w:val="0"/>
          <w:color w:val="EB7350"/>
          <w:spacing w:val="0"/>
          <w:sz w:val="24"/>
          <w:szCs w:val="24"/>
          <w:u w:val="none"/>
          <w:bdr w:val="none" w:color="auto" w:sz="0" w:space="0"/>
        </w:rPr>
        <w:instrText xml:space="preserve"> HYPERLINK "http://mp.weixin.qq.com/s?__biz=MzUzNTkzMTE0Ng==&amp;mid=2247483737&amp;idx=1&amp;sn=a5ddb2c26e4e91832535be5c34c42e48&amp;chksm=fafcb13ccd8b382a135f2003ccf194608460106e68dc5ec616060e824b8c9ec46dc8f538c196&amp;scene=21" \l "wechat_redirect" \t "/home/mecup/文档\\x/_blank" </w:instrText>
      </w:r>
      <w:r>
        <w:rPr>
          <w:rFonts w:hint="default" w:ascii="Arial" w:hAnsi="Arial" w:cs="Arial"/>
          <w:i w:val="0"/>
          <w:caps w:val="0"/>
          <w:color w:val="EB7350"/>
          <w:spacing w:val="0"/>
          <w:sz w:val="24"/>
          <w:szCs w:val="24"/>
          <w:u w:val="none"/>
          <w:bdr w:val="none" w:color="auto" w:sz="0" w:space="0"/>
        </w:rPr>
        <w:fldChar w:fldCharType="separate"/>
      </w:r>
      <w:r>
        <w:rPr>
          <w:rStyle w:val="22"/>
          <w:rFonts w:hint="default" w:ascii="Arial" w:hAnsi="Arial" w:cs="Arial"/>
          <w:i w:val="0"/>
          <w:caps w:val="0"/>
          <w:color w:val="EB7350"/>
          <w:spacing w:val="0"/>
          <w:sz w:val="24"/>
          <w:szCs w:val="24"/>
          <w:u w:val="none"/>
          <w:bdr w:val="none" w:color="auto" w:sz="0" w:space="0"/>
        </w:rPr>
        <w:t>如何看待昆山震川路砍人事件，是正当防卫还是防卫过当？</w:t>
      </w:r>
      <w:r>
        <w:rPr>
          <w:rFonts w:hint="default" w:ascii="Arial" w:hAnsi="Arial" w:cs="Arial"/>
          <w:i w:val="0"/>
          <w:caps w:val="0"/>
          <w:color w:val="EB7350"/>
          <w:spacing w:val="0"/>
          <w:sz w:val="24"/>
          <w:szCs w:val="24"/>
          <w:u w:val="none"/>
          <w:bdr w:val="none" w:color="auto" w:sz="0" w:space="0"/>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EB7350"/>
          <w:spacing w:val="0"/>
          <w:sz w:val="24"/>
          <w:szCs w:val="24"/>
          <w:u w:val="none"/>
          <w:bdr w:val="none" w:color="auto" w:sz="0" w:space="0"/>
        </w:rPr>
        <w:fldChar w:fldCharType="begin"/>
      </w:r>
      <w:r>
        <w:rPr>
          <w:rFonts w:hint="default" w:ascii="Arial" w:hAnsi="Arial" w:cs="Arial"/>
          <w:i w:val="0"/>
          <w:caps w:val="0"/>
          <w:color w:val="EB7350"/>
          <w:spacing w:val="0"/>
          <w:sz w:val="24"/>
          <w:szCs w:val="24"/>
          <w:u w:val="none"/>
          <w:bdr w:val="none" w:color="auto" w:sz="0" w:space="0"/>
        </w:rPr>
        <w:instrText xml:space="preserve"> HYPERLINK "http://mp.weixin.qq.com/s?__biz=MzUzNTkzMTE0Ng==&amp;mid=2247483741&amp;idx=1&amp;sn=4497e24ceac98d71a3eb10f5e48fd66f&amp;chksm=fafcb138cd8b382e7017090b05d8d8f57506da452505ddaaab42a7f9cd0f94bacb82e00f4744&amp;scene=21" \l "wechat_redirect" \t "/home/mecup/文档\\x/_blank" </w:instrText>
      </w:r>
      <w:r>
        <w:rPr>
          <w:rFonts w:hint="default" w:ascii="Arial" w:hAnsi="Arial" w:cs="Arial"/>
          <w:i w:val="0"/>
          <w:caps w:val="0"/>
          <w:color w:val="EB7350"/>
          <w:spacing w:val="0"/>
          <w:sz w:val="24"/>
          <w:szCs w:val="24"/>
          <w:u w:val="none"/>
          <w:bdr w:val="none" w:color="auto" w:sz="0" w:space="0"/>
        </w:rPr>
        <w:fldChar w:fldCharType="separate"/>
      </w:r>
      <w:r>
        <w:rPr>
          <w:rStyle w:val="22"/>
          <w:rFonts w:hint="default" w:ascii="Arial" w:hAnsi="Arial" w:cs="Arial"/>
          <w:i w:val="0"/>
          <w:caps w:val="0"/>
          <w:color w:val="EB7350"/>
          <w:spacing w:val="0"/>
          <w:sz w:val="24"/>
          <w:szCs w:val="24"/>
          <w:u w:val="none"/>
          <w:bdr w:val="none" w:color="auto" w:sz="0" w:space="0"/>
        </w:rPr>
        <w:t>从网络舆论对“昆山龙哥”死掉后的狂欢，看应当如何打掉黑恶势力长期以来对人民群众制造的恐惧感</w:t>
      </w:r>
      <w:r>
        <w:rPr>
          <w:rFonts w:hint="default" w:ascii="Arial" w:hAnsi="Arial" w:cs="Arial"/>
          <w:i w:val="0"/>
          <w:caps w:val="0"/>
          <w:color w:val="EB7350"/>
          <w:spacing w:val="0"/>
          <w:sz w:val="24"/>
          <w:szCs w:val="24"/>
          <w:u w:val="none"/>
          <w:bdr w:val="none" w:color="auto" w:sz="0" w:space="0"/>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昨天，针对社会上沸沸扬扬的“昆山龙哥砍人案”，@江苏检察在线 发表了一篇微博，引发了网友议论。微博内容如下：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drawing>
          <wp:inline distT="0" distB="0" distL="114300" distR="114300">
            <wp:extent cx="6858000" cy="5143500"/>
            <wp:effectExtent l="0" t="0" r="0" b="0"/>
            <wp:docPr id="3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4" descr="IMG_256"/>
                    <pic:cNvPicPr>
                      <a:picLocks noChangeAspect="1"/>
                    </pic:cNvPicPr>
                  </pic:nvPicPr>
                  <pic:blipFill>
                    <a:blip r:embed="rId101"/>
                    <a:stretch>
                      <a:fillRect/>
                    </a:stretch>
                  </pic:blipFill>
                  <pic:spPr>
                    <a:xfrm>
                      <a:off x="0" y="0"/>
                      <a:ext cx="6858000" cy="514350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虽然话不好听，但可能确实体现了一个现实：如果按照现行的法律实践的话，正当防卫行为的认定，确实是比较苛刻的。因此，如果这样的司法实践不改变，那么，如果我们遇到“龙哥”，确实是走为上策了。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那么，这样的司法实践是否合理呢？从网民们的反映看，至少群众的反应还是比较强烈的：对此恐怕不太满意。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“昆山龙哥砍人案”只是一个个例，但是它背后体现了群众长期以来面对黑恶势力和不法侵害时的恐惧——前有罪犯挥刀，后有法律堵截，合着老实人反而容易最吃亏。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我国刑法第二十条明文规定：</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第二十条　【正当防卫】为了使国家、公共利益、本人或者他人的人身、财产和其他权利免受正在进行的不法侵害，而采取的制止不法侵害的行为，对不法侵害人造成损害的，属于正当防卫，不负刑事责任。</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正当防卫明显超过必要限度造成重大损害的，应当负刑事责任，但是应当减轻或者免除处罚。</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对正在进行行凶、杀人、抢劫、强奸、绑架以及其他严重危及人身安全的暴力犯罪，采取防卫行为，造成不法侵害人伤亡的，不属于防卫过当，不负刑事责任。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但在具体司法实践中，司法机关往往对“正在进行的犯罪行为”和“防卫必要限度”限定过严。导致受害人往往很难被认定为“正当防卫”。</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比如在“昆山龙哥”案中，有律师就认为，龙哥已经手里没了刀，往后方跑，此时你追砍就是故意伤害了。这种思维就是典型的【把罪犯往好里想，把受害人往坏里想】的逻辑——罪犯往后跑，所以就是已经放弃了犯罪，而受害人还击，就是想杀人想伤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我们是人民当家做主的社会主义国家，法律在实践层面应该向守法公民倾斜，制定的法律应该是为了保护人民群众的利益，而不应在实践中向犯罪分子倾斜。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过去，部分司法实践中有种不太好的“和稀泥”思想：虽然他是犯罪分子，但是你把他弄伤了弄死你，你多少也得担责任吧，不然万一他家属闹起来，我这边不好交代啊。这就是混淆了人民群众和犯罪分子之间的界限，在衡量时把守法公民和犯罪分子等价评判，犯了调和主义的错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因此，建议最高人民法院出台一个新的司法解释，或者是一个对司法实践的指导意见，明确一下“正当防卫”的认定标准：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对“正在进行的暴力犯罪”做一个更加清晰的界定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怎么叫暴力犯罪正在进行，罪犯往后跑，这算犯罪已经“不再进行”了吗？我认为是值得商榷的，比如龙哥，对白衣男拳打脚踢之后，往回跑，但他不是为了停止犯罪，而是去拿砍刀，其目的是为了更恶劣的犯罪行为。因此，当龙哥刀被抢之后，他第二次往车的方向跑，这个时候白衣男是难以分清他是不是像第一次回跑那样，去取威力更大的武器。在生死存亡关头，我们的法律不应该对受害者做出苛刻的限定，让他们像机器那样去做精确判断，这样是对守法良民不友善的。因为一旦判断错误，守法公民可能会付出生命的代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因此，是否可以考虑明确规定，对不特定人群实施的抢劫、强奸、行凶、杀人、绑架这类严重危害人身安全的暴力犯罪中，犯罪分子是否“中止了犯罪”，不能靠被害人自己去猜，也不能靠事后坐在办公室里去复盘看哪一刀该砍哪一刀不该砍，而必须由犯罪分子在现场就给出明确的中止信号，这种信号必须对受害者而言具有清晰的易识别性——我停止了犯罪，已经不可能再对你构成威胁，你安全了。这种信号可以包括：主动跪地求饶、双手抱头蹲下、被打倒在地丧失犯罪能力、由于跑的快成功逃离犯罪现场且不再返回，等等。这个时候，被害人才能明确知道，哦，我没危险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如果只是往回跑（但没跑远，以至于仍然能被受害人追上），这就不能称之为明确的“中止信号”，谁知道你跑的目的是不是回头捡板砖去了？是不是要继续对我进行危害？是不是去拿砍刀拿枪去了？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因此，这个时候，受害人追打，是应该被视为处于“暴力犯罪尚未中止”状态的，追击是一种让自己脱离险境的自卫行为。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当然，也需要考虑不要被犯罪分子利用的问题。比如犯罪分子故意挑衅或者语言激怒受害人，导致受害人先出手攻击，然后犯罪分子以“正当防卫”的理由将被害人杀死或者伤害，试图逃脱法律惩罚，这种可能的漏洞也必须要堵死，在进行“正当防卫”认定的时候，需要结合案发时的情形具体分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龙哥案”中还有另外一个问题，为什么这个“龙哥”多次犯罪，却仍然能在2018年当街砍人，使得我们“以跑为上”？对这样累次犯罪的暴力分子，已经是无可救药了，是否应该加大惩处力度？不然，龙哥们就会更加有恃无恐：你等着，老子过几年出来，照样弄死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我国刑法中规定：</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第六十五条　【一般累犯】被判处有期徒刑以上刑罚的犯罪分子，刑罚执行完毕或者赦免以后，在五年以内再犯应当判处有期徒刑以上刑罚之罪的，是累犯，应当从重处罚，但是过失犯罪和不满十八周岁的人犯罪的除外。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但是在具体实践中，怎么“定量的”加重处罚法，好像没有一个硬性的具体的限定，威慑力度有限。这样，龙哥这样的人，才会把捅人砍人不当回事，反正过几年出来。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个人建议，可以考虑对暴力犯罪分子的累犯行为，在量刑时具体做如下的规定：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十年之内，再次被以暴力犯罪罪名判刑的，其刑期计算方式为：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本次刑期 = 本次犯罪判刑刑期 + （10 - A） ×N × 十年内因（含）暴力犯罪被判刑的在狱年限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其中，参数A为距离上一次出狱的年限，N为调整系数，可固定设置为某个数值，比如0.2；如果计算之后的总刑期超过20年，应当考虑判处无期徒刑，如果超过30年，应当考虑判处死刑或者死刑缓期两年执行。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当然了，这个公式只是抛砖引玉，肯定有比这更科学的计量方法，它的目的是，把暴力犯罪的累犯量刑明确化、标准化，使之形成威慑力，不要让犯罪分子觉得进去没多大事，更不要让受害者和家属在社会上心惊胆战，怕对方没几年出来自己就被报复。在制度上给暴力犯罪出狱者再次犯罪设置高成本门槛，起到心理上的震慑作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bdr w:val="none" w:color="auto" w:sz="0" w:space="0"/>
        </w:rPr>
      </w:pPr>
      <w:r>
        <w:rPr>
          <w:rFonts w:hint="default" w:ascii="Arial" w:hAnsi="Arial" w:cs="Arial"/>
          <w:i w:val="0"/>
          <w:caps w:val="0"/>
          <w:color w:val="333333"/>
          <w:spacing w:val="0"/>
          <w:sz w:val="24"/>
          <w:szCs w:val="24"/>
          <w:bdr w:val="none" w:color="auto" w:sz="0" w:space="0"/>
        </w:rPr>
        <w:t>【正当防卫还得靠跑】的无奈背后，折射出了两个问题，一是龙哥砍人时我们容易无所适从；二是龙哥太容易出现在我们面前，而不是待在它该待的地方。以上两个建议分别针对这两个问题提出了建设性意见，只是作为一个普通百姓的观点，可能不太专业，但它的大方向上想解决的问题也许可以代表很多守法良民的期盼。当然，最终完全可以不用这些建议，甚至可以嘲笑它们太不专业。但它们背后体现出的实际问题，是否也应该用其他更专业的方式得以解决，以体现更广泛的司法正义，让民众安心：在龙哥面前，我们应该不止只有跑这一条路。</w:t>
      </w:r>
    </w:p>
    <w:p>
      <w:pPr>
        <w:rPr>
          <w:rFonts w:hint="default" w:ascii="Arial" w:hAnsi="Arial" w:cs="Arial"/>
          <w:i w:val="0"/>
          <w:caps w:val="0"/>
          <w:color w:val="333333"/>
          <w:spacing w:val="0"/>
          <w:sz w:val="24"/>
          <w:szCs w:val="24"/>
          <w:bdr w:val="none" w:color="auto" w:sz="0" w:space="0"/>
        </w:rPr>
      </w:pPr>
      <w:r>
        <w:rPr>
          <w:rFonts w:hint="default" w:ascii="Arial" w:hAnsi="Arial" w:cs="Arial"/>
          <w:i w:val="0"/>
          <w:caps w:val="0"/>
          <w:color w:val="333333"/>
          <w:spacing w:val="0"/>
          <w:sz w:val="24"/>
          <w:szCs w:val="24"/>
          <w:bdr w:val="none" w:color="auto" w:sz="0" w:space="0"/>
        </w:rPr>
        <w:br w:type="page"/>
      </w:r>
    </w:p>
    <w:p>
      <w:pPr>
        <w:pStyle w:val="3"/>
        <w:jc w:val="center"/>
        <w:rPr>
          <w:color w:val="504D59" w:themeColor="text1"/>
          <w14:textFill>
            <w14:solidFill>
              <w14:schemeClr w14:val="tx1"/>
            </w14:solidFill>
          </w14:textFill>
        </w:rPr>
      </w:pPr>
      <w:bookmarkStart w:id="270" w:name="_Toc613031796"/>
      <w:r>
        <w:rPr>
          <w:color w:val="504D59" w:themeColor="text1"/>
          <w:lang w:val="en-US" w:eastAsia="zh-CN"/>
          <w14:textFill>
            <w14:solidFill>
              <w14:schemeClr w14:val="tx1"/>
            </w14:solidFill>
          </w14:textFill>
        </w:rPr>
        <w:t>133、</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"https://www.weibo.com/ttarticle/p/show?id=2309404279530616393659&amp;mod=zwenzhang"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《“昆山龙哥”案尘埃落定，既是舆论的胜利，也是法律和人民的胜利》</w:t>
      </w:r>
      <w:r>
        <w:rPr>
          <w:rFonts w:hint="default"/>
          <w:color w:val="504D59" w:themeColor="text1"/>
          <w:lang w:val="en-US" w:eastAsia="zh-CN"/>
          <w14:textFill>
            <w14:solidFill>
              <w14:schemeClr w14:val="tx1"/>
            </w14:solidFill>
          </w14:textFill>
        </w:rPr>
        <w:fldChar w:fldCharType="end"/>
      </w:r>
      <w:bookmarkEnd w:id="270"/>
    </w:p>
    <w:p>
      <w:pPr>
        <w:keepNext w:val="0"/>
        <w:keepLines w:val="0"/>
        <w:widowControl/>
        <w:suppressLineNumbers w:val="0"/>
        <w:jc w:val="center"/>
      </w:pPr>
      <w:r>
        <w:rPr>
          <w:rFonts w:hint="default" w:ascii="Arial" w:hAnsi="Arial" w:eastAsia="宋体" w:cs="Arial"/>
          <w:i w:val="0"/>
          <w:caps w:val="0"/>
          <w:color w:val="808080"/>
          <w:spacing w:val="0"/>
          <w:kern w:val="0"/>
          <w:sz w:val="18"/>
          <w:szCs w:val="18"/>
          <w:shd w:val="clear" w:fill="FFFFFF"/>
          <w:lang w:val="en-US" w:eastAsia="zh-CN" w:bidi="ar"/>
        </w:rPr>
        <w:t>2018-09-01</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bdr w:val="none" w:color="auto" w:sz="0" w:space="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2F2F5"/>
        <w:wordWrap w:val="0"/>
        <w:spacing w:before="0" w:beforeAutospacing="0" w:after="315" w:afterAutospacing="0"/>
        <w:ind w:left="0" w:right="0" w:firstLine="0"/>
        <w:jc w:val="left"/>
        <w:rPr>
          <w:rFonts w:ascii="Arial" w:hAnsi="Arial" w:cs="Arial"/>
          <w:i w:val="0"/>
          <w:caps w:val="0"/>
          <w:color w:val="808080"/>
          <w:spacing w:val="0"/>
          <w:sz w:val="21"/>
          <w:szCs w:val="21"/>
        </w:rPr>
      </w:pPr>
      <w:r>
        <w:rPr>
          <w:rFonts w:hint="default" w:ascii="Arial" w:hAnsi="Arial" w:eastAsia="宋体" w:cs="Arial"/>
          <w:i w:val="0"/>
          <w:caps w:val="0"/>
          <w:color w:val="808080"/>
          <w:spacing w:val="0"/>
          <w:kern w:val="0"/>
          <w:sz w:val="21"/>
          <w:szCs w:val="21"/>
          <w:bdr w:val="none" w:color="auto" w:sz="0" w:space="0"/>
          <w:shd w:val="clear" w:fill="F2F2F5"/>
          <w:lang w:val="en-US" w:eastAsia="zh-CN" w:bidi="ar"/>
        </w:rPr>
        <w:t>警方通报：骑车男正当防卫 不负刑事责任</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这在某种意义上，可能真的会成为法律和守法公民的胜利。</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虽然本案受到民意舆论的影响较大，但是法律是干什么的，不就为了让人民的利益得到保障吗？如果法律上说的头头是道，但人民群众普遍不满意，那说明法律本身就需要修改，或者要做出新的解释，新的实践指导。</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警方撤销案件的理由有几个很好的亮点：</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1、司法实践中，考量是否属于“行凶”，不能苛求防卫人在应急反应情况下作出理性判断，更不能以防卫人遭受实际伤害为前提，而要根据现场具体情景及社会一般人的认知水平进行判断。</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2、“龙哥”的不法侵害是一个持续的过程。甚至“龙哥”被砍伤后，仍没有放弃侵害的迹象。于海明的人身安全一直处在“龙哥”的暴力威胁之中。</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3、于海明的行为出于防卫目的。本案中，于海明夺刀后，7秒内捅刺、砍中刘海龙的5刀，与追赶时甩击、砍击的两刀（未击中），尽管时间上有间隔、空间上有距离，但这是一个连续行为。</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这三个亮点，正是之前普通群众对“正当防卫”最大的顾虑。</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1、有个人上来砍我，但没砍死我，那么我反过来夺刀砍死他，有人说，人家没想砍死你啊，人家只是欺负欺负你，让你掏点钱而已，你的最大损失无非是受伤和送钱而已。可你却把他杀死了，他的损失丢了命，比他给你造成的最大损失还要大，你这就是过当了。</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这种思想在本案之前，是很多普通人，甚至部分法律工作者中都存在的观点。它的本质就是和稀泥式思维，或者说，是习惯了从犯罪分子角度考虑问题，而不是从受害人角度考虑问题。警方的第一个亮点，很好地回应了这种错误观点：不能以龙哥在“事实上”没把我砍死，或者“龙哥”事后说“我当时没想砍他只是想吓唬吓唬他”，为依据，来说明这不是“行凶”。而只要以“现场具体情景及社会一般人的认知水平进行判断”，能认为是“行凶”，那就可以视为“行凶”。</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2、网络上之前有个段子，大意是：</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对方拿着刀向我冲过来，此时反抗不能算“正当防卫”，因为犯罪还没开始；</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对方把刀砍到我身体里，此时反抗不能算“正当防卫”，因为犯罪已经中止；</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对方把刀拔出来，此时反抗还是不能算“正当防卫”，因为此时犯罪已经结束。</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当然，这只是网友编的段子，并不是真正的判案标准。但这个段子在“龙哥”案后格外流行，很大程度上反映了群众对“正当防卫”成立条件中“正在进行的犯罪”认定过于苛刻的一种不满和调侃。这种现实司法实践中认定过苛的判决，极大增加了合法公民在遇到危机，实施正当防卫时的顾虑，以及实施正当防卫后面临的法律制裁风险。</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警方的第2、3个亮点，就是回应了这个问题，不能说“龙哥”丢刀之后往后跑了，同时于海明追着砍他，就认为此时“龙哥”已经对受害人不再构成威胁，从而认为这是防卫过当，甚至是故意伤害。犯罪分子非常狡诈残忍，就算往回跑，也可能是回去拿刀拿枪，这种行为不能认为是犯罪行为中止了，对于犯罪分子而言，</w:t>
      </w:r>
      <w:r>
        <w:rPr>
          <w:rFonts w:hint="default" w:ascii="Arial" w:hAnsi="Arial" w:cs="Arial"/>
          <w:b/>
          <w:i w:val="0"/>
          <w:caps w:val="0"/>
          <w:color w:val="333333"/>
          <w:spacing w:val="0"/>
          <w:sz w:val="24"/>
          <w:szCs w:val="24"/>
          <w:bdr w:val="none" w:color="auto" w:sz="0" w:space="0"/>
          <w:shd w:val="clear" w:fill="FFFFFF"/>
        </w:rPr>
        <w:t>“往回跑”什么也说明不了</w:t>
      </w:r>
      <w:r>
        <w:rPr>
          <w:rFonts w:hint="default" w:ascii="Arial" w:hAnsi="Arial" w:cs="Arial"/>
          <w:i w:val="0"/>
          <w:caps w:val="0"/>
          <w:color w:val="333333"/>
          <w:spacing w:val="0"/>
          <w:sz w:val="24"/>
          <w:szCs w:val="24"/>
          <w:bdr w:val="none" w:color="auto" w:sz="0" w:space="0"/>
          <w:shd w:val="clear" w:fill="FFFFFF"/>
        </w:rPr>
        <w:t>。</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我在之前的文章中，建议应该明确出台司法解释，把“犯罪行为中止”的举证责任，放在犯罪分子身上，而不是让正在遭受伤害、惊魂未定的受害者舞出一套“正当防卫刀法”，精确判断自己哪一刀该砍哪一刀不该砍；也不应该让法学家们事后在电脑前喝着咖啡谈笑风生地复盘自行判断把“中止”的节点卡到哪一分哪一秒上。既然犯罪分子正在暴力危害他人安全，那在受害人遭遇反抗时，什么事后算停止，应该是由犯罪分子自己主动、明确给出信号才算：</w:t>
      </w:r>
    </w:p>
    <w:p>
      <w:pPr>
        <w:keepNext w:val="0"/>
        <w:keepLines w:val="0"/>
        <w:pageBreakBefore w:val="0"/>
        <w:widowControl/>
        <w:suppressLineNumbers w:val="0"/>
        <w:pBdr>
          <w:top w:val="none" w:color="auto" w:sz="0" w:space="0"/>
          <w:left w:val="single" w:color="D9D9D9" w:sz="24" w:space="22"/>
          <w:bottom w:val="none" w:color="auto" w:sz="0" w:space="0"/>
          <w:right w:val="none" w:color="auto" w:sz="0" w:space="0"/>
        </w:pBdr>
        <w:shd w:val="clear" w:fill="F2F2F5"/>
        <w:kinsoku/>
        <w:wordWrap/>
        <w:overflowPunct/>
        <w:topLinePunct w:val="0"/>
        <w:autoSpaceDE/>
        <w:autoSpaceDN/>
        <w:bidi w:val="0"/>
        <w:adjustRightInd/>
        <w:snapToGrid/>
        <w:spacing w:before="315" w:beforeAutospacing="0" w:after="240" w:afterAutospacing="0" w:line="0" w:lineRule="atLeast"/>
        <w:ind w:left="720" w:right="720" w:firstLine="0"/>
        <w:jc w:val="left"/>
        <w:textAlignment w:val="auto"/>
        <w:outlineLvl w:val="9"/>
        <w:rPr>
          <w:rFonts w:hint="eastAsia" w:ascii="宋体" w:hAnsi="宋体" w:eastAsia="宋体" w:cs="宋体"/>
          <w:i w:val="0"/>
          <w:caps w:val="0"/>
          <w:color w:val="808080"/>
          <w:spacing w:val="0"/>
          <w:sz w:val="24"/>
          <w:szCs w:val="24"/>
        </w:rPr>
      </w:pPr>
      <w:r>
        <w:rPr>
          <w:rFonts w:hint="eastAsia" w:ascii="宋体" w:hAnsi="宋体" w:eastAsia="宋体" w:cs="宋体"/>
          <w:b/>
          <w:i w:val="0"/>
          <w:caps w:val="0"/>
          <w:color w:val="808080"/>
          <w:spacing w:val="0"/>
          <w:kern w:val="0"/>
          <w:sz w:val="24"/>
          <w:szCs w:val="24"/>
          <w:bdr w:val="none" w:color="auto" w:sz="0" w:space="0"/>
          <w:shd w:val="clear" w:fill="F2F2F5"/>
          <w:lang w:val="en-US" w:eastAsia="zh-CN" w:bidi="ar"/>
        </w:rPr>
        <w:t>这种信号必须非常明确且对受害者而言有易识别性</w:t>
      </w:r>
      <w:r>
        <w:rPr>
          <w:rFonts w:hint="eastAsia" w:ascii="宋体" w:hAnsi="宋体" w:eastAsia="宋体" w:cs="宋体"/>
          <w:i w:val="0"/>
          <w:caps w:val="0"/>
          <w:color w:val="808080"/>
          <w:spacing w:val="0"/>
          <w:kern w:val="0"/>
          <w:sz w:val="24"/>
          <w:szCs w:val="24"/>
          <w:bdr w:val="single" w:color="D9D9D9" w:sz="24" w:space="0"/>
          <w:shd w:val="clear" w:fill="F2F2F5"/>
          <w:lang w:val="en-US" w:eastAsia="zh-CN" w:bidi="ar"/>
        </w:rPr>
        <w:t>——我停止了犯罪，已经不可能再对你构成威胁，你安全了。</w:t>
      </w:r>
      <w:r>
        <w:rPr>
          <w:rFonts w:hint="eastAsia" w:ascii="宋体" w:hAnsi="宋体" w:eastAsia="宋体" w:cs="宋体"/>
          <w:b/>
          <w:i w:val="0"/>
          <w:caps w:val="0"/>
          <w:color w:val="808080"/>
          <w:spacing w:val="0"/>
          <w:kern w:val="0"/>
          <w:sz w:val="24"/>
          <w:szCs w:val="24"/>
          <w:bdr w:val="none" w:color="auto" w:sz="0" w:space="0"/>
          <w:shd w:val="clear" w:fill="F2F2F5"/>
          <w:lang w:val="en-US" w:eastAsia="zh-CN" w:bidi="ar"/>
        </w:rPr>
        <w:t>这种信号包括：主动跪地求饶、双手抱头蹲下、被打倒在地丧失犯罪能力、由于跑的快成功逃离犯罪现场且不再返回，等等。</w:t>
      </w:r>
      <w:r>
        <w:rPr>
          <w:rFonts w:hint="eastAsia" w:ascii="宋体" w:hAnsi="宋体" w:eastAsia="宋体" w:cs="宋体"/>
          <w:i w:val="0"/>
          <w:caps w:val="0"/>
          <w:color w:val="808080"/>
          <w:spacing w:val="0"/>
          <w:kern w:val="0"/>
          <w:sz w:val="24"/>
          <w:szCs w:val="24"/>
          <w:bdr w:val="single" w:color="D9D9D9" w:sz="24" w:space="0"/>
          <w:shd w:val="clear" w:fill="F2F2F5"/>
          <w:lang w:val="en-US" w:eastAsia="zh-CN" w:bidi="ar"/>
        </w:rPr>
        <w:t>这个时候，被害人才能明确知道，哦，我没危险了。</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只有这样，这个“停止节点”才会变得非常清晰，非常有可操作性。普通群众可能分不清哪一刀是什么致命伤，该不该砍。但犯罪分子倒地了、下跪抱头了，这是任何普通人都可以看明白的信号，这对于我们守法公民而言，才是一个具有可操作性的指导方案。</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建议高法把“昆山龙哥”案加入《</w:t>
      </w:r>
      <w:r>
        <w:rPr>
          <w:rFonts w:hint="default" w:ascii="Arial" w:hAnsi="Arial" w:cs="Arial"/>
          <w:i w:val="0"/>
          <w:caps w:val="0"/>
          <w:color w:val="EB7350"/>
          <w:spacing w:val="0"/>
          <w:sz w:val="24"/>
          <w:szCs w:val="24"/>
          <w:u w:val="none"/>
          <w:bdr w:val="none" w:color="auto" w:sz="0" w:space="0"/>
          <w:shd w:val="clear" w:fill="FFFFFF"/>
        </w:rPr>
        <w:fldChar w:fldCharType="begin"/>
      </w:r>
      <w:r>
        <w:rPr>
          <w:rFonts w:hint="default" w:ascii="Arial" w:hAnsi="Arial" w:cs="Arial"/>
          <w:i w:val="0"/>
          <w:caps w:val="0"/>
          <w:color w:val="EB7350"/>
          <w:spacing w:val="0"/>
          <w:sz w:val="24"/>
          <w:szCs w:val="24"/>
          <w:u w:val="none"/>
          <w:bdr w:val="none" w:color="auto" w:sz="0" w:space="0"/>
          <w:shd w:val="clear" w:fill="FFFFFF"/>
        </w:rPr>
        <w:instrText xml:space="preserve"> HYPERLINK "https://link.zhihu.com/?target=https://baike.baidu.com/item/%E4%B8%AD%E5%9B%BD%E6%8C%87%E5%AF%BC%E5%8F%82%E8%80%83%E5%85%B8%E5%9E%8B%E6%A1%88%E4%BE%8B%E5%85%A8%E5%BA%93/4243667?fr=aladdin" \t "/home/mecup/文档\\x/_blank" </w:instrText>
      </w:r>
      <w:r>
        <w:rPr>
          <w:rFonts w:hint="default" w:ascii="Arial" w:hAnsi="Arial" w:cs="Arial"/>
          <w:i w:val="0"/>
          <w:caps w:val="0"/>
          <w:color w:val="EB7350"/>
          <w:spacing w:val="0"/>
          <w:sz w:val="24"/>
          <w:szCs w:val="24"/>
          <w:u w:val="none"/>
          <w:bdr w:val="none" w:color="auto" w:sz="0" w:space="0"/>
          <w:shd w:val="clear" w:fill="FFFFFF"/>
        </w:rPr>
        <w:fldChar w:fldCharType="separate"/>
      </w:r>
      <w:r>
        <w:rPr>
          <w:rStyle w:val="22"/>
          <w:rFonts w:hint="default" w:ascii="Arial" w:hAnsi="Arial" w:cs="Arial"/>
          <w:i w:val="0"/>
          <w:caps w:val="0"/>
          <w:color w:val="EB7350"/>
          <w:spacing w:val="0"/>
          <w:sz w:val="24"/>
          <w:szCs w:val="24"/>
          <w:u w:val="none"/>
          <w:bdr w:val="none" w:color="auto" w:sz="0" w:space="0"/>
          <w:shd w:val="clear" w:fill="FFFFFF"/>
        </w:rPr>
        <w:t>中国指导参考典型案例全库</w:t>
      </w:r>
      <w:r>
        <w:rPr>
          <w:rFonts w:hint="default" w:ascii="Arial" w:hAnsi="Arial" w:cs="Arial"/>
          <w:i w:val="0"/>
          <w:caps w:val="0"/>
          <w:color w:val="EB7350"/>
          <w:spacing w:val="0"/>
          <w:sz w:val="24"/>
          <w:szCs w:val="24"/>
          <w:u w:val="none"/>
          <w:bdr w:val="none" w:color="auto" w:sz="0" w:space="0"/>
          <w:shd w:val="clear" w:fill="FFFFFF"/>
        </w:rPr>
        <w:fldChar w:fldCharType="end"/>
      </w:r>
      <w:r>
        <w:rPr>
          <w:rFonts w:hint="default" w:ascii="Arial" w:hAnsi="Arial" w:cs="Arial"/>
          <w:i w:val="0"/>
          <w:caps w:val="0"/>
          <w:color w:val="333333"/>
          <w:spacing w:val="0"/>
          <w:sz w:val="24"/>
          <w:szCs w:val="24"/>
          <w:bdr w:val="none" w:color="auto" w:sz="0" w:space="0"/>
          <w:shd w:val="clear" w:fill="FFFFFF"/>
        </w:rPr>
        <w:t>》，以指导各地的司法实践。借这个案子，改变我国长期以来人民群众对合法使用“正当防卫”权利的顾虑。让死掉的“龙哥”发挥一下骨灰余热，也让剩下的“龙哥”们今后遇事脑子冷静一下，不要以为老实人永远好欺负。</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在很多视频中，龙哥不穿衣服的次数远多于穿衣服的次数，为什么龙哥为什么喜欢光着身子露出大片凶恶纹身？是因为发热吗？恐怕不全是，因为这是它的标志，这种标志就暗示了“黑社会”、“不好惹”。龙哥用这种标志，就可以起到恐吓作用，而不一定要亲自动手打人，因此，这种标志降低了龙哥用灰色手段攫取利益的成本。</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我们作为一个人民当家做主的社会主义国家，某些带有黑恶势力标志的暗示符号，却可以被龙哥这样的人光明正大显摆出来，吓唬别人，以获取利益，而群众居然还认可，看到就害怕，这种现实是不正常的，这种不正常已经太久了。而龙哥的死，则引爆了民众的痛恨和控诉，这个案子才会有这么令人惊异的超高热度。</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今日欢呼孙大圣，只缘妖雾又重来。</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黑社会分子不应该是昂首挺胸让别人都不敢正眼看的，更不应该是被“羡慕有本事”的，而应该是四十年前那样，像过街老鼠一样灰溜溜被人唾弃、被人嘲笑的。</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希望能通过这个案子，对司法实践和社会风气能有一定程度的改变，要让人民群众感受到法律的公平正义，感受到社会正气，让他们走在大街上，感觉自己身后是有法律、有人民政权保护的。</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人民大众开心之日，就是黑恶分子难受之时！</w:t>
      </w:r>
    </w:p>
    <w:p>
      <w:pPr>
        <w:pStyle w:val="1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0" w:lineRule="atLeast"/>
        <w:ind w:left="0" w:right="0"/>
        <w:jc w:val="both"/>
        <w:textAlignment w:val="auto"/>
        <w:outlineLvl w:val="9"/>
      </w:pPr>
      <w:r>
        <w:rPr>
          <w:rFonts w:hint="default" w:ascii="Arial" w:hAnsi="Arial" w:cs="Arial"/>
          <w:i w:val="0"/>
          <w:caps w:val="0"/>
          <w:color w:val="333333"/>
          <w:spacing w:val="0"/>
          <w:sz w:val="24"/>
          <w:szCs w:val="24"/>
          <w:bdr w:val="none" w:color="auto" w:sz="0" w:space="0"/>
          <w:shd w:val="clear" w:fill="FFFFFF"/>
        </w:rPr>
        <w:t>当然，龙哥本人作为推动司法进步的“有功人员”，现在已经不那么难受了。​​​​</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504D59" w:themeColor="text1"/>
          <w14:textFill>
            <w14:solidFill>
              <w14:schemeClr w14:val="tx1"/>
            </w14:solidFill>
          </w14:textFill>
        </w:rPr>
      </w:pPr>
      <w:bookmarkStart w:id="271" w:name="_Toc1498171175"/>
      <w:r>
        <w:rPr>
          <w:color w:val="504D59" w:themeColor="text1"/>
          <w:lang w:val="en-US" w:eastAsia="zh-CN"/>
          <w14:textFill>
            <w14:solidFill>
              <w14:schemeClr w14:val="tx1"/>
            </w14:solidFill>
          </w14:textFill>
        </w:rPr>
        <w:t>134、</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"https://weibo.com/ttarticle/p/show?id=2309404284900420234624&amp;mod=zwenzhang"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《日常交往中，我们应如何摆正来华外国人的位置》</w:t>
      </w:r>
      <w:r>
        <w:rPr>
          <w:rFonts w:hint="default"/>
          <w:color w:val="504D59" w:themeColor="text1"/>
          <w:lang w:val="en-US" w:eastAsia="zh-CN"/>
          <w14:textFill>
            <w14:solidFill>
              <w14:schemeClr w14:val="tx1"/>
            </w14:solidFill>
          </w14:textFill>
        </w:rPr>
        <w:fldChar w:fldCharType="end"/>
      </w:r>
      <w:bookmarkEnd w:id="271"/>
    </w:p>
    <w:p>
      <w:pPr>
        <w:keepNext w:val="0"/>
        <w:keepLines w:val="0"/>
        <w:widowControl/>
        <w:suppressLineNumbers w:val="0"/>
        <w:jc w:val="center"/>
      </w:pPr>
      <w:r>
        <w:rPr>
          <w:rFonts w:hint="default" w:ascii="Arial" w:hAnsi="Arial" w:eastAsia="宋体" w:cs="Arial"/>
          <w:i w:val="0"/>
          <w:caps w:val="0"/>
          <w:color w:val="808080"/>
          <w:spacing w:val="0"/>
          <w:kern w:val="0"/>
          <w:sz w:val="18"/>
          <w:szCs w:val="18"/>
          <w:shd w:val="clear" w:fill="FFFFFF"/>
          <w:lang w:val="en-US" w:eastAsia="zh-CN" w:bidi="ar"/>
        </w:rPr>
        <w:t>2018-09-16</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对于瑞典游客事件，现在信息还在继续披露中，整个事件还有待于观察和持续关注。但无论随着信息的继续披露，瑞典方面和旅客最终谁对谁错，瑞典旅馆和警察这次处理涉及“外国人”纠纷的方式和背后的逻辑，如果能被我们国内借鉴一下，用于对待在中国国内的外国人，那么这个事情也算是没有白讨论一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毕竟，我们大多数人一辈子都不会去瑞典，但会长期待在中国，会接触到越来越多来中国的外国人。</w:t>
      </w:r>
      <w:r>
        <w:rPr>
          <w:rFonts w:hint="default" w:ascii="Arial" w:hAnsi="Arial" w:cs="Arial"/>
          <w:b/>
          <w:i w:val="0"/>
          <w:caps w:val="0"/>
          <w:color w:val="333333"/>
          <w:spacing w:val="0"/>
          <w:sz w:val="24"/>
          <w:szCs w:val="24"/>
          <w:bdr w:val="none" w:color="auto" w:sz="0" w:space="0"/>
        </w:rPr>
        <w:t>怎么看待来华的外国人，和他们相处时应该是一种什么思维，这个问题可能会涉及到更多中国人的切身利益 。</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如今，不止中国人大量出国，外国人同时也在大量涌入中国，而作为大多数长期在国内生活的普通国人，与外国人直接和间接接触的机会也越来越多了。那么，从瑞典事件中，我们可以得到什么样的思考和启示，我们国内从官到民，应该如何处理、看待日益增多的在华外国人和本土公民之间的矛盾纠纷和利益冲突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我不知道大家有没有注意到一个现象。就是如果</w:t>
      </w:r>
      <w:r>
        <w:rPr>
          <w:rFonts w:hint="default" w:ascii="Arial" w:hAnsi="Arial" w:cs="Arial"/>
          <w:b/>
          <w:i w:val="0"/>
          <w:caps w:val="0"/>
          <w:color w:val="333333"/>
          <w:spacing w:val="0"/>
          <w:sz w:val="24"/>
          <w:szCs w:val="24"/>
          <w:bdr w:val="none" w:color="auto" w:sz="0" w:space="0"/>
        </w:rPr>
        <w:t>去国外的中国人，习惯和文化和外国的规矩有不一样的地方</w:t>
      </w:r>
      <w:r>
        <w:rPr>
          <w:rFonts w:hint="default" w:ascii="Arial" w:hAnsi="Arial" w:cs="Arial"/>
          <w:i w:val="0"/>
          <w:caps w:val="0"/>
          <w:color w:val="333333"/>
          <w:spacing w:val="0"/>
          <w:sz w:val="24"/>
          <w:szCs w:val="24"/>
          <w:bdr w:val="none" w:color="auto" w:sz="0" w:space="0"/>
        </w:rPr>
        <w:t>，我们往往会对自己人说，你要遵守别人的规矩，如果不遵守，就要接受到别人的惩罚。甚至还有人会上升到民族劣根性上：看，到了文明世界，却不适应文明世界的规则。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而反过来，如果是</w:t>
      </w:r>
      <w:r>
        <w:rPr>
          <w:rFonts w:hint="default" w:ascii="Arial" w:hAnsi="Arial" w:cs="Arial"/>
          <w:b/>
          <w:i w:val="0"/>
          <w:caps w:val="0"/>
          <w:color w:val="333333"/>
          <w:spacing w:val="0"/>
          <w:sz w:val="24"/>
          <w:szCs w:val="24"/>
          <w:bdr w:val="none" w:color="auto" w:sz="0" w:space="0"/>
        </w:rPr>
        <w:t>来中国的外国人（尤其是欧美人），习惯和文化和中国的规矩有不一样的地方</w:t>
      </w:r>
      <w:r>
        <w:rPr>
          <w:rFonts w:hint="default" w:ascii="Arial" w:hAnsi="Arial" w:cs="Arial"/>
          <w:i w:val="0"/>
          <w:caps w:val="0"/>
          <w:color w:val="333333"/>
          <w:spacing w:val="0"/>
          <w:sz w:val="24"/>
          <w:szCs w:val="24"/>
          <w:bdr w:val="none" w:color="auto" w:sz="0" w:space="0"/>
        </w:rPr>
        <w:t>，很多我们自己的同胞，却往往会是另外一种态度：开始反思自己。我们和外国有不同的地方，外国是发达国家，那这是不是说明我们的规矩本身是有问题的呢？规矩本身是不是不合理呢？以至于让人家不适应、不顺心了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如果这次事件反过来，是一个瑞典家庭，在中国的宾馆订了房间，但是由于来早了被赶出去，甚至被警察抬着出了酒店，在酒店外面拍视频嚎啕大哭，甚至还上传到了youtube上，连瑞典大使馆都介入指责中国。我相信，肯定有部分国人首先会是反思自己，包括但不限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“我国的宾馆的规矩是否太不人性化了呢？”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“中国宾馆也太冷漠了吧”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“半夜三更，人家语言不通也找不到地方，让人家付费在大厅待一会怎么了，老板自己以后就确定永远没有个旅途窘迫的时候吗？”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“我们是不是该反思一下，我们的服务水平和态度和人家发达国家还有多大差距呢？”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“人家发达国家服务业发达，早就习惯了良好的服务，到了我们这里却不适应，我们难道不该正视差距，积极改进吗？”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“我们的传统文化就缺乏人性化思维，和对人的关爱，所以几千年来，这片土地上都是一个互害型的社会”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“中国人只考虑挣钱，社会冷漠，这要是在有文化底蕴、人文关怀的欧美，可能发生这种事吗？他们那里的流浪汉活的都是有尊严的”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当然，在2018年的今天，舆论氛围还是比过去要好多了，如果是上世纪八九十年代刚开放的时候，肯定舆论的主流会是上面这些观点。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当然，以我国警察的良好服务态度，面对外国友人的时候，是不太可能仅仅因为对方早到了大厅，就把他们抬出去的。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在现实中，我们往往可以看到这样的场面。在外国的土地上，中国人要遵守外国的规矩，这个时候，如果外国人不以中国文化背景和中国人交往，我们是不会有怨言的；但在中国的土地上，我们却习惯性地主动时时处处去为外国人考虑，习惯性地甚至是下意识地考虑，人家有人家的文化和习俗，我们应该多考虑怎么适应对方，以对方的文化习俗来和对方交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在知乎上的easy girl的话题下看到过一个例子：该答主有一个女性朋友，如果是中国国籍的普通男性朋友，来勾个肩搭个背什么的，可能早就翻脸了。但是有一次一个外国人过来对这个女孩勾肩搭背，女孩却没有什么不适应的感觉。事后被答主提醒“如果是中国男孩这样你也会泰然处之吗”的才突然想过来啊，对啊，怎么下意识的觉得在外国人面前就会觉得“他们文化就这样，我应该去适应他们”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前一阵知乎上有一个比较热的话题（</w:t>
      </w:r>
      <w:r>
        <w:rPr>
          <w:rFonts w:hint="default" w:ascii="Arial" w:hAnsi="Arial" w:cs="Arial"/>
          <w:i w:val="0"/>
          <w:caps w:val="0"/>
          <w:color w:val="EB7350"/>
          <w:spacing w:val="0"/>
          <w:sz w:val="24"/>
          <w:szCs w:val="24"/>
          <w:u w:val="none"/>
          <w:bdr w:val="none" w:color="auto" w:sz="0" w:space="0"/>
        </w:rPr>
        <w:fldChar w:fldCharType="begin"/>
      </w:r>
      <w:r>
        <w:rPr>
          <w:rFonts w:hint="default" w:ascii="Arial" w:hAnsi="Arial" w:cs="Arial"/>
          <w:i w:val="0"/>
          <w:caps w:val="0"/>
          <w:color w:val="EB7350"/>
          <w:spacing w:val="0"/>
          <w:sz w:val="24"/>
          <w:szCs w:val="24"/>
          <w:u w:val="none"/>
          <w:bdr w:val="none" w:color="auto" w:sz="0" w:space="0"/>
        </w:rPr>
        <w:instrText xml:space="preserve"> HYPERLINK "https://www.zhihu.com/question/276542024/answer/480315723" \t "/home/mecup/文档\\x/_blank" </w:instrText>
      </w:r>
      <w:r>
        <w:rPr>
          <w:rFonts w:hint="default" w:ascii="Arial" w:hAnsi="Arial" w:cs="Arial"/>
          <w:i w:val="0"/>
          <w:caps w:val="0"/>
          <w:color w:val="EB7350"/>
          <w:spacing w:val="0"/>
          <w:sz w:val="24"/>
          <w:szCs w:val="24"/>
          <w:u w:val="none"/>
          <w:bdr w:val="none" w:color="auto" w:sz="0" w:space="0"/>
        </w:rPr>
        <w:fldChar w:fldCharType="separate"/>
      </w:r>
      <w:r>
        <w:rPr>
          <w:rStyle w:val="22"/>
          <w:rFonts w:hint="default" w:ascii="Arial" w:hAnsi="Arial" w:cs="Arial"/>
          <w:i w:val="0"/>
          <w:caps w:val="0"/>
          <w:color w:val="EB7350"/>
          <w:spacing w:val="0"/>
          <w:sz w:val="24"/>
          <w:szCs w:val="24"/>
          <w:u w:val="none"/>
          <w:bdr w:val="none" w:color="auto" w:sz="0" w:space="0"/>
        </w:rPr>
        <w:t>匿名用户：如何评价大三女学生被外国留学生搭讪索要微信，男友问：删他还是删我？</w:t>
      </w:r>
      <w:r>
        <w:rPr>
          <w:rFonts w:hint="default" w:ascii="Arial" w:hAnsi="Arial" w:cs="Arial"/>
          <w:i w:val="0"/>
          <w:caps w:val="0"/>
          <w:color w:val="EB7350"/>
          <w:spacing w:val="0"/>
          <w:sz w:val="24"/>
          <w:szCs w:val="24"/>
          <w:u w:val="none"/>
          <w:bdr w:val="none" w:color="auto" w:sz="0" w:space="0"/>
        </w:rPr>
        <w:fldChar w:fldCharType="end"/>
      </w:r>
      <w:r>
        <w:rPr>
          <w:rFonts w:hint="default" w:ascii="Arial" w:hAnsi="Arial" w:cs="Arial"/>
          <w:i w:val="0"/>
          <w:caps w:val="0"/>
          <w:color w:val="333333"/>
          <w:spacing w:val="0"/>
          <w:sz w:val="24"/>
          <w:szCs w:val="24"/>
          <w:bdr w:val="none" w:color="auto" w:sz="0" w:space="0"/>
        </w:rPr>
        <w:t>），一个中国大学男生的女朋友，在路上被黑人搭讪问路，并加了微信，后来被男朋友发现大吵一架。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如果是一个普通中国面孔的路人直接向女生要微信，恐怕不会这么容易爽快就加了。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同样，如果下图是还不熟的几个中国男生在开学典礼上用这种姿势抱着女生，后者翻脸的概率可能会直线上升。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drawing>
          <wp:inline distT="0" distB="0" distL="114300" distR="114300">
            <wp:extent cx="4191000" cy="2619375"/>
            <wp:effectExtent l="0" t="0" r="0" b="9525"/>
            <wp:docPr id="41"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descr="IMG_256"/>
                    <pic:cNvPicPr>
                      <a:picLocks noChangeAspect="1"/>
                    </pic:cNvPicPr>
                  </pic:nvPicPr>
                  <pic:blipFill>
                    <a:blip r:embed="rId102"/>
                    <a:stretch>
                      <a:fillRect/>
                    </a:stretch>
                  </pic:blipFill>
                  <pic:spPr>
                    <a:xfrm>
                      <a:off x="0" y="0"/>
                      <a:ext cx="4191000" cy="261937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虽然上面是一些女性的例子，但我坚决反对把这板子简单偏激地打到女性群体身上，因为这是部分国人（不分性别）的潜意识和下意识症状，只不过不同性别的“患者”所体现出的形式不同罢了。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我们部分国民在自己的土地上，对这种“要适应、宽容外国友人的文化”、“要照顾外国友人的感受”的思维，已经渗透到了骨子了，到了“下意识”的层面上。对待同胞和对待外国人，连想都不用想，就会自然地、下意识地呈现两种不同的态度。相比于对待同胞而言，对外国人违反我们“规矩”的行为，非常非常地“宽容”：“他们的文化就是这样的”、“他们的习惯风俗就是这样的”、“应该多予以理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却很少去想，这是在我们自己的国土上啊！你看瑞典警察，直接把人拉到墓地，他们怎么就不去想想“在中国文化中，墓地是个很不吉利的地方，半夜三更把人弄到那附近，是不是冒犯中国友人的传统文化和信仰”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反之，为什么白皮黑皮的“友人”们到了我们中国的土地上，我们和他们在一起，却还要做各种功课，了解他们的文化，生怕侵犯了他们的什么“信仰”或者什么“文明世界的普世价值”呢？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中国留学生到了外国，外国学校开什么课程就上什么。而外国留学生到了中国，哪怕是港澳台来的。却反而可以不上政治课。</w:t>
      </w:r>
      <w:r>
        <w:rPr>
          <w:rFonts w:hint="default" w:ascii="Arial" w:hAnsi="Arial" w:cs="Arial"/>
          <w:b/>
          <w:i w:val="0"/>
          <w:caps w:val="0"/>
          <w:color w:val="333333"/>
          <w:spacing w:val="0"/>
          <w:sz w:val="24"/>
          <w:szCs w:val="24"/>
          <w:bdr w:val="none" w:color="auto" w:sz="0" w:space="0"/>
        </w:rPr>
        <w:t>这不是一种讽刺吗？</w:t>
      </w:r>
      <w:r>
        <w:rPr>
          <w:rFonts w:hint="default" w:ascii="Arial" w:hAnsi="Arial" w:cs="Arial"/>
          <w:i w:val="0"/>
          <w:caps w:val="0"/>
          <w:color w:val="333333"/>
          <w:spacing w:val="0"/>
          <w:sz w:val="24"/>
          <w:szCs w:val="24"/>
          <w:bdr w:val="none" w:color="auto" w:sz="0" w:space="0"/>
        </w:rPr>
        <w:t>堂堂世界第二经济大国执政党的官方意识形态，在外国人（加上港台人）面前，却显得畏畏缩缩，一点自信都没有了。颇有“我们粗陋的意识形态，我们自己都觉得拿不出手，不好意思，给自己人看看得了，你们是文明世界来的，就不用走这种过场了”的自卑感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外国人在中国的土地上留学，一些很普通的课程，却也不用中文授课，为了外国留学生，去迁就他们，用英文给他们单独上课。为什么中国人到了外国留学，外国学校不专门用中文给我们授课？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我们的某些教育部门，面对外国留学生的时候，</w:t>
      </w:r>
      <w:r>
        <w:rPr>
          <w:rFonts w:hint="default" w:ascii="Arial" w:hAnsi="Arial" w:cs="Arial"/>
          <w:b/>
          <w:i w:val="0"/>
          <w:caps w:val="0"/>
          <w:color w:val="333333"/>
          <w:spacing w:val="0"/>
          <w:sz w:val="24"/>
          <w:szCs w:val="24"/>
          <w:bdr w:val="none" w:color="auto" w:sz="0" w:space="0"/>
        </w:rPr>
        <w:t>政治自信、理论自信、道路自信</w:t>
      </w:r>
      <w:r>
        <w:rPr>
          <w:rFonts w:hint="default" w:ascii="Arial" w:hAnsi="Arial" w:cs="Arial"/>
          <w:i w:val="0"/>
          <w:caps w:val="0"/>
          <w:color w:val="333333"/>
          <w:spacing w:val="0"/>
          <w:sz w:val="24"/>
          <w:szCs w:val="24"/>
          <w:bdr w:val="none" w:color="auto" w:sz="0" w:space="0"/>
        </w:rPr>
        <w:t>都体现在哪里呢？我们的学校仿佛不是去教化这些外国学生，而且请了一帮大爷来好生供养。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有些在本国都是废物屌丝的洋垃圾，在中国，只凭着一张脸，就可以拿比中国人高的多的工资，凭什么？还不是因为中国国内很多人吃这一套啊。看到一张洋大人的脸，就下意识地觉得可靠、放心、高端大气上档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商家也是要牟利的，愿意高薪请洋垃圾来，那说明很对客户的胃口啊，有这样的市场，自然衍生这样的需求。有足够多的潜在客户喜欢吃“洋味”，自然就有人愿意提供了。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我们社会上现在有一部分人，凡是中国社会环境和外国社会环境不一样的地方，那下意识地就要去想，是不是中国人错了呢？人家可是外国人，外国人怎么会出错呢？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面对发达国家的时候，是人家的科技发达、制度优越、思想先进、文明光环、人性化；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面对落后国家的时候，是人家的开朗热情、与世无争、活出真我、幸福感强、有信仰；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总之，就是我们应该无条件地对这些不一样的地方进行“反思”。反思我们的制度，反思我们的宗教政策，反思我们的文化，有人还要反思我们的人种……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所以说，当这些外国人，无论黑的白的，来到中国土地上的时候，自然都是“自带各种不同的光环”的。既然人家这么“各种好”，那在某些国民心理深处，对这些“洋大人”的下意识的谄媚就是向先进文明靠拢，这个过程甚至在大脑中一瞬间就完成了，都不需要思考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种深深的民族自卑感，这种面对外国人时不由自主流露出的“讨好型人格”。今天在部分国人的内心深处还是存在的。在中国自己的土地上，看到对面是个外国人，就心虚气短，就觉得自己仿佛矮了对方一头，连说话的语气和表情都不自觉地谄媚了起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有时候，部分国人的思维可能有些过于“自谦”甚至“自卑”了。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前一阵，一些反映中国科技进步的影视作品被很多人批判。仅仅因为芯片我们现在还没做好，就对其他领域的一些成就觉得“不应该高调”、“不应该多做宣传”。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有些朋友的逻辑是这样的：我们还有落后的地方，所以进步的地方我们也不能多提，否则就会骄傲，而骄傲了就自满了，就不愿意继续进步去追赶了……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但难道不应该是：“看，我们这些年取得了这么多进步，原本落后的地方，现在经过努力，有一些逐渐不落后了，这给了我们在目前还落后领域的追赶，增加了信心和动力”吗？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我们现在是世界第二大经济体，我们的技术在快速进步着，但部分国民往往却面对外国还非常自卑，觉得外国到处都好；反之，很多亚非拉落后国家，经济一塌糊涂，科技不成样子，但他们的国民却往往有一些神奇的“迷之自信”，来到中国之后，却还能体现出对自己文化的优越感来。我们还要去讨好他们，去“尊重”、“迁就”、“适应”、“体谅”他们在落后生产力水平下产生的与其低等生产力水平相适应的所谓“文化”和“信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就这件事本身，我们还需要了解更多的细节，如果最终证明，中国游客确实因为肤色国籍而被特殊化的粗暴对待了，那么就应该坚决支持大使馆，支持维权，不要因为瑞典的“发达国家”光环就觉得“理亏”。反之，如果最终证明，中国游客自身确实违反了对方的规定，同时也没有因为肤色国籍而遭到不公正的差异化对待，那也没必要把这件事借着民族情绪上升到太高的高度，没必要用民族情绪为个人不适当的行为背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但从本文的“涉外问题处理”的讨论主题来看，此次事件中瑞典旅馆、瑞典警察对待中国游客是怎么做的，以及这种做法背后体现出的面对外国人的这种自信。我希望我们的很多部门，尤其是教育部门和强力部门，当然，也包括我们所有的普通中国公民，在面对来中国的外国人的时候，都应该</w:t>
      </w:r>
      <w:r>
        <w:rPr>
          <w:rFonts w:hint="default" w:ascii="Arial" w:hAnsi="Arial" w:cs="Arial"/>
          <w:b/>
          <w:i w:val="0"/>
          <w:caps w:val="0"/>
          <w:color w:val="333333"/>
          <w:spacing w:val="0"/>
          <w:sz w:val="24"/>
          <w:szCs w:val="24"/>
          <w:bdr w:val="none" w:color="auto" w:sz="0" w:space="0"/>
        </w:rPr>
        <w:t>学习</w:t>
      </w:r>
      <w:r>
        <w:rPr>
          <w:rFonts w:hint="default" w:ascii="Arial" w:hAnsi="Arial" w:cs="Arial"/>
          <w:i w:val="0"/>
          <w:caps w:val="0"/>
          <w:color w:val="333333"/>
          <w:spacing w:val="0"/>
          <w:sz w:val="24"/>
          <w:szCs w:val="24"/>
          <w:bdr w:val="none" w:color="auto" w:sz="0" w:space="0"/>
        </w:rPr>
        <w:t>一下这里的瑞典警察和瑞典旅馆。在中国本土面对外国人时，如果做不到中国人优先，做不到对白皮黑皮们保持警惕，也至少不要看到外国人就腿软，就自觉地“区别对待”、“礼让三分”、“为对方考虑”、“不由自主地就想到去讨好，想给对方留个好印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该怎么办，就怎么办。对中国人怎么处理，对外国人就怎么处理。这应该是底线。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为什么在中国的土地上，外国人不顺心了，我们就要“考虑国际影响”、“不要伤害外国友人感情”、“不要妨碍国际友谊”“他们是外国人，多照顾一下怎么了”，以至于顾虑重重，最终选择对洋人“高看一眼，厚爱一层”；而我们去外国的土地上，别人却根本不需要“额外”考虑这些东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今天这么多的来华外国人，都“外交无小事”的话，我们中的有些人，是不是活的太累了？为什么在瑞典，涉外矛盾就可以是“小事”，可以“轻松地”处理？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要学习“外国”，我觉得，最先应该学习的，就是这种“</w:t>
      </w:r>
      <w:r>
        <w:rPr>
          <w:rFonts w:hint="default" w:ascii="Arial" w:hAnsi="Arial" w:cs="Arial"/>
          <w:b/>
          <w:i w:val="0"/>
          <w:caps w:val="0"/>
          <w:color w:val="333333"/>
          <w:spacing w:val="0"/>
          <w:sz w:val="24"/>
          <w:szCs w:val="24"/>
          <w:bdr w:val="none" w:color="auto" w:sz="0" w:space="0"/>
        </w:rPr>
        <w:t>在日常基层事务中，不刻意拿外国人当回事</w:t>
      </w:r>
      <w:r>
        <w:rPr>
          <w:rFonts w:hint="default" w:ascii="Arial" w:hAnsi="Arial" w:cs="Arial"/>
          <w:i w:val="0"/>
          <w:caps w:val="0"/>
          <w:color w:val="333333"/>
          <w:spacing w:val="0"/>
          <w:sz w:val="24"/>
          <w:szCs w:val="24"/>
          <w:bdr w:val="none" w:color="auto" w:sz="0" w:space="0"/>
        </w:rPr>
        <w:t>”的思维和做法。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部分50岁以上的老人们思维可能很难改变了，但作为新时代的中国青年，在国内和洋人打交道的时候，如果头脑中真的非要有“区别对待”的下意识，那也应该首先想到的是“</w:t>
      </w:r>
      <w:r>
        <w:rPr>
          <w:rFonts w:hint="default" w:ascii="Arial" w:hAnsi="Arial" w:cs="Arial"/>
          <w:b/>
          <w:i w:val="0"/>
          <w:caps w:val="0"/>
          <w:color w:val="333333"/>
          <w:spacing w:val="0"/>
          <w:sz w:val="24"/>
          <w:szCs w:val="24"/>
          <w:bdr w:val="none" w:color="auto" w:sz="0" w:space="0"/>
        </w:rPr>
        <w:t>中国人优先</w:t>
      </w:r>
      <w:r>
        <w:rPr>
          <w:rFonts w:hint="default" w:ascii="Arial" w:hAnsi="Arial" w:cs="Arial"/>
          <w:i w:val="0"/>
          <w:caps w:val="0"/>
          <w:color w:val="333333"/>
          <w:spacing w:val="0"/>
          <w:sz w:val="24"/>
          <w:szCs w:val="24"/>
          <w:bdr w:val="none" w:color="auto" w:sz="0" w:space="0"/>
        </w:rPr>
        <w:t>”，最起码也要是“把他们当普通中国人一样，以中国的风俗习惯做为其行为评价标准”。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无论是官方还是民间，是体制层面还是心理层面，都应该有这样的自信：在中国的土地上，就应该入乡随俗，尊重中国本土的文化、法律、风俗、习惯和道德标准。当一张外国面孔站在距离你一米远的中国大地上，任何一个中国公民都应该有这样的底气，而不是缺少底线无原则的“讨好型笑脸”。</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来华外国人这么多，但是在公共传统媒体上，我们往往看到的是他们的正面新闻，或者是我们的政府部门对他们关怀备至的新闻。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我希望，能在不远的将来，在这样的普通基层纠纷中（没到触犯刑法的程度），中国警察把触犯中国治安条例的外国友人们（比如骑摩托在校园里横行的，在楼下彻夜唱歌扰民的某些留学生，骚扰女生的）拷上关起来而不是和稀泥的新闻，能像过去“为外国人找自行车”一样，成为基层派出所热衷宣传的</w:t>
      </w:r>
      <w:r>
        <w:rPr>
          <w:rFonts w:hint="default" w:ascii="Arial" w:hAnsi="Arial" w:cs="Arial"/>
          <w:b/>
          <w:i w:val="0"/>
          <w:caps w:val="0"/>
          <w:color w:val="333333"/>
          <w:spacing w:val="0"/>
          <w:sz w:val="24"/>
          <w:szCs w:val="24"/>
          <w:bdr w:val="none" w:color="auto" w:sz="0" w:space="0"/>
        </w:rPr>
        <w:t>执法维稳政绩点</w:t>
      </w:r>
      <w:r>
        <w:rPr>
          <w:rFonts w:hint="default" w:ascii="Arial" w:hAnsi="Arial" w:cs="Arial"/>
          <w:i w:val="0"/>
          <w:caps w:val="0"/>
          <w:color w:val="333333"/>
          <w:spacing w:val="0"/>
          <w:sz w:val="24"/>
          <w:szCs w:val="24"/>
          <w:bdr w:val="none" w:color="auto" w:sz="0" w:space="0"/>
        </w:rPr>
        <w:t>。不然，官方消息上只说他们好，而对他们的坏事语焉不详，这自然就会是各种“easy girl”或者“easy man”的最好滋生地。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官方行动起来，全社会的思维才会更快扭转。​​​​</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504D59" w:themeColor="text1"/>
          <w14:textFill>
            <w14:solidFill>
              <w14:schemeClr w14:val="tx1"/>
            </w14:solidFill>
          </w14:textFill>
        </w:rPr>
      </w:pPr>
      <w:bookmarkStart w:id="272" w:name="_Toc572528450"/>
      <w:r>
        <w:rPr>
          <w:color w:val="504D59" w:themeColor="text1"/>
          <w:lang w:val="en-US" w:eastAsia="zh-CN"/>
          <w14:textFill>
            <w14:solidFill>
              <w14:schemeClr w14:val="tx1"/>
            </w14:solidFill>
          </w14:textFill>
        </w:rPr>
        <w:t>135、</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"https://weibo.com/ttarticle/p/show?id=2309404285583223618311&amp;mod=zwenzhang"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《驻外大使馆积极为中国在外公民利益怼外国政府，以后应该成为常态》</w:t>
      </w:r>
      <w:r>
        <w:rPr>
          <w:rFonts w:hint="default"/>
          <w:color w:val="504D59" w:themeColor="text1"/>
          <w:lang w:val="en-US" w:eastAsia="zh-CN"/>
          <w14:textFill>
            <w14:solidFill>
              <w14:schemeClr w14:val="tx1"/>
            </w14:solidFill>
          </w14:textFill>
        </w:rPr>
        <w:fldChar w:fldCharType="end"/>
      </w:r>
      <w:bookmarkEnd w:id="272"/>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2018-09-18</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【本文是“从瑞典游客事件看中国社会舆论”系列的第三篇文章（下篇），也是最后一篇】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前两篇分别是：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上篇：</w:t>
      </w:r>
      <w:r>
        <w:rPr>
          <w:rFonts w:hint="default" w:ascii="Arial" w:hAnsi="Arial" w:cs="Arial"/>
          <w:i w:val="0"/>
          <w:caps w:val="0"/>
          <w:color w:val="EB7350"/>
          <w:spacing w:val="0"/>
          <w:sz w:val="24"/>
          <w:szCs w:val="24"/>
          <w:u w:val="none"/>
          <w:bdr w:val="none" w:color="auto" w:sz="0" w:space="0"/>
        </w:rPr>
        <w:fldChar w:fldCharType="begin"/>
      </w:r>
      <w:r>
        <w:rPr>
          <w:rFonts w:hint="default" w:ascii="Arial" w:hAnsi="Arial" w:cs="Arial"/>
          <w:i w:val="0"/>
          <w:caps w:val="0"/>
          <w:color w:val="EB7350"/>
          <w:spacing w:val="0"/>
          <w:sz w:val="24"/>
          <w:szCs w:val="24"/>
          <w:u w:val="none"/>
          <w:bdr w:val="none" w:color="auto" w:sz="0" w:space="0"/>
        </w:rPr>
        <w:instrText xml:space="preserve"> HYPERLINK "http://mp.weixin.qq.com/s?__biz=MzUzNTkzMTE0Ng==&amp;mid=2247483759&amp;idx=1&amp;sn=04cf7b5ca5763c7ccd369fd0a42dca02&amp;chksm=fafcb10acd8b381cd1a06d197ff5f67aebec4aa11e504725df459c602e94bce786056d0e9ecd&amp;scene=21" \l "wechat_redirect" \t "/home/mecup/文档\\x/_blank" </w:instrText>
      </w:r>
      <w:r>
        <w:rPr>
          <w:rFonts w:hint="default" w:ascii="Arial" w:hAnsi="Arial" w:cs="Arial"/>
          <w:i w:val="0"/>
          <w:caps w:val="0"/>
          <w:color w:val="EB7350"/>
          <w:spacing w:val="0"/>
          <w:sz w:val="24"/>
          <w:szCs w:val="24"/>
          <w:u w:val="none"/>
          <w:bdr w:val="none" w:color="auto" w:sz="0" w:space="0"/>
        </w:rPr>
        <w:fldChar w:fldCharType="separate"/>
      </w:r>
      <w:r>
        <w:rPr>
          <w:rStyle w:val="22"/>
          <w:rFonts w:hint="default" w:ascii="Arial" w:hAnsi="Arial" w:cs="Arial"/>
          <w:i w:val="0"/>
          <w:caps w:val="0"/>
          <w:color w:val="EB7350"/>
          <w:spacing w:val="0"/>
          <w:sz w:val="24"/>
          <w:szCs w:val="24"/>
          <w:u w:val="none"/>
          <w:bdr w:val="none" w:color="auto" w:sz="0" w:space="0"/>
        </w:rPr>
        <w:t>日常交往中，我们应该如何摆正在华外国人的位置——由瑞典事件引发的思考</w:t>
      </w:r>
      <w:r>
        <w:rPr>
          <w:rFonts w:hint="default" w:ascii="Arial" w:hAnsi="Arial" w:cs="Arial"/>
          <w:i w:val="0"/>
          <w:caps w:val="0"/>
          <w:color w:val="EB7350"/>
          <w:spacing w:val="0"/>
          <w:sz w:val="24"/>
          <w:szCs w:val="24"/>
          <w:u w:val="none"/>
          <w:bdr w:val="none" w:color="auto" w:sz="0" w:space="0"/>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中篇：</w:t>
      </w:r>
      <w:r>
        <w:rPr>
          <w:rFonts w:hint="default" w:ascii="Arial" w:hAnsi="Arial" w:cs="Arial"/>
          <w:i w:val="0"/>
          <w:caps w:val="0"/>
          <w:color w:val="EB7350"/>
          <w:spacing w:val="0"/>
          <w:sz w:val="24"/>
          <w:szCs w:val="24"/>
          <w:u w:val="none"/>
          <w:bdr w:val="none" w:color="auto" w:sz="0" w:space="0"/>
        </w:rPr>
        <w:fldChar w:fldCharType="begin"/>
      </w:r>
      <w:r>
        <w:rPr>
          <w:rFonts w:hint="default" w:ascii="Arial" w:hAnsi="Arial" w:cs="Arial"/>
          <w:i w:val="0"/>
          <w:caps w:val="0"/>
          <w:color w:val="EB7350"/>
          <w:spacing w:val="0"/>
          <w:sz w:val="24"/>
          <w:szCs w:val="24"/>
          <w:u w:val="none"/>
          <w:bdr w:val="none" w:color="auto" w:sz="0" w:space="0"/>
        </w:rPr>
        <w:instrText xml:space="preserve"> HYPERLINK "http://mp.weixin.qq.com/s?__biz=MzUzNTkzMTE0Ng==&amp;mid=2247483763&amp;idx=1&amp;sn=1db0854cb37835fd811497c1746d02a6&amp;chksm=fafcb116cd8b3800803351999af38996da7736d243e34ea5498f211c8848e20b608e0ff58fdf&amp;scene=21" \l "wechat_redirect" \t "/home/mecup/文档\\x/_blank" </w:instrText>
      </w:r>
      <w:r>
        <w:rPr>
          <w:rFonts w:hint="default" w:ascii="Arial" w:hAnsi="Arial" w:cs="Arial"/>
          <w:i w:val="0"/>
          <w:caps w:val="0"/>
          <w:color w:val="EB7350"/>
          <w:spacing w:val="0"/>
          <w:sz w:val="24"/>
          <w:szCs w:val="24"/>
          <w:u w:val="none"/>
          <w:bdr w:val="none" w:color="auto" w:sz="0" w:space="0"/>
        </w:rPr>
        <w:fldChar w:fldCharType="separate"/>
      </w:r>
      <w:r>
        <w:rPr>
          <w:rStyle w:val="22"/>
          <w:rFonts w:hint="default" w:ascii="Arial" w:hAnsi="Arial" w:cs="Arial"/>
          <w:i w:val="0"/>
          <w:caps w:val="0"/>
          <w:color w:val="EB7350"/>
          <w:spacing w:val="0"/>
          <w:sz w:val="24"/>
          <w:szCs w:val="24"/>
          <w:u w:val="none"/>
          <w:bdr w:val="none" w:color="auto" w:sz="0" w:space="0"/>
        </w:rPr>
        <w:t>中国社会舆论对公权力执法过程中“我弱我有理”逻辑的评价变化和复杂情绪</w:t>
      </w:r>
      <w:r>
        <w:rPr>
          <w:rFonts w:hint="default" w:ascii="Arial" w:hAnsi="Arial" w:cs="Arial"/>
          <w:i w:val="0"/>
          <w:caps w:val="0"/>
          <w:color w:val="EB7350"/>
          <w:spacing w:val="0"/>
          <w:sz w:val="24"/>
          <w:szCs w:val="24"/>
          <w:u w:val="none"/>
          <w:bdr w:val="none" w:color="auto" w:sz="0" w:space="0"/>
        </w:rPr>
        <w:fldChar w:fldCharType="end"/>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在上一篇中分析过，瑞典游客事件之所有会有这么多的关注，一个原因是此事汇集了至少网络上的四个敏感情绪点：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1、对“按闹分配”、“我闹我有理”的观感。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2、对“警察粗暴执法”的观感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3、对“敢于处理外国友人”的观感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4、对“外交部为游客发声怼外国政府”的观感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第一篇文章讨论了第3点，第二篇文章讨论了1、2点，最后一篇我们来谈一下第4点。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瑞典游客事件之后，中国驻瑞典大使馆连续发声，指责瑞典方面对中国游客粗暴对待。在我的印象中，这似乎是第一次，中国驻外大使馆在一个普通中国公民事件上，闹出这么大的动静，对中国公民在外国的遭遇有这么大的且连续的反应。</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但很有趣的是，有些中国网民仅仅因为这位中国游客本身行为有问题，就连带着对大使馆的这种维护中国公民合法权益、质疑瑞典警察执法不当的行为，开始了批判。</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但这二者之间不是非此即彼的关系啊，中国游客有问题，和瑞典警察有问题，这二者完全是可以共存的。中国大使并没有说中国游客没问题啊。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可以批评这位游客的表现有不合适的地方，但哪怕从你自身的利益出发，你最好也不要去否定驻瑞典大使馆这种为中国人争取利益的行为。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万一你哪天出了国，遇到了某些事情，你能一定肯定，你会是“完美受害人”吗？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如果你在“受害”过程中有什么地方不那么“完美”了，大使馆因此拒绝了为你发声，拒绝了为你向外国机构的交涉，你会发自内心感谢他们“严于律己（国人），宽以待人（外国人）”的精神吗？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次某些网友对大使馆的批判，除了应激性地把“受害人的不完美”和“不应该为受害人”说话错误绑定在一起，还有一个因素，就是长期以来，我们驻外大使馆其实没有做到像这次一样，在一个普通中国公民在外遭遇不良待遇时，这样站出来多次、连续怼外国的政府机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换句话说，某些中国人对此还不太习惯。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其实，对于外交机构来说，就是为了本国公民发声的，至于本国公民的行为本身是否真的违反了所在国的“规则”，那根本就不是外交机构该考虑的问题。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护犊子就对了。至于他行为本身怎么不当，先和外人讨了公道之后，关起门来怎么教育都行。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举个例子，美国公民在朝鲜因为违反了朝鲜当地的“</w:t>
      </w:r>
      <w:r>
        <w:rPr>
          <w:rFonts w:hint="default" w:ascii="Arial" w:hAnsi="Arial" w:cs="Arial"/>
          <w:b/>
          <w:i w:val="0"/>
          <w:caps w:val="0"/>
          <w:color w:val="333333"/>
          <w:spacing w:val="0"/>
          <w:sz w:val="24"/>
          <w:szCs w:val="24"/>
          <w:bdr w:val="none" w:color="auto" w:sz="0" w:space="0"/>
        </w:rPr>
        <w:t>规矩</w:t>
      </w:r>
      <w:r>
        <w:rPr>
          <w:rFonts w:hint="default" w:ascii="Arial" w:hAnsi="Arial" w:cs="Arial"/>
          <w:i w:val="0"/>
          <w:caps w:val="0"/>
          <w:color w:val="333333"/>
          <w:spacing w:val="0"/>
          <w:sz w:val="24"/>
          <w:szCs w:val="24"/>
          <w:bdr w:val="none" w:color="auto" w:sz="0" w:space="0"/>
        </w:rPr>
        <w:t>”被抓了起来，美国前总统亲自求情，甚至亲赴朝鲜。这个事情当时在中国，可是感动了一大批国人的：你看，伟大的美国，愿意为了几个普通的美国公民，这么卖力为本国公民奔走，这就是选票的力量啊！这就是对人权的尊重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更早的时候，所谓的中美两国护照的谣言，更是反映了中国人对“护犊子”的渴望：</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美国护照中写着：不管你身处何方，美国政府都是你强大的后盾。</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中国护照中写着：请严格遵守当地的法律，并尊重那里的风俗习惯。</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微评：</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美国说：出去了有人欺负你，招呼一声咱修理他！</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中国说：出去了老实点，听人家话，少给老子惹麻烦。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在没辟谣之前，在“认为消息为真”的前提下，可是有一大批中国网民对（幻想中的）美国这种“不管我的人做了什么错事，老子都要保护”的霸气羡慕有加的啊。认为这是一个负责任大国该做的啊！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反而对（幻想中的）中国这种“请尊重当地的规则”的“软弱”行为，很嗤之以鼻啊。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中美护照谣言事件，之所以后来在网络上被反转，是因为它被证明是假的，而不是因为这个段子体现出的价值观不被认可，至少在当时是这样的。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而现在很讽刺的是，当中国真的试着按照段子里美国的做法（其实还差非常远）开始去做的时候，我们很多自己人反而批判说，应该按照段子里中国的做法去做。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如果把中国舆论场整体视为一个观察对象和研究对象，你会发现，它经常出现“</w:t>
      </w:r>
      <w:r>
        <w:rPr>
          <w:rFonts w:hint="default" w:ascii="Arial" w:hAnsi="Arial" w:cs="Arial"/>
          <w:b/>
          <w:i w:val="0"/>
          <w:caps w:val="0"/>
          <w:color w:val="D24A35"/>
          <w:spacing w:val="0"/>
          <w:sz w:val="24"/>
          <w:szCs w:val="24"/>
          <w:bdr w:val="none" w:color="auto" w:sz="0" w:space="0"/>
        </w:rPr>
        <w:t>叶公好龙</w:t>
      </w:r>
      <w:r>
        <w:rPr>
          <w:rFonts w:hint="default" w:ascii="Arial" w:hAnsi="Arial" w:cs="Arial"/>
          <w:i w:val="0"/>
          <w:caps w:val="0"/>
          <w:color w:val="333333"/>
          <w:spacing w:val="0"/>
          <w:sz w:val="24"/>
          <w:szCs w:val="24"/>
          <w:bdr w:val="none" w:color="auto" w:sz="0" w:space="0"/>
        </w:rPr>
        <w:t>”的有趣表现。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叶公好龙”现象的原因之一，是网民很容易被某一个事件或者消息所激发起情绪，而在一个群体舆论中，那些越简单直接，越“解气”的评价，往往会在其他言论中脱颖而出，成为被传播最广的观点。而这种“解气”的观点背后，又经常会忽视事物原本另外的倾向。也就是说，这次群体舆论以一个明显倾向性的观点“解”了“气”，甚至推动了社会向这个倾向性进行了一段程度的发展，结果到了下次，真的“身临其境”地感知到了另外一种环境，它又会从另外一个角度来一次明显倾向性的“解气”批判，把社会向另外一个倾向性推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那么，如果宏观层面地去看这个社会舆论，它就像一个锥子尖上的圆盘，一会向这个方向倾斜一定的角度，一会又向另外的方向倾斜一定的角度。不停做着这种不倒翁式的运动轨迹。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作为一个个人，一个普通网民，如果你希望成为舆论的控制者和引领者，至少成为在舆论风向中有独立思考能力的观察者，而不是成为那个“乌合之众”组成的舆论大圆盘本身的一分子的话，还是要翻开课本，复习一下马克思主义哲学和毛泽东思想：</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要两点论,不要一点论。在注意到一种主要倾向的时候，要注意可能掩盖着的另一种倾向。必须充分地看到和抓紧主流方面，同时逐一解决非主流方面的问题。</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既要看到事物的正面,又要看到事物的反面。要看到已经出现的问题,也要估计到我们还没有察觉而可能出现的问题。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其实如果看过往的很多网友留言，尤其是一些出国网友的留言，经常会看到对中国驻外大使馆各种“不作为”、“官僚主义”的抱怨，抱怨服务海外华人不力。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而这次，大使馆为了一个普通中国公民的遭遇和权利而多次抨击外国当局，不就是一个改变吗？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我们可能一开始不适应，有一部分国人太善于“反思”、“自省”了，除非自己是“完美受害人”，否则是“不好意思”在“同胞有错，对方也有错”的情况下，去向外国当局争取自己应得的那份利益的。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但我们应该要学会适应。这才是真正的“</w:t>
      </w:r>
      <w:r>
        <w:rPr>
          <w:rFonts w:hint="default" w:ascii="Arial" w:hAnsi="Arial" w:cs="Arial"/>
          <w:b/>
          <w:i w:val="0"/>
          <w:caps w:val="0"/>
          <w:color w:val="333333"/>
          <w:spacing w:val="0"/>
          <w:sz w:val="24"/>
          <w:szCs w:val="24"/>
          <w:bdr w:val="none" w:color="auto" w:sz="0" w:space="0"/>
        </w:rPr>
        <w:t>与国际接轨</w:t>
      </w:r>
      <w:r>
        <w:rPr>
          <w:rFonts w:hint="default" w:ascii="Arial" w:hAnsi="Arial" w:cs="Arial"/>
          <w:i w:val="0"/>
          <w:caps w:val="0"/>
          <w:color w:val="333333"/>
          <w:spacing w:val="0"/>
          <w:sz w:val="24"/>
          <w:szCs w:val="24"/>
          <w:bdr w:val="none" w:color="auto" w:sz="0" w:space="0"/>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当然，有的朋友会说，这次很可能是因为中国和瑞典两国产生了一些矛盾，是政治原因，而不是真的仅仅为了这个游客，是有政治目的的。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这其实是另外一种“完美受害人”的思路。别说没有政治目的，就算有政治目的，那又怎么了？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当年英国首相布朗，为了一个毒贩阿克毛，英国外交部在24小时之内连续传召中国驻英大使傅莹两次，要求就处决一事做出解释。英媒形容，长达40分钟的会谈无果而终令英国外交大臣十分气愤，她斥责中国“毫无怜悯之心”。</w:t>
      </w:r>
      <w:r>
        <w:rPr>
          <w:rFonts w:hint="default" w:ascii="Arial" w:hAnsi="Arial" w:cs="Arial"/>
          <w:b/>
          <w:i w:val="0"/>
          <w:caps w:val="0"/>
          <w:color w:val="333333"/>
          <w:spacing w:val="0"/>
          <w:sz w:val="24"/>
          <w:szCs w:val="24"/>
          <w:bdr w:val="none" w:color="auto" w:sz="0" w:space="0"/>
        </w:rPr>
        <w:t>中英多项交流计划因此停止，英国首相布朗也推迟访华</w:t>
      </w:r>
      <w:r>
        <w:rPr>
          <w:rFonts w:hint="default" w:ascii="Arial" w:hAnsi="Arial" w:cs="Arial"/>
          <w:i w:val="0"/>
          <w:caps w:val="0"/>
          <w:color w:val="333333"/>
          <w:spacing w:val="0"/>
          <w:sz w:val="24"/>
          <w:szCs w:val="24"/>
          <w:bdr w:val="none" w:color="auto" w:sz="0" w:space="0"/>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这TM的可是一个毒贩啊！毒贩！毒贩是什么概念？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连一个在中国犯下重大罪行的毒贩子，英国当局都用这么无理霸道的行为来粗暴干涉中国内政，这个时候怎么想不起来“遵守中国人的规矩”了？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如果没有政治目的的考虑，难道是因为英国当局喜爱毒贩？因为英国首相和外交大臣喜欢吸毒贩毒？还是因为英国首相布朗先生倾慕这位阿克毛的宗教信仰？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我们长期以来，痛恨外国人在中国的各种特权，痛恨“一等洋人”在中国的地位。有没有想过它的背后是什么原因？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为什么我们的各级政府官员，我们的政府执行机构，怕得罪外国人？</w:t>
      </w:r>
      <w:r>
        <w:rPr>
          <w:rFonts w:hint="default" w:ascii="Arial" w:hAnsi="Arial" w:cs="Arial"/>
          <w:i w:val="0"/>
          <w:caps w:val="0"/>
          <w:color w:val="333333"/>
          <w:spacing w:val="0"/>
          <w:sz w:val="24"/>
          <w:szCs w:val="24"/>
          <w:bdr w:val="none" w:color="auto" w:sz="0" w:space="0"/>
        </w:rPr>
        <w:t>遇到外国人就容易“特意”好好服务，生怕外国人不满意？除非是外国人犯了明显的大错，否则能宽容就宽容？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还不是因为外国人背后有外国政府，如果外国人不满意了，向外国政府告知一声，外国政府就可能会向中国施加外交压力，在外交压力之下，本着“外交无小事”的原则，这些“得罪”了外国人的基层官员，就可以在“维护中外关系”的考量之下，被撤职，丢掉工作，或者转岗，遭受处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这算什么？这实际上不就是“按闹分配”吗？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因为外国政府能闹，敢闹，他们在中国就能获得超额的利益。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9053B9"/>
          <w:spacing w:val="0"/>
          <w:sz w:val="24"/>
          <w:szCs w:val="24"/>
          <w:bdr w:val="none" w:color="auto" w:sz="0" w:space="0"/>
        </w:rPr>
        <w:t>“按闹分配”是这个星球上国家间交往时真正的普世价值</w:t>
      </w:r>
      <w:r>
        <w:rPr>
          <w:rFonts w:hint="default" w:ascii="Arial" w:hAnsi="Arial" w:cs="Arial"/>
          <w:i w:val="0"/>
          <w:caps w:val="0"/>
          <w:color w:val="333333"/>
          <w:spacing w:val="0"/>
          <w:sz w:val="24"/>
          <w:szCs w:val="24"/>
          <w:bdr w:val="none" w:color="auto" w:sz="0" w:space="0"/>
        </w:rPr>
        <w:t>，我们过去对这个“普世价值”学的太少了，接下来应该补补课了。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当然了，这里的“闹”不是像那位游客一样，在外国警察面前撒泼打滚，而是要以国家的身份出面，用国家的实力去“闹”，这样才有效果，才能争取到更多的利益。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美国总统特朗普，就是“按闹分配”的典型成功者。北美自由贸易区好好的，他一闹，就能在墨西哥身上获得更多的利益。他一闹，日本韩国就要考虑多给美国人输送一些利益，就要在贸易上让步。他一闹，动辄退出各种机构组织，毫不顾及别人的评论。他一闹，欧洲就要在提高军费上让步，在汽车关税上让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闹”是需要实力的，经济实力和军事实力是“闹”的基础，美国是世界第一强国，有按闹分配的本钱。我们虽然不需要打滚撒泼到美国的程度，但我们现在也是世界第二经济大国，国家在瑞典警察确有执法不当的前提下，出个面捍卫中国公民本该获得的那部分利益，怎么了？有什么问题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“闹”有什么好处？好处就是可以凭空制造出筹码来。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比如现在我们两国正常交往，商业往来。这个时候我开始“闹”，比如接见你国家的一个分裂者，比如为了我的一个公民在你的国家被判刑而抗议，那么这件事就成为了一个议题，就可以在接下来的谈判中，凭空制造出了这样一个筹码。比如，你做一个让步，多买我的一些东西；我做一个让步，接下来不接见这位分裂者了。这样“闹”出来的政治筹码，是可以变现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过去，我们在西方国家身上吃这种亏太多了。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他们随便收留一个什么什么分裂分子，随便指责我们按照中国法律对他们的“公民”判了刑，我们就要去耗费外交资源去解释，去斗争。而我们却几乎从来没有主动在这方面去“闹”过他们。</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来而不往非礼也，凭什么你能“闹”我，我就不能“闹”你？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与本国实力不相符的“老实”，在别人眼里就是无能的表现；敢闹的，善于闹的，才能获得利益。不闹的，老实埋头学习做题的nerd的，那就是傻啊，不欺负你欺负谁？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在一个法制化国家的公民社会内部，上述观点当然是错误的，但别忘了，国际社会是个无政府、弱秩序的半丛林社会。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过去中国实力不够，加上韬光养晦，不愿意惹事，更不愿意去主动指责对方，中国文化也是内敛型的。所以只有被别人处处针对，处处指责的份。现在中国总体经济实力已经是世界第二了，我们手里能“闹”的东西已经大大超过以往，不能再这样忍气吞声当老实人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人权”手段，是过去多少年来西方经常用到，我们过去实力弱，经济不强，国内人权状况不太理想，只能挨打。那么接下来能不能用？假以时日是完全可以的。像瑞典这样的小国，虽然有自己的先进技术，有一定的壁垒，但终究也只是产业链条上的一部分。我们国内的企业继续发展自己，一旦攻克了某些技术，将其白菜化后，西方的同等企业就只能歇菜，退到下一个技术壁垒后面。像瑞典这样的小国，不像美国那么强大，一旦其支柱企业所掌握的技术被中国拿下，它的经济造血能力就会迅速衰落，经济不行了之后，你还能掏出钱给难民吗？你还能支撑你的高福利吗？你还能保持社会稳定吗？如果不能，那这个过程中国家内部必定伴随着非常多的“违反人权”的事情发生。这些都是弹药，都可以将来被我们所用，来高高在上摆出一副“痛心疾首”的道德优越感面孔：“你这个人权问题啊，是体制导致的，只有改变体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总结的再露骨一点，在国际上，“人权武器”未来可以被我们怎么用：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1、通过发展本国企业和技术，先从经济层面摧毁对方的生产力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2、生产力衰退后，社会必然动荡，而为了维护秩序，必然会出现各种在白左意义上的“破坏人权”现象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3、把这些现象解释成体制和道德问题，在国际上占据道德高地，通过指责这些去主动“闹”，来在与对方的外交过程中凭空制造政治筹码，获取实际利益。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反过来，中国的技术发展之后，提供的就业机会就会更多。社会内部就会有更多的人“能够站着把钱挣了”，就越来越会抛弃low的腐败文化和旧文化，整个社会就会提升，人权水平就会改善。就会更有利于对外使用“人权武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而且，哪怕中国大使这次确实有政治考虑，但这毕竟是开了一个好头，之前为什么我们的大使馆不敢不愿去为中国人的利益发声？一个原因也是怕麻烦，怕因为你一个小小民众，而影响了两国关系。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而如果借着这次契机，政府突然发现，我这样做，不但影响不到什么两国关系，反而还能在国内增加支持度，而我只不过是说了几句话而已，那么对我而言，这就是一个</w:t>
      </w:r>
      <w:r>
        <w:rPr>
          <w:rFonts w:hint="default" w:ascii="Arial" w:hAnsi="Arial" w:cs="Arial"/>
          <w:b/>
          <w:i w:val="0"/>
          <w:caps w:val="0"/>
          <w:color w:val="333333"/>
          <w:spacing w:val="0"/>
          <w:sz w:val="24"/>
          <w:szCs w:val="24"/>
          <w:bdr w:val="none" w:color="auto" w:sz="0" w:space="0"/>
        </w:rPr>
        <w:t>低成本高收益</w:t>
      </w:r>
      <w:r>
        <w:rPr>
          <w:rFonts w:hint="default" w:ascii="Arial" w:hAnsi="Arial" w:cs="Arial"/>
          <w:i w:val="0"/>
          <w:caps w:val="0"/>
          <w:color w:val="333333"/>
          <w:spacing w:val="0"/>
          <w:sz w:val="24"/>
          <w:szCs w:val="24"/>
          <w:bdr w:val="none" w:color="auto" w:sz="0" w:space="0"/>
        </w:rPr>
        <w:t>的好事啊，以后就更有动力去这样做。我们的公民在国外也就能获得更多来自祖国的支持，底气就会更足。</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同样，如果我们的国家多次出面捍卫本国公民利益，形成了常态和习惯，那么外国政府再遇到涉及我国公民的执法的时候，就会心里多想一想，不要欺负他们，得秉公办事，否则形成外交压力，就可能会对我的工作岗位带来影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反之，如果外国政府长久以来发现，在我的地盘上，就数中国人最好管，怎么弄他们他们的政府也无动于衷，就会更加变本加厉，甚至炮制出专门针对中国人的歧视性潜规则。比如某个东南亚国家海关专门针对中国人收的小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所以，接下来，如果南海方面再有紧张局势，我建议，驻这个国家的中国大使馆也应该拿出一两件具体的例子来，比如A先生B女士在这个国家的海关遭遇的不公平待遇，配合国家“闹一闹”。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当然了，最终的目的，还是要形成驻外使馆捍卫中国国民利益常态化，但哪怕是基于政治考量的偶发行为，其实也可以作为一个“</w:t>
      </w:r>
      <w:r>
        <w:rPr>
          <w:rFonts w:hint="default" w:ascii="Arial" w:hAnsi="Arial" w:cs="Arial"/>
          <w:b/>
          <w:i w:val="0"/>
          <w:caps w:val="0"/>
          <w:color w:val="333333"/>
          <w:spacing w:val="0"/>
          <w:sz w:val="24"/>
          <w:szCs w:val="24"/>
          <w:bdr w:val="none" w:color="auto" w:sz="0" w:space="0"/>
        </w:rPr>
        <w:t>捅破窗户纸</w:t>
      </w:r>
      <w:r>
        <w:rPr>
          <w:rFonts w:hint="default" w:ascii="Arial" w:hAnsi="Arial" w:cs="Arial"/>
          <w:i w:val="0"/>
          <w:caps w:val="0"/>
          <w:color w:val="333333"/>
          <w:spacing w:val="0"/>
          <w:sz w:val="24"/>
          <w:szCs w:val="24"/>
          <w:bdr w:val="none" w:color="auto" w:sz="0" w:space="0"/>
        </w:rPr>
        <w:t>”的契机和开端，是有利于接下来形成</w:t>
      </w:r>
      <w:r>
        <w:rPr>
          <w:rFonts w:hint="default" w:ascii="Arial" w:hAnsi="Arial" w:cs="Arial"/>
          <w:b/>
          <w:i w:val="0"/>
          <w:caps w:val="0"/>
          <w:color w:val="1F9DC4"/>
          <w:spacing w:val="0"/>
          <w:sz w:val="24"/>
          <w:szCs w:val="24"/>
          <w:bdr w:val="none" w:color="auto" w:sz="0" w:space="0"/>
        </w:rPr>
        <w:t>常态化</w:t>
      </w:r>
      <w:r>
        <w:rPr>
          <w:rFonts w:hint="default" w:ascii="Arial" w:hAnsi="Arial" w:cs="Arial"/>
          <w:i w:val="0"/>
          <w:caps w:val="0"/>
          <w:color w:val="333333"/>
          <w:spacing w:val="0"/>
          <w:sz w:val="24"/>
          <w:szCs w:val="24"/>
          <w:bdr w:val="none" w:color="auto" w:sz="0" w:space="0"/>
        </w:rPr>
        <w:t>的。这种由偶然事件的特例做法逐渐变成常态，以前是有例子的，比如日本钓鱼岛的“国有化”触发了中国的钓鱼岛巡航，然后逐渐变为常态化。因此，作为中国国民，哪怕为了自己日后出国时的切身利益考虑，这次也应该对大使馆的行为予以支持和鼓励，而不是打击其积极性。</w:t>
      </w:r>
    </w:p>
    <w:p>
      <w:pPr>
        <w:keepNext w:val="0"/>
        <w:keepLines w:val="0"/>
        <w:widowControl/>
        <w:suppressLineNumbers w:val="0"/>
        <w:jc w:val="left"/>
      </w:pP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504D59" w:themeColor="text1"/>
          <w14:textFill>
            <w14:solidFill>
              <w14:schemeClr w14:val="tx1"/>
            </w14:solidFill>
          </w14:textFill>
        </w:rPr>
      </w:pPr>
      <w:bookmarkStart w:id="273" w:name="_Toc2021498626"/>
      <w:r>
        <w:rPr>
          <w:color w:val="504D59" w:themeColor="text1"/>
          <w:lang w:val="en-US" w:eastAsia="zh-CN"/>
          <w14:textFill>
            <w14:solidFill>
              <w14:schemeClr w14:val="tx1"/>
            </w14:solidFill>
          </w14:textFill>
        </w:rPr>
        <w:t>136、</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"https://weibo.com/ttarticle/p/show?id=2309404295035876189689&amp;mod=zwenzhang"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《我国不但不应该废除死刑，还应该降低刑事责任年龄》</w:t>
      </w:r>
      <w:r>
        <w:rPr>
          <w:rFonts w:hint="default"/>
          <w:color w:val="504D59" w:themeColor="text1"/>
          <w:lang w:val="en-US" w:eastAsia="zh-CN"/>
          <w14:textFill>
            <w14:solidFill>
              <w14:schemeClr w14:val="tx1"/>
            </w14:solidFill>
          </w14:textFill>
        </w:rPr>
        <w:fldChar w:fldCharType="end"/>
      </w:r>
      <w:bookmarkEnd w:id="273"/>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2018-10-14</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​​​知乎上有两位网友提出了两个问题，分别是：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9053B9"/>
          <w:spacing w:val="0"/>
          <w:sz w:val="24"/>
          <w:szCs w:val="24"/>
          <w:bdr w:val="none" w:color="auto" w:sz="0" w:space="0"/>
        </w:rPr>
        <w:t>中国应不应该现在取消死刑？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9053B9"/>
          <w:spacing w:val="0"/>
          <w:sz w:val="24"/>
          <w:szCs w:val="24"/>
          <w:bdr w:val="none" w:color="auto" w:sz="0" w:space="0"/>
        </w:rPr>
        <w:t>最低刑事责任年龄应不应该降低？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以下是我对这两个问题的合并回答</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死刑不应该取消。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死刑的存在，有很多积极的作用。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首先，</w:t>
      </w:r>
      <w:r>
        <w:rPr>
          <w:rFonts w:hint="default" w:ascii="Arial" w:hAnsi="Arial" w:cs="Arial"/>
          <w:i w:val="0"/>
          <w:caps w:val="0"/>
          <w:color w:val="333333"/>
          <w:spacing w:val="0"/>
          <w:sz w:val="24"/>
          <w:szCs w:val="24"/>
          <w:bdr w:val="none" w:color="auto" w:sz="0" w:space="0"/>
        </w:rPr>
        <w:t>就是对潜在犯罪分子的震慑，毕竟大多数人都是怕死的。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其次，</w:t>
      </w:r>
      <w:r>
        <w:rPr>
          <w:rFonts w:hint="default" w:ascii="Arial" w:hAnsi="Arial" w:cs="Arial"/>
          <w:i w:val="0"/>
          <w:caps w:val="0"/>
          <w:color w:val="333333"/>
          <w:spacing w:val="0"/>
          <w:sz w:val="24"/>
          <w:szCs w:val="24"/>
          <w:bdr w:val="none" w:color="auto" w:sz="0" w:space="0"/>
        </w:rPr>
        <w:t>在肉体上消灭犯罪分子，可以防止他以后再犯罪。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第三，</w:t>
      </w:r>
      <w:r>
        <w:rPr>
          <w:rFonts w:hint="default" w:ascii="Arial" w:hAnsi="Arial" w:cs="Arial"/>
          <w:i w:val="0"/>
          <w:caps w:val="0"/>
          <w:color w:val="333333"/>
          <w:spacing w:val="0"/>
          <w:sz w:val="24"/>
          <w:szCs w:val="24"/>
          <w:bdr w:val="none" w:color="auto" w:sz="0" w:space="0"/>
        </w:rPr>
        <w:t>随着人权和法制建设的深入，监禁的成本会越来越高，而死刑则可以减少这样的成本。</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第四，</w:t>
      </w:r>
      <w:r>
        <w:rPr>
          <w:rFonts w:hint="default" w:ascii="Arial" w:hAnsi="Arial" w:cs="Arial"/>
          <w:i w:val="0"/>
          <w:caps w:val="0"/>
          <w:color w:val="333333"/>
          <w:spacing w:val="0"/>
          <w:sz w:val="24"/>
          <w:szCs w:val="24"/>
          <w:bdr w:val="none" w:color="auto" w:sz="0" w:space="0"/>
        </w:rPr>
        <w:t>现在死刑复核已经很严格了，能被判死刑的，基本都是罪大恶极之流。而且随着法制化和破案水平的大幅提升，类似呼格案的极端事例会越来越少，并将逐渐趋向于消失。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第五，</w:t>
      </w:r>
      <w:r>
        <w:rPr>
          <w:rFonts w:hint="default" w:ascii="Arial" w:hAnsi="Arial" w:cs="Arial"/>
          <w:i w:val="0"/>
          <w:caps w:val="0"/>
          <w:color w:val="333333"/>
          <w:spacing w:val="0"/>
          <w:sz w:val="24"/>
          <w:szCs w:val="24"/>
          <w:bdr w:val="none" w:color="auto" w:sz="0" w:space="0"/>
        </w:rPr>
        <w:t>死刑有利于平复受害者家属和社会大众的愤怒情绪，让他们对彰显正义更有信心。</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60" o:spt="1" style="height:1.5pt;width:432pt;" fillcolor="#333333" filled="t" stroked="f" coordsize="21600,21600" o:hr="t" o:hrstd="t" o:hrnoshade="t" o:hralign="center">
            <v:path/>
            <v:fill on="t" focussize="0,0"/>
            <v:stroke on="f"/>
            <v:imagedata o:title=""/>
            <o:lock v:ext="edit"/>
            <w10:wrap type="none"/>
            <w10:anchorlock/>
          </v:rect>
        </w:pic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死刑不但不应该取消，反而应该在“年龄”这个层面上进一步扩展运用。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现在的人生活水平、接触的信息都普遍增长，一个14岁的人，完全可能具备有能够控制自己的心智。在现有法律体系下，甚至可能会有意识地利用法律的这种漏洞。</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比如这样的：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2014年，嚣张跋扈的富强，仗着自己只有14岁，直言不讳“我想弄死他，反正我才14岁”。最后公开杀人咆哮法庭，造成一死一伤，被判无期。</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在他自己的供述中是这样说的：我当时就想割了他脖子动脉，就想让他死。这样我就会进去，进去后家里也不用管我，这样家里就没有我上学、就业、买房的经济负担，我在里面有吃有喝的，我家里最多给宗磊出个棺材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还有连杀三个孩子，事后其冷静程度连成人罪犯都望尘莫及，还到受害人家里吃饭的沈强：</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这天下午，13岁的沈强饿着肚子在石桥村四处游荡。在路过邻居黄家门口时，沈强发现这屋里只有三个年幼的小孩在玩耍。8岁的姐姐、7岁的弟弟、4岁的妹妹，因为家里穷，看上去都那么手无缚鸡之力。沈强歹念大起...他走进门，带着略显稚嫩的笑容对三个孩子们说：“弟弟妹妹，过来，哥哥带你们去山上摘果子去”。三姐弟年幼尚小，哪经得起玩耍的诱惑，直接牵着沈强的手，撒着脚丫就往后山跑。孩子们怎么知道，这张看似人畜无害的面容下，竟藏了一个比日本鬼子还恐怖的恶魔！到了后山，沈强立马原形毕露。他逮住一个小孩，面带凶相得吼道：“说！你家的钱在哪？”石桥村本来就不富裕，大人们都把钱当宝贝藏着，什么都不懂的三姐妹哪知道爹爹把钱放哪呀。面对沈强歇斯底里的咆哮，她们只有不停的摇着头。终于，沈强问累了。他很担心事情败露，竟起了杀心...沈强随手从路边拿起一块石头，狠狠地向一个小孩脑袋上砸去，鲜血瞬间蹦了出来。剩下的两个小孩哪见过这个场面，早就吓傻了，以至于忘了逃命。砸死小孩后，沈强已经杀红了眼，一个恶魔从心里咆哮“把他们，全杀掉”！于是，他拿起随身准备的刀，疯狂的向另外两个小孩捅去...不到十分钟，三个连外面大千世界都没见过的亲姐弟，全部丧命于此！杀掉三个孩子后，沈强又决定回黄家再看看。此时的黄健已经做好了饭，等着三姐弟回家吃饭。沈强装作什么都没发生的样子，走进黄家说了一句：“叔，我好饿”。黄健见他可怜，就让他到厨房吃粥。沈强连吃了7碗粥，把他原本留给孩子们的粥菜一扫而空。黄健哪里知道，眼前这个14岁不到的小孩，竟在一个小时前，把他三个儿女全都杀光了。直到半个月后，黄健才从警察那得知，沈强就是杀人恶魔！</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drawing>
          <wp:inline distT="0" distB="0" distL="114300" distR="114300">
            <wp:extent cx="2731770" cy="1912620"/>
            <wp:effectExtent l="0" t="0" r="11430" b="11430"/>
            <wp:docPr id="86"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7" descr="IMG_256"/>
                    <pic:cNvPicPr>
                      <a:picLocks noChangeAspect="1"/>
                    </pic:cNvPicPr>
                  </pic:nvPicPr>
                  <pic:blipFill>
                    <a:blip r:embed="rId103"/>
                    <a:stretch>
                      <a:fillRect/>
                    </a:stretch>
                  </pic:blipFill>
                  <pic:spPr>
                    <a:xfrm>
                      <a:off x="0" y="0"/>
                      <a:ext cx="2731770" cy="191262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还有这样的：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drawing>
          <wp:inline distT="0" distB="0" distL="114300" distR="114300">
            <wp:extent cx="4762500" cy="971550"/>
            <wp:effectExtent l="0" t="0" r="0" b="0"/>
            <wp:docPr id="52" name="图片 3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8" descr="IMG_257"/>
                    <pic:cNvPicPr>
                      <a:picLocks noChangeAspect="1"/>
                    </pic:cNvPicPr>
                  </pic:nvPicPr>
                  <pic:blipFill>
                    <a:blip r:embed="rId104"/>
                    <a:stretch>
                      <a:fillRect/>
                    </a:stretch>
                  </pic:blipFill>
                  <pic:spPr>
                    <a:xfrm>
                      <a:off x="0" y="0"/>
                      <a:ext cx="4762500" cy="971550"/>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哦，对了，上面这是2013年的事，现在这个把朋友碎尸的女孩应该已经年满18岁了，不知道她现在游荡在什么地方呢，将来会嫁给谁呢，身边的人知不知道这个碎尸杀人犯的过去。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而每发生一次这样的事件，就会令公众产生对法律的无力感，明明犯罪行为极其恶劣，人神共愤，但我们的法律却不能让其得到应有的惩罚。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随着生活水平继续提高，将来很多不满14岁的小孩，都会知道“我杀人不犯法”。那么其中的顽劣者，会利用它做什么呢？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而这些顽劣之徒，平时接触的，更多的都是他们的同龄人，更多的是普通人家的老实孩子。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而普通人家的孩子被这些人欺凌时，如果他们看不到法律对他们有意义的帮助，看不到坏人被惩戒，那么无论是受害人，还是社会大众，都容易产生“这个社会的公平何在”、“为什么老实人就要受欺负”的不公感和愤怒。</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这样是不利于社会和谐的。</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63" o:spt="1" style="height:1.5pt;width:432pt;" fillcolor="#333333" filled="t" stroked="f" coordsize="21600,21600" o:hr="t" o:hrstd="t" o:hrnoshade="t" o:hralign="center">
            <v:path/>
            <v:fill on="t" focussize="0,0"/>
            <v:stroke on="f"/>
            <v:imagedata o:title=""/>
            <o:lock v:ext="edit"/>
            <w10:wrap type="none"/>
            <w10:anchorlock/>
          </v:rect>
        </w:pic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为了进一步促进社会和谐，促进社会公平，提升人民群众对法律的认同感和对法制正义的渴望。</w:t>
      </w:r>
      <w:r>
        <w:rPr>
          <w:rFonts w:hint="default" w:ascii="Arial" w:hAnsi="Arial" w:cs="Arial"/>
          <w:i w:val="0"/>
          <w:caps w:val="0"/>
          <w:color w:val="333333"/>
          <w:spacing w:val="0"/>
          <w:sz w:val="24"/>
          <w:szCs w:val="24"/>
          <w:bdr w:val="none" w:color="auto" w:sz="0" w:space="0"/>
        </w:rPr>
        <w:t>是否可以考虑对我国法律中承担刑事责任的年龄，根据社会发展的需要，做出如下修改：</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【现行法律】已满</w:t>
      </w:r>
      <w:r>
        <w:rPr>
          <w:rFonts w:hint="default" w:ascii="Arial" w:hAnsi="Arial" w:eastAsia="宋体" w:cs="Arial"/>
          <w:b/>
          <w:i w:val="0"/>
          <w:caps w:val="0"/>
          <w:color w:val="808080"/>
          <w:spacing w:val="0"/>
          <w:kern w:val="0"/>
          <w:sz w:val="24"/>
          <w:szCs w:val="24"/>
          <w:bdr w:val="none" w:color="auto" w:sz="0" w:space="0"/>
          <w:shd w:val="clear" w:fill="F2F2F5"/>
          <w:lang w:val="en-US" w:eastAsia="zh-CN" w:bidi="ar"/>
        </w:rPr>
        <w:t> 16周岁</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的人犯罪，应当负刑事责任，即为完全负刑事责任年龄。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【修改后】已满</w:t>
      </w:r>
      <w:r>
        <w:rPr>
          <w:rFonts w:hint="default" w:ascii="Arial" w:hAnsi="Arial" w:cs="Arial"/>
          <w:b/>
          <w:i w:val="0"/>
          <w:caps w:val="0"/>
          <w:color w:val="333333"/>
          <w:spacing w:val="0"/>
          <w:sz w:val="24"/>
          <w:szCs w:val="24"/>
          <w:bdr w:val="none" w:color="auto" w:sz="0" w:space="0"/>
        </w:rPr>
        <w:t> 12周岁</w:t>
      </w:r>
      <w:r>
        <w:rPr>
          <w:rFonts w:hint="default" w:ascii="Arial" w:hAnsi="Arial" w:cs="Arial"/>
          <w:i w:val="0"/>
          <w:caps w:val="0"/>
          <w:color w:val="333333"/>
          <w:spacing w:val="0"/>
          <w:sz w:val="24"/>
          <w:szCs w:val="24"/>
          <w:bdr w:val="none" w:color="auto" w:sz="0" w:space="0"/>
        </w:rPr>
        <w:t>的人犯罪，应当负刑事责任，即为完全负刑事责任年龄。</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【现行法律】己满</w:t>
      </w:r>
      <w:r>
        <w:rPr>
          <w:rFonts w:hint="default" w:ascii="Arial" w:hAnsi="Arial" w:eastAsia="宋体" w:cs="Arial"/>
          <w:b/>
          <w:i w:val="0"/>
          <w:caps w:val="0"/>
          <w:color w:val="808080"/>
          <w:spacing w:val="0"/>
          <w:kern w:val="0"/>
          <w:sz w:val="24"/>
          <w:szCs w:val="24"/>
          <w:bdr w:val="none" w:color="auto" w:sz="0" w:space="0"/>
          <w:shd w:val="clear" w:fill="F2F2F5"/>
          <w:lang w:val="en-US" w:eastAsia="zh-CN" w:bidi="ar"/>
        </w:rPr>
        <w:t>14周岁</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不满</w:t>
      </w:r>
      <w:r>
        <w:rPr>
          <w:rFonts w:hint="default" w:ascii="Arial" w:hAnsi="Arial" w:eastAsia="宋体" w:cs="Arial"/>
          <w:b/>
          <w:i w:val="0"/>
          <w:caps w:val="0"/>
          <w:color w:val="808080"/>
          <w:spacing w:val="0"/>
          <w:kern w:val="0"/>
          <w:sz w:val="24"/>
          <w:szCs w:val="24"/>
          <w:bdr w:val="none" w:color="auto" w:sz="0" w:space="0"/>
          <w:shd w:val="clear" w:fill="F2F2F5"/>
          <w:lang w:val="en-US" w:eastAsia="zh-CN" w:bidi="ar"/>
        </w:rPr>
        <w:t>16周岁</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的人，犯故意杀人、故意伤害致人重伤或者死亡、强奸、抢劫、贩卖毒品、放火、爆炸、投放危险物质罪的，应当负刑事责任，即为相对负刑事责任年龄。</w:t>
      </w:r>
      <w:r>
        <w:rPr>
          <w:rFonts w:hint="default" w:ascii="Arial" w:hAnsi="Arial" w:eastAsia="宋体" w:cs="Arial"/>
          <w:b/>
          <w:i w:val="0"/>
          <w:caps w:val="0"/>
          <w:color w:val="808080"/>
          <w:spacing w:val="0"/>
          <w:kern w:val="0"/>
          <w:sz w:val="24"/>
          <w:szCs w:val="24"/>
          <w:bdr w:val="none" w:color="auto" w:sz="0" w:space="0"/>
          <w:shd w:val="clear" w:fill="F2F2F5"/>
          <w:lang w:val="en-US" w:eastAsia="zh-CN" w:bidi="ar"/>
        </w:rPr>
        <w:t>14周岁—16周岁</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的人不犯上述之罪的，不追究刑事责任。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【修改后】己满</w:t>
      </w:r>
      <w:r>
        <w:rPr>
          <w:rFonts w:hint="default" w:ascii="Arial" w:hAnsi="Arial" w:cs="Arial"/>
          <w:b/>
          <w:i w:val="0"/>
          <w:caps w:val="0"/>
          <w:color w:val="333333"/>
          <w:spacing w:val="0"/>
          <w:sz w:val="24"/>
          <w:szCs w:val="24"/>
          <w:bdr w:val="none" w:color="auto" w:sz="0" w:space="0"/>
        </w:rPr>
        <w:t>10周岁</w:t>
      </w:r>
      <w:r>
        <w:rPr>
          <w:rFonts w:hint="default" w:ascii="Arial" w:hAnsi="Arial" w:cs="Arial"/>
          <w:i w:val="0"/>
          <w:caps w:val="0"/>
          <w:color w:val="333333"/>
          <w:spacing w:val="0"/>
          <w:sz w:val="24"/>
          <w:szCs w:val="24"/>
          <w:bdr w:val="none" w:color="auto" w:sz="0" w:space="0"/>
        </w:rPr>
        <w:t>不满</w:t>
      </w:r>
      <w:r>
        <w:rPr>
          <w:rFonts w:hint="default" w:ascii="Arial" w:hAnsi="Arial" w:cs="Arial"/>
          <w:b/>
          <w:i w:val="0"/>
          <w:caps w:val="0"/>
          <w:color w:val="333333"/>
          <w:spacing w:val="0"/>
          <w:sz w:val="24"/>
          <w:szCs w:val="24"/>
          <w:bdr w:val="none" w:color="auto" w:sz="0" w:space="0"/>
        </w:rPr>
        <w:t>12周岁</w:t>
      </w:r>
      <w:r>
        <w:rPr>
          <w:rFonts w:hint="default" w:ascii="Arial" w:hAnsi="Arial" w:cs="Arial"/>
          <w:i w:val="0"/>
          <w:caps w:val="0"/>
          <w:color w:val="333333"/>
          <w:spacing w:val="0"/>
          <w:sz w:val="24"/>
          <w:szCs w:val="24"/>
          <w:bdr w:val="none" w:color="auto" w:sz="0" w:space="0"/>
        </w:rPr>
        <w:t>的人，犯故意杀人、故意伤害致人重伤或者死亡、强奸、抢劫、贩卖毒品、放火、爆炸、投放危险物质罪的，应当负刑事责任，即为相对负刑事责任年龄。</w:t>
      </w:r>
      <w:r>
        <w:rPr>
          <w:rFonts w:hint="default" w:ascii="Arial" w:hAnsi="Arial" w:cs="Arial"/>
          <w:b/>
          <w:i w:val="0"/>
          <w:caps w:val="0"/>
          <w:color w:val="333333"/>
          <w:spacing w:val="0"/>
          <w:sz w:val="24"/>
          <w:szCs w:val="24"/>
          <w:bdr w:val="none" w:color="auto" w:sz="0" w:space="0"/>
        </w:rPr>
        <w:t>10周岁—12周岁</w:t>
      </w:r>
      <w:r>
        <w:rPr>
          <w:rFonts w:hint="default" w:ascii="Arial" w:hAnsi="Arial" w:cs="Arial"/>
          <w:i w:val="0"/>
          <w:caps w:val="0"/>
          <w:color w:val="333333"/>
          <w:spacing w:val="0"/>
          <w:sz w:val="24"/>
          <w:szCs w:val="24"/>
          <w:bdr w:val="none" w:color="auto" w:sz="0" w:space="0"/>
        </w:rPr>
        <w:t>的人不犯上述之罪的，不追究刑事责任。</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【现行法律】不满</w:t>
      </w:r>
      <w:r>
        <w:rPr>
          <w:rFonts w:hint="default" w:ascii="Arial" w:hAnsi="Arial" w:eastAsia="宋体" w:cs="Arial"/>
          <w:b/>
          <w:i w:val="0"/>
          <w:caps w:val="0"/>
          <w:color w:val="808080"/>
          <w:spacing w:val="0"/>
          <w:kern w:val="0"/>
          <w:sz w:val="24"/>
          <w:szCs w:val="24"/>
          <w:bdr w:val="none" w:color="auto" w:sz="0" w:space="0"/>
          <w:shd w:val="clear" w:fill="F2F2F5"/>
          <w:lang w:val="en-US" w:eastAsia="zh-CN" w:bidi="ar"/>
        </w:rPr>
        <w:t>14周岁</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的人，不管实施何种危害社会的行为，都不负刑事责任，即为完全不负刑事责任年龄。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【修改后】不满</w:t>
      </w:r>
      <w:r>
        <w:rPr>
          <w:rFonts w:hint="default" w:ascii="Arial" w:hAnsi="Arial" w:cs="Arial"/>
          <w:b/>
          <w:i w:val="0"/>
          <w:caps w:val="0"/>
          <w:color w:val="333333"/>
          <w:spacing w:val="0"/>
          <w:sz w:val="24"/>
          <w:szCs w:val="24"/>
          <w:bdr w:val="none" w:color="auto" w:sz="0" w:space="0"/>
        </w:rPr>
        <w:t>10周岁</w:t>
      </w:r>
      <w:r>
        <w:rPr>
          <w:rFonts w:hint="default" w:ascii="Arial" w:hAnsi="Arial" w:cs="Arial"/>
          <w:i w:val="0"/>
          <w:caps w:val="0"/>
          <w:color w:val="333333"/>
          <w:spacing w:val="0"/>
          <w:sz w:val="24"/>
          <w:szCs w:val="24"/>
          <w:bdr w:val="none" w:color="auto" w:sz="0" w:space="0"/>
        </w:rPr>
        <w:t>的人，不管实施何种危害社会的行为，都不负刑事责任，即为完全不负刑事责任年龄。</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【现行法律】已满</w:t>
      </w:r>
      <w:r>
        <w:rPr>
          <w:rFonts w:hint="default" w:ascii="Arial" w:hAnsi="Arial" w:eastAsia="宋体" w:cs="Arial"/>
          <w:b/>
          <w:i w:val="0"/>
          <w:caps w:val="0"/>
          <w:color w:val="808080"/>
          <w:spacing w:val="0"/>
          <w:kern w:val="0"/>
          <w:sz w:val="24"/>
          <w:szCs w:val="24"/>
          <w:bdr w:val="none" w:color="auto" w:sz="0" w:space="0"/>
          <w:shd w:val="clear" w:fill="F2F2F5"/>
          <w:lang w:val="en-US" w:eastAsia="zh-CN" w:bidi="ar"/>
        </w:rPr>
        <w:t>14周岁</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不满</w:t>
      </w:r>
      <w:r>
        <w:rPr>
          <w:rFonts w:hint="default" w:ascii="Arial" w:hAnsi="Arial" w:eastAsia="宋体" w:cs="Arial"/>
          <w:b/>
          <w:i w:val="0"/>
          <w:caps w:val="0"/>
          <w:color w:val="808080"/>
          <w:spacing w:val="0"/>
          <w:kern w:val="0"/>
          <w:sz w:val="24"/>
          <w:szCs w:val="24"/>
          <w:bdr w:val="none" w:color="auto" w:sz="0" w:space="0"/>
          <w:shd w:val="clear" w:fill="F2F2F5"/>
          <w:lang w:val="en-US" w:eastAsia="zh-CN" w:bidi="ar"/>
        </w:rPr>
        <w:t>18周岁</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的人犯罪，应当从轻或者减轻处罚。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【修改后】已满</w:t>
      </w:r>
      <w:r>
        <w:rPr>
          <w:rFonts w:hint="default" w:ascii="Arial" w:hAnsi="Arial" w:cs="Arial"/>
          <w:b/>
          <w:i w:val="0"/>
          <w:caps w:val="0"/>
          <w:color w:val="333333"/>
          <w:spacing w:val="0"/>
          <w:sz w:val="24"/>
          <w:szCs w:val="24"/>
          <w:bdr w:val="none" w:color="auto" w:sz="0" w:space="0"/>
        </w:rPr>
        <w:t>10周岁</w:t>
      </w:r>
      <w:r>
        <w:rPr>
          <w:rFonts w:hint="default" w:ascii="Arial" w:hAnsi="Arial" w:cs="Arial"/>
          <w:i w:val="0"/>
          <w:caps w:val="0"/>
          <w:color w:val="333333"/>
          <w:spacing w:val="0"/>
          <w:sz w:val="24"/>
          <w:szCs w:val="24"/>
          <w:bdr w:val="none" w:color="auto" w:sz="0" w:space="0"/>
        </w:rPr>
        <w:t>不满</w:t>
      </w:r>
      <w:r>
        <w:rPr>
          <w:rFonts w:hint="default" w:ascii="Arial" w:hAnsi="Arial" w:cs="Arial"/>
          <w:b/>
          <w:i w:val="0"/>
          <w:caps w:val="0"/>
          <w:color w:val="333333"/>
          <w:spacing w:val="0"/>
          <w:sz w:val="24"/>
          <w:szCs w:val="24"/>
          <w:bdr w:val="none" w:color="auto" w:sz="0" w:space="0"/>
        </w:rPr>
        <w:t>14周岁</w:t>
      </w:r>
      <w:r>
        <w:rPr>
          <w:rFonts w:hint="default" w:ascii="Arial" w:hAnsi="Arial" w:cs="Arial"/>
          <w:i w:val="0"/>
          <w:caps w:val="0"/>
          <w:color w:val="333333"/>
          <w:spacing w:val="0"/>
          <w:sz w:val="24"/>
          <w:szCs w:val="24"/>
          <w:bdr w:val="none" w:color="auto" w:sz="0" w:space="0"/>
        </w:rPr>
        <w:t>的人犯罪，应当从轻或者减轻处罚。</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【现行法律】因不满</w:t>
      </w:r>
      <w:r>
        <w:rPr>
          <w:rFonts w:hint="default" w:ascii="Arial" w:hAnsi="Arial" w:eastAsia="宋体" w:cs="Arial"/>
          <w:b/>
          <w:i w:val="0"/>
          <w:caps w:val="0"/>
          <w:color w:val="808080"/>
          <w:spacing w:val="0"/>
          <w:kern w:val="0"/>
          <w:sz w:val="24"/>
          <w:szCs w:val="24"/>
          <w:bdr w:val="none" w:color="auto" w:sz="0" w:space="0"/>
          <w:shd w:val="clear" w:fill="F2F2F5"/>
          <w:lang w:val="en-US" w:eastAsia="zh-CN" w:bidi="ar"/>
        </w:rPr>
        <w:t>16周岁</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不予刑事处罚的，责令他的家长或者监护人加以管教，必要的时候，也可以由政府收容教养。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【修改后】因不满</w:t>
      </w:r>
      <w:r>
        <w:rPr>
          <w:rFonts w:hint="default" w:ascii="Arial" w:hAnsi="Arial" w:cs="Arial"/>
          <w:b/>
          <w:i w:val="0"/>
          <w:caps w:val="0"/>
          <w:color w:val="333333"/>
          <w:spacing w:val="0"/>
          <w:sz w:val="24"/>
          <w:szCs w:val="24"/>
          <w:bdr w:val="none" w:color="auto" w:sz="0" w:space="0"/>
        </w:rPr>
        <w:t>12周岁</w:t>
      </w:r>
      <w:r>
        <w:rPr>
          <w:rFonts w:hint="default" w:ascii="Arial" w:hAnsi="Arial" w:cs="Arial"/>
          <w:i w:val="0"/>
          <w:caps w:val="0"/>
          <w:color w:val="333333"/>
          <w:spacing w:val="0"/>
          <w:sz w:val="24"/>
          <w:szCs w:val="24"/>
          <w:bdr w:val="none" w:color="auto" w:sz="0" w:space="0"/>
        </w:rPr>
        <w:t>不予刑事处罚的，责令他的家长或者监护人加以管教，必要的时候，也可以由政府收容教养。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这样，很多法律上难管、不愿管的“校园欺凌”，也就有法可依了。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有个网友说的很好，学校苦口婆心说再多，也不如请个在监狱里服刑的混混来现身说法更有效果。</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64" o:spt="1" style="height:1.5pt;width:432pt;" fillcolor="#333333" filled="t" stroked="f" coordsize="21600,21600" o:hr="t" o:hrstd="t" o:hrnoshade="t" o:hralign="center">
            <v:path/>
            <v:fill on="t" focussize="0,0"/>
            <v:stroke on="f"/>
            <v:imagedata o:title=""/>
            <o:lock v:ext="edit"/>
            <w10:wrap type="none"/>
            <w10:anchorlock/>
          </v:rect>
        </w:pic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当然了，中国继续执行死刑，甚至降低刑事责任年龄，肯定会被西方媒体骂。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不过这些fake news的制造者们本来也就是要骂你的，所以当耳边风就好了。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在确定对我们有利的事情上，他们越骂，说明这件事我们做的效果越好。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比如他们现在跳着脚大骂新疆正在搞的“解放思想”，那说明我们做的很有力度、很有效，很得人心。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西方社会有些帝国主义分子，其心态非常扭曲，看不得你有自己的一套。总想干预点什么。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前几天，他们就“死刑”问题，在对岸就干预成功了：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为讨好英国议员撤销纵火致6死案嫌犯死刑？台“最高法院”遭狠批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台湾这个案子也是纵火，让我想起了前一阵大陆被执行死刑的莫焕晶。</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这次烧死6人的台湾犯罪分子汤景华一审、二审都被判死刑，三审宣判时，却以未做精神鉴定等理由，发回台湾“高院”重审。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前来台湾干涉的这个英国议员叫施凯尔，曾任英国皇家检察署检察总长，2年前曾来台盼台湾达成废死目标，台湾当局“法务部”日前执行死刑，让他感到「震惊、困惑」，所以这次再度来台，拜会“副总统”陈建仁及“司法院”、“最高法院”等单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而自己的司法被干预之后，台湾当局居然还沾沾自喜：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台湾“最高法院”发稿称，「汤景华杀人案件」4日判决的当天下午，英国施凯尔议员及雷绍尔律师前往拜会，听闻“最高法院”撤销死刑表示令人振奋，证明“最高法院”对死刑量刑的重视。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真是“</w:t>
      </w:r>
      <w:r>
        <w:rPr>
          <w:rFonts w:hint="default" w:ascii="Arial" w:hAnsi="Arial" w:cs="Arial"/>
          <w:b/>
          <w:i w:val="0"/>
          <w:caps w:val="0"/>
          <w:color w:val="333333"/>
          <w:spacing w:val="0"/>
          <w:sz w:val="24"/>
          <w:szCs w:val="24"/>
          <w:bdr w:val="none" w:color="auto" w:sz="0" w:space="0"/>
        </w:rPr>
        <w:t>友邦人士、莫名惊诧，长此以往，台将不台</w:t>
      </w:r>
      <w:r>
        <w:rPr>
          <w:rFonts w:hint="default" w:ascii="Arial" w:hAnsi="Arial" w:cs="Arial"/>
          <w:i w:val="0"/>
          <w:caps w:val="0"/>
          <w:color w:val="333333"/>
          <w:spacing w:val="0"/>
          <w:sz w:val="24"/>
          <w:szCs w:val="24"/>
          <w:bdr w:val="none" w:color="auto" w:sz="0" w:space="0"/>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我国法律的制定和修改，应该以中国社会的观感和中国人民的利益为主要考虑对象，如果现实中确实是有改动的需求，就不必顾及外国人说三道四。</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rPr>
        <w:pict>
          <v:rect id="_x0000_i1065" o:spt="1" style="height:1.5pt;width:432pt;" fillcolor="#333333" filled="t" stroked="f" coordsize="21600,21600" o:hr="t" o:hrstd="t" o:hrnoshade="t" o:hralign="center">
            <v:path/>
            <v:fill on="t" focussize="0,0"/>
            <v:stroke on="f"/>
            <v:imagedata o:title=""/>
            <o:lock v:ext="edit"/>
            <w10:wrap type="none"/>
            <w10:anchorlock/>
          </v:rect>
        </w:pic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总结：</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1、死刑有其重要作用，不能取消。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2、不但不应该取消，还应该结合刑事责任年龄的调低，一并做出修改。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3、在死刑问题上，拿西方说话当放屁就行。</w:t>
      </w:r>
      <w:r>
        <w:rPr>
          <w:rFonts w:hint="default" w:ascii="Arial" w:hAnsi="Arial" w:cs="Arial"/>
          <w:i w:val="0"/>
          <w:caps w:val="0"/>
          <w:color w:val="333333"/>
          <w:spacing w:val="0"/>
          <w:sz w:val="24"/>
          <w:szCs w:val="24"/>
          <w:bdr w:val="none" w:color="auto" w:sz="0" w:space="0"/>
        </w:rPr>
        <w:t>​​​​</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504D59" w:themeColor="text1"/>
          <w14:textFill>
            <w14:solidFill>
              <w14:schemeClr w14:val="tx1"/>
            </w14:solidFill>
          </w14:textFill>
        </w:rPr>
      </w:pPr>
      <w:bookmarkStart w:id="274" w:name="_Toc242813871"/>
      <w:r>
        <w:rPr>
          <w:color w:val="504D59" w:themeColor="text1"/>
          <w:lang w:val="en-US" w:eastAsia="zh-CN"/>
          <w14:textFill>
            <w14:solidFill>
              <w14:schemeClr w14:val="tx1"/>
            </w14:solidFill>
          </w14:textFill>
        </w:rPr>
        <w:t>137、</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"https://weibo.com/ttarticle/p/show?id=2309404314230814843066&amp;mod=zwenzhang"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《孟晚舟事件提醒中国：转换思维，走出“舒适圈”心理》</w:t>
      </w:r>
      <w:r>
        <w:rPr>
          <w:rFonts w:hint="default"/>
          <w:color w:val="504D59" w:themeColor="text1"/>
          <w:lang w:val="en-US" w:eastAsia="zh-CN"/>
          <w14:textFill>
            <w14:solidFill>
              <w14:schemeClr w14:val="tx1"/>
            </w14:solidFill>
          </w14:textFill>
        </w:rPr>
        <w:fldChar w:fldCharType="end"/>
      </w:r>
      <w:bookmarkEnd w:id="274"/>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2018-12-06</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12月6日，加拿大政府官方发布消息称，应美方要求已于上周六（12月1日）逮捕华为创始人任正非的长女、华为首席财务官孟晚舟。美方给出理由为孟晚舟“涉嫌违反美国对伊朗的贸易制裁”。目前华为和中国使馆均已经对此事表态发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今天早上看到这个消息，还是非常震惊的。一家中国企业的高管，在加拿大因为美国制裁伊朗而被捕，怎么看怎么都觉得荒唐。美国的长臂管辖，赤裸裸藐视国际法，但它的拳头大，实力强，没人敢拿他怎么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早上为此发了一篇微博：​</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当年大清刚刚和列强接触的时候，要求对方在很多地方遵从天朝上国的“规矩”，比如蛮夷的公使不得驻扎北京，比如英夷不得进入广州，比如觐见皇帝要采用清朝礼仪。这被后世嗤笑为“不懂现代文明”、“愚昧无知”、“愚蠢自大”、“违反国际规则”……</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今天看来，当年清朝确实错了，不过不是错在什么“违反了国际规则”，而是错在拳头不够大，实力不够强。如果够强的话，就可以自己给别人制造规则，强行要求别人遵守，还可以冠之以“普世价值”。</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比如大清讨厌英国，那就可以定下一个规矩，不许世界各国与英国贸易，否则就要制裁、抓人。届时还会有一些西洋舔狗恭维你，说大清这才是普世价值，如果不遵守普世价值，有疑似不遵守大清定的规矩私自与英夷贸易者，以此为借口被抓起来敲诈一下也是很合理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​接下来我们都想明白，美国到底是要干什么？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华为的通信设施已经被美国拒之门外，美国还要求它的盟友也不要采用华为设备，这已经很霸道了，它还想怎么样？​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而且，G20中美峰会刚刚谈完，本来已经有了一个暂且休战的协议，怎么在这时又生事端？​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这到底是特朗普政府处心积虑、蓄意为之？还是其东一榔头西一棒子的无脑苍蝇式王八拳？还是想行中兴之故事再借机捞一笔？还是美国国内强硬势力自行其是？​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​但不管美国是出于什么目的，这种非常规的手段，连同过去一年来美国的咄咄逼人，都警示我们：中美关系中的“舒适圈”，可能已经不复存在了。过去和美国打交道的思维和逻辑，恐怕需要重新检视。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记得几年前，很多人评价中美关系还是“台上握手，台下踢脚”，还是“好也好不到哪里去，差也差不到哪里去”。确实，改革开放以来，美国长期轻视、蔑视中国，认为中国现有体制会自己崩溃，因此无需花太大气力关注。而和中国进行经济合作，寄希望于中国的“新中产阶级”摆脱贫困后，会“追求民主”，走向美国所期望的政治体制，进而变成美国的附庸或自己瓦解掉，成为美国的廉价原材料产地和商品倾销市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中国一大批公知在这个过程中也是格外卖力，从上世纪80年代末就开始忽悠美国，鼓吹中国一定会崩溃，一直忽悠到2015年​。当然，这个过程中，美国自己也从中国的发展和市场中赚取了大量的利润，吃的盆满钵满，也乐得如此。</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终于，美国自己再傻也看得见中国的成长了，而且发现中国长的太快了，已经威胁到了自己的地位。美国“亡我之心”一直没有死，之前只是觉得公知们的方法管用，现在发现不那么管用了。于是撕掉伪善的面具，直接赤膊上阵、凶脸毕露、不顾吃相，也是可以想到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​其实从中国的角度看，是很想和美国搞好关系的。哪怕是鹰派，也明白毕竟我们的实力还落后，所以美国晚一年翻脸，晚一年摊牌，我们的实力就和美国接近一些，在翻脸之后就能有个更好的实力对比。</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​现在美国朝野已经达成了遏制中国的共识，装孙子是装不下去了。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中国有很多人过去总觉得，中美之间有很多共同利益，这些利益是压仓石，所以对中美关系抱有期待。觉得美国为了这些利益，不会掀桌子。但现在看来，美国国内并不是铁板一块，有人在中美贸易中得利，也有人因为去工业化后的损失而仇视中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更重要的是，美国自己的国内问题难以解决，加上中国在各行各业的崛起，都抢夺着世界市场，压缩着西方世界的利润。​这使得美国统治阶层有强烈动机去找一个替罪羊，找下一个“苏联”来凝聚国内共识，中国自然是最合适的人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所以，逃是逃不掉的，跪也是没用的。有些中国人，幻想着靠投降来取得美帝国主义的饶恕，这是梦话。饶了你，美国国内问题又解决不了，怎么交差？眼看全球经济又要危机了，你这么大的肥羊，不吃了你，我们这帮人怎么过冬？难道吃我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​过去是“有合作有竞争”，未来可能就会是“凉战”，甚至“冷战”。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​而这意味着，过去美国不用的，少用的各种下三滥、没底线的战术，都有可能付诸实施。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都“冷战”了，除了直接开火，帝国主义还有什么不能做的？​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我们国内一些官员、学者，甚至包括公众，长期以来习惯了这种和美国“不冷不热”关系的“舒适圈”，形成了“中美合作大于分歧”的思维惯性。在过去这是可以的，未来这些口号也可以继续在嘴上喊喊（只要不彻底翻脸），但心里，行动上，一定要做好充分的思想准备，做好和美国彻底决裂、甚至走向全面对抗的充分准备。我们可以不首先打第一枪，但一定要准备后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希望在政治、舆论、经济、军事、科技、教育、贸易、群众工作等等各方面，都详细研讨，做好预案。一旦中美之间真的走到了彻底破裂的地步，很多环节、要素应该怎么转变。尽量不要再有中兴事件那样被人突然当头一棒打蒙的例子了。当然，这需要时间，但看现在的形势，两国关系恶化随时都可能发生，我国有关部门应该多做考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当然，为了避免社会公众不必要的焦虑，中国政府可以在舆论上不大肆宣传这些，但实质的准备和推演一定要做。另外，为了不让美国把“凉战”、“冷战”变成“热战”，我们的军事建设还要继续快马加鞭。历史证明，当竞争对手军事上足够强大（至少足以自保）的时候，美国虽然疯狂，但也会被迫选择“非热战”的形式来和对手厮杀，而不是贸然军事入侵，发动战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美国是人类历史上空前强大的世界性帝国，这样的帝国主义国家走向没落之前，为了保持它的霸权主义和强权政治的地位，不排除会有非常激烈的挣扎。而一旦它能吃到中国这样体量巨大的肥羊，就能大大缓和国内矛盾，继续以帝国主义霸主身份延寿个几十年没问题。它的眼睛是很红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美国国防部长盖茨曾经说过，历史的垃圾桶里堆满了那些低估美国韧性的国家。这句话由中国来说，同样适合。中美都是大国，一旦全面展开“凉战”或者“冷战”，将是一场长期拉锯战，不是三年五年就能解决的。最终要么中国彻底丧失竞争力甚至分崩离析，要么美国低头承认中国的地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当然，谁都不希望中美最终走到你死我活的这一步。但帝国主义的家我们当不了，只能自己做最坏的心理准备，向最好的方向努力。</w:t>
      </w:r>
    </w:p>
    <w:p>
      <w:pPr>
        <w:keepNext w:val="0"/>
        <w:keepLines w:val="0"/>
        <w:widowControl/>
        <w:suppressLineNumbers w:val="0"/>
        <w:pBdr>
          <w:top w:val="none" w:color="auto" w:sz="0" w:space="0"/>
          <w:left w:val="single" w:color="D9D9D9" w:sz="24" w:space="22"/>
          <w:bottom w:val="none" w:color="auto" w:sz="0" w:space="0"/>
          <w:right w:val="none" w:color="auto" w:sz="0" w:space="0"/>
        </w:pBdr>
        <w:shd w:val="clear" w:fill="F2F2F5"/>
        <w:spacing w:before="315" w:beforeAutospacing="0" w:after="315" w:afterAutospacing="0"/>
        <w:ind w:left="720" w:right="720" w:firstLine="0"/>
        <w:jc w:val="left"/>
        <w:rPr>
          <w:rFonts w:hint="default" w:ascii="Arial" w:hAnsi="Arial" w:eastAsia="宋体" w:cs="Arial"/>
          <w:i w:val="0"/>
          <w:caps w:val="0"/>
          <w:color w:val="808080"/>
          <w:spacing w:val="0"/>
          <w:sz w:val="24"/>
          <w:szCs w:val="24"/>
        </w:rPr>
      </w:pPr>
      <w:r>
        <w:rPr>
          <w:rFonts w:hint="default" w:ascii="Arial" w:hAnsi="Arial" w:eastAsia="宋体" w:cs="Arial"/>
          <w:b/>
          <w:i w:val="0"/>
          <w:caps w:val="0"/>
          <w:color w:val="808080"/>
          <w:spacing w:val="0"/>
          <w:kern w:val="0"/>
          <w:sz w:val="24"/>
          <w:szCs w:val="24"/>
          <w:bdr w:val="none" w:color="auto" w:sz="0" w:space="0"/>
          <w:shd w:val="clear" w:fill="F2F2F5"/>
          <w:lang w:val="en-US" w:eastAsia="zh-CN" w:bidi="ar"/>
        </w:rPr>
        <w:t>关于打败美帝国主义的问题。我们准备打的时间要长一点，最后就是要打败它，前途是胜利的。我们已经打了两年多了，在社会上可能有些人觉得不耐烦了，觉得还是早一点结束好</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t>，停战谈判只剩下一个俘虏问题了，争执也很小了，何必为一两万俘虏还要那么坚持下去呢?这不只是一两万俘虏的问题，不能因为我们人口多，觉得丢掉几万人不要紧，俘虏一个也不能丢掉，一定要争。</w:t>
      </w:r>
      <w:r>
        <w:rPr>
          <w:rFonts w:hint="default" w:ascii="Arial" w:hAnsi="Arial" w:eastAsia="宋体" w:cs="Arial"/>
          <w:i w:val="0"/>
          <w:caps w:val="0"/>
          <w:color w:val="D24A35"/>
          <w:spacing w:val="0"/>
          <w:kern w:val="0"/>
          <w:sz w:val="24"/>
          <w:szCs w:val="24"/>
          <w:bdr w:val="none" w:color="auto" w:sz="0" w:space="0"/>
          <w:shd w:val="clear" w:fill="F2F2F5"/>
          <w:lang w:val="en-US" w:eastAsia="zh-CN" w:bidi="ar"/>
        </w:rPr>
        <w:t>这个仗要打多久时间，我看我们不要作决定。它过去是由杜鲁门  ，以后是由艾森豪威尔或者美国将来的什么总统来决定的。这就是说，他们要打多久，我们就打多久，一直打到我们完全胜利！</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r>
        <w:rPr>
          <w:rFonts w:hint="default" w:ascii="Arial" w:hAnsi="Arial" w:eastAsia="宋体" w:cs="Arial"/>
          <w:i w:val="0"/>
          <w:caps w:val="0"/>
          <w:color w:val="333333"/>
          <w:spacing w:val="0"/>
          <w:kern w:val="0"/>
          <w:sz w:val="24"/>
          <w:szCs w:val="24"/>
          <w:bdr w:val="none" w:color="auto" w:sz="0" w:space="0"/>
          <w:shd w:val="clear" w:fill="F2F2F5"/>
          <w:lang w:val="en-US" w:eastAsia="zh-CN" w:bidi="ar"/>
        </w:rPr>
        <w:t>——毛泽东《在全国政协一届四次会议闭幕会上的讲话》</w:t>
      </w:r>
      <w:r>
        <w:rPr>
          <w:rFonts w:hint="default" w:ascii="Arial" w:hAnsi="Arial" w:eastAsia="宋体" w:cs="Arial"/>
          <w:i w:val="0"/>
          <w:caps w:val="0"/>
          <w:color w:val="808080"/>
          <w:spacing w:val="0"/>
          <w:kern w:val="0"/>
          <w:sz w:val="24"/>
          <w:szCs w:val="24"/>
          <w:bdr w:val="single" w:color="D9D9D9" w:sz="24" w:space="0"/>
          <w:shd w:val="clear" w:fill="F2F2F5"/>
          <w:lang w:val="en-US" w:eastAsia="zh-CN" w:bidi="ar"/>
        </w:rPr>
        <w:br w:type="textWrapping"/>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504D59" w:themeColor="text1"/>
          <w14:textFill>
            <w14:solidFill>
              <w14:schemeClr w14:val="tx1"/>
            </w14:solidFill>
          </w14:textFill>
        </w:rPr>
      </w:pPr>
      <w:bookmarkStart w:id="275" w:name="_Toc151791898"/>
      <w:r>
        <w:rPr>
          <w:color w:val="504D59" w:themeColor="text1"/>
          <w:lang w:val="en-US" w:eastAsia="zh-CN"/>
          <w14:textFill>
            <w14:solidFill>
              <w14:schemeClr w14:val="tx1"/>
            </w14:solidFill>
          </w14:textFill>
        </w:rPr>
        <w:t>138、</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"https://weibo.com/ttarticle/p/show?id=2309404316709770151250&amp;mod=zwenzhang"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《对12岁弑母男孩束手无策，这是对法制社会的羞辱，应成为修改刑法契机》</w:t>
      </w:r>
      <w:r>
        <w:rPr>
          <w:rFonts w:hint="default"/>
          <w:color w:val="504D59" w:themeColor="text1"/>
          <w:lang w:val="en-US" w:eastAsia="zh-CN"/>
          <w14:textFill>
            <w14:solidFill>
              <w14:schemeClr w14:val="tx1"/>
            </w14:solidFill>
          </w14:textFill>
        </w:rPr>
        <w:fldChar w:fldCharType="end"/>
      </w:r>
      <w:bookmarkEnd w:id="275"/>
    </w:p>
    <w:p>
      <w:pPr>
        <w:keepNext w:val="0"/>
        <w:keepLines w:val="0"/>
        <w:widowControl/>
        <w:suppressLineNumbers w:val="0"/>
        <w:jc w:val="center"/>
      </w:pPr>
      <w:r>
        <w:rPr>
          <w:rFonts w:ascii="Arial" w:hAnsi="Arial" w:eastAsia="宋体" w:cs="Arial"/>
          <w:i w:val="0"/>
          <w:caps w:val="0"/>
          <w:color w:val="808080"/>
          <w:spacing w:val="0"/>
          <w:kern w:val="0"/>
          <w:sz w:val="18"/>
          <w:szCs w:val="18"/>
          <w:shd w:val="clear" w:fill="FFFFFF"/>
          <w:lang w:val="en-US" w:eastAsia="zh-CN" w:bidi="ar"/>
        </w:rPr>
        <w:t>2018-12-13</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近日，湖南沅江12岁男孩吴某因抽烟被母亲管教，持菜刀连砍20多刀将母亲杀害引发关注。目前，男孩被释放，其亲属表示想把他送回学校继续接受教育，却遭到了家长们的反对和担心，“怕他又犯事”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家长的反对完全可以理解，换了是你，你的孩子天天和这样一个冷血杀人魔王呆在一起，你放心吗？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这个杀人魔王冷血到什么程度呢？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警察带这孩子回案发现场了解情况，他居然还在楼下笑。”邻居林强(化名)回忆，“脸上没有一点害怕的表情。”而且，据媒体报道，这个小畜生还经常偷钱，甚至不高兴就打自己的母亲。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被警察抓获后，他还不知羞耻地叫嚣：“我又没杀别人，我杀的是我妈”。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案发现场更是惨烈：“屋里到处是血，凳子都倒了，女儿浑身是血倒在地上，双手被砍断，手腕里的骨头露了出来，脖子上有一道很深的伤口，头皮血肉模糊，身上至少二十多道伤口。”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drawing>
          <wp:inline distT="0" distB="0" distL="114300" distR="114300">
            <wp:extent cx="6848475" cy="4333875"/>
            <wp:effectExtent l="0" t="0" r="9525" b="9525"/>
            <wp:docPr id="9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2" descr="IMG_256"/>
                    <pic:cNvPicPr>
                      <a:picLocks noChangeAspect="1"/>
                    </pic:cNvPicPr>
                  </pic:nvPicPr>
                  <pic:blipFill>
                    <a:blip r:embed="rId105"/>
                    <a:stretch>
                      <a:fillRect/>
                    </a:stretch>
                  </pic:blipFill>
                  <pic:spPr>
                    <a:xfrm>
                      <a:off x="0" y="0"/>
                      <a:ext cx="6848475" cy="4333875"/>
                    </a:xfrm>
                    <a:prstGeom prst="rect">
                      <a:avLst/>
                    </a:prstGeom>
                    <a:noFill/>
                    <a:ln w="9525">
                      <a:noFill/>
                    </a:ln>
                  </pic:spPr>
                </pic:pic>
              </a:graphicData>
            </a:graphic>
          </wp:inline>
        </w:drawing>
      </w:r>
      <w:r>
        <w:rPr>
          <w:rFonts w:hint="default" w:ascii="Arial" w:hAnsi="Arial" w:cs="Arial"/>
          <w:i w:val="0"/>
          <w:caps w:val="0"/>
          <w:color w:val="808080"/>
          <w:spacing w:val="0"/>
          <w:sz w:val="18"/>
          <w:szCs w:val="18"/>
          <w:bdr w:val="none" w:color="auto" w:sz="0" w:space="0"/>
        </w:rPr>
        <w:t>弑母少年吴某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而讽刺的是，面对这样一个凶恶残暴、弑母且丝毫不知改悔的恶魔，我们的法律和社会居然对此完全束手无策。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因为不满14岁，不到负刑事责任的最低年龄，所以他直接被释放了。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不但释放了，他的家属还想让他继续回到学校上学。而这毫无疑问遭到其他家长的强烈反对。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这个小畜生已经知道：哦，自己12岁，距离14岁还有两年，而这两年里面，我做什么都不会负刑事责任的。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那么他会做什么呢？他是已经杀过人的，他还有什么不敢干的？把这样的人放到社会上，甚至学校里，这是赶狼入羊圈吗？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做个有点极端夸张的小学数学应用题：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2年是700多天（按700天算），吴某每天到大街上拿刀随机杀掉2个人，然后立刻跑到警察局，警察局总得保护他吧？然后过几天（假设周期为7天）放出来，再拿刀杀两个人，这样如此循环到14岁收手，已知泗湖山镇人口总共6.2万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（1）求解两年内该镇总共损失百分之几的人口（要求精确到小数点后两位）？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2）吴某回到学校后，将14岁之前杀人没事的案例现身说法，吸引了10名同龄混混与他一起做这件事取乐，假设杀人-释放周期不变，由于组织力加成，每名混混每次杀人数量变为3人，求解两年内该镇将损失百分之几的人口（要求精确到小数点后两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除了民间复仇、当场正当防卫之外，我们的社会似乎拿这些人基本上没办法。而普通良民只能生活在提心吊胆之中，祈求不要遇到这样的小畜生，不要得罪了他们。</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随着生活水平的提高，未成年人营养提高，接触的信息增多，更加早熟。很多人早早就具有了成年人的思维水平，而不再是懵懂孩童。更可怕的是，他们比成年人更“手里没数”，因此下手更狠，更不顾及后果。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送少管所？可惜少管所也得14岁之后才能送。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甚至连拘留都不行，因为按照法律不满14岁的他不负任何刑事责任，连行政拘留和治安拘留也不可以，政府如果拘留他，反而是政府违法。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这还是普通刑事犯罪，如果万一14岁以下的孩子被灌输了某些宗教极端思想，到处杀人，杀了放放了杀，那将更加可怕。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当然，还有“收容教养”这一条，刑法规定：“因不满十六周岁不予刑事处罚的，责令他的家长或者监护人加以管教”“在</w:t>
      </w:r>
      <w:r>
        <w:rPr>
          <w:rFonts w:hint="default" w:ascii="Arial" w:hAnsi="Arial" w:cs="Arial"/>
          <w:b/>
          <w:i w:val="0"/>
          <w:caps w:val="0"/>
          <w:color w:val="333333"/>
          <w:spacing w:val="0"/>
          <w:sz w:val="24"/>
          <w:szCs w:val="24"/>
          <w:bdr w:val="none" w:color="auto" w:sz="0" w:space="0"/>
        </w:rPr>
        <w:t>必要</w:t>
      </w:r>
      <w:r>
        <w:rPr>
          <w:rFonts w:hint="default" w:ascii="Arial" w:hAnsi="Arial" w:cs="Arial"/>
          <w:i w:val="0"/>
          <w:caps w:val="0"/>
          <w:color w:val="333333"/>
          <w:spacing w:val="0"/>
          <w:sz w:val="24"/>
          <w:szCs w:val="24"/>
          <w:bdr w:val="none" w:color="auto" w:sz="0" w:space="0"/>
        </w:rPr>
        <w:t>的时候，也</w:t>
      </w:r>
      <w:r>
        <w:rPr>
          <w:rFonts w:hint="default" w:ascii="Arial" w:hAnsi="Arial" w:cs="Arial"/>
          <w:b/>
          <w:i w:val="0"/>
          <w:caps w:val="0"/>
          <w:color w:val="333333"/>
          <w:spacing w:val="0"/>
          <w:sz w:val="24"/>
          <w:szCs w:val="24"/>
          <w:bdr w:val="none" w:color="auto" w:sz="0" w:space="0"/>
        </w:rPr>
        <w:t>可以</w:t>
      </w:r>
      <w:r>
        <w:rPr>
          <w:rFonts w:hint="default" w:ascii="Arial" w:hAnsi="Arial" w:cs="Arial"/>
          <w:i w:val="0"/>
          <w:caps w:val="0"/>
          <w:color w:val="333333"/>
          <w:spacing w:val="0"/>
          <w:sz w:val="24"/>
          <w:szCs w:val="24"/>
          <w:bdr w:val="none" w:color="auto" w:sz="0" w:space="0"/>
        </w:rPr>
        <w:t>由政府收容教养”。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但现实中，怎么算“必要”，这个非常模糊。不但如此，在1995年发布的《公安机关办理未成年人违法犯罪案件的规定》第二十八条还明确规定：“未成年人违法犯罪需要送劳动教养、收容教养的，应当</w:t>
      </w:r>
      <w:r>
        <w:rPr>
          <w:rFonts w:hint="default" w:ascii="Arial" w:hAnsi="Arial" w:cs="Arial"/>
          <w:b/>
          <w:i w:val="0"/>
          <w:caps w:val="0"/>
          <w:color w:val="333333"/>
          <w:spacing w:val="0"/>
          <w:sz w:val="24"/>
          <w:szCs w:val="24"/>
          <w:bdr w:val="none" w:color="auto" w:sz="0" w:space="0"/>
        </w:rPr>
        <w:t>从严控制</w:t>
      </w:r>
      <w:r>
        <w:rPr>
          <w:rFonts w:hint="default" w:ascii="Arial" w:hAnsi="Arial" w:cs="Arial"/>
          <w:i w:val="0"/>
          <w:caps w:val="0"/>
          <w:color w:val="333333"/>
          <w:spacing w:val="0"/>
          <w:sz w:val="24"/>
          <w:szCs w:val="24"/>
          <w:bdr w:val="none" w:color="auto" w:sz="0" w:space="0"/>
        </w:rPr>
        <w:t>，凡是可以由其家长负责管教的，</w:t>
      </w:r>
      <w:r>
        <w:rPr>
          <w:rFonts w:hint="default" w:ascii="Arial" w:hAnsi="Arial" w:cs="Arial"/>
          <w:b/>
          <w:i w:val="0"/>
          <w:caps w:val="0"/>
          <w:color w:val="333333"/>
          <w:spacing w:val="0"/>
          <w:sz w:val="24"/>
          <w:szCs w:val="24"/>
          <w:bdr w:val="none" w:color="auto" w:sz="0" w:space="0"/>
        </w:rPr>
        <w:t>一律不送</w:t>
      </w:r>
      <w:r>
        <w:rPr>
          <w:rFonts w:hint="default" w:ascii="Arial" w:hAnsi="Arial" w:cs="Arial"/>
          <w:i w:val="0"/>
          <w:caps w:val="0"/>
          <w:color w:val="333333"/>
          <w:spacing w:val="0"/>
          <w:sz w:val="24"/>
          <w:szCs w:val="24"/>
          <w:bdr w:val="none" w:color="auto" w:sz="0" w:space="0"/>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条的本意可能是为了保护未成年人的身心，但现实中就极大的卡死了收容教养的适用范围，按照这条，本案例中，小畜生吴某和他的几个家长生活在一起，似乎也算“可以由其家长负责管教”的，所以自然不用送收容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绕了一圈，又回来了，我们的法制社会还是对这样的小畜生完全束手无策。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说明什么？说明我们的立法已经严重滞后于青少年的快速成长了，现有的刑事责任年龄是1979版刑法制定的，都四十年了，那时候的中国是什么样子？这已经不再符合现实要求，而从上面的分析可以看到，如果不修改这一点，后续的所有惩罚措施都会有顾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从世界范围看，也有不少国家的刑事责任年龄的起点较低，如墨西哥为9岁，法国为13岁，苏格兰甚至只有8岁，而美国多个州则根本就没有规定最低刑事年龄。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谈到小畜生吴某，村里人现在都有些害怕，甚至就连外公外婆都有些害怕自己的外孙：“不知道接下来会怎样”。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犯罪分子逍遥法外猖狂之极，普通良民瑟瑟发抖，法律面对恶人束手无策。这是对法制社会的羞辱、对良知正义、社会秩序的羞辱，我们不应该允许这样的羞辱继续存在。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本文最后再次建议，对刑法做如下修改，</w:t>
      </w:r>
      <w:r>
        <w:rPr>
          <w:rFonts w:hint="default" w:ascii="Arial" w:hAnsi="Arial" w:cs="Arial"/>
          <w:b/>
          <w:i w:val="0"/>
          <w:caps w:val="0"/>
          <w:color w:val="FF8A78"/>
          <w:spacing w:val="0"/>
          <w:sz w:val="24"/>
          <w:szCs w:val="24"/>
          <w:bdr w:val="none" w:color="auto" w:sz="0" w:space="0"/>
        </w:rPr>
        <w:t>括号内</w:t>
      </w:r>
      <w:r>
        <w:rPr>
          <w:rFonts w:hint="default" w:ascii="Arial" w:hAnsi="Arial" w:cs="Arial"/>
          <w:i w:val="0"/>
          <w:caps w:val="0"/>
          <w:color w:val="333333"/>
          <w:spacing w:val="0"/>
          <w:sz w:val="24"/>
          <w:szCs w:val="24"/>
          <w:bdr w:val="none" w:color="auto" w:sz="0" w:space="0"/>
        </w:rPr>
        <w:t>为修改内容：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9053B9"/>
          <w:spacing w:val="0"/>
          <w:sz w:val="24"/>
          <w:szCs w:val="24"/>
          <w:bdr w:val="none" w:color="auto" w:sz="0" w:space="0"/>
        </w:rPr>
        <w:t>第十七条</w:t>
      </w:r>
      <w:r>
        <w:rPr>
          <w:rFonts w:hint="default" w:ascii="Arial" w:hAnsi="Arial" w:cs="Arial"/>
          <w:i w:val="0"/>
          <w:caps w:val="0"/>
          <w:color w:val="9053B9"/>
          <w:spacing w:val="0"/>
          <w:sz w:val="24"/>
          <w:szCs w:val="24"/>
          <w:bdr w:val="none" w:color="auto" w:sz="0" w:space="0"/>
        </w:rPr>
        <w:t> </w:t>
      </w:r>
      <w:r>
        <w:rPr>
          <w:rFonts w:hint="default" w:ascii="Arial" w:hAnsi="Arial" w:cs="Arial"/>
          <w:i w:val="0"/>
          <w:caps w:val="0"/>
          <w:color w:val="333333"/>
          <w:spacing w:val="0"/>
          <w:sz w:val="24"/>
          <w:szCs w:val="24"/>
          <w:bdr w:val="none" w:color="auto" w:sz="0" w:space="0"/>
        </w:rPr>
        <w:t>【刑事责任年龄】已满</w:t>
      </w:r>
      <w:r>
        <w:rPr>
          <w:rFonts w:hint="default" w:ascii="Arial" w:hAnsi="Arial" w:cs="Arial"/>
          <w:b/>
          <w:i w:val="0"/>
          <w:caps w:val="0"/>
          <w:color w:val="333333"/>
          <w:spacing w:val="0"/>
          <w:sz w:val="24"/>
          <w:szCs w:val="24"/>
          <w:bdr w:val="none" w:color="auto" w:sz="0" w:space="0"/>
        </w:rPr>
        <w:t>十六周岁</w:t>
      </w:r>
      <w:r>
        <w:rPr>
          <w:rFonts w:hint="default" w:ascii="Arial" w:hAnsi="Arial" w:cs="Arial"/>
          <w:b/>
          <w:i w:val="0"/>
          <w:caps w:val="0"/>
          <w:color w:val="D24A35"/>
          <w:spacing w:val="0"/>
          <w:sz w:val="24"/>
          <w:szCs w:val="24"/>
          <w:bdr w:val="none" w:color="auto" w:sz="0" w:space="0"/>
        </w:rPr>
        <w:t>（十二周岁）</w:t>
      </w:r>
      <w:r>
        <w:rPr>
          <w:rFonts w:hint="default" w:ascii="Arial" w:hAnsi="Arial" w:cs="Arial"/>
          <w:i w:val="0"/>
          <w:caps w:val="0"/>
          <w:color w:val="333333"/>
          <w:spacing w:val="0"/>
          <w:sz w:val="24"/>
          <w:szCs w:val="24"/>
          <w:bdr w:val="none" w:color="auto" w:sz="0" w:space="0"/>
        </w:rPr>
        <w:t>的人犯罪，应当负刑事责任。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已满</w:t>
      </w:r>
      <w:r>
        <w:rPr>
          <w:rFonts w:hint="default" w:ascii="Arial" w:hAnsi="Arial" w:cs="Arial"/>
          <w:b/>
          <w:i w:val="0"/>
          <w:caps w:val="0"/>
          <w:color w:val="333333"/>
          <w:spacing w:val="0"/>
          <w:sz w:val="24"/>
          <w:szCs w:val="24"/>
          <w:bdr w:val="none" w:color="auto" w:sz="0" w:space="0"/>
        </w:rPr>
        <w:t>十四周岁</w:t>
      </w:r>
      <w:r>
        <w:rPr>
          <w:rFonts w:hint="default" w:ascii="Arial" w:hAnsi="Arial" w:cs="Arial"/>
          <w:b/>
          <w:i w:val="0"/>
          <w:caps w:val="0"/>
          <w:color w:val="D24A35"/>
          <w:spacing w:val="0"/>
          <w:sz w:val="24"/>
          <w:szCs w:val="24"/>
          <w:bdr w:val="none" w:color="auto" w:sz="0" w:space="0"/>
        </w:rPr>
        <w:t>（十周岁）</w:t>
      </w:r>
      <w:r>
        <w:rPr>
          <w:rFonts w:hint="default" w:ascii="Arial" w:hAnsi="Arial" w:cs="Arial"/>
          <w:i w:val="0"/>
          <w:caps w:val="0"/>
          <w:color w:val="333333"/>
          <w:spacing w:val="0"/>
          <w:sz w:val="24"/>
          <w:szCs w:val="24"/>
          <w:bdr w:val="none" w:color="auto" w:sz="0" w:space="0"/>
        </w:rPr>
        <w:t>不满</w:t>
      </w:r>
      <w:r>
        <w:rPr>
          <w:rFonts w:hint="default" w:ascii="Arial" w:hAnsi="Arial" w:cs="Arial"/>
          <w:b/>
          <w:i w:val="0"/>
          <w:caps w:val="0"/>
          <w:color w:val="333333"/>
          <w:spacing w:val="0"/>
          <w:sz w:val="24"/>
          <w:szCs w:val="24"/>
          <w:bdr w:val="none" w:color="auto" w:sz="0" w:space="0"/>
        </w:rPr>
        <w:t>十六周岁</w:t>
      </w:r>
      <w:r>
        <w:rPr>
          <w:rFonts w:hint="default" w:ascii="Arial" w:hAnsi="Arial" w:cs="Arial"/>
          <w:b/>
          <w:i w:val="0"/>
          <w:caps w:val="0"/>
          <w:color w:val="D24A35"/>
          <w:spacing w:val="0"/>
          <w:sz w:val="24"/>
          <w:szCs w:val="24"/>
          <w:bdr w:val="none" w:color="auto" w:sz="0" w:space="0"/>
        </w:rPr>
        <w:t>（十二周岁）</w:t>
      </w:r>
      <w:r>
        <w:rPr>
          <w:rFonts w:hint="default" w:ascii="Arial" w:hAnsi="Arial" w:cs="Arial"/>
          <w:i w:val="0"/>
          <w:caps w:val="0"/>
          <w:color w:val="333333"/>
          <w:spacing w:val="0"/>
          <w:sz w:val="24"/>
          <w:szCs w:val="24"/>
          <w:bdr w:val="none" w:color="auto" w:sz="0" w:space="0"/>
        </w:rPr>
        <w:t>的人，犯故意杀人、故意伤害致人重伤或者死亡、强奸、抢劫、贩卖毒品、放火、爆炸、投毒罪的，应当负刑事责任。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已满</w:t>
      </w:r>
      <w:r>
        <w:rPr>
          <w:rFonts w:hint="default" w:ascii="Arial" w:hAnsi="Arial" w:cs="Arial"/>
          <w:b/>
          <w:i w:val="0"/>
          <w:caps w:val="0"/>
          <w:color w:val="333333"/>
          <w:spacing w:val="0"/>
          <w:sz w:val="24"/>
          <w:szCs w:val="24"/>
          <w:bdr w:val="none" w:color="auto" w:sz="0" w:space="0"/>
        </w:rPr>
        <w:t>十四周岁</w:t>
      </w:r>
      <w:r>
        <w:rPr>
          <w:rFonts w:hint="default" w:ascii="Arial" w:hAnsi="Arial" w:cs="Arial"/>
          <w:b/>
          <w:i w:val="0"/>
          <w:caps w:val="0"/>
          <w:color w:val="D24A35"/>
          <w:spacing w:val="0"/>
          <w:sz w:val="24"/>
          <w:szCs w:val="24"/>
          <w:bdr w:val="none" w:color="auto" w:sz="0" w:space="0"/>
        </w:rPr>
        <w:t>（十周岁）</w:t>
      </w:r>
      <w:r>
        <w:rPr>
          <w:rFonts w:hint="default" w:ascii="Arial" w:hAnsi="Arial" w:cs="Arial"/>
          <w:i w:val="0"/>
          <w:caps w:val="0"/>
          <w:color w:val="333333"/>
          <w:spacing w:val="0"/>
          <w:sz w:val="24"/>
          <w:szCs w:val="24"/>
          <w:bdr w:val="none" w:color="auto" w:sz="0" w:space="0"/>
        </w:rPr>
        <w:t>不满</w:t>
      </w:r>
      <w:r>
        <w:rPr>
          <w:rFonts w:hint="default" w:ascii="Arial" w:hAnsi="Arial" w:cs="Arial"/>
          <w:b/>
          <w:i w:val="0"/>
          <w:caps w:val="0"/>
          <w:color w:val="333333"/>
          <w:spacing w:val="0"/>
          <w:sz w:val="24"/>
          <w:szCs w:val="24"/>
          <w:bdr w:val="none" w:color="auto" w:sz="0" w:space="0"/>
        </w:rPr>
        <w:t>十八周岁</w:t>
      </w:r>
      <w:r>
        <w:rPr>
          <w:rFonts w:hint="default" w:ascii="Arial" w:hAnsi="Arial" w:cs="Arial"/>
          <w:b/>
          <w:i w:val="0"/>
          <w:caps w:val="0"/>
          <w:color w:val="D24A35"/>
          <w:spacing w:val="0"/>
          <w:sz w:val="24"/>
          <w:szCs w:val="24"/>
          <w:bdr w:val="none" w:color="auto" w:sz="0" w:space="0"/>
        </w:rPr>
        <w:t>（十四周岁）</w:t>
      </w:r>
      <w:r>
        <w:rPr>
          <w:rFonts w:hint="default" w:ascii="Arial" w:hAnsi="Arial" w:cs="Arial"/>
          <w:i w:val="0"/>
          <w:caps w:val="0"/>
          <w:color w:val="333333"/>
          <w:spacing w:val="0"/>
          <w:sz w:val="24"/>
          <w:szCs w:val="24"/>
          <w:bdr w:val="none" w:color="auto" w:sz="0" w:space="0"/>
        </w:rPr>
        <w:t>的人犯罪，应当从轻或者减轻处罚。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因不满</w:t>
      </w:r>
      <w:r>
        <w:rPr>
          <w:rFonts w:hint="default" w:ascii="Arial" w:hAnsi="Arial" w:cs="Arial"/>
          <w:b/>
          <w:i w:val="0"/>
          <w:caps w:val="0"/>
          <w:color w:val="333333"/>
          <w:spacing w:val="0"/>
          <w:sz w:val="24"/>
          <w:szCs w:val="24"/>
          <w:bdr w:val="none" w:color="auto" w:sz="0" w:space="0"/>
        </w:rPr>
        <w:t>十六周岁</w:t>
      </w:r>
      <w:r>
        <w:rPr>
          <w:rFonts w:hint="default" w:ascii="Arial" w:hAnsi="Arial" w:cs="Arial"/>
          <w:b/>
          <w:i w:val="0"/>
          <w:caps w:val="0"/>
          <w:color w:val="D24A35"/>
          <w:spacing w:val="0"/>
          <w:sz w:val="24"/>
          <w:szCs w:val="24"/>
          <w:bdr w:val="none" w:color="auto" w:sz="0" w:space="0"/>
        </w:rPr>
        <w:t>（十二周岁）</w:t>
      </w:r>
      <w:r>
        <w:rPr>
          <w:rFonts w:hint="default" w:ascii="Arial" w:hAnsi="Arial" w:cs="Arial"/>
          <w:i w:val="0"/>
          <w:caps w:val="0"/>
          <w:color w:val="333333"/>
          <w:spacing w:val="0"/>
          <w:sz w:val="24"/>
          <w:szCs w:val="24"/>
          <w:bdr w:val="none" w:color="auto" w:sz="0" w:space="0"/>
        </w:rPr>
        <w:t>不予刑事处罚的，责令他的家长或者监护人加以管教;在必要的时候，也可以由政府收容教养。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9053B9"/>
          <w:spacing w:val="0"/>
          <w:sz w:val="24"/>
          <w:szCs w:val="24"/>
          <w:bdr w:val="none" w:color="auto" w:sz="0" w:space="0"/>
        </w:rPr>
        <w:t>第二十九条</w:t>
      </w:r>
      <w:r>
        <w:rPr>
          <w:rFonts w:hint="default" w:ascii="Arial" w:hAnsi="Arial" w:cs="Arial"/>
          <w:i w:val="0"/>
          <w:caps w:val="0"/>
          <w:color w:val="9053B9"/>
          <w:spacing w:val="0"/>
          <w:sz w:val="24"/>
          <w:szCs w:val="24"/>
          <w:bdr w:val="none" w:color="auto" w:sz="0" w:space="0"/>
        </w:rPr>
        <w:t> </w:t>
      </w:r>
      <w:r>
        <w:rPr>
          <w:rFonts w:hint="default" w:ascii="Arial" w:hAnsi="Arial" w:cs="Arial"/>
          <w:i w:val="0"/>
          <w:caps w:val="0"/>
          <w:color w:val="333333"/>
          <w:spacing w:val="0"/>
          <w:sz w:val="24"/>
          <w:szCs w:val="24"/>
          <w:bdr w:val="none" w:color="auto" w:sz="0" w:space="0"/>
        </w:rPr>
        <w:t>【教唆犯】教唆他人犯罪的，应当按照他在共同犯罪中所起的作用处罚。教唆不满</w:t>
      </w:r>
      <w:r>
        <w:rPr>
          <w:rFonts w:hint="default" w:ascii="Arial" w:hAnsi="Arial" w:cs="Arial"/>
          <w:b/>
          <w:i w:val="0"/>
          <w:caps w:val="0"/>
          <w:color w:val="333333"/>
          <w:spacing w:val="0"/>
          <w:sz w:val="24"/>
          <w:szCs w:val="24"/>
          <w:bdr w:val="none" w:color="auto" w:sz="0" w:space="0"/>
        </w:rPr>
        <w:t>十八周岁</w:t>
      </w:r>
      <w:r>
        <w:rPr>
          <w:rFonts w:hint="default" w:ascii="Arial" w:hAnsi="Arial" w:cs="Arial"/>
          <w:b/>
          <w:i w:val="0"/>
          <w:caps w:val="0"/>
          <w:color w:val="D24A35"/>
          <w:spacing w:val="0"/>
          <w:sz w:val="24"/>
          <w:szCs w:val="24"/>
          <w:bdr w:val="none" w:color="auto" w:sz="0" w:space="0"/>
        </w:rPr>
        <w:t>（十四周岁）</w:t>
      </w:r>
      <w:r>
        <w:rPr>
          <w:rFonts w:hint="default" w:ascii="Arial" w:hAnsi="Arial" w:cs="Arial"/>
          <w:i w:val="0"/>
          <w:caps w:val="0"/>
          <w:color w:val="333333"/>
          <w:spacing w:val="0"/>
          <w:sz w:val="24"/>
          <w:szCs w:val="24"/>
          <w:bdr w:val="none" w:color="auto" w:sz="0" w:space="0"/>
        </w:rPr>
        <w:t>的人犯罪的，应当从重处罚。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（注：这条我觉得本来不应该修改，把教唆犯的教唆对象仍然设定为18岁更有威慑力。加入这条的目的是出于和其他修改后的法条相适应的考虑。但如果可以不改最好不要改）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9053B9"/>
          <w:spacing w:val="0"/>
          <w:sz w:val="24"/>
          <w:szCs w:val="24"/>
          <w:bdr w:val="none" w:color="auto" w:sz="0" w:space="0"/>
        </w:rPr>
        <w:t>第四十九条</w:t>
      </w:r>
      <w:r>
        <w:rPr>
          <w:rFonts w:hint="default" w:ascii="Arial" w:hAnsi="Arial" w:cs="Arial"/>
          <w:i w:val="0"/>
          <w:caps w:val="0"/>
          <w:color w:val="333333"/>
          <w:spacing w:val="0"/>
          <w:sz w:val="24"/>
          <w:szCs w:val="24"/>
          <w:bdr w:val="none" w:color="auto" w:sz="0" w:space="0"/>
        </w:rPr>
        <w:t> 【死刑适用对象的限制】犯罪的时候不满</w:t>
      </w:r>
      <w:r>
        <w:rPr>
          <w:rFonts w:hint="default" w:ascii="Arial" w:hAnsi="Arial" w:cs="Arial"/>
          <w:b/>
          <w:i w:val="0"/>
          <w:caps w:val="0"/>
          <w:color w:val="333333"/>
          <w:spacing w:val="0"/>
          <w:sz w:val="24"/>
          <w:szCs w:val="24"/>
          <w:bdr w:val="none" w:color="auto" w:sz="0" w:space="0"/>
        </w:rPr>
        <w:t>十八周岁</w:t>
      </w:r>
      <w:r>
        <w:rPr>
          <w:rFonts w:hint="default" w:ascii="Arial" w:hAnsi="Arial" w:cs="Arial"/>
          <w:b/>
          <w:i w:val="0"/>
          <w:caps w:val="0"/>
          <w:color w:val="D24A35"/>
          <w:spacing w:val="0"/>
          <w:sz w:val="24"/>
          <w:szCs w:val="24"/>
          <w:bdr w:val="none" w:color="auto" w:sz="0" w:space="0"/>
        </w:rPr>
        <w:t>（十四周岁）</w:t>
      </w:r>
      <w:r>
        <w:rPr>
          <w:rFonts w:hint="default" w:ascii="Arial" w:hAnsi="Arial" w:cs="Arial"/>
          <w:i w:val="0"/>
          <w:caps w:val="0"/>
          <w:color w:val="333333"/>
          <w:spacing w:val="0"/>
          <w:sz w:val="24"/>
          <w:szCs w:val="24"/>
          <w:bdr w:val="none" w:color="auto" w:sz="0" w:space="0"/>
        </w:rPr>
        <w:t>的人和审判的时候怀孕的妇女，不适用死刑。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9053B9"/>
          <w:spacing w:val="0"/>
          <w:sz w:val="24"/>
          <w:szCs w:val="24"/>
          <w:bdr w:val="none" w:color="auto" w:sz="0" w:space="0"/>
        </w:rPr>
        <w:t>第六十五条 </w:t>
      </w:r>
      <w:r>
        <w:rPr>
          <w:rFonts w:hint="default" w:ascii="Arial" w:hAnsi="Arial" w:cs="Arial"/>
          <w:i w:val="0"/>
          <w:caps w:val="0"/>
          <w:color w:val="333333"/>
          <w:spacing w:val="0"/>
          <w:sz w:val="24"/>
          <w:szCs w:val="24"/>
          <w:bdr w:val="none" w:color="auto" w:sz="0" w:space="0"/>
        </w:rPr>
        <w:t>【一般累犯】被判处有期徒刑以上刑罚的犯罪分子，刑罚执行完毕或者赦免以后，在五年以内再犯应当判处有期徒刑以上刑罚之罪的，是累犯，应当从重处罚，但是过失犯罪和不满</w:t>
      </w:r>
      <w:r>
        <w:rPr>
          <w:rFonts w:hint="default" w:ascii="Arial" w:hAnsi="Arial" w:cs="Arial"/>
          <w:b/>
          <w:i w:val="0"/>
          <w:caps w:val="0"/>
          <w:color w:val="333333"/>
          <w:spacing w:val="0"/>
          <w:sz w:val="24"/>
          <w:szCs w:val="24"/>
          <w:bdr w:val="none" w:color="auto" w:sz="0" w:space="0"/>
        </w:rPr>
        <w:t>十八周岁</w:t>
      </w:r>
      <w:r>
        <w:rPr>
          <w:rFonts w:hint="default" w:ascii="Arial" w:hAnsi="Arial" w:cs="Arial"/>
          <w:b/>
          <w:i w:val="0"/>
          <w:caps w:val="0"/>
          <w:color w:val="D24A35"/>
          <w:spacing w:val="0"/>
          <w:sz w:val="24"/>
          <w:szCs w:val="24"/>
          <w:bdr w:val="none" w:color="auto" w:sz="0" w:space="0"/>
        </w:rPr>
        <w:t>（十四周岁）</w:t>
      </w:r>
      <w:r>
        <w:rPr>
          <w:rFonts w:hint="default" w:ascii="Arial" w:hAnsi="Arial" w:cs="Arial"/>
          <w:i w:val="0"/>
          <w:caps w:val="0"/>
          <w:color w:val="333333"/>
          <w:spacing w:val="0"/>
          <w:sz w:val="24"/>
          <w:szCs w:val="24"/>
          <w:bdr w:val="none" w:color="auto" w:sz="0" w:space="0"/>
        </w:rPr>
        <w:t>的人犯罪的除外。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9053B9"/>
          <w:spacing w:val="0"/>
          <w:sz w:val="24"/>
          <w:szCs w:val="24"/>
          <w:bdr w:val="none" w:color="auto" w:sz="0" w:space="0"/>
        </w:rPr>
        <w:t>第七十二条</w:t>
      </w:r>
      <w:r>
        <w:rPr>
          <w:rFonts w:hint="default" w:ascii="Arial" w:hAnsi="Arial" w:cs="Arial"/>
          <w:i w:val="0"/>
          <w:caps w:val="0"/>
          <w:color w:val="333333"/>
          <w:spacing w:val="0"/>
          <w:sz w:val="24"/>
          <w:szCs w:val="24"/>
          <w:bdr w:val="none" w:color="auto" w:sz="0" w:space="0"/>
        </w:rPr>
        <w:t> 【适用条件】对于被判处拘役、三年以下有期徒刑的犯罪分子，同时符合下列条件的，可以宣告缓刑，对其中不满</w:t>
      </w:r>
      <w:r>
        <w:rPr>
          <w:rFonts w:hint="default" w:ascii="Arial" w:hAnsi="Arial" w:cs="Arial"/>
          <w:b/>
          <w:i w:val="0"/>
          <w:caps w:val="0"/>
          <w:color w:val="333333"/>
          <w:spacing w:val="0"/>
          <w:sz w:val="24"/>
          <w:szCs w:val="24"/>
          <w:bdr w:val="none" w:color="auto" w:sz="0" w:space="0"/>
        </w:rPr>
        <w:t>十八周岁</w:t>
      </w:r>
      <w:r>
        <w:rPr>
          <w:rFonts w:hint="default" w:ascii="Arial" w:hAnsi="Arial" w:cs="Arial"/>
          <w:b/>
          <w:i w:val="0"/>
          <w:caps w:val="0"/>
          <w:color w:val="D24A35"/>
          <w:spacing w:val="0"/>
          <w:sz w:val="24"/>
          <w:szCs w:val="24"/>
          <w:bdr w:val="none" w:color="auto" w:sz="0" w:space="0"/>
        </w:rPr>
        <w:t>（十四周岁）</w:t>
      </w:r>
      <w:r>
        <w:rPr>
          <w:rFonts w:hint="default" w:ascii="Arial" w:hAnsi="Arial" w:cs="Arial"/>
          <w:i w:val="0"/>
          <w:caps w:val="0"/>
          <w:color w:val="333333"/>
          <w:spacing w:val="0"/>
          <w:sz w:val="24"/>
          <w:szCs w:val="24"/>
          <w:bdr w:val="none" w:color="auto" w:sz="0" w:space="0"/>
        </w:rPr>
        <w:t>的人、怀孕的妇女和已满七十五周岁的人，应当宣告缓刑。</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rFonts w:hint="eastAsia" w:asciiTheme="minorEastAsia" w:hAnsiTheme="minorEastAsia" w:eastAsiaTheme="minorEastAsia" w:cstheme="minorEastAsia"/>
          <w:color w:val="504D59" w:themeColor="text1"/>
          <w14:textFill>
            <w14:solidFill>
              <w14:schemeClr w14:val="tx1"/>
            </w14:solidFill>
          </w14:textFill>
        </w:rPr>
      </w:pPr>
      <w:bookmarkStart w:id="276" w:name="_Toc912608986"/>
      <w:r>
        <w:rPr>
          <w:rFonts w:hint="eastAsia" w:asciiTheme="minorEastAsia" w:hAnsiTheme="minorEastAsia" w:eastAsiaTheme="minorEastAsia" w:cstheme="minorEastAsia"/>
          <w:color w:val="504D59" w:themeColor="text1"/>
          <w:lang w:val="en-US" w:eastAsia="zh-CN"/>
          <w14:textFill>
            <w14:solidFill>
              <w14:schemeClr w14:val="tx1"/>
            </w14:solidFill>
          </w14:textFill>
        </w:rPr>
        <w:t>1</w:t>
      </w:r>
      <w:r>
        <w:rPr>
          <w:rFonts w:hint="eastAsia" w:asciiTheme="minorEastAsia" w:hAnsiTheme="minorEastAsia" w:eastAsiaTheme="minorEastAsia" w:cstheme="minorEastAsia"/>
          <w:color w:val="504D59" w:themeColor="text1"/>
          <w:lang w:eastAsia="zh-CN"/>
          <w14:textFill>
            <w14:solidFill>
              <w14:schemeClr w14:val="tx1"/>
            </w14:solidFill>
          </w14:textFill>
        </w:rPr>
        <w:t>39</w:t>
      </w:r>
      <w:r>
        <w:rPr>
          <w:rFonts w:hint="eastAsia" w:asciiTheme="minorEastAsia" w:hAnsiTheme="minorEastAsia" w:eastAsiaTheme="minorEastAsia" w:cstheme="minorEastAsia"/>
          <w:color w:val="504D59" w:themeColor="text1"/>
          <w:lang w:val="en-US" w:eastAsia="zh-CN"/>
          <w14:textFill>
            <w14:solidFill>
              <w14:schemeClr w14:val="tx1"/>
            </w14:solidFill>
          </w14:textFill>
        </w:rPr>
        <w:t>、</w:t>
      </w:r>
      <w:r>
        <w:rPr>
          <w:rFonts w:hint="eastAsia" w:asciiTheme="minorEastAsia" w:hAnsiTheme="minorEastAsia" w:eastAsiaTheme="minorEastAsia" w:cstheme="minorEastAsia"/>
          <w:color w:val="504D59" w:themeColor="text1"/>
          <w:lang w:val="en-US" w:eastAsia="zh-CN"/>
          <w14:textFill>
            <w14:solidFill>
              <w14:schemeClr w14:val="tx1"/>
            </w14:solidFill>
          </w14:textFill>
        </w:rPr>
        <w:fldChar w:fldCharType="begin"/>
      </w:r>
      <w:r>
        <w:rPr>
          <w:rFonts w:hint="eastAsia" w:asciiTheme="minorEastAsia" w:hAnsiTheme="minorEastAsia" w:eastAsiaTheme="minorEastAsia" w:cstheme="minorEastAsia"/>
          <w:color w:val="504D59" w:themeColor="text1"/>
          <w:lang w:val="en-US" w:eastAsia="zh-CN"/>
          <w14:textFill>
            <w14:solidFill>
              <w14:schemeClr w14:val="tx1"/>
            </w14:solidFill>
          </w14:textFill>
        </w:rPr>
        <w:instrText xml:space="preserve"> HYPERLINK "https://mp.weixin.qq.com/s?__biz=MzUzNTkzMTE0Ng==&amp;mid=2247484078&amp;idx=1&amp;sn=14330a25834125c10d993cd78e028611&amp;chksm=fafcb2cbcd8b3bdd6e3c22b5676317ed243ebee2bd417362cda2c07b23245368730dc34aeb01&amp;token=2102834470&amp;lang=zh_CN" \l "rd" \t "/home/mecup/文档\\x/_blank" </w:instrText>
      </w:r>
      <w:r>
        <w:rPr>
          <w:rFonts w:hint="eastAsia" w:asciiTheme="minorEastAsia" w:hAnsiTheme="minorEastAsia" w:eastAsiaTheme="minorEastAsia" w:cstheme="minorEastAsia"/>
          <w:color w:val="504D59" w:themeColor="text1"/>
          <w:lang w:val="en-US" w:eastAsia="zh-CN"/>
          <w14:textFill>
            <w14:solidFill>
              <w14:schemeClr w14:val="tx1"/>
            </w14:solidFill>
          </w14:textFill>
        </w:rPr>
        <w:fldChar w:fldCharType="separate"/>
      </w:r>
      <w:r>
        <w:rPr>
          <w:rStyle w:val="22"/>
          <w:rFonts w:hint="eastAsia" w:asciiTheme="minorEastAsia" w:hAnsiTheme="minorEastAsia" w:eastAsiaTheme="minorEastAsia" w:cstheme="minorEastAsia"/>
          <w:i w:val="0"/>
          <w:caps w:val="0"/>
          <w:color w:val="504D59" w:themeColor="text1"/>
          <w:spacing w:val="0"/>
          <w:szCs w:val="24"/>
          <w:u w:val="none"/>
          <w:shd w:val="clear" w:fill="FFFFFF"/>
          <w14:textFill>
            <w14:solidFill>
              <w14:schemeClr w14:val="tx1"/>
            </w14:solidFill>
          </w14:textFill>
        </w:rPr>
        <w:t>《996现象令人纠结之处，在于它只是庞大线团的一个线头》</w:t>
      </w:r>
      <w:r>
        <w:rPr>
          <w:rFonts w:hint="eastAsia" w:asciiTheme="minorEastAsia" w:hAnsiTheme="minorEastAsia" w:eastAsiaTheme="minorEastAsia" w:cstheme="minorEastAsia"/>
          <w:color w:val="504D59" w:themeColor="text1"/>
          <w:lang w:val="en-US" w:eastAsia="zh-CN"/>
          <w14:textFill>
            <w14:solidFill>
              <w14:schemeClr w14:val="tx1"/>
            </w14:solidFill>
          </w14:textFill>
        </w:rPr>
        <w:fldChar w:fldCharType="end"/>
      </w:r>
      <w:bookmarkEnd w:id="276"/>
    </w:p>
    <w:p>
      <w:pPr>
        <w:keepNext w:val="0"/>
        <w:keepLines w:val="0"/>
        <w:widowControl/>
        <w:suppressLineNumbers w:val="0"/>
        <w:jc w:val="center"/>
      </w:pPr>
      <w:r>
        <w:rPr>
          <w:rStyle w:val="21"/>
          <w:rFonts w:ascii="微软雅黑" w:hAnsi="微软雅黑" w:eastAsia="微软雅黑" w:cs="微软雅黑"/>
          <w:i w:val="0"/>
          <w:caps w:val="0"/>
          <w:spacing w:val="8"/>
          <w:kern w:val="0"/>
          <w:sz w:val="22"/>
          <w:szCs w:val="22"/>
          <w:bdr w:val="none" w:color="auto" w:sz="0" w:space="0"/>
          <w:shd w:val="clear" w:fill="FFFFFF"/>
          <w:lang w:val="en-US" w:eastAsia="zh-CN" w:bidi="ar"/>
        </w:rPr>
        <w:t>2019-04-15</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最近996这个话题比较火，我简单说两句，谈一下自己不成熟的看法。</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1、作为一个企业，制度化的996是违反劳动法的。劳动法第四十一条规定：【用人单位由于生产经营需要，经与工会和劳动者协商后可以延长工作时间，一般每日不得超过一小时；因特殊原因需要延长工作时间的，在保障劳动者身体健康的条件下延长工作时间每日不得超过三小时，但是每月不得超过三十六小时。】</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2、某些资本家用自己工作时间长为依据，用所谓“情怀”来要求鼓吹自己的员工也要996，这是拿大众舆论当傻瓜。你自己的企业，给你自己干活，剩余价值全是你自己的，你当然卖力了。你的员工996，剩余价值还是你的。你这帐倒是算的挺精。</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3、制度化的996，容易带来磨洋工、为了加班而加班的问题，造成大量的效率浪费。不少日本公司已经有这个问题了，效率也不见得多高。</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4、如果只是程序员，尤其是像那个996.ICU上一样，是知名企业的程序员抱怨996，这个问题其实不算太难解决。因为这些企业收入还可以，不搞996，无非是增加一部分人力成本而已，也倒不了。只要政府严格执法，要加人力成本，大家都要加，而不是我偷着不加、我的人力成本低我沾光。这样的话，就能在一定程度上促使资本家让利给劳动者，从而达到一个新平衡。</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5、问题的复杂之处之一在于，政府不可能单独设立一个“程序员法”，或者说，使得劳动法只在IT企业中严格执行。要严格执行，那肯定全社会都要严格执行，否则别的行业也要说，我也加班了啊，而且工资还比程序员低的多，为什么不管我？这在法律和舆论上都讲不通。换句话说，996.ICU虽然是程序员发起的，但这其实只是庞大线团的一个线头而已，不可能做到只把这个线头扯走而不动其余的部分。</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6、我国的互联网行业和其他IT类相关行业，还是比较有竞争力的，这也能从工资上体现出来。但是其他的行业未必如此，如果人力成本上升，不一定能吃得住。</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7、问题的复杂之处之二在于，现代资本主义的特点是，资本流通相对非常容易，但其他生产要素流动则较为困难。换句话说，你要的工资高？劳动法执行严格？那资本家可能就会跑掉，去工资更低的地方去了，结果工人反而失业了。资本是无利不起早的，哪里能挣钱，他们就往哪里跑，比如一些企业搬到越南。当前中国的劳资矛盾，和西方历史上的劳资矛盾还不太一样。第一，后者是建立在技术优势傲视全球的基础上——我的产品其他地方没有替代，所以可以源源不断带来利润。第二，那个年代，受技术、发展水平、全球化不足等限制，资本家转移资产相对很困难，因此劳工起来斗争，西方资本家办法相对不多。</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8、解决这个问题的一个根本之策，是把这些竞争力不大的企业收归国有，或搞公私合营（我让你再跑？还敢跑不？），然后抽掉资本家这个中间食利阶层，然后再制定合理的工资标准，比如过去资本家拿1000，工人拿10，现在让资本家滚蛋，并制定新法律，让国有化之后的企业高管只拿50，这样资本家剩下的那950就可以分给工人们，皆大欢喜了。</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9、然而这样又有了新问题，国有企业的高管也是要恰饭的，他的同学朋友在私企当CEO，据说还可以有股份，可以拿到300，那他拿50，心里肯定不平衡，就可能会跳槽，或者贪腐。这个问题也有相应的解决方案，他不是看着私企的同学眼红吗？那就把整个社会中的私有企业全部收归国有，大家制定全社会统一的劳动力价格，谁看谁也不眼红，这个问题就可以解决了。</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10、当然了，这样做，估计连996.ICU的发起者自己也不太可能会同意——我就想按照劳动法多休息一点，合着你这是给我整出一个提前跨越社会主义初级阶段的宏大社会改造计划来？这可能做到吗？你不想让我休息你直说啊？人家发达资本国家也没搞你说的这一套，怎么就能福利这么好，待遇这么好，休息时间这么好呢？</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11、因为发达国家有老本，技术先进，竞争力强，可以通过技术获得超额利润，然后这些利润溢出到整个社会——同样是理发，人家的工资就比你高，这不是说明你的理发水平不如外国同行，而是发达国家先进的工业产品给社会带来的溢价。</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12、问题的复杂之处之三还在于，在当下一些非商业的领域，比如公立的机构中，比如公务员、医生、警察等领域，同样存在着超额加班的问题。如果制定法律，严格监督，他们也得被纳入其中才符合逻辑。而讽刺的是，我们之所以能以一个发展中国家的经济水平，享受现有的医疗条件，恰恰是建立在压低医疗工作者的收入，让他们超负荷运转的前提下的，如果他们不再“996”了，那医院的服务将大幅下降，可能你去看病就不一定找得着人了。政府机构是同理的，当然，有一些公务员的工作实际上是官僚机构产生的无效冗余劳动，但还有一些基层工作，确实是千头万绪，加班是常事。而警察的工作量同样很大，他们的加班也带来了社会治安的保障。</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换句话说，并不是说大家都不996了，你就一定得利或者满意了。因为公共服务同样也存在996的问题，你已经在享受这种服务了，对于真全社会严格执行劳动法所带来的结果，也要有心理准备，对你而言并不一定都是美丽的彩虹。</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当然，这样的996也是不太合适的，医生警察也很辛苦，我认为应该多加钱多休息。但要真正实现，那又是一个更为庞大复杂的问题了，涉及到医疗体制、财政投入、有没有钱，等等。</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13、问题又绕回了第4点，如果只是程序员和IT行业的话，问题不难解决，因为中国在这个领域正在快速获取一定程度的优势，慢慢也可以靠技术来获得高额利润了。因此才能给程序员发高工资，也因此才有了通过舆论压力、政府执法来逼迫资本家让利、同时资本家又不会倒掉或者跑掉的可行性——因为这个时候资本家是有空间来让利的。</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14、既然逻辑回到了第4点，就可以继续沿着第5点、第6点……不断循环。</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15、当然，打破这种循环也不一定不可能，比如说中国再继续发展，把现在西方的优势产业统统抢过来，最流行的飞机、汽车、计算机芯片都由中国人来造了。这样就可以把全中国社会的收入“垫高”，在一定程度上可以缓解本国的阶级矛盾。当然了，这个过程其实已经在进行了，西方的优势产业也在逐渐减少，欧洲可能更加严重一些，要不然也不会有黄马甲了。</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16、问题的复杂之处之四在于，中国人口众多，超过了现有发达国家人口总和，因此</w:t>
      </w:r>
      <w:r>
        <w:rPr>
          <w:rFonts w:hint="eastAsia" w:asciiTheme="minorEastAsia" w:hAnsiTheme="minorEastAsia" w:eastAsiaTheme="minorEastAsia" w:cstheme="minorEastAsia"/>
          <w:i w:val="0"/>
          <w:caps w:val="0"/>
          <w:color w:val="0052FF"/>
          <w:spacing w:val="8"/>
          <w:sz w:val="24"/>
          <w:szCs w:val="24"/>
          <w:bdr w:val="none" w:color="auto" w:sz="0" w:space="0"/>
          <w:shd w:val="clear" w:fill="FFFFFF"/>
        </w:rPr>
        <w:t>如果没有根本性的科技革命</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就算把西方现有的优势产业全部抢过来，人均GDP能不能达到现在台湾的水平，还不一定好说。当然，那个时候无论是西方还是台湾，生活水平肯定会明显下降，但我们由于“澡盆很大”，水位也不会上升到一个太高的水平上，国内的竞争，仍然会是较为激烈。劳动环境肯定会比现在大为好转，因为可以获得技术溢价。但如果说要“彻底”解决996问题，只能说最多是谨慎乐观。</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17、那现在怎么办才能彻底解决问题呢？我也想不出来。只能做一些“治标”的建议：</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第一，在当前环境下，政府应该做好产业升级，扩大利润总容量；</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第二，在劳资问题上，做好兜底，不要让剥削过于严重，过劳死这种就是超出底线的，是过分的；执法部门在实际操作中，至少应该在内部设一个加班时间（或克扣加班费）的底线，超过这个底线的（这个时候肯定已经超过法律限制了），就进行执法打击，并向社会公示。从而把企业的超额剥削维持在“尚可忍受”的状况内；</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第三，把现有的官方工会的功能“部分”激活，不要总变成发放肥皂洗衣粉的闲差。在资本-劳动者的二者对立中，工会的作用应该发挥出来，这样可以对资本有所钳制，也可以增加政府面对资本时的话语权，对政府本身也有好处。不然，随着劳资矛盾的发展，面对对工会的客观需求，如果官方不出来抢占这个市场，那就可能会出现“地下工会”，甚至是受境外势力打着“维护劳工”却暗中搞颠覆的黑工会，问题就会更严重，官方工会一定要尽快激活功能，在这个问题上早下手，抢占市场，打出几场社会关注的漂亮战役来，树立起自己“为工人说话”的新形象。</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br w:type="textWrapping"/>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这样的好处还有，政府面对资本时，一些不方便由政府部门出面的事，可以让工会去做，并通过几次“标杆性”的斗争新闻，在一定程度上宣传树立起工会在行为上的相对独立性。这样和资本家打交道的时候，让工会去面对资本家唱黑脸，这样政府的压力就会轻的多，还可以以“居中调节”的身份出现，更有利于面对资本家时压价。即缓和了社会矛盾，也能增加自己的执政基础和声望，还可获得实际利益。</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80" w:lineRule="atLeast"/>
        <w:ind w:left="0" w:right="0" w:firstLine="0"/>
        <w:jc w:val="left"/>
        <w:rPr>
          <w:rFonts w:hint="eastAsia" w:ascii="微软雅黑" w:hAnsi="微软雅黑" w:eastAsia="微软雅黑" w:cs="微软雅黑"/>
          <w:i w:val="0"/>
          <w:caps w:val="0"/>
          <w:color w:val="333333"/>
          <w:spacing w:val="8"/>
          <w:sz w:val="22"/>
          <w:szCs w:val="22"/>
        </w:rPr>
      </w:pP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504D59" w:themeColor="text1"/>
          <w14:textFill>
            <w14:solidFill>
              <w14:schemeClr w14:val="tx1"/>
            </w14:solidFill>
          </w14:textFill>
        </w:rPr>
      </w:pPr>
      <w:bookmarkStart w:id="277" w:name="_Toc1863666836"/>
      <w:r>
        <w:rPr>
          <w:color w:val="504D59" w:themeColor="text1"/>
          <w:lang w:val="en-US" w:eastAsia="zh-CN"/>
          <w14:textFill>
            <w14:solidFill>
              <w14:schemeClr w14:val="tx1"/>
            </w14:solidFill>
          </w14:textFill>
        </w:rPr>
        <w:t>14</w:t>
      </w:r>
      <w:r>
        <w:rPr>
          <w:color w:val="504D59" w:themeColor="text1"/>
          <w:lang w:eastAsia="zh-CN"/>
          <w14:textFill>
            <w14:solidFill>
              <w14:schemeClr w14:val="tx1"/>
            </w14:solidFill>
          </w14:textFill>
        </w:rPr>
        <w:t>0</w:t>
      </w:r>
      <w:r>
        <w:rPr>
          <w:color w:val="504D59" w:themeColor="text1"/>
          <w:lang w:val="en-US" w:eastAsia="zh-CN"/>
          <w14:textFill>
            <w14:solidFill>
              <w14:schemeClr w14:val="tx1"/>
            </w14:solidFill>
          </w14:textFill>
        </w:rPr>
        <w:t>、</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"https://mp.weixin.qq.com/s?__biz=MzUzNTkzMTE0Ng==&amp;mid=2247484100&amp;idx=1&amp;sn=e5adf9083a335b580414b29b0c067e0d&amp;chksm=fafcb2a1cd8b3bb73aa05d59d5bbc16be829b86aababa511ba6b40da993e0846eb31d82ec950&amp;token=2102834470&amp;lang=zh_CN" \l "rd"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《我国应当设立全国统一的留学生入学考试》（A方案）</w:t>
      </w:r>
      <w:r>
        <w:rPr>
          <w:rFonts w:hint="default"/>
          <w:color w:val="504D59" w:themeColor="text1"/>
          <w:lang w:val="en-US" w:eastAsia="zh-CN"/>
          <w14:textFill>
            <w14:solidFill>
              <w14:schemeClr w14:val="tx1"/>
            </w14:solidFill>
          </w14:textFill>
        </w:rPr>
        <w:fldChar w:fldCharType="end"/>
      </w:r>
      <w:bookmarkEnd w:id="277"/>
    </w:p>
    <w:p>
      <w:pPr>
        <w:keepNext w:val="0"/>
        <w:keepLines w:val="0"/>
        <w:widowControl/>
        <w:suppressLineNumbers w:val="0"/>
        <w:jc w:val="center"/>
      </w:pPr>
      <w:r>
        <w:rPr>
          <w:rStyle w:val="21"/>
          <w:rFonts w:ascii="微软雅黑" w:hAnsi="微软雅黑" w:eastAsia="微软雅黑" w:cs="微软雅黑"/>
          <w:i w:val="0"/>
          <w:caps w:val="0"/>
          <w:spacing w:val="8"/>
          <w:kern w:val="0"/>
          <w:sz w:val="22"/>
          <w:szCs w:val="22"/>
          <w:bdr w:val="none" w:color="auto" w:sz="0" w:space="0"/>
          <w:shd w:val="clear" w:fill="FFFFFF"/>
          <w:lang w:val="en-US" w:eastAsia="zh-CN" w:bidi="ar"/>
        </w:rPr>
        <w:t>2019-04-19</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pP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我国未来应该探索建立全国统一的、针对来华留学生的入学考试。毕竟我们还是社会主义初级阶段，不太可能拿出很多钱来资助留学生。那么就应该注重质量，而不应漫天撒网。</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教育部陈宝生部长在回答关于“如何看待十五年免费教育”的问题时就曾经说过：“现在我国还处在社会主义初级阶段，这个阶段办任何事情都要从初级阶段这个最大的国情出发来考虑，我们不办那些超越发展阶段的事情。办了超越发展阶段的事情，巩固不了，最终会损害教育事业的发展。”（来源：http://t.cn/RieE0T3）</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资助录取留学生自然也是同理的。现在我们招外国留学生并没有一个统一的标准，往往出现鱼目混珠的现象，一群外国混混随便吃喝玩乐就能获得中国大学的毕业证，这也不利于我们的大学在国际上建立声誉。</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因此，特提出以下若干改革建议：</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1、教育部应该统一制定全国范围内所有高校招收外国留学生的资格考试。</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2、试卷语言可以是中文或者英文，选择中文的申请者，可酌情加分。</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3、试卷可以分为以下三门：语文（英语）、数学、文科综合或理科综合。</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4、三科均及格，且总分及格的，获得初步录取资格，其所填报志愿大学可组织复试等考察科目，进一步进行考察，并择优录取。</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5、试题难度可与我国普通高考难度大致相当。</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以上改革之后的考试，难度虽然不是很大，但是也可以在一定程度上起到筛选作用，把那些完全不读书的混子挡在国门之外，也节省纳税人的钱，提高我国教育资源的利用效率。</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也可以另外增加第6条，如果家长有在本国有政商资源的，资产超过一定数额或者官位达到一定级别的，经过外交部审核之后可以酌情免试录取或者降低分数线。</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总之两点，你家里要么有钱有势，要么自己真的有本事，这样的人才是可能对我们有用处的。而不是看见一个外国人就给钱求着来中国读书，那样就不符合社会主义初级阶段的国情了。</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当然，可能有人还要说，你这样就没多少人愿意来了。如果真出现这种情况，也是好事，说明原来我们招进来的大部分是外国垃圾，原本就是无法给我们产生效益而只能添麻烦的家伙，来不了正好。</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可能还会有网友说，现在来华的留学生，穷的或者学习不好的，就不一定以后发达吗？也不是完全不可能，只是我们要培养这种人，成本和不确定性都太高。而且你又不能跑到亚非拉去搞社会革命，这也不现实。那么它们的社会结构也只能是前工业时代的，因此这些“穷还不努力”的外国人回国之后多半也不会对我们有什么重大用处，学美国“掐尖”就好了。</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西方国家能吸引第三世界留学生，靠的是科技地位、国家实力、发展机会带来的吸引力，这样吸引来的留学生，才更可能是真心倾慕你，愿意融入所在国社会的，对所在国才是有用的。而靠钱求来的大爷，换来的只能是他们对中国和中国高校的轻蔑。我们生产力水平不那么高的时候，也要保持住中国教育的含金量和牌子，不能把自己的牌子给提前砸了。这样等到中国真正崛起的时候，才能为今天只看规模而盲目招收外国留学生的大跃进少付出一点声誉上的学费。</w:t>
      </w:r>
    </w:p>
    <w:p>
      <w:pP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pP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page"/>
      </w:r>
    </w:p>
    <w:p>
      <w:pPr>
        <w:pStyle w:val="3"/>
        <w:jc w:val="center"/>
        <w:rPr>
          <w:color w:val="504D59" w:themeColor="text1"/>
          <w14:textFill>
            <w14:solidFill>
              <w14:schemeClr w14:val="tx1"/>
            </w14:solidFill>
          </w14:textFill>
        </w:rPr>
      </w:pPr>
      <w:bookmarkStart w:id="278" w:name="_Toc825515512"/>
      <w:r>
        <w:rPr>
          <w:color w:val="504D59" w:themeColor="text1"/>
          <w:lang w:val="en-US" w:eastAsia="zh-CN"/>
          <w14:textFill>
            <w14:solidFill>
              <w14:schemeClr w14:val="tx1"/>
            </w14:solidFill>
          </w14:textFill>
        </w:rPr>
        <w:t>141、</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"https://weibo.com/1158166641/HDxWZ9UTX?from=page_1005051158166641_profile&amp;wvr=6&amp;mod=weibotime&amp;type=comment" \l "_rnd1564570403818"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《我国应当设立全国统一的留学生入学考试》（</w:t>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B方案）</w:t>
      </w:r>
      <w:r>
        <w:rPr>
          <w:rFonts w:hint="default"/>
          <w:color w:val="504D59" w:themeColor="text1"/>
          <w:lang w:val="en-US" w:eastAsia="zh-CN"/>
          <w14:textFill>
            <w14:solidFill>
              <w14:schemeClr w14:val="tx1"/>
            </w14:solidFill>
          </w14:textFill>
        </w:rPr>
        <w:fldChar w:fldCharType="end"/>
      </w:r>
      <w:bookmarkEnd w:id="278"/>
    </w:p>
    <w:p>
      <w:pPr>
        <w:keepNext w:val="0"/>
        <w:keepLines w:val="0"/>
        <w:widowControl/>
        <w:suppressLineNumbers w:val="0"/>
        <w:jc w:val="center"/>
        <w:rPr>
          <w:rFonts w:ascii="Arial" w:hAnsi="Arial" w:eastAsia="宋体" w:cs="Arial"/>
          <w:i w:val="0"/>
          <w:caps w:val="0"/>
          <w:color w:val="333333"/>
          <w:spacing w:val="0"/>
          <w:kern w:val="0"/>
          <w:sz w:val="21"/>
          <w:szCs w:val="21"/>
          <w:shd w:val="clear" w:fill="FFFFFF"/>
          <w:lang w:eastAsia="zh-CN" w:bidi="ar"/>
        </w:rPr>
      </w:pPr>
      <w:r>
        <w:rPr>
          <w:rFonts w:ascii="Arial" w:hAnsi="Arial" w:eastAsia="宋体" w:cs="Arial"/>
          <w:i w:val="0"/>
          <w:caps w:val="0"/>
          <w:color w:val="333333"/>
          <w:spacing w:val="0"/>
          <w:kern w:val="0"/>
          <w:sz w:val="21"/>
          <w:szCs w:val="21"/>
          <w:shd w:val="clear" w:fill="FFFFFF"/>
          <w:lang w:eastAsia="zh-CN" w:bidi="ar"/>
        </w:rPr>
        <w:t>2019-7-15</w:t>
      </w: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我有一策，按此实行的话，留学生质量会迅速提升，能体现出“招纳精英”的作用。也有利于在国际上提升我国大学的声望。</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1、对来华留学生实行全国统一考试。</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2、考试时间在每年7月中下旬，可由当地孔子学院或者类似机构组织。</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3、考试试题采用当年国内高考全国卷的备用卷，如备用卷已经启用，则采用难度与之类似的试卷。</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4、语文必须用中文作答，英语必须用英文作答，其他科目可以自行选择使用中文或者英文。</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5、教育部指定一个普通省份的当年高考录取分数线为留学生录取基准分数线，比如山西省。</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6、根据留学生的成绩不同，超过山西省一本线的，可以选择全国的一本院校；超过山西省二本线的，可以选择全国二本及以上的院校。</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7、除教育部特殊批准外，非本科院校原则上不招收留学生。</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8、高等学校应当在过线考生中，进行第二轮面试或复试，进入复试的人数与录取人数应控制在6:5左右。面试或复试内容由各高校自行掌握。</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9、为了体现国际友谊和招纳外国人才的诚意，助力推动一带一路。一带一路沿线国家的留学生考生，第一轮笔试可以在总分基础上增加10分。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10、各科均使用中文答卷的，第一轮笔试可以在总分基础上增加20分。本项加分可与上一项加分叠加使用。</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11、第九条的内容，在考前应该广为宣传，向留学生考生反复说明（可以考虑印在各科考卷的开头），这是党和政府对你们的宽大处理，体现了中国人民对外国友人的诚意，应该感恩。录取之后，望多做对中国人民有帮助、对促进两国友好有帮助的好事。</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12、对留学生的国家奖学金分为三等，根据笔试成绩区分。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一等：超过山西省一本线80分的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二等：超过山西省一本线50分的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三等：超过山西省一本线20分的</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13、留学生自费标准不变，清理其它的留学生奖学金项目。除国家级别的奖学金之外，各省自主设立对留学生奖学金的，需要报教育部批准。</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当然，以上的这些招生标准，相比我国有些地区的国内考生而言，还是降低了标准的。但我们还是要考虑到外国留学生的水平较为有限，本着吸引外国人才的美好愿望，暂时以一个较低的标准进行录取（这点也要向留学生说明，要感恩中国人民，感恩党和政府）。以后等留学教育的水平逐步提升之后，还可以再继续酌情提高录取门槛。</w:t>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FFFFFF"/>
          <w:lang w:val="en-US" w:eastAsia="zh-CN" w:bidi="ar"/>
        </w:rPr>
        <w:t>PS：能不能以此改革方案去应聘中国高教学会外国留学生教育管理分会理事长？</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drawing>
          <wp:inline distT="0" distB="0" distL="114300" distR="114300">
            <wp:extent cx="342900" cy="342900"/>
            <wp:effectExtent l="0" t="0" r="0" b="0"/>
            <wp:docPr id="106" name="图片 43" descr="[允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3" descr="[允悲]"/>
                    <pic:cNvPicPr>
                      <a:picLocks noChangeAspect="1"/>
                    </pic:cNvPicPr>
                  </pic:nvPicPr>
                  <pic:blipFill>
                    <a:blip r:embed="rId6"/>
                    <a:stretch>
                      <a:fillRect/>
                    </a:stretch>
                  </pic:blipFill>
                  <pic:spPr>
                    <a:xfrm>
                      <a:off x="0" y="0"/>
                      <a:ext cx="342900" cy="342900"/>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pP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504D59" w:themeColor="text1"/>
          <w14:textFill>
            <w14:solidFill>
              <w14:schemeClr w14:val="tx1"/>
            </w14:solidFill>
          </w14:textFill>
        </w:rPr>
      </w:pPr>
      <w:bookmarkStart w:id="279" w:name="_Toc2050143593"/>
      <w:r>
        <w:rPr>
          <w:color w:val="504D59" w:themeColor="text1"/>
          <w:lang w:val="en-US" w:eastAsia="zh-CN"/>
          <w14:textFill>
            <w14:solidFill>
              <w14:schemeClr w14:val="tx1"/>
            </w14:solidFill>
          </w14:textFill>
        </w:rPr>
        <w:t>142、</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"https://mp.weixin.qq.com/s?__biz=MzUzNTkzMTE0Ng==&amp;mid=2247484166&amp;idx=1&amp;sn=4bb3b735f1f9f539ffd008a05fcfc42d&amp;chksm=fafcb363cd8b3a7585d6feb5cbb9ca2f154a3a9daf8b0fb03da999fe28e66e9f7f1c95a0f9c1&amp;token=2102834470&amp;lang=zh_CN" \l "rd"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《无原则讨好来华留学生、外国人，会有利于培养“亲华派”吗？》</w:t>
      </w:r>
      <w:r>
        <w:rPr>
          <w:rFonts w:hint="default"/>
          <w:color w:val="504D59" w:themeColor="text1"/>
          <w:lang w:val="en-US" w:eastAsia="zh-CN"/>
          <w14:textFill>
            <w14:solidFill>
              <w14:schemeClr w14:val="tx1"/>
            </w14:solidFill>
          </w14:textFill>
        </w:rPr>
        <w:fldChar w:fldCharType="end"/>
      </w:r>
      <w:bookmarkEnd w:id="279"/>
    </w:p>
    <w:p>
      <w:pPr>
        <w:keepNext w:val="0"/>
        <w:keepLines w:val="0"/>
        <w:widowControl/>
        <w:suppressLineNumbers w:val="0"/>
        <w:jc w:val="center"/>
      </w:pPr>
      <w:r>
        <w:rPr>
          <w:rStyle w:val="21"/>
          <w:rFonts w:ascii="微软雅黑" w:hAnsi="微软雅黑" w:eastAsia="微软雅黑" w:cs="微软雅黑"/>
          <w:i w:val="0"/>
          <w:caps w:val="0"/>
          <w:spacing w:val="8"/>
          <w:kern w:val="0"/>
          <w:sz w:val="22"/>
          <w:szCs w:val="22"/>
          <w:bdr w:val="none" w:color="auto" w:sz="0" w:space="0"/>
          <w:shd w:val="clear" w:fill="FFFFFF"/>
          <w:lang w:val="en-US" w:eastAsia="zh-CN" w:bidi="ar"/>
        </w:rPr>
        <w:t>2019-07-11</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最近几天，关于外国留学生在中国为非作歹的新闻再次刷屏。关于这个话题，其实网络上长久以来一直都颇有微词。但是也有网友认为：花钱请外国留学生来中国，有利于培养“亲华派”，等他们回了国，执掌大权之后，这个国家就会在国际上亲近中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这种观点正确吗？其实似是而非。</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持这种观点的人，错误的把国际社会这个“半丛林社会”中的国家交往和国家关系，当成是法治社会温情社会中的人与人的交往和关系。觉得你对他好，他肯定也就会对你好。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这里面有以下几个误区：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Style w:val="19"/>
          <w:rFonts w:hint="eastAsia" w:asciiTheme="minorEastAsia" w:hAnsiTheme="minorEastAsia" w:eastAsiaTheme="minorEastAsia" w:cstheme="minorEastAsia"/>
          <w:i w:val="0"/>
          <w:caps w:val="0"/>
          <w:color w:val="333333"/>
          <w:spacing w:val="8"/>
          <w:sz w:val="24"/>
          <w:szCs w:val="24"/>
          <w:bdr w:val="none" w:color="auto" w:sz="0" w:space="0"/>
          <w:shd w:val="clear" w:fill="FFFFFF"/>
        </w:rPr>
        <w:t>1、这些来华的留学生，真的有这样的价值吗？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我们很多学校现在招收外国留学生，标准放的非常低：不会中文没关系，学习成绩差没关系，没钱没关系，在本国是屌丝也没关系……只要你愿意来中国，我们可以给钱供你上学，还给你生活费，还给你提供中国学生住不上的豪华宿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微博上有不少大学生网友都反映，自己所在学校的留学生，水平非常低，作业论文什么都不会，到最后还要中国学生老师帮忙做。就这样的学渣废物，你还指望他回国能有什么出息？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当年中国贫弱之时，出国的留学生很多都是艰苦学习，为了日后报效祖国。他们体现出的学习水平和能力，曾令国外学者都为止赞扬惊叹。这样的人回国，才能为国家做出贡献，才有可能往上攀升（当然，不代表就会为国外所用）。而我们现在招的这是些什么东西？这些废物对我们而言有什么价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当然，留学生里面，或许（仅仅是或许）也会有极少数热爱学习，愿意做出点业绩的，但是现在显然这个比例太低了。而造成这种现象的直接原因，就是我们招收外国留学生几乎没有门槛，简直就像是花钱求着洋人来“赏光”一样。这对正在蓬勃向上的中国大学，本身就是一种声誉上的抹黑，让人觉得你特别“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Style w:val="19"/>
          <w:rFonts w:hint="eastAsia" w:asciiTheme="minorEastAsia" w:hAnsiTheme="minorEastAsia" w:eastAsiaTheme="minorEastAsia" w:cstheme="minorEastAsia"/>
          <w:i w:val="0"/>
          <w:caps w:val="0"/>
          <w:color w:val="333333"/>
          <w:spacing w:val="8"/>
          <w:sz w:val="24"/>
          <w:szCs w:val="24"/>
          <w:bdr w:val="none" w:color="auto" w:sz="0" w:space="0"/>
          <w:shd w:val="clear" w:fill="FFFFFF"/>
        </w:rPr>
        <w:t>2、在中国留学和生活，受到格外优待，就会对中国产生好感、就会成为“亲华派”吗？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有些人一厢情愿觉得，外国人在中国生活久了，就会对中国产生感情，以后也会为中国说话，产生亲近感。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试想，一个屁都不懂的第三世界洋屌丝，突然有一天得到一个机会，给他钱，还可以带着家人孩子来中国，好吃好喝好伺候，还有各种超国民待遇，官员笑脸相迎，最后再替他做好论文，赠送他一张中国大学的毕业证书。这个人会对中国什么感觉？亲近？尊敬？崇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恐怕都不是，而是</w:t>
      </w:r>
      <w:r>
        <w:rPr>
          <w:rStyle w:val="19"/>
          <w:rFonts w:hint="eastAsia" w:asciiTheme="minorEastAsia" w:hAnsiTheme="minorEastAsia" w:eastAsiaTheme="minorEastAsia" w:cstheme="minorEastAsia"/>
          <w:i w:val="0"/>
          <w:caps w:val="0"/>
          <w:color w:val="333333"/>
          <w:spacing w:val="8"/>
          <w:sz w:val="24"/>
          <w:szCs w:val="24"/>
          <w:bdr w:val="none" w:color="auto" w:sz="0" w:space="0"/>
          <w:shd w:val="clear" w:fill="FFFFFF"/>
        </w:rPr>
        <w:t>轻蔑</w:t>
      </w: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因为这些东西，来的太容易，我什么都不用付出，轻轻松松就得到了中国本国人要花十倍甚至百倍付出才能得到的东西。那说明什么？说明我是这块土地上的王者，你们之所以跪拜我、巴结我、求着我来，是因为我高贵，我长着一张外国脸，可以给你们学校脸上增光，你们有求于我，所以才对我如此恭维，让我无功受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所以，那个福建的外国留学生才会如此嚣张霸气，对着中国警察，底气十足地推搡、吼叫。因为他长期以来，在中国已经习惯了王者的地位，大家都要顺着他依着他，突然有警察说他骑车带人不对，这当然是冒犯了王者的天威龙颜，怎么能让这位“外国友人”不愤怒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别忘了，当年中国羸弱之时，租界遍地，里面住满了享受着“超国民待遇”的外国人，他们虽然住了许久，会“亲”华吗？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不会，或许会产生一点怜悯，这就算是善良的了，仅此而已。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Style w:val="19"/>
          <w:rFonts w:hint="eastAsia" w:asciiTheme="minorEastAsia" w:hAnsiTheme="minorEastAsia" w:eastAsiaTheme="minorEastAsia" w:cstheme="minorEastAsia"/>
          <w:i w:val="0"/>
          <w:caps w:val="0"/>
          <w:color w:val="333333"/>
          <w:spacing w:val="8"/>
          <w:sz w:val="24"/>
          <w:szCs w:val="24"/>
          <w:bdr w:val="none" w:color="auto" w:sz="0" w:space="0"/>
          <w:shd w:val="clear" w:fill="FFFFFF"/>
        </w:rPr>
        <w:t>3、让外国人“亲华”，需要搞刻意的所谓的“民间交流”、“留学”吗？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现在世界各国内部，都有很多人喜欢美国，崇拜美国。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但美国搞什么花钱买留学生，给留学生超过本国的优厚待遇吗？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根本不用啊。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美国不给优厚待遇，大量外国人反而拼命想往美国大学里面钻。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他们图的是什么？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当然是美国的富裕和繁荣，在美国大学上学，就可能留下了，起码也能镀金。也就是说，美国能给他们提供机会，所以他们自己心甘情愿过去。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中国呢？中国现在已经是世界第二大经济体，第一大工业国，本身的经济力量和政治力量，已经足够吸引很多国家本着自身利益的需求，和中国交好了。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一个第三世界的国家元首，他选择是否亲华，那是要看在国与国的交往中，和中国打交道是否能给本国、或者他所在的政治集团带来利益和好处。至于他本人是否在中国留过学，那完全是一个非常非常非常次要的考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中国这些年外交成果频繁，不但第三世界，甚至欧洲都被打开了很大的缺口，以至于德法抱怨“中国撕裂欧洲”。靠的是什么？是这些国家的领导人当年都来中国留学了？不是，靠的是中国的综合实力，让这些国家看到，和中国交往是有好处的，哪怕就算这个领导人本身内心厌恶中国，在实力和共赢面前，也不得不笑脸相迎，为中国利益服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反之也是一样的。上世纪八十年代，国门打开，中国一大批知识分子在精神上完全向西方跪拜。这帮人有几个真去过美国留学的？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让他们从精神深处彻底跪拜，需要花钱把他们弄过去，享受超国民待遇吗？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不需要，你只要把自己弄的强大，别人自然想要学习你，倾慕你。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而在这之前，搞再多用力过猛的跪舔，也是事倍功半——甚至是无功，负功。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Style w:val="19"/>
          <w:rFonts w:hint="eastAsia" w:asciiTheme="minorEastAsia" w:hAnsiTheme="minorEastAsia" w:eastAsiaTheme="minorEastAsia" w:cstheme="minorEastAsia"/>
          <w:i w:val="0"/>
          <w:caps w:val="0"/>
          <w:color w:val="333333"/>
          <w:spacing w:val="8"/>
          <w:sz w:val="24"/>
          <w:szCs w:val="24"/>
          <w:bdr w:val="none" w:color="auto" w:sz="0" w:space="0"/>
          <w:shd w:val="clear" w:fill="FFFFFF"/>
        </w:rPr>
        <w:t>4、盲目求外国“亲华派”重要，还是巩固自己的基本盘重要？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近几十年来我们的统战工作都有一个根本的误区：不知道为了什么而统战，为了统战而统战。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这样的结果，在政策层面体现的就是：越是亲近自己的，越是自己的基本盘，越漠视；越是和自己离心离德的，越是距离远的，越巴结。</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盲目大量引入外国留学生，且无原则极度讨好跪舔，已经在国内舆论中引发了很多不满。而这其中很多又来自于正在上学或刚离开学校的年轻人。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这些人是未来中国的中坚力量，原本这才是该真正“统战”的。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他们耳闻目睹亲身感受到外国留学生在自己身边嚣张跋扈、不学无术，却看到自己的学校和政府给这些洋垃圾无微不至的关怀体贴和超国民待遇。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他们是什么感受？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他们中的很多人，通过十年寒窗苦读，才换来一张还不错的大学录取通知书，进校之后，却看到智商如同白痴一般的洋人留学生，连中文都不会说，轻轻松松就能和他们做同学，甚至享受他们没有的空调、豪华宿舍、巨额奖学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他们是什么感受？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他们中的有些人，毕业去国外留学，日夜努力考到高分过去，到了那边一切谨小慎微、生活上自己动手，交着高昂学费，还记着别给自己祖国抹黑。回头看看国内，洋人不费吹灰之力，凭着一张脸就能在国内高校轻松横着走，钱拿着，官员惯着，群众依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他们是什么感受？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漠视基本盘，讨好边缘人，这是当年马英九的选举策略，事实证明，在“统战”层面，这种策略是非常失败的。我们不能学习这样的失败者。</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Style w:val="19"/>
          <w:rFonts w:hint="eastAsia" w:asciiTheme="minorEastAsia" w:hAnsiTheme="minorEastAsia" w:eastAsiaTheme="minorEastAsia" w:cstheme="minorEastAsia"/>
          <w:i w:val="0"/>
          <w:caps w:val="0"/>
          <w:color w:val="333333"/>
          <w:spacing w:val="8"/>
          <w:sz w:val="24"/>
          <w:szCs w:val="24"/>
          <w:bdr w:val="none" w:color="auto" w:sz="0" w:space="0"/>
          <w:shd w:val="clear" w:fill="FFFFFF"/>
        </w:rPr>
        <w:t>总结：</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中外民间交往，有一定意义。但不能为了交往而交往，不能靠一方长期忍辱负重来交往，不能搞地位不平等的交往。这样的交往，培养出的不会是友谊，反而可能是怨恨和敌视。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8"/>
          <w:sz w:val="24"/>
          <w:szCs w:val="24"/>
          <w:bdr w:val="none" w:color="auto" w:sz="0" w:space="0"/>
          <w:shd w:val="clear" w:fill="FFFFFF"/>
        </w:rPr>
        <w:t>“一带一路”是我国的重要对外战略，它本身是非常重要和正确的，也是我们国家未来进一步拓展国力，寻找外国市场和原材料产地的重要契机。但是，国家做出了正确的宏观战略，下面执行的时候，也应该真正把好事做好。讨好、收买、跪舔外国留学生和各种洋人，不但无助于“一带一路”的有效执行，反而会给中国社会平添不满，增加阻力，实际上起到了对这些正确政策的抹黑作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80" w:lineRule="atLeast"/>
        <w:ind w:left="0" w:right="0" w:firstLine="0"/>
        <w:jc w:val="left"/>
        <w:rPr>
          <w:rFonts w:hint="eastAsia" w:ascii="微软雅黑" w:hAnsi="微软雅黑" w:eastAsia="微软雅黑" w:cs="微软雅黑"/>
          <w:i w:val="0"/>
          <w:caps w:val="0"/>
          <w:color w:val="333333"/>
          <w:spacing w:val="8"/>
          <w:sz w:val="22"/>
          <w:szCs w:val="22"/>
        </w:rPr>
      </w:pP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504D59" w:themeColor="text1"/>
          <w14:textFill>
            <w14:solidFill>
              <w14:schemeClr w14:val="tx1"/>
            </w14:solidFill>
          </w14:textFill>
        </w:rPr>
      </w:pPr>
      <w:bookmarkStart w:id="280" w:name="_Toc1784781549"/>
      <w:r>
        <w:rPr>
          <w:color w:val="504D59" w:themeColor="text1"/>
          <w:lang w:val="en-US" w:eastAsia="zh-CN"/>
          <w14:textFill>
            <w14:solidFill>
              <w14:schemeClr w14:val="tx1"/>
            </w14:solidFill>
          </w14:textFill>
        </w:rPr>
        <w:t>143、</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"https://mp.weixin.qq.com/s?__biz=MzUzNTkzMTE0Ng==&amp;mid=2247484171&amp;idx=1&amp;sn=78c8be128f0dc3fd8c69e76707935ddc&amp;chksm=fafcb36ecd8b3a78dc8ff99ddf6f15dc7a2c291a3bdbe4dca61a5ebd2fade10a170a997b6595&amp;token=2102834470&amp;lang=zh_CN" \l "rd"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《管理外国留学生，不妨借鉴“普世价值”的思维》</w:t>
      </w:r>
      <w:r>
        <w:rPr>
          <w:rFonts w:hint="default"/>
          <w:color w:val="504D59" w:themeColor="text1"/>
          <w:lang w:val="en-US" w:eastAsia="zh-CN"/>
          <w14:textFill>
            <w14:solidFill>
              <w14:schemeClr w14:val="tx1"/>
            </w14:solidFill>
          </w14:textFill>
        </w:rPr>
        <w:fldChar w:fldCharType="end"/>
      </w:r>
      <w:bookmarkEnd w:id="280"/>
    </w:p>
    <w:p>
      <w:pPr>
        <w:keepNext w:val="0"/>
        <w:keepLines w:val="0"/>
        <w:widowControl/>
        <w:suppressLineNumbers w:val="0"/>
        <w:jc w:val="center"/>
      </w:pPr>
      <w:r>
        <w:rPr>
          <w:rStyle w:val="21"/>
          <w:rFonts w:hint="eastAsia" w:ascii="微软雅黑" w:hAnsi="微软雅黑" w:eastAsia="微软雅黑" w:cs="微软雅黑"/>
          <w:i w:val="0"/>
          <w:caps w:val="0"/>
          <w:spacing w:val="8"/>
          <w:kern w:val="0"/>
          <w:sz w:val="22"/>
          <w:szCs w:val="22"/>
          <w:bdr w:val="none" w:color="auto" w:sz="0" w:space="0"/>
          <w:shd w:val="clear" w:fill="FFFFFF"/>
          <w:lang w:val="en-US" w:eastAsia="zh-CN" w:bidi="ar"/>
        </w:rPr>
        <w:t>2019-07-16</w:t>
      </w:r>
    </w:p>
    <w:p>
      <w:pPr>
        <w:keepNext w:val="0"/>
        <w:keepLines w:val="0"/>
        <w:widowControl/>
        <w:suppressLineNumbers w:val="0"/>
        <w:jc w:val="left"/>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pP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国家招留学生，初衷是想扩大中国的影响力，提升民间的友谊和交流，想法是好的。但有些僵化的官僚主义机构不适合去做这种精细化的意识形态工作，结果给搞成了一团糟。</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说的再直白点，你招来外国留学生，是让他认同你的。那他怎么才能认同你？</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1、你很牛逼，他来了之后像刘姥姥进大观园，大开眼界，先产生尊敬和佩服的感觉；</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2、进而认识到本国上层建筑的落后，开始认可你的社会制度、文化、思想、规矩；</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3、主动去进一步学习你的这些意识形态方面的东西，产生亲近感和真心认同；</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4、觉得自己来自一个糟糕的国家，进入文明社会要学习的东西很多。因此凡是不一样的地方，应该以你为正确。</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5、对你的国家和国民呈现一种仰视的心理姿态。甚至真心愿意为你的国家利益而服务。</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西方就是这样一种套路，其效果也非常好。你看那些跑到美国的中国“公共知识分子”们，一个个舔的那么起劲，美国需要对他们超国民待遇吗？不但不需要，美国开口训斥他们，扣他们的钱，他们照样要毕恭毕敬听着，还诚惶诚恐地继续为美国利益服务。</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而我们的有些部门，完全是反着来的：</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1、留学生会不会中文无所谓，我不但不要求你顺应我，我反而要去在语言问题上低眉顺目去迎合你。</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2、留学生可以不学习中国的政治课（港台学生也是如此）。你连中国的主导政治思想都不了解，谈什么去产生意识形态层面的崇拜？连教育部门自己都缺乏“理论自信”，不敢把本国的意识形态拿出来，怎么能够去教育留学生？</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3、给留学生最豪华的设施，比中国学生还好。这样不但阻断了留学生产生“震撼羡慕”的感觉，反而让本国学生面对留学生产生了这样的感觉，真是失败中的失败。</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4、对留学生法外开恩，让他们感受不到中国的规矩。就产生不了对中国的敬畏。</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5、留学生无功受禄，自然没有任何感恩，反而意识到这是由于自己“洋大人”的身份才得到这些尊贵待遇，不但不会有对中国的仰视，还会产生对中国和中国人的鄙视。</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这样“培养”出来的留学生，在中国呆上一圈，怎么可能产生对中国的敬佩和尊重？又怎么可能真心愿意为这样一个国家的利益而服务？</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抗战时期，在中国生活的日本裔平民也很多，这些人会因为在中国作威作福久了，就对中国产生感情，愿意为中国利益服务吗？呵呵……</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抗战时期，在美国生活的日本裔平民也有很多，美国人把他们关进集中营，他们照样愿意加入美军，为美国利益上战场，甚至还挺勇猛。</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我们过去谈“温良恭俭让”，这是中华文明圈里的东西，你拿这套去对待外国人，不是肉包子打狗吗？外国人自然是要讲“普世价值”的，什么是“普世价值”呢？是力量、规矩、强大、富裕。人类与外族接触的时候，先天性地都会崇拜强大的一方，靠“讨好”是无法和外国人打交道的，“畏威而不怀德”才是很多外国人的心理。你只有坚持自己的规矩，同时又有强大的力量和繁荣的经济和科技作为后盾，才能收到良好的效果。让他知道，你拥有他永远无法企及的伟大力量和文明发达，他才会对你产生崇拜，才会认同你的文明，认同你的规矩，进而心甘情愿为你的利益服务，甚至是“皈依者狂热”。</w:t>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t>随着国家的不断发展，我们会和外国人有越来越多的交往，有必要多借鉴一些“普世价值”的思维和他们打交道。</w:t>
      </w:r>
    </w:p>
    <w:p>
      <w:pP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pPr>
      <w:r>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br w:type="page"/>
      </w:r>
    </w:p>
    <w:p>
      <w:pPr>
        <w:pStyle w:val="2"/>
      </w:pPr>
      <w:bookmarkStart w:id="281" w:name="_Toc1598436041"/>
      <w:r>
        <w:rPr>
          <w:rFonts w:hint="default"/>
        </w:rPr>
        <w:t>【“凯申杯”台湾时事政治知识竞赛】</w:t>
      </w:r>
      <w:bookmarkEnd w:id="281"/>
    </w:p>
    <w:p>
      <w:pPr>
        <w:pStyle w:val="3"/>
        <w:jc w:val="center"/>
        <w:rPr>
          <w:rFonts w:hint="default"/>
          <w:color w:val="504D59" w:themeColor="text1"/>
          <w14:textFill>
            <w14:solidFill>
              <w14:schemeClr w14:val="tx1"/>
            </w14:solidFill>
          </w14:textFill>
        </w:rPr>
      </w:pPr>
      <w:bookmarkStart w:id="282" w:name="_Toc1606125820"/>
      <w:r>
        <w:rPr>
          <w:rFonts w:hint="default"/>
          <w:color w:val="504D59" w:themeColor="text1"/>
          <w14:textFill>
            <w14:solidFill>
              <w14:schemeClr w14:val="tx1"/>
            </w14:solidFill>
          </w14:textFill>
        </w:rPr>
        <w:t>144、</w:t>
      </w:r>
      <w:r>
        <w:rPr>
          <w:rFonts w:hint="default"/>
          <w:color w:val="504D59" w:themeColor="text1"/>
          <w14:textFill>
            <w14:solidFill>
              <w14:schemeClr w14:val="tx1"/>
            </w14:solidFill>
          </w14:textFill>
        </w:rPr>
        <w:fldChar w:fldCharType="begin"/>
      </w:r>
      <w:r>
        <w:rPr>
          <w:rFonts w:hint="default"/>
          <w:color w:val="504D59" w:themeColor="text1"/>
          <w14:textFill>
            <w14:solidFill>
              <w14:schemeClr w14:val="tx1"/>
            </w14:solidFill>
          </w14:textFill>
        </w:rPr>
        <w:instrText xml:space="preserve"> HYPERLINK "https://www.zhihu.com/question/30991607/answer/52396561" \t "/home/mecup/文档\\x/_blank" </w:instrText>
      </w:r>
      <w:r>
        <w:rPr>
          <w:rFonts w:hint="default"/>
          <w:color w:val="504D59" w:themeColor="text1"/>
          <w14:textFill>
            <w14:solidFill>
              <w14:schemeClr w14:val="tx1"/>
            </w14:solidFill>
          </w14:textFill>
        </w:rPr>
        <w:fldChar w:fldCharType="separate"/>
      </w:r>
      <w:r>
        <w:rPr>
          <w:rStyle w:val="22"/>
          <w:rFonts w:hint="default" w:ascii="Arial" w:hAnsi="Arial" w:cs="Arial"/>
          <w:i w:val="0"/>
          <w:caps w:val="0"/>
          <w:color w:val="504D59" w:themeColor="text1"/>
          <w:spacing w:val="0"/>
          <w:szCs w:val="24"/>
          <w:u w:val="none"/>
          <w:bdr w:val="none" w:color="auto" w:sz="0" w:space="0"/>
          <w14:textFill>
            <w14:solidFill>
              <w14:schemeClr w14:val="tx1"/>
            </w14:solidFill>
          </w14:textFill>
        </w:rPr>
        <w:t>第一届（2014年）</w:t>
      </w:r>
      <w:r>
        <w:rPr>
          <w:rFonts w:hint="default"/>
          <w:color w:val="504D59" w:themeColor="text1"/>
          <w14:textFill>
            <w14:solidFill>
              <w14:schemeClr w14:val="tx1"/>
            </w14:solidFill>
          </w14:textFill>
        </w:rPr>
        <w:fldChar w:fldCharType="end"/>
      </w:r>
      <w:bookmarkEnd w:id="282"/>
    </w:p>
    <w:p>
      <w:pPr>
        <w:pStyle w:val="17"/>
        <w:keepNext w:val="0"/>
        <w:keepLines w:val="0"/>
        <w:widowControl/>
        <w:suppressLineNumbers w:val="0"/>
      </w:pPr>
      <w:r>
        <w:rPr>
          <w:b/>
        </w:rPr>
        <w:t>“凯申杯”首届（2014）台湾时事政治知识竞赛</w:t>
      </w:r>
    </w:p>
    <w:p>
      <w:pPr>
        <w:pStyle w:val="17"/>
        <w:keepNext w:val="0"/>
        <w:keepLines w:val="0"/>
        <w:widowControl/>
        <w:suppressLineNumbers w:val="0"/>
      </w:pPr>
      <w:r>
        <w:t>说明：</w:t>
      </w:r>
      <w:r>
        <w:br w:type="textWrapping"/>
      </w:r>
      <w:r>
        <w:t>1、“凯申杯”台湾时事政治知识竞赛每年举办一届，目的是测试大陆网民对台湾的了解程度</w:t>
      </w:r>
      <w:r>
        <w:br w:type="textWrapping"/>
      </w:r>
      <w:r>
        <w:t>2、本试题满分为100分，获得60分以上为对台湾时政稍有耳闻，80分以上为对台湾时政较为熟悉，90分以上为对台湾时政非常熟悉，95分以上说明您平时经常特意关注各种台湾媒体消息。</w:t>
      </w:r>
      <w:r>
        <w:br w:type="textWrapping"/>
      </w:r>
      <w:r>
        <w:t>3、在答题过程中，不得查阅任何资料，包括书籍、互联网、询问他人等</w:t>
      </w:r>
      <w:r>
        <w:br w:type="textWrapping"/>
      </w:r>
      <w:r>
        <w:t>4、凯申杯台湾知识竞赛将于每年九月最后一个星期推出</w:t>
      </w:r>
      <w:r>
        <w:br w:type="textWrapping"/>
      </w:r>
      <w:r>
        <w:t>5、知识竞赛的主要内容为台湾前一年十月至当年九月的时事，以及部分与台湾有关的常识和历史内容。</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一、单项选择（20题，每题3分，共60分）</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1-1、现在台湾官方对自己政权的称呼是：__________</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A 中华台北    </w:t>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B 中华民国</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C 台湾共和国     D 中华人民共和国台湾特别行政区      E 大台湾及金门、连江联合民众国</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1-2、大陆媒体对台湾以下职位或机构报道时，下列哪个可以不用加双引号？</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A 总统     B 中央社      C 行政院长      </w:t>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D 台北市长</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E 立法院</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1-3、中华台北体育代表团在国际赛场上获得金牌时，演奏的歌曲是____________</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A 《青天白日满地红》</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B 《三民主义歌》      C 《义勇军进行曲》</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D 《巩金瓯》        E 《大国民》</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1-4、下列台湾政治人物中，哪位没有成为过台湾最高领导人？</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A 蒋经国     B 严家淦     </w:t>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 C 连战</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D 陈水扁      E 李登辉</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1-5、台湾历史上著名的“二二八”事件，发生于_______年</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A 1949      </w:t>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B 1947</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C 1950      D 1946      E 2012</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1-6、以下台湾政党中，被称为“橘营”的是_______</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A 中国国民党       B 民主进步党        C 新党      </w:t>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D 亲民党</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E 台湾团结联盟</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1-7、在地理上、政治上，通常被人们提及的台湾南北分界线是_________</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A 高屏溪      B 淡水河      </w:t>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C 浊水溪</w:t>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D 台湾海峡      E 巴士海峡</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1971年，根据联合国大会第2758号决议原文：立即把蒋介石的代表从它在联合国组织及其所属一切机构中所___⑧___占据的席位上___⑨___出去。</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1-8、</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A 合法    </w:t>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B 非法</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C 合理     D 自然</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1-9、</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A 邀请    B 劝离     C 婉拒     </w:t>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D 驱逐</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1-10、钓鱼岛的行政区划，属于下列哪个县市？</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A 台北市     B 新北市       </w:t>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C 宜兰县</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D 桃园县      E 三沙市</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1-11、台湾唯一一个不沿海的县市，被称为台湾的“内地”的是________</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A 彰化县      B 嘉义县       C 台中市      D 云林县        </w:t>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E 南投县</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1-12、在目前的台湾政界有“死亡之握”称号的政治人物是_______</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A 马英九</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B 蔡英文       C 连战        D 江宜桦       E 蒋志清</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以下（13-19题）是当前互联网上流传较广的台湾政论节目中的论点，请根据题干选择相应选项</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1-13、“全世界这些________，没有台湾人的支持，他做不出来”</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A 论文     </w:t>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B 高科技</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C 芯片     D 方便面      E 核武器</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1-14、“河南跟河北，是中国最贫穷的城市，在就他们的所得而言，________是非常昂贵的。”</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A iPhone6       B 华为Mate7      C 台湾产的HTC手机       </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br w:type="textWrapping"/>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D 冷冻水饺</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F 二向箔</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1-15、“人均所得是很低的，在深圳的火车站吃泡面，引起________人围观，大家觉得说这个东西这么香”</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A、五六个人     </w:t>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B 五六十个人</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C 五六百个人       </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D 五六千个人    </w:t>
      </w:r>
      <w:r>
        <w:rPr>
          <w:rFonts w:hint="default" w:asciiTheme="minorEastAsia" w:hAnsiTheme="minorEastAsia" w:cstheme="minorEastAsia"/>
          <w:i w:val="0"/>
          <w:caps w:val="0"/>
          <w:color w:val="494949"/>
          <w:spacing w:val="0"/>
          <w:kern w:val="0"/>
          <w:sz w:val="24"/>
          <w:szCs w:val="24"/>
          <w:shd w:val="clear" w:fill="E7EEF4"/>
          <w:lang w:eastAsia="zh-CN" w:bidi="ar"/>
        </w:rPr>
        <w:t xml:space="preserve"> </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E 五六万个人</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1-16、“台湾现在已经是民主______”</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A、0分     B、60分    C、80分     </w:t>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D、100分</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E 120分</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1-17、“台湾的产妇在产后要_______，这是非常重要的一件事。不过在中国大陆呢，原本是没有这个风俗习惯的，但是随着两岸之间的交流，台湾的节目在大陆热播，那么许多对岸的妈妈们，现在也开始流行起_______了”</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A 坐轮椅     </w:t>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B 坐月子</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C 坐北朝南      D 坐井观天       E 坐台</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1-18、国民党立委陈碧涵质询台湾“国安局长”：“这个林志炫没有得到冠军，是_______搞的鬼，这个情报你觉得正不正确？”</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A 湖南卫视    B “我是歌手”组委会   </w:t>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C 中共</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D 联合国    E 三体人</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1-19、大陆人存钱存一辈子的愿望，是要来_______一次</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A 梵蒂冈    B 沙特阿拉伯     C 曲阜     D 印度    </w:t>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E 台湾</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1-20、下列哪位人物曾经于1950年底被台湾“革命实践研究院”聘为高级教官？</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A 石田介雄          B 尼古拉·维拉迪米洛维奇·叶利札罗夫         </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C 岩里政男          </w:t>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D 冈村宁次</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E 张灵甫        </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二、多项选择（5题，每题4分，共20分）</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2-1、2014年台湾七合一选举中，台北市长选举中，目前民调领先的两个候选人是</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A 沈富雄    </w:t>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B 连胜文    C 柯文哲</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D 蔡英文   E 宋楚瑜   F 招显聪</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2-2、台湾在上世纪中期，曾计划武力攻击大陆，下列哪些是当时的口号？</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A 一年准备     B 两年反攻      C 三年扫荡      </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D 五年成功</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E 三个月消灭共党       F 三个月灭亡中国</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2-3、下列哪些书在台湾曾经被列为禁书？</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A 《围城》    B《约翰 克利斯朵夫》    C《射雕英雄传》    </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D《金粉世家》    E《卧虎藏龙》</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F《先总统蒋公思想言论集》</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2-4、在台湾的时政论坛中，</w:t>
      </w:r>
      <w:r>
        <w:rPr>
          <w:rFonts w:hint="eastAsia" w:asciiTheme="minorEastAsia" w:hAnsiTheme="minorEastAsia" w:eastAsiaTheme="minorEastAsia" w:cstheme="minorEastAsia"/>
          <w:i w:val="0"/>
          <w:caps w:val="0"/>
          <w:color w:val="FF03F3"/>
          <w:spacing w:val="0"/>
          <w:kern w:val="0"/>
          <w:sz w:val="24"/>
          <w:szCs w:val="24"/>
          <w:shd w:val="clear" w:fill="E7EEF4"/>
          <w:lang w:val="en-US" w:eastAsia="zh-CN" w:bidi="ar"/>
        </w:rPr>
        <w:t>689指的是__________</w:t>
      </w: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w:t>
      </w:r>
      <w:r>
        <w:rPr>
          <w:rFonts w:hint="eastAsia" w:asciiTheme="minorEastAsia" w:hAnsiTheme="minorEastAsia" w:eastAsiaTheme="minorEastAsia" w:cstheme="minorEastAsia"/>
          <w:i w:val="0"/>
          <w:caps w:val="0"/>
          <w:color w:val="0F03FE"/>
          <w:spacing w:val="0"/>
          <w:kern w:val="0"/>
          <w:sz w:val="24"/>
          <w:szCs w:val="24"/>
          <w:shd w:val="clear" w:fill="E7EEF4"/>
          <w:lang w:val="en-US" w:eastAsia="zh-CN" w:bidi="ar"/>
        </w:rPr>
        <w:t>609指的是___________</w:t>
      </w: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FE06DC"/>
          <w:spacing w:val="0"/>
          <w:kern w:val="0"/>
          <w:sz w:val="24"/>
          <w:szCs w:val="24"/>
          <w:shd w:val="clear" w:fill="E7EEF4"/>
          <w:lang w:val="en-US" w:eastAsia="zh-CN" w:bidi="ar"/>
        </w:rPr>
        <w:t>A 国民党(蓝营)支持者</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w:t>
      </w:r>
      <w:r>
        <w:rPr>
          <w:rFonts w:hint="eastAsia" w:asciiTheme="minorEastAsia" w:hAnsiTheme="minorEastAsia" w:eastAsiaTheme="minorEastAsia" w:cstheme="minorEastAsia"/>
          <w:b/>
          <w:i w:val="0"/>
          <w:caps w:val="0"/>
          <w:color w:val="0906FE"/>
          <w:spacing w:val="0"/>
          <w:kern w:val="0"/>
          <w:sz w:val="24"/>
          <w:szCs w:val="24"/>
          <w:shd w:val="clear" w:fill="E7EEF4"/>
          <w:lang w:val="en-US" w:eastAsia="zh-CN" w:bidi="ar"/>
        </w:rPr>
        <w:t>B 民进党(绿营)支持者</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C 共产党支持者        </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D 日本支持者       E 美国支持者      F 中国国民党革命委员会支持者</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2-5、下列哪些网络词语是台湾互联网上较为流行的？</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A 噗呲        B 科科        C 鲁蛇          </w:t>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br w:type="textWrapping"/>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D 水母        E 乡民</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       </w:t>
      </w:r>
      <w:r>
        <w:rPr>
          <w:rFonts w:hint="default" w:asciiTheme="minorEastAsia" w:hAnsiTheme="minorEastAsia" w:cstheme="minorEastAsia"/>
          <w:i w:val="0"/>
          <w:caps w:val="0"/>
          <w:color w:val="494949"/>
          <w:spacing w:val="0"/>
          <w:kern w:val="0"/>
          <w:sz w:val="24"/>
          <w:szCs w:val="24"/>
          <w:shd w:val="clear" w:fill="E7EEF4"/>
          <w:lang w:eastAsia="zh-CN" w:bidi="ar"/>
        </w:rPr>
        <w:t xml:space="preserve"> </w:t>
      </w: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F 翔</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三、填空题（每空1分，共10分）</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0E01FF"/>
          <w:spacing w:val="0"/>
          <w:kern w:val="0"/>
          <w:sz w:val="24"/>
          <w:szCs w:val="24"/>
          <w:shd w:val="clear" w:fill="E7EEF4"/>
          <w:lang w:val="en-US" w:eastAsia="zh-CN" w:bidi="ar"/>
        </w:rPr>
        <w:t>3-1、2014年台湾“太阳花运动”中涌现的新生代政治人物，被称为“帆廷二神”的是</w:t>
      </w:r>
      <w:r>
        <w:rPr>
          <w:rFonts w:hint="eastAsia" w:asciiTheme="minorEastAsia" w:hAnsiTheme="minorEastAsia" w:eastAsiaTheme="minorEastAsia" w:cstheme="minorEastAsia"/>
          <w:b/>
          <w:i w:val="0"/>
          <w:caps w:val="0"/>
          <w:color w:val="0E01FF"/>
          <w:spacing w:val="0"/>
          <w:kern w:val="0"/>
          <w:sz w:val="24"/>
          <w:szCs w:val="24"/>
          <w:shd w:val="clear" w:fill="E7EEF4"/>
          <w:lang w:val="en-US" w:eastAsia="zh-CN" w:bidi="ar"/>
        </w:rPr>
        <w:t>_____林飞帆_____</w:t>
      </w:r>
      <w:r>
        <w:rPr>
          <w:rFonts w:hint="eastAsia" w:asciiTheme="minorEastAsia" w:hAnsiTheme="minorEastAsia" w:eastAsiaTheme="minorEastAsia" w:cstheme="minorEastAsia"/>
          <w:i w:val="0"/>
          <w:caps w:val="0"/>
          <w:color w:val="0E01FF"/>
          <w:spacing w:val="0"/>
          <w:kern w:val="0"/>
          <w:sz w:val="24"/>
          <w:szCs w:val="24"/>
          <w:shd w:val="clear" w:fill="E7EEF4"/>
          <w:lang w:val="en-US" w:eastAsia="zh-CN" w:bidi="ar"/>
        </w:rPr>
        <w:t>、</w:t>
      </w:r>
      <w:r>
        <w:rPr>
          <w:rFonts w:hint="eastAsia" w:asciiTheme="minorEastAsia" w:hAnsiTheme="minorEastAsia" w:eastAsiaTheme="minorEastAsia" w:cstheme="minorEastAsia"/>
          <w:b/>
          <w:i w:val="0"/>
          <w:caps w:val="0"/>
          <w:color w:val="0E01FF"/>
          <w:spacing w:val="0"/>
          <w:kern w:val="0"/>
          <w:sz w:val="24"/>
          <w:szCs w:val="24"/>
          <w:shd w:val="clear" w:fill="E7EEF4"/>
          <w:lang w:val="en-US" w:eastAsia="zh-CN" w:bidi="ar"/>
        </w:rPr>
        <w:t>______陈为廷______</w:t>
      </w:r>
      <w:r>
        <w:rPr>
          <w:rFonts w:hint="eastAsia" w:asciiTheme="minorEastAsia" w:hAnsiTheme="minorEastAsia" w:eastAsiaTheme="minorEastAsia" w:cstheme="minorEastAsia"/>
          <w:i w:val="0"/>
          <w:caps w:val="0"/>
          <w:color w:val="0E01FF"/>
          <w:spacing w:val="0"/>
          <w:kern w:val="0"/>
          <w:sz w:val="24"/>
          <w:szCs w:val="24"/>
          <w:shd w:val="clear" w:fill="E7EEF4"/>
          <w:lang w:val="en-US" w:eastAsia="zh-CN" w:bidi="ar"/>
        </w:rPr>
        <w:t>。</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0E01FF"/>
          <w:spacing w:val="0"/>
          <w:kern w:val="0"/>
          <w:sz w:val="24"/>
          <w:szCs w:val="24"/>
          <w:shd w:val="clear" w:fill="E7EEF4"/>
          <w:lang w:val="en-US" w:eastAsia="zh-CN" w:bidi="ar"/>
        </w:rPr>
        <w:t>3-2、2014年高雄气爆，时任高雄市长的是</w:t>
      </w:r>
      <w:r>
        <w:rPr>
          <w:rFonts w:hint="eastAsia" w:asciiTheme="minorEastAsia" w:hAnsiTheme="minorEastAsia" w:eastAsiaTheme="minorEastAsia" w:cstheme="minorEastAsia"/>
          <w:b/>
          <w:i w:val="0"/>
          <w:caps w:val="0"/>
          <w:color w:val="0E01FF"/>
          <w:spacing w:val="0"/>
          <w:kern w:val="0"/>
          <w:sz w:val="24"/>
          <w:szCs w:val="24"/>
          <w:shd w:val="clear" w:fill="E7EEF4"/>
          <w:lang w:val="en-US" w:eastAsia="zh-CN" w:bidi="ar"/>
        </w:rPr>
        <w:t>_____陈菊_____</w:t>
      </w:r>
      <w:r>
        <w:rPr>
          <w:rFonts w:hint="eastAsia" w:asciiTheme="minorEastAsia" w:hAnsiTheme="minorEastAsia" w:eastAsiaTheme="minorEastAsia" w:cstheme="minorEastAsia"/>
          <w:i w:val="0"/>
          <w:caps w:val="0"/>
          <w:color w:val="0E01FF"/>
          <w:spacing w:val="0"/>
          <w:kern w:val="0"/>
          <w:sz w:val="24"/>
          <w:szCs w:val="24"/>
          <w:shd w:val="clear" w:fill="E7EEF4"/>
          <w:lang w:val="en-US" w:eastAsia="zh-CN" w:bidi="ar"/>
        </w:rPr>
        <w:t>。</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0E01FF"/>
          <w:spacing w:val="0"/>
          <w:kern w:val="0"/>
          <w:sz w:val="24"/>
          <w:szCs w:val="24"/>
          <w:shd w:val="clear" w:fill="E7EEF4"/>
          <w:lang w:val="en-US" w:eastAsia="zh-CN" w:bidi="ar"/>
        </w:rPr>
        <w:t>3-3、台湾目前的“四大报”是指</w:t>
      </w:r>
      <w:r>
        <w:rPr>
          <w:rFonts w:hint="eastAsia" w:asciiTheme="minorEastAsia" w:hAnsiTheme="minorEastAsia" w:eastAsiaTheme="minorEastAsia" w:cstheme="minorEastAsia"/>
          <w:b/>
          <w:i w:val="0"/>
          <w:caps w:val="0"/>
          <w:color w:val="0E01FF"/>
          <w:spacing w:val="0"/>
          <w:kern w:val="0"/>
          <w:sz w:val="24"/>
          <w:szCs w:val="24"/>
          <w:shd w:val="clear" w:fill="E7EEF4"/>
          <w:lang w:val="en-US" w:eastAsia="zh-CN" w:bidi="ar"/>
        </w:rPr>
        <w:t>____自由时报_____</w:t>
      </w:r>
      <w:r>
        <w:rPr>
          <w:rFonts w:hint="eastAsia" w:asciiTheme="minorEastAsia" w:hAnsiTheme="minorEastAsia" w:eastAsiaTheme="minorEastAsia" w:cstheme="minorEastAsia"/>
          <w:i w:val="0"/>
          <w:caps w:val="0"/>
          <w:color w:val="0E01FF"/>
          <w:spacing w:val="0"/>
          <w:kern w:val="0"/>
          <w:sz w:val="24"/>
          <w:szCs w:val="24"/>
          <w:shd w:val="clear" w:fill="E7EEF4"/>
          <w:lang w:val="en-US" w:eastAsia="zh-CN" w:bidi="ar"/>
        </w:rPr>
        <w:t>、</w:t>
      </w:r>
      <w:r>
        <w:rPr>
          <w:rFonts w:hint="eastAsia" w:asciiTheme="minorEastAsia" w:hAnsiTheme="minorEastAsia" w:eastAsiaTheme="minorEastAsia" w:cstheme="minorEastAsia"/>
          <w:b/>
          <w:i w:val="0"/>
          <w:caps w:val="0"/>
          <w:color w:val="0E01FF"/>
          <w:spacing w:val="0"/>
          <w:kern w:val="0"/>
          <w:sz w:val="24"/>
          <w:szCs w:val="24"/>
          <w:shd w:val="clear" w:fill="E7EEF4"/>
          <w:lang w:val="en-US" w:eastAsia="zh-CN" w:bidi="ar"/>
        </w:rPr>
        <w:t>_____苹果日报____</w:t>
      </w:r>
      <w:r>
        <w:rPr>
          <w:rFonts w:hint="eastAsia" w:asciiTheme="minorEastAsia" w:hAnsiTheme="minorEastAsia" w:eastAsiaTheme="minorEastAsia" w:cstheme="minorEastAsia"/>
          <w:i w:val="0"/>
          <w:caps w:val="0"/>
          <w:color w:val="0E01FF"/>
          <w:spacing w:val="0"/>
          <w:kern w:val="0"/>
          <w:sz w:val="24"/>
          <w:szCs w:val="24"/>
          <w:shd w:val="clear" w:fill="E7EEF4"/>
          <w:lang w:val="en-US" w:eastAsia="zh-CN" w:bidi="ar"/>
        </w:rPr>
        <w:t>、</w:t>
      </w:r>
      <w:r>
        <w:rPr>
          <w:rFonts w:hint="eastAsia" w:asciiTheme="minorEastAsia" w:hAnsiTheme="minorEastAsia" w:eastAsiaTheme="minorEastAsia" w:cstheme="minorEastAsia"/>
          <w:b/>
          <w:i w:val="0"/>
          <w:caps w:val="0"/>
          <w:color w:val="0E01FF"/>
          <w:spacing w:val="0"/>
          <w:kern w:val="0"/>
          <w:sz w:val="24"/>
          <w:szCs w:val="24"/>
          <w:shd w:val="clear" w:fill="E7EEF4"/>
          <w:lang w:val="en-US" w:eastAsia="zh-CN" w:bidi="ar"/>
        </w:rPr>
        <w:t>_____中国时报____</w:t>
      </w:r>
      <w:r>
        <w:rPr>
          <w:rFonts w:hint="eastAsia" w:asciiTheme="minorEastAsia" w:hAnsiTheme="minorEastAsia" w:eastAsiaTheme="minorEastAsia" w:cstheme="minorEastAsia"/>
          <w:i w:val="0"/>
          <w:caps w:val="0"/>
          <w:color w:val="0E01FF"/>
          <w:spacing w:val="0"/>
          <w:kern w:val="0"/>
          <w:sz w:val="24"/>
          <w:szCs w:val="24"/>
          <w:shd w:val="clear" w:fill="E7EEF4"/>
          <w:lang w:val="en-US" w:eastAsia="zh-CN" w:bidi="ar"/>
        </w:rPr>
        <w:t>、</w:t>
      </w:r>
      <w:r>
        <w:rPr>
          <w:rFonts w:hint="eastAsia" w:asciiTheme="minorEastAsia" w:hAnsiTheme="minorEastAsia" w:eastAsiaTheme="minorEastAsia" w:cstheme="minorEastAsia"/>
          <w:b/>
          <w:i w:val="0"/>
          <w:caps w:val="0"/>
          <w:color w:val="0E01FF"/>
          <w:spacing w:val="0"/>
          <w:kern w:val="0"/>
          <w:sz w:val="24"/>
          <w:szCs w:val="24"/>
          <w:shd w:val="clear" w:fill="E7EEF4"/>
          <w:lang w:val="en-US" w:eastAsia="zh-CN" w:bidi="ar"/>
        </w:rPr>
        <w:t>_____联合报____</w:t>
      </w:r>
      <w:r>
        <w:rPr>
          <w:rFonts w:hint="eastAsia" w:asciiTheme="minorEastAsia" w:hAnsiTheme="minorEastAsia" w:eastAsiaTheme="minorEastAsia" w:cstheme="minorEastAsia"/>
          <w:i w:val="0"/>
          <w:caps w:val="0"/>
          <w:color w:val="0E01FF"/>
          <w:spacing w:val="0"/>
          <w:kern w:val="0"/>
          <w:sz w:val="24"/>
          <w:szCs w:val="24"/>
          <w:shd w:val="clear" w:fill="E7EEF4"/>
          <w:lang w:val="en-US" w:eastAsia="zh-CN" w:bidi="ar"/>
        </w:rPr>
        <w:t>四家纸面媒体。</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0E01FF"/>
          <w:spacing w:val="0"/>
          <w:kern w:val="0"/>
          <w:sz w:val="24"/>
          <w:szCs w:val="24"/>
          <w:shd w:val="clear" w:fill="E7EEF4"/>
          <w:lang w:val="en-US" w:eastAsia="zh-CN" w:bidi="ar"/>
        </w:rPr>
        <w:t>3-4、目前深受台湾年轻人欢迎，在台湾人气排名第一的论坛是______</w:t>
      </w:r>
      <w:r>
        <w:rPr>
          <w:rFonts w:hint="eastAsia" w:asciiTheme="minorEastAsia" w:hAnsiTheme="minorEastAsia" w:eastAsiaTheme="minorEastAsia" w:cstheme="minorEastAsia"/>
          <w:b/>
          <w:i w:val="0"/>
          <w:caps w:val="0"/>
          <w:color w:val="0E01FF"/>
          <w:spacing w:val="0"/>
          <w:kern w:val="0"/>
          <w:sz w:val="24"/>
          <w:szCs w:val="24"/>
          <w:shd w:val="clear" w:fill="E7EEF4"/>
          <w:lang w:val="en-US" w:eastAsia="zh-CN" w:bidi="ar"/>
        </w:rPr>
        <w:t>PTT</w:t>
      </w:r>
      <w:r>
        <w:rPr>
          <w:rFonts w:hint="eastAsia" w:asciiTheme="minorEastAsia" w:hAnsiTheme="minorEastAsia" w:eastAsiaTheme="minorEastAsia" w:cstheme="minorEastAsia"/>
          <w:i w:val="0"/>
          <w:caps w:val="0"/>
          <w:color w:val="0E01FF"/>
          <w:spacing w:val="0"/>
          <w:kern w:val="0"/>
          <w:sz w:val="24"/>
          <w:szCs w:val="24"/>
          <w:shd w:val="clear" w:fill="E7EEF4"/>
          <w:lang w:val="en-US" w:eastAsia="zh-CN" w:bidi="ar"/>
        </w:rPr>
        <w:t>______。</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0E01FF"/>
          <w:spacing w:val="0"/>
          <w:kern w:val="0"/>
          <w:sz w:val="24"/>
          <w:szCs w:val="24"/>
          <w:shd w:val="clear" w:fill="E7EEF4"/>
          <w:lang w:val="en-US" w:eastAsia="zh-CN" w:bidi="ar"/>
        </w:rPr>
        <w:t>3-5、台湾现在在南海实际控制的唯一岛屿是</w:t>
      </w:r>
      <w:r>
        <w:rPr>
          <w:rFonts w:hint="eastAsia" w:asciiTheme="minorEastAsia" w:hAnsiTheme="minorEastAsia" w:eastAsiaTheme="minorEastAsia" w:cstheme="minorEastAsia"/>
          <w:b/>
          <w:i w:val="0"/>
          <w:caps w:val="0"/>
          <w:color w:val="0E01FF"/>
          <w:spacing w:val="0"/>
          <w:kern w:val="0"/>
          <w:sz w:val="24"/>
          <w:szCs w:val="24"/>
          <w:shd w:val="clear" w:fill="E7EEF4"/>
          <w:lang w:val="en-US" w:eastAsia="zh-CN" w:bidi="ar"/>
        </w:rPr>
        <w:t>____太平岛_____</w:t>
      </w:r>
      <w:r>
        <w:rPr>
          <w:rFonts w:hint="eastAsia" w:asciiTheme="minorEastAsia" w:hAnsiTheme="minorEastAsia" w:eastAsiaTheme="minorEastAsia" w:cstheme="minorEastAsia"/>
          <w:i w:val="0"/>
          <w:caps w:val="0"/>
          <w:color w:val="0E01FF"/>
          <w:spacing w:val="0"/>
          <w:kern w:val="0"/>
          <w:sz w:val="24"/>
          <w:szCs w:val="24"/>
          <w:shd w:val="clear" w:fill="E7EEF4"/>
          <w:lang w:val="en-US" w:eastAsia="zh-CN" w:bidi="ar"/>
        </w:rPr>
        <w:t>。</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0E01FF"/>
          <w:spacing w:val="0"/>
          <w:kern w:val="0"/>
          <w:sz w:val="24"/>
          <w:szCs w:val="24"/>
          <w:shd w:val="clear" w:fill="E7EEF4"/>
          <w:lang w:val="en-US" w:eastAsia="zh-CN" w:bidi="ar"/>
        </w:rPr>
        <w:t>3-6、阅读下面一段材料并填空：“民国六十年七月二十九日，我海军支队 ＜内含太湖 ，太康， 及中肃号战车登陆舰装载陆战队一加强连＞，在南沙第二大岛" _____</w:t>
      </w:r>
      <w:r>
        <w:rPr>
          <w:rFonts w:hint="eastAsia" w:asciiTheme="minorEastAsia" w:hAnsiTheme="minorEastAsia" w:eastAsiaTheme="minorEastAsia" w:cstheme="minorEastAsia"/>
          <w:b/>
          <w:i w:val="0"/>
          <w:caps w:val="0"/>
          <w:color w:val="0E01FF"/>
          <w:spacing w:val="0"/>
          <w:kern w:val="0"/>
          <w:sz w:val="24"/>
          <w:szCs w:val="24"/>
          <w:shd w:val="clear" w:fill="E7EEF4"/>
          <w:lang w:val="en-US" w:eastAsia="zh-CN" w:bidi="ar"/>
        </w:rPr>
        <w:t>中业岛</w:t>
      </w:r>
      <w:r>
        <w:rPr>
          <w:rFonts w:hint="eastAsia" w:asciiTheme="minorEastAsia" w:hAnsiTheme="minorEastAsia" w:eastAsiaTheme="minorEastAsia" w:cstheme="minorEastAsia"/>
          <w:i w:val="0"/>
          <w:caps w:val="0"/>
          <w:color w:val="0E01FF"/>
          <w:spacing w:val="0"/>
          <w:kern w:val="0"/>
          <w:sz w:val="24"/>
          <w:szCs w:val="24"/>
          <w:shd w:val="clear" w:fill="E7EEF4"/>
          <w:lang w:val="en-US" w:eastAsia="zh-CN" w:bidi="ar"/>
        </w:rPr>
        <w:t>_____" 发现菲律宾海军陆战队正在登岛。支队长郝德云上校， 下令三寸炮准备开炮 ，一小时内要将菲军全部歼灭， 但却忽然接到命令奉令 ：不挑战 ，只好眼睁睁看国土沦陷……”（来自台陆战队官方资料）</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四、简答题（2题，每题5分，共10分）</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FF00E6"/>
          <w:spacing w:val="0"/>
          <w:kern w:val="0"/>
          <w:sz w:val="24"/>
          <w:szCs w:val="24"/>
          <w:shd w:val="clear" w:fill="E7EEF4"/>
          <w:lang w:val="en-US" w:eastAsia="zh-CN" w:bidi="ar"/>
        </w:rPr>
        <w:t>4-1、请列举出除以下人物之外的，5位目前仍活跃在台湾政界的政治人物（每位1分，共5分）</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FF00E6"/>
          <w:spacing w:val="0"/>
          <w:kern w:val="0"/>
          <w:sz w:val="24"/>
          <w:szCs w:val="24"/>
          <w:shd w:val="clear" w:fill="E7EEF4"/>
          <w:lang w:val="en-US" w:eastAsia="zh-CN" w:bidi="ar"/>
        </w:rPr>
        <w:t>（不能在这些人物中间：马英九、蔡英文、宋楚瑜、李登辉、连战）</w:t>
      </w:r>
    </w:p>
    <w:p>
      <w:pPr>
        <w:keepNext w:val="0"/>
        <w:keepLines w:val="0"/>
        <w:widowControl/>
        <w:suppressLineNumbers w:val="0"/>
        <w:shd w:val="clear" w:fill="E7EEF4"/>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答：胡志强  朱立伦  刘兆玄  江宜桦  游锡堃</w:t>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br w:type="textWrapping"/>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 xml:space="preserve">  </w:t>
      </w:r>
      <w:r>
        <w:rPr>
          <w:rFonts w:hint="default" w:asciiTheme="minorEastAsia" w:hAnsiTheme="minorEastAsia" w:cstheme="minorEastAsia"/>
          <w:b/>
          <w:i w:val="0"/>
          <w:caps w:val="0"/>
          <w:color w:val="494949"/>
          <w:spacing w:val="0"/>
          <w:kern w:val="0"/>
          <w:sz w:val="24"/>
          <w:szCs w:val="24"/>
          <w:shd w:val="clear" w:fill="E7EEF4"/>
          <w:lang w:eastAsia="zh-CN" w:bidi="ar"/>
        </w:rPr>
        <w:t xml:space="preserve"> </w:t>
      </w: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吕秀莲  谢长廷  苏贞昌  陈菊   郁慕明……</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ED1C24"/>
          <w:spacing w:val="0"/>
          <w:kern w:val="0"/>
          <w:sz w:val="24"/>
          <w:szCs w:val="24"/>
          <w:shd w:val="clear" w:fill="E7EEF4"/>
          <w:lang w:val="en-US" w:eastAsia="zh-CN" w:bidi="ar"/>
        </w:rPr>
        <w:t>4-2、阅读以下材料，回答问题</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0703FE"/>
          <w:spacing w:val="0"/>
          <w:kern w:val="0"/>
          <w:sz w:val="24"/>
          <w:szCs w:val="24"/>
          <w:shd w:val="clear" w:fill="E7EEF4"/>
          <w:lang w:val="en-US" w:eastAsia="zh-CN" w:bidi="ar"/>
        </w:rPr>
        <w:t>　　钱复说，他80岁了，前70年活的高高兴兴的，他认为民主政治最好，一生拚命为实现民主政治的品质与效率，他以前跟XXX讲话时，那个时候是威权时代，讲错话是可以出大问题的，“我说戒严是不对的，是错的，不该做这个事情，民主是对的，自由是对的，你要做”，最近这个十年，“我后悔我说了这些，民主跟自由到了台湾都变假的了，假的民主，民主可以说不允许人投票吗，不许你表决吗，台湾可以呀，不让你开会，霸占主席台，而主席居然不敢动用警察权”。  </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0703FE"/>
          <w:spacing w:val="0"/>
          <w:kern w:val="0"/>
          <w:sz w:val="24"/>
          <w:szCs w:val="24"/>
          <w:shd w:val="clear" w:fill="E7EEF4"/>
          <w:lang w:val="en-US" w:eastAsia="zh-CN" w:bidi="ar"/>
        </w:rPr>
        <w:t>　　钱复说，像是外交没有黑箱是做不了的，任何的决策其实都是黑箱的，土地改革能不黑箱作业吗？要是公开，那些地主老早就造反了。 </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0703FE"/>
          <w:spacing w:val="0"/>
          <w:kern w:val="0"/>
          <w:sz w:val="24"/>
          <w:szCs w:val="24"/>
          <w:shd w:val="clear" w:fill="E7EEF4"/>
          <w:lang w:val="en-US" w:eastAsia="zh-CN" w:bidi="ar"/>
        </w:rPr>
        <w:t>　　钱复说，“我现在真的是很后悔，台湾弄了一个半调子民主，半调子的自由，没有学到什么是真的民主”，他主持国民大会三年，到现在，300多名代表都跟他很好，“我没有别的，我选议长一分钱不花，也不请客，也不送礼”，位子做的稳的原因很简单，一切按照议事规则，发言后，就表决，按照牌理出牌，现在民主政治则是不按照牌理出牌；“对于执政者，我真的不懂，都是博士，都是学有专精的，怎么会说不出让人民可以懂的话，这很糟糕，没有沟通。” </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（1）分析这段材料，你认为钱复这段话最可能是针对台湾发生的哪个事件有感而发的？（1分）</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答：太阳花学运</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（2）材料中的XXX，最可能指的是谁？（1分）</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答：蒋经国</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（3）材料中提到了“戒严”，这段戒严时期在台湾被称为什么时期？（1分）</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答：动员戡乱时期</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（4）材料中提到“国民大会”，在上世纪80年代末，台湾人有一个词用于称呼这种“国民大会第一届中央民意代表任期自1947年至1992年，长达45年的怪异现象”，是什么词？（1分）</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答：万年国代（万年国会）</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shd w:val="clear" w:fill="E7EEF4"/>
          <w:lang w:val="en-US" w:eastAsia="zh-CN" w:bidi="ar"/>
        </w:rPr>
        <w:t>（5）材料中提到“对于执政者，我真的不懂，都是博士，都是学有专精的……”，这里的“博士”最可能指的是谁？（1分）</w:t>
      </w:r>
    </w:p>
    <w:p>
      <w:pPr>
        <w:keepNext w:val="0"/>
        <w:keepLines w:val="0"/>
        <w:widowControl/>
        <w:suppressLineNumbers w:val="0"/>
        <w:shd w:val="clear" w:fill="E7EEF4"/>
        <w:spacing w:line="315" w:lineRule="atLeast"/>
        <w:ind w:lef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shd w:val="clear" w:fill="E7EEF4"/>
          <w:lang w:val="en-US" w:eastAsia="zh-CN" w:bidi="ar"/>
        </w:rPr>
        <w:t>答：马英九</w:t>
      </w:r>
    </w:p>
    <w:p>
      <w:pPr>
        <w:keepNext w:val="0"/>
        <w:keepLines w:val="0"/>
        <w:widowControl/>
        <w:suppressLineNumbers w:val="0"/>
        <w:jc w:val="left"/>
        <w:rPr>
          <w:rFonts w:hint="eastAsia" w:asciiTheme="minorEastAsia" w:hAnsiTheme="minorEastAsia" w:eastAsiaTheme="minorEastAsia" w:cstheme="minorEastAsia"/>
          <w:sz w:val="24"/>
          <w:szCs w:val="24"/>
        </w:rPr>
      </w:pPr>
    </w:p>
    <w:p>
      <w:pPr>
        <w:keepNext w:val="0"/>
        <w:keepLines w:val="0"/>
        <w:widowControl/>
        <w:suppressLineNumbers w:val="0"/>
        <w:jc w:val="left"/>
        <w:rPr>
          <w:rFonts w:hint="eastAsia" w:asciiTheme="minorEastAsia" w:hAnsiTheme="minorEastAsia" w:eastAsiaTheme="minorEastAsia" w:cstheme="minorEastAsia"/>
          <w:i w:val="0"/>
          <w:caps w:val="0"/>
          <w:color w:val="333333"/>
          <w:spacing w:val="8"/>
          <w:kern w:val="0"/>
          <w:sz w:val="24"/>
          <w:szCs w:val="24"/>
          <w:bdr w:val="none" w:color="auto" w:sz="0" w:space="0"/>
          <w:shd w:val="clear" w:fill="FFFFFF"/>
          <w:lang w:val="en-US" w:eastAsia="zh-CN" w:bidi="ar"/>
        </w:rPr>
      </w:pP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504D59" w:themeColor="text1"/>
          <w14:textFill>
            <w14:solidFill>
              <w14:schemeClr w14:val="tx1"/>
            </w14:solidFill>
          </w14:textFill>
        </w:rPr>
      </w:pPr>
      <w:bookmarkStart w:id="283" w:name="_Toc1061235664"/>
      <w:r>
        <w:rPr>
          <w:color w:val="504D59" w:themeColor="text1"/>
          <w:lang w:val="en-US" w:eastAsia="zh-CN"/>
          <w14:textFill>
            <w14:solidFill>
              <w14:schemeClr w14:val="tx1"/>
            </w14:solidFill>
          </w14:textFill>
        </w:rPr>
        <w:t>145、</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"https://www.weibo.com/p/230418450838710102w6qy?mod=zwenzhang"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第二届（2015年）</w:t>
      </w:r>
      <w:r>
        <w:rPr>
          <w:rFonts w:hint="default"/>
          <w:color w:val="504D59" w:themeColor="text1"/>
          <w:lang w:val="en-US" w:eastAsia="zh-CN"/>
          <w14:textFill>
            <w14:solidFill>
              <w14:schemeClr w14:val="tx1"/>
            </w14:solidFill>
          </w14:textFill>
        </w:rPr>
        <w:fldChar w:fldCharType="end"/>
      </w:r>
      <w:bookmarkEnd w:id="283"/>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center"/>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第二届“凯申杯”（2015）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center"/>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E7EEF4"/>
          <w:lang w:val="en-US" w:eastAsia="zh-CN" w:bidi="ar"/>
        </w:rPr>
        <w:t>台湾时事政治知识竞赛</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说明：</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1、“凯申杯”台湾时事政治知识竞赛每年举办一届，目的是测试大陆网民对台湾的了解程度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2、本试题满分为100分，获得60分以上为对台湾时政稍有耳闻，80分以上为对台湾时政较为熟悉，90分以上为对台湾时政非常熟悉，95分以上说明您平时经常特意关注各种台湾媒体消息。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3、在答题过程中，不得查阅任何资料，包括书籍、互联网、询问他人等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4、凯申杯台湾知识竞赛将于每年十月最后一个星期推出</w:t>
      </w:r>
      <w:r>
        <w:rPr>
          <w:rFonts w:hint="default" w:asciiTheme="minorEastAsia" w:hAnsiTheme="minorEastAsia" w:cstheme="minorEastAsia"/>
          <w:i w:val="0"/>
          <w:caps w:val="0"/>
          <w:color w:val="494949"/>
          <w:spacing w:val="0"/>
          <w:kern w:val="0"/>
          <w:sz w:val="24"/>
          <w:szCs w:val="24"/>
          <w:bdr w:val="none" w:color="auto" w:sz="0" w:space="0"/>
          <w:shd w:val="clear" w:fill="E7EEF4"/>
          <w:lang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5、知识竞赛的主要内容为台湾前一年十月至当年十月的时事，以及部分与台湾有关的常识和历史内容。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一、单项选择（20题，每题3分，共60分）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1-1、在台湾有“太阳花女王”之称的是下列哪位人物？</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A 刘乔安</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B 郑丽文  C 尤美女   D余莓莓    E马英九</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1-2、台湾史上最大规模的“九合一”选举于2014年11月29日投票，国民党遭重大挫败，“六都”中仅拿下一个城市，这个城市是________？</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A 新竹    </w:t>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B新北</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C高雄      D台中    E太平岛</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1-3、下列机构名称中，哪个是当前台湾“中华民国”政府机构特有的？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A 发展与改革委员会    B财政部      C民族宗教事务委员会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br w:type="textWrapping"/>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D蒙藏委员会</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E国务院台湾事务办公室</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1-4、2014年台北市长选举中，无党籍人士________获得选举胜利，当选新任台北市长。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A 连胜文    B丁守中     </w:t>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C柯文哲</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D郝龙斌      E陈水扁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1-5、台湾《联合报》报道，由该报与远东集团徐元智先生纪念基金会合办的“台湾2014代表字大选”结果3日揭晓，“_____”字在60个候选字中以12489票当选，反映了台湾民众的心情。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A 爽     B酷     </w:t>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C黑</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D帅       E粗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1-6、国民党在2014“九合一”选举中惨败，马英九宣布辞去国民党主席职务，由______接任。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A 吴伯雄     B江丙坤      C连战      </w:t>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D朱立伦</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E蔡英文</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1-7、自2015年入夏以来截止到10月12日，全台湾岛登革热本土病例已达23110例，其中台南市占19204例，累计死亡人数为89人。台南市长________10日莅临妈祖庙，下跪祭拜神灵，以煮油古法仪式驱逐疫情。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A 陈菊    </w:t>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B赖清德</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C胡志强     D陈福海     E贾谊</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1-8、2015年2月4日，台湾_______的ATR72-600型班机(航班号GE235),在起飞后不久即坠毁于台北市南港区基隆河，造成43人死亡。在此之前，该航空公司同一机型飞机已发生过三次空难。</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A 中华航空    </w:t>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B复兴航空</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C长荣航空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D远东航空    E马来西亚航空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1-9、“九合一”选举惨败后，国民党内“竟无一人是男儿”，无人敢出来参与竞选2016台湾地球领导人。此时，有“小辣椒”之称的________主动站出来，宣布有意参加2016年台湾地区最高领导人选举。</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A 朱立伦      B王金平      </w:t>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C洪秀柱</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D吴敦义       E蔡英文</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-10、今年台湾产业界开始流行一个词语，指大陆把原来需要进口的中间产品转为自己生产，将整个供应链建立在大陆，并要求外商30%的零件国产化。这个提法最早见于2013年10月台湾出版的《天下杂志》，说向来以完整电子产业行走天下的台湾，正在被崛起的大陆本土厂商卡位、取代。最近HTC出货骤减导致台股宏达电几度跌停，加上台湾经济增长率衰减，这个话题再度热炒。这个词语最可能是下面的哪一个？</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A 中国制造2025     B工业4.0    </w:t>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 C红色供应链</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D第四次工业革命      E台湾之光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1-11、大陆互联网上的“博客”一词，在台湾对应的称呼是_______</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A 不老客      B不老哥       C部落哥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br w:type="textWrapping"/>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D部落格</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E勃老哥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1-12、台湾互联网上最火爆的PTT论坛上，最火的版面是_______</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A 两性版       B陆剧版       </w:t>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C八卦版</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D政黑版         E两岸版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1-13、在大陆有一定影响力的台湾著名电视谈话性娱乐节目_________于2015年10月宣布停播，自中天综合台于2004年1月5日开播后，这档持续10多年的节目宣告寿终正寝。</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A 康熙来了</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B雍正来了      C乾隆来了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D慈禧来了        E中正来了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1-14、台湾电视台众多，且不少民众热衷政治，由此衍生了大量政论谈话节目，每天晚上在各个电视台播出，吸引了大量大陆网络观光客，从以下哪个网站可以看到最全的每日台湾政论节目视频？</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A 三泰虎       </w:t>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B旗米拉</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C井蛙网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D龙腾网        E网易</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1-15、民进党“总统”候选人宣称，她当选后，处理两岸关系的基本原则是“________”</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A 维持现状</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B台湾独立        C反攻大陆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D三民主义统一中国          E石头要过刀,茅草要过火,人要换种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1-16、据台媒报道，为纪念抗战胜利70周年，台空军原计划展示绘有飞虎队标志的IDF与F-16战机，机上绘有某国国旗，象征战时被击落的某国战机。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报道称，不过才过了几天，台有关方面便不敌某国关切，下令将某国国旗涂销。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某国是_______</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A 中国      B德国     </w:t>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C日本</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D意大利      E美国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1-17、每年的十月十日是台湾方面纪念的“中华民国国庆日”，这一天同时还是__________</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A 台湾光复节    </w:t>
      </w:r>
      <w:r>
        <w:rPr>
          <w:rFonts w:hint="default" w:asciiTheme="minorEastAsia" w:hAnsiTheme="minorEastAsia" w:cstheme="minorEastAsia"/>
          <w:i w:val="0"/>
          <w:caps w:val="0"/>
          <w:color w:val="494949"/>
          <w:spacing w:val="0"/>
          <w:kern w:val="0"/>
          <w:sz w:val="24"/>
          <w:szCs w:val="24"/>
          <w:bdr w:val="none" w:color="auto" w:sz="0" w:space="0"/>
          <w:shd w:val="clear" w:fill="E7EEF4"/>
          <w:lang w:eastAsia="zh-CN" w:bidi="ar"/>
        </w:rPr>
        <w:t xml:space="preserve">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B国父诞辰纪念日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C台湾解严纪念日</w:t>
      </w:r>
      <w:r>
        <w:rPr>
          <w:rFonts w:hint="default" w:asciiTheme="minorEastAsia" w:hAnsiTheme="minorEastAsia" w:cstheme="minorEastAsia"/>
          <w:i w:val="0"/>
          <w:caps w:val="0"/>
          <w:color w:val="494949"/>
          <w:spacing w:val="0"/>
          <w:kern w:val="0"/>
          <w:sz w:val="24"/>
          <w:szCs w:val="24"/>
          <w:bdr w:val="none" w:color="auto" w:sz="0" w:space="0"/>
          <w:shd w:val="clear" w:fill="E7EEF4"/>
          <w:lang w:eastAsia="zh-CN" w:bidi="ar"/>
        </w:rPr>
        <w:t xml:space="preserve">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D 中华民国开国纪念日     </w:t>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E世界精神卫生日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1-18、台湾半导体产业是目前台湾最亮眼的产业之一，台湾拥有大量国际知名的半导体企业，以下哪个半导体企业不属于台湾企业？</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A 联发科技      B台联电       C大立光电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br w:type="textWrapping"/>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D华星光电</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E台积电</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-19、台媒《自由时报》2015年10月27日报道，台湾某大学学生罢唱校歌事件持续发酵。该校学生因不满现行校歌中存有与原国民党相关的内容，罢唱校歌。该校校歌存有“吾党”、“革命”等时空背景字眼，引发学生不满，认为唱校歌沦为“替国民党宣传”。这所学校最可能是下面的哪所大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A 台湾大学     B清华大学       C交通大学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br w:type="textWrapping"/>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D政治大学</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w:t>
      </w:r>
      <w:r>
        <w:rPr>
          <w:rFonts w:hint="default" w:asciiTheme="minorEastAsia" w:hAnsiTheme="minorEastAsia" w:cstheme="minorEastAsia"/>
          <w:i w:val="0"/>
          <w:caps w:val="0"/>
          <w:color w:val="494949"/>
          <w:spacing w:val="0"/>
          <w:kern w:val="0"/>
          <w:sz w:val="24"/>
          <w:szCs w:val="24"/>
          <w:bdr w:val="none" w:color="auto" w:sz="0" w:space="0"/>
          <w:shd w:val="clear" w:fill="E7EEF4"/>
          <w:lang w:eastAsia="zh-CN" w:bidi="ar"/>
        </w:rPr>
        <w:t xml:space="preserve">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E中正大学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-20、台湾某政治人物7月初接受日本Voice杂志的专访，称二战期间的台湾人“身为日本人，为了祖国而战”，并说“70年前，台湾与日本是同一个国家，既然是同一个国家，台湾对日抗战当然不是事实。”该政治人物是______</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A 李登辉</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w:t>
      </w:r>
      <w:r>
        <w:rPr>
          <w:rFonts w:hint="default" w:asciiTheme="minorEastAsia" w:hAnsiTheme="minorEastAsia" w:cstheme="minorEastAsia"/>
          <w:i w:val="0"/>
          <w:caps w:val="0"/>
          <w:color w:val="494949"/>
          <w:spacing w:val="0"/>
          <w:kern w:val="0"/>
          <w:sz w:val="24"/>
          <w:szCs w:val="24"/>
          <w:bdr w:val="none" w:color="auto" w:sz="0" w:space="0"/>
          <w:shd w:val="clear" w:fill="E7EEF4"/>
          <w:lang w:eastAsia="zh-CN" w:bidi="ar"/>
        </w:rPr>
        <w:t xml:space="preserve">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B蔡英文        C柯文哲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D陈水扁       E马英九</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二、多项选择（5题，每题6分，共30分）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2-1、20世纪90年代初，面对一拨又一拨的台商“登陆”投资热潮，李登辉曾提出“___①___政策”，1994年台当局通过“加强对某地区经贸合作纲领”，其后还提出“___②____”政策，试图阻挠台商对大陆投资。然而，“___①___铩羽而归，台商不堪回首”，某地成为许多台商的“伤心地”。（每空3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A 西进    </w:t>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B南向（①）</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C北伐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br w:type="textWrapping"/>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D戒急用忍（②）</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E戒忍用急      F又急又忍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2-2、目前台湾实控的所谓“中华民国”疆域，在我国的行政区划中属于哪几个省？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A 浙江省      </w:t>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B台湾省</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w:t>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C福建省</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br w:type="textWrapping"/>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D广东省</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w:t>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E海南省</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F江苏省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2-3、截止到2015年10月31日，下列哪些政治人物将参选2016年台湾地区领导人？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A 宋楚瑜</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B洪秀柱        </w:t>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C朱立伦</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br w:type="textWrapping"/>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D蔡英文</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E马英九        F张志军</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2-4、以下哪些事情是发生在2015年的台湾？</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A 太阳花运动      </w:t>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B反课纲微调</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C习朱会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br w:type="textWrapping"/>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D换柱</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E野百合运动       F动员戡乱</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2-5、台湾光复70周年，在台湾“总统府”门前的凯达格兰大道举行光复节庆祝大会，马英九到场支持，洪秀柱更在现场一展歌喉，高唱_______和_______等两首戒严时期的“爱国”歌曲。</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A 《蒋公纪念歌》      </w:t>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B《光复纪念歌》</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w:t>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C《反攻大陆去》</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D《解放区的天》       E《红旗飘飘》       F《今天是个好日子》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三、材料分析题（1题，共10分）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阅读台湾某媒体下面这篇报道，并回答问题。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记者欧祥义／特稿〕到底要不要开放IC设计让中国投资的争议还未平息，清华紫光就以迅雷不及掩耳的速度，宣布入股封测厂力成25%股权，台湾胼手胝足、筚路蓝缕打拚40年的半导体王国，眼看就要被中国以割稻尾的手法，一一用市场泛滥的资金接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美国严正否决美光案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我们必须要以最慎重的态度，来面对中国的挑战与进袭，美国政府以危害国家安全为由，否决紫光入股美光的要约，这个思维应引以为鉴，过去台湾资讯科技产业以全球为市场，跟中国资金是不是股东，毫无关联，拒绝中资入股绝不等于把半导体产业锁在台湾，官员发表这些以是而非的言论，是在挑战国人的智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过去在两岸竞争，台湾得以保持一定优势，是因为拥有强大的半导体产业，921大地震影响AAA科学园区生产，美国NASDAQ还因此大跌反应，外界因此以“矽屏障”来形容半导体业对台湾重要性，如今台湾官员竟要打开屏障，让中国的资本进来，一旦屏障被突破，对台湾政治经济的危害，实在难以估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再退一万步想，中国出重金入股，难道只想当单纯的大股东，就像日月光所谓的财务性投资？日月光买下矽品25%股权，实际上就已掌握矽品，力成25%股权在紫光手上，主导权难道还会在台湾人手中？经济部不食人间烟火般的想法，真的跟Mathe bumbler如出一辙。</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台湾同样有国安忧虑</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1985年，前总统府资政李国鼎找XXX回来当工研院院长，并创建台积电，自此开展了台湾半导体产业王国的黄金岁月，台湾半导体产业有缺资金吗？相当没有，但如今却像败军之将般，必须让售股权来换取中国所谓的市场，美光有这种忧虑吗？好像没有，你拥有技术者根本不用烦恼市场会被封闭，拿了紫光这些钱，力成大股东辛苦多年的心血很难再保有，台湾的优势也一点一滴流逝。如果李国鼎尚在世，会不会同意让中国人这样侵门踏户地收购我们的半导体公司？子孙不肖、遗先人羞，李国鼎若尚在世，应会对台湾江山无以为继，后世官员进退失据摇头叹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1、上文中提到的XXX，是台湾半导体业界的哪位人物？（3分）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答：张忠谋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2、以本文的行文文风，最可能是下面哪份报纸的文章？（2分）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A 中央日报      </w:t>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B自由时报</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C联合报        D中国时报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3、文中提到的台积电，是2014年的半导体制造厂营收的第一名，其后是联电、格罗方德、三星，排名第五位的是某大陆企业，它的名字是？（2分）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答：中芯国际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4、上文中提到的AAA科学园区，最可能位于下面哪个地方？（3分）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7EEF4"/>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A 台东      B台北      C台南       </w:t>
      </w: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E7EEF4"/>
          <w:lang w:val="en-US" w:eastAsia="zh-CN" w:bidi="ar"/>
        </w:rPr>
        <w:t>D新竹</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E7EEF4"/>
          <w:lang w:val="en-US" w:eastAsia="zh-CN" w:bidi="ar"/>
        </w:rPr>
        <w:t>       E新北</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504D59" w:themeColor="text1"/>
          <w14:textFill>
            <w14:solidFill>
              <w14:schemeClr w14:val="tx1"/>
            </w14:solidFill>
          </w14:textFill>
        </w:rPr>
      </w:pPr>
      <w:bookmarkStart w:id="284" w:name="_Toc350835256"/>
      <w:r>
        <w:rPr>
          <w:color w:val="504D59" w:themeColor="text1"/>
          <w:lang w:val="en-US" w:eastAsia="zh-CN"/>
          <w14:textFill>
            <w14:solidFill>
              <w14:schemeClr w14:val="tx1"/>
            </w14:solidFill>
          </w14:textFill>
        </w:rPr>
        <w:t>146、</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"https://www.weibo.com/p/230418450838710102ww7q?mod=zwenzhang"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第三届（2016年）</w:t>
      </w:r>
      <w:r>
        <w:rPr>
          <w:rFonts w:hint="default"/>
          <w:color w:val="504D59" w:themeColor="text1"/>
          <w:lang w:val="en-US" w:eastAsia="zh-CN"/>
          <w14:textFill>
            <w14:solidFill>
              <w14:schemeClr w14:val="tx1"/>
            </w14:solidFill>
          </w14:textFill>
        </w:rPr>
        <w:fldChar w:fldCharType="end"/>
      </w:r>
      <w:bookmarkEnd w:id="284"/>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第三届“凯申杯”（2016）</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台湾时事政治知识竞赛</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说明：</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1、“凯申杯”台湾时事政治知识竞赛每年举办一届，目的是测试大陆网民对台湾的了解程度。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2、本试题满分为100分，获得60分以上为对台湾时政稍有耳闻，80分以上为对台湾时政较为熟悉，90分以上为对台湾时政非常熟悉，95分以上说明您平时经常特意关注各种台湾媒体消息。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3、在答题过程中，不得查阅任何资料，包括书籍、互联网、询问他人等。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4、自2014年以来，凯申杯台湾知识竞赛于每年秋季推出，主要考察一年以来台湾方面的时事和新闻。今年推出时间为2016年10月17日。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5、本次知识竞赛的主要内容为台湾2015年11月1日至2016年10月17日的时事，以及部分与台湾有关的常识和历史内容。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FFFFFF"/>
          <w:lang w:val="en-US" w:eastAsia="zh-CN" w:bidi="ar"/>
        </w:rPr>
        <w:t>一、单项选择（20题，每题3分，共60分）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1-1、2016年1月16日，民进党籍候选人蔡英文、________搭档组合，击败其他政治人物，分别当选台湾地区正副领导人。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A 赖清德  B 王如玄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C陈建仁</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D徐欣莹     E特朗普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1-2、蔡英文当选后，任命________为其任期内的首位“行政院长”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A 陈菊    B宋楚瑜     C萧万长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D林全</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E林志颖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1-3、2016年2月1日，民进党“立委”________以74票获选为台“立法院长”，台湾“立法院”正式告别“王院长”时代。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A 苏嘉全</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B赖士葆       C 李鸿钧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D 蔡其昌    </w:t>
      </w:r>
      <w:r>
        <w:rPr>
          <w:rFonts w:hint="default" w:asciiTheme="minorEastAsia" w:hAnsiTheme="minorEastAsia" w:cstheme="minorEastAsia"/>
          <w:i w:val="0"/>
          <w:caps w:val="0"/>
          <w:color w:val="333333"/>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E陈为廷</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1-4、上题中提到的“王院长”指的是台湾哪位政治人物？</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A 王定宇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B王金平</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C 王世坚       D王育敏       E王尔德</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1-5、阅读以下历史文献并填空：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Before the camera here, I have to say...first I want to say in</w:t>
      </w:r>
      <w:r>
        <w:rPr>
          <w:rFonts w:hint="default" w:asciiTheme="minorEastAsia" w:hAnsiTheme="minorEastAsia" w:cstheme="minorEastAsia"/>
          <w:i w:val="0"/>
          <w:caps w:val="0"/>
          <w:color w:val="494949"/>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Mandarin.”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“很高兴在我上任的这个时刻，看到美国高级的访问团来台湾访问，我了解这是我们...呃...呃...呃...I have problem</w:t>
      </w:r>
      <w:r>
        <w:rPr>
          <w:rFonts w:hint="default" w:asciiTheme="minorEastAsia" w:hAnsiTheme="minorEastAsia" w:cstheme="minorEastAsia"/>
          <w:i w:val="0"/>
          <w:caps w:val="0"/>
          <w:color w:val="333333"/>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of saying _________ language. I’m sorry. 呃...”</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A</w:t>
      </w:r>
      <w:r>
        <w:rPr>
          <w:rFonts w:hint="default" w:asciiTheme="minorEastAsia" w:hAnsiTheme="minorEastAsia" w:cstheme="minorEastAsia"/>
          <w:b/>
          <w:i w:val="0"/>
          <w:caps w:val="0"/>
          <w:color w:val="333333"/>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Chinese</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      B</w:t>
      </w:r>
      <w:r>
        <w:rPr>
          <w:rFonts w:hint="default" w:asciiTheme="minorEastAsia" w:hAnsiTheme="minorEastAsia" w:cstheme="minorEastAsia"/>
          <w:i w:val="0"/>
          <w:caps w:val="0"/>
          <w:color w:val="494949"/>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English      C</w:t>
      </w:r>
      <w:r>
        <w:rPr>
          <w:rFonts w:hint="default" w:asciiTheme="minorEastAsia" w:hAnsiTheme="minorEastAsia" w:cstheme="minorEastAsia"/>
          <w:i w:val="0"/>
          <w:caps w:val="0"/>
          <w:color w:val="494949"/>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Cantonese</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D</w:t>
      </w:r>
      <w:r>
        <w:rPr>
          <w:rFonts w:hint="default" w:asciiTheme="minorEastAsia" w:hAnsiTheme="minorEastAsia" w:cstheme="minorEastAsia"/>
          <w:i w:val="0"/>
          <w:caps w:val="0"/>
          <w:color w:val="494949"/>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hokkien      E</w:t>
      </w:r>
      <w:r>
        <w:rPr>
          <w:rFonts w:hint="default" w:asciiTheme="minorEastAsia" w:hAnsiTheme="minorEastAsia" w:cstheme="minorEastAsia"/>
          <w:i w:val="0"/>
          <w:caps w:val="0"/>
          <w:color w:val="494949"/>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Chinglish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1-6、以下哪个名词是由国民党现任主席洪秀柱提出并作为口号的？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A 一中各表      B一中共表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C一中同表</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D 一中齐表     E 一中不表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1-7、据公安部数据显示，境外电信诈骗犯罪主要是______人组织实施，占大陆电信诈骗案件总数的20%，损失的50%。千万元以上的大案要案基本都是______电信诈骗集团实施。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A 台北    B高雄      C台中      D台南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E台湾</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1-8、中国大陆2016年第二季度________产业产值季增41.5%，达人民币401.6亿元（折合新台币1,928亿元），与台湾第二季________产业产值新台币1,697亿元相较，在数字上首次超越台湾，挤下台湾成为全球第二大________业群聚重镇。</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A IC制造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B IC设计</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C 封测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D载人航天    E 电视政论节目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1-9、7月19日中午，一辆载有大陆游客的大巴车在台湾桃园机场联络道发生火烧车事故，造成26人死亡，其中24人为大陆游客，另外2人为台湾导游和司机。司机苏明成酒后驾车、泼洒汽油、放火自杀、并烧死车内其他乘客。因火烧车丧生的台湾导游郑焜文举行公祭时，蔡英文致送了一幅“_______”挽联，在罹难陆客的头七公祭中，其未作任何表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A 一路走好      B深表哀悼       C心情沉痛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D逝者安息      </w:t>
      </w:r>
      <w:r>
        <w:rPr>
          <w:rFonts w:hint="default" w:asciiTheme="minorEastAsia" w:hAnsiTheme="minorEastAsia" w:cstheme="minorEastAsia"/>
          <w:i w:val="0"/>
          <w:caps w:val="0"/>
          <w:color w:val="333333"/>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E典范长昭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1-10、台湾“立法院”于2016年通过《政党及其附随组织不当取得财产处理条例草案》，其中，政党的起算年限为_________起。</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A</w:t>
      </w:r>
      <w:r>
        <w:rPr>
          <w:rFonts w:hint="default" w:asciiTheme="minorEastAsia" w:hAnsiTheme="minorEastAsia" w:cstheme="minorEastAsia"/>
          <w:i w:val="0"/>
          <w:caps w:val="0"/>
          <w:color w:val="333333"/>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1991年5月1日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B</w:t>
      </w:r>
      <w:r>
        <w:rPr>
          <w:rFonts w:hint="default" w:asciiTheme="minorEastAsia" w:hAnsiTheme="minorEastAsia" w:cstheme="minorEastAsia"/>
          <w:b/>
          <w:i w:val="0"/>
          <w:caps w:val="0"/>
          <w:color w:val="333333"/>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1945年8月15日</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C</w:t>
      </w:r>
      <w:r>
        <w:rPr>
          <w:rFonts w:hint="default" w:asciiTheme="minorEastAsia" w:hAnsiTheme="minorEastAsia" w:cstheme="minorEastAsia"/>
          <w:i w:val="0"/>
          <w:caps w:val="0"/>
          <w:color w:val="333333"/>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1949年10月1日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D</w:t>
      </w:r>
      <w:r>
        <w:rPr>
          <w:rFonts w:hint="default" w:asciiTheme="minorEastAsia" w:hAnsiTheme="minorEastAsia" w:cstheme="minorEastAsia"/>
          <w:i w:val="0"/>
          <w:caps w:val="0"/>
          <w:color w:val="333333"/>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1912年1月1日     </w:t>
      </w:r>
      <w:r>
        <w:rPr>
          <w:rFonts w:hint="default" w:asciiTheme="minorEastAsia" w:hAnsiTheme="minorEastAsia" w:cstheme="minorEastAsia"/>
          <w:i w:val="0"/>
          <w:caps w:val="0"/>
          <w:color w:val="333333"/>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E</w:t>
      </w:r>
      <w:r>
        <w:rPr>
          <w:rFonts w:hint="default" w:asciiTheme="minorEastAsia" w:hAnsiTheme="minorEastAsia" w:cstheme="minorEastAsia"/>
          <w:i w:val="0"/>
          <w:caps w:val="0"/>
          <w:color w:val="333333"/>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2049年10月1日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1-11、台湾TVBS民调中心2016年10月调查发现，对于蔡英文执政五个月以来的表现，有35%民众表示满意，较就职一百日时（39%）小幅下滑4个百分点，而不满意比例则上升6个百分点至39%，此外，有27%民众未表示意见。蔡的满意度首度低于不满意度，这种现象可以被称之为________。</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A 一飞冲天      B一炮走红        C一站到底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D死亡交叉</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E死亡笔记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1-12、蔡英文在2016年5月20日的“就职”演讲中提到：推动______政策，提升对外经济的格局及多元性，告别以往过于依赖单一市场的现象。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A 新西进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B新南向</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C新东征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D新北上       </w:t>
      </w:r>
      <w:r>
        <w:rPr>
          <w:rFonts w:hint="default" w:asciiTheme="minorEastAsia" w:hAnsiTheme="minorEastAsia" w:cstheme="minorEastAsia"/>
          <w:i w:val="0"/>
          <w:caps w:val="0"/>
          <w:color w:val="333333"/>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E新转进</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1-13、某位国民党大佬被问到外传国民党主席洪秀柱打算卖房救党是否跟进时表示，很感动，但不会跟进，国民党本就要好好经营，卖一栋房子救不了国民党。这位国民党大佬是________。</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A 江丙坤     B郝龙斌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C吴敦义</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D胡志强     </w:t>
      </w:r>
      <w:r>
        <w:rPr>
          <w:rFonts w:hint="default" w:asciiTheme="minorEastAsia" w:hAnsiTheme="minorEastAsia" w:cstheme="minorEastAsia"/>
          <w:i w:val="0"/>
          <w:caps w:val="0"/>
          <w:color w:val="333333"/>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E李天霞</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1-14、三年一度的_________于2016年9月27日在加拿大举行，台湾方面最终没有收到邀请函。虽然无法参会，但台方仍用“场外活动”方式希望“引起注意”。9月29日晚，台湾“驻加拿大代表处”在会场附近举办了欢迎酒会，约有十几个“友邦”及“友好国家”代表参加，但不见美国、日本等国派代表出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A 国际民航组织大会</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B联合国大会   </w:t>
      </w:r>
      <w:r>
        <w:rPr>
          <w:rFonts w:hint="default" w:asciiTheme="minorEastAsia" w:hAnsiTheme="minorEastAsia" w:cstheme="minorEastAsia"/>
          <w:i w:val="0"/>
          <w:caps w:val="0"/>
          <w:color w:val="333333"/>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C亚太经合组织领导人非正式会议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D世界卫生大会      E奥林匹克运动会</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1-15、2017年将在台北举办世界大学生夏季运动会，台北大运会组委会原本规划开闭幕式在_____举行。这个眼看着离完工只有一步之遥的大型工程，在2015年5月被台北市政府勒令停工之后，何时复工杳无音信。2015年底，台北市议会部分议员就柯文哲就任市长一周年举行记者会，议员陈彦伯指责柯文哲将_____变成了“亚洲最大的废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A 凯达格兰大道        B小巨蛋         C龙腾体育场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D大巨蛋</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E北京工人体育场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1-16、台湾海军金江舰2016年7月1日射出一枚导弹，精确命中一艘台湾渔船并炸死船长。台湾该专案前总工程师张诚表示此次事件“也让老美对我们刮目相看，他觉得我们拿出来的展示不是像中共一样，拿一个模型出来给人家看的。”并在《惊爆新闻线》中声称“我们______飞弹是世界第一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A 天弓   B 雄大    C 雄二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D 雄三</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E光头强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1-17、2016年4月13日上午，67名在肯尼亚对大陆居民实施电信诈骗的犯罪嫌疑人被遣返回国，加上9号被遣返回国的10名电信诈骗犯罪嫌疑人共77人，这是我国首次从非洲大规模押回电信诈骗犯罪嫌疑人，而在77名犯罪嫌疑人中有45名是台湾籍。对此，台湾名嘴周玉蔻在电视上表示：台军应派_____战斗机救回被押到大陆的台湾诈骗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A F-22     B</w:t>
      </w:r>
      <w:r>
        <w:rPr>
          <w:rFonts w:hint="default" w:asciiTheme="minorEastAsia" w:hAnsiTheme="minorEastAsia" w:cstheme="minorEastAsia"/>
          <w:i w:val="0"/>
          <w:caps w:val="0"/>
          <w:color w:val="333333"/>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F-35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C</w:t>
      </w:r>
      <w:r>
        <w:rPr>
          <w:rFonts w:hint="default" w:asciiTheme="minorEastAsia" w:hAnsiTheme="minorEastAsia" w:cstheme="minorEastAsia"/>
          <w:b/>
          <w:i w:val="0"/>
          <w:caps w:val="0"/>
          <w:color w:val="333333"/>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F-16</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D F-117    E</w:t>
      </w:r>
      <w:r>
        <w:rPr>
          <w:rFonts w:hint="default" w:asciiTheme="minorEastAsia" w:hAnsiTheme="minorEastAsia" w:cstheme="minorEastAsia"/>
          <w:i w:val="0"/>
          <w:caps w:val="0"/>
          <w:color w:val="333333"/>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J-20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1-18、2016年9月21日上午，台湾“国防部长”冯世宽赴“立法院外交及国防委员会”进行业务报告，受质询时，国民党“立委”吕玉玲询问“上任4个月期间发生这么多事情，给自己打几分？”冯世宽表示“我给自己打______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A 20      B</w:t>
      </w:r>
      <w:r>
        <w:rPr>
          <w:rFonts w:hint="default" w:asciiTheme="minorEastAsia" w:hAnsiTheme="minorEastAsia" w:cstheme="minorEastAsia"/>
          <w:i w:val="0"/>
          <w:caps w:val="0"/>
          <w:color w:val="333333"/>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60        C</w:t>
      </w:r>
      <w:r>
        <w:rPr>
          <w:rFonts w:hint="default" w:asciiTheme="minorEastAsia" w:hAnsiTheme="minorEastAsia" w:cstheme="minorEastAsia"/>
          <w:i w:val="0"/>
          <w:caps w:val="0"/>
          <w:color w:val="333333"/>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80       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D</w:t>
      </w:r>
      <w:r>
        <w:rPr>
          <w:rFonts w:hint="default" w:asciiTheme="minorEastAsia" w:hAnsiTheme="minorEastAsia" w:cstheme="minorEastAsia"/>
          <w:b/>
          <w:i w:val="0"/>
          <w:caps w:val="0"/>
          <w:color w:val="333333"/>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100</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1-19、2016年7月12日，所谓的“海牙国际仲裁法庭”对南海仲裁案做出“最终裁决”，判菲律宾“胜诉”，否定了中国主张的“九段线”，并同时认定台湾控制的_____不是“岛”而是“礁”。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A 金门岛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B太平岛</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C中业岛     D钓鱼岛     E台湾岛</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1-20、2016年9月29日，台湾民进党某“立委”针对台湾中华电信营业处推销大陆某款手机一事向NCC主委詹婷怡提出质询，该“立委”表示，大陆这款手机中文名字和他名字一样，有没有侵权行为？人家会认为他在大陆有投资，造成他个人很大困扰。另外，他还表示大陆品牌在台湾市占率这么高，会不会影响台湾品牌的发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这位台湾“立委”的名字是？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A 柯荣耀       B苏三星    </w:t>
      </w:r>
      <w:r>
        <w:rPr>
          <w:rFonts w:hint="default" w:asciiTheme="minorEastAsia" w:hAnsiTheme="minorEastAsia" w:cstheme="minorEastAsia"/>
          <w:i w:val="0"/>
          <w:caps w:val="0"/>
          <w:color w:val="333333"/>
          <w:spacing w:val="0"/>
          <w:kern w:val="0"/>
          <w:sz w:val="24"/>
          <w:szCs w:val="24"/>
          <w:bdr w:val="none" w:color="auto" w:sz="0" w:space="0"/>
          <w:shd w:val="clear" w:fill="FFFFFF"/>
          <w:lang w:eastAsia="zh-CN" w:bidi="ar"/>
        </w:rPr>
        <w:t xml:space="preserve">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C陈欧珀</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D谢红米        E王威沃      F蔡苹果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FFFFFF"/>
          <w:lang w:val="en-US" w:eastAsia="zh-CN" w:bidi="ar"/>
        </w:rPr>
        <w:t>二、多项选择（5题，每题6分，共30分）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2-1、在以下选项中选出截止到2016年9月，尚与台湾方面保持“外交关系”的国家。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A 圣马力诺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B圣卢西亚     C圣多美和普林西比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D圣文森特和格林纳丁斯      E圣基茨和尼维斯</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F圣弗朗西斯科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2-2、2016年，在太阳花学运崛起的新兴社运政党“时代力量”异军突起，在“立委”选举共取得五个议席，成为“立法院”第三大党。以下哪些政治人物属于时代力量的“立委”？</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A黄国昌</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B黄复兴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 C林昶佐</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D林飞帆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E 洪慈庸</w:t>
      </w: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      F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洪仲丘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2-3、 2016年选举前，蔡英文曾主张当选后将发展五大创新研发产业，分别包括？</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A 绿能科技         B亚洲硅谷        C生技医药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D智慧机械         E国防航太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F没收党产</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i w:val="0"/>
          <w:caps w:val="0"/>
          <w:color w:val="494949"/>
          <w:spacing w:val="0"/>
          <w:kern w:val="0"/>
          <w:sz w:val="24"/>
          <w:szCs w:val="24"/>
          <w:bdr w:val="none" w:color="auto" w:sz="0" w:space="0"/>
          <w:shd w:val="clear" w:fill="FFFFFF"/>
          <w:lang w:val="en-US" w:eastAsia="zh-CN" w:bidi="ar"/>
        </w:rPr>
        <w:t>2-4、2016年9月18日，应国台办之邀，台湾蓝营执政的八县市负责人组成的台湾县市长参访团赴北京参访，并拜访国台办张志军主任，一起就经济、文化、旅游等领域的交流合作进行探讨。下面的选项中哪些是属于这八县市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A 新北市         B金门县        C连江县</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D高雄市          E台北市        F台南市</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2-5、2016年2月29日，在台湾三立新闻台播出的《54新观点》节目中，在谈及台湾观光旅游业面临的问题时，蓝营绿营联合起来，把大陆黑得体无完肤，其中一些言论流传到大陆互联网上并广为人知，请据实补全台湾政论节目中的观点（两个空全部填对本题方能得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“1个___①___观光客是17个陆客的台湾的产值。”</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“来一个___②___观光客，抵上13个大陆来的。”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“陆客常常7个人吃一碗蚵仔煎。”</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A 美国      </w:t>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B德国（①）</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C日本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br w:type="textWrapping"/>
      </w: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D澳洲（②）</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E东南亚        F南极洲</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FFFFFF"/>
          <w:lang w:val="en-US" w:eastAsia="zh-CN" w:bidi="ar"/>
        </w:rPr>
        <w:t>三、材料分析题（1题，共10分）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FFFFFF"/>
          <w:lang w:val="en-US" w:eastAsia="zh-CN" w:bidi="ar"/>
        </w:rPr>
        <w:t>阅读下面台湾方面的两份材料，并回答问题。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FFFFFF"/>
          <w:lang w:val="en-US" w:eastAsia="zh-CN" w:bidi="ar"/>
        </w:rPr>
        <w:t>材料一：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多个动保团体昨天下午到国防部大门口，抗议陆战队士兵虐杀流浪狗「XXX」。在群众坚持下，国防部长冯世宽两度出面，除向「</w:t>
      </w:r>
      <w:r>
        <w:rPr>
          <w:rFonts w:hint="eastAsia" w:asciiTheme="minorEastAsia" w:hAnsiTheme="minorEastAsia" w:eastAsiaTheme="minorEastAsia" w:cstheme="minorEastAsia"/>
          <w:i w:val="0"/>
          <w:caps w:val="0"/>
          <w:color w:val="4D6DF3"/>
          <w:spacing w:val="0"/>
          <w:kern w:val="0"/>
          <w:sz w:val="24"/>
          <w:szCs w:val="24"/>
          <w:bdr w:val="none" w:color="auto" w:sz="0" w:space="0"/>
          <w:shd w:val="clear" w:fill="FFFFFF"/>
          <w:lang w:val="en-US" w:eastAsia="zh-CN" w:bidi="ar"/>
        </w:rPr>
        <w:t>XXX」献花，向民众承诺不会包庇，未来并加强营区的犬只管制；并已录制一段要求官兵爱护动物、重视生命的谈话，将在周四的莒光日教学播出。稍后动保团体推派八名代表到一旁的海军总部，与三位虐犬的士兵见面，接受他们的道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动保人士于下午2时左右集结，冯世宽一度到场，表示理解民众心声，随即赶往其他行程。但当时部分团体尚未抵达，又因下雨而场面混乱，许多民众仍愤怒要求「部长出来面对」，一度和坐镇现场的海军司令黄曙光发生口角：群众高举「打死人渣」、「一命还一命」、「上梁不正下梁歪」等标语。黄曙光一度大声响应群众：「请不要叫我们『人渣』『兵渣』！」随即被更多「就是人渣」声浪所压制。有人高喊「要求国赔」，还有人呛声：「把你领子上星星拔下来再说话！」</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冯世宽下午4时再度现身，他表示，已请参谋总长下令各部队调查营区犬只状况，并请地方政府、动保团体协助安置；针对民众要求每半年检查一次营区猫狗状况，他希望配合政府动保单位一起来看，「军中有错必改，也在进步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稍后由黄曙光、陆战队指挥官陈子凤陪同，八名动保人士代表到海军总部，接受三名虐死「</w:t>
      </w:r>
      <w:r>
        <w:rPr>
          <w:rFonts w:hint="eastAsia" w:asciiTheme="minorEastAsia" w:hAnsiTheme="minorEastAsia" w:eastAsiaTheme="minorEastAsia" w:cstheme="minorEastAsia"/>
          <w:i w:val="0"/>
          <w:caps w:val="0"/>
          <w:color w:val="4D6DF3"/>
          <w:spacing w:val="0"/>
          <w:kern w:val="0"/>
          <w:sz w:val="24"/>
          <w:szCs w:val="24"/>
          <w:bdr w:val="none" w:color="auto" w:sz="0" w:space="0"/>
          <w:shd w:val="clear" w:fill="FFFFFF"/>
          <w:lang w:val="en-US" w:eastAsia="zh-CN" w:bidi="ar"/>
        </w:rPr>
        <w:t>XXX</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」的士兵致歉。海军也允许动保人士在现场以手机拍摄，现场透过网络直播视频。画面中穿着虎斑野战服的士兵一一表示歉意，并接受「审问」，最后双方达成协议，肇祸士兵与动保人士，今天早上一起到虐死</w:t>
      </w:r>
      <w:r>
        <w:rPr>
          <w:rFonts w:hint="eastAsia" w:asciiTheme="minorEastAsia" w:hAnsiTheme="minorEastAsia" w:eastAsiaTheme="minorEastAsia" w:cstheme="minorEastAsia"/>
          <w:i w:val="0"/>
          <w:caps w:val="0"/>
          <w:color w:val="4D6DF3"/>
          <w:spacing w:val="0"/>
          <w:kern w:val="0"/>
          <w:sz w:val="24"/>
          <w:szCs w:val="24"/>
          <w:bdr w:val="none" w:color="auto" w:sz="0" w:space="0"/>
          <w:shd w:val="clear" w:fill="FFFFFF"/>
          <w:lang w:val="en-US" w:eastAsia="zh-CN" w:bidi="ar"/>
        </w:rPr>
        <w:t>XXX</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的地点致祭。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r>
        <w:rPr>
          <w:rFonts w:hint="eastAsia" w:asciiTheme="minorEastAsia" w:hAnsiTheme="minorEastAsia" w:eastAsiaTheme="minorEastAsia" w:cstheme="minorEastAsia"/>
          <w:b/>
          <w:i w:val="0"/>
          <w:caps w:val="0"/>
          <w:color w:val="494949"/>
          <w:spacing w:val="0"/>
          <w:kern w:val="0"/>
          <w:sz w:val="24"/>
          <w:szCs w:val="24"/>
          <w:bdr w:val="none" w:color="auto" w:sz="0" w:space="0"/>
          <w:shd w:val="clear" w:fill="FFFFFF"/>
          <w:lang w:val="en-US" w:eastAsia="zh-CN" w:bidi="ar"/>
        </w:rPr>
        <w:t>材料二：</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494949"/>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其实虐狗事件道出了我的难过，无奈与无力，对于一个中学毕业15岁的惨绿少年，少不经世，除了念军校，只有当学徙的无从选择，我没有我死则国生的伟大情操，但给我继续念书的机会，部队枯躁，高压又不自由的生活，换来的是可以贴补家用和现在的妻子，儿子，房子，车子，银子五子登科的人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军人是个富不起来，饿不死人的行业，能干下去的，除了昧于现实的自我催眠之外，更多的是工作上些微的成就感与成长阶段被教育洗脑的爱台情操，军队几乎是我生命的全部。军旅生涯30余年，4趟外岛，半数岁月担任主官承担的压力和风险，看着社会大众对军人的挞伐和不屑，心中淌的血，无有尽头，一生之中匆促的婚假，来不及参与的子女出世与成长，聚少离多的亲情培养和日见老迈凋零的双亲，如果换来的是对国军的批判，这辈子我算投错胎，白活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世上没有任何一个地方会挑剔军人的个人行为，打趴了军队的士气，我期待我自己可以马革裹尸含笑为太牺牲，但面对民粹高涨的现在，我醒了，我难过了，我后悔了，我干嘛要为这个不支持国军，不维护国军的新当局，政客，名嘴和道貌岸然自以为是的网民抛头颅洒热血啊？</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一只狗可以打趴国军，大家等着面对更严酷的后果吧！因为我不玩了！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1、材料一中提到的被国军士兵虐死的流浪狗XXX叫什么名字？（2分）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答：小白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2、除了本题提到的虐狗事件，下列还有哪个是2016年“国军”发生的事件（2分）：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A 四一二事件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B “总统、总统、大帅哥”、“你是我的巧克力”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C坦克坠溪  </w:t>
      </w: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D 洪仲丘事件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E “闽平渔5540号”事件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3、材料二中欲愤而辞职的是49岁的“国军”陆军少将，他的名字是？（2分）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答：张俊达</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i w:val="0"/>
          <w:caps w:val="0"/>
          <w:color w:val="333333"/>
          <w:spacing w:val="0"/>
          <w:kern w:val="0"/>
          <w:sz w:val="24"/>
          <w:szCs w:val="24"/>
          <w:bdr w:val="none" w:color="auto" w:sz="0" w:space="0"/>
          <w:shd w:val="clear" w:fill="FFFFFF"/>
          <w:lang w:val="en-US" w:eastAsia="zh-CN" w:bidi="ar"/>
        </w:rPr>
        <w:t>4、材料一中提到的“莒光日”是什么意思？台湾军队在这一天要做什么？（4分）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答：台湾军队经常有所谓毋忘在莒，或莒光的名号。这是蒋介石引用田单以莒城与即墨作为基地复国的历史故事，引申出以台湾作为基地，进而反攻大陆.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Theme="minorEastAsia" w:hAnsiTheme="minorEastAsia" w:eastAsiaTheme="minorEastAsia" w:cstheme="minorEastAsia"/>
          <w:i w:val="0"/>
          <w:caps w:val="0"/>
          <w:color w:val="333333"/>
          <w:spacing w:val="0"/>
          <w:sz w:val="24"/>
          <w:szCs w:val="24"/>
        </w:rPr>
      </w:pPr>
      <w:r>
        <w:rPr>
          <w:rFonts w:hint="eastAsia" w:asciiTheme="minorEastAsia" w:hAnsiTheme="minorEastAsia" w:eastAsiaTheme="minorEastAsia" w:cstheme="minorEastAsia"/>
          <w:b/>
          <w:i w:val="0"/>
          <w:caps w:val="0"/>
          <w:color w:val="333333"/>
          <w:spacing w:val="0"/>
          <w:kern w:val="0"/>
          <w:sz w:val="24"/>
          <w:szCs w:val="24"/>
          <w:bdr w:val="none" w:color="auto" w:sz="0" w:space="0"/>
          <w:shd w:val="clear" w:fill="FFFFFF"/>
          <w:lang w:val="en-US" w:eastAsia="zh-CN" w:bidi="ar"/>
        </w:rPr>
        <w:t>政战所谓的莒光日就是每个星期的星期四，在通常是半天的时间里，进行的包括电视教学在内的政治教育。 </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504D59" w:themeColor="text1"/>
          <w14:textFill>
            <w14:solidFill>
              <w14:schemeClr w14:val="tx1"/>
            </w14:solidFill>
          </w14:textFill>
        </w:rPr>
      </w:pPr>
      <w:bookmarkStart w:id="285" w:name="_Toc1413885938"/>
      <w:r>
        <w:rPr>
          <w:color w:val="504D59" w:themeColor="text1"/>
          <w:lang w:val="en-US" w:eastAsia="zh-CN"/>
          <w14:textFill>
            <w14:solidFill>
              <w14:schemeClr w14:val="tx1"/>
            </w14:solidFill>
          </w14:textFill>
        </w:rPr>
        <w:t>147、</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"http://bbs.tianya.cn/post-333-1231114-1.shtml"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第四届（2017年）</w:t>
      </w:r>
      <w:r>
        <w:rPr>
          <w:rFonts w:hint="default"/>
          <w:color w:val="504D59" w:themeColor="text1"/>
          <w:lang w:val="en-US" w:eastAsia="zh-CN"/>
          <w14:textFill>
            <w14:solidFill>
              <w14:schemeClr w14:val="tx1"/>
            </w14:solidFill>
          </w14:textFill>
        </w:rPr>
        <w:fldChar w:fldCharType="end"/>
      </w:r>
      <w:bookmarkEnd w:id="285"/>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说明：</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1、“凯申杯”台湾时事政治知识竞赛每年举办一届，目的是测试大陆网民对台湾的了解程度。</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2、本试题满分为100分，获得60分以上为对台湾时政稍有耳闻，80分以上为对台湾时政较为熟悉，90分以上为对台湾时政非常熟悉，95分以上说明您平时经常特意关注各种台湾媒体消息。</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3、在答题过程中，不得查阅任何资料，包括书籍、互联网、询问他人等。</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4、自2014年以来，凯申杯台湾知识竞赛于每年秋季推出，主要考察一年以来台湾方面的时事和新闻。今年推出时间为2017年9月11日。</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5、本次知识竞赛的主要内容为台湾2016年11月1日至2017年9月10日的时事，以及部分与台湾有关的常识和历史内容。</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eastAsia="zh-CN" w:bidi="ar"/>
        </w:rPr>
      </w:pPr>
      <w:r>
        <w:rPr>
          <w:rFonts w:hint="default" w:asciiTheme="minorEastAsia" w:hAnsiTheme="minorEastAsia" w:cstheme="minorEastAsia"/>
          <w:i w:val="0"/>
          <w:caps w:val="0"/>
          <w:color w:val="333333"/>
          <w:spacing w:val="0"/>
          <w:kern w:val="0"/>
          <w:sz w:val="24"/>
          <w:szCs w:val="24"/>
          <w:shd w:val="clear" w:fill="EEEEEE"/>
          <w:lang w:eastAsia="zh-CN" w:bidi="ar"/>
        </w:rPr>
        <w:t>注：本届试题的答案页面已经遗失</w:t>
      </w:r>
    </w:p>
    <w:p>
      <w:pPr>
        <w:keepNext w:val="0"/>
        <w:keepLines w:val="0"/>
        <w:pageBreakBefore w:val="0"/>
        <w:kinsoku/>
        <w:wordWrap/>
        <w:overflowPunct/>
        <w:topLinePunct w:val="0"/>
        <w:autoSpaceDE/>
        <w:autoSpaceDN/>
        <w:bidi w:val="0"/>
        <w:adjustRightInd/>
        <w:snapToGrid/>
        <w:spacing w:after="157" w:afterLines="50"/>
        <w:jc w:val="left"/>
        <w:textAlignment w:val="auto"/>
        <w:outlineLvl w:val="9"/>
        <w:rPr>
          <w:rFonts w:hint="eastAsia" w:asciiTheme="minorEastAsia" w:hAnsiTheme="minorEastAsia" w:eastAsiaTheme="minorEastAsia" w:cstheme="minorEastAsia"/>
          <w:b/>
          <w:bCs/>
          <w:i w:val="0"/>
          <w:caps w:val="0"/>
          <w:color w:val="05111A"/>
          <w:spacing w:val="0"/>
          <w:kern w:val="0"/>
          <w:sz w:val="24"/>
          <w:szCs w:val="24"/>
          <w:shd w:val="clear" w:fill="FFFFFF"/>
          <w:lang w:eastAsia="zh-CN" w:bidi="ar"/>
        </w:rPr>
      </w:pPr>
    </w:p>
    <w:p>
      <w:pPr>
        <w:keepNext w:val="0"/>
        <w:keepLines w:val="0"/>
        <w:widowControl/>
        <w:numPr>
          <w:ilvl w:val="0"/>
          <w:numId w:val="6"/>
        </w:numPr>
        <w:suppressLineNumbers w:val="0"/>
        <w:ind w:left="250" w:leftChars="0" w:firstLine="0" w:firstLineChars="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b/>
          <w:bCs/>
          <w:i w:val="0"/>
          <w:caps w:val="0"/>
          <w:color w:val="333333"/>
          <w:spacing w:val="0"/>
          <w:kern w:val="0"/>
          <w:sz w:val="24"/>
          <w:szCs w:val="24"/>
          <w:shd w:val="clear" w:fill="EEEEEE"/>
          <w:lang w:val="en-US" w:eastAsia="zh-CN" w:bidi="ar"/>
        </w:rPr>
        <w:t>单项选择（20题，每题3分，共60分）</w:t>
      </w:r>
      <w:r>
        <w:rPr>
          <w:rFonts w:hint="eastAsia" w:asciiTheme="minorEastAsia" w:hAnsiTheme="minorEastAsia" w:eastAsiaTheme="minorEastAsia" w:cstheme="minorEastAsia"/>
          <w:b/>
          <w:bCs/>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1-1、当前台湾地区行政当局对大陆（含香港、澳门）的“官方”对口机关是_________</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陆委会</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蒙藏委员会</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国统会</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海基会</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国台办</w:t>
      </w:r>
    </w:p>
    <w:p>
      <w:pPr>
        <w:keepNext w:val="0"/>
        <w:keepLines w:val="0"/>
        <w:widowControl/>
        <w:numPr>
          <w:numId w:val="0"/>
        </w:numPr>
        <w:suppressLineNumbers w:val="0"/>
        <w:ind w:left="250" w:leftChars="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1-2、2016年11月22日，台湾第三大航空公司____②_____董事会通过决议，解散公司，即日起全面停航。对于____②_____的解散，岛内航空界人士分析认为，两年内连续发生空难，让_____②____元气大伤，更严重打击乘客信心，导致载客率不断下滑。同时，面对廉价航空公司的竞争，_____②____也无有效对策。</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中华航空</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长荣航空</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复兴航空</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华信航空</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马来西亚航空</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1-3、2016年12月10日，“台湾2016代表字大选”票选结果出炉，“_____”字在51个候选字中拔得头筹，获选为2016年的年度代表字。</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酸</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甜</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苦</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辣</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咸</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1-4、台湾网络上有一句流行语，讽刺台湾当地某个行业的乱象：小时不读书，长大当______</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法官</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记者</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立委</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总统</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程序员</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1-5、当解放军在台湾周边进行军事活动时，下面哪种表达方式最有可能被台湾军方发言人使用？</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人不犯我，我不犯人，人若犯我，我必犯人</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一年准备，两年反攻，三年扫荡，五年成功</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宁可错杀一千，不能错放一个</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对共军状况严密监控，均已有效掌握</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要文斗，不要武斗</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1-6、2017年4月27日接受台湾《NOWnews今日新闻-龙谈大小事》专访时表示“只要想被统，今天就可以实现，到福州去住，回上海去住，你就被统了，何必拖累2300万同胞。”的台湾政客是谁？</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黄国昌</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吴敦义</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陈菊</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马英九</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石原慎太郎</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1-7、中国国民党 选举结果于2017年5月20日晚间揭晓，此次共有6人参选，创下有史以来竞争最激烈的纪录。根据开票结果，台湾地区前副领导人吴敦义以14万4408票，得票率52.24%确定当选党 ，任期4年。______最终屈居第二，连任宣告失败。</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郝龙斌</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朱立伦</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潘维刚</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洪秀柱</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蒋中正</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1-8、2017年，台湾当局播出了一支预防跨境电信诈骗的宣传短片。短片中一名男子收到“国外电信客服”的工作机会简讯，起薪新台币四万元，并提供高级独栋宿舍和餐饮，业绩达标还可获高额奖金。但这其实是诈骗集团的诱饵，短片中的男子不幸沦为共犯，最后遭警方逮捕。短片中还配上恐吓旁白：“甚至可能被遣送______，赔上大好前途”。</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中国大陆</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美国</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日本</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伊拉克</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台湾</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1-9、民进党籍________借裁示“XX百年会活动”，提出自己对于文化的新见解，语出惊人地说，最近有很多研究都证明“人类文明的发源地在台湾”，这不是只有他才这样讲，在地壳板块在形成过程中，很多南岛文化的起源都是指向台湾，他会请人事处、研考会多举办这些演讲活动。</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台北市长柯文哲</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台南市长赖清德</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台中市长林佳龙</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台东县长黄健庭</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美国总统特朗普</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1-10、2017年1月13日，蔡英文结束访问中美洲行程。在搭专机途中，有记者当面表示，“我们真的需要_______啊”。结果蔡英文则说，“你不要跟我说，你去跟你老板说啊！台湾就是这样劳方都不自己去跟资方说，都是来跟政府抗议，这个政府公亲变事主，你们要自立自强啊~”说完还问，“你们为什么都没声音了呢？”</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一例一休</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周休一日</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二例二休</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周休二日</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不例不休</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1-11、以下是台湾今年的一份报道节选：</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即时新闻／综合报导〕XX内部传出副总朱登子去年11月私自和中国XX科学研究院签署技术合作备忘录，XX核心技术很可能被洩漏给中国，事情爆发后，XX展开调查，发现确有此事，但只记朱登子一支警告，夸张的是被惩处后朱立刻退休，爽领千万退休金。</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这里所提到的XX核心技术，指的是_______。</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超级计算机核心技术</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高铁核心技术</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移动支付核心技术</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量子通信核心技术</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电信诈骗核心技术</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1-12、据台湾“民视新闻”报道，台湾安全部门称，“中国（大陆）埋伏在台的间谍，已经多达______人，对‘我国’军事单位和公部门渗透严重。而上周爆发的中生（陆生）共谍案，绝非偶然。”在2017年3月13日下午召开的“安保法”记者会上，“绿委”王定宇更是表示，最糟的情况是连“总统”都不信任身边幕僚。“哪怕是前‘总统’马英九，他的爱将王郁琦，他们的首席对大陆谈判代表，他们都怀疑他被渗透了。”</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500</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5000</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50000</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500000</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5000000</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1-13、据台湾联合报2017年3月17日报道，台湾嘉义市第二分局传出在去年12月22日举行执勤前教育会议时，分局长方世君播放大陆反贪腐纪录片_______作为宣导材料。引发了岛内的争议。台亲绿媒体《自Y时报》报道称，有人质疑播放大陆反腐纪录片，难道方世君是要教育台湾警员“效忠大陆”吗？还是把台湾的警察当成了大陆的警察了？嘉义市议员王美惠还表示，方世君领的薪水是台湾人民的纳税钱，如果真的“敌我不分”，她会考虑提案将方世君列为议会不受欢迎人物。</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《大道中国》</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《打铁还需自身硬》</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《永远在路上》</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《正风肃纪纪实》</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《巡视利剑》</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1-14、据台湾联合新闻网2017年3月19日报道，台湾一批退伍军人19日中午“突袭”蔡英文位于博爱特区的官邸抗议，除高喊“还我青春”、“蔡英文出来”等抗议口号外，还跳上围墙猛踹门。</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这些退伍军人最有可能在抗议什么？</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同性婚姻合法化</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年金改革</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追查国民党党产</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军队虐狗</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为何还不反攻大陆</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1-15、台湾“中央军事院校”校友总会每年都会在蒋介石逝世纪念日前夕举行纪念活动，但2017年却遇到了点麻烦。据台媒报道，其在中正纪念堂前搭建的讲台广告上写有“_______”的文字，被民进党当局要求拆除，校友总会被迫昨晚（30日）深夜用喷漆涂掉。</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捍卫自由民主</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捍卫中华民族</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捍卫中华民国</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捍卫先总统_蒋公</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捍卫中华人民共和国</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1-16，下面两张电视截图中是一位最近一两年在台湾政论节目上非常活跃的来自中国大陆的“异议人士”，他的名字是_______</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drawing>
          <wp:inline distT="0" distB="0" distL="114300" distR="114300">
            <wp:extent cx="6638925" cy="3363595"/>
            <wp:effectExtent l="0" t="0" r="9525" b="8255"/>
            <wp:docPr id="111" name="图片 1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
                    <pic:cNvPicPr>
                      <a:picLocks noChangeAspect="1"/>
                    </pic:cNvPicPr>
                  </pic:nvPicPr>
                  <pic:blipFill>
                    <a:blip r:embed="rId106"/>
                    <a:stretch>
                      <a:fillRect/>
                    </a:stretch>
                  </pic:blipFill>
                  <pic:spPr>
                    <a:xfrm>
                      <a:off x="0" y="0"/>
                      <a:ext cx="6638925" cy="3363595"/>
                    </a:xfrm>
                    <a:prstGeom prst="rect">
                      <a:avLst/>
                    </a:prstGeom>
                  </pic:spPr>
                </pic:pic>
              </a:graphicData>
            </a:graphic>
          </wp:inline>
        </w:draw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drawing>
          <wp:inline distT="0" distB="0" distL="114300" distR="114300">
            <wp:extent cx="4560570" cy="2947035"/>
            <wp:effectExtent l="0" t="0" r="11430" b="5715"/>
            <wp:docPr id="110" name="图片 1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
                    <pic:cNvPicPr>
                      <a:picLocks noChangeAspect="1"/>
                    </pic:cNvPicPr>
                  </pic:nvPicPr>
                  <pic:blipFill>
                    <a:blip r:embed="rId107"/>
                    <a:stretch>
                      <a:fillRect/>
                    </a:stretch>
                  </pic:blipFill>
                  <pic:spPr>
                    <a:xfrm>
                      <a:off x="0" y="0"/>
                      <a:ext cx="4560570" cy="2947035"/>
                    </a:xfrm>
                    <a:prstGeom prst="rect">
                      <a:avLst/>
                    </a:prstGeom>
                  </pic:spPr>
                </pic:pic>
              </a:graphicData>
            </a:graphic>
          </wp:inline>
        </w:draw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阮铭</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林保华</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魏京生</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曹长青</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余则成</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1-17、据台湾联合报报道，4月22日，台北市阳明山阳明公园里的_____铜像被人泼红漆并斩首，下方基座上还写着“228元凶”、“杀人魔”等字眼。当天，台湾独派团体“台湾建国工程队”成员在网上发布声明，自称这件事是他们做的，并表示“你敢砍我一个，我就砍你无数个！”“我们用这颗_____的首级向台湾水利之父，台湾人永远的朋友：八田君献祭，以慰其在天之灵”。</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蒋介石</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蒋经国</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蒋孝武</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蒋万安</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裕仁</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1-18、2017年9月，台湾当局行政机构负责人林全向台湾地区领导人蔡英文请辞获准，由____接任伪“行政院长”一职。</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陈菊</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赖清德</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苏贞昌</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柯建铭</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蔡英文</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1-19、1971年，他以优异成绩考上台湾大学，并因品学兼优被当局评为“台湾十大杰出青年”。两年后，他投笔从戎，加入台湾陆军。他的这一举动被媒体竞相报道，当时的“行政院长”蒋经国甚至亲自召见，称赞他是“青年楷模”。1975年，他在台湾政治大学获得硕士学位后，被派往金门284师任连长，成为“模范军官”。戍守金门期间，他无数次隔海远眺，越来越觉得中国富强的希望在大陆一边，要为国家作贡献，必须去大陆。并于1979年5月的一个夜晚泅水游到了对岸。</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到大陆后，他先是进入北京大学攻读经济学硕士，接着又被派往美国芝加哥大学，师从诺贝尔奖得主舒尔茨教授并获得博士学位。1987年，他成为改革开放后经济界的“海归”第一人。此后，他出任北大中国经济研究中心主任，并成为中央经济决策的重要智囊。</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这位经济学家的名字是_______</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吴敬琏</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樊纲</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林毅夫</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张五常</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茅于轼</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1-20、台湾行政管理机构于2017年3月底提出所谓“______”，宣称要以8年时间，合计投入逾8800亿元（新台币，下同），推动轨道建设、水环境建设、绿能建设、数位建设及城乡建设等五大计划，其中轨道建设投入达4000多亿元，大部分规划为在各地兴建轻轨捷运。</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莒光计划</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南向计划</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前瞻计划</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五年计划</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八纵八横</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numPr>
          <w:ilvl w:val="0"/>
          <w:numId w:val="6"/>
        </w:numPr>
        <w:suppressLineNumbers w:val="0"/>
        <w:ind w:left="250" w:leftChars="0" w:firstLine="0" w:firstLineChars="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b/>
          <w:bCs/>
          <w:i w:val="0"/>
          <w:caps w:val="0"/>
          <w:color w:val="333333"/>
          <w:spacing w:val="0"/>
          <w:kern w:val="0"/>
          <w:sz w:val="24"/>
          <w:szCs w:val="24"/>
          <w:shd w:val="clear" w:fill="EEEEEE"/>
          <w:lang w:val="en-US" w:eastAsia="zh-CN" w:bidi="ar"/>
        </w:rPr>
        <w:t>多项选择（5题，每题6分，共30分）</w:t>
      </w:r>
      <w:r>
        <w:rPr>
          <w:rFonts w:hint="eastAsia" w:asciiTheme="minorEastAsia" w:hAnsiTheme="minorEastAsia" w:eastAsiaTheme="minorEastAsia" w:cstheme="minorEastAsia"/>
          <w:b/>
          <w:bCs/>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2-1、2016年12月21日，某国发表声明，决定自即日起与台湾当局“断交”，引发国际社会广泛关注。2017年6月13日，台湾当局最重要的“邦交国”，位于中美洲的某国宣布与台湾当局“断交”。这两个国家的名字是：</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尼加拉瓜</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圣多美和普林西比</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巴拿马</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梵蒂冈</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危地马拉</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F 海螺共和国</w:t>
      </w:r>
    </w:p>
    <w:p>
      <w:pPr>
        <w:keepNext w:val="0"/>
        <w:keepLines w:val="0"/>
        <w:widowControl/>
        <w:numPr>
          <w:numId w:val="0"/>
        </w:numPr>
        <w:suppressLineNumbers w:val="0"/>
        <w:ind w:left="250" w:leftChars="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2-2、在2017年的汉光33号演习兵棋推演中，台军设定对抗2025年台海登陆的解放军。兵棋推演中，面对解放军的______、_______战斗机。台湾空军以22架F-35，F-16V和IDF改进版战斗机的组合对抗，台军判定解放军在争夺制空权中并无优势。最终台湾“自造舰艇”突破重围，配合美日舰队击退解放军三个航母战斗群获得胜利。</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J-6</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J-7</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J-20</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J-31</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F-35</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F 心神</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2-3、台湾《联合报》报道，台湾“群我伦理促进会”公布“2017台湾社会信任调查”，警察信任度创历年新高达7成，法官信任度却退至历届倒数第二，仅32.8%。</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群我伦理促进会”自2001年起定期举办“台湾社会信任调查”，本次为第9次调查。调查显示，台湾民众信任排行榜前5名是家人、医生、中小学老师，基层公务人员、警察，其中警察是首度进入前五名。最不信任的前5名则是______、______、_______、法官、领导人。在扮演执法功能的警察与法官，民众信任度呈现两极变化。警察创历年新高，法官信任度几乎触底。</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大学老师</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槟榔西施</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新闻记者</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官员</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民意代表</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F 军舰导弹操作员</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2-4、今年来，台湾缺电问题日益凸显，下面哪些选项是台湾当局政客面对缺电困境提出的建议？</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A、光头、短袖、短裤、夹脚拖很cool</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B、下午1点到3点用电尖峰期间，百货公司、大卖场午休节电</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C、鼓励民众到2万家百货公司、卖场或便利商店吹冷气，以减少家庭冷气使用量</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D、各公务机关下午1点至3点禁开冷气、改用电风扇</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E、加开备用发电机组</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F、重启核四</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2-5、2017年，新党修改党歌，以下哪些是新党此次修改党歌的内容？</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A、“创造新的中华民国”修改为“创造新的中华辉煌”</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B、“我们心中开满自由的花”修改为“我们心中开满正义的花”</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C、“我们双手点燃民主的光”修改为“我们双手点燃民族的光”</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D、“让我民主的台湾”修改为“让我民族的光辉”</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E、“捍卫青天白日满地红的大中华”修改为“捍卫中华儿女心连心的大中华”</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F、“三民主义,吾党所宗”修改为“共产主义,吾党所宗”</w:t>
      </w:r>
    </w:p>
    <w:p>
      <w:pPr>
        <w:keepNext w:val="0"/>
        <w:keepLines w:val="0"/>
        <w:widowControl/>
        <w:suppressLineNumbers w:val="0"/>
        <w:ind w:firstLine="480"/>
        <w:jc w:val="left"/>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pPr>
    </w:p>
    <w:p>
      <w:pPr>
        <w:keepNext w:val="0"/>
        <w:keepLines w:val="0"/>
        <w:widowControl/>
        <w:suppressLineNumbers w:val="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w:t>
      </w:r>
      <w:r>
        <w:rPr>
          <w:rFonts w:hint="eastAsia" w:asciiTheme="minorEastAsia" w:hAnsiTheme="minorEastAsia" w:eastAsiaTheme="minorEastAsia" w:cstheme="minorEastAsia"/>
          <w:b/>
          <w:bCs/>
          <w:i w:val="0"/>
          <w:caps w:val="0"/>
          <w:color w:val="333333"/>
          <w:spacing w:val="0"/>
          <w:kern w:val="0"/>
          <w:sz w:val="24"/>
          <w:szCs w:val="24"/>
          <w:shd w:val="clear" w:fill="EEEEEE"/>
          <w:lang w:val="en-US" w:eastAsia="zh-CN" w:bidi="ar"/>
        </w:rPr>
        <w:t>三、材料分析题（1题，共10分）</w:t>
      </w:r>
      <w:r>
        <w:rPr>
          <w:rFonts w:hint="eastAsia" w:asciiTheme="minorEastAsia" w:hAnsiTheme="minorEastAsia" w:eastAsiaTheme="minorEastAsia" w:cstheme="minorEastAsia"/>
          <w:b/>
          <w:bCs/>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阅读下面这份台湾方面的材料，并回答问题。</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据中国台湾网21日援引台湾《中央日报》消息，令台湾百姓痛骂、舆论哗然的台湾815大停电刚刚过去，台当局前副领导人吕秀莲19日出席某会议时公开表示，815大停电，事件不单纯；她意有所指地说，这场“停电”是战争的先兆，简单讲，就是“阿共的阴谋”啦！</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吕秀莲并不是唯一持这种观点的人。民进党“立法院”党团干事长叶宜津在事件第2天接受媒体访问时也对事故原因——所谓的“误触开关”充满质疑，她认为其中问题非常之大，甚至“这根本就是一个阴谋、有人故意”，因此叶宣津马上要求检察官应介入调查。</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绿营名嘴当然也不会放过这个机会扩大事端。例如，台湾某节目主持人表示，他绝不相信这是人为疏失。他说，大停电是非常严重的“安全”问题，一个工人怎么可能搞出这么大条的事来？电气阀的开关是很日常的事情，这样就造成大停电，那台湾也未免太脆弱了，万一“这个工人是匪谍该怎办？”</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另一位台湾电视台主持人也在节目中表示：“博爱特区停电是很奇怪的事！”他提出了3个可能，1，有匪谍；2，“中共”的阴谋；3，有人要整谁？他还说，博爱特区的红绿灯受到影响可是会影响XXX下班的安全耶，这实在是太危险了！</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而台湾“侨委会副委员长”田秋堇则说，自从民进党第一次执政、宣布停建核四后，台湾就不时发生跳机停电的事；她质疑是不是__②___高层长期以来有人为了核电帮的利益，做出了许多匪夷所思的事情。</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至于蔡英文则是一如往例，直接推卸责任。她说，停电显示台湾的供电系统明显地过于脆弱，而“台湾竟然就这样过了这么多年。这个系统非改不可，我会把它列为未来彻底检讨改革的重点。”……</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面对815大停电所引发的民怨海啸，民进党当局怪___②___拥核派、怪“前朝”、怪匪谍、怪大陆……所有有关没关的人事物都拿来责怪一遍，但就是不检讨民进党长期以来的能源政策、就是不检讨蔡英文的“非核”政策！</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尽管__②___、___③___等机构的相关人员确实可能出现操作失误、甚至没有按照应有的SOP进行作业，然而，如果不是因为蔡当局粗糙冒进的能源政策，造成电力的备载容量过低，平日电力就十分吃紧，一旦有电厂出问题，当然立刻就会造成电不够用、以致于全台大停电。</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电力备转容量不足才是问题的核心，而蔡当局草率政策正是造成电力不足的关键，民进党当局不去面对这个问题，却宁愿去乱扯一堆有的没的，完全画错重点。</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有人说，因为“反核”是民进党的神主牌，所以他们不敢碰这个议题。其实，民进党并不如外界所以为的那么具有理想性，“反核”只是一个骗票的手段。然而，如今民众已看清楚，蔡英文还是赶快面对电力不足的真相、提出解决之道吧。</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1、文中节目主持人提到的“有人要整谁”是暗示此次停电是针对谁的阴谋？（单选，2分）</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柯文哲</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蔡英文</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林全</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陈建仁</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彭文正</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F 李晶玉</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2、文中的②、③分别是台湾的两个企业，其中②是________，③是_________。（填空，每空2分）</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3、根据蔡英文 对此次停电的表态：“台湾竟然就这样过了这么多年。这个系统非改不可，我会把它列为未来彻底检讨改革的重点。”可以得出，对此次台湾大停电应该负责的是____。（单选，2分）</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A 民主进步党</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B 时代力量</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C 中国国民党</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D 亲民党</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E 中国共产党</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F 美国共和党</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G 朝鲜劳动党</w:t>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br w:type="textWrapping"/>
      </w:r>
      <w:r>
        <w:rPr>
          <w:rFonts w:hint="eastAsia" w:asciiTheme="minorEastAsia" w:hAnsiTheme="minorEastAsia" w:eastAsiaTheme="minorEastAsia" w:cstheme="minorEastAsia"/>
          <w:i w:val="0"/>
          <w:caps w:val="0"/>
          <w:color w:val="333333"/>
          <w:spacing w:val="0"/>
          <w:kern w:val="0"/>
          <w:sz w:val="24"/>
          <w:szCs w:val="24"/>
          <w:shd w:val="clear" w:fill="EEEEEE"/>
          <w:lang w:val="en-US" w:eastAsia="zh-CN" w:bidi="ar"/>
        </w:rPr>
        <w:t>　　4、文中提到了“反核”政策。根据台湾当局的规划，核能发电设备应于______年以前全部停止运转，以实现“非核家园”目标。（填空，2分）</w:t>
      </w:r>
    </w:p>
    <w:p>
      <w:pP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r>
        <w:rPr>
          <w:rFonts w:hint="eastAsia" w:asciiTheme="minorEastAsia" w:hAnsiTheme="minorEastAsia" w:eastAsiaTheme="minorEastAsia" w:cstheme="minorEastAsia"/>
          <w:i w:val="0"/>
          <w:caps w:val="0"/>
          <w:color w:val="05111A"/>
          <w:spacing w:val="0"/>
          <w:kern w:val="0"/>
          <w:sz w:val="24"/>
          <w:szCs w:val="24"/>
          <w:shd w:val="clear" w:fill="FFFFFF"/>
          <w:lang w:eastAsia="zh-CN" w:bidi="ar"/>
        </w:rPr>
        <w:br w:type="page"/>
      </w:r>
    </w:p>
    <w:p>
      <w:pPr>
        <w:pStyle w:val="3"/>
        <w:jc w:val="center"/>
        <w:rPr>
          <w:color w:val="504D59" w:themeColor="text1"/>
          <w14:textFill>
            <w14:solidFill>
              <w14:schemeClr w14:val="tx1"/>
            </w14:solidFill>
          </w14:textFill>
        </w:rPr>
      </w:pPr>
      <w:bookmarkStart w:id="286" w:name="_Toc1497819691"/>
      <w:r>
        <w:rPr>
          <w:color w:val="504D59" w:themeColor="text1"/>
          <w:lang w:val="en-US" w:eastAsia="zh-CN"/>
          <w14:textFill>
            <w14:solidFill>
              <w14:schemeClr w14:val="tx1"/>
            </w14:solidFill>
          </w14:textFill>
        </w:rPr>
        <w:t>148、</w:t>
      </w:r>
      <w:r>
        <w:rPr>
          <w:rFonts w:hint="default"/>
          <w:color w:val="504D59" w:themeColor="text1"/>
          <w:lang w:val="en-US" w:eastAsia="zh-CN"/>
          <w14:textFill>
            <w14:solidFill>
              <w14:schemeClr w14:val="tx1"/>
            </w14:solidFill>
          </w14:textFill>
        </w:rPr>
        <w:fldChar w:fldCharType="begin"/>
      </w:r>
      <w:r>
        <w:rPr>
          <w:rFonts w:hint="default"/>
          <w:color w:val="504D59" w:themeColor="text1"/>
          <w:lang w:val="en-US" w:eastAsia="zh-CN"/>
          <w14:textFill>
            <w14:solidFill>
              <w14:schemeClr w14:val="tx1"/>
            </w14:solidFill>
          </w14:textFill>
        </w:rPr>
        <w:instrText xml:space="preserve"> HYPERLINK "https://weibo.com/ttarticle/p/show?id=2309404293568721216401&amp;mod=zwenzhang" \t "/home/mecup/文档\\x/_blank" </w:instrText>
      </w:r>
      <w:r>
        <w:rPr>
          <w:rFonts w:hint="default"/>
          <w:color w:val="504D59" w:themeColor="text1"/>
          <w:lang w:val="en-US" w:eastAsia="zh-CN"/>
          <w14:textFill>
            <w14:solidFill>
              <w14:schemeClr w14:val="tx1"/>
            </w14:solidFill>
          </w14:textFill>
        </w:rPr>
        <w:fldChar w:fldCharType="separate"/>
      </w:r>
      <w:r>
        <w:rPr>
          <w:rStyle w:val="22"/>
          <w:rFonts w:hint="default" w:ascii="Arial" w:hAnsi="Arial" w:eastAsia="宋体" w:cs="Arial"/>
          <w:i w:val="0"/>
          <w:caps w:val="0"/>
          <w:color w:val="504D59" w:themeColor="text1"/>
          <w:spacing w:val="0"/>
          <w:szCs w:val="24"/>
          <w:u w:val="none"/>
          <w:shd w:val="clear" w:fill="FFFFFF"/>
          <w14:textFill>
            <w14:solidFill>
              <w14:schemeClr w14:val="tx1"/>
            </w14:solidFill>
          </w14:textFill>
        </w:rPr>
        <w:t>第五届（2018年）</w:t>
      </w:r>
      <w:r>
        <w:rPr>
          <w:rFonts w:hint="default"/>
          <w:color w:val="504D59" w:themeColor="text1"/>
          <w:lang w:val="en-US" w:eastAsia="zh-CN"/>
          <w14:textFill>
            <w14:solidFill>
              <w14:schemeClr w14:val="tx1"/>
            </w14:solidFill>
          </w14:textFill>
        </w:rPr>
        <w:fldChar w:fldCharType="end"/>
      </w:r>
      <w:bookmarkEnd w:id="286"/>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说明：</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1、“凯申杯”台湾时事政治知识竞赛每年举办一届，目的是测试大陆网民对台湾的了解程度。 </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2、本试题满分为100分，获得60分以上为对台湾时政稍有耳闻，80分以上为对台湾时政较为熟悉，90分以上为对台湾时政非常熟悉，95分以上说明您平时经常特意关注各种台湾媒体消息。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3、在答题过程中，不得查阅任何资料，包括书籍、互联网、询问他人等。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4、自2014年以来，凯申杯台湾知识竞赛于每年秋季推出，主要考察一年以来台湾方面的时事和新闻。今年推出时间为2018年10月10日。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bdr w:val="none" w:color="auto" w:sz="0" w:space="0"/>
        </w:rPr>
      </w:pPr>
      <w:r>
        <w:rPr>
          <w:rFonts w:hint="default" w:ascii="Arial" w:hAnsi="Arial" w:cs="Arial"/>
          <w:i w:val="0"/>
          <w:caps w:val="0"/>
          <w:color w:val="333333"/>
          <w:spacing w:val="0"/>
          <w:sz w:val="24"/>
          <w:szCs w:val="24"/>
          <w:bdr w:val="none" w:color="auto" w:sz="0" w:space="0"/>
        </w:rPr>
        <w:t>5、本次知识竞赛的主要内容为台湾2017年11月1日至2018年10月10日之间的时事，以及部分与台湾有关的常识和历史内容。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bdr w:val="none" w:color="auto" w:sz="0" w:space="0"/>
        </w:rPr>
      </w:pPr>
      <w:r>
        <w:rPr>
          <w:rFonts w:hint="default" w:ascii="Arial" w:hAnsi="Arial" w:cs="Arial"/>
          <w:i w:val="0"/>
          <w:caps w:val="0"/>
          <w:color w:val="333333"/>
          <w:spacing w:val="0"/>
          <w:sz w:val="24"/>
          <w:szCs w:val="24"/>
          <w:bdr w:val="none" w:color="auto" w:sz="0" w:space="0"/>
        </w:rPr>
        <w:t>注：答案见文末</w:t>
      </w:r>
    </w:p>
    <w:p>
      <w:pPr>
        <w:rPr>
          <w:rFonts w:hint="default"/>
          <w:b/>
          <w:bCs/>
          <w:sz w:val="24"/>
          <w:szCs w:val="24"/>
        </w:rPr>
      </w:pPr>
      <w:r>
        <w:rPr>
          <w:rFonts w:hint="default"/>
          <w:b/>
          <w:bCs/>
          <w:sz w:val="24"/>
          <w:szCs w:val="24"/>
        </w:rPr>
        <w:t>一、单项选择（20题，每题3分，共60分）</w:t>
      </w:r>
    </w:p>
    <w:p>
      <w:pPr>
        <w:rPr>
          <w:rFonts w:hint="default"/>
          <w:b/>
          <w:bCs/>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1-1、__________是位于台北市中正区的一条道路，原名为“介寿路”，它与“自由广场”并列为台北市的集会游行举办时选择的重要集结点。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忠孝东路​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凯达格兰大道</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敦化南路​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仁爱路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华尔街​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1-2、2017年12月，台湾当局通过了“______①_____”。根据条文，“行政院”底下将设置“_____②______”，规划开放政治档案、清除威权象征，平复威权时期司法不法等任务，并于提出完整调查报告后解散。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公投法案，公投委员会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台湾正名法，台湾正名委员会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促进转型正义条例​， 促进转型正义委员会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空气污染治理法，穹顶之下委员会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剿灭蒋匪余孽特别法，匪情研究委员会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1-3、​2017年台湾年度代表字投票结果：“_____”字以12445票排名第一。</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茫</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芒</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1-4、​2018年4月，_______被蔡英文任命台湾当局伪“总统府秘书长”。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赖清德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蔡英文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吕秀莲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​陈菊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马英九</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1-5、2018年4月27日，台湾当局教育主管部门宣布结果，确定驳回______为台大校长的决议，要求其重新回到校长候选人初审阶段。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管中闵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毛治国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蔡碧仲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吴茂昆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傅斯年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1-6、下面图片中的人物是在台湾政论节目中经常出现的一位台湾名嘴，他的姓名是？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drawing>
          <wp:inline distT="0" distB="0" distL="114300" distR="114300">
            <wp:extent cx="1515110" cy="1637665"/>
            <wp:effectExtent l="0" t="0" r="8890" b="635"/>
            <wp:docPr id="112"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6" descr="IMG_256"/>
                    <pic:cNvPicPr>
                      <a:picLocks noChangeAspect="1"/>
                    </pic:cNvPicPr>
                  </pic:nvPicPr>
                  <pic:blipFill>
                    <a:blip r:embed="rId108"/>
                    <a:stretch>
                      <a:fillRect/>
                    </a:stretch>
                  </pic:blipFill>
                  <pic:spPr>
                    <a:xfrm>
                      <a:off x="0" y="0"/>
                      <a:ext cx="1515110" cy="163766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​钟年晃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赵少康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王定宇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胡忠信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​奥本海默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1-7、​以下图片截取自2018年10月10日的台湾某人气火爆的网络社区，从图片所显示的界面，可以看出这是台湾的哪个著名网络社区？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drawing>
          <wp:inline distT="0" distB="0" distL="114300" distR="114300">
            <wp:extent cx="3308350" cy="4180205"/>
            <wp:effectExtent l="0" t="0" r="6350" b="10795"/>
            <wp:docPr id="113" name="图片 4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7" descr="IMG_257"/>
                    <pic:cNvPicPr>
                      <a:picLocks noChangeAspect="1"/>
                    </pic:cNvPicPr>
                  </pic:nvPicPr>
                  <pic:blipFill>
                    <a:blip r:embed="rId109"/>
                    <a:stretch>
                      <a:fillRect/>
                    </a:stretch>
                  </pic:blipFill>
                  <pic:spPr>
                    <a:xfrm>
                      <a:off x="0" y="0"/>
                      <a:ext cx="3308350" cy="418020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​Mobile01</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伊莉讨论区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Dcard</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PTT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2ch</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1-8、1111人力银行调查显示，2018年台湾地区的应届毕业生中，38%有意前往海外工作。在“最想去的海外国家和地区”调查中，________以62.53%高居第一，其次为美国与加拿大（48.95%）、日本（44.03%）等。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中国大陆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欧盟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​澳大利亚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新加坡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菲律宾​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1-9、2017年12月，王炳忠等多名______成员及其家属遭台湾当局“法务部调查局”以“证人”身份强行破门搜查、拘提、询问和无保请回，引发舆论质疑。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中国国民党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亲民党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新党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时代力量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民主进步党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1-10、​截止到2018年10月，台湾当局在非洲还剩最后一个所谓“邦交国”，为维护这个“邦交国”，台当局驻该国“大使”陈经铨，因工作量大，导致中风病危。周玉蔻表示：”今天早上去看他（陈经铨）都没反应了。现在先保住性命，今天又照断层确定坏死部分很大，左脑大多不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此前，陈经铨曾对媒体表示：“每天晚上，我只要一分钟就能睡着了。想到双方关系的时候，我就是这么安心惬意。”</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台媒援引一名已退休的台外事部门工作人员的说法，民进党刻意与大陆发生冲撞，活活“累死”了陈经铨。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​该“邦交国”的名字是___________。</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莱索托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斯威士兰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马耳他骑士团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梵蒂冈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珊瑚群岛同性恋王国（Gay and Lesbian Kingdom of the Coral Sea Islands）</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1-11、经蔡英文等民进党当局高层钦点，在台北市政府、台北市农会等各方利益博弈之下，政治经验极度缺乏的原彰化县溪州乡公所秘书________出任台北市农产运销公司总经理。其接任台北市农产运销公司总经理不久便被爆出坐领250万元年薪，但是却连财务报表都看不懂。2018年6月7日，其在接收备询被问及如何认识蔡英文时，脱口而出“‘总统’就是我们中华人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​陈景峻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吴音宁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韩国瑜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庄龙彦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陈清泉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1-12、​2018年6月12日，AIT的“台北办事处”内湖区新馆举行落成仪式，玛丽·罗伊斯（Marie Royce）率团赴台湾参加典礼，与蔡当局密切互动。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这里的“AIT”是什么的缩写？​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亚洲理工学院（Asian Institute of Technology）</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国际纹身联盟​（Alliance International Tattoo）</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美国在台协会（American Institute in Taiwan）</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台湾AIT半导体公司（AiT Semiconductor Inc）</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自动点火温度（Auto-Ignition Temperature）</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1-13、2018年5月15日，台湾“高等法院”将马英九被控“泄密”等从一审无罪改判为有罪，判刑_______。马英九表示一定会上诉到底。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40天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4个月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4年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无期徒刑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死刑缓期二年执行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1-14、​​2018年7月16日，台北故宫博物院新任院长陈其南上任，表示：“上任后的重要任务是________，让故宫典藏文物和台湾文化产生连结，故宫成为‘台湾人的故宫’。人文地理学中有所谓的‘飞地’(指在某地中有一块隶属于他地的区域)，台湾故宫就是一块飞地，游客来看故宫，不是来了解台湾，而是来了解中国。这里的故宫一直不被认为是‘台湾的故宫’，而是‘北京的故宫’”。</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故宫中国化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故宫台湾化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故宫东南亚化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故宫日本化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故宫二维化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1-15、为方便台湾同胞在大陆的生活，大陆于2018年面向台湾同胞发行了_________，它的证件号码有18位，是台湾同胞在大陆学习、工作、生活的身份证件，能实现与身份证在日常使用上的无差别体验。</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中华人民共和国居民身份证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大陆居民往来台湾通行证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中华人民共和国台湾居民居住证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五年期台湾居民来往大陆通行证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独生子女父母光荣证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1-16、​2018年7月24日，东亚奥林匹克委员会（EAOC）决议，鉴于会员国担忧台湾正在进行的_____________连署行动引发政治干扰体育，经8个会员国举手表决，决定停办原定2019年在台中举办的东亚青年运动会。蔡当局对此反应强烈并叫嚣反制、申诉，作为“报复” ，蔡当局要求“暂缓”原定于8月5日举行的金门县的通水典礼。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“2020东京奥运台湾正名公投”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“2024巴黎奥运台湾正名公投”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“2028洛杉矶奥运台湾正名公投”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D​“2022卡塔尔世界杯台湾正名公投”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“2021陕西第十四届全运会台湾正名公投”​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1-17、受台风“飞燕”影响，日本大阪关西国际机场一度成为海上孤岛，包括32名台湾同胞在内的1044名中国游客被困机场。中国驻大阪总领事馆第一时间派出车辆，凌晨帮助包括台湾同胞在内的所有中国游客脱困​。对此，台湾当局“驻日代表”________表示：“领事馆急急忙忙接走中国游客，是因为怕他们在机场闹事”、“如果台湾没有分辨假消息的能力，台湾的自由体制会崩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​游锡堃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高硕泰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陈文仪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谢长廷​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安倍晋三​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1-18、台“内政部移民署”举行为期8天的“2018年标杆学习计划”，邀请8个国家共12名移民官员来台参加。其中巴拉圭移民局局长朱利安是各国代表中层级最高的官员， 为了协助其行程，“移民署”特别从台北服务站借调一名会讲西班牙语的女助理当随行翻译。不料朱利安在餐叙场合，涉嫌摸坐在旁边的女翻译大腿 ，女翻译事后不堪受辱，向台北地检署提告。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以下哪个是台湾“移民署”对事件的回应？</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​“巴拉圭官员表现令人遗憾，今后将禁止朱利安进入台湾”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“台湾是讲人权、讲法治、有浓浓人情味的社会，岂容在此公然侵犯女性权益”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 “外国人在台湾没有特权，我方对巴拉圭代表团提出严重警告和抗议”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“南美洲国家人民相当热情，打招呼及感谢的方式与台湾有相当大差异，女翻译可能是因为对方的热情表现产生误会”“缘起于双方文化差异……现业经双方当事人沟通后已误会冰释​”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“妨害风化、意图营利”</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1-19、为解决电力问题，台湾当局于2018年重启______2号机重启，台“原能会”同意后正式并联发电。结果重启一天后就发生反应炉急停。徐永明炮轰，行政部门硬要重启，当时大家信心满满，结果没多久就出包，重重打脸行政官员，台电和“原能会”根本是“诈骗集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核一厂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核二厂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核三厂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核四厂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​丰溪里核试验场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1-20、2018年台湾“双十庆典”​上，蔡英文对两岸关系的论述成为关注焦点。该庆典的“官方主题”为_________</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台湾国民党好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台湾民进党好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​台湾亲民党好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台湾共好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台湾共产党好​</w:t>
      </w:r>
    </w:p>
    <w:p>
      <w:pPr>
        <w:rPr>
          <w:rFonts w:hint="eastAsia" w:asciiTheme="minorEastAsia" w:hAnsiTheme="minorEastAsia" w:eastAsiaTheme="minorEastAsia" w:cstheme="minorEastAsia"/>
          <w:b/>
          <w:bCs/>
          <w:sz w:val="24"/>
          <w:szCs w:val="24"/>
        </w:rPr>
      </w:pPr>
      <w:r>
        <w:rPr>
          <w:rFonts w:hint="default" w:asciiTheme="minorEastAsia" w:hAnsiTheme="minorEastAsia" w:cstheme="minorEastAsia"/>
          <w:b/>
          <w:bCs/>
          <w:sz w:val="24"/>
          <w:szCs w:val="24"/>
        </w:rPr>
        <w:t>二、</w:t>
      </w:r>
      <w:r>
        <w:rPr>
          <w:rFonts w:hint="eastAsia" w:asciiTheme="minorEastAsia" w:hAnsiTheme="minorEastAsia" w:eastAsiaTheme="minorEastAsia" w:cstheme="minorEastAsia"/>
          <w:b/>
          <w:bCs/>
          <w:sz w:val="24"/>
          <w:szCs w:val="24"/>
        </w:rPr>
        <w:t>多项选择（5题，每题6分，共30分）</w:t>
      </w:r>
    </w:p>
    <w:p>
      <w:pPr>
        <w:rPr>
          <w:rFonts w:hint="eastAsia" w:asciiTheme="minorEastAsia" w:hAnsiTheme="minorEastAsia" w:eastAsiaTheme="minorEastAsia" w:cstheme="minorEastAsia"/>
          <w:b/>
          <w:bCs/>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2-1、2018年11月24日，台湾将举行所谓“九合一”选举，其中的“九”包括以下的：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“直辖市”市长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“直辖市”议员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县(市)长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县(市)议员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台湾地区领导人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F ​国民党主席</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2-2、 台湾“党产会发言人”施锦芳于2018年6月表示，_________、_________、_________三大基金会的董事几乎多数由国民党各单位人员兼任，“党产会”认定其为国民党的附随组织，其名下财产将被冻结。</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“民族基金会”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“民权基金会”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“国家发展基金会”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“大陆委员会”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E“华夏民族资产解冻委员会”​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F “台湾电信诈骗产业联盟”</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2-3、以下国家中，哪些是在2018年与台湾当局断交的？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巴拿马</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萨尔瓦多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多米尼加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布基纳法索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圣多美和普林西比</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F 美国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b/>
          <w:bCs w:val="0"/>
          <w:i w:val="0"/>
          <w:caps w:val="0"/>
          <w:color w:val="333333"/>
          <w:spacing w:val="0"/>
          <w:sz w:val="24"/>
          <w:szCs w:val="24"/>
        </w:rPr>
      </w:pPr>
      <w:r>
        <w:rPr>
          <w:rFonts w:hint="default" w:ascii="Arial" w:hAnsi="Arial" w:cs="Arial"/>
          <w:b/>
          <w:bCs w:val="0"/>
          <w:i w:val="0"/>
          <w:caps w:val="0"/>
          <w:color w:val="333333"/>
          <w:spacing w:val="0"/>
          <w:sz w:val="24"/>
          <w:szCs w:val="24"/>
          <w:bdr w:val="none" w:color="auto" w:sz="0" w:space="0"/>
        </w:rPr>
        <w:t>2-4、在2018年11月举行的台湾“九合一”选举中，以下哪些是​国民党推出的县市候选人？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韩国瑜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林佳龙</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胡志强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卢秀燕​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蒋万安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F 蒋孝武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b/>
          <w:bCs w:val="0"/>
          <w:i w:val="0"/>
          <w:caps w:val="0"/>
          <w:color w:val="333333"/>
          <w:spacing w:val="0"/>
          <w:sz w:val="24"/>
          <w:szCs w:val="24"/>
        </w:rPr>
      </w:pPr>
      <w:r>
        <w:rPr>
          <w:rFonts w:hint="default" w:ascii="Arial" w:hAnsi="Arial" w:cs="Arial"/>
          <w:b/>
          <w:bCs w:val="0"/>
          <w:i w:val="0"/>
          <w:caps w:val="0"/>
          <w:color w:val="333333"/>
          <w:spacing w:val="0"/>
          <w:sz w:val="24"/>
          <w:szCs w:val="24"/>
          <w:bdr w:val="none" w:color="auto" w:sz="0" w:space="0"/>
        </w:rPr>
        <w:t>2-5、​魏明仁事件之后，大陆微博网站上的两位台湾人士分别做了以下两段评论：</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b w:val="0"/>
          <w:bCs/>
          <w:i w:val="0"/>
          <w:caps w:val="0"/>
          <w:color w:val="333333"/>
          <w:spacing w:val="0"/>
          <w:sz w:val="24"/>
          <w:szCs w:val="24"/>
        </w:rPr>
      </w:pPr>
      <w:r>
        <w:rPr>
          <w:rFonts w:hint="default" w:ascii="Arial" w:hAnsi="Arial" w:cs="Arial"/>
          <w:b w:val="0"/>
          <w:bCs/>
          <w:i w:val="0"/>
          <w:caps w:val="0"/>
          <w:color w:val="333333"/>
          <w:spacing w:val="0"/>
          <w:sz w:val="24"/>
          <w:szCs w:val="24"/>
          <w:bdr w:val="none" w:color="auto" w:sz="0" w:space="0"/>
        </w:rPr>
        <w:t>（1）魏明仁事件不仅反映了部分大陆媒体对台湾新闻荒腔走板的报导方式，更凸显了毫无群众基础的“统派分子”纷纷自立门户的怪现象。魏明仁动员来的群众，几乎全是被台湾社会完全隔绝在外的大陆新娘，偶尔集合起来唱唱歌，却被渲染成“五星红旗在台飘扬”“义勇军进行曲在宝岛奏响”“台湾同胞渴望回归”，实在是荒谬绝伦。为何近几年冒出这么多“统派团体”？原因很简单，以前去大陆参访的“统派团体”，都是联合组一大团去的，后来大家发现每次只有重要团体领袖可以接受采访、和领导拍照时可以站C位、参加晚宴时可以坐主桌。久而久之，很多人不服气，于是自己组个党，挂上“统派”招牌，自己做主席，弟弟做副主席，儿子做秘书长，三人成群，到大陆各地参访、上媒体、站C位、坐主桌，各地涉台系统眼见有业绩上门，更是殷勤招待，大家忙的不亦乐乎，各得其利。在台湾，影响力不出家门口半步，一党三人，连隔壁邻居都影响不了，起不到半点“促统”作用，个人好处倒是捞了不少。这种怪现象，有愈演愈烈的趋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b w:val="0"/>
          <w:bCs/>
          <w:i w:val="0"/>
          <w:caps w:val="0"/>
          <w:color w:val="333333"/>
          <w:spacing w:val="0"/>
          <w:sz w:val="24"/>
          <w:szCs w:val="24"/>
        </w:rPr>
      </w:pPr>
      <w:r>
        <w:rPr>
          <w:rFonts w:hint="default" w:ascii="Arial" w:hAnsi="Arial" w:cs="Arial"/>
          <w:b w:val="0"/>
          <w:bCs/>
          <w:i w:val="0"/>
          <w:caps w:val="0"/>
          <w:color w:val="333333"/>
          <w:spacing w:val="0"/>
          <w:sz w:val="24"/>
          <w:szCs w:val="24"/>
          <w:bdr w:val="none" w:color="auto" w:sz="0" w:space="0"/>
        </w:rPr>
        <w:t>​（2）有网友留言称，连他一介平民都对台政治情况有一定认识，大陆早就了若指掌。但以我参与两岸交流的经验，天高皇帝远，至少大陆一些对台部门及学者，对台湾舆情的了解，真还不如平常每天看台湾政论节目的大陆网友。造成这种结果的很大原因，就是底下各机构业绩心态，交差了事，缺乏统整的战略思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b w:val="0"/>
          <w:bCs/>
          <w:i w:val="0"/>
          <w:caps w:val="0"/>
          <w:color w:val="333333"/>
          <w:spacing w:val="0"/>
          <w:sz w:val="24"/>
          <w:szCs w:val="24"/>
        </w:rPr>
      </w:pPr>
      <w:r>
        <w:rPr>
          <w:rFonts w:hint="default" w:ascii="Arial" w:hAnsi="Arial" w:cs="Arial"/>
          <w:b w:val="0"/>
          <w:bCs/>
          <w:i w:val="0"/>
          <w:caps w:val="0"/>
          <w:color w:val="333333"/>
          <w:spacing w:val="0"/>
          <w:sz w:val="24"/>
          <w:szCs w:val="24"/>
          <w:bdr w:val="none" w:color="auto" w:sz="0" w:space="0"/>
        </w:rPr>
        <w:t>这两位台湾人士分别是________、__________。</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黄安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李戡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刘乐妍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​王炳忠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​焦恩俊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F​ 蔡英文</w:t>
      </w:r>
    </w:p>
    <w:p>
      <w:pPr>
        <w:numPr>
          <w:numId w:val="0"/>
        </w:numPr>
        <w:rPr>
          <w:rFonts w:hint="default"/>
          <w:b/>
          <w:bCs/>
          <w:sz w:val="24"/>
          <w:szCs w:val="24"/>
        </w:rPr>
      </w:pPr>
      <w:r>
        <w:rPr>
          <w:rFonts w:hint="default"/>
          <w:b/>
          <w:bCs/>
          <w:sz w:val="24"/>
          <w:szCs w:val="24"/>
        </w:rPr>
        <w:t>三、</w:t>
      </w:r>
      <w:r>
        <w:rPr>
          <w:rFonts w:hint="default"/>
          <w:b/>
          <w:bCs/>
          <w:sz w:val="24"/>
          <w:szCs w:val="24"/>
        </w:rPr>
        <w:t>材料分析题（1题，共10分）</w:t>
      </w:r>
    </w:p>
    <w:p>
      <w:pPr>
        <w:numPr>
          <w:numId w:val="0"/>
        </w:numPr>
        <w:ind w:left="250" w:leftChars="0"/>
        <w:rPr>
          <w:rFonts w:hint="default"/>
          <w:b/>
          <w:bCs/>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阅读下面这份台湾方面的材料，并回答问题。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时间：2018年8月24日星期五下午，与会人员包括：副主委张天钦、主秘许君如、研究员萧吉男、研究员曾建元、副研究员张世岳、副研究员吴佩蓉。会议对话内容如下：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张天钦：电台发了新闻稿之后，XX就来了，XX写了以后，YY八点多晚上就打电话来，过了20分钟再打一次确认，隔天就头版了！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吴佩蓉：所以这些…没有放在题纲里面？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没有，本来是关心5大案，重要的不是人士清查制度，所以我们一转就把它转过去，那天完全脱稿，原本的cue根本不见了。重点是在那个被保护的位子跟你有担任过可疑的位子，中评都是高手当然知道你在干嘛，但是重点来了，你看△△△，这个如果没有操作，很可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张天钦：对促转来说，我昨天有回应，我们是在谈除垢，不是针对某一个人，但是后面一定有大的啦，我今天拜托大家来就是要讨论大的，来世岳，你最聪明了，有什么看法？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张世岳：这是个好消息，每天都可以释放讯息出去。</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张天钦：你先不要管那个程序，拜托你明后天加班也好，要把你的责任区搞清楚，你是哪几个国家？最好有小故事，有类似跟他一样，多少是有，就算没有也有类似的。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张天钦：如果△△△在那些国家会怎样？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张世岳：叫他诚实把事情陈述出来。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张天钦：叫他说“我是去救援吗？”</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张世岳：叫他也不用担心，这不是个案，这是整个历史转型正义必须要面对的问题，我们也还在…。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张天钦：还有人放话明年中就要完成。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张世岳：每天可以讲一些比较正面的，这是好消息。</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曾建元：从两个方面，我们现在在讨论制度，制度精神我们清楚，但是制度怎么样设计都还没有完成，所以个案的责任认定，或是事实的调查都还没有…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我们不要谈△△△，我们要谈这样某A国家会怎样，做法是什么，在某B国家会怎样，某C国家会是怎样，我不是谈个案，是国际上，但至少我子弹准备好了。他就说南榕先生要自焚啊，不直接去讲这个，间接影射杀伤力最强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张世岳：现在还有选举考量，用字一定更辛辣。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张天钦：他就讲两个事情，一个是说去救援的，今天是说什么问心无愧。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许君如：（笑）我问心无愧坦荡荡。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张天钦：他是转型正义最恶劣的例子，之前有人提到以色列跟哪个国家合作，九十几岁还是去诉罪。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主委帮我们定调我觉得很不爽，我绝对会把他翻案，我们应该走南非的和解，不应该德国的咎责，那法条白纸黑字不是都写了，还什么混种的，促转会不接受这套，至少我副主委不接受这套，该怎么做就怎么做，人死了当然没有办法，没有死的，不然什么叫做转型正义”，我还特别讲两个，如果很诚实地揭露表示忏悔，就不追究，一开始就说是去救援的，到底作为人的良知比较重要，还是接受威权，难道警察、检察官被接受命令要刑求吗？被接受指示是问出真相来，有要你一定要刑求吗？如果那是你的亲戚家人你敢刑求吗？这是做人最基本的要求，你今天回来说没有关系，依法令要做，谁下的法令？</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萧吉男：可以到明年讲，优先法案是下下会期，好处还是要回到个案讲，引垢出洞（张笑）。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张天钦：我去民进党“立委”每一个都问这个，我要是有10个例子，每一个人喂一个，国民党一定骂一顿，说要操弄选举，你以为你是民进党员就…</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萧吉男：投△△△一票就等于是投污垢一票啦，去备询的时候，搞不好就有人送你好神拖，除垢要有拖把啊（大家笑），如果是问透露一题给我，你要作秀就送拖把给我。</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张天钦：那个我不能讲啦。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萧吉男：包括△△△是不是污垢，下礼拜各选委会就有人要用这个东西来做个点。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张天钦：我们就提前引爆，我承认原来没有想那么多，所以这个议题就是要掌握故事。</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萧吉男：准备故事跟搭配电影，这样的电影也很多，让大家讨论回响。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张天钦：我绝对是戴着钢盔上了啦。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张天钦：怎么去处理威权，让促转不进入△△△的个案，but把全世界那些良知的例子，做人最根本，民主跟威权最大区别，例子“立委”一个人喂一题，什么疗愈中心那不是重点。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许君如：两蒋跟除垢是质询的焦点。</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吴佩蓉：我们的委外研究费可能被大砍。</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许君如：他要更努力跟委员沟通、护航，有投票权就是那8个。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张天钦：那个我也不怕，被砍到几乎没有我也不怕（许君如：不会啦，但民进党会说让一点让一点，不可能一毛不砍），我让人来donate捐款，我特别费没有这个我可以理解，那个不用担心啦。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萧吉男：管中闵被冻一年。</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那都没关系，对我来说促转会不会成功转过去才重要，大家来讨论到底是不是一个人，还是威权下面的一个点，我同意10个人有6个人讲真话，有没有可能本来只有做这一件，还有两件没破案，所以这件诚实讲，那两件就被盖过了，就是打出来的。民进党“立委”去问他啊，到底训练，训练难道不知道你要去冲他就是一定会自焚？问他嘛！</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萧吉男：藉这机会强化我们单位的正义形象。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张天钦：社会根本对什么叫促转没有感觉，这是我们最大的失败。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许君如：开议期间要有委员当我们的侧翼。</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萧吉男：委员是指？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张天钦：民进党那8个。</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许君如：那些委员在质询时都可以帮我们论述，我们要来一个公听会或者论辩（笑），会有委员主张。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萧吉男：不是只有促转还有内政“中选会”每个都会烧。</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萧吉男：国民党若开公听会最好，这对选情他们来讲加分。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张天钦：我们去就只有促转，其它我就不碰。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萧吉男：开完公听会再审预算最好，他们开名单，我们也开出我们的名单。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张天钦：我为了主张正义而被砍预算，我心甘情愿。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萧吉男：在怎么野蛮也不能砍正义，我们要操作这种意象，强化正义形象很重要。我们现在正义是一只脚是奠基在___③____，本来是西厂跟南厂，现在变___③____。</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张天钦：我们本来是南厂，现在变西厂，后来升格变___③____。</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萧吉男：国政基金会认证的。</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　　张天钦：我们现在就来讲国际例子，国内让他们自由发挥。</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题目：</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3-1、这段录音中提到的“△△△”是谁？（单选，2分）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柯文哲</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江启臣</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侯友宜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卢秀燕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高思博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F 蔡英文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3-2、公开这段录音的________在脸书中提到：24号当晚，我边吃晚餐边听录音，重新听到谈话内容，我承认当时气到发抖。台湾迈向民主这条路，有那么多人为此牺牲奉献，很多人在这几年努力监督执政者，重新赢得人民的信任而重返执政，如果坐在高位上的人，却以这种方式去对待政敌，这是我想要的民主吗？　　</w:t>
      </w:r>
      <w:r>
        <w:rPr>
          <w:rFonts w:hint="default" w:ascii="Arial" w:hAnsi="Arial" w:cs="Arial"/>
          <w:i w:val="0"/>
          <w:caps w:val="0"/>
          <w:color w:val="333333"/>
          <w:spacing w:val="0"/>
          <w:sz w:val="24"/>
          <w:szCs w:val="24"/>
          <w:bdr w:val="none" w:color="auto" w:sz="0" w:space="0"/>
        </w:rPr>
        <w:t> </w:t>
      </w:r>
      <w:r>
        <w:rPr>
          <w:rFonts w:hint="default" w:ascii="Arial" w:hAnsi="Arial" w:cs="Arial"/>
          <w:b/>
          <w:i w:val="0"/>
          <w:caps w:val="0"/>
          <w:color w:val="333333"/>
          <w:spacing w:val="0"/>
          <w:sz w:val="24"/>
          <w:szCs w:val="24"/>
          <w:bdr w:val="none" w:color="auto" w:sz="0" w:space="0"/>
        </w:rPr>
        <w:t>​（单选，2分）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张天钦</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许君如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萧吉男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吴佩蓉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曾建元</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F 阿桑奇</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3-3、​文字的最后部分，___③____中应该填的是？（单选，2分）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东厂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内行厂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六扇门</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血滴子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延禧宫​</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F 敬事房​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3-4、下列选项中，最可能切合这段录音的谈话背景是？（单选，2分）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马英九“三中案”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柯文哲为“两岸一家亲”道歉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“2025无核家园”</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台湾“九合一”选举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​台湾地区领导人选举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F​ 美国中期选举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b/>
          <w:i w:val="0"/>
          <w:caps w:val="0"/>
          <w:color w:val="333333"/>
          <w:spacing w:val="0"/>
          <w:sz w:val="24"/>
          <w:szCs w:val="24"/>
          <w:bdr w:val="none" w:color="auto" w:sz="0" w:space="0"/>
        </w:rPr>
        <w:t>3-5、​录音中多次提到“污垢”、“除垢”，那么他们口中的“垢”到底是指什么？（单选，2分）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​国民党主要成员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台独分子</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二二八、白色恐怖时期的检察官、法官或警总等机关人员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“太阳花运动”主要成员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E 台湾当局主要官员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F​ 对大陆人民进行诈骗的台湾诈骗团伙成员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rPr>
          <w:rFonts w:hint="default"/>
        </w:rPr>
      </w:pPr>
      <w:r>
        <w:rPr>
          <w:rFonts w:hint="default"/>
        </w:rPr>
        <w:t>（试题结束，你答题感觉如何呢^_^）</w:t>
      </w:r>
    </w:p>
    <w:p>
      <w:pPr>
        <w:keepNext w:val="0"/>
        <w:keepLines w:val="0"/>
        <w:widowControl/>
        <w:suppressLineNumbers w:val="0"/>
        <w:pBdr>
          <w:top w:val="single" w:color="E6E6E6" w:sz="6" w:space="0"/>
          <w:left w:val="none" w:color="auto" w:sz="0" w:space="0"/>
          <w:bottom w:val="none" w:color="auto" w:sz="0" w:space="0"/>
          <w:right w:val="none" w:color="auto" w:sz="0" w:space="0"/>
        </w:pBdr>
        <w:spacing w:before="315" w:beforeAutospacing="0" w:after="315" w:afterAutospacing="0"/>
        <w:ind w:left="0" w:right="0" w:firstLine="0"/>
        <w:rPr>
          <w:rFonts w:hint="default" w:ascii="Arial" w:hAnsi="Arial" w:cs="Arial"/>
          <w:i w:val="0"/>
          <w:caps w:val="0"/>
          <w:color w:val="333333"/>
          <w:spacing w:val="0"/>
          <w:sz w:val="24"/>
          <w:szCs w:val="24"/>
        </w:rPr>
      </w:pPr>
      <w:r>
        <w:rPr>
          <w:rFonts w:hint="default" w:ascii="Arial" w:hAnsi="Arial" w:cs="Arial"/>
          <w:i w:val="0"/>
          <w:caps w:val="0"/>
          <w:color w:val="333333"/>
          <w:spacing w:val="0"/>
          <w:sz w:val="33"/>
          <w:szCs w:val="33"/>
        </w:rPr>
        <w:pict>
          <v:rect id="_x0000_i1072" o:spt="1" style="height:1.5pt;width:432pt;" fillcolor="#333333" filled="t" stroked="f" coordsize="21600,21600" o:hr="t" o:hrstd="t" o:hrnoshade="t" o:hralign="center">
            <v:path/>
            <v:fill on="t" focussize="0,0"/>
            <v:stroke on="f"/>
            <v:imagedata o:title=""/>
            <o:lock v:ext="edit"/>
            <w10:wrap type="none"/>
            <w10:anchorlock/>
          </v:rect>
        </w:pict>
      </w:r>
    </w:p>
    <w:p>
      <w:pPr>
        <w:rPr>
          <w:rFonts w:hint="default"/>
          <w:b/>
          <w:bCs/>
        </w:rPr>
      </w:pPr>
      <w:r>
        <w:rPr>
          <w:rFonts w:hint="default"/>
          <w:b/>
          <w:bCs/>
        </w:rPr>
        <w:t>以下是本次知识竞赛的参考答案，供各位网友估分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一、单项选择（20题，每题3分，共60分）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1、B 凯达格兰大道</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2、C 促进转型正义条例​， 促进转型正义委员会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3、A 茫</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4、D ​陈菊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5、A​ 管中闵</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6、D 胡忠信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7、D PTT</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8、A 中国大陆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9、C 新党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10、B 斯威士兰</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11、B 吴音宁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12、C 美国在台协会（American Institute in Taiwan）</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13、B 4个月</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14、B 故宫台湾化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15、C​ 中华人民共和国台湾居民居住证</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16、A “2020东京奥运台湾正名公投”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17、D 谢长廷​</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18、D “南美洲国家人民相当热情，打招呼及感谢的方式与台湾有相当大差异，女翻译可能是因为对方的热情表现产生误会”“缘起于双方文化差异……现业经双方当事人沟通后已误会冰释​”</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19、B 核二厂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20、D 台湾共好</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二、多项选择（5题，每题6分，共30分）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1、</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“直辖市”市长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“直辖市”议员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县(市)长</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县(市)议员</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2、</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“民族基金会”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“民权基金会”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“国家发展基金会”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3、</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萨尔瓦多</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C 多米尼加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布基纳法索</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4、</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A 韩国瑜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卢秀燕​</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5、</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B 李戡</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D ​王炳忠</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三、材料分析题（1题，共10分，每小题2分）</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1、C 侯友宜</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2、D 吴佩蓉</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3、A 东厂</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4、D 台湾“九合一”选举</w:t>
      </w:r>
    </w:p>
    <w:p>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bdr w:val="none" w:color="auto" w:sz="0" w:space="0"/>
        </w:rPr>
        <w:t>5、C 二二八、白色恐怖时期的检察官、法官或警总等机关人员​​​​</w:t>
      </w:r>
    </w:p>
    <w:p>
      <w:pPr>
        <w:keepNext w:val="0"/>
        <w:keepLines w:val="0"/>
        <w:pageBreakBefore w:val="0"/>
        <w:kinsoku/>
        <w:wordWrap/>
        <w:overflowPunct/>
        <w:topLinePunct w:val="0"/>
        <w:autoSpaceDE/>
        <w:autoSpaceDN/>
        <w:bidi w:val="0"/>
        <w:adjustRightInd/>
        <w:snapToGrid/>
        <w:spacing w:after="157" w:afterLines="50"/>
        <w:jc w:val="left"/>
        <w:textAlignment w:val="auto"/>
        <w:outlineLvl w:val="9"/>
        <w:rPr>
          <w:rFonts w:hint="eastAsia" w:asciiTheme="minorEastAsia" w:hAnsiTheme="minorEastAsia" w:eastAsiaTheme="minorEastAsia" w:cstheme="minorEastAsia"/>
          <w:i w:val="0"/>
          <w:caps w:val="0"/>
          <w:color w:val="05111A"/>
          <w:spacing w:val="0"/>
          <w:kern w:val="0"/>
          <w:sz w:val="24"/>
          <w:szCs w:val="24"/>
          <w:shd w:val="clear" w:fill="FFFFFF"/>
          <w:lang w:eastAsia="zh-CN" w:bidi="ar"/>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Droid Sans Fallback"/>
    <w:panose1 w:val="02000000000000000000"/>
    <w:charset w:val="86"/>
    <w:family w:val="auto"/>
    <w:pitch w:val="default"/>
    <w:sig w:usb0="00000001" w:usb1="08000000" w:usb2="00000000" w:usb3="00000000" w:csb0="00040000" w:csb1="00000000"/>
  </w:font>
  <w:font w:name="方正黑体_GBK">
    <w:altName w:val="微软雅黑"/>
    <w:panose1 w:val="02000000000000000000"/>
    <w:charset w:val="00"/>
    <w:family w:val="auto"/>
    <w:pitch w:val="default"/>
    <w:sig w:usb0="00000001" w:usb1="08000000" w:usb2="00000000" w:usb3="00000000" w:csb0="00040000" w:csb1="00000000"/>
  </w:font>
  <w:font w:name="Calibri">
    <w:panose1 w:val="020F0502020204030204"/>
    <w:charset w:val="00"/>
    <w:family w:val="swiss"/>
    <w:pitch w:val="default"/>
    <w:sig w:usb0="E10002FF" w:usb1="4000ACFF" w:usb2="00000009" w:usb3="00000000" w:csb0="2000019F" w:csb1="00000000"/>
  </w:font>
  <w:font w:name="华文细黑">
    <w:panose1 w:val="02010600040101010101"/>
    <w:charset w:val="86"/>
    <w:family w:val="auto"/>
    <w:pitch w:val="default"/>
    <w:sig w:usb0="00000287" w:usb1="080F0000" w:usb2="00000000" w:usb3="00000000" w:csb0="0004009F" w:csb1="DFD70000"/>
  </w:font>
  <w:font w:name="Arial">
    <w:panose1 w:val="020B0604020202020204"/>
    <w:charset w:val="00"/>
    <w:family w:val="auto"/>
    <w:pitch w:val="default"/>
    <w:sig w:usb0="E0002AFF" w:usb1="C0007843" w:usb2="00000009" w:usb3="00000000" w:csb0="400001FF" w:csb1="FFFF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80F3C52" w:usb2="00000016" w:usb3="00000000" w:csb0="0004001F" w:csb1="00000000"/>
  </w:font>
  <w:font w:name="Verdana">
    <w:panose1 w:val="020B0604030504040204"/>
    <w:charset w:val="00"/>
    <w:family w:val="auto"/>
    <w:pitch w:val="default"/>
    <w:sig w:usb0="A10006FF" w:usb1="4000205B" w:usb2="00000010" w:usb3="00000000" w:csb0="2000019F" w:csb1="00000000"/>
  </w:font>
  <w:font w:name="华文楷体">
    <w:panose1 w:val="02010600040101010101"/>
    <w:charset w:val="86"/>
    <w:family w:val="auto"/>
    <w:pitch w:val="default"/>
    <w:sig w:usb0="00000287" w:usb1="080F0000" w:usb2="00000000" w:usb3="00000000" w:csb0="0004009F" w:csb1="DFD70000"/>
  </w:font>
  <w:font w:name="仿宋">
    <w:panose1 w:val="02010609060101010101"/>
    <w:charset w:val="86"/>
    <w:family w:val="auto"/>
    <w:pitch w:val="default"/>
    <w:sig w:usb0="800002BF" w:usb1="38CF7CFA" w:usb2="00000016" w:usb3="00000000" w:csb0="00040001" w:csb1="00000000"/>
  </w:font>
  <w:font w:name="MS Reference Specialty">
    <w:panose1 w:val="05000500000000000000"/>
    <w:charset w:val="00"/>
    <w:family w:val="auto"/>
    <w:pitch w:val="default"/>
    <w:sig w:usb0="00000000" w:usb1="00000000" w:usb2="00000000" w:usb3="00000000" w:csb0="80000000" w:csb1="00000000"/>
  </w:font>
  <w:font w:name="Abyssinica SIL">
    <w:panose1 w:val="02000603020000020004"/>
    <w:charset w:val="00"/>
    <w:family w:val="auto"/>
    <w:pitch w:val="default"/>
    <w:sig w:usb0="800000EF" w:usb1="5000A04B" w:usb2="00000828" w:usb3="00000000" w:csb0="20000001" w:csb1="00000000"/>
  </w:font>
  <w:font w:name="仿宋_GB2312">
    <w:panose1 w:val="02010609030101010101"/>
    <w:charset w:val="86"/>
    <w:family w:val="auto"/>
    <w:pitch w:val="default"/>
    <w:sig w:usb0="00000001" w:usb1="080E0000" w:usb2="00000000" w:usb3="00000000" w:csb0="00040000" w:csb1="00000000"/>
  </w:font>
  <w:font w:name="华文中宋">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华文琥珀">
    <w:panose1 w:val="02010800040101010101"/>
    <w:charset w:val="86"/>
    <w:family w:val="auto"/>
    <w:pitch w:val="default"/>
    <w:sig w:usb0="00000001" w:usb1="080F0000" w:usb2="00000000" w:usb3="00000000" w:csb0="00040000" w:csb1="00000000"/>
  </w:font>
  <w:font w:name="华文行楷">
    <w:panose1 w:val="02010800040101010101"/>
    <w:charset w:val="86"/>
    <w:family w:val="auto"/>
    <w:pitch w:val="default"/>
    <w:sig w:usb0="00000001" w:usb1="080F0000" w:usb2="00000000" w:usb3="00000000" w:csb0="00040000" w:csb1="00000000"/>
  </w:font>
  <w:font w:name="Simsun">
    <w:altName w:val="仿宋"/>
    <w:panose1 w:val="00000000000000000000"/>
    <w:charset w:val="00"/>
    <w:family w:val="auto"/>
    <w:pitch w:val="default"/>
    <w:sig w:usb0="00000000" w:usb1="00000000" w:usb2="00000000" w:usb3="00000000" w:csb0="00000000" w:csb1="00000000"/>
  </w:font>
  <w:font w:name="华文隶书">
    <w:panose1 w:val="02010800040101010101"/>
    <w:charset w:val="86"/>
    <w:family w:val="auto"/>
    <w:pitch w:val="default"/>
    <w:sig w:usb0="00000001" w:usb1="080F0000" w:usb2="00000000" w:usb3="00000000" w:csb0="00040000" w:csb1="00000000"/>
  </w:font>
  <w:font w:name="Droid Sans Fallback">
    <w:panose1 w:val="020B0502000000000001"/>
    <w:charset w:val="86"/>
    <w:family w:val="auto"/>
    <w:pitch w:val="default"/>
    <w:sig w:usb0="910002FF" w:usb1="2BDFFCFB" w:usb2="00000036" w:usb3="00000000" w:csb0="203F01FF" w:csb1="D7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3BC710E"/>
    <w:multiLevelType w:val="singleLevel"/>
    <w:tmpl w:val="C3BC710E"/>
    <w:lvl w:ilvl="0" w:tentative="0">
      <w:start w:val="1"/>
      <w:numFmt w:val="decimal"/>
      <w:suff w:val="nothing"/>
      <w:lvlText w:val="%1、"/>
      <w:lvlJc w:val="left"/>
    </w:lvl>
  </w:abstractNum>
  <w:abstractNum w:abstractNumId="1">
    <w:nsid w:val="E9C8F557"/>
    <w:multiLevelType w:val="multilevel"/>
    <w:tmpl w:val="E9C8F55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EFFE4D95"/>
    <w:multiLevelType w:val="singleLevel"/>
    <w:tmpl w:val="EFFE4D95"/>
    <w:lvl w:ilvl="0" w:tentative="0">
      <w:start w:val="2"/>
      <w:numFmt w:val="decimal"/>
      <w:suff w:val="nothing"/>
      <w:lvlText w:val="%1、"/>
      <w:lvlJc w:val="left"/>
    </w:lvl>
  </w:abstractNum>
  <w:abstractNum w:abstractNumId="3">
    <w:nsid w:val="FEE4FF8D"/>
    <w:multiLevelType w:val="singleLevel"/>
    <w:tmpl w:val="FEE4FF8D"/>
    <w:lvl w:ilvl="0" w:tentative="0">
      <w:start w:val="6"/>
      <w:numFmt w:val="decimal"/>
      <w:suff w:val="nothing"/>
      <w:lvlText w:val="%1、"/>
      <w:lvlJc w:val="left"/>
    </w:lvl>
  </w:abstractNum>
  <w:abstractNum w:abstractNumId="4">
    <w:nsid w:val="4BF47284"/>
    <w:multiLevelType w:val="singleLevel"/>
    <w:tmpl w:val="4BF47284"/>
    <w:lvl w:ilvl="0" w:tentative="0">
      <w:start w:val="1"/>
      <w:numFmt w:val="chineseCounting"/>
      <w:suff w:val="nothing"/>
      <w:lvlText w:val="%1、"/>
      <w:lvlJc w:val="left"/>
      <w:pPr>
        <w:ind w:left="250" w:leftChars="0" w:firstLine="0" w:firstLineChars="0"/>
      </w:pPr>
      <w:rPr>
        <w:rFonts w:hint="eastAsia"/>
      </w:rPr>
    </w:lvl>
  </w:abstractNum>
  <w:abstractNum w:abstractNumId="5">
    <w:nsid w:val="7A5A5162"/>
    <w:multiLevelType w:val="multilevel"/>
    <w:tmpl w:val="7A5A516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1"/>
  </w:num>
  <w:num w:numId="2">
    <w:abstractNumId w:val="5"/>
  </w:num>
  <w:num w:numId="3">
    <w:abstractNumId w:val="0"/>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val="1"/>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FFD1EF5"/>
    <w:rsid w:val="13EF09D7"/>
    <w:rsid w:val="15FBB2C5"/>
    <w:rsid w:val="17FBD9FE"/>
    <w:rsid w:val="1D7B67ED"/>
    <w:rsid w:val="1DF31A18"/>
    <w:rsid w:val="22FCBD7B"/>
    <w:rsid w:val="2CD73D7E"/>
    <w:rsid w:val="2EF9B71D"/>
    <w:rsid w:val="2F5F3A40"/>
    <w:rsid w:val="2FD7ECAB"/>
    <w:rsid w:val="30BF227F"/>
    <w:rsid w:val="32C79A35"/>
    <w:rsid w:val="352F3E9E"/>
    <w:rsid w:val="378DDC8F"/>
    <w:rsid w:val="37FA0739"/>
    <w:rsid w:val="3B71CC78"/>
    <w:rsid w:val="3B7E65AF"/>
    <w:rsid w:val="3BE5BD17"/>
    <w:rsid w:val="3E779182"/>
    <w:rsid w:val="3F7B1E9F"/>
    <w:rsid w:val="4FABFFA0"/>
    <w:rsid w:val="4FBF1A28"/>
    <w:rsid w:val="4FCD75F1"/>
    <w:rsid w:val="53D554BA"/>
    <w:rsid w:val="57D7E61B"/>
    <w:rsid w:val="57F12BBD"/>
    <w:rsid w:val="57F62047"/>
    <w:rsid w:val="57FE3A7F"/>
    <w:rsid w:val="59BE0E60"/>
    <w:rsid w:val="5BF71B76"/>
    <w:rsid w:val="5DB59ACF"/>
    <w:rsid w:val="5DBF0B46"/>
    <w:rsid w:val="5FDDCE77"/>
    <w:rsid w:val="5FF7E1EE"/>
    <w:rsid w:val="5FFF4730"/>
    <w:rsid w:val="61FF23C1"/>
    <w:rsid w:val="65F5C6C3"/>
    <w:rsid w:val="65FCD8A4"/>
    <w:rsid w:val="67A134D2"/>
    <w:rsid w:val="6A4B2F62"/>
    <w:rsid w:val="6BBEC7B0"/>
    <w:rsid w:val="6BF97F4E"/>
    <w:rsid w:val="6BFF5F96"/>
    <w:rsid w:val="6D46CAF8"/>
    <w:rsid w:val="6D7E297A"/>
    <w:rsid w:val="6D96FED7"/>
    <w:rsid w:val="6EDD0970"/>
    <w:rsid w:val="6EFF56D0"/>
    <w:rsid w:val="6F4EAC70"/>
    <w:rsid w:val="6FDE6DFD"/>
    <w:rsid w:val="73CA031C"/>
    <w:rsid w:val="75EFEFEA"/>
    <w:rsid w:val="76197C4D"/>
    <w:rsid w:val="773F1C92"/>
    <w:rsid w:val="77A7F834"/>
    <w:rsid w:val="77DF6E4F"/>
    <w:rsid w:val="79CE4B9D"/>
    <w:rsid w:val="79FF9126"/>
    <w:rsid w:val="7ABB4240"/>
    <w:rsid w:val="7AEFB32F"/>
    <w:rsid w:val="7B5FBCEC"/>
    <w:rsid w:val="7BCEFB00"/>
    <w:rsid w:val="7BF9E8E4"/>
    <w:rsid w:val="7BFC4D53"/>
    <w:rsid w:val="7C1788B1"/>
    <w:rsid w:val="7CB7C000"/>
    <w:rsid w:val="7D5FA972"/>
    <w:rsid w:val="7D7E0BC5"/>
    <w:rsid w:val="7D7FC501"/>
    <w:rsid w:val="7EEBA858"/>
    <w:rsid w:val="7F2684B1"/>
    <w:rsid w:val="7F3BD4CE"/>
    <w:rsid w:val="7F6A0D81"/>
    <w:rsid w:val="7F75674F"/>
    <w:rsid w:val="7F959E60"/>
    <w:rsid w:val="7F9BC803"/>
    <w:rsid w:val="7FEE0B29"/>
    <w:rsid w:val="7FFB79F3"/>
    <w:rsid w:val="7FFCA6DB"/>
    <w:rsid w:val="7FFF0E4E"/>
    <w:rsid w:val="7FFFC380"/>
    <w:rsid w:val="9C762C51"/>
    <w:rsid w:val="9EFB7BEE"/>
    <w:rsid w:val="9EFFCBAA"/>
    <w:rsid w:val="9FE112FB"/>
    <w:rsid w:val="A77F4FE4"/>
    <w:rsid w:val="A8FF25AA"/>
    <w:rsid w:val="AFCDAF69"/>
    <w:rsid w:val="AFFB37E6"/>
    <w:rsid w:val="B6FBA8BD"/>
    <w:rsid w:val="B72B9F78"/>
    <w:rsid w:val="B9ADEE21"/>
    <w:rsid w:val="BDBDC969"/>
    <w:rsid w:val="BEFDF02B"/>
    <w:rsid w:val="BF67ED0A"/>
    <w:rsid w:val="BF77A14D"/>
    <w:rsid w:val="BFEF346F"/>
    <w:rsid w:val="BFF54C05"/>
    <w:rsid w:val="BFFD84C7"/>
    <w:rsid w:val="BFFE0BF6"/>
    <w:rsid w:val="BFFF1B86"/>
    <w:rsid w:val="C7CF8E04"/>
    <w:rsid w:val="CB6F6075"/>
    <w:rsid w:val="CBFF0133"/>
    <w:rsid w:val="CFFB12D1"/>
    <w:rsid w:val="D37BD007"/>
    <w:rsid w:val="D6FEA45A"/>
    <w:rsid w:val="D7B333D2"/>
    <w:rsid w:val="D93E8A86"/>
    <w:rsid w:val="DBE5994B"/>
    <w:rsid w:val="DDCF91FA"/>
    <w:rsid w:val="DDDD717E"/>
    <w:rsid w:val="DDDFD907"/>
    <w:rsid w:val="DDFFBFFD"/>
    <w:rsid w:val="DFACADA6"/>
    <w:rsid w:val="DFD6A90C"/>
    <w:rsid w:val="DFDF57E7"/>
    <w:rsid w:val="DFED2476"/>
    <w:rsid w:val="E3DFB1B8"/>
    <w:rsid w:val="E6FB22F1"/>
    <w:rsid w:val="E777A542"/>
    <w:rsid w:val="E7B58B19"/>
    <w:rsid w:val="EB7F958B"/>
    <w:rsid w:val="EBDC6483"/>
    <w:rsid w:val="ED34865D"/>
    <w:rsid w:val="EF77A72A"/>
    <w:rsid w:val="EFEDD6CE"/>
    <w:rsid w:val="F2FD3776"/>
    <w:rsid w:val="F3FDA2CC"/>
    <w:rsid w:val="F3FF24FC"/>
    <w:rsid w:val="F6FBCEC2"/>
    <w:rsid w:val="F77FE03F"/>
    <w:rsid w:val="F7DA4A57"/>
    <w:rsid w:val="F7DBC620"/>
    <w:rsid w:val="F7E53383"/>
    <w:rsid w:val="F93FC7E2"/>
    <w:rsid w:val="F9BF4DCD"/>
    <w:rsid w:val="FAA7E1B5"/>
    <w:rsid w:val="FBD7B4A4"/>
    <w:rsid w:val="FCBB97C0"/>
    <w:rsid w:val="FCDFBD0F"/>
    <w:rsid w:val="FCEAF4A7"/>
    <w:rsid w:val="FCF7293D"/>
    <w:rsid w:val="FD9A682F"/>
    <w:rsid w:val="FDCA5D77"/>
    <w:rsid w:val="FDDF3955"/>
    <w:rsid w:val="FDFF7A36"/>
    <w:rsid w:val="FE6EE8B3"/>
    <w:rsid w:val="FEB5C922"/>
    <w:rsid w:val="FEC74B28"/>
    <w:rsid w:val="FEDDF0A5"/>
    <w:rsid w:val="FEFB813B"/>
    <w:rsid w:val="FF2D6972"/>
    <w:rsid w:val="FF61A92B"/>
    <w:rsid w:val="FFA958E8"/>
    <w:rsid w:val="FFDF9A36"/>
    <w:rsid w:val="FFE8F0EC"/>
    <w:rsid w:val="FFEF39BD"/>
    <w:rsid w:val="FFFAEAF4"/>
    <w:rsid w:val="FFFB08F8"/>
    <w:rsid w:val="FFFBFB6A"/>
    <w:rsid w:val="FFFF4D34"/>
    <w:rsid w:val="FFFF6621"/>
    <w:rsid w:val="FFFFE3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link w:val="25"/>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24"/>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DejaVu Sans" w:hAnsi="DejaVu Sans" w:eastAsia="方正黑体_GBK"/>
      <w:b/>
      <w:sz w:val="28"/>
    </w:rPr>
  </w:style>
  <w:style w:type="character" w:default="1" w:styleId="18">
    <w:name w:val="Default Paragraph Font"/>
    <w:semiHidden/>
    <w:uiPriority w:val="0"/>
  </w:style>
  <w:style w:type="table" w:default="1" w:styleId="23">
    <w:name w:val="Normal Table"/>
    <w:semiHidden/>
    <w:uiPriority w:val="0"/>
    <w:tblPr>
      <w:tblLayout w:type="fixed"/>
      <w:tblCellMar>
        <w:top w:w="0" w:type="dxa"/>
        <w:left w:w="108" w:type="dxa"/>
        <w:bottom w:w="0" w:type="dxa"/>
        <w:right w:w="108" w:type="dxa"/>
      </w:tblCellMar>
    </w:tblPr>
  </w:style>
  <w:style w:type="paragraph" w:styleId="6">
    <w:name w:val="toc 7"/>
    <w:next w:val="1"/>
    <w:uiPriority w:val="0"/>
    <w:pPr>
      <w:ind w:left="1050"/>
      <w:jc w:val="left"/>
    </w:pPr>
    <w:rPr>
      <w:rFonts w:ascii="Times New Roman" w:hAnsi="Times New Roman" w:eastAsia="宋体" w:cs="Times New Roman"/>
      <w:sz w:val="20"/>
      <w:szCs w:val="20"/>
    </w:rPr>
  </w:style>
  <w:style w:type="paragraph" w:styleId="7">
    <w:name w:val="toc 5"/>
    <w:next w:val="1"/>
    <w:uiPriority w:val="0"/>
    <w:pPr>
      <w:ind w:left="630"/>
      <w:jc w:val="left"/>
    </w:pPr>
    <w:rPr>
      <w:rFonts w:ascii="Times New Roman" w:hAnsi="Times New Roman" w:eastAsia="宋体" w:cs="Times New Roman"/>
      <w:sz w:val="20"/>
      <w:szCs w:val="20"/>
    </w:rPr>
  </w:style>
  <w:style w:type="paragraph" w:styleId="8">
    <w:name w:val="toc 3"/>
    <w:next w:val="1"/>
    <w:uiPriority w:val="0"/>
    <w:pPr>
      <w:ind w:left="210"/>
      <w:jc w:val="left"/>
    </w:pPr>
    <w:rPr>
      <w:rFonts w:ascii="Times New Roman" w:hAnsi="Times New Roman" w:eastAsia="宋体" w:cs="Times New Roman"/>
      <w:sz w:val="20"/>
      <w:szCs w:val="20"/>
    </w:rPr>
  </w:style>
  <w:style w:type="paragraph" w:styleId="9">
    <w:name w:val="toc 8"/>
    <w:next w:val="1"/>
    <w:uiPriority w:val="0"/>
    <w:pPr>
      <w:ind w:left="1260"/>
      <w:jc w:val="left"/>
    </w:pPr>
    <w:rPr>
      <w:rFonts w:ascii="Times New Roman" w:hAnsi="Times New Roman" w:eastAsia="宋体" w:cs="Times New Roman"/>
      <w:sz w:val="20"/>
      <w:szCs w:val="20"/>
    </w:rPr>
  </w:style>
  <w:style w:type="paragraph" w:styleId="10">
    <w:name w:val="footer"/>
    <w:basedOn w:val="1"/>
    <w:uiPriority w:val="0"/>
    <w:pPr>
      <w:tabs>
        <w:tab w:val="center" w:pos="4153"/>
        <w:tab w:val="right" w:pos="8306"/>
      </w:tabs>
      <w:snapToGrid w:val="0"/>
      <w:jc w:val="left"/>
    </w:pPr>
    <w:rPr>
      <w:rFonts w:ascii="Times New Roman" w:hAnsi="Times New Roman" w:eastAsia="宋体" w:cs="Times New Roman"/>
      <w:sz w:val="18"/>
      <w:szCs w:val="20"/>
    </w:rPr>
  </w:style>
  <w:style w:type="paragraph" w:styleId="11">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eastAsia="宋体" w:cs="Times New Roman"/>
      <w:sz w:val="18"/>
      <w:szCs w:val="20"/>
    </w:rPr>
  </w:style>
  <w:style w:type="paragraph" w:styleId="12">
    <w:name w:val="toc 1"/>
    <w:next w:val="1"/>
    <w:uiPriority w:val="0"/>
    <w:pPr>
      <w:spacing w:beforeLines="115"/>
      <w:jc w:val="left"/>
    </w:pPr>
    <w:rPr>
      <w:rFonts w:ascii="Times New Roman" w:hAnsi="Times New Roman" w:eastAsia="宋体" w:cs="Times New Roman"/>
      <w:b/>
      <w:bCs/>
      <w:caps/>
      <w:sz w:val="24"/>
    </w:rPr>
  </w:style>
  <w:style w:type="paragraph" w:styleId="13">
    <w:name w:val="toc 4"/>
    <w:next w:val="1"/>
    <w:uiPriority w:val="0"/>
    <w:pPr>
      <w:ind w:left="420"/>
      <w:jc w:val="left"/>
    </w:pPr>
    <w:rPr>
      <w:rFonts w:ascii="Times New Roman" w:hAnsi="Times New Roman" w:eastAsia="宋体" w:cs="Times New Roman"/>
      <w:sz w:val="20"/>
      <w:szCs w:val="20"/>
    </w:rPr>
  </w:style>
  <w:style w:type="paragraph" w:styleId="14">
    <w:name w:val="toc 6"/>
    <w:next w:val="1"/>
    <w:uiPriority w:val="0"/>
    <w:pPr>
      <w:ind w:left="840"/>
      <w:jc w:val="left"/>
    </w:pPr>
    <w:rPr>
      <w:rFonts w:ascii="Times New Roman" w:hAnsi="Times New Roman" w:eastAsia="宋体" w:cs="Times New Roman"/>
      <w:sz w:val="20"/>
      <w:szCs w:val="20"/>
    </w:rPr>
  </w:style>
  <w:style w:type="paragraph" w:styleId="15">
    <w:name w:val="toc 2"/>
    <w:next w:val="1"/>
    <w:uiPriority w:val="0"/>
    <w:pPr>
      <w:spacing w:beforeLines="77"/>
      <w:jc w:val="left"/>
    </w:pPr>
    <w:rPr>
      <w:rFonts w:ascii="Times New Roman" w:hAnsi="Times New Roman" w:eastAsia="宋体" w:cs="Times New Roman"/>
      <w:b/>
      <w:bCs/>
      <w:sz w:val="20"/>
      <w:szCs w:val="20"/>
    </w:rPr>
  </w:style>
  <w:style w:type="paragraph" w:styleId="16">
    <w:name w:val="toc 9"/>
    <w:next w:val="1"/>
    <w:uiPriority w:val="0"/>
    <w:pPr>
      <w:ind w:left="1470"/>
      <w:jc w:val="left"/>
    </w:pPr>
    <w:rPr>
      <w:rFonts w:ascii="Times New Roman" w:hAnsi="Times New Roman" w:eastAsia="宋体" w:cs="Times New Roman"/>
      <w:sz w:val="20"/>
      <w:szCs w:val="20"/>
    </w:rPr>
  </w:style>
  <w:style w:type="paragraph" w:styleId="17">
    <w:name w:val="Normal (Web)"/>
    <w:basedOn w:val="1"/>
    <w:uiPriority w:val="0"/>
    <w:pPr>
      <w:spacing w:before="0" w:beforeAutospacing="1" w:after="0" w:afterAutospacing="1"/>
      <w:ind w:left="0" w:right="0"/>
      <w:jc w:val="left"/>
    </w:pPr>
    <w:rPr>
      <w:kern w:val="0"/>
      <w:sz w:val="24"/>
      <w:lang w:val="en-US" w:eastAsia="zh-CN" w:bidi="ar"/>
    </w:rPr>
  </w:style>
  <w:style w:type="character" w:styleId="19">
    <w:name w:val="Strong"/>
    <w:basedOn w:val="18"/>
    <w:qFormat/>
    <w:uiPriority w:val="0"/>
    <w:rPr>
      <w:b/>
    </w:rPr>
  </w:style>
  <w:style w:type="character" w:styleId="20">
    <w:name w:val="FollowedHyperlink"/>
    <w:basedOn w:val="18"/>
    <w:uiPriority w:val="0"/>
    <w:rPr>
      <w:color w:val="800080"/>
      <w:u w:val="single"/>
    </w:rPr>
  </w:style>
  <w:style w:type="character" w:styleId="21">
    <w:name w:val="Emphasis"/>
    <w:basedOn w:val="18"/>
    <w:qFormat/>
    <w:uiPriority w:val="0"/>
    <w:rPr>
      <w:i/>
    </w:rPr>
  </w:style>
  <w:style w:type="character" w:styleId="22">
    <w:name w:val="Hyperlink"/>
    <w:basedOn w:val="18"/>
    <w:uiPriority w:val="0"/>
    <w:rPr>
      <w:color w:val="0000FF"/>
      <w:u w:val="single"/>
    </w:rPr>
  </w:style>
  <w:style w:type="character" w:customStyle="1" w:styleId="24">
    <w:name w:val="标题 3 Char"/>
    <w:link w:val="4"/>
    <w:uiPriority w:val="0"/>
    <w:rPr>
      <w:b/>
      <w:sz w:val="32"/>
    </w:rPr>
  </w:style>
  <w:style w:type="character" w:customStyle="1" w:styleId="25">
    <w:name w:val="标题 2 Char"/>
    <w:link w:val="3"/>
    <w:uiPriority w:val="0"/>
    <w:rPr>
      <w:rFonts w:hint="eastAsia" w:ascii="宋体" w:hAnsi="宋体" w:eastAsia="宋体" w:cs="宋体"/>
      <w:b/>
      <w:kern w:val="0"/>
      <w:sz w:val="36"/>
      <w:szCs w:val="36"/>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hyperlink" Target="http://album.sina.com.cn/pic/001gny37zy6PQbd2lMhe5" TargetMode="External"/><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GIF"/><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png"/><Relationship Id="rId63" Type="http://schemas.openxmlformats.org/officeDocument/2006/relationships/image" Target="../NULL"/><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8.jpe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7.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home/mecup/Normal.wpt" TargetMode="External"/></Relationships>
</file>

<file path=word/theme/theme1.xml><?xml version="1.0" encoding="utf-8"?>
<a:theme xmlns:a="http://schemas.openxmlformats.org/drawingml/2006/main" name="Office 主题">
  <a:themeElements>
    <a:clrScheme name="Office">
      <a:dk1>
        <a:sysClr val="windowText" lastClr="504D59"/>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简约型"/>
      <sectRole val="1"/>
    </customSectPr>
    <customSectPr>
      <sectNamePr val="目录页"/>
      <sectRole val="2"/>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2019-08-02T01:44:00Z</dcterms:created>
  <dc:creator>mecup</dc:creator>
  <cp:lastModifiedBy>mecup</cp:lastModifiedBy>
  <dcterms:modified xsi:type="dcterms:W3CDTF">2019-08-02T10:10:22Z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2052-10.1.0.6757</vt:lpwstr>
  </property>
</Properties>
</file>